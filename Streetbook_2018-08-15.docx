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header78.xml" ContentType="application/vnd.openxmlformats-officedocument.wordprocessingml.header+xml"/>
  <Override PartName="/word/header77.xml" ContentType="application/vnd.openxmlformats-officedocument.wordprocessingml.header+xml"/>
  <Override PartName="/word/header76.xml" ContentType="application/vnd.openxmlformats-officedocument.wordprocessingml.header+xml"/>
  <Override PartName="/word/header75.xml" ContentType="application/vnd.openxmlformats-officedocument.wordprocessingml.header+xml"/>
  <Override PartName="/word/header74.xml" ContentType="application/vnd.openxmlformats-officedocument.wordprocessingml.header+xml"/>
  <Override PartName="/word/header73.xml" ContentType="application/vnd.openxmlformats-officedocument.wordprocessingml.header+xml"/>
  <Override PartName="/word/header72.xml" ContentType="application/vnd.openxmlformats-officedocument.wordprocessingml.header+xml"/>
  <Override PartName="/word/header71.xml" ContentType="application/vnd.openxmlformats-officedocument.wordprocessingml.header+xml"/>
  <Override PartName="/word/header70.xml" ContentType="application/vnd.openxmlformats-officedocument.wordprocessingml.header+xml"/>
  <Override PartName="/word/header69.xml" ContentType="application/vnd.openxmlformats-officedocument.wordprocessingml.header+xml"/>
  <Override PartName="/word/header67.xml" ContentType="application/vnd.openxmlformats-officedocument.wordprocessingml.header+xml"/>
  <Override PartName="/word/header66.xml" ContentType="application/vnd.openxmlformats-officedocument.wordprocessingml.header+xml"/>
  <Override PartName="/word/header65.xml" ContentType="application/vnd.openxmlformats-officedocument.wordprocessingml.header+xml"/>
  <Override PartName="/word/header64.xml" ContentType="application/vnd.openxmlformats-officedocument.wordprocessingml.header+xml"/>
  <Override PartName="/word/header63.xml" ContentType="application/vnd.openxmlformats-officedocument.wordprocessingml.header+xml"/>
  <Override PartName="/word/footer79.xml" ContentType="application/vnd.openxmlformats-officedocument.wordprocessingml.footer+xml"/>
  <Override PartName="/word/header59.xml" ContentType="application/vnd.openxmlformats-officedocument.wordprocessingml.header+xml"/>
  <Override PartName="/word/footer78.xml" ContentType="application/vnd.openxmlformats-officedocument.wordprocessingml.footer+xml"/>
  <Override PartName="/word/header58.xml" ContentType="application/vnd.openxmlformats-officedocument.wordprocessingml.header+xml"/>
  <Override PartName="/word/footer77.xml" ContentType="application/vnd.openxmlformats-officedocument.wordprocessingml.footer+xml"/>
  <Override PartName="/word/header57.xml" ContentType="application/vnd.openxmlformats-officedocument.wordprocessingml.header+xml"/>
  <Override PartName="/word/footer76.xml" ContentType="application/vnd.openxmlformats-officedocument.wordprocessingml.footer+xml"/>
  <Override PartName="/word/header56.xml" ContentType="application/vnd.openxmlformats-officedocument.wordprocessingml.header+xml"/>
  <Override PartName="/word/footer75.xml" ContentType="application/vnd.openxmlformats-officedocument.wordprocessingml.footer+xml"/>
  <Override PartName="/word/header55.xml" ContentType="application/vnd.openxmlformats-officedocument.wordprocessingml.header+xml"/>
  <Override PartName="/word/footer74.xml" ContentType="application/vnd.openxmlformats-officedocument.wordprocessingml.footer+xml"/>
  <Override PartName="/word/header54.xml" ContentType="application/vnd.openxmlformats-officedocument.wordprocessingml.header+xml"/>
  <Override PartName="/word/footer73.xml" ContentType="application/vnd.openxmlformats-officedocument.wordprocessingml.footer+xml"/>
  <Override PartName="/word/header53.xml" ContentType="application/vnd.openxmlformats-officedocument.wordprocessingml.header+xml"/>
  <Override PartName="/word/footer72.xml" ContentType="application/vnd.openxmlformats-officedocument.wordprocessingml.footer+xml"/>
  <Override PartName="/word/header52.xml" ContentType="application/vnd.openxmlformats-officedocument.wordprocessingml.header+xml"/>
  <Override PartName="/word/footer71.xml" ContentType="application/vnd.openxmlformats-officedocument.wordprocessingml.footer+xml"/>
  <Override PartName="/word/header51.xml" ContentType="application/vnd.openxmlformats-officedocument.wordprocessingml.header+xml"/>
  <Override PartName="/word/footer70.xml" ContentType="application/vnd.openxmlformats-officedocument.wordprocessingml.footer+xml"/>
  <Override PartName="/word/header50.xml" ContentType="application/vnd.openxmlformats-officedocument.wordprocessingml.header+xml"/>
  <Override PartName="/word/footer69.xml" ContentType="application/vnd.openxmlformats-officedocument.wordprocessingml.footer+xml"/>
  <Override PartName="/word/header49.xml" ContentType="application/vnd.openxmlformats-officedocument.wordprocessingml.header+xml"/>
  <Override PartName="/word/footer68.xml" ContentType="application/vnd.openxmlformats-officedocument.wordprocessingml.footer+xml"/>
  <Override PartName="/word/header48.xml" ContentType="application/vnd.openxmlformats-officedocument.wordprocessingml.header+xml"/>
  <Override PartName="/word/footer67.xml" ContentType="application/vnd.openxmlformats-officedocument.wordprocessingml.footer+xml"/>
  <Override PartName="/word/header47.xml" ContentType="application/vnd.openxmlformats-officedocument.wordprocessingml.header+xml"/>
  <Override PartName="/word/footer66.xml" ContentType="application/vnd.openxmlformats-officedocument.wordprocessingml.footer+xml"/>
  <Override PartName="/word/header46.xml" ContentType="application/vnd.openxmlformats-officedocument.wordprocessingml.header+xml"/>
  <Override PartName="/word/footer65.xml" ContentType="application/vnd.openxmlformats-officedocument.wordprocessingml.footer+xml"/>
  <Override PartName="/word/header45.xml" ContentType="application/vnd.openxmlformats-officedocument.wordprocessingml.header+xml"/>
  <Override PartName="/word/footer64.xml" ContentType="application/vnd.openxmlformats-officedocument.wordprocessingml.footer+xml"/>
  <Override PartName="/word/header44.xml" ContentType="application/vnd.openxmlformats-officedocument.wordprocessingml.header+xml"/>
  <Override PartName="/word/footer63.xml" ContentType="application/vnd.openxmlformats-officedocument.wordprocessingml.footer+xml"/>
  <Override PartName="/word/header43.xml" ContentType="application/vnd.openxmlformats-officedocument.wordprocessingml.header+xml"/>
  <Override PartName="/word/footer62.xml" ContentType="application/vnd.openxmlformats-officedocument.wordprocessingml.footer+xml"/>
  <Override PartName="/word/header42.xml" ContentType="application/vnd.openxmlformats-officedocument.wordprocessingml.header+xml"/>
  <Override PartName="/word/footer61.xml" ContentType="application/vnd.openxmlformats-officedocument.wordprocessingml.footer+xml"/>
  <Override PartName="/word/header41.xml" ContentType="application/vnd.openxmlformats-officedocument.wordprocessingml.header+xml"/>
  <Override PartName="/word/footer60.xml" ContentType="application/vnd.openxmlformats-officedocument.wordprocessingml.footer+xml"/>
  <Override PartName="/word/header40.xml" ContentType="application/vnd.openxmlformats-officedocument.wordprocessingml.header+xml"/>
  <Override PartName="/word/footer59.xml" ContentType="application/vnd.openxmlformats-officedocument.wordprocessingml.footer+xml"/>
  <Override PartName="/word/header39.xml" ContentType="application/vnd.openxmlformats-officedocument.wordprocessingml.header+xml"/>
  <Override PartName="/word/footer17.xml" ContentType="application/vnd.openxmlformats-officedocument.wordprocessingml.footer+xml"/>
  <Override PartName="/word/settings.xml" ContentType="application/vnd.openxmlformats-officedocument.wordprocessingml.settings+xml"/>
  <Override PartName="/word/footer16.xml" ContentType="application/vnd.openxmlformats-officedocument.wordprocessingml.footer+xml"/>
  <Override PartName="/word/footer15.xml" ContentType="application/vnd.openxmlformats-officedocument.wordprocessingml.footer+xml"/>
  <Override PartName="/word/footer14.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footer10.xml" ContentType="application/vnd.openxmlformats-officedocument.wordprocessingml.footer+xml"/>
  <Override PartName="/word/footer37.xml" ContentType="application/vnd.openxmlformats-officedocument.wordprocessingml.footer+xml"/>
  <Override PartName="/word/header17.xml" ContentType="application/vnd.openxmlformats-officedocument.wordprocessingml.header+xml"/>
  <Override PartName="/word/header3.xml" ContentType="application/vnd.openxmlformats-officedocument.wordprocessingml.header+xml"/>
  <Override PartName="/word/footer23.xml" ContentType="application/vnd.openxmlformats-officedocument.wordprocessingml.footer+xml"/>
  <Override PartName="/word/footer36.xml" ContentType="application/vnd.openxmlformats-officedocument.wordprocessingml.footer+xml"/>
  <Override PartName="/word/header16.xml" ContentType="application/vnd.openxmlformats-officedocument.wordprocessingml.header+xml"/>
  <Override PartName="/word/header2.xml" ContentType="application/vnd.openxmlformats-officedocument.wordprocessingml.header+xml"/>
  <Override PartName="/word/footer22.xml" ContentType="application/vnd.openxmlformats-officedocument.wordprocessingml.footer+xml"/>
  <Override PartName="/word/footer35.xml" ContentType="application/vnd.openxmlformats-officedocument.wordprocessingml.footer+xml"/>
  <Override PartName="/word/header15.xml" ContentType="application/vnd.openxmlformats-officedocument.wordprocessingml.header+xml"/>
  <Override PartName="/word/footer49.xml" ContentType="application/vnd.openxmlformats-officedocument.wordprocessingml.footer+xml"/>
  <Override PartName="/word/header29.xml" ContentType="application/vnd.openxmlformats-officedocument.wordprocessingml.header+xml"/>
  <Override PartName="/word/header1.xml" ContentType="application/vnd.openxmlformats-officedocument.wordprocessingml.header+xml"/>
  <Override PartName="/word/footer21.xml" ContentType="application/vnd.openxmlformats-officedocument.wordprocessingml.footer+xml"/>
  <Override PartName="/word/footer20.xml" ContentType="application/vnd.openxmlformats-officedocument.wordprocessingml.footer+xml"/>
  <Override PartName="/word/footer58.xml" ContentType="application/vnd.openxmlformats-officedocument.wordprocessingml.footer+xml"/>
  <Override PartName="/word/header38.xml" ContentType="application/vnd.openxmlformats-officedocument.wordprocessingml.header+xml"/>
  <Override PartName="/word/footer57.xml" ContentType="application/vnd.openxmlformats-officedocument.wordprocessingml.footer+xml"/>
  <Override PartName="/word/header37.xml" ContentType="application/vnd.openxmlformats-officedocument.wordprocessingml.header+xml"/>
  <Override PartName="/word/footer56.xml" ContentType="application/vnd.openxmlformats-officedocument.wordprocessingml.footer+xml"/>
  <Override PartName="/word/header36.xml" ContentType="application/vnd.openxmlformats-officedocument.wordprocessingml.header+xml"/>
  <Override PartName="/word/footer55.xml" ContentType="application/vnd.openxmlformats-officedocument.wordprocessingml.footer+xml"/>
  <Override PartName="/word/header35.xml" ContentType="application/vnd.openxmlformats-officedocument.wordprocessingml.header+xml"/>
  <Override PartName="/word/document.xml" ContentType="application/vnd.openxmlformats-officedocument.wordprocessingml.document.main+xml"/>
  <Override PartName="/word/header62.xml" ContentType="application/vnd.openxmlformats-officedocument.wordprocessingml.header+xml"/>
  <Override PartName="/word/footer9.xml" ContentType="application/vnd.openxmlformats-officedocument.wordprocessingml.footer+xml"/>
  <Override PartName="/word/header61.xml" ContentType="application/vnd.openxmlformats-officedocument.wordprocessingml.header+xml"/>
  <Override PartName="/word/footer8.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68.xml" ContentType="application/vnd.openxmlformats-officedocument.wordprocessingml.head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0.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header8.xml" ContentType="application/vnd.openxmlformats-officedocument.wordprocessingml.header+xml"/>
  <Override PartName="/word/footer28.xml" ContentType="application/vnd.openxmlformats-officedocument.wordprocessingml.footer+xml"/>
  <Override PartName="/word/header4.xml" ContentType="application/vnd.openxmlformats-officedocument.wordprocessingml.header+xml"/>
  <Override PartName="/word/footer38.xml" ContentType="application/vnd.openxmlformats-officedocument.wordprocessingml.footer+xml"/>
  <Override PartName="/word/header18.xml" ContentType="application/vnd.openxmlformats-officedocument.wordprocessingml.header+xml"/>
  <Override PartName="/word/footer24.xml" ContentType="application/vnd.openxmlformats-officedocument.wordprocessingml.footer+xml"/>
  <Override PartName="/word/header5.xml" ContentType="application/vnd.openxmlformats-officedocument.wordprocessingml.header+xml"/>
  <Override PartName="/word/footer39.xml" ContentType="application/vnd.openxmlformats-officedocument.wordprocessingml.footer+xml"/>
  <Override PartName="/word/header19.xml" ContentType="application/vnd.openxmlformats-officedocument.wordprocessingml.header+xml"/>
  <Override PartName="/word/footer25.xml" ContentType="application/vnd.openxmlformats-officedocument.wordprocessingml.footer+xml"/>
  <Override PartName="/word/header6.xml" ContentType="application/vnd.openxmlformats-officedocument.wordprocessingml.header+xml"/>
  <Override PartName="/word/footer26.xml" ContentType="application/vnd.openxmlformats-officedocument.wordprocessingml.footer+xml"/>
  <Override PartName="/word/header7.xml" ContentType="application/vnd.openxmlformats-officedocument.wordprocessingml.header+xml"/>
  <Override PartName="/word/footer2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40.xml" ContentType="application/vnd.openxmlformats-officedocument.wordprocessingml.footer+xml"/>
  <Override PartName="/word/header20.xml" ContentType="application/vnd.openxmlformats-officedocument.wordprocessingml.header+xml"/>
  <Override PartName="/word/footer41.xml" ContentType="application/vnd.openxmlformats-officedocument.wordprocessingml.footer+xml"/>
  <Override PartName="/word/header21.xml" ContentType="application/vnd.openxmlformats-officedocument.wordprocessingml.header+xml"/>
  <Override PartName="/word/footer42.xml" ContentType="application/vnd.openxmlformats-officedocument.wordprocessingml.footer+xml"/>
  <Override PartName="/word/header22.xml" ContentType="application/vnd.openxmlformats-officedocument.wordprocessingml.header+xml"/>
  <Override PartName="/word/footer43.xml" ContentType="application/vnd.openxmlformats-officedocument.wordprocessingml.footer+xml"/>
  <Override PartName="/word/header23.xml" ContentType="application/vnd.openxmlformats-officedocument.wordprocessingml.header+xml"/>
  <Override PartName="/word/footer44.xml" ContentType="application/vnd.openxmlformats-officedocument.wordprocessingml.footer+xml"/>
  <Override PartName="/word/header24.xml" ContentType="application/vnd.openxmlformats-officedocument.wordprocessingml.header+xml"/>
  <Override PartName="/word/header10.xml" ContentType="application/vnd.openxmlformats-officedocument.wordprocessingml.header+xml"/>
  <Override PartName="/word/footer30.xml" ContentType="application/vnd.openxmlformats-officedocument.wordprocessingml.footer+xml"/>
  <Override PartName="/word/footer45.xml" ContentType="application/vnd.openxmlformats-officedocument.wordprocessingml.footer+xml"/>
  <Override PartName="/word/header25.xml" ContentType="application/vnd.openxmlformats-officedocument.wordprocessingml.header+xml"/>
  <Override PartName="/word/header11.xml" ContentType="application/vnd.openxmlformats-officedocument.wordprocessingml.header+xml"/>
  <Override PartName="/word/footer31.xml" ContentType="application/vnd.openxmlformats-officedocument.wordprocessingml.footer+xml"/>
  <Override PartName="/word/footer46.xml" ContentType="application/vnd.openxmlformats-officedocument.wordprocessingml.footer+xml"/>
  <Override PartName="/word/header26.xml" ContentType="application/vnd.openxmlformats-officedocument.wordprocessingml.header+xml"/>
  <Override PartName="/word/numbering.xml" ContentType="application/vnd.openxmlformats-officedocument.wordprocessingml.numbering+xml"/>
  <Override PartName="/word/header12.xml" ContentType="application/vnd.openxmlformats-officedocument.wordprocessingml.header+xml"/>
  <Override PartName="/word/footer32.xml" ContentType="application/vnd.openxmlformats-officedocument.wordprocessingml.footer+xml"/>
  <Override PartName="/word/footer47.xml" ContentType="application/vnd.openxmlformats-officedocument.wordprocessingml.footer+xml"/>
  <Override PartName="/word/header27.xml" ContentType="application/vnd.openxmlformats-officedocument.wordprocessingml.header+xml"/>
  <Override PartName="/word/header13.xml" ContentType="application/vnd.openxmlformats-officedocument.wordprocessingml.header+xml"/>
  <Override PartName="/word/footer33.xml" ContentType="application/vnd.openxmlformats-officedocument.wordprocessingml.footer+xml"/>
  <Override PartName="/word/footer48.xml" ContentType="application/vnd.openxmlformats-officedocument.wordprocessingml.footer+xml"/>
  <Override PartName="/word/header28.xml" ContentType="application/vnd.openxmlformats-officedocument.wordprocessingml.header+xml"/>
  <Override PartName="/word/header14.xml" ContentType="application/vnd.openxmlformats-officedocument.wordprocessingml.header+xml"/>
  <Override PartName="/word/footer34.xml" ContentType="application/vnd.openxmlformats-officedocument.wordprocessingml.footer+xml"/>
  <Override PartName="/word/footer50.xml" ContentType="application/vnd.openxmlformats-officedocument.wordprocessingml.footer+xml"/>
  <Override PartName="/word/header30.xml" ContentType="application/vnd.openxmlformats-officedocument.wordprocessingml.header+xml"/>
  <Override PartName="/word/footer51.xml" ContentType="application/vnd.openxmlformats-officedocument.wordprocessingml.footer+xml"/>
  <Override PartName="/word/header31.xml" ContentType="application/vnd.openxmlformats-officedocument.wordprocessingml.header+xml"/>
  <Override PartName="/word/footer52.xml" ContentType="application/vnd.openxmlformats-officedocument.wordprocessingml.footer+xml"/>
  <Override PartName="/word/header32.xml" ContentType="application/vnd.openxmlformats-officedocument.wordprocessingml.header+xml"/>
  <Override PartName="/word/footer53.xml" ContentType="application/vnd.openxmlformats-officedocument.wordprocessingml.footer+xml"/>
  <Override PartName="/word/header33.xml" ContentType="application/vnd.openxmlformats-officedocument.wordprocessingml.header+xml"/>
  <Override PartName="/word/footer54.xml" ContentType="application/vnd.openxmlformats-officedocument.wordprocessingml.footer+xml"/>
  <Override PartName="/word/header3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itial"/>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sz w:val="360"/>
        </w:rPr>
      </w:pPr>
      <w:r>
        <w:rPr>
          <w:color w:val="000000"/>
          <w:sz w:val="360"/>
        </w:rPr>
        <w:t>A</w:t>
      </w:r>
      <w:r>
        <w:br w:type="page"/>
      </w:r>
    </w:p>
    <w:p>
      <w:pPr>
        <w:pStyle w:val="Initial"/>
        <w:rPr>
          <w:color w:val="000000"/>
          <w:sz w:val="360"/>
        </w:rPr>
      </w:pPr>
      <w:r>
        <w:rPr>
          <w:color w:val="000000"/>
          <w:sz w:val="360"/>
        </w:rPr>
      </w:r>
    </w:p>
    <w:p>
      <w:pPr>
        <w:sectPr>
          <w:footerReference w:type="default" r:id="rId2"/>
          <w:type w:val="nextPage"/>
          <w:pgSz w:w="12240" w:h="15840"/>
          <w:pgMar w:left="547" w:right="360" w:header="0" w:top="1080" w:footer="720" w:bottom="1440" w:gutter="0"/>
          <w:pgNumType w:start="7" w:fmt="decimal"/>
          <w:formProt w:val="false"/>
          <w:vAlign w:val="both"/>
          <w:textDirection w:val="lrTb"/>
          <w:docGrid w:type="default" w:linePitch="360" w:charSpace="0"/>
        </w:sectPr>
      </w:pPr>
    </w:p>
    <w:p>
      <w:pPr>
        <w:sectPr>
          <w:type w:val="continuous"/>
          <w:pgSz w:w="12240" w:h="15840"/>
          <w:pgMar w:left="547" w:right="360" w:header="0" w:top="1080" w:footer="720" w:bottom="1440" w:gutter="0"/>
          <w:cols w:num="2" w:space="720" w:equalWidth="true" w:sep="true"/>
          <w:formProt w:val="false"/>
          <w:vAlign w:val="both"/>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spacing w:before="0" w:after="120"/>
        <w:ind w:left="86" w:right="2246" w:hanging="86"/>
        <w:rPr>
          <w:color w:val="000000"/>
          <w:sz w:val="24"/>
          <w:lang w:val="en-US" w:eastAsia="en-US"/>
        </w:rPr>
      </w:pPr>
      <w:r>
        <w:rPr>
          <w:color w:val="000000"/>
          <w:sz w:val="24"/>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 Street,</w:t>
      </w:r>
      <w:r>
        <w:rPr>
          <w:color w:val="000000"/>
          <w:lang w:val="en-US" w:eastAsia="en-US"/>
        </w:rPr>
        <w:t xml:space="preserve"> H.P., Private way, from 33 Fulton Street to 1406 Hyde Park Avenue.</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 Street,</w:t>
      </w:r>
      <w:r>
        <w:rPr>
          <w:color w:val="000000"/>
          <w:lang w:val="en-US" w:eastAsia="en-US"/>
        </w:rPr>
        <w:t xml:space="preserve"> S.B., Public way, from 347 Congress Street to between 200 and 220 Dorchester Avenue.</w:t>
      </w:r>
    </w:p>
    <w:p>
      <w:pPr>
        <w:pStyle w:val="Tab2"/>
        <w:rPr/>
      </w:pPr>
      <w:r>
        <w:rPr>
          <w:color w:val="000000"/>
        </w:rPr>
        <w:t>1 - 121, 2 - 130</w:t>
        <w:tab/>
        <w:t>6</w:t>
        <w:tab/>
        <w:t>1</w:t>
        <w:tab/>
        <w:t>2</w:t>
        <w:tab/>
        <w:t>5</w:t>
        <w:tab/>
        <w:t>02127</w:t>
      </w:r>
    </w:p>
    <w:p>
      <w:pPr>
        <w:pStyle w:val="Tab2"/>
        <w:spacing w:before="0" w:after="120"/>
        <w:rPr/>
      </w:pPr>
      <w:r>
        <w:rPr>
          <w:color w:val="000000"/>
        </w:rPr>
        <w:t>123 - 331, 132 - 330</w:t>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Abbot Street,</w:t>
      </w:r>
      <w:r>
        <w:rPr>
          <w:color w:val="000000"/>
          <w:lang w:val="en-US" w:eastAsia="en-US"/>
        </w:rPr>
        <w:t xml:space="preserve"> Dor., Public way, from 798 Blue Hill Avenue to opposite 214 Harvard Street.</w:t>
      </w:r>
    </w:p>
    <w:p>
      <w:pPr>
        <w:pStyle w:val="Tab2"/>
        <w:rPr>
          <w:color w:val="000000"/>
        </w:rPr>
      </w:pPr>
      <w:r>
        <w:rPr>
          <w:color w:val="000000"/>
        </w:rPr>
        <w:t>1 - 35</w:t>
        <w:tab/>
        <w:t>14</w:t>
        <w:tab/>
        <w:t>9</w:t>
        <w:tab/>
        <w:t>4</w:t>
        <w:tab/>
        <w:t>3</w:t>
        <w:tab/>
        <w:t>02124</w:t>
      </w:r>
    </w:p>
    <w:p>
      <w:pPr>
        <w:pStyle w:val="Tab2"/>
        <w:spacing w:before="0" w:after="120"/>
        <w:rPr>
          <w:color w:val="000000"/>
        </w:rPr>
      </w:pPr>
      <w:r>
        <w:rPr>
          <w:color w:val="000000"/>
        </w:rPr>
        <w:t>2 - 36</w:t>
        <w:tab/>
        <w:t>14</w:t>
        <w:tab/>
        <w:t>7</w:t>
        <w:tab/>
        <w:t>4</w:t>
        <w:tab/>
        <w:t>3</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Abbotsford Street,</w:t>
      </w:r>
      <w:r>
        <w:rPr>
          <w:color w:val="000000"/>
          <w:lang w:val="en-US" w:eastAsia="en-US"/>
        </w:rPr>
        <w:t xml:space="preserve"> Rox., Public way, from 108 Crawford Street to 340 Walnut Avenue.</w:t>
        <w:tab/>
        <w:tab/>
        <w:t>12</w:t>
      </w:r>
      <w:r>
        <w:rPr>
          <w:color w:val="000000"/>
        </w:rPr>
        <w:tab/>
      </w:r>
      <w:r>
        <w:rPr>
          <w:color w:val="000000"/>
          <w:lang w:val="en-US" w:eastAsia="en-US"/>
        </w:rPr>
        <w:t>8</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Abby Road,</w:t>
      </w:r>
      <w:r>
        <w:rPr>
          <w:color w:val="000000"/>
          <w:lang w:val="en-US" w:eastAsia="en-US"/>
        </w:rPr>
        <w:t xml:space="preserve"> Bri., Public way, from 64 Waverly Street to approximately 275 feet southwesterly.</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Aberdeen Street,</w:t>
      </w:r>
      <w:r>
        <w:rPr>
          <w:color w:val="000000"/>
          <w:lang w:val="en-US" w:eastAsia="en-US"/>
        </w:rPr>
        <w:t xml:space="preserve"> B.P., Public way, from 857 Beacon Street to approximately 376 feet southeasterly at the M.B.T.A. Railroad.</w:t>
        <w:tab/>
        <w:tab/>
        <w:t>21</w:t>
      </w:r>
      <w:r>
        <w:rPr>
          <w:color w:val="000000"/>
        </w:rPr>
        <w:tab/>
      </w:r>
      <w:r>
        <w:rPr>
          <w:color w:val="000000"/>
          <w:lang w:val="en-US" w:eastAsia="en-US"/>
        </w:rPr>
        <w:t>1</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Acacia Road,</w:t>
      </w:r>
      <w:r>
        <w:rPr>
          <w:color w:val="000000"/>
          <w:lang w:val="en-US" w:eastAsia="en-US"/>
        </w:rPr>
        <w:t xml:space="preserve"> W.R., Public way, from Ansonia Road to 2231 Centre Street.</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sz w:val="24"/>
          <w:lang w:val="en-US" w:eastAsia="en-US"/>
        </w:rPr>
      </w:pPr>
      <w:r>
        <w:rPr>
          <w:b/>
          <w:color w:val="000000"/>
          <w:sz w:val="24"/>
          <w:lang w:val="en-US" w:eastAsia="en-US"/>
        </w:rPr>
        <w:t>*</w:t>
      </w:r>
      <w:r>
        <w:rPr>
          <w:b/>
          <w:color w:val="000000"/>
          <w:szCs w:val="17"/>
          <w:lang w:val="en-US" w:eastAsia="en-US"/>
        </w:rPr>
        <w:t xml:space="preserve">Academic Way, </w:t>
      </w:r>
      <w:r>
        <w:rPr>
          <w:color w:val="000000"/>
          <w:szCs w:val="17"/>
          <w:lang w:val="en-US" w:eastAsia="en-US"/>
        </w:rPr>
        <w:t>Bri.,</w:t>
      </w:r>
      <w:r>
        <w:rPr>
          <w:b/>
          <w:color w:val="000000"/>
          <w:szCs w:val="17"/>
          <w:lang w:val="en-US" w:eastAsia="en-US"/>
        </w:rPr>
        <w:t xml:space="preserve"> </w:t>
      </w:r>
      <w:r>
        <w:rPr>
          <w:color w:val="000000"/>
          <w:szCs w:val="17"/>
          <w:lang w:val="en-US" w:eastAsia="en-US"/>
        </w:rPr>
        <w:t>Private way,</w:t>
      </w:r>
      <w:r>
        <w:rPr>
          <w:b/>
          <w:color w:val="000000"/>
          <w:szCs w:val="17"/>
          <w:lang w:val="en-US" w:eastAsia="en-US"/>
        </w:rPr>
        <w:t xml:space="preserve"> </w:t>
      </w:r>
      <w:r>
        <w:rPr>
          <w:color w:val="000000"/>
          <w:szCs w:val="17"/>
          <w:lang w:val="en-US" w:eastAsia="en-US"/>
        </w:rPr>
        <w:t>from North Harvard Street to Science Drive.</w:t>
        <w:tab/>
        <w:tab/>
        <w:t>22</w:t>
        <w:tab/>
        <w:t>1</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Academy Court,</w:t>
      </w:r>
      <w:r>
        <w:rPr>
          <w:color w:val="000000"/>
          <w:lang w:val="en-US" w:eastAsia="en-US"/>
        </w:rPr>
        <w:t xml:space="preserve"> Rox., Public way, from Academy Road to approximately 150 feet northerly.</w:t>
        <w:tab/>
        <w:tab/>
        <w:t>11</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Academy Road,</w:t>
      </w:r>
      <w:r>
        <w:rPr>
          <w:color w:val="000000"/>
          <w:lang w:val="en-US" w:eastAsia="en-US"/>
        </w:rPr>
        <w:t xml:space="preserve"> Rox., Public way, from opposite 1647 Columbus Avenue to approximately 640 feet southeasterly.</w:t>
        <w:tab/>
        <w:tab/>
        <w:t>11</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Academy Terrace,</w:t>
      </w:r>
      <w:r>
        <w:rPr>
          <w:color w:val="000000"/>
          <w:lang w:val="en-US" w:eastAsia="en-US"/>
        </w:rPr>
        <w:t xml:space="preserve"> Rox., Public way, from Academy Road to approximately 150 feet northerly.</w:t>
        <w:tab/>
        <w:tab/>
        <w:t>11</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Academy Hill Road,</w:t>
      </w:r>
      <w:r>
        <w:rPr>
          <w:color w:val="000000"/>
          <w:lang w:val="en-US" w:eastAsia="en-US"/>
        </w:rPr>
        <w:t xml:space="preserve"> Bri., from 344 Wash-ington Street to southwest of William Jackson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344 Washington Street to approximately 48 feet southwest of Rushmore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lang w:val="en-US" w:eastAsia="en-US"/>
        </w:rPr>
        <w:t>*</w:t>
      </w:r>
      <w:r>
        <w:rPr>
          <w:color w:val="000000"/>
          <w:lang w:val="en-US" w:eastAsia="en-US"/>
        </w:rPr>
        <w:t>Private way, from the end of the public way to southwest of William Jackson Avenue.</w:t>
      </w:r>
    </w:p>
    <w:p>
      <w:pPr>
        <w:pStyle w:val="Tab2"/>
        <w:rPr>
          <w:color w:val="000000"/>
        </w:rPr>
      </w:pPr>
      <w:r>
        <w:rPr>
          <w:color w:val="000000"/>
        </w:rPr>
        <w:t>1 - 23, 2 - 52</w:t>
        <w:tab/>
        <w:t>22</w:t>
        <w:tab/>
        <w:t>3</w:t>
        <w:tab/>
        <w:t>9</w:t>
        <w:tab/>
        <w:t>4</w:t>
        <w:tab/>
        <w:t>02135</w:t>
      </w:r>
    </w:p>
    <w:p>
      <w:pPr>
        <w:pStyle w:val="Tab2"/>
        <w:rPr>
          <w:color w:val="000000"/>
        </w:rPr>
      </w:pPr>
      <w:r>
        <w:rPr>
          <w:color w:val="000000"/>
        </w:rPr>
        <w:t>64 - 112</w:t>
        <w:tab/>
        <w:t>21</w:t>
        <w:tab/>
        <w:t>13</w:t>
        <w:tab/>
        <w:t>9</w:t>
        <w:tab/>
        <w:t>4</w:t>
        <w:tab/>
        <w:t>02135</w:t>
      </w:r>
    </w:p>
    <w:p>
      <w:pPr>
        <w:pStyle w:val="Tab2"/>
        <w:spacing w:before="0" w:after="120"/>
        <w:rPr/>
      </w:pPr>
      <w:r>
        <w:rPr>
          <w:color w:val="000000"/>
        </w:rPr>
        <w:t>65 - 127, 124 - 136</w:t>
        <w:tab/>
        <w:t>22</w:t>
        <w:tab/>
        <w:t>9</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Acadia Street,</w:t>
      </w:r>
      <w:r>
        <w:rPr>
          <w:color w:val="000000"/>
          <w:lang w:val="en-US" w:eastAsia="en-US"/>
        </w:rPr>
        <w:t xml:space="preserve"> S.B., Public way, from 853 East First Street to 832 East Second Street.</w:t>
        <w:tab/>
        <w:tab/>
        <w:t>6</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keepNext w:val="true"/>
        <w:keepLines/>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Achorn Circle,</w:t>
      </w:r>
      <w:r>
        <w:rPr>
          <w:color w:val="000000"/>
          <w:lang w:val="en-US" w:eastAsia="en-US"/>
        </w:rPr>
        <w:t xml:space="preserve"> W.R., Private way, from 53 South Street to southwesterly.</w:t>
        <w:tab/>
        <w:tab/>
        <w:t>19</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Ackley Place,</w:t>
      </w:r>
      <w:r>
        <w:rPr>
          <w:color w:val="000000"/>
          <w:lang w:val="en-US" w:eastAsia="en-US"/>
        </w:rPr>
        <w:t xml:space="preserve"> W.R., Public way, from 3275 Washington Street to approximately 215 feet northwesterly.</w:t>
        <w:tab/>
        <w:tab/>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Acorn Street,</w:t>
      </w:r>
      <w:r>
        <w:rPr>
          <w:color w:val="000000"/>
          <w:lang w:val="en-US" w:eastAsia="en-US"/>
        </w:rPr>
        <w:t xml:space="preserve"> B.P., Private way, from 5 West Cedar Street to opposite 9 Willow Street.</w:t>
        <w:tab/>
        <w:tab/>
        <w:t>5</w:t>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Acton Street,</w:t>
      </w:r>
      <w:r>
        <w:rPr>
          <w:color w:val="000000"/>
          <w:lang w:val="en-US" w:eastAsia="en-US"/>
        </w:rPr>
        <w:t xml:space="preserve"> H.P., Private way, from 152 Turtle Pond Parkway to opposite 15 Vernon Street.</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Ada Street,</w:t>
      </w:r>
      <w:r>
        <w:rPr>
          <w:color w:val="000000"/>
          <w:lang w:val="en-US" w:eastAsia="en-US"/>
        </w:rPr>
        <w:t xml:space="preserve"> W.R., Private way, from 195 Cummins Highway to 8 Seymour Street.</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Adair Road,</w:t>
      </w:r>
      <w:r>
        <w:rPr>
          <w:color w:val="000000"/>
          <w:lang w:val="en-US" w:eastAsia="en-US"/>
        </w:rPr>
        <w:t xml:space="preserve"> Bri., Public way, from 387 Faneuil Street to approximately 528 feet northeasterly.</w:t>
        <w:tab/>
        <w:tab/>
        <w:t>22</w:t>
      </w:r>
      <w:r>
        <w:rPr>
          <w:color w:val="000000"/>
        </w:rPr>
        <w:tab/>
      </w:r>
      <w:r>
        <w:rPr>
          <w:color w:val="000000"/>
          <w:lang w:val="en-US" w:eastAsia="en-US"/>
        </w:rPr>
        <w:t>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Adams Park, </w:t>
      </w:r>
      <w:r>
        <w:rPr>
          <w:color w:val="000000"/>
          <w:lang w:val="en-US" w:eastAsia="en-US"/>
        </w:rPr>
        <w:t>W.R.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see Irving W. Adams Park.</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Adams Place,</w:t>
      </w:r>
      <w:r>
        <w:rPr>
          <w:color w:val="000000"/>
          <w:lang w:val="en-US" w:eastAsia="en-US"/>
        </w:rPr>
        <w:t xml:space="preserve"> S.B., Private way, from 346 E Street to northwesterly.</w:t>
        <w:tab/>
        <w:tab/>
        <w:t>6</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Adams Street,</w:t>
      </w:r>
      <w:r>
        <w:rPr>
          <w:color w:val="000000"/>
          <w:lang w:val="en-US" w:eastAsia="en-US"/>
        </w:rPr>
        <w:t xml:space="preserve"> Chsn., Public way, from Lowney Way to 61 Winthrop Street.</w:t>
      </w:r>
    </w:p>
    <w:p>
      <w:pPr>
        <w:pStyle w:val="Tab2"/>
        <w:rPr/>
      </w:pPr>
      <w:r>
        <w:rPr>
          <w:color w:val="000000"/>
        </w:rPr>
        <w:t>1 - 27, 2 - 12</w:t>
        <w:tab/>
        <w:t>2</w:t>
        <w:tab/>
        <w:t>3</w:t>
        <w:tab/>
        <w:t>1</w:t>
        <w:tab/>
        <w:t>1</w:t>
        <w:tab/>
        <w:t>02129</w:t>
      </w:r>
    </w:p>
    <w:p>
      <w:pPr>
        <w:pStyle w:val="Tab2"/>
        <w:spacing w:before="0" w:after="120"/>
        <w:rPr/>
      </w:pPr>
      <w:r>
        <w:rPr>
          <w:color w:val="000000"/>
        </w:rPr>
        <w:t>14 - 28</w:t>
        <w:tab/>
        <w:t>2</w:t>
        <w:tab/>
        <w:t>1</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Adams Street,</w:t>
      </w:r>
      <w:r>
        <w:rPr>
          <w:color w:val="000000"/>
          <w:lang w:val="en-US" w:eastAsia="en-US"/>
        </w:rPr>
        <w:t xml:space="preserve"> Dor., Public way, from 339 Bowdoin Street at Eaton Square to 500 Gallivan Boulevard and after an interval, from 429 Gallivan Boulevard to the Boston and Milton Boundary Line.</w:t>
      </w:r>
    </w:p>
    <w:p>
      <w:pPr>
        <w:pStyle w:val="Tab2"/>
        <w:rPr>
          <w:color w:val="000000"/>
        </w:rPr>
      </w:pPr>
      <w:r>
        <w:rPr>
          <w:color w:val="000000"/>
        </w:rPr>
        <w:t>1 - 55</w:t>
        <w:tab/>
        <w:t>15</w:t>
        <w:tab/>
        <w:t>3</w:t>
        <w:tab/>
        <w:t>3</w:t>
        <w:tab/>
        <w:t>3</w:t>
        <w:tab/>
        <w:t>02122</w:t>
      </w:r>
    </w:p>
    <w:p>
      <w:pPr>
        <w:pStyle w:val="Tab2"/>
        <w:rPr>
          <w:color w:val="000000"/>
        </w:rPr>
      </w:pPr>
      <w:r>
        <w:rPr>
          <w:color w:val="000000"/>
        </w:rPr>
        <w:t>2 - 80</w:t>
        <w:tab/>
        <w:t>15</w:t>
        <w:tab/>
        <w:t>4</w:t>
        <w:tab/>
        <w:t>3</w:t>
        <w:tab/>
        <w:t>3</w:t>
        <w:tab/>
        <w:t>02122</w:t>
      </w:r>
    </w:p>
    <w:p>
      <w:pPr>
        <w:pStyle w:val="Tab2"/>
        <w:rPr/>
      </w:pPr>
      <w:r>
        <w:rPr>
          <w:color w:val="000000"/>
        </w:rPr>
        <w:t>59 - 195, 84 - 208</w:t>
        <w:tab/>
        <w:t>15</w:t>
        <w:tab/>
        <w:t>9</w:t>
        <w:tab/>
        <w:t>3</w:t>
        <w:tab/>
        <w:t>3</w:t>
        <w:tab/>
        <w:t>02122</w:t>
      </w:r>
    </w:p>
    <w:p>
      <w:pPr>
        <w:pStyle w:val="Tab2"/>
        <w:rPr>
          <w:color w:val="000000"/>
        </w:rPr>
      </w:pPr>
      <w:r>
        <w:rPr>
          <w:color w:val="000000"/>
        </w:rPr>
        <w:t>199 - 241, 224 - 256</w:t>
        <w:tab/>
        <w:t>15</w:t>
        <w:tab/>
        <w:t>8</w:t>
        <w:tab/>
        <w:t>3</w:t>
        <w:tab/>
        <w:t>3/7</w:t>
        <w:tab/>
        <w:t>02122</w:t>
      </w:r>
    </w:p>
    <w:p>
      <w:pPr>
        <w:pStyle w:val="Tab2"/>
        <w:rPr/>
      </w:pPr>
      <w:r>
        <w:rPr>
          <w:color w:val="000000"/>
        </w:rPr>
        <w:t>210 - 222</w:t>
        <w:tab/>
        <w:t>15</w:t>
        <w:tab/>
        <w:t>6</w:t>
        <w:tab/>
        <w:t>3</w:t>
        <w:tab/>
        <w:t>3</w:t>
        <w:tab/>
        <w:t>02122</w:t>
      </w:r>
    </w:p>
    <w:p>
      <w:pPr>
        <w:pStyle w:val="Tab2"/>
        <w:rPr>
          <w:color w:val="000000"/>
        </w:rPr>
      </w:pPr>
      <w:r>
        <w:rPr>
          <w:color w:val="000000"/>
        </w:rPr>
        <w:t>260 - 396</w:t>
        <w:tab/>
        <w:t>16</w:t>
        <w:tab/>
        <w:t>2</w:t>
        <w:tab/>
        <w:t>3</w:t>
        <w:tab/>
        <w:t>7</w:t>
        <w:tab/>
        <w:t>02122</w:t>
      </w:r>
    </w:p>
    <w:p>
      <w:pPr>
        <w:pStyle w:val="Tab2"/>
        <w:rPr>
          <w:color w:val="000000"/>
        </w:rPr>
      </w:pPr>
      <w:r>
        <w:rPr>
          <w:color w:val="000000"/>
        </w:rPr>
        <w:t>261 - 377</w:t>
        <w:tab/>
        <w:t>16</w:t>
        <w:tab/>
        <w:t>1</w:t>
        <w:tab/>
        <w:t>3</w:t>
        <w:tab/>
        <w:t>7</w:t>
        <w:tab/>
        <w:t>02122</w:t>
      </w:r>
    </w:p>
    <w:p>
      <w:pPr>
        <w:pStyle w:val="Tab2"/>
        <w:rPr>
          <w:color w:val="000000"/>
        </w:rPr>
      </w:pPr>
      <w:r>
        <w:rPr>
          <w:color w:val="000000"/>
        </w:rPr>
        <w:t>379 - 447, 400 - 496</w:t>
        <w:tab/>
        <w:t>16</w:t>
        <w:tab/>
        <w:t>5</w:t>
        <w:tab/>
        <w:t>3</w:t>
        <w:tab/>
        <w:t>7</w:t>
        <w:tab/>
        <w:t>02122</w:t>
      </w:r>
    </w:p>
    <w:p>
      <w:pPr>
        <w:pStyle w:val="Tab2"/>
        <w:rPr>
          <w:color w:val="000000"/>
        </w:rPr>
      </w:pPr>
      <w:r>
        <w:rPr>
          <w:color w:val="000000"/>
        </w:rPr>
        <w:t>457 - 531</w:t>
        <w:tab/>
        <w:t>16</w:t>
        <w:tab/>
        <w:t>4</w:t>
        <w:tab/>
        <w:t>3</w:t>
        <w:tab/>
        <w:t>7</w:t>
        <w:tab/>
        <w:t>02122</w:t>
      </w:r>
    </w:p>
    <w:p>
      <w:pPr>
        <w:pStyle w:val="Tab2"/>
        <w:rPr>
          <w:color w:val="000000"/>
        </w:rPr>
      </w:pPr>
      <w:r>
        <w:rPr>
          <w:color w:val="000000"/>
        </w:rPr>
        <w:t>498 - 628</w:t>
        <w:tab/>
        <w:t>16</w:t>
        <w:tab/>
        <w:t>7</w:t>
        <w:tab/>
        <w:t>3</w:t>
        <w:tab/>
        <w:t>7</w:t>
        <w:tab/>
        <w:t>02122</w:t>
      </w:r>
    </w:p>
    <w:p>
      <w:pPr>
        <w:pStyle w:val="Tab2"/>
        <w:rPr>
          <w:color w:val="000000"/>
        </w:rPr>
      </w:pPr>
      <w:r>
        <w:rPr>
          <w:color w:val="000000"/>
        </w:rPr>
        <w:t>537 - 629</w:t>
        <w:tab/>
        <w:t>16</w:t>
        <w:tab/>
        <w:t>6</w:t>
        <w:tab/>
        <w:t>3</w:t>
        <w:tab/>
        <w:t>7</w:t>
        <w:tab/>
        <w:t>02122</w:t>
      </w:r>
    </w:p>
    <w:p>
      <w:pPr>
        <w:pStyle w:val="Tab2"/>
        <w:rPr>
          <w:color w:val="000000"/>
        </w:rPr>
      </w:pPr>
      <w:r>
        <w:rPr>
          <w:color w:val="000000"/>
        </w:rPr>
        <w:t>630 - 792</w:t>
        <w:tab/>
        <w:t>16</w:t>
        <w:tab/>
        <w:t>9</w:t>
        <w:tab/>
        <w:t>3</w:t>
        <w:tab/>
        <w:t>7</w:t>
        <w:tab/>
        <w:t>02122</w:t>
      </w:r>
    </w:p>
    <w:p>
      <w:pPr>
        <w:pStyle w:val="Tab2"/>
        <w:rPr>
          <w:color w:val="000000"/>
        </w:rPr>
      </w:pPr>
      <w:r>
        <w:rPr>
          <w:color w:val="000000"/>
        </w:rPr>
        <w:t>631 - 769</w:t>
        <w:tab/>
        <w:t>16</w:t>
        <w:tab/>
        <w:t>8</w:t>
        <w:tab/>
        <w:t>3</w:t>
        <w:tab/>
        <w:t>7</w:t>
        <w:tab/>
        <w:t>02122</w:t>
      </w:r>
    </w:p>
    <w:p>
      <w:pPr>
        <w:pStyle w:val="Tab2"/>
        <w:rPr>
          <w:color w:val="000000"/>
        </w:rPr>
      </w:pPr>
      <w:r>
        <w:rPr>
          <w:color w:val="000000"/>
        </w:rPr>
        <w:t>775 - 1001, 852 - 1040</w:t>
        <w:tab/>
        <w:t>16</w:t>
        <w:tab/>
        <w:t>11</w:t>
        <w:tab/>
        <w:t>3</w:t>
        <w:tab/>
        <w:t>7</w:t>
        <w:tab/>
        <w:t>02124</w:t>
      </w:r>
    </w:p>
    <w:p>
      <w:pPr>
        <w:pStyle w:val="Tab2"/>
        <w:spacing w:before="0" w:after="120"/>
        <w:rPr>
          <w:color w:val="000000"/>
        </w:rPr>
      </w:pPr>
      <w:r>
        <w:rPr>
          <w:color w:val="000000"/>
        </w:rPr>
        <w:t>1041 - 1251, 1044 - 1252</w:t>
        <w:tab/>
        <w:t>17</w:t>
        <w:tab/>
        <w:t>13</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Adams Street,</w:t>
      </w:r>
      <w:r>
        <w:rPr>
          <w:color w:val="000000"/>
          <w:lang w:val="en-US" w:eastAsia="en-US"/>
        </w:rPr>
        <w:t xml:space="preserve"> H.P., Private way, from 1426 River Street to southeasterly.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Adams Street,</w:t>
      </w:r>
      <w:r>
        <w:rPr>
          <w:color w:val="000000"/>
          <w:lang w:val="en-US" w:eastAsia="en-US"/>
        </w:rPr>
        <w:t xml:space="preserve"> Rox., Public way, from opposite 19 Forest Street to Keegan Street.</w:t>
      </w:r>
    </w:p>
    <w:p>
      <w:pPr>
        <w:pStyle w:val="Tab2"/>
        <w:rPr>
          <w:color w:val="000000"/>
        </w:rPr>
      </w:pPr>
      <w:r>
        <w:rPr>
          <w:color w:val="000000"/>
        </w:rPr>
        <w:t>1 - 77, 2 - 40</w:t>
        <w:tab/>
        <w:t>8</w:t>
        <w:tab/>
        <w:t>3</w:t>
        <w:tab/>
        <w:t>7</w:t>
        <w:tab/>
        <w:t>10</w:t>
        <w:tab/>
        <w:t>02119</w:t>
      </w:r>
    </w:p>
    <w:p>
      <w:pPr>
        <w:pStyle w:val="Tab2"/>
        <w:spacing w:before="0" w:after="120"/>
        <w:rPr>
          <w:color w:val="000000"/>
        </w:rPr>
      </w:pPr>
      <w:r>
        <w:rPr>
          <w:color w:val="000000"/>
        </w:rPr>
        <w:t>54 - 70</w:t>
        <w:tab/>
        <w:t>8</w:t>
        <w:tab/>
        <w:t>7</w:t>
        <w:tab/>
        <w:t>7</w:t>
        <w:tab/>
        <w:t>10</w:t>
        <w:tab/>
        <w:t>02119</w:t>
      </w:r>
    </w:p>
    <w:p>
      <w:pPr>
        <w:pStyle w:val="Tab1"/>
        <w:keepNext w:val="true"/>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Adams Terrace,</w:t>
      </w:r>
      <w:r>
        <w:rPr>
          <w:color w:val="000000"/>
          <w:lang w:val="en-US" w:eastAsia="en-US"/>
        </w:rPr>
        <w:t xml:space="preserve"> Dor., Private way, from 393 Adams Street to northwesterly.</w:t>
        <w:tab/>
        <w:tab/>
        <w:t>16</w:t>
      </w:r>
      <w:r>
        <w:rPr>
          <w:color w:val="000000"/>
        </w:rPr>
        <w:tab/>
      </w:r>
      <w:r>
        <w:rPr>
          <w:color w:val="000000"/>
          <w:lang w:val="en-US" w:eastAsia="en-US"/>
        </w:rPr>
        <w:t>5</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Adamson Street,</w:t>
      </w:r>
      <w:r>
        <w:rPr>
          <w:color w:val="000000"/>
          <w:lang w:val="en-US" w:eastAsia="en-US"/>
        </w:rPr>
        <w:t xml:space="preserve"> Bri., Public way, from 163 Everett Street to 60 Franklin Street.</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Adanac Terrace,</w:t>
      </w:r>
      <w:r>
        <w:rPr>
          <w:color w:val="000000"/>
          <w:lang w:val="en-US" w:eastAsia="en-US"/>
        </w:rPr>
        <w:t xml:space="preserve"> Dor., Public way, from 266 Ashmont Street to approximately 213 feet northwesterly.</w:t>
        <w:tab/>
        <w:tab/>
        <w:t>16</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Addington Road,</w:t>
      </w:r>
      <w:r>
        <w:rPr>
          <w:color w:val="000000"/>
          <w:lang w:val="en-US" w:eastAsia="en-US"/>
        </w:rPr>
        <w:t xml:space="preserve"> W.R., Public way, from 657 La Grange Street at Vermont Street to approximately 132 feet northwest of Bonair Street.</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Addison Street,</w:t>
      </w:r>
      <w:r>
        <w:rPr>
          <w:color w:val="000000"/>
          <w:lang w:val="en-US" w:eastAsia="en-US"/>
        </w:rPr>
        <w:t xml:space="preserve"> E.B., Public way, from 830 Saratoga Street to William F. McClellan Highway.</w:t>
        <w:tab/>
        <w:t xml:space="preserve"> </w:t>
        <w:tab/>
        <w:t>1</w:t>
      </w:r>
      <w:r>
        <w:rPr>
          <w:color w:val="000000"/>
        </w:rPr>
        <w:tab/>
      </w:r>
      <w:r>
        <w:rPr>
          <w:color w:val="000000"/>
          <w:lang w:val="en-US" w:eastAsia="en-US"/>
        </w:rPr>
        <w:t>11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Adelaide Street,</w:t>
      </w:r>
      <w:r>
        <w:rPr>
          <w:color w:val="000000"/>
          <w:lang w:val="en-US" w:eastAsia="en-US"/>
        </w:rPr>
        <w:t xml:space="preserve"> W.R., Public way, from 27 Boylston Street to 38 Spring Park Avenue.</w:t>
      </w:r>
    </w:p>
    <w:p>
      <w:pPr>
        <w:pStyle w:val="Tab2"/>
        <w:rPr>
          <w:color w:val="000000"/>
        </w:rPr>
      </w:pPr>
      <w:r>
        <w:rPr>
          <w:color w:val="000000"/>
        </w:rPr>
        <w:t>Odd</w:t>
        <w:tab/>
        <w:t>19</w:t>
        <w:tab/>
        <w:t>3</w:t>
        <w:tab/>
        <w:t>6</w:t>
        <w:tab/>
        <w:t>6</w:t>
        <w:tab/>
        <w:t>02130</w:t>
      </w:r>
    </w:p>
    <w:p>
      <w:pPr>
        <w:pStyle w:val="Tab2"/>
        <w:spacing w:before="0" w:after="120"/>
        <w:rPr>
          <w:color w:val="000000"/>
        </w:rPr>
      </w:pPr>
      <w:r>
        <w:rPr>
          <w:color w:val="000000"/>
        </w:rPr>
        <w:t>Even</w:t>
        <w:tab/>
        <w:t>19</w:t>
        <w:tab/>
        <w:t>4</w:t>
        <w:tab/>
        <w:t>6</w:t>
        <w:tab/>
        <w:t>6</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Adelaide Terrace,</w:t>
      </w:r>
      <w:r>
        <w:rPr>
          <w:color w:val="000000"/>
          <w:lang w:val="en-US" w:eastAsia="en-US"/>
        </w:rPr>
        <w:t xml:space="preserve"> W.R., Private way, from 7 Adelaide Street to approximately 132 feet northwesterly.</w:t>
        <w:tab/>
        <w:tab/>
        <w:t>19</w:t>
      </w:r>
      <w:r>
        <w:rPr>
          <w:color w:val="000000"/>
        </w:rPr>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Adella Place,</w:t>
      </w:r>
      <w:r>
        <w:rPr>
          <w:color w:val="000000"/>
          <w:lang w:val="en-US" w:eastAsia="en-US"/>
        </w:rPr>
        <w:t xml:space="preserve"> Bri., Private way, from 20 Armington Street at 14 Islington Street to southeasterly.</w:t>
      </w:r>
      <w:r>
        <w:rPr>
          <w:color w:val="000000"/>
        </w:rPr>
        <w:tab/>
        <w:tab/>
      </w:r>
      <w:r>
        <w:rPr>
          <w:color w:val="000000"/>
          <w:lang w:val="en-US" w:eastAsia="en-US"/>
        </w:rPr>
        <w:t>21</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Adirondack Place,</w:t>
      </w:r>
      <w:r>
        <w:rPr>
          <w:color w:val="000000"/>
          <w:lang w:val="en-US" w:eastAsia="en-US"/>
        </w:rPr>
        <w:t xml:space="preserve"> Dor., Private way, from 2269 Dorchester Avenue to southwesterly.</w:t>
        <w:tab/>
        <w:tab/>
        <w:t>17</w:t>
      </w:r>
      <w:r>
        <w:rPr>
          <w:color w:val="000000"/>
        </w:rPr>
        <w:tab/>
      </w:r>
      <w:r>
        <w:rPr>
          <w:color w:val="000000"/>
          <w:lang w:val="en-US" w:eastAsia="en-US"/>
        </w:rPr>
        <w:t>13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Admiral George Dewey Square,</w:t>
      </w:r>
      <w:r>
        <w:rPr>
          <w:color w:val="000000"/>
          <w:lang w:val="en-US" w:eastAsia="en-US"/>
        </w:rPr>
        <w:t xml:space="preserve"> B.P., at the junction of Atlantic Avenue, Federal Street, Purchase Street and Summer Street.</w:t>
        <w:tab/>
        <w:tab/>
        <w:t>3</w:t>
        <w:tab/>
        <w:t>6</w:t>
        <w:tab/>
        <w:t>1</w:t>
        <w:tab/>
        <w:t>1</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Adrian Street,</w:t>
      </w:r>
      <w:r>
        <w:rPr>
          <w:color w:val="000000"/>
          <w:lang w:val="en-US" w:eastAsia="en-US"/>
        </w:rPr>
        <w:t xml:space="preserve"> Rox., Private way, from 200 Blue Hill Avenue to 108 Dacia Street.</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Agassiz Park</w:t>
      </w:r>
      <w:r>
        <w:rPr>
          <w:color w:val="000000"/>
          <w:lang w:val="en-US" w:eastAsia="en-US"/>
        </w:rPr>
        <w:t>, W.R., Public way, from 48 Burroughs Street to approximately 230 feet southwesterly.</w:t>
        <w:tab/>
        <w:tab/>
        <w:t>19</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Agassiz Road,</w:t>
      </w:r>
      <w:r>
        <w:rPr>
          <w:color w:val="000000"/>
          <w:lang w:val="en-US" w:eastAsia="en-US"/>
        </w:rPr>
        <w:t xml:space="preserve"> B.P., from opposite 60 Fenway to opposite 55 Park Drive.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 xml:space="preserve">Note; </w:t>
      </w:r>
      <w:r>
        <w:rPr>
          <w:color w:val="000000"/>
          <w:lang w:val="en-US" w:eastAsia="en-US"/>
        </w:rPr>
        <w:t>this is a park road, under the care, control and custody of the D.C.R.</w:t>
        <w:tab/>
        <w:tab/>
        <w:t>4</w:t>
        <w:tab/>
        <w:t>7</w:t>
        <w:tab/>
        <w:t>8</w:t>
        <w:tab/>
        <w:t>1</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Agawam Street,</w:t>
      </w:r>
      <w:r>
        <w:rPr>
          <w:color w:val="000000"/>
          <w:lang w:val="en-US" w:eastAsia="en-US"/>
        </w:rPr>
        <w:t xml:space="preserve"> Dor., Public way, from 77 Neponset Avenue to 30 Train Street.</w:t>
        <w:tab/>
        <w:tab/>
        <w:t>16</w:t>
      </w:r>
      <w:r>
        <w:rPr>
          <w:color w:val="000000"/>
        </w:rPr>
        <w:tab/>
      </w:r>
      <w:r>
        <w:rPr>
          <w:color w:val="000000"/>
          <w:lang w:val="en-US" w:eastAsia="en-US"/>
        </w:rPr>
        <w:t>5</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Normal"/>
        <w:tabs>
          <w:tab w:val="left" w:pos="3240" w:leader="none"/>
          <w:tab w:val="center" w:pos="3600" w:leader="none"/>
          <w:tab w:val="center" w:pos="3960" w:leader="none"/>
          <w:tab w:val="center" w:pos="4320" w:leader="none"/>
          <w:tab w:val="center" w:pos="4680" w:leader="none"/>
          <w:tab w:val="right" w:pos="5400" w:leader="none"/>
        </w:tabs>
        <w:rPr>
          <w:color w:val="000000"/>
          <w:kern w:val="2"/>
          <w:sz w:val="17"/>
          <w:lang w:val="en-US" w:eastAsia="en-US"/>
        </w:rPr>
      </w:pPr>
      <w:r>
        <w:rPr>
          <w:b/>
          <w:color w:val="000000"/>
          <w:kern w:val="2"/>
          <w:sz w:val="17"/>
          <w:lang w:val="en-US" w:eastAsia="en-US"/>
        </w:rPr>
        <w:t xml:space="preserve">Agganis Way, </w:t>
      </w:r>
      <w:r>
        <w:rPr>
          <w:color w:val="000000"/>
          <w:kern w:val="2"/>
          <w:sz w:val="17"/>
          <w:lang w:val="en-US" w:eastAsia="en-US"/>
        </w:rPr>
        <w:t>B.P.</w:t>
      </w:r>
    </w:p>
    <w:p>
      <w:pPr>
        <w:pStyle w:val="Normal"/>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kern w:val="2"/>
          <w:sz w:val="17"/>
          <w:lang w:val="en-US" w:eastAsia="en-US"/>
        </w:rPr>
      </w:pPr>
      <w:r>
        <w:rPr>
          <w:color w:val="000000"/>
          <w:kern w:val="2"/>
          <w:sz w:val="17"/>
          <w:lang w:val="en-US" w:eastAsia="en-US"/>
        </w:rPr>
        <w:t xml:space="preserve">  </w:t>
      </w:r>
      <w:r>
        <w:rPr>
          <w:b/>
          <w:color w:val="000000"/>
          <w:kern w:val="2"/>
          <w:sz w:val="17"/>
          <w:lang w:val="en-US" w:eastAsia="en-US"/>
        </w:rPr>
        <w:t>Note;</w:t>
      </w:r>
      <w:r>
        <w:rPr>
          <w:color w:val="000000"/>
          <w:kern w:val="2"/>
          <w:sz w:val="17"/>
          <w:lang w:val="en-US" w:eastAsia="en-US"/>
        </w:rPr>
        <w:t xml:space="preserve"> see Harry Agganis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Agnes Avenue,</w:t>
      </w:r>
      <w:r>
        <w:rPr>
          <w:color w:val="000000"/>
          <w:lang w:val="en-US" w:eastAsia="en-US"/>
        </w:rPr>
        <w:t xml:space="preserve"> H.P., Private way, from 812 River Street to southerly at the M.B.T.A. Railroad.</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Agri Street, </w:t>
      </w:r>
      <w:r>
        <w:rPr>
          <w:color w:val="000000"/>
          <w:lang w:val="en-US" w:eastAsia="en-US"/>
        </w:rPr>
        <w:t>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see Joseph Agri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Aguadilla Street,</w:t>
      </w:r>
      <w:r>
        <w:rPr>
          <w:color w:val="000000"/>
          <w:lang w:val="en-US" w:eastAsia="en-US"/>
        </w:rPr>
        <w:t xml:space="preserve"> B.P., Public way, from 636 Tremont Street to 664 Tremont Street.</w:t>
        <w:tab/>
        <w:tab/>
        <w:t>9</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Ainsley Street,</w:t>
      </w:r>
      <w:r>
        <w:rPr>
          <w:color w:val="000000"/>
          <w:lang w:val="en-US" w:eastAsia="en-US"/>
        </w:rPr>
        <w:t xml:space="preserve"> Dor., Public way, from opposite 18 Rosemont Street to approximately 323 feet southeasterly at the Mary Hemenway Playground.</w:t>
        <w:tab/>
        <w:tab/>
        <w:t>16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Ainsworth Street,</w:t>
      </w:r>
      <w:r>
        <w:rPr>
          <w:color w:val="000000"/>
          <w:lang w:val="en-US" w:eastAsia="en-US"/>
        </w:rPr>
        <w:t xml:space="preserve"> W.R., Public way, from 1562 Centre Street to 57 Tyndale Street.</w:t>
      </w:r>
    </w:p>
    <w:p>
      <w:pPr>
        <w:pStyle w:val="Tab2"/>
        <w:rPr>
          <w:color w:val="000000"/>
        </w:rPr>
      </w:pPr>
      <w:r>
        <w:rPr>
          <w:color w:val="000000"/>
        </w:rPr>
        <w:t>1 - 3</w:t>
        <w:tab/>
        <w:t>20</w:t>
        <w:tab/>
        <w:t>4</w:t>
        <w:tab/>
        <w:t>5</w:t>
        <w:tab/>
        <w:t>6</w:t>
        <w:tab/>
        <w:t>02131</w:t>
      </w:r>
    </w:p>
    <w:p>
      <w:pPr>
        <w:pStyle w:val="Tab2"/>
        <w:spacing w:before="0" w:after="120"/>
        <w:rPr>
          <w:color w:val="000000"/>
        </w:rPr>
      </w:pPr>
      <w:r>
        <w:rPr>
          <w:color w:val="000000"/>
        </w:rPr>
        <w:t>5 - 67, 2 - 68</w:t>
        <w:tab/>
        <w:t>20</w:t>
        <w:tab/>
        <w:t>7</w:t>
        <w:tab/>
        <w:t>6</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Ainsworth Street Footway,</w:t>
      </w:r>
      <w:r>
        <w:rPr>
          <w:color w:val="000000"/>
          <w:lang w:val="en-US" w:eastAsia="en-US"/>
        </w:rPr>
        <w:t xml:space="preserve"> W.R., Public way, from 207 Belgrade Avenue to 60 Tyndale Street.</w:t>
        <w:tab/>
        <w:tab/>
        <w:t>20</w:t>
        <w:tab/>
        <w:t>7</w:t>
        <w:tab/>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Akron Place,</w:t>
      </w:r>
      <w:r>
        <w:rPr>
          <w:color w:val="000000"/>
          <w:lang w:val="en-US" w:eastAsia="en-US"/>
        </w:rPr>
        <w:t xml:space="preserve"> Rox., Private way, from 30 Akron Street to northeasterly.</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Akron Street,</w:t>
      </w:r>
      <w:r>
        <w:rPr>
          <w:color w:val="000000"/>
          <w:lang w:val="en-US" w:eastAsia="en-US"/>
        </w:rPr>
        <w:t xml:space="preserve"> Rox., Public way, from opposite 21 Alpine Street to 29 Regent Street.</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Alabama Street,</w:t>
      </w:r>
      <w:r>
        <w:rPr>
          <w:color w:val="000000"/>
          <w:lang w:val="en-US" w:eastAsia="en-US"/>
        </w:rPr>
        <w:t xml:space="preserve"> Dor., from 170 Almont Street to 634 Cummins Highway.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170 Almont Street to 171 Messinger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634 Cummins Highway to 171 Messinger Street.</w:t>
      </w:r>
    </w:p>
    <w:p>
      <w:pPr>
        <w:pStyle w:val="Tab2"/>
        <w:rPr/>
      </w:pPr>
      <w:r>
        <w:rPr>
          <w:color w:val="000000"/>
        </w:rPr>
        <w:t>1 - 143, 2 - 144</w:t>
        <w:tab/>
        <w:t>18</w:t>
        <w:tab/>
        <w:t>3</w:t>
        <w:tab/>
        <w:t>5</w:t>
        <w:tab/>
        <w:t>7</w:t>
        <w:tab/>
        <w:t>02126</w:t>
      </w:r>
    </w:p>
    <w:p>
      <w:pPr>
        <w:pStyle w:val="Tab2"/>
        <w:spacing w:before="0" w:after="120"/>
        <w:rPr/>
      </w:pPr>
      <w:r>
        <w:rPr>
          <w:color w:val="000000"/>
        </w:rPr>
        <w:t>147 - 241, 148 - 240</w:t>
        <w:tab/>
        <w:t>18</w:t>
        <w:tab/>
        <w:t>21</w:t>
        <w:tab/>
        <w:t>5</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Alameda Road,</w:t>
      </w:r>
      <w:r>
        <w:rPr>
          <w:color w:val="000000"/>
          <w:lang w:val="en-US" w:eastAsia="en-US"/>
        </w:rPr>
        <w:t xml:space="preserve"> W.R., Public way, from opposite 159 Manthorne Road to 163 Willow Street.</w:t>
        <w:tab/>
        <w:tab/>
        <w:t>20</w:t>
      </w:r>
      <w:r>
        <w:rPr>
          <w:color w:val="000000"/>
        </w:rPr>
        <w:tab/>
      </w:r>
      <w:r>
        <w:rPr>
          <w:color w:val="000000"/>
          <w:lang w:val="en-US" w:eastAsia="en-US"/>
        </w:rPr>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Alaric Street,</w:t>
      </w:r>
      <w:r>
        <w:rPr>
          <w:color w:val="000000"/>
          <w:lang w:val="en-US" w:eastAsia="en-US"/>
        </w:rPr>
        <w:t xml:space="preserve"> W.R., Public way, from 2135 Centre Street to 38 Spring Street.</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Alaric Terrace,</w:t>
      </w:r>
      <w:r>
        <w:rPr>
          <w:color w:val="000000"/>
          <w:lang w:val="en-US" w:eastAsia="en-US"/>
        </w:rPr>
        <w:t xml:space="preserve"> W.R., Private way, from 30 Alaric Street to southwesterly.</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Alaska Street,</w:t>
      </w:r>
      <w:r>
        <w:rPr>
          <w:color w:val="000000"/>
          <w:lang w:val="en-US" w:eastAsia="en-US"/>
        </w:rPr>
        <w:t xml:space="preserve"> Rox., Public way, from 125 Blue Hill Avenue to 62 Perrin Street.</w:t>
        <w:tab/>
        <w:tab/>
        <w:t>12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Alban Street,</w:t>
      </w:r>
      <w:r>
        <w:rPr>
          <w:color w:val="000000"/>
          <w:lang w:val="en-US" w:eastAsia="en-US"/>
        </w:rPr>
        <w:t xml:space="preserve"> Dor., Public way, from 156 Ashmont Street to opposite 74 Welles Avenue at Talbot Avenue.</w:t>
        <w:tab/>
        <w:tab/>
        <w:t>17</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Albano Street,</w:t>
      </w:r>
      <w:r>
        <w:rPr>
          <w:color w:val="000000"/>
          <w:lang w:val="en-US" w:eastAsia="en-US"/>
        </w:rPr>
        <w:t xml:space="preserve"> W.R., Public way, from 75 Kittredge Street to 80 Roslindale Avenue.</w:t>
      </w:r>
    </w:p>
    <w:p>
      <w:pPr>
        <w:pStyle w:val="Tab2"/>
        <w:rPr/>
      </w:pPr>
      <w:r>
        <w:rPr>
          <w:color w:val="000000"/>
        </w:rPr>
        <w:t>1 - 53, 2 - 54</w:t>
        <w:tab/>
        <w:t>18</w:t>
        <w:tab/>
        <w:t>10</w:t>
        <w:tab/>
        <w:t>5</w:t>
        <w:tab/>
        <w:t>6</w:t>
        <w:tab/>
        <w:t>02131</w:t>
      </w:r>
    </w:p>
    <w:p>
      <w:pPr>
        <w:pStyle w:val="Tab2"/>
        <w:spacing w:before="0" w:after="120"/>
        <w:rPr/>
      </w:pPr>
      <w:r>
        <w:rPr>
          <w:color w:val="000000"/>
        </w:rPr>
        <w:t>55 - 107, 56 - 108</w:t>
        <w:tab/>
        <w:t>20</w:t>
        <w:tab/>
        <w:t>2</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Albany Street,</w:t>
      </w:r>
      <w:r>
        <w:rPr>
          <w:color w:val="000000"/>
          <w:lang w:val="en-US" w:eastAsia="en-US"/>
        </w:rPr>
        <w:t xml:space="preserve"> B.P., Rox., Public way, from  Eustis Street between Bethune Way and Dearborn Street to 99 Kneeland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the portion of Albany Street, from 99 Kneeland Street to a point approximately 130 feet northeast of Union Park Street, is under the care, control and custody of the M.D.O.T.</w:t>
      </w:r>
    </w:p>
    <w:p>
      <w:pPr>
        <w:pStyle w:val="Tab2"/>
        <w:rPr/>
      </w:pPr>
      <w:r>
        <w:rPr>
          <w:color w:val="000000"/>
        </w:rPr>
        <w:t>1 - 199</w:t>
        <w:tab/>
        <w:t>3</w:t>
        <w:tab/>
        <w:t>8</w:t>
        <w:tab/>
        <w:t>2</w:t>
        <w:tab/>
        <w:t>1</w:t>
        <w:tab/>
        <w:t>02111</w:t>
      </w:r>
    </w:p>
    <w:p>
      <w:pPr>
        <w:pStyle w:val="Tab2"/>
        <w:rPr/>
      </w:pPr>
      <w:r>
        <w:rPr>
          <w:color w:val="000000"/>
        </w:rPr>
        <w:t>200 - 310, 201 - 303</w:t>
        <w:tab/>
        <w:t>3</w:t>
        <w:tab/>
        <w:t>8</w:t>
        <w:tab/>
        <w:t>2</w:t>
        <w:tab/>
        <w:t>1</w:t>
        <w:tab/>
        <w:t>02118</w:t>
      </w:r>
    </w:p>
    <w:p>
      <w:pPr>
        <w:pStyle w:val="Tab2"/>
        <w:rPr>
          <w:color w:val="000000"/>
        </w:rPr>
      </w:pPr>
      <w:r>
        <w:rPr>
          <w:color w:val="000000"/>
        </w:rPr>
        <w:t>220 - 636, 489 - 613</w:t>
        <w:tab/>
        <w:t>8</w:t>
        <w:tab/>
        <w:t>1</w:t>
        <w:tab/>
        <w:t>2</w:t>
        <w:tab/>
        <w:t>1</w:t>
        <w:tab/>
        <w:t>02118</w:t>
      </w:r>
    </w:p>
    <w:p>
      <w:pPr>
        <w:pStyle w:val="Tab2"/>
        <w:rPr/>
      </w:pPr>
      <w:r>
        <w:rPr>
          <w:color w:val="000000"/>
        </w:rPr>
        <w:t>311 - 473</w:t>
        <w:tab/>
        <w:t>3</w:t>
        <w:tab/>
        <w:t>7</w:t>
        <w:tab/>
        <w:t>2</w:t>
        <w:tab/>
        <w:t>1</w:t>
        <w:tab/>
        <w:t>02118</w:t>
      </w:r>
    </w:p>
    <w:p>
      <w:pPr>
        <w:pStyle w:val="Tab2"/>
        <w:rPr/>
      </w:pPr>
      <w:r>
        <w:rPr>
          <w:color w:val="000000"/>
        </w:rPr>
        <w:t>615 - 795, 640 - 796</w:t>
        <w:tab/>
        <w:t>8</w:t>
        <w:tab/>
        <w:t>2</w:t>
        <w:tab/>
        <w:t>2</w:t>
        <w:tab/>
        <w:t>1</w:t>
        <w:tab/>
        <w:t>02118</w:t>
      </w:r>
    </w:p>
    <w:p>
      <w:pPr>
        <w:pStyle w:val="Tab2"/>
        <w:rPr/>
      </w:pPr>
      <w:r>
        <w:rPr>
          <w:color w:val="000000"/>
        </w:rPr>
        <w:t>800 - 920, 803 - 885</w:t>
        <w:tab/>
        <w:t>8</w:t>
        <w:tab/>
        <w:t>3</w:t>
        <w:tab/>
        <w:t>7</w:t>
        <w:tab/>
        <w:t>1</w:t>
        <w:tab/>
        <w:t>02119</w:t>
      </w:r>
    </w:p>
    <w:p>
      <w:pPr>
        <w:pStyle w:val="Tab2"/>
        <w:spacing w:before="0" w:after="120"/>
        <w:rPr/>
      </w:pPr>
      <w:r>
        <w:rPr>
          <w:color w:val="000000"/>
        </w:rPr>
        <w:t>887 - 965</w:t>
        <w:tab/>
        <w:t>8</w:t>
        <w:tab/>
        <w:t>4</w:t>
        <w:tab/>
        <w:t>7</w:t>
        <w:tab/>
        <w:t>1</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sz w:val="24"/>
          <w:lang w:val="en-US" w:eastAsia="en-US"/>
        </w:rPr>
      </w:pPr>
      <w:r>
        <w:rPr>
          <w:b/>
          <w:color w:val="000000"/>
          <w:szCs w:val="17"/>
          <w:lang w:val="en-US" w:eastAsia="en-US"/>
        </w:rPr>
        <w:t>Albany Street Connector,</w:t>
      </w:r>
      <w:r>
        <w:rPr>
          <w:b/>
          <w:color w:val="000000"/>
          <w:sz w:val="24"/>
          <w:lang w:val="en-US" w:eastAsia="en-US"/>
        </w:rPr>
        <w:t xml:space="preserve"> </w:t>
      </w:r>
      <w:r>
        <w:rPr>
          <w:color w:val="000000"/>
          <w:szCs w:val="17"/>
          <w:lang w:val="en-US" w:eastAsia="en-US"/>
        </w:rPr>
        <w:t>B.P., Rox., Public way, from Frontage Road between West Fourth Street and Widett Circle to approximately 128 feet southeasterly.</w:t>
        <w:tab/>
        <w:tab/>
        <w:t>8</w:t>
        <w:tab/>
        <w:t>1</w:t>
        <w:tab/>
        <w:t>2</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Albemarle Court,</w:t>
      </w:r>
      <w:r>
        <w:rPr>
          <w:color w:val="000000"/>
          <w:lang w:val="en-US" w:eastAsia="en-US"/>
        </w:rPr>
        <w:t xml:space="preserve"> H.P., Private way, from 9 Albemarle Street to 15 Waterloo Street.</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Albemarle Street,</w:t>
      </w:r>
      <w:r>
        <w:rPr>
          <w:color w:val="000000"/>
          <w:lang w:val="en-US" w:eastAsia="en-US"/>
        </w:rPr>
        <w:t xml:space="preserve"> H.P., Private way, from 151 Neponset Valley Parkway to 88 Readville Street.</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Albemarle Street,</w:t>
      </w:r>
      <w:r>
        <w:rPr>
          <w:color w:val="000000"/>
          <w:lang w:val="en-US" w:eastAsia="en-US"/>
        </w:rPr>
        <w:t xml:space="preserve"> Rox., Public way, from 174 St. Botolph Street to approximately 266 feet southeasterly.</w:t>
      </w:r>
      <w:r>
        <w:rPr>
          <w:color w:val="000000"/>
        </w:rPr>
        <w:tab/>
        <w:tab/>
        <w:t>4</w:t>
        <w:tab/>
        <w:t>5</w:t>
        <w:tab/>
        <w:t>7</w:t>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Albemarle Terrace,</w:t>
      </w:r>
      <w:r>
        <w:rPr>
          <w:color w:val="000000"/>
          <w:lang w:val="en-US" w:eastAsia="en-US"/>
        </w:rPr>
        <w:t xml:space="preserve"> Rox., Private way, from opposite 13 Albemarle Street to northeasterly.</w:t>
        <w:tab/>
        <w:tab/>
        <w:t>4</w:t>
        <w:tab/>
        <w:t>5</w:t>
        <w:tab/>
        <w:t>7</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Albert Place,</w:t>
      </w:r>
      <w:r>
        <w:rPr>
          <w:color w:val="000000"/>
          <w:lang w:val="en-US" w:eastAsia="en-US"/>
        </w:rPr>
        <w:t xml:space="preserve"> Dor., Private way, from 309 Adams Street to southwesterly.</w:t>
        <w:tab/>
        <w:tab/>
        <w:t>16</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sz w:val="24"/>
          <w:szCs w:val="24"/>
          <w:lang w:val="en-US" w:eastAsia="en-US"/>
        </w:rPr>
        <w:t>*</w:t>
      </w:r>
      <w:r>
        <w:rPr>
          <w:b/>
          <w:color w:val="000000"/>
          <w:lang w:val="en-US" w:eastAsia="en-US"/>
        </w:rPr>
        <w:t xml:space="preserve">Albert Street, Rox., </w:t>
      </w:r>
      <w:r>
        <w:rPr>
          <w:color w:val="000000"/>
          <w:lang w:val="en-US" w:eastAsia="en-US"/>
        </w:rPr>
        <w:t>Private way, from Prentiss Street between Mindoro Street and Tremont Street to Ruggles Street between Annunciation Road and Tremont Street.</w:t>
        <w:tab/>
        <w:tab/>
        <w:t>9</w:t>
        <w:tab/>
        <w:t>4</w:t>
        <w:tab/>
        <w:t>7</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Alberta Street,</w:t>
      </w:r>
      <w:r>
        <w:rPr>
          <w:color w:val="000000"/>
          <w:lang w:val="en-US" w:eastAsia="en-US"/>
        </w:rPr>
        <w:t xml:space="preserve"> W.R., Public way, from 2053 Centre Street to 27 Elgin Street.</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Albion Place,</w:t>
      </w:r>
      <w:r>
        <w:rPr>
          <w:color w:val="000000"/>
          <w:lang w:val="en-US" w:eastAsia="en-US"/>
        </w:rPr>
        <w:t xml:space="preserve"> Chsn., Public way, from 413 Main Street to approximately 350 feet northeasterly.</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Albion Street,</w:t>
      </w:r>
      <w:r>
        <w:rPr>
          <w:color w:val="000000"/>
          <w:lang w:val="en-US" w:eastAsia="en-US"/>
        </w:rPr>
        <w:t xml:space="preserve"> Dor., Public way, from opposite 34 Clifton Street to opposite 535 Dudley Street.</w:t>
        <w:tab/>
        <w:tab/>
        <w:t>8</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Albion Street,</w:t>
      </w:r>
      <w:r>
        <w:rPr>
          <w:color w:val="000000"/>
          <w:lang w:val="en-US" w:eastAsia="en-US"/>
        </w:rPr>
        <w:t xml:space="preserve"> H.P., Public way, from 41 Beacon Street to 74 Highland Street.</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Albright Street,</w:t>
      </w:r>
      <w:r>
        <w:rPr>
          <w:color w:val="000000"/>
          <w:lang w:val="en-US" w:eastAsia="en-US"/>
        </w:rPr>
        <w:t xml:space="preserve"> W.R., Public way, from opposite 34 Keith Street to 277 Vermont Street.</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Alcorn Street,</w:t>
      </w:r>
      <w:r>
        <w:rPr>
          <w:color w:val="000000"/>
          <w:lang w:val="en-US" w:eastAsia="en-US"/>
        </w:rPr>
        <w:t xml:space="preserve"> Bri., Public way, from between and opposite 86 and 120 Ashford Street to 1055 Commonwealth Avenue.</w:t>
        <w:tab/>
        <w:tab/>
        <w:t>21</w:t>
        <w:tab/>
        <w:t>3</w:t>
        <w:tab/>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Alcott Street,</w:t>
      </w:r>
      <w:r>
        <w:rPr>
          <w:color w:val="000000"/>
          <w:lang w:val="en-US" w:eastAsia="en-US"/>
        </w:rPr>
        <w:t xml:space="preserve"> Bri., Public way, from 59 Franklin Street to 32 Mansfield Street.</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szCs w:val="17"/>
          <w:lang w:val="en-US" w:eastAsia="en-US"/>
        </w:rPr>
      </w:pPr>
      <w:r>
        <w:rPr>
          <w:b/>
          <w:color w:val="000000"/>
          <w:szCs w:val="17"/>
          <w:lang w:val="en-US" w:eastAsia="en-US"/>
        </w:rPr>
        <w:t xml:space="preserve">Alden Road, </w:t>
      </w:r>
      <w:r>
        <w:rPr>
          <w:color w:val="000000"/>
          <w:szCs w:val="17"/>
          <w:lang w:val="en-US" w:eastAsia="en-US"/>
        </w:rPr>
        <w:t>W.R.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Cs w:val="17"/>
          <w:lang w:val="en-US" w:eastAsia="en-US"/>
        </w:rPr>
        <w:t xml:space="preserve">  </w:t>
      </w:r>
      <w:r>
        <w:rPr>
          <w:b/>
          <w:color w:val="000000"/>
          <w:szCs w:val="17"/>
          <w:lang w:val="en-US" w:eastAsia="en-US"/>
        </w:rPr>
        <w:t xml:space="preserve">Note; </w:t>
      </w:r>
      <w:r>
        <w:rPr>
          <w:color w:val="000000"/>
          <w:szCs w:val="17"/>
          <w:lang w:val="en-US" w:eastAsia="en-US"/>
        </w:rPr>
        <w:t>see John Alden Road.</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sz w:val="24"/>
          <w:szCs w:val="24"/>
          <w:lang w:val="en-US" w:eastAsia="en-US"/>
        </w:rPr>
      </w:pPr>
      <w:r>
        <w:rPr>
          <w:b/>
          <w:color w:val="000000"/>
          <w:sz w:val="24"/>
          <w:szCs w:val="24"/>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sz w:val="24"/>
          <w:szCs w:val="24"/>
          <w:lang w:val="en-US" w:eastAsia="en-US"/>
        </w:rPr>
      </w:pPr>
      <w:r>
        <w:rPr>
          <w:b/>
          <w:color w:val="000000"/>
          <w:sz w:val="24"/>
          <w:szCs w:val="24"/>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szCs w:val="24"/>
          <w:lang w:val="en-US" w:eastAsia="en-US"/>
        </w:rPr>
        <w:t>*</w:t>
      </w:r>
      <w:r>
        <w:rPr>
          <w:b/>
          <w:color w:val="000000"/>
          <w:lang w:val="en-US" w:eastAsia="en-US"/>
        </w:rPr>
        <w:t>Alder Street,</w:t>
      </w:r>
      <w:r>
        <w:rPr>
          <w:color w:val="000000"/>
          <w:lang w:val="en-US" w:eastAsia="en-US"/>
        </w:rPr>
        <w:t xml:space="preserve"> W.R., Private way, from 155 Roslindale Avenue to 106 Walworth Street.</w:t>
      </w:r>
    </w:p>
    <w:p>
      <w:pPr>
        <w:pStyle w:val="Tab2"/>
        <w:rPr>
          <w:color w:val="000000"/>
        </w:rPr>
      </w:pPr>
      <w:r>
        <w:rPr>
          <w:color w:val="000000"/>
        </w:rPr>
        <w:t>Odd</w:t>
        <w:tab/>
        <w:t>20</w:t>
        <w:tab/>
        <w:t>9</w:t>
        <w:tab/>
        <w:t>5</w:t>
        <w:tab/>
        <w:t>6</w:t>
        <w:tab/>
        <w:t>02131</w:t>
      </w:r>
    </w:p>
    <w:p>
      <w:pPr>
        <w:pStyle w:val="Tab2"/>
        <w:spacing w:before="0" w:after="120"/>
        <w:rPr>
          <w:color w:val="000000"/>
        </w:rPr>
      </w:pPr>
      <w:r>
        <w:rPr>
          <w:color w:val="000000"/>
        </w:rPr>
        <w:t>Even</w:t>
        <w:tab/>
        <w:t>20</w:t>
        <w:tab/>
        <w:t>2</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Aldie Street,</w:t>
      </w:r>
      <w:r>
        <w:rPr>
          <w:color w:val="000000"/>
          <w:lang w:val="en-US" w:eastAsia="en-US"/>
        </w:rPr>
        <w:t xml:space="preserve"> Bri., Public way, from between 175 and 201 Everett Street to 80 Franklin Street.</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Aldo Terrace,</w:t>
      </w:r>
      <w:r>
        <w:rPr>
          <w:color w:val="000000"/>
          <w:lang w:val="en-US" w:eastAsia="en-US"/>
        </w:rPr>
        <w:t xml:space="preserve"> H.P., Private way, from 27 Williams Avenue to southwesterly.</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Aldrich Street,</w:t>
      </w:r>
      <w:r>
        <w:rPr>
          <w:color w:val="000000"/>
          <w:lang w:val="en-US" w:eastAsia="en-US"/>
        </w:rPr>
        <w:t xml:space="preserve"> W.R., Public way, from 200 Belgrade Avenue to between 700 and 716 West Roxbury Parkway.</w:t>
      </w:r>
    </w:p>
    <w:p>
      <w:pPr>
        <w:pStyle w:val="Tab2"/>
        <w:rPr>
          <w:color w:val="000000"/>
        </w:rPr>
      </w:pPr>
      <w:r>
        <w:rPr>
          <w:color w:val="000000"/>
        </w:rPr>
        <w:t>1 - 83, 2 - 38</w:t>
        <w:tab/>
        <w:t>20</w:t>
        <w:tab/>
        <w:t>2</w:t>
        <w:tab/>
        <w:t>5</w:t>
        <w:tab/>
        <w:t>6</w:t>
        <w:tab/>
        <w:t>02131</w:t>
      </w:r>
    </w:p>
    <w:p>
      <w:pPr>
        <w:pStyle w:val="Tab2"/>
        <w:spacing w:before="0" w:after="120"/>
        <w:rPr/>
      </w:pPr>
      <w:r>
        <w:rPr>
          <w:color w:val="000000"/>
        </w:rPr>
        <w:t>44 - 168, 91 - 171</w:t>
        <w:tab/>
        <w:t>20</w:t>
        <w:tab/>
        <w:t>8</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Aldwin Road,</w:t>
      </w:r>
      <w:r>
        <w:rPr>
          <w:color w:val="000000"/>
          <w:lang w:val="en-US" w:eastAsia="en-US"/>
        </w:rPr>
        <w:t xml:space="preserve"> W.R., Public way, from opposite 10 Brookway Road to 3920 Washington Street.</w:t>
        <w:tab/>
        <w:tab/>
        <w:t>19</w:t>
        <w:tab/>
        <w:t>7</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Aldworth Street,</w:t>
      </w:r>
      <w:r>
        <w:rPr>
          <w:color w:val="000000"/>
          <w:lang w:val="en-US" w:eastAsia="en-US"/>
        </w:rPr>
        <w:t xml:space="preserve"> W.R., Public way, from 835 Centre Street to opposite 19 Dane Street.</w:t>
        <w:tab/>
        <w:tab/>
        <w:t>19</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Alexander Street,</w:t>
      </w:r>
      <w:r>
        <w:rPr>
          <w:color w:val="000000"/>
          <w:lang w:val="en-US" w:eastAsia="en-US"/>
        </w:rPr>
        <w:t xml:space="preserve"> Dor., Public way, from 115 Bird Street to 683 Dudley Street.</w:t>
      </w:r>
    </w:p>
    <w:p>
      <w:pPr>
        <w:pStyle w:val="Tab2"/>
        <w:rPr>
          <w:color w:val="000000"/>
        </w:rPr>
      </w:pPr>
      <w:r>
        <w:rPr>
          <w:color w:val="000000"/>
        </w:rPr>
        <w:t>1 - 25, 2 - 28</w:t>
        <w:tab/>
        <w:t>13</w:t>
        <w:tab/>
        <w:t>2</w:t>
        <w:tab/>
        <w:t>7</w:t>
        <w:tab/>
        <w:t>3</w:t>
        <w:tab/>
        <w:t>02125</w:t>
      </w:r>
    </w:p>
    <w:p>
      <w:pPr>
        <w:pStyle w:val="Tab2"/>
        <w:spacing w:before="0" w:after="120"/>
        <w:rPr>
          <w:color w:val="000000"/>
        </w:rPr>
      </w:pPr>
      <w:r>
        <w:rPr>
          <w:color w:val="000000"/>
        </w:rPr>
        <w:t>29 - 129, 30 - 116</w:t>
        <w:tab/>
        <w:t>13</w:t>
        <w:tab/>
        <w:t>4</w:t>
        <w:tab/>
        <w:t>7</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Alford Street,</w:t>
      </w:r>
      <w:r>
        <w:rPr>
          <w:color w:val="000000"/>
          <w:lang w:val="en-US" w:eastAsia="en-US"/>
        </w:rPr>
        <w:t xml:space="preserve"> Chsn., Public way, from Main Street at Sullivan Square to the Boston and Everett Boundary Line.</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Alfred Street,</w:t>
      </w:r>
      <w:r>
        <w:rPr>
          <w:color w:val="000000"/>
          <w:lang w:val="en-US" w:eastAsia="en-US"/>
        </w:rPr>
        <w:t xml:space="preserve"> W.R., Public way, from 55 Green Street to 50 Seaverns Avenue.</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Alger Street,</w:t>
      </w:r>
      <w:r>
        <w:rPr>
          <w:color w:val="000000"/>
          <w:lang w:val="en-US" w:eastAsia="en-US"/>
        </w:rPr>
        <w:t xml:space="preserve"> S.B., from 473 Dorchester Avenue to approximately 480 feet westerly and from 474 Dorchester Avenue to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473 Dorchester Avenue to approximately 480 feet 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474 Dorchester Avenue to southeasterly.</w:t>
      </w:r>
      <w:r>
        <w:rPr>
          <w:color w:val="000000"/>
        </w:rPr>
        <w:tab/>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Algonquin Square,</w:t>
      </w:r>
      <w:r>
        <w:rPr>
          <w:color w:val="000000"/>
          <w:lang w:val="en-US" w:eastAsia="en-US"/>
        </w:rPr>
        <w:t xml:space="preserve"> Dor., at the junction of Algonquin Street, Bradlee Street and Washington Street.</w:t>
        <w:tab/>
        <w:tab/>
        <w:t>17</w:t>
        <w:tab/>
        <w:t>1</w:t>
        <w:tab/>
        <w:t>4</w:t>
        <w:tab/>
        <w:t>3</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Algonquin Street,</w:t>
      </w:r>
      <w:r>
        <w:rPr>
          <w:color w:val="000000"/>
          <w:lang w:val="en-US" w:eastAsia="en-US"/>
        </w:rPr>
        <w:t xml:space="preserve"> Dor., Public way, from 60 Harvard Street to 389 Washington Street.</w:t>
        <w:tab/>
        <w:tab/>
        <w:t>17</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Alhambra Road,</w:t>
      </w:r>
      <w:r>
        <w:rPr>
          <w:color w:val="000000"/>
          <w:lang w:val="en-US" w:eastAsia="en-US"/>
        </w:rPr>
        <w:t xml:space="preserve"> W.R., Public way, from 45 Maple Street to 76 Willow Street.</w:t>
        <w:tab/>
        <w:tab/>
        <w:t>20</w:t>
      </w:r>
      <w:r>
        <w:rPr>
          <w:color w:val="000000"/>
        </w:rPr>
        <w:tab/>
      </w:r>
      <w:r>
        <w:rPr>
          <w:color w:val="000000"/>
          <w:lang w:val="en-US" w:eastAsia="en-US"/>
        </w:rPr>
        <w:t>18</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Alicia Road,</w:t>
      </w:r>
      <w:r>
        <w:rPr>
          <w:color w:val="000000"/>
          <w:lang w:val="en-US" w:eastAsia="en-US"/>
        </w:rPr>
        <w:t xml:space="preserve"> Dor., Public way, from 270 Gallivan Boulevard to 73 Mercier Avenue.</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Alkyris Road,</w:t>
      </w:r>
      <w:r>
        <w:rPr>
          <w:color w:val="000000"/>
          <w:lang w:val="en-US" w:eastAsia="en-US"/>
        </w:rPr>
        <w:t xml:space="preserve"> W.R., Private way, from Amoret Road to south of Altair Road.</w:t>
        <w:tab/>
        <w:tab/>
        <w:t>20</w:t>
      </w:r>
      <w:r>
        <w:rPr>
          <w:color w:val="000000"/>
        </w:rPr>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rPr/>
      </w:pPr>
      <w:r>
        <w:rPr>
          <w:b/>
          <w:color w:val="000000"/>
          <w:lang w:val="en-US" w:eastAsia="en-US"/>
        </w:rPr>
        <w:t>Allandale Street,</w:t>
      </w:r>
      <w:r>
        <w:rPr>
          <w:color w:val="000000"/>
          <w:lang w:val="en-US" w:eastAsia="en-US"/>
        </w:rPr>
        <w:t xml:space="preserve"> W.R., Public way, from 1155 Centre Street to the Boston and Brookline Boundary Line.</w:t>
      </w:r>
    </w:p>
    <w:p>
      <w:pPr>
        <w:pStyle w:val="Tab2"/>
        <w:rPr>
          <w:color w:val="000000"/>
        </w:rPr>
      </w:pPr>
      <w:r>
        <w:rPr>
          <w:color w:val="000000"/>
        </w:rPr>
        <w:t>1 - 295</w:t>
        <w:tab/>
        <w:t>19</w:t>
        <w:tab/>
        <w:t>2</w:t>
        <w:tab/>
        <w:t>6</w:t>
        <w:tab/>
        <w:t>2</w:t>
        <w:tab/>
        <w:t>02130</w:t>
      </w:r>
    </w:p>
    <w:p>
      <w:pPr>
        <w:pStyle w:val="Tab2"/>
        <w:spacing w:before="0" w:after="120"/>
        <w:rPr>
          <w:color w:val="000000"/>
        </w:rPr>
      </w:pPr>
      <w:r>
        <w:rPr>
          <w:color w:val="000000"/>
        </w:rPr>
        <w:t>2 - 296</w:t>
        <w:tab/>
        <w:t>20</w:t>
        <w:tab/>
        <w:t>6</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Alleghany Street,</w:t>
      </w:r>
      <w:r>
        <w:rPr>
          <w:color w:val="000000"/>
          <w:lang w:val="en-US" w:eastAsia="en-US"/>
        </w:rPr>
        <w:t xml:space="preserve"> Rox., from 34 Calumet Street to 71 Terrace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71 Terrace Street to approximately 692 feet northwest of 775 Parker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the end of the public way to 34 Calumet Street.</w:t>
      </w:r>
    </w:p>
    <w:p>
      <w:pPr>
        <w:pStyle w:val="Tab2"/>
        <w:rPr>
          <w:color w:val="000000"/>
        </w:rPr>
      </w:pPr>
      <w:r>
        <w:rPr>
          <w:color w:val="000000"/>
        </w:rPr>
        <w:t>1 - 17, 2 - 98</w:t>
        <w:tab/>
        <w:t>10</w:t>
        <w:tab/>
        <w:t>5</w:t>
        <w:tab/>
        <w:t>8</w:t>
        <w:tab/>
        <w:t>10</w:t>
        <w:tab/>
        <w:t>02120</w:t>
      </w:r>
    </w:p>
    <w:p>
      <w:pPr>
        <w:pStyle w:val="Tab2"/>
        <w:rPr>
          <w:color w:val="000000"/>
        </w:rPr>
      </w:pPr>
      <w:r>
        <w:rPr>
          <w:color w:val="000000"/>
        </w:rPr>
        <w:t>27 - 97</w:t>
        <w:tab/>
        <w:t>10</w:t>
        <w:tab/>
        <w:t>2</w:t>
        <w:tab/>
        <w:t>8</w:t>
        <w:tab/>
        <w:t>10</w:t>
        <w:tab/>
        <w:t>02120</w:t>
      </w:r>
    </w:p>
    <w:p>
      <w:pPr>
        <w:pStyle w:val="Tab2"/>
        <w:spacing w:before="0" w:after="120"/>
        <w:rPr/>
      </w:pPr>
      <w:r>
        <w:rPr>
          <w:color w:val="000000"/>
        </w:rPr>
        <w:t>99 - 199, 100 - 198</w:t>
        <w:tab/>
        <w:t>10</w:t>
        <w:tab/>
        <w:t>3</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Allen Road,</w:t>
      </w:r>
      <w:r>
        <w:rPr>
          <w:color w:val="000000"/>
          <w:lang w:val="en-US" w:eastAsia="en-US"/>
        </w:rPr>
        <w:t xml:space="preserve"> Bri., Private way, from 473 Washington Street to northwesterly.</w:t>
        <w:tab/>
        <w:tab/>
        <w:t>22</w:t>
      </w:r>
      <w:r>
        <w:rPr>
          <w:color w:val="000000"/>
        </w:rPr>
        <w:tab/>
      </w:r>
      <w:r>
        <w:rPr>
          <w:color w:val="000000"/>
          <w:lang w:val="en-US" w:eastAsia="en-US"/>
        </w:rPr>
        <w:t>10</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Allen Street,</w:t>
      </w:r>
      <w:r>
        <w:rPr>
          <w:color w:val="000000"/>
          <w:lang w:val="en-US" w:eastAsia="en-US"/>
        </w:rPr>
        <w:t xml:space="preserve"> H.P., Private way, from 1503 Hyde Park Avenue to northwesterly.</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Allen Street,</w:t>
      </w:r>
      <w:r>
        <w:rPr>
          <w:color w:val="000000"/>
          <w:lang w:val="en-US" w:eastAsia="en-US"/>
        </w:rPr>
        <w:t xml:space="preserve"> W.R., Private way, from 93 Brown Avenue to 73 Rowe Street.</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Allen's Alley,</w:t>
      </w:r>
      <w:r>
        <w:rPr>
          <w:color w:val="000000"/>
          <w:lang w:val="en-US" w:eastAsia="en-US"/>
        </w:rPr>
        <w:t xml:space="preserve"> B.P., Private way, from 219 Tremont Street to westerly.</w:t>
      </w:r>
      <w:r>
        <w:rPr>
          <w:color w:val="000000"/>
        </w:rPr>
        <w:tab/>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Allenwood Street,</w:t>
      </w:r>
      <w:r>
        <w:rPr>
          <w:color w:val="000000"/>
          <w:lang w:val="en-US" w:eastAsia="en-US"/>
        </w:rPr>
        <w:t xml:space="preserve"> W.R., Public way, from 100 Anawan Avenue to 34 Pelton Street.</w:t>
        <w:tab/>
        <w:tab/>
        <w:t>20</w:t>
      </w:r>
      <w:r>
        <w:rPr>
          <w:color w:val="000000"/>
        </w:rPr>
        <w:tab/>
      </w:r>
      <w:r>
        <w:rPr>
          <w:color w:val="000000"/>
          <w:lang w:val="en-US" w:eastAsia="en-US"/>
        </w:rPr>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Allerton Street,</w:t>
      </w:r>
      <w:r>
        <w:rPr>
          <w:color w:val="000000"/>
          <w:lang w:val="en-US" w:eastAsia="en-US"/>
        </w:rPr>
        <w:t xml:space="preserve"> Rox., Public way, from 60 Gerard Street to 124 Magazine Street.</w:t>
        <w:tab/>
        <w:tab/>
        <w:t>8</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Alleyne Street,</w:t>
      </w:r>
      <w:r>
        <w:rPr>
          <w:color w:val="000000"/>
          <w:lang w:val="en-US" w:eastAsia="en-US"/>
        </w:rPr>
        <w:t xml:space="preserve"> W.R., Public way, from opposite 45 Cowing Street to 41 Vershire Street.</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Allstate Road,</w:t>
      </w:r>
      <w:r>
        <w:rPr>
          <w:color w:val="000000"/>
          <w:lang w:val="en-US" w:eastAsia="en-US"/>
        </w:rPr>
        <w:t xml:space="preserve"> Dor., Public way, from 1170 Massachusetts Avenue to Willow Court.</w:t>
      </w:r>
      <w:r>
        <w:rPr>
          <w:color w:val="000000"/>
        </w:rPr>
        <w:tab/>
        <w:tab/>
      </w:r>
      <w:r>
        <w:rPr>
          <w:color w:val="000000"/>
          <w:lang w:val="en-US" w:eastAsia="en-US"/>
        </w:rPr>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Allston Square,</w:t>
      </w:r>
      <w:r>
        <w:rPr>
          <w:color w:val="000000"/>
          <w:lang w:val="en-US" w:eastAsia="en-US"/>
        </w:rPr>
        <w:t xml:space="preserve"> Bri., Private way, from 75 Allston Street to northwesterly at the Stanley A. Ringer Playground.</w:t>
        <w:tab/>
        <w:tab/>
        <w:t>21</w:t>
      </w:r>
      <w:r>
        <w:rPr>
          <w:color w:val="000000"/>
        </w:rPr>
        <w:tab/>
      </w:r>
      <w:r>
        <w:rPr>
          <w:color w:val="000000"/>
          <w:lang w:val="en-US" w:eastAsia="en-US"/>
        </w:rPr>
        <w:t>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Allston Street,</w:t>
      </w:r>
      <w:r>
        <w:rPr>
          <w:color w:val="000000"/>
          <w:lang w:val="en-US" w:eastAsia="en-US"/>
        </w:rPr>
        <w:t xml:space="preserve"> Bri., Public way, from 200 Brighton Avenue to 35 Washington Street.</w:t>
      </w:r>
    </w:p>
    <w:p>
      <w:pPr>
        <w:pStyle w:val="Tab2"/>
        <w:rPr>
          <w:color w:val="000000"/>
        </w:rPr>
      </w:pPr>
      <w:r>
        <w:rPr>
          <w:color w:val="000000"/>
        </w:rPr>
        <w:t>1 - 47, 2 - 48</w:t>
        <w:tab/>
        <w:t>21</w:t>
        <w:tab/>
        <w:t>6</w:t>
        <w:tab/>
        <w:t>9</w:t>
        <w:tab/>
        <w:t>4</w:t>
        <w:tab/>
        <w:t>02134</w:t>
      </w:r>
    </w:p>
    <w:p>
      <w:pPr>
        <w:pStyle w:val="Tab2"/>
        <w:rPr/>
      </w:pPr>
      <w:r>
        <w:rPr>
          <w:color w:val="000000"/>
        </w:rPr>
        <w:t>49 - 139, 56 - 128</w:t>
        <w:tab/>
        <w:t>21</w:t>
        <w:tab/>
        <w:t>7</w:t>
        <w:tab/>
        <w:t>9</w:t>
        <w:tab/>
        <w:t>4</w:t>
        <w:tab/>
        <w:t>02134</w:t>
      </w:r>
    </w:p>
    <w:p>
      <w:pPr>
        <w:pStyle w:val="Tab2"/>
        <w:rPr>
          <w:color w:val="000000"/>
        </w:rPr>
      </w:pPr>
      <w:r>
        <w:rPr>
          <w:color w:val="000000"/>
        </w:rPr>
        <w:t>157 - 197</w:t>
        <w:tab/>
        <w:t>21</w:t>
        <w:tab/>
        <w:t>9</w:t>
        <w:tab/>
        <w:t>9</w:t>
        <w:tab/>
        <w:t>4</w:t>
        <w:tab/>
        <w:t>02134</w:t>
      </w:r>
    </w:p>
    <w:p>
      <w:pPr>
        <w:pStyle w:val="Tab2"/>
        <w:rPr>
          <w:color w:val="000000"/>
        </w:rPr>
      </w:pPr>
      <w:r>
        <w:rPr>
          <w:color w:val="000000"/>
        </w:rPr>
        <w:t>162 - 196</w:t>
        <w:tab/>
        <w:t>21</w:t>
        <w:tab/>
        <w:t>8</w:t>
        <w:tab/>
        <w:t>9</w:t>
        <w:tab/>
        <w:t>4</w:t>
        <w:tab/>
        <w:t>02134</w:t>
      </w:r>
    </w:p>
    <w:p>
      <w:pPr>
        <w:pStyle w:val="Tab2"/>
        <w:rPr>
          <w:color w:val="000000"/>
        </w:rPr>
      </w:pPr>
      <w:r>
        <w:rPr>
          <w:color w:val="000000"/>
        </w:rPr>
        <w:t>198 - 260</w:t>
        <w:tab/>
        <w:t>21</w:t>
        <w:tab/>
        <w:t>8</w:t>
        <w:tab/>
        <w:t>9</w:t>
        <w:tab/>
        <w:t>4</w:t>
        <w:tab/>
        <w:t>02146</w:t>
      </w:r>
    </w:p>
    <w:p>
      <w:pPr>
        <w:pStyle w:val="Tab2"/>
        <w:rPr/>
      </w:pPr>
      <w:r>
        <w:rPr>
          <w:color w:val="000000"/>
        </w:rPr>
        <w:t>199 - 259</w:t>
        <w:tab/>
        <w:t>21</w:t>
        <w:tab/>
        <w:t>9</w:t>
        <w:tab/>
        <w:t>9</w:t>
        <w:tab/>
        <w:t>4</w:t>
        <w:tab/>
        <w:t>02146</w:t>
      </w:r>
    </w:p>
    <w:p>
      <w:pPr>
        <w:pStyle w:val="Tab2"/>
        <w:spacing w:before="0" w:after="120"/>
        <w:rPr/>
      </w:pPr>
      <w:r>
        <w:rPr>
          <w:color w:val="000000"/>
        </w:rPr>
        <w:t>263 - 319, 264 - 320</w:t>
        <w:tab/>
        <w:t>21</w:t>
        <w:tab/>
        <w:t>10</w:t>
        <w:tab/>
        <w:t>9</w:t>
        <w:tab/>
        <w:t>4</w:t>
        <w:tab/>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Allston Street,</w:t>
      </w:r>
      <w:r>
        <w:rPr>
          <w:color w:val="000000"/>
          <w:lang w:val="en-US" w:eastAsia="en-US"/>
        </w:rPr>
        <w:t xml:space="preserve"> Chsn., Public way, from 247 Bunker Hill Street to 306 Medford Street.</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Allston Street,</w:t>
      </w:r>
      <w:r>
        <w:rPr>
          <w:color w:val="000000"/>
          <w:lang w:val="en-US" w:eastAsia="en-US"/>
        </w:rPr>
        <w:t xml:space="preserve"> Dor., Public way, from 120 Centre Street to 33 Melville Avenue.</w:t>
        <w:tab/>
        <w:tab/>
        <w:t>17</w:t>
      </w:r>
      <w:r>
        <w:rPr>
          <w:color w:val="000000"/>
        </w:rPr>
        <w:tab/>
      </w:r>
      <w:r>
        <w:rPr>
          <w:color w:val="000000"/>
          <w:lang w:val="en-US" w:eastAsia="en-US"/>
        </w:rPr>
        <w:t>6</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Almont Street,</w:t>
      </w:r>
      <w:r>
        <w:rPr>
          <w:color w:val="000000"/>
          <w:lang w:val="en-US" w:eastAsia="en-US"/>
        </w:rPr>
        <w:t xml:space="preserve"> Dor., Public way, from 1451 Blue Hill Avenue to 605 Walk Hill Street.</w:t>
        <w:tab/>
        <w:tab/>
        <w:t>18</w:t>
        <w:tab/>
        <w:t>3</w:t>
        <w:tab/>
        <w:t>5</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Almy Street,</w:t>
      </w:r>
      <w:r>
        <w:rPr>
          <w:color w:val="000000"/>
          <w:lang w:val="en-US" w:eastAsia="en-US"/>
        </w:rPr>
        <w:t xml:space="preserve"> Bri., from opposite 6 Windom Street to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street, is under the care, control and custody of the M.D.O.T.</w:t>
        <w:tab/>
        <w:tab/>
        <w:t>22</w:t>
        <w:tab/>
        <w:t>1</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Alna Place,</w:t>
      </w:r>
      <w:r>
        <w:rPr>
          <w:color w:val="000000"/>
          <w:lang w:val="en-US" w:eastAsia="en-US"/>
        </w:rPr>
        <w:t xml:space="preserve"> E.B., Private way, from 217 Webster Street to southwesterly.</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Alpha Road,</w:t>
      </w:r>
      <w:r>
        <w:rPr>
          <w:color w:val="000000"/>
          <w:lang w:val="en-US" w:eastAsia="en-US"/>
        </w:rPr>
        <w:t xml:space="preserve"> Dor., Public way, from 388 Park Street to opposite 37 Waldeck Street.</w:t>
        <w:tab/>
        <w:tab/>
        <w:t>17</w:t>
      </w:r>
      <w:r>
        <w:rPr>
          <w:color w:val="000000"/>
        </w:rPr>
        <w:tab/>
      </w:r>
      <w:r>
        <w:rPr>
          <w:color w:val="000000"/>
          <w:lang w:val="en-US" w:eastAsia="en-US"/>
        </w:rPr>
        <w:t>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Alpheus Road,</w:t>
      </w:r>
      <w:r>
        <w:rPr>
          <w:color w:val="000000"/>
          <w:lang w:val="en-US" w:eastAsia="en-US"/>
        </w:rPr>
        <w:t xml:space="preserve"> W.R., Public way, from 70 Bateman Street to 595 Beech Street.</w:t>
        <w:tab/>
        <w:tab/>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Alpine Place,</w:t>
      </w:r>
      <w:r>
        <w:rPr>
          <w:color w:val="000000"/>
          <w:lang w:val="en-US" w:eastAsia="en-US"/>
        </w:rPr>
        <w:t xml:space="preserve"> Rox., Private way, from 54 Alpine Street to northeasterly.</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Alpine Street,</w:t>
      </w:r>
      <w:r>
        <w:rPr>
          <w:color w:val="000000"/>
          <w:lang w:val="en-US" w:eastAsia="en-US"/>
        </w:rPr>
        <w:t xml:space="preserve"> H.P., Private way, from 679 River Street to approximately 185 feet northwesterly.</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Alpine Street,</w:t>
      </w:r>
      <w:r>
        <w:rPr>
          <w:color w:val="000000"/>
          <w:lang w:val="en-US" w:eastAsia="en-US"/>
        </w:rPr>
        <w:t xml:space="preserve"> Rox., Public way, from 41 Regent Street to 46 St. James Street.</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Alpine Way</w:t>
      </w:r>
      <w:r>
        <w:rPr>
          <w:color w:val="000000"/>
          <w:lang w:val="en-US" w:eastAsia="en-US"/>
        </w:rPr>
        <w:t>, Dor., Private way, from 5 Caspian Way to 131 Grampian Way.</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Altacrest Road,</w:t>
      </w:r>
      <w:r>
        <w:rPr>
          <w:color w:val="000000"/>
          <w:lang w:val="en-US" w:eastAsia="en-US"/>
        </w:rPr>
        <w:t xml:space="preserve"> W.R., Public way, from 27 Ansonia Road to approximately 285 feet southeasterly.</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Altair Road,</w:t>
      </w:r>
      <w:r>
        <w:rPr>
          <w:color w:val="000000"/>
          <w:lang w:val="en-US" w:eastAsia="en-US"/>
        </w:rPr>
        <w:t xml:space="preserve"> W.R., Private way, from Alkyris Road to 132 Grove Street.</w:t>
      </w:r>
      <w:r>
        <w:rPr>
          <w:color w:val="000000"/>
        </w:rPr>
        <w:tab/>
        <w:tab/>
        <w:t>20</w:t>
        <w:tab/>
        <w:t>3</w:t>
        <w:tab/>
        <w:t>6</w:t>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Althea Street,</w:t>
      </w:r>
      <w:r>
        <w:rPr>
          <w:color w:val="000000"/>
          <w:lang w:val="en-US" w:eastAsia="en-US"/>
        </w:rPr>
        <w:t xml:space="preserve"> Dor., Public way, from 339 Centre Street to 50 Whitten Street.</w:t>
      </w:r>
    </w:p>
    <w:p>
      <w:pPr>
        <w:pStyle w:val="Tab2"/>
        <w:rPr>
          <w:color w:val="000000"/>
        </w:rPr>
      </w:pPr>
      <w:r>
        <w:rPr>
          <w:color w:val="000000"/>
        </w:rPr>
        <w:t>Odd</w:t>
        <w:tab/>
        <w:t>16</w:t>
        <w:tab/>
        <w:t>4</w:t>
        <w:tab/>
        <w:t>3</w:t>
        <w:tab/>
        <w:t>7</w:t>
        <w:tab/>
        <w:t>02122</w:t>
      </w:r>
    </w:p>
    <w:p>
      <w:pPr>
        <w:pStyle w:val="Tab2"/>
        <w:spacing w:before="0" w:after="120"/>
        <w:rPr>
          <w:color w:val="000000"/>
        </w:rPr>
      </w:pPr>
      <w:r>
        <w:rPr>
          <w:color w:val="000000"/>
        </w:rPr>
        <w:t>Even</w:t>
        <w:tab/>
        <w:t>16</w:t>
        <w:tab/>
        <w:t>5</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Alther Street,</w:t>
      </w:r>
      <w:r>
        <w:rPr>
          <w:color w:val="000000"/>
          <w:lang w:val="en-US" w:eastAsia="en-US"/>
        </w:rPr>
        <w:t xml:space="preserve"> Rox., Public way, from 68 Hampden Street to opposite 68 Reading Street.</w:t>
        <w:tab/>
        <w:tab/>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Alvah Kittredge Park</w:t>
      </w:r>
      <w:r>
        <w:rPr>
          <w:color w:val="000000"/>
          <w:lang w:val="en-US" w:eastAsia="en-US"/>
        </w:rPr>
        <w:t>, Rox., Public way, from 35 Highland Street to opposite 6 Linwood Street.</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Alvan Terrace,</w:t>
      </w:r>
      <w:r>
        <w:rPr>
          <w:color w:val="000000"/>
          <w:lang w:val="en-US" w:eastAsia="en-US"/>
        </w:rPr>
        <w:t xml:space="preserve"> Dor., Public way, from 73 Sumner Street to approximately 192 feet northwesterly at the Dorchester North Burial Ground.</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Alvarado Avenue,</w:t>
      </w:r>
      <w:r>
        <w:rPr>
          <w:color w:val="000000"/>
          <w:lang w:val="en-US" w:eastAsia="en-US"/>
        </w:rPr>
        <w:t xml:space="preserve"> H.P., Public way, from 5 Fairview Avenue to approximately 383 feet westerly.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Alveston Street,</w:t>
      </w:r>
      <w:r>
        <w:rPr>
          <w:color w:val="000000"/>
          <w:lang w:val="en-US" w:eastAsia="en-US"/>
        </w:rPr>
        <w:t xml:space="preserve"> W.R., Public way, from opposite 29 Greenough Avenue to 33 Seaverns Avenue.</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Alveston Terrace,</w:t>
      </w:r>
      <w:r>
        <w:rPr>
          <w:color w:val="000000"/>
          <w:lang w:val="en-US" w:eastAsia="en-US"/>
        </w:rPr>
        <w:t xml:space="preserve"> W.R., Private way, from 2 Alveston Street to southeasterly.</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Alward Road,</w:t>
      </w:r>
      <w:r>
        <w:rPr>
          <w:color w:val="000000"/>
          <w:lang w:val="en-US" w:eastAsia="en-US"/>
        </w:rPr>
        <w:t xml:space="preserve"> W.R., Public way, from 88 Buchanan Road to 167 Weld Street.</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Alwin Street,</w:t>
      </w:r>
      <w:r>
        <w:rPr>
          <w:color w:val="000000"/>
          <w:lang w:val="en-US" w:eastAsia="en-US"/>
        </w:rPr>
        <w:t xml:space="preserve"> H.P., Public way, from Dedham Parkway to 236 Turtle Pond Parkway.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Al Zwiercan Way</w:t>
      </w:r>
      <w:r>
        <w:rPr>
          <w:color w:val="000000"/>
          <w:lang w:val="en-US" w:eastAsia="en-US"/>
        </w:rPr>
        <w:t>, S.B., Public way, from 82 Boston Street to approximately 42 feet southeasterly.</w:t>
      </w:r>
      <w:r>
        <w:rPr>
          <w:color w:val="000000"/>
        </w:rPr>
        <w:tab/>
        <w:tab/>
      </w:r>
      <w:r>
        <w:rPr>
          <w:color w:val="000000"/>
          <w:lang w:val="en-US" w:eastAsia="en-US"/>
        </w:rPr>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Amboy Street,</w:t>
      </w:r>
      <w:r>
        <w:rPr>
          <w:color w:val="000000"/>
          <w:lang w:val="en-US" w:eastAsia="en-US"/>
        </w:rPr>
        <w:t xml:space="preserve"> Bri., Public way, from 15 Seattle Street to 10 Windom Street.</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Ambrose Street,</w:t>
      </w:r>
      <w:r>
        <w:rPr>
          <w:color w:val="000000"/>
          <w:lang w:val="en-US" w:eastAsia="en-US"/>
        </w:rPr>
        <w:t xml:space="preserve"> Rox., Public way, from 906 Albany Street to Orchard Park Street at Orchard Park.</w:t>
        <w:tab/>
        <w:tab/>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American Legion Highway,</w:t>
      </w:r>
      <w:r>
        <w:rPr>
          <w:color w:val="000000"/>
          <w:lang w:val="en-US" w:eastAsia="en-US"/>
        </w:rPr>
        <w:t xml:space="preserve"> H.P., W.R., Public way, from 783 Blue Hill Avenue to 800 Hyde Park Avenue.</w:t>
      </w:r>
    </w:p>
    <w:p>
      <w:pPr>
        <w:pStyle w:val="Tab2"/>
        <w:rPr>
          <w:color w:val="000000"/>
        </w:rPr>
      </w:pPr>
      <w:r>
        <w:rPr>
          <w:color w:val="000000"/>
        </w:rPr>
        <w:t>1 - 249</w:t>
        <w:tab/>
        <w:t>12</w:t>
        <w:tab/>
        <w:t>7</w:t>
        <w:tab/>
        <w:t>7</w:t>
        <w:tab/>
        <w:t>7</w:t>
        <w:tab/>
        <w:t>02124</w:t>
      </w:r>
    </w:p>
    <w:p>
      <w:pPr>
        <w:pStyle w:val="Tab2"/>
        <w:rPr>
          <w:color w:val="000000"/>
        </w:rPr>
      </w:pPr>
      <w:r>
        <w:rPr>
          <w:color w:val="000000"/>
        </w:rPr>
        <w:t>2 - 160</w:t>
        <w:tab/>
        <w:t>14</w:t>
        <w:tab/>
        <w:t>9</w:t>
        <w:tab/>
        <w:t>4</w:t>
        <w:tab/>
        <w:t>7</w:t>
        <w:tab/>
        <w:t>02124</w:t>
      </w:r>
    </w:p>
    <w:p>
      <w:pPr>
        <w:pStyle w:val="Tab2"/>
        <w:rPr/>
      </w:pPr>
      <w:r>
        <w:rPr>
          <w:color w:val="000000"/>
        </w:rPr>
        <w:t>162 - 260, 255 - 261</w:t>
        <w:tab/>
        <w:t>14</w:t>
        <w:tab/>
        <w:t>11</w:t>
        <w:tab/>
        <w:t>4</w:t>
        <w:tab/>
        <w:t>2</w:t>
        <w:tab/>
        <w:t>02131</w:t>
      </w:r>
    </w:p>
    <w:p>
      <w:pPr>
        <w:pStyle w:val="Tab2"/>
        <w:rPr/>
      </w:pPr>
      <w:r>
        <w:rPr>
          <w:color w:val="000000"/>
        </w:rPr>
        <w:t>264 - 520, 265 - 521</w:t>
        <w:tab/>
        <w:t>18</w:t>
        <w:tab/>
        <w:t>7</w:t>
        <w:tab/>
        <w:t>5</w:t>
        <w:tab/>
        <w:t>2</w:t>
        <w:tab/>
        <w:t>02131</w:t>
      </w:r>
    </w:p>
    <w:p>
      <w:pPr>
        <w:pStyle w:val="Tab2"/>
        <w:rPr>
          <w:color w:val="000000"/>
        </w:rPr>
      </w:pPr>
      <w:r>
        <w:rPr>
          <w:color w:val="000000"/>
        </w:rPr>
        <w:t>524 - 828, 525 - 845</w:t>
        <w:tab/>
        <w:t>18</w:t>
        <w:tab/>
        <w:t>7</w:t>
        <w:tab/>
        <w:t>5</w:t>
        <w:tab/>
        <w:t>2</w:t>
        <w:tab/>
        <w:t>02131</w:t>
      </w:r>
    </w:p>
    <w:p>
      <w:pPr>
        <w:pStyle w:val="Tab2"/>
        <w:spacing w:before="0" w:after="120"/>
        <w:rPr/>
      </w:pPr>
      <w:r>
        <w:rPr>
          <w:color w:val="000000"/>
        </w:rPr>
        <w:t>855 - 865</w:t>
        <w:tab/>
        <w:t>18</w:t>
        <w:tab/>
        <w:t>8</w:t>
        <w:tab/>
        <w:t>5</w:t>
        <w:tab/>
        <w:t>2</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Ames Street,</w:t>
      </w:r>
      <w:r>
        <w:rPr>
          <w:color w:val="000000"/>
          <w:lang w:val="en-US" w:eastAsia="en-US"/>
        </w:rPr>
        <w:t xml:space="preserve"> Dor., Public way, from Westview Street to approximately 585 feet east of Stratton Street.</w:t>
        <w:tab/>
        <w:tab/>
        <w:t>14</w:t>
      </w:r>
      <w:r>
        <w:rPr>
          <w:color w:val="000000"/>
        </w:rPr>
        <w:tab/>
      </w:r>
      <w:r>
        <w:rPr>
          <w:color w:val="000000"/>
          <w:lang w:val="en-US" w:eastAsia="en-US"/>
        </w:rPr>
        <w:t>10</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Amesbury Street,</w:t>
      </w:r>
      <w:r>
        <w:rPr>
          <w:color w:val="000000"/>
          <w:lang w:val="en-US" w:eastAsia="en-US"/>
        </w:rPr>
        <w:t xml:space="preserve"> W.R., Public way, from 362 Baker Street to approximately 316 feet southwesterly.</w:t>
      </w:r>
      <w:r>
        <w:rPr>
          <w:color w:val="000000"/>
        </w:rPr>
        <w:tab/>
        <w:tab/>
      </w:r>
      <w:r>
        <w:rPr>
          <w:color w:val="000000"/>
          <w:lang w:val="en-US" w:eastAsia="en-US"/>
        </w:rPr>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Amherst Street,</w:t>
      </w:r>
      <w:r>
        <w:rPr>
          <w:color w:val="000000"/>
          <w:lang w:val="en-US" w:eastAsia="en-US"/>
        </w:rPr>
        <w:t xml:space="preserve"> W.R., Public way, from 40 Belgrade Avenue to 15 Penfield Street.</w:t>
        <w:tab/>
        <w:tab/>
        <w:t>20</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Amoret Road,</w:t>
      </w:r>
      <w:r>
        <w:rPr>
          <w:color w:val="000000"/>
          <w:lang w:val="en-US" w:eastAsia="en-US"/>
        </w:rPr>
        <w:t xml:space="preserve"> W.R., Private way, from Alkyris Road to easterly and westerly.</w:t>
        <w:tab/>
        <w:tab/>
        <w:t>20</w:t>
        <w:tab/>
        <w:t>3</w:t>
        <w:tab/>
        <w:t>6</w:t>
      </w:r>
      <w:r>
        <w:rPr>
          <w:color w:val="000000"/>
        </w:rPr>
        <w:tab/>
      </w:r>
      <w:r>
        <w:rPr>
          <w:color w:val="000000"/>
          <w:lang w:val="en-US" w:eastAsia="en-US"/>
        </w:rPr>
        <w:t>6</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Amory Avenue,</w:t>
      </w:r>
      <w:r>
        <w:rPr>
          <w:color w:val="000000"/>
          <w:lang w:val="en-US" w:eastAsia="en-US"/>
        </w:rPr>
        <w:t xml:space="preserve"> Rox., Public way, from 75 Amory Street to approximately 393 feet northwesterly.</w:t>
        <w:tab/>
        <w:tab/>
        <w:t>11</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Amory Street,</w:t>
      </w:r>
      <w:r>
        <w:rPr>
          <w:color w:val="000000"/>
          <w:lang w:val="en-US" w:eastAsia="en-US"/>
        </w:rPr>
        <w:t xml:space="preserve"> Rox., W.R., Public way, from opposite 225 Centre Street to Williams Street.</w:t>
      </w:r>
    </w:p>
    <w:p>
      <w:pPr>
        <w:pStyle w:val="Tab2"/>
        <w:rPr/>
      </w:pPr>
      <w:r>
        <w:rPr>
          <w:color w:val="000000"/>
        </w:rPr>
        <w:t>1 - 169, 2 - 168</w:t>
        <w:tab/>
        <w:t>11</w:t>
        <w:tab/>
        <w:t>4</w:t>
        <w:tab/>
        <w:t>6</w:t>
        <w:tab/>
        <w:t>2</w:t>
        <w:tab/>
        <w:t>02119</w:t>
      </w:r>
    </w:p>
    <w:p>
      <w:pPr>
        <w:pStyle w:val="Tab2"/>
        <w:rPr/>
      </w:pPr>
      <w:r>
        <w:rPr>
          <w:color w:val="000000"/>
        </w:rPr>
        <w:t>170 - 220, 171 - 199</w:t>
        <w:tab/>
        <w:t>11</w:t>
        <w:tab/>
        <w:t>4</w:t>
        <w:tab/>
        <w:t>6</w:t>
        <w:tab/>
        <w:t>2</w:t>
        <w:tab/>
        <w:t>02130</w:t>
      </w:r>
    </w:p>
    <w:p>
      <w:pPr>
        <w:pStyle w:val="Tab2"/>
        <w:spacing w:before="0" w:after="120"/>
        <w:rPr/>
      </w:pPr>
      <w:r>
        <w:rPr>
          <w:color w:val="000000"/>
        </w:rPr>
        <w:t>213 - 439, 222 - 446</w:t>
        <w:tab/>
        <w:t>11</w:t>
        <w:tab/>
        <w:t>6</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Amory Street Connector,</w:t>
      </w:r>
      <w:r>
        <w:rPr>
          <w:color w:val="000000"/>
          <w:lang w:val="en-US" w:eastAsia="en-US"/>
        </w:rPr>
        <w:t xml:space="preserve"> Rox., Public way, from 34 Amory Street to 1579 Columbus Avenue.</w:t>
        <w:tab/>
        <w:tab/>
      </w:r>
      <w:r>
        <w:rPr>
          <w:color w:val="000000"/>
        </w:rPr>
        <w:t>11</w:t>
        <w:tab/>
        <w:t>4</w:t>
        <w:tab/>
        <w:t>6</w:t>
        <w:tab/>
        <w:t>2</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Amory Terrace,</w:t>
      </w:r>
      <w:r>
        <w:rPr>
          <w:color w:val="000000"/>
          <w:lang w:val="en-US" w:eastAsia="en-US"/>
        </w:rPr>
        <w:t xml:space="preserve"> Rox., Private way, from 85 Amory Street to northwesterly.</w:t>
        <w:tab/>
        <w:tab/>
        <w:t>11</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Amy Court,</w:t>
      </w:r>
      <w:r>
        <w:rPr>
          <w:color w:val="000000"/>
          <w:lang w:val="en-US" w:eastAsia="en-US"/>
        </w:rPr>
        <w:t xml:space="preserve"> B.P., Public way, from 65 Martha Road to approximately 145 feet southwesterly.</w:t>
        <w:tab/>
        <w:tab/>
        <w:t>3</w:t>
        <w:tab/>
        <w:t>5</w:t>
        <w:tab/>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Anawan Avenue,</w:t>
      </w:r>
      <w:r>
        <w:rPr>
          <w:color w:val="000000"/>
          <w:lang w:val="en-US" w:eastAsia="en-US"/>
        </w:rPr>
        <w:t xml:space="preserve"> W.R., Public way, from 218 Park Street to approximately 130 feet northeast of 355 Belgrade Avenue at the M.B.T.A. Railroad.</w:t>
      </w:r>
    </w:p>
    <w:p>
      <w:pPr>
        <w:pStyle w:val="Tab2"/>
        <w:rPr>
          <w:color w:val="000000"/>
        </w:rPr>
      </w:pPr>
      <w:r>
        <w:rPr>
          <w:color w:val="000000"/>
        </w:rPr>
        <w:t>1 - 27, 2 - 48</w:t>
        <w:tab/>
        <w:t>20</w:t>
        <w:tab/>
        <w:t>8</w:t>
        <w:tab/>
        <w:t>5</w:t>
        <w:tab/>
        <w:t>6</w:t>
        <w:tab/>
        <w:t>02132</w:t>
      </w:r>
    </w:p>
    <w:p>
      <w:pPr>
        <w:pStyle w:val="Tab2"/>
        <w:spacing w:before="0" w:after="120"/>
        <w:rPr/>
      </w:pPr>
      <w:r>
        <w:rPr>
          <w:color w:val="000000"/>
        </w:rPr>
        <w:t>63 - 131, 70 - 130</w:t>
        <w:tab/>
        <w:t>20</w:t>
        <w:tab/>
        <w:t>11</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Anawan Terrace,</w:t>
      </w:r>
      <w:r>
        <w:rPr>
          <w:color w:val="000000"/>
          <w:lang w:val="en-US" w:eastAsia="en-US"/>
        </w:rPr>
        <w:t xml:space="preserve"> W.R., Public way, from opposite 31 Anawan Avenue to approximately 133 feet southeasterly.</w:t>
        <w:tab/>
        <w:tab/>
        <w:t>20</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szCs w:val="17"/>
          <w:lang w:val="en-US" w:eastAsia="en-US"/>
        </w:rPr>
      </w:pPr>
      <w:r>
        <w:rPr>
          <w:b/>
          <w:color w:val="000000"/>
          <w:sz w:val="24"/>
          <w:szCs w:val="24"/>
          <w:lang w:val="en-US" w:eastAsia="en-US"/>
        </w:rPr>
        <w:t>*</w:t>
      </w:r>
      <w:r>
        <w:rPr>
          <w:b/>
          <w:color w:val="000000"/>
          <w:szCs w:val="17"/>
          <w:lang w:val="en-US" w:eastAsia="en-US"/>
        </w:rPr>
        <w:t xml:space="preserve">Anchor Street, </w:t>
      </w:r>
      <w:r>
        <w:rPr>
          <w:color w:val="000000"/>
          <w:szCs w:val="17"/>
          <w:lang w:val="en-US" w:eastAsia="en-US"/>
        </w:rPr>
        <w:t>S.B., Private way, from Butler Street to D Street.</w:t>
        <w:tab/>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Anchor Way</w:t>
      </w:r>
      <w:r>
        <w:rPr>
          <w:color w:val="000000"/>
          <w:lang w:val="en-US" w:eastAsia="en-US"/>
        </w:rPr>
        <w:t>, S.B., Private way, from Fid Kennedy Avenue to South Jetty.</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Anderer Lane,</w:t>
      </w:r>
      <w:r>
        <w:rPr>
          <w:color w:val="000000"/>
          <w:lang w:val="en-US" w:eastAsia="en-US"/>
        </w:rPr>
        <w:t xml:space="preserve"> W.R., Private way, from 905 La Grange Street to southeasterly.</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Anderson Place,</w:t>
      </w:r>
      <w:r>
        <w:rPr>
          <w:color w:val="000000"/>
          <w:lang w:val="en-US" w:eastAsia="en-US"/>
        </w:rPr>
        <w:t xml:space="preserve"> B.P., Private way, from 22 Anderson Street to northeasterly.</w:t>
        <w:tab/>
        <w:tab/>
        <w:t>5</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Anderson Street,</w:t>
      </w:r>
      <w:r>
        <w:rPr>
          <w:color w:val="000000"/>
          <w:lang w:val="en-US" w:eastAsia="en-US"/>
        </w:rPr>
        <w:t xml:space="preserve"> B.P., Public way, from 272 Cambridge Street to 65 Pinckney Street.</w:t>
      </w:r>
    </w:p>
    <w:p>
      <w:pPr>
        <w:pStyle w:val="Tab2"/>
        <w:rPr>
          <w:color w:val="000000"/>
        </w:rPr>
      </w:pPr>
      <w:r>
        <w:rPr>
          <w:color w:val="000000"/>
        </w:rPr>
        <w:t>1 - 65, 2 - 54</w:t>
        <w:tab/>
        <w:t>5</w:t>
        <w:tab/>
        <w:t>4</w:t>
        <w:tab/>
        <w:t>8</w:t>
        <w:tab/>
        <w:t>1</w:t>
        <w:tab/>
        <w:t>02114</w:t>
      </w:r>
    </w:p>
    <w:p>
      <w:pPr>
        <w:pStyle w:val="Tab2"/>
        <w:spacing w:before="0" w:after="120"/>
        <w:rPr>
          <w:color w:val="000000"/>
        </w:rPr>
      </w:pPr>
      <w:r>
        <w:rPr>
          <w:color w:val="000000"/>
        </w:rPr>
        <w:t>58 - 66</w:t>
        <w:tab/>
        <w:t>5</w:t>
        <w:tab/>
        <w:t>3</w:t>
        <w:tab/>
        <w:t>8</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Andover Road,</w:t>
      </w:r>
      <w:r>
        <w:rPr>
          <w:color w:val="000000"/>
          <w:lang w:val="en-US" w:eastAsia="en-US"/>
        </w:rPr>
        <w:t xml:space="preserve"> W.R., Public way, from 32 Buchanan Road to 1401 Centre Street.</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Andrew Square,</w:t>
      </w:r>
      <w:r>
        <w:rPr>
          <w:color w:val="000000"/>
          <w:lang w:val="en-US" w:eastAsia="en-US"/>
        </w:rPr>
        <w:t xml:space="preserve"> S.B., at the junction of Boston Street, Dorchester Avenue, Dorchester Street, Preble Street and Southampton Street.</w:t>
        <w:tab/>
        <w:tab/>
        <w:t>7</w:t>
        <w:tab/>
        <w:t>6/8</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t xml:space="preserve">Andrew Street, W.R. </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 xml:space="preserve">Note; </w:t>
      </w:r>
      <w:r>
        <w:rPr>
          <w:color w:val="000000"/>
          <w:lang w:val="en-US" w:eastAsia="en-US"/>
        </w:rPr>
        <w:t>see John A. Andrew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Andrew P. McArdle Bridge,</w:t>
      </w:r>
      <w:r>
        <w:rPr>
          <w:color w:val="000000"/>
          <w:lang w:val="en-US" w:eastAsia="en-US"/>
        </w:rPr>
        <w:t xml:space="preserve"> from 479 Meridian Street (in the City of Boston) to Pearl Street (in the City of Chelsea).</w:t>
        <w:tab/>
        <w:tab/>
        <w:t>1</w:t>
        <w:tab/>
        <w:t>8</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Andrews Footbridge, </w:t>
      </w:r>
      <w:r>
        <w:rPr>
          <w:color w:val="000000"/>
          <w:lang w:val="en-US" w:eastAsia="en-US"/>
        </w:rPr>
        <w:t>E.B.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see Charles Ernest Andrews Footbridge.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Andria Road,</w:t>
      </w:r>
      <w:r>
        <w:rPr>
          <w:color w:val="000000"/>
          <w:lang w:val="en-US" w:eastAsia="en-US"/>
        </w:rPr>
        <w:t xml:space="preserve"> H.P., Public way, from opposite 39 George Street to approximately 200 feet southwesterly.</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Angell Street,</w:t>
      </w:r>
      <w:r>
        <w:rPr>
          <w:color w:val="000000"/>
          <w:lang w:val="en-US" w:eastAsia="en-US"/>
        </w:rPr>
        <w:t xml:space="preserve"> W.R., Public way, from 50 American Legion Highway to 861 Blue Hill Avenue.</w:t>
        <w:tab/>
        <w:tab/>
        <w:t>14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szCs w:val="17"/>
          <w:lang w:val="en-US" w:eastAsia="en-US"/>
        </w:rPr>
        <w:t xml:space="preserve">Angus Place, </w:t>
      </w:r>
      <w:r>
        <w:rPr>
          <w:color w:val="000000"/>
          <w:szCs w:val="17"/>
          <w:lang w:val="en-US" w:eastAsia="en-US"/>
        </w:rPr>
        <w:t>Bri.,</w:t>
      </w:r>
      <w:r>
        <w:rPr>
          <w:b/>
          <w:color w:val="000000"/>
          <w:szCs w:val="17"/>
          <w:lang w:val="en-US" w:eastAsia="en-US"/>
        </w:rPr>
        <w:t xml:space="preserve"> </w:t>
      </w:r>
      <w:r>
        <w:rPr>
          <w:color w:val="000000"/>
          <w:szCs w:val="17"/>
          <w:lang w:val="en-US" w:eastAsia="en-US"/>
        </w:rPr>
        <w:t>Private way, from 386 Washington Street to southwesterly.</w:t>
        <w:tab/>
        <w:tab/>
        <w:t>22</w:t>
        <w:tab/>
        <w:t>3</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Anita Terrace,</w:t>
      </w:r>
      <w:r>
        <w:rPr>
          <w:color w:val="000000"/>
          <w:lang w:val="en-US" w:eastAsia="en-US"/>
        </w:rPr>
        <w:t xml:space="preserve"> Rox., from 304 Roxbury Street to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304 Roxbury Street to approximately 138 feet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southeasterly.</w:t>
      </w:r>
      <w:r>
        <w:rPr>
          <w:color w:val="000000"/>
        </w:rPr>
        <w:tab/>
        <w:tab/>
      </w:r>
      <w:r>
        <w:rPr>
          <w:color w:val="000000"/>
          <w:lang w:val="en-US" w:eastAsia="en-US"/>
        </w:rPr>
        <w:t>11</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Ann Street,</w:t>
      </w:r>
      <w:r>
        <w:rPr>
          <w:color w:val="000000"/>
          <w:lang w:val="en-US" w:eastAsia="en-US"/>
        </w:rPr>
        <w:t xml:space="preserve"> Dor., Private way, from 38 Minot Street to southeasterly.</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Annabel Street,</w:t>
      </w:r>
      <w:r>
        <w:rPr>
          <w:color w:val="000000"/>
          <w:lang w:val="en-US" w:eastAsia="en-US"/>
        </w:rPr>
        <w:t xml:space="preserve"> Dor., Public way, from 641 Columbia Road to 47 Sumner Street.</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Annafran Street,</w:t>
      </w:r>
      <w:r>
        <w:rPr>
          <w:color w:val="000000"/>
          <w:lang w:val="en-US" w:eastAsia="en-US"/>
        </w:rPr>
        <w:t xml:space="preserve"> H.P., W.R., Public way, from 515 Cummins Highway to between and opposite 86 and 92 Roanoke Road.</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Annapolis Street,</w:t>
      </w:r>
      <w:r>
        <w:rPr>
          <w:color w:val="000000"/>
          <w:lang w:val="en-US" w:eastAsia="en-US"/>
        </w:rPr>
        <w:t xml:space="preserve"> Dor., Public way, from 11 Bakersfield Street to opposite 63 Sumner Street.</w:t>
        <w:tab/>
        <w:tab/>
        <w:t>13</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Annavoy Street,</w:t>
      </w:r>
      <w:r>
        <w:rPr>
          <w:color w:val="000000"/>
          <w:lang w:val="en-US" w:eastAsia="en-US"/>
        </w:rPr>
        <w:t xml:space="preserve"> E.B., Public way, from 190 Bayswater Street to 1197 Saratoga Street.</w:t>
        <w:tab/>
        <w:tab/>
        <w:t>1</w:t>
      </w:r>
      <w:r>
        <w:rPr>
          <w:color w:val="000000"/>
        </w:rPr>
        <w:tab/>
      </w:r>
      <w:r>
        <w:rPr>
          <w:color w:val="000000"/>
          <w:lang w:val="en-US" w:eastAsia="en-US"/>
        </w:rPr>
        <w:t>12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Annunciation Road,</w:t>
      </w:r>
      <w:r>
        <w:rPr>
          <w:color w:val="000000"/>
          <w:lang w:val="en-US" w:eastAsia="en-US"/>
        </w:rPr>
        <w:t xml:space="preserve"> Rox., Public way, from between 520 and 602 Parker Street to Ruggles Street (at the rear of 520 Parker Street).</w:t>
        <w:tab/>
        <w:tab/>
        <w:t>4</w:t>
      </w:r>
      <w:r>
        <w:rPr>
          <w:color w:val="000000"/>
        </w:rPr>
        <w:tab/>
      </w:r>
      <w:r>
        <w:rPr>
          <w:color w:val="000000"/>
          <w:lang w:val="en-US" w:eastAsia="en-US"/>
        </w:rPr>
        <w:t>9</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Ansel Road,</w:t>
      </w:r>
      <w:r>
        <w:rPr>
          <w:color w:val="000000"/>
          <w:lang w:val="en-US" w:eastAsia="en-US"/>
        </w:rPr>
        <w:t xml:space="preserve"> Dor., Public way, from opposite 54 Ashton Street to 1106 Blue Hill Avenue.</w:t>
      </w:r>
      <w:r>
        <w:rPr>
          <w:color w:val="000000"/>
        </w:rPr>
        <w:tab/>
        <w:tab/>
      </w:r>
      <w:r>
        <w:rPr>
          <w:color w:val="000000"/>
          <w:lang w:val="en-US" w:eastAsia="en-US"/>
        </w:rPr>
        <w:t>14</w:t>
      </w:r>
      <w:r>
        <w:rPr>
          <w:color w:val="000000"/>
        </w:rPr>
        <w:tab/>
      </w:r>
      <w:r>
        <w:rPr>
          <w:color w:val="000000"/>
          <w:lang w:val="en-US" w:eastAsia="en-US"/>
        </w:rPr>
        <w:t>12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Anselm Terrace,</w:t>
      </w:r>
      <w:r>
        <w:rPr>
          <w:color w:val="000000"/>
          <w:lang w:val="en-US" w:eastAsia="en-US"/>
        </w:rPr>
        <w:t xml:space="preserve"> Bri., Private way, from 26 Glenmont Road to approximately 350 feet southeasterly.</w:t>
        <w:tab/>
        <w:tab/>
        <w:t>22</w:t>
      </w:r>
      <w:r>
        <w:rPr>
          <w:color w:val="000000"/>
        </w:rPr>
        <w:tab/>
      </w:r>
      <w:r>
        <w:rPr>
          <w:color w:val="000000"/>
          <w:lang w:val="en-US" w:eastAsia="en-US"/>
        </w:rPr>
        <w:t>8</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Anson Street,</w:t>
      </w:r>
      <w:r>
        <w:rPr>
          <w:color w:val="000000"/>
          <w:lang w:val="en-US" w:eastAsia="en-US"/>
        </w:rPr>
        <w:t xml:space="preserve"> W.R., Public way, from 204 South Street to approximately 275 feet southeasterly.</w:t>
        <w:tab/>
        <w:tab/>
        <w:t>11</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Ansonia Road,</w:t>
      </w:r>
      <w:r>
        <w:rPr>
          <w:color w:val="000000"/>
          <w:lang w:val="en-US" w:eastAsia="en-US"/>
        </w:rPr>
        <w:t xml:space="preserve"> W.R., Public way, from 23 Acacia Road to opposite 54 Baker Street.</w:t>
      </w:r>
    </w:p>
    <w:p>
      <w:pPr>
        <w:pStyle w:val="Tab2"/>
        <w:rPr>
          <w:color w:val="000000"/>
        </w:rPr>
      </w:pPr>
      <w:r>
        <w:rPr>
          <w:color w:val="000000"/>
        </w:rPr>
        <w:t>1 - 37, 2 - 70</w:t>
        <w:tab/>
        <w:t>20</w:t>
        <w:tab/>
        <w:t>16</w:t>
        <w:tab/>
        <w:t>6</w:t>
        <w:tab/>
        <w:t>6</w:t>
        <w:tab/>
        <w:t>02132</w:t>
      </w:r>
    </w:p>
    <w:p>
      <w:pPr>
        <w:pStyle w:val="Tab2"/>
        <w:spacing w:before="0" w:after="120"/>
        <w:rPr/>
      </w:pPr>
      <w:r>
        <w:rPr>
          <w:color w:val="000000"/>
        </w:rPr>
        <w:t>41 - 69</w:t>
        <w:tab/>
        <w:t>20</w:t>
        <w:tab/>
        <w:t>5</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Anthony J. Grieco Terrace,</w:t>
      </w:r>
      <w:r>
        <w:rPr>
          <w:color w:val="000000"/>
          <w:lang w:val="en-US" w:eastAsia="en-US"/>
        </w:rPr>
        <w:t xml:space="preserve"> E.B., Private way, from 92 Chelsea Street to northwesterly.</w:t>
        <w:tab/>
        <w:tab/>
        <w:t>1</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ind w:left="0" w:right="2246" w:hanging="0"/>
        <w:rPr>
          <w:color w:val="000000"/>
        </w:rPr>
      </w:pPr>
      <w:r>
        <w:rPr>
          <w:b/>
          <w:color w:val="000000"/>
          <w:lang w:val="en-US" w:eastAsia="en-US"/>
        </w:rPr>
        <w:t>Anthony "Rip" Valenti Way</w:t>
      </w:r>
      <w:r>
        <w:rPr>
          <w:color w:val="000000"/>
          <w:lang w:val="en-US" w:eastAsia="en-US"/>
        </w:rPr>
        <w:t>, B.P., Public way, from Merrimac Street to 88 North Washington Street.</w:t>
      </w:r>
    </w:p>
    <w:p>
      <w:pPr>
        <w:pStyle w:val="Tab2"/>
        <w:rPr>
          <w:color w:val="000000"/>
        </w:rPr>
      </w:pPr>
      <w:r>
        <w:rPr>
          <w:color w:val="000000"/>
        </w:rPr>
        <w:t>1 - 67, 2 - 66</w:t>
        <w:tab/>
        <w:t>3</w:t>
        <w:tab/>
        <w:t>6</w:t>
        <w:tab/>
        <w:t>1</w:t>
        <w:tab/>
        <w:t>1</w:t>
        <w:tab/>
        <w:t>02114</w:t>
      </w:r>
    </w:p>
    <w:p>
      <w:pPr>
        <w:pStyle w:val="Tab2"/>
        <w:spacing w:before="0" w:after="120"/>
        <w:rPr/>
      </w:pPr>
      <w:r>
        <w:rPr>
          <w:color w:val="000000"/>
        </w:rPr>
        <w:t>70 - 92, 71 - 95</w:t>
        <w:tab/>
        <w:t>3</w:t>
        <w:tab/>
        <w:t>4</w:t>
        <w:tab/>
        <w:t>1</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Antrim Street,</w:t>
      </w:r>
      <w:r>
        <w:rPr>
          <w:color w:val="000000"/>
          <w:lang w:val="en-US" w:eastAsia="en-US"/>
        </w:rPr>
        <w:t xml:space="preserve"> E.B., Public way, from 32 Ashley Street to 1024 Bennington Street.</w:t>
        <w:tab/>
        <w:tab/>
        <w:t>1</w:t>
      </w:r>
      <w:r>
        <w:rPr>
          <w:color w:val="000000"/>
        </w:rPr>
        <w:tab/>
      </w:r>
      <w:r>
        <w:rPr>
          <w:color w:val="000000"/>
          <w:lang w:val="en-US" w:eastAsia="en-US"/>
        </w:rPr>
        <w:t>13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Antwerp Street,</w:t>
      </w:r>
      <w:r>
        <w:rPr>
          <w:color w:val="000000"/>
          <w:lang w:val="en-US" w:eastAsia="en-US"/>
        </w:rPr>
        <w:t xml:space="preserve"> Bri., from 130 Lincoln Street to 400 Western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130 Lincoln Street to 122 Holton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lang w:val="en-US" w:eastAsia="en-US"/>
        </w:rPr>
        <w:t>*</w:t>
      </w:r>
      <w:r>
        <w:rPr>
          <w:color w:val="000000"/>
          <w:lang w:val="en-US" w:eastAsia="en-US"/>
        </w:rPr>
        <w:t>Private way, from 123 Holton Street to 400 Western Avenue.</w:t>
      </w:r>
    </w:p>
    <w:p>
      <w:pPr>
        <w:pStyle w:val="Tab2"/>
        <w:rPr>
          <w:color w:val="000000"/>
        </w:rPr>
      </w:pPr>
      <w:r>
        <w:rPr>
          <w:color w:val="000000"/>
        </w:rPr>
        <w:t>Odd</w:t>
        <w:tab/>
        <w:t>22</w:t>
        <w:tab/>
        <w:t>2</w:t>
        <w:tab/>
        <w:t>9</w:t>
        <w:tab/>
        <w:t>4</w:t>
        <w:tab/>
        <w:t>02135</w:t>
      </w:r>
    </w:p>
    <w:p>
      <w:pPr>
        <w:pStyle w:val="Tab2"/>
        <w:spacing w:before="0" w:after="120"/>
        <w:rPr>
          <w:color w:val="000000"/>
        </w:rPr>
      </w:pPr>
      <w:r>
        <w:rPr>
          <w:color w:val="000000"/>
        </w:rPr>
        <w:t>Even</w:t>
        <w:tab/>
        <w:t>22</w:t>
        <w:tab/>
        <w:t>5</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Appian Place,</w:t>
      </w:r>
      <w:r>
        <w:rPr>
          <w:color w:val="000000"/>
          <w:lang w:val="en-US" w:eastAsia="en-US"/>
        </w:rPr>
        <w:t xml:space="preserve"> E.B., Private way, from opposite 176 Marion Street to southwesterly.</w:t>
        <w:tab/>
        <w:tab/>
        <w:t>1</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Appian Way</w:t>
      </w:r>
      <w:r>
        <w:rPr>
          <w:color w:val="000000"/>
          <w:lang w:val="en-US" w:eastAsia="en-US"/>
        </w:rPr>
        <w:t>, Bri., Public way, from 118 Franklin Street to opposite 66 Raymond Street.</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Appleton Street,</w:t>
      </w:r>
      <w:r>
        <w:rPr>
          <w:color w:val="000000"/>
          <w:lang w:val="en-US" w:eastAsia="en-US"/>
        </w:rPr>
        <w:t xml:space="preserve"> B.P., Public way, from 398 Columbus Avenue to 439 Tremont Street.</w:t>
      </w:r>
    </w:p>
    <w:p>
      <w:pPr>
        <w:pStyle w:val="Tab2"/>
        <w:rPr>
          <w:color w:val="000000"/>
        </w:rPr>
      </w:pPr>
      <w:r>
        <w:rPr>
          <w:color w:val="000000"/>
        </w:rPr>
        <w:t>1 - 67, 2 - 74</w:t>
        <w:tab/>
        <w:t>5</w:t>
        <w:tab/>
        <w:t>1</w:t>
        <w:tab/>
        <w:t>2</w:t>
        <w:tab/>
        <w:t>1</w:t>
        <w:tab/>
        <w:t>02116</w:t>
      </w:r>
    </w:p>
    <w:p>
      <w:pPr>
        <w:pStyle w:val="Tab2"/>
        <w:spacing w:before="0" w:after="120"/>
        <w:rPr/>
      </w:pPr>
      <w:r>
        <w:rPr>
          <w:color w:val="000000"/>
        </w:rPr>
        <w:t>69 - 165, 76 - 164</w:t>
        <w:tab/>
        <w:t>4</w:t>
        <w:tab/>
        <w:t>1</w:t>
        <w:tab/>
        <w:t>2</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Aramon Street,</w:t>
      </w:r>
      <w:r>
        <w:rPr>
          <w:color w:val="000000"/>
          <w:lang w:val="en-US" w:eastAsia="en-US"/>
        </w:rPr>
        <w:t xml:space="preserve"> E.B., Private way, from 200 Everett Street to 337 Maverick Street.</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Arbella Road,</w:t>
      </w:r>
      <w:r>
        <w:rPr>
          <w:color w:val="000000"/>
          <w:lang w:val="en-US" w:eastAsia="en-US"/>
        </w:rPr>
        <w:t xml:space="preserve"> Dor., Public way, from 44 Gallivan Boulevard to approximately 210 feet northwesterly.</w:t>
        <w:tab/>
        <w:tab/>
        <w:t>17</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Arborcrest Terrace,</w:t>
      </w:r>
      <w:r>
        <w:rPr>
          <w:color w:val="000000"/>
          <w:lang w:val="en-US" w:eastAsia="en-US"/>
        </w:rPr>
        <w:t xml:space="preserve"> Dor., Public way, from opposite 50 Gladeside Avenue to 22 Ridgeview Avenue.</w:t>
        <w:tab/>
        <w:tab/>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Arboretum Road,</w:t>
      </w:r>
      <w:r>
        <w:rPr>
          <w:color w:val="000000"/>
          <w:lang w:val="en-US" w:eastAsia="en-US"/>
        </w:rPr>
        <w:t xml:space="preserve"> W.R., Public way, from 3895 Washington Street to approximately 358 feet northwesterly at the M.B.T.A Railroad.</w:t>
        <w:tab/>
        <w:tab/>
        <w:t>19</w:t>
        <w:tab/>
        <w:t>7</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Arborfield Road,</w:t>
      </w:r>
      <w:r>
        <w:rPr>
          <w:color w:val="000000"/>
          <w:lang w:val="en-US" w:eastAsia="en-US"/>
        </w:rPr>
        <w:t xml:space="preserve"> H.P., W.R., Public way, from opposite 30 Mansur Street to 410 Metropolitan Avenue.</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Arborough Road,</w:t>
      </w:r>
      <w:r>
        <w:rPr>
          <w:color w:val="000000"/>
          <w:lang w:val="en-US" w:eastAsia="en-US"/>
        </w:rPr>
        <w:t xml:space="preserve"> W.R., Public way, from 29 Conway Street to approximately 873 feet northeasterly at the Arnold Arboretum.</w:t>
        <w:tab/>
        <w:tab/>
        <w:t>20</w:t>
      </w:r>
      <w:r>
        <w:rPr>
          <w:color w:val="000000"/>
        </w:rPr>
        <w:tab/>
      </w:r>
      <w:r>
        <w:rPr>
          <w:color w:val="000000"/>
          <w:lang w:val="en-US" w:eastAsia="en-US"/>
        </w:rPr>
        <w:t>4</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Arborview Road,</w:t>
      </w:r>
      <w:r>
        <w:rPr>
          <w:color w:val="000000"/>
          <w:lang w:val="en-US" w:eastAsia="en-US"/>
        </w:rPr>
        <w:t xml:space="preserve"> W.R., Public way, from between and opposite 12 and 14 Malcolm Road to opposite 66 Malcolm Road at Whitcomb Avenue.</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Arborway</w:t>
      </w:r>
      <w:r>
        <w:rPr>
          <w:color w:val="000000"/>
          <w:lang w:val="en-US" w:eastAsia="en-US"/>
        </w:rPr>
        <w:t>, W.R., from Forest Hills Street at the Forest Hills Rotary to 116 Prince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r>
    </w:p>
    <w:p>
      <w:pPr>
        <w:pStyle w:val="Tab2"/>
        <w:rPr/>
      </w:pPr>
      <w:r>
        <w:rPr>
          <w:color w:val="000000"/>
        </w:rPr>
        <w:t>1 - 127</w:t>
        <w:tab/>
        <w:t>19</w:t>
        <w:tab/>
        <w:t>2</w:t>
        <w:tab/>
        <w:t>6</w:t>
        <w:tab/>
        <w:t>2</w:t>
        <w:tab/>
        <w:t>02130</w:t>
      </w:r>
    </w:p>
    <w:p>
      <w:pPr>
        <w:pStyle w:val="Tab2"/>
        <w:rPr/>
      </w:pPr>
      <w:r>
        <w:rPr>
          <w:color w:val="000000"/>
        </w:rPr>
        <w:t>2 - 186</w:t>
        <w:tab/>
        <w:t>19</w:t>
        <w:tab/>
        <w:t>9</w:t>
        <w:tab/>
        <w:t>5</w:t>
        <w:tab/>
        <w:t>2</w:t>
        <w:tab/>
        <w:t>02130</w:t>
      </w:r>
    </w:p>
    <w:p>
      <w:pPr>
        <w:pStyle w:val="Tab2"/>
        <w:rPr/>
      </w:pPr>
      <w:r>
        <w:rPr>
          <w:color w:val="000000"/>
        </w:rPr>
        <w:t>135 - 397</w:t>
        <w:tab/>
        <w:t>19</w:t>
        <w:tab/>
        <w:t>7</w:t>
        <w:tab/>
        <w:t>6</w:t>
        <w:tab/>
        <w:t>2</w:t>
        <w:tab/>
        <w:t>02130</w:t>
      </w:r>
    </w:p>
    <w:p>
      <w:pPr>
        <w:pStyle w:val="Tab2"/>
        <w:rPr/>
      </w:pPr>
      <w:r>
        <w:rPr>
          <w:color w:val="000000"/>
        </w:rPr>
        <w:t>194 - 278</w:t>
        <w:tab/>
        <w:t>11</w:t>
        <w:tab/>
        <w:t>9</w:t>
        <w:tab/>
        <w:t>6</w:t>
        <w:tab/>
        <w:t>2</w:t>
        <w:tab/>
        <w:t>02130</w:t>
      </w:r>
    </w:p>
    <w:p>
      <w:pPr>
        <w:pStyle w:val="Tab2"/>
        <w:rPr/>
      </w:pPr>
      <w:r>
        <w:rPr>
          <w:color w:val="000000"/>
        </w:rPr>
        <w:t>286 - 406</w:t>
        <w:tab/>
        <w:t>11</w:t>
        <w:tab/>
        <w:t>10</w:t>
        <w:tab/>
        <w:t>6</w:t>
        <w:tab/>
        <w:t>2</w:t>
        <w:tab/>
        <w:t>02130</w:t>
      </w:r>
    </w:p>
    <w:p>
      <w:pPr>
        <w:pStyle w:val="Tab2"/>
        <w:spacing w:before="0" w:after="120"/>
        <w:rPr/>
      </w:pPr>
      <w:r>
        <w:rPr>
          <w:color w:val="000000"/>
        </w:rPr>
        <w:t>401 - 549, 412 - 550</w:t>
        <w:tab/>
        <w:t>11</w:t>
        <w:tab/>
        <w:t>8</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Arborway Terrace,</w:t>
      </w:r>
      <w:r>
        <w:rPr>
          <w:color w:val="000000"/>
          <w:lang w:val="en-US" w:eastAsia="en-US"/>
        </w:rPr>
        <w:t xml:space="preserve"> W.R., Private way, from 869 Centre Street to approximately 207 feet northerly.</w:t>
        <w:tab/>
        <w:tab/>
        <w:t>19</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Arbroth Street,</w:t>
      </w:r>
      <w:r>
        <w:rPr>
          <w:color w:val="000000"/>
          <w:lang w:val="en-US" w:eastAsia="en-US"/>
        </w:rPr>
        <w:t xml:space="preserve"> Dor., Public way, from opposite 18 Laban Pratt Road to 148 Train Street.</w:t>
        <w:tab/>
        <w:tab/>
        <w:t>16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Arbutus Street,</w:t>
      </w:r>
      <w:r>
        <w:rPr>
          <w:color w:val="000000"/>
          <w:lang w:val="en-US" w:eastAsia="en-US"/>
        </w:rPr>
        <w:t xml:space="preserve"> Dor., Public way, from 1070 Blue Hill Avenue to 19 Irma Street.</w:t>
        <w:tab/>
        <w:tab/>
        <w:t>14</w:t>
      </w:r>
      <w:r>
        <w:rPr>
          <w:color w:val="000000"/>
        </w:rPr>
        <w:tab/>
      </w:r>
      <w:r>
        <w:rPr>
          <w:color w:val="000000"/>
          <w:lang w:val="en-US" w:eastAsia="en-US"/>
        </w:rPr>
        <w:t>12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Arcadia Park</w:t>
      </w:r>
      <w:r>
        <w:rPr>
          <w:color w:val="000000"/>
          <w:lang w:val="en-US" w:eastAsia="en-US"/>
        </w:rPr>
        <w:t>, Dor., Public way, from 32 Arcadia Street to between 15 and 27 Ditson Street.</w:t>
        <w:tab/>
        <w:tab/>
        <w:t>15</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Arcadia Street,</w:t>
      </w:r>
      <w:r>
        <w:rPr>
          <w:color w:val="000000"/>
          <w:lang w:val="en-US" w:eastAsia="en-US"/>
        </w:rPr>
        <w:t xml:space="preserve"> Dor., Public way, from 195 Adams Street to 3 Draper Street.</w:t>
      </w:r>
    </w:p>
    <w:p>
      <w:pPr>
        <w:pStyle w:val="Tab2"/>
        <w:rPr>
          <w:color w:val="000000"/>
        </w:rPr>
      </w:pPr>
      <w:r>
        <w:rPr>
          <w:color w:val="000000"/>
        </w:rPr>
        <w:t>1 - 17</w:t>
        <w:tab/>
        <w:t>15</w:t>
        <w:tab/>
        <w:t>9</w:t>
        <w:tab/>
        <w:t>3</w:t>
        <w:tab/>
        <w:t>3</w:t>
        <w:tab/>
        <w:t>02122</w:t>
      </w:r>
    </w:p>
    <w:p>
      <w:pPr>
        <w:pStyle w:val="Tab2"/>
        <w:spacing w:before="0" w:after="100"/>
        <w:rPr/>
      </w:pPr>
      <w:r>
        <w:rPr>
          <w:color w:val="000000"/>
        </w:rPr>
        <w:t>2 - 38, 21 - 29</w:t>
        <w:tab/>
        <w:t>15</w:t>
        <w:tab/>
        <w:t>8</w:t>
        <w:tab/>
        <w:t>3</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00"/>
        <w:rPr/>
      </w:pPr>
      <w:r>
        <w:rPr>
          <w:b/>
          <w:color w:val="000000"/>
          <w:lang w:val="en-US" w:eastAsia="en-US"/>
        </w:rPr>
        <w:t>Arcadia Street,</w:t>
      </w:r>
      <w:r>
        <w:rPr>
          <w:color w:val="000000"/>
          <w:lang w:val="en-US" w:eastAsia="en-US"/>
        </w:rPr>
        <w:t xml:space="preserve"> Rox., W.R., Public way, from 20 Atherton Street to 137 School Street.</w:t>
        <w:tab/>
        <w:tab/>
        <w:t>11</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Arcadia Terrace,</w:t>
      </w:r>
      <w:r>
        <w:rPr>
          <w:color w:val="000000"/>
          <w:lang w:val="en-US" w:eastAsia="en-US"/>
        </w:rPr>
        <w:t xml:space="preserve"> Dor., Public way, from 16 Arcadia Street to approximately 110 feet southeasterly.</w:t>
        <w:tab/>
        <w:tab/>
        <w:t>15</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Arch Street,</w:t>
      </w:r>
      <w:r>
        <w:rPr>
          <w:color w:val="000000"/>
          <w:lang w:val="en-US" w:eastAsia="en-US"/>
        </w:rPr>
        <w:t xml:space="preserve"> B.P., Public way, from 31 Milk Street to 50 Summer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Archdale Road,</w:t>
      </w:r>
      <w:r>
        <w:rPr>
          <w:color w:val="000000"/>
          <w:lang w:val="en-US" w:eastAsia="en-US"/>
        </w:rPr>
        <w:t xml:space="preserve"> W.R., from 562 South Street to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562 South Street to between 105 and 163 Brookway Road.</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sz w:val="24"/>
          <w:lang w:val="en-US" w:eastAsia="en-US"/>
        </w:rPr>
        <w:t>*</w:t>
      </w:r>
      <w:r>
        <w:rPr>
          <w:color w:val="000000"/>
          <w:lang w:val="en-US" w:eastAsia="en-US"/>
        </w:rPr>
        <w:t>Private way, from between and opposite 105 and 163 Brookway Road to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 private portion of this street, is under the care, control and custody of the B.H.A.</w:t>
      </w:r>
      <w:r>
        <w:rPr>
          <w:color w:val="000000"/>
        </w:rPr>
        <w:tab/>
        <w:tab/>
      </w:r>
      <w:r>
        <w:rPr>
          <w:color w:val="000000"/>
          <w:lang w:val="en-US" w:eastAsia="en-US"/>
        </w:rPr>
        <w:t>19</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Archway Street,</w:t>
      </w:r>
      <w:r>
        <w:rPr>
          <w:color w:val="000000"/>
          <w:lang w:val="en-US" w:eastAsia="en-US"/>
        </w:rPr>
        <w:t xml:space="preserve"> B.P., Private way, from 65 Richmond Street to northeasterly.</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Arcola Street,</w:t>
      </w:r>
      <w:r>
        <w:rPr>
          <w:color w:val="000000"/>
          <w:lang w:val="en-US" w:eastAsia="en-US"/>
        </w:rPr>
        <w:t xml:space="preserve"> Rox., Public way, from 71 Day Street to approximately 320 feet northwesterly.</w:t>
        <w:tab/>
        <w:tab/>
        <w:t>10</w:t>
        <w:tab/>
        <w:t>8</w:t>
        <w:tab/>
        <w:t>8</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Ardale Street,</w:t>
      </w:r>
      <w:r>
        <w:rPr>
          <w:color w:val="000000"/>
          <w:lang w:val="en-US" w:eastAsia="en-US"/>
        </w:rPr>
        <w:t xml:space="preserve"> W.R., Public way, from 1438 Centre Street to 44 Walter Street.</w:t>
        <w:tab/>
        <w:tab/>
        <w:t>20</w:t>
      </w:r>
      <w:r>
        <w:rPr>
          <w:color w:val="000000"/>
        </w:rPr>
        <w:tab/>
      </w:r>
      <w:r>
        <w:rPr>
          <w:color w:val="000000"/>
          <w:lang w:val="en-US" w:eastAsia="en-US"/>
        </w:rPr>
        <w:t>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Ardee Street,</w:t>
      </w:r>
      <w:r>
        <w:rPr>
          <w:color w:val="000000"/>
          <w:lang w:val="en-US" w:eastAsia="en-US"/>
        </w:rPr>
        <w:t xml:space="preserve"> E.B., Public way, from 218 Everett Street to between 347 and 363 Maverick Street.</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Arden Street,</w:t>
      </w:r>
      <w:r>
        <w:rPr>
          <w:color w:val="000000"/>
          <w:lang w:val="en-US" w:eastAsia="en-US"/>
        </w:rPr>
        <w:t xml:space="preserve"> Bri., Public way, from 26 Coolidge Road to opposite 23 Hooker Street.</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Ardent Street,</w:t>
      </w:r>
      <w:r>
        <w:rPr>
          <w:color w:val="000000"/>
          <w:lang w:val="en-US" w:eastAsia="en-US"/>
        </w:rPr>
        <w:t xml:space="preserve"> W.R., Public way, from 254 Belgrade Avenue to 23 Colberg Avenue.</w:t>
        <w:tab/>
        <w:tab/>
        <w:t>20</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Ardmore Road,</w:t>
      </w:r>
      <w:r>
        <w:rPr>
          <w:color w:val="000000"/>
          <w:lang w:val="en-US" w:eastAsia="en-US"/>
        </w:rPr>
        <w:t xml:space="preserve"> W.R., Public way, from 17 Sidley Road to 68 Theodore Parker Road.</w:t>
      </w:r>
    </w:p>
    <w:p>
      <w:pPr>
        <w:pStyle w:val="Tab2"/>
        <w:rPr>
          <w:color w:val="000000"/>
        </w:rPr>
      </w:pPr>
      <w:r>
        <w:rPr>
          <w:color w:val="000000"/>
        </w:rPr>
        <w:t>Odd</w:t>
        <w:tab/>
        <w:t>20</w:t>
        <w:tab/>
        <w:t>19</w:t>
        <w:tab/>
        <w:t>6</w:t>
        <w:tab/>
        <w:t>6</w:t>
        <w:tab/>
        <w:t>02132</w:t>
      </w:r>
    </w:p>
    <w:p>
      <w:pPr>
        <w:pStyle w:val="Tab2"/>
        <w:spacing w:before="0" w:after="120"/>
        <w:rPr>
          <w:color w:val="000000"/>
        </w:rPr>
      </w:pPr>
      <w:r>
        <w:rPr>
          <w:color w:val="000000"/>
        </w:rPr>
        <w:t>Even</w:t>
        <w:tab/>
        <w:t>20</w:t>
        <w:tab/>
        <w:t>7</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Argus Place,</w:t>
      </w:r>
      <w:r>
        <w:rPr>
          <w:color w:val="000000"/>
          <w:lang w:val="en-US" w:eastAsia="en-US"/>
        </w:rPr>
        <w:t xml:space="preserve"> Bri., Private way, from 386 Washington Street to southwesterly.</w:t>
        <w:tab/>
        <w:tab/>
        <w:t>22</w:t>
      </w:r>
      <w:r>
        <w:rPr>
          <w:color w:val="000000"/>
        </w:rPr>
        <w:tab/>
      </w:r>
      <w:r>
        <w:rPr>
          <w:color w:val="000000"/>
          <w:lang w:val="en-US" w:eastAsia="en-US"/>
        </w:rPr>
        <w:t>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Argyle Street,</w:t>
      </w:r>
      <w:r>
        <w:rPr>
          <w:color w:val="000000"/>
          <w:lang w:val="en-US" w:eastAsia="en-US"/>
        </w:rPr>
        <w:t xml:space="preserve"> Dor., Public way, from 502 Talbot Avenue to 97 Welles Avenue.</w:t>
        <w:tab/>
        <w:tab/>
        <w:t>16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Argyle Terrace,</w:t>
      </w:r>
      <w:r>
        <w:rPr>
          <w:color w:val="000000"/>
          <w:lang w:val="en-US" w:eastAsia="en-US"/>
        </w:rPr>
        <w:t xml:space="preserve"> Dor., Private way, from 9 Argyle Street to northeasterly at the M.B.T.A. Railroad.</w:t>
        <w:tab/>
        <w:tab/>
        <w:t>16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Arion Street,</w:t>
      </w:r>
      <w:r>
        <w:rPr>
          <w:color w:val="000000"/>
          <w:lang w:val="en-US" w:eastAsia="en-US"/>
        </w:rPr>
        <w:t xml:space="preserve"> Dor., Public way, from 554 Columbia Road to Davern Avenue.</w:t>
        <w:tab/>
        <w:tab/>
        <w:t>13</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Arklow Street,</w:t>
      </w:r>
      <w:r>
        <w:rPr>
          <w:color w:val="000000"/>
          <w:lang w:val="en-US" w:eastAsia="en-US"/>
        </w:rPr>
        <w:t xml:space="preserve"> Rox., Public way, from 25 Round Hill Street at Gay Head Street to 37 Walden Street.</w:t>
        <w:tab/>
        <w:tab/>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Arlington Avenue,</w:t>
      </w:r>
      <w:r>
        <w:rPr>
          <w:color w:val="000000"/>
          <w:lang w:val="en-US" w:eastAsia="en-US"/>
        </w:rPr>
        <w:t xml:space="preserve"> Chsn., Public way, from 62 Alford Street to the Boston and Somerville Boundary Line.</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Arlington Court,</w:t>
      </w:r>
      <w:r>
        <w:rPr>
          <w:color w:val="000000"/>
          <w:lang w:val="en-US" w:eastAsia="en-US"/>
        </w:rPr>
        <w:t xml:space="preserve"> Bri., Private way, from 72 Arlington Street to southerly.</w:t>
        <w:tab/>
        <w:tab/>
        <w:t>22</w:t>
      </w:r>
      <w:r>
        <w:rPr>
          <w:color w:val="000000"/>
        </w:rPr>
        <w:tab/>
      </w:r>
      <w:r>
        <w:rPr>
          <w:color w:val="000000"/>
          <w:lang w:val="en-US" w:eastAsia="en-US"/>
        </w:rPr>
        <w:t>12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Arlington Square,</w:t>
      </w:r>
      <w:r>
        <w:rPr>
          <w:color w:val="000000"/>
          <w:lang w:val="en-US" w:eastAsia="en-US"/>
        </w:rPr>
        <w:t xml:space="preserve"> B.P., at the junction of Arlington Street, Fayette Street, Herald Street, Marginal Road and Tremont Street.</w:t>
        <w:tab/>
        <w:tab/>
        <w:t>5</w:t>
        <w:tab/>
        <w:t>1</w:t>
        <w:tab/>
        <w:t>2</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Arlington Street,</w:t>
      </w:r>
      <w:r>
        <w:rPr>
          <w:color w:val="000000"/>
          <w:lang w:val="en-US" w:eastAsia="en-US"/>
        </w:rPr>
        <w:t xml:space="preserve"> B.P., Public way, from opposite 95 Beacon Street to 425 Tremont Street.</w:t>
      </w:r>
    </w:p>
    <w:p>
      <w:pPr>
        <w:pStyle w:val="Tab2"/>
        <w:rPr/>
      </w:pPr>
      <w:r>
        <w:rPr>
          <w:color w:val="000000"/>
        </w:rPr>
        <w:t>1 - 19, 2 - 20</w:t>
        <w:tab/>
        <w:t>5</w:t>
        <w:tab/>
        <w:t>6</w:t>
        <w:tab/>
        <w:t>8</w:t>
        <w:tab/>
        <w:t>1</w:t>
        <w:tab/>
        <w:t>02116</w:t>
      </w:r>
    </w:p>
    <w:p>
      <w:pPr>
        <w:pStyle w:val="Tab2"/>
        <w:rPr/>
      </w:pPr>
      <w:r>
        <w:rPr>
          <w:color w:val="000000"/>
        </w:rPr>
        <w:t>21 - 177, 22 - 172</w:t>
        <w:tab/>
        <w:t>5</w:t>
        <w:tab/>
        <w:t>1</w:t>
        <w:tab/>
        <w:t>2</w:t>
        <w:tab/>
        <w:t>1</w:t>
        <w:tab/>
        <w:t>02116</w:t>
      </w:r>
    </w:p>
    <w:p>
      <w:pPr>
        <w:pStyle w:val="Tab2"/>
        <w:spacing w:before="0" w:after="120"/>
        <w:rPr/>
      </w:pPr>
      <w:r>
        <w:rPr>
          <w:color w:val="000000"/>
        </w:rPr>
        <w:t>Public Garden side.</w:t>
        <w:tab/>
        <w:t>5</w:t>
        <w:tab/>
        <w:t>3</w:t>
        <w:tab/>
        <w:t>8</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Arlington Street,</w:t>
      </w:r>
      <w:r>
        <w:rPr>
          <w:color w:val="000000"/>
          <w:lang w:val="en-US" w:eastAsia="en-US"/>
        </w:rPr>
        <w:t xml:space="preserve"> Bri., Public way, from between 330 and 339 Market Street to opposite 245 Faneuil Street at 109 Oakland Street.</w:t>
      </w:r>
    </w:p>
    <w:p>
      <w:pPr>
        <w:pStyle w:val="Tab2"/>
        <w:rPr/>
      </w:pPr>
      <w:r>
        <w:rPr>
          <w:color w:val="000000"/>
        </w:rPr>
        <w:t>1 - 127, 2 - 36</w:t>
        <w:tab/>
        <w:t>22</w:t>
        <w:tab/>
        <w:t>12</w:t>
        <w:tab/>
        <w:t>9</w:t>
        <w:tab/>
        <w:t>4</w:t>
        <w:tab/>
        <w:t>02135</w:t>
      </w:r>
    </w:p>
    <w:p>
      <w:pPr>
        <w:pStyle w:val="Tab2"/>
        <w:rPr>
          <w:color w:val="000000"/>
        </w:rPr>
      </w:pPr>
      <w:r>
        <w:rPr>
          <w:color w:val="000000"/>
        </w:rPr>
        <w:t>40 - 52</w:t>
        <w:tab/>
        <w:t>22</w:t>
        <w:tab/>
        <w:t>3</w:t>
        <w:tab/>
        <w:t>9</w:t>
        <w:tab/>
        <w:t>4</w:t>
        <w:tab/>
        <w:t>02135</w:t>
      </w:r>
    </w:p>
    <w:p>
      <w:pPr>
        <w:pStyle w:val="Tab2"/>
        <w:rPr/>
      </w:pPr>
      <w:r>
        <w:rPr>
          <w:color w:val="000000"/>
        </w:rPr>
        <w:t>62 - 126</w:t>
        <w:tab/>
        <w:t>22</w:t>
        <w:tab/>
        <w:t>12</w:t>
        <w:tab/>
        <w:t>9</w:t>
        <w:tab/>
        <w:t>4</w:t>
        <w:tab/>
        <w:t>02135</w:t>
      </w:r>
    </w:p>
    <w:p>
      <w:pPr>
        <w:pStyle w:val="Tab2"/>
        <w:spacing w:before="0" w:after="120"/>
        <w:rPr/>
      </w:pPr>
      <w:r>
        <w:rPr>
          <w:color w:val="000000"/>
        </w:rPr>
        <w:t>132 - 170, 133 - 157</w:t>
        <w:tab/>
        <w:t>22</w:t>
        <w:tab/>
        <w:t>10</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Arlington Street,</w:t>
      </w:r>
      <w:r>
        <w:rPr>
          <w:color w:val="000000"/>
          <w:lang w:val="en-US" w:eastAsia="en-US"/>
        </w:rPr>
        <w:t xml:space="preserve"> H.P., Public way, from 760 Metropolitan Avenue at 121 Pierce Street and 4 Riverside Square to 82 Providence Street.</w:t>
      </w:r>
    </w:p>
    <w:p>
      <w:pPr>
        <w:pStyle w:val="Tab2"/>
        <w:rPr>
          <w:color w:val="000000"/>
        </w:rPr>
      </w:pPr>
      <w:r>
        <w:rPr>
          <w:color w:val="000000"/>
        </w:rPr>
        <w:t>1 - 87, 2 - 70</w:t>
        <w:tab/>
        <w:t>18</w:t>
        <w:tab/>
        <w:t>15</w:t>
        <w:tab/>
        <w:t>5</w:t>
        <w:tab/>
        <w:t>8</w:t>
        <w:tab/>
        <w:t>02136</w:t>
      </w:r>
    </w:p>
    <w:p>
      <w:pPr>
        <w:pStyle w:val="Tab2"/>
        <w:spacing w:before="0" w:after="120"/>
        <w:rPr/>
      </w:pPr>
      <w:r>
        <w:rPr>
          <w:color w:val="000000"/>
        </w:rPr>
        <w:t>74 - 154, 93 - 151</w:t>
        <w:tab/>
        <w:t>18</w:t>
        <w:tab/>
        <w:t>14</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Armandine Street,</w:t>
      </w:r>
      <w:r>
        <w:rPr>
          <w:color w:val="000000"/>
          <w:lang w:val="en-US" w:eastAsia="en-US"/>
        </w:rPr>
        <w:t xml:space="preserve"> Dor., Public way, from 72 Milton Avenue to 777 Washington Street.</w:t>
        <w:tab/>
        <w:tab/>
        <w:t>17</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Armington Street,</w:t>
      </w:r>
      <w:r>
        <w:rPr>
          <w:color w:val="000000"/>
          <w:lang w:val="en-US" w:eastAsia="en-US"/>
        </w:rPr>
        <w:t xml:space="preserve"> Bri., Public way, from 7 Imrie Road to 14 Islington Street.</w:t>
      </w:r>
    </w:p>
    <w:p>
      <w:pPr>
        <w:pStyle w:val="Tab2"/>
        <w:rPr/>
      </w:pPr>
      <w:r>
        <w:rPr>
          <w:color w:val="000000"/>
        </w:rPr>
        <w:t>10 - 26, 25 - 37</w:t>
        <w:tab/>
        <w:t>21</w:t>
        <w:tab/>
        <w:t>6</w:t>
        <w:tab/>
        <w:t>9</w:t>
        <w:tab/>
        <w:t>4</w:t>
        <w:tab/>
        <w:t>02134</w:t>
      </w:r>
    </w:p>
    <w:p>
      <w:pPr>
        <w:pStyle w:val="Tab2"/>
        <w:spacing w:before="0" w:after="120"/>
        <w:rPr/>
      </w:pPr>
      <w:r>
        <w:rPr>
          <w:color w:val="000000"/>
        </w:rPr>
        <w:t>40</w:t>
        <w:tab/>
        <w:t>21</w:t>
        <w:tab/>
        <w:t>7</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Armory Street,</w:t>
      </w:r>
      <w:r>
        <w:rPr>
          <w:color w:val="000000"/>
          <w:lang w:val="en-US" w:eastAsia="en-US"/>
        </w:rPr>
        <w:t xml:space="preserve"> Chsn., Public way, from 421 Main Street to approximately 327 feet northeasterly.</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Armstrong Street,</w:t>
      </w:r>
      <w:r>
        <w:rPr>
          <w:color w:val="000000"/>
          <w:lang w:val="en-US" w:eastAsia="en-US"/>
        </w:rPr>
        <w:t xml:space="preserve"> Rox., Public way, from 29 Chestnut Avenue to 40 Mozart Street.</w:t>
        <w:tab/>
        <w:tab/>
        <w:t>10</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Arnold Place,</w:t>
      </w:r>
      <w:r>
        <w:rPr>
          <w:color w:val="000000"/>
          <w:lang w:val="en-US" w:eastAsia="en-US"/>
        </w:rPr>
        <w:t xml:space="preserve"> H.P., Private way, from 18 Avila Road to southwesterly.</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Arrow Street,</w:t>
      </w:r>
      <w:r>
        <w:rPr>
          <w:color w:val="000000"/>
          <w:lang w:val="en-US" w:eastAsia="en-US"/>
        </w:rPr>
        <w:t xml:space="preserve"> Chsn., Public way, from Lynde Street to 46 Rutherford Avenue.</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Arthur Street,</w:t>
      </w:r>
      <w:r>
        <w:rPr>
          <w:color w:val="000000"/>
          <w:lang w:val="en-US" w:eastAsia="en-US"/>
        </w:rPr>
        <w:t xml:space="preserve"> Bri., from between 75 and 97 North Beacon Street to Hichborn Street and after an interval, from Guest Street to approximately 312 feet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between 75 and 97 North Beacon Street to Hichborn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Guest Street to approximately 312 feet northeasterly.</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Arundel Street,</w:t>
      </w:r>
      <w:r>
        <w:rPr>
          <w:color w:val="000000"/>
          <w:lang w:val="en-US" w:eastAsia="en-US"/>
        </w:rPr>
        <w:t xml:space="preserve"> B.P., Public way, from 844 Beacon Street to Mountfort Street at 2 Buswell Street.</w:t>
        <w:tab/>
        <w:tab/>
        <w:t>21</w:t>
      </w:r>
      <w:r>
        <w:rPr>
          <w:color w:val="000000"/>
        </w:rPr>
        <w:tab/>
      </w:r>
      <w:r>
        <w:rPr>
          <w:color w:val="000000"/>
          <w:lang w:val="en-US" w:eastAsia="en-US"/>
        </w:rPr>
        <w:t>2</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Arvale Road,</w:t>
      </w:r>
      <w:r>
        <w:rPr>
          <w:color w:val="000000"/>
          <w:lang w:val="en-US" w:eastAsia="en-US"/>
        </w:rPr>
        <w:t xml:space="preserve"> Dor., Public way, from 9 Harvard Avenue to approximately 180 feet northwesterly.</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Ascot Street,</w:t>
      </w:r>
      <w:r>
        <w:rPr>
          <w:color w:val="000000"/>
          <w:lang w:val="en-US" w:eastAsia="en-US"/>
        </w:rPr>
        <w:t xml:space="preserve"> Bri., Public way, from 18 Antwerp Street to 19 Litchfield Street.</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Ash Street,</w:t>
      </w:r>
      <w:r>
        <w:rPr>
          <w:color w:val="000000"/>
          <w:lang w:val="en-US" w:eastAsia="en-US"/>
        </w:rPr>
        <w:t xml:space="preserve"> B.P., Public way, from 1 Nassau Street to 28 Oak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Ashburton Place,</w:t>
      </w:r>
      <w:r>
        <w:rPr>
          <w:color w:val="000000"/>
          <w:lang w:val="en-US" w:eastAsia="en-US"/>
        </w:rPr>
        <w:t xml:space="preserve"> B.P., Public way, from 126 Bowdoin Street to Somerset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Ashcroft Street,</w:t>
      </w:r>
      <w:r>
        <w:rPr>
          <w:color w:val="000000"/>
          <w:lang w:val="en-US" w:eastAsia="en-US"/>
        </w:rPr>
        <w:t xml:space="preserve"> W.R., Public way, from 39 Moraine Street to 82 Perkins Street.</w:t>
        <w:tab/>
        <w:tab/>
        <w:t>19</w:t>
      </w:r>
      <w:r>
        <w:rPr>
          <w:color w:val="000000"/>
        </w:rPr>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Asheville Path</w:t>
      </w:r>
      <w:r>
        <w:rPr>
          <w:color w:val="000000"/>
          <w:lang w:val="en-US" w:eastAsia="en-US"/>
        </w:rPr>
        <w:t>, H.P., Private way, from 52 Deforest Street to 347 West Street.</w:t>
        <w:tab/>
        <w:tab/>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Asheville Road,</w:t>
      </w:r>
      <w:r>
        <w:rPr>
          <w:color w:val="000000"/>
          <w:lang w:val="en-US" w:eastAsia="en-US"/>
        </w:rPr>
        <w:t xml:space="preserve"> H.P., Public way, from 717 Beechmont Street to 59 Deforest Street.</w:t>
      </w:r>
      <w:r>
        <w:rPr>
          <w:color w:val="000000"/>
        </w:rPr>
        <w:tab/>
        <w:tab/>
      </w:r>
      <w:r>
        <w:rPr>
          <w:color w:val="000000"/>
          <w:lang w:val="en-US" w:eastAsia="en-US"/>
        </w:rPr>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Ashfield Street,</w:t>
      </w:r>
      <w:r>
        <w:rPr>
          <w:color w:val="000000"/>
          <w:lang w:val="en-US" w:eastAsia="en-US"/>
        </w:rPr>
        <w:t xml:space="preserve"> W.R., Public way, from 26 Fairview Street to 77 Walter Street.</w:t>
        <w:tab/>
        <w:tab/>
        <w:t>20</w:t>
      </w:r>
      <w:r>
        <w:rPr>
          <w:color w:val="000000"/>
        </w:rPr>
        <w:tab/>
      </w:r>
      <w:r>
        <w:rPr>
          <w:color w:val="000000"/>
          <w:lang w:val="en-US" w:eastAsia="en-US"/>
        </w:rPr>
        <w:t>4</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Ashford Court,</w:t>
      </w:r>
      <w:r>
        <w:rPr>
          <w:color w:val="000000"/>
          <w:lang w:val="en-US" w:eastAsia="en-US"/>
        </w:rPr>
        <w:t xml:space="preserve"> Bri., Private way, from opposite 52 Ashford Street to southwesterly.</w:t>
        <w:tab/>
        <w:tab/>
        <w:t>21</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Ashford Street,</w:t>
      </w:r>
      <w:r>
        <w:rPr>
          <w:color w:val="000000"/>
          <w:lang w:val="en-US" w:eastAsia="en-US"/>
        </w:rPr>
        <w:t xml:space="preserve"> B.P., Bri., Public way, from 300 Babcock Street to 38 Linden Street.</w:t>
      </w:r>
    </w:p>
    <w:p>
      <w:pPr>
        <w:pStyle w:val="Tab2"/>
        <w:rPr>
          <w:color w:val="000000"/>
        </w:rPr>
      </w:pPr>
      <w:r>
        <w:rPr>
          <w:color w:val="000000"/>
        </w:rPr>
        <w:t>1 - 75, 2 - 68</w:t>
        <w:tab/>
        <w:t>21</w:t>
        <w:tab/>
        <w:t>4</w:t>
        <w:tab/>
        <w:t>9</w:t>
        <w:tab/>
        <w:t>4</w:t>
        <w:tab/>
        <w:t>02134</w:t>
      </w:r>
    </w:p>
    <w:p>
      <w:pPr>
        <w:pStyle w:val="Tab2"/>
        <w:spacing w:before="0" w:after="120"/>
        <w:rPr>
          <w:color w:val="000000"/>
        </w:rPr>
      </w:pPr>
      <w:r>
        <w:rPr>
          <w:color w:val="000000"/>
        </w:rPr>
        <w:t>72 - 120, 77 - 119</w:t>
        <w:tab/>
        <w:t>21</w:t>
        <w:tab/>
        <w:t>3</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Ashford Terrace,</w:t>
      </w:r>
      <w:r>
        <w:rPr>
          <w:color w:val="000000"/>
          <w:lang w:val="en-US" w:eastAsia="en-US"/>
        </w:rPr>
        <w:t xml:space="preserve"> Bri., Private way, from 50 Ashford Street to 15 Wadsworth Street.</w:t>
        <w:tab/>
        <w:tab/>
        <w:t>21</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Ashland Avenue,</w:t>
      </w:r>
      <w:r>
        <w:rPr>
          <w:color w:val="000000"/>
          <w:lang w:val="en-US" w:eastAsia="en-US"/>
        </w:rPr>
        <w:t xml:space="preserve"> W.R., Private way, from 66 Cass Street to opposite 56 Summer Street.</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Ashland Street,</w:t>
      </w:r>
      <w:r>
        <w:rPr>
          <w:color w:val="000000"/>
          <w:lang w:val="en-US" w:eastAsia="en-US"/>
        </w:rPr>
        <w:t xml:space="preserve"> Dor., Public way, from Bernice Street to 40 Park Street.</w:t>
        <w:tab/>
        <w:tab/>
        <w:t>16</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Ashley Street,</w:t>
      </w:r>
      <w:r>
        <w:rPr>
          <w:color w:val="000000"/>
          <w:lang w:val="en-US" w:eastAsia="en-US"/>
        </w:rPr>
        <w:t xml:space="preserve"> E.B., Public way, from 1072 Bennington Street to 61 Boardman Street.</w:t>
        <w:tab/>
        <w:tab/>
        <w:t>1</w:t>
      </w:r>
      <w:r>
        <w:rPr>
          <w:color w:val="000000"/>
        </w:rPr>
        <w:tab/>
      </w:r>
      <w:r>
        <w:rPr>
          <w:color w:val="000000"/>
          <w:lang w:val="en-US" w:eastAsia="en-US"/>
        </w:rPr>
        <w:t>13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Ashley Street,</w:t>
      </w:r>
      <w:r>
        <w:rPr>
          <w:color w:val="000000"/>
          <w:lang w:val="en-US" w:eastAsia="en-US"/>
        </w:rPr>
        <w:t xml:space="preserve"> Rox., Public way, from 22 Armstrong Street to 53 Chestnut Avenue.</w:t>
        <w:tab/>
        <w:tab/>
        <w:t>10</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Ashmont Court,</w:t>
      </w:r>
      <w:r>
        <w:rPr>
          <w:color w:val="000000"/>
          <w:lang w:val="en-US" w:eastAsia="en-US"/>
        </w:rPr>
        <w:t xml:space="preserve"> Dor., Public way, from 451 Ashmont Street to approximately 175 feet southeasterly.</w:t>
        <w:tab/>
        <w:tab/>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Ashmont Park</w:t>
      </w:r>
      <w:r>
        <w:rPr>
          <w:color w:val="000000"/>
          <w:lang w:val="en-US" w:eastAsia="en-US"/>
        </w:rPr>
        <w:t>, Dor., Public way, from 212 Ashmont Street to approximately 222 feet northwesterly.</w:t>
        <w:tab/>
        <w:tab/>
        <w:t>16</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Ashmont Street,</w:t>
      </w:r>
      <w:r>
        <w:rPr>
          <w:color w:val="000000"/>
          <w:lang w:val="en-US" w:eastAsia="en-US"/>
        </w:rPr>
        <w:t xml:space="preserve"> Dor., Public way, from 247 Neponset Avenue to 760 Washington Street.</w:t>
      </w:r>
    </w:p>
    <w:p>
      <w:pPr>
        <w:pStyle w:val="Tab2"/>
        <w:rPr>
          <w:color w:val="000000"/>
        </w:rPr>
      </w:pPr>
      <w:r>
        <w:rPr>
          <w:color w:val="000000"/>
        </w:rPr>
        <w:t>1 - 103, 2 - 174</w:t>
        <w:tab/>
        <w:t>17</w:t>
        <w:tab/>
        <w:t>9</w:t>
        <w:tab/>
        <w:t>3</w:t>
        <w:tab/>
        <w:t>7</w:t>
        <w:tab/>
        <w:t>02124</w:t>
      </w:r>
    </w:p>
    <w:p>
      <w:pPr>
        <w:pStyle w:val="Tab2"/>
        <w:rPr/>
      </w:pPr>
      <w:r>
        <w:rPr>
          <w:color w:val="000000"/>
        </w:rPr>
        <w:t>105 - 175</w:t>
        <w:tab/>
        <w:t>17</w:t>
        <w:tab/>
        <w:t>11</w:t>
        <w:tab/>
        <w:t>4</w:t>
        <w:tab/>
        <w:t>7</w:t>
        <w:tab/>
        <w:t>02124</w:t>
      </w:r>
    </w:p>
    <w:p>
      <w:pPr>
        <w:pStyle w:val="Tab2"/>
        <w:rPr/>
      </w:pPr>
      <w:r>
        <w:rPr>
          <w:color w:val="000000"/>
        </w:rPr>
        <w:t>195 - 407</w:t>
        <w:tab/>
        <w:t>16</w:t>
        <w:tab/>
        <w:t>8</w:t>
        <w:tab/>
        <w:t>3</w:t>
        <w:tab/>
        <w:t>7</w:t>
        <w:tab/>
        <w:t>02124</w:t>
      </w:r>
    </w:p>
    <w:p>
      <w:pPr>
        <w:pStyle w:val="Tab2"/>
        <w:rPr/>
      </w:pPr>
      <w:r>
        <w:rPr>
          <w:color w:val="000000"/>
        </w:rPr>
        <w:t>208 - 426</w:t>
        <w:tab/>
        <w:t>16</w:t>
        <w:tab/>
        <w:t>6</w:t>
        <w:tab/>
        <w:t>3</w:t>
        <w:tab/>
        <w:t>7</w:t>
        <w:tab/>
        <w:t>02124</w:t>
      </w:r>
    </w:p>
    <w:p>
      <w:pPr>
        <w:pStyle w:val="Tab2"/>
        <w:rPr/>
      </w:pPr>
      <w:r>
        <w:rPr>
          <w:color w:val="000000"/>
        </w:rPr>
        <w:t>428 - 600</w:t>
        <w:tab/>
        <w:t>16</w:t>
        <w:tab/>
        <w:t>7</w:t>
        <w:tab/>
        <w:t>3</w:t>
        <w:tab/>
        <w:t>7</w:t>
        <w:tab/>
        <w:t>02124</w:t>
      </w:r>
    </w:p>
    <w:p>
      <w:pPr>
        <w:pStyle w:val="Tab2"/>
        <w:rPr/>
      </w:pPr>
      <w:r>
        <w:rPr>
          <w:color w:val="000000"/>
        </w:rPr>
        <w:t>433 - 537</w:t>
        <w:tab/>
        <w:t>16</w:t>
        <w:tab/>
        <w:t>9</w:t>
        <w:tab/>
        <w:t>3</w:t>
        <w:tab/>
        <w:t>7</w:t>
        <w:tab/>
        <w:t>02122</w:t>
      </w:r>
    </w:p>
    <w:p>
      <w:pPr>
        <w:pStyle w:val="Tab2"/>
        <w:spacing w:before="0" w:after="120"/>
        <w:rPr/>
      </w:pPr>
      <w:r>
        <w:rPr>
          <w:color w:val="000000"/>
        </w:rPr>
        <w:t>549 - 603</w:t>
        <w:tab/>
        <w:t>16</w:t>
        <w:tab/>
        <w:t>10</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Ashmore Road,</w:t>
      </w:r>
      <w:r>
        <w:rPr>
          <w:color w:val="000000"/>
          <w:lang w:val="en-US" w:eastAsia="en-US"/>
        </w:rPr>
        <w:t xml:space="preserve"> W.R., Private way, from 283 Hyde Park Avenue to approximately 200 feet northwesterly at the M.B.T.A. Railroad.</w:t>
        <w:tab/>
        <w:tab/>
        <w:t>19</w:t>
        <w:tab/>
        <w:t>7</w:t>
        <w:tab/>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Ashton Street,</w:t>
      </w:r>
      <w:r>
        <w:rPr>
          <w:color w:val="000000"/>
          <w:lang w:val="en-US" w:eastAsia="en-US"/>
        </w:rPr>
        <w:t xml:space="preserve"> Dor., Public way, from 220 Callender Street to 20 Frontenac Street.</w:t>
      </w:r>
    </w:p>
    <w:p>
      <w:pPr>
        <w:pStyle w:val="Tab2"/>
        <w:rPr>
          <w:color w:val="000000"/>
        </w:rPr>
      </w:pPr>
      <w:r>
        <w:rPr>
          <w:color w:val="000000"/>
        </w:rPr>
        <w:t>1 - 81, 2 - 82</w:t>
        <w:tab/>
        <w:t>14</w:t>
        <w:tab/>
        <w:t>12</w:t>
        <w:tab/>
        <w:t>4</w:t>
        <w:tab/>
        <w:t>7</w:t>
        <w:tab/>
        <w:t>02124</w:t>
      </w:r>
    </w:p>
    <w:p>
      <w:pPr>
        <w:pStyle w:val="Tab2"/>
        <w:spacing w:before="0" w:after="120"/>
        <w:rPr/>
      </w:pPr>
      <w:r>
        <w:rPr>
          <w:color w:val="000000"/>
        </w:rPr>
        <w:t>83 - 109, 84 - 110</w:t>
        <w:tab/>
        <w:t>14</w:t>
        <w:tab/>
        <w:t>13</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Ashwood Terrace,</w:t>
      </w:r>
      <w:r>
        <w:rPr>
          <w:color w:val="000000"/>
          <w:lang w:val="en-US" w:eastAsia="en-US"/>
        </w:rPr>
        <w:t xml:space="preserve"> W.R., Private way, from 153 Cummins Highway to 9 Hawthorne Terrace.</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Aspen Street,</w:t>
      </w:r>
      <w:r>
        <w:rPr>
          <w:color w:val="000000"/>
          <w:lang w:val="en-US" w:eastAsia="en-US"/>
        </w:rPr>
        <w:t xml:space="preserve"> Rox., Public way, from 62 Copeland Street to 25 Montrose Street.</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Aspinwall Road,</w:t>
      </w:r>
      <w:r>
        <w:rPr>
          <w:color w:val="000000"/>
          <w:lang w:val="en-US" w:eastAsia="en-US"/>
        </w:rPr>
        <w:t xml:space="preserve"> Dor., Public way, from 282 Talbot Avenue to 569 Washington Street.</w:t>
      </w:r>
    </w:p>
    <w:p>
      <w:pPr>
        <w:pStyle w:val="Tab2"/>
        <w:rPr>
          <w:color w:val="000000"/>
        </w:rPr>
      </w:pPr>
      <w:r>
        <w:rPr>
          <w:color w:val="000000"/>
        </w:rPr>
        <w:t>1 - 41, 2 - 44</w:t>
        <w:tab/>
        <w:t>17</w:t>
        <w:tab/>
        <w:t>3</w:t>
        <w:tab/>
        <w:t>4</w:t>
        <w:tab/>
        <w:t>7</w:t>
        <w:tab/>
        <w:t>02124</w:t>
      </w:r>
    </w:p>
    <w:p>
      <w:pPr>
        <w:pStyle w:val="Tab2"/>
        <w:spacing w:before="0" w:after="120"/>
        <w:rPr>
          <w:color w:val="000000"/>
        </w:rPr>
      </w:pPr>
      <w:r>
        <w:rPr>
          <w:color w:val="000000"/>
        </w:rPr>
        <w:t>47 - 55, 48 - 52</w:t>
        <w:tab/>
        <w:t>17</w:t>
        <w:tab/>
        <w:t>5</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Asticou Road,</w:t>
      </w:r>
      <w:r>
        <w:rPr>
          <w:color w:val="000000"/>
          <w:lang w:val="en-US" w:eastAsia="en-US"/>
        </w:rPr>
        <w:t xml:space="preserve"> W.R., Public way, from 310 South Street to Washington Street (opposite the Forest Hills M.B.T.A. Railroad Station).</w:t>
        <w:tab/>
      </w:r>
      <w:r>
        <w:rPr>
          <w:color w:val="000000"/>
        </w:rPr>
        <w:tab/>
        <w:t>19</w:t>
        <w:tab/>
        <w:t>7</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Astoria Street,</w:t>
      </w:r>
      <w:r>
        <w:rPr>
          <w:color w:val="000000"/>
          <w:lang w:val="en-US" w:eastAsia="en-US"/>
        </w:rPr>
        <w:t xml:space="preserve"> Dor., Public way, from 21 Flint Street to approximately 431 feet southwest of Elizabeth Street.</w:t>
      </w:r>
    </w:p>
    <w:p>
      <w:pPr>
        <w:pStyle w:val="Tab2"/>
        <w:rPr>
          <w:color w:val="000000"/>
        </w:rPr>
      </w:pPr>
      <w:r>
        <w:rPr>
          <w:color w:val="000000"/>
        </w:rPr>
        <w:t>1 - 49, 2 - 50</w:t>
        <w:tab/>
        <w:t>14</w:t>
        <w:tab/>
        <w:t>5</w:t>
        <w:tab/>
        <w:t>4</w:t>
        <w:tab/>
        <w:t>7</w:t>
        <w:tab/>
        <w:t>02126</w:t>
      </w:r>
    </w:p>
    <w:p>
      <w:pPr>
        <w:pStyle w:val="Tab2"/>
        <w:spacing w:before="0" w:after="120"/>
        <w:rPr>
          <w:color w:val="000000"/>
        </w:rPr>
      </w:pPr>
      <w:r>
        <w:rPr>
          <w:color w:val="000000"/>
        </w:rPr>
        <w:t>59 - 85, 60 - 86</w:t>
        <w:tab/>
        <w:t>18</w:t>
        <w:tab/>
        <w:t>2</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Athelwold Street,</w:t>
      </w:r>
      <w:r>
        <w:rPr>
          <w:color w:val="000000"/>
          <w:lang w:val="en-US" w:eastAsia="en-US"/>
        </w:rPr>
        <w:t xml:space="preserve"> Dor., Public way, from 200 Norwell Street to opposite 21 School Street.</w:t>
        <w:tab/>
        <w:tab/>
        <w:t>17</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Athens Street,</w:t>
      </w:r>
      <w:r>
        <w:rPr>
          <w:color w:val="000000"/>
          <w:lang w:val="en-US" w:eastAsia="en-US"/>
        </w:rPr>
        <w:t xml:space="preserve"> S.B., Public way, from 75 Dorchester Street to West Second Street near Dorchester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  </w:t>
      </w:r>
      <w:r>
        <w:rPr>
          <w:b/>
          <w:color w:val="000000"/>
          <w:lang w:val="en-US" w:eastAsia="en-US"/>
        </w:rPr>
        <w:t>Note;</w:t>
      </w:r>
      <w:r>
        <w:rPr>
          <w:color w:val="000000"/>
          <w:lang w:val="en-US" w:eastAsia="en-US"/>
        </w:rPr>
        <w:t xml:space="preserve"> the portion of Athens Street, from a point approximately 335 feet southeast of A Street to B Street, has been discontinued as a public way.</w:t>
      </w:r>
    </w:p>
    <w:p>
      <w:pPr>
        <w:pStyle w:val="Tab2"/>
        <w:rPr/>
      </w:pPr>
      <w:r>
        <w:rPr>
          <w:color w:val="000000"/>
        </w:rPr>
        <w:t>1 - 239, 2 - 228</w:t>
        <w:tab/>
        <w:t>6</w:t>
        <w:tab/>
        <w:t>1</w:t>
        <w:tab/>
        <w:t>2</w:t>
        <w:tab/>
        <w:t>5</w:t>
        <w:tab/>
        <w:t>02127</w:t>
      </w:r>
    </w:p>
    <w:p>
      <w:pPr>
        <w:pStyle w:val="Tab2"/>
        <w:rPr>
          <w:color w:val="000000"/>
        </w:rPr>
      </w:pPr>
      <w:r>
        <w:rPr>
          <w:color w:val="000000"/>
        </w:rPr>
        <w:t>236 - 330, 245 - 337</w:t>
        <w:tab/>
        <w:t>6</w:t>
        <w:tab/>
        <w:t>3</w:t>
        <w:tab/>
        <w:t>2</w:t>
        <w:tab/>
        <w:t>5</w:t>
        <w:tab/>
        <w:t>02127</w:t>
      </w:r>
    </w:p>
    <w:p>
      <w:pPr>
        <w:pStyle w:val="Tab2"/>
        <w:spacing w:before="0" w:after="120"/>
        <w:rPr>
          <w:color w:val="000000"/>
        </w:rPr>
      </w:pPr>
      <w:r>
        <w:rPr>
          <w:color w:val="000000"/>
        </w:rPr>
        <w:t>336 - 400, 349 - 411</w:t>
        <w:tab/>
        <w:t>6</w:t>
        <w:tab/>
        <w:t>4</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Atherstone Street,</w:t>
      </w:r>
      <w:r>
        <w:rPr>
          <w:color w:val="000000"/>
          <w:lang w:val="en-US" w:eastAsia="en-US"/>
        </w:rPr>
        <w:t xml:space="preserve"> Dor., Public way, from opposite 34 Bailey Street to opposite 64 Fuller Street.</w:t>
        <w:tab/>
        <w:tab/>
        <w:t>17</w:t>
        <w:tab/>
        <w:t>11</w:t>
        <w:tab/>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Atherton Avenue,</w:t>
      </w:r>
      <w:r>
        <w:rPr>
          <w:color w:val="000000"/>
          <w:lang w:val="en-US" w:eastAsia="en-US"/>
        </w:rPr>
        <w:t xml:space="preserve"> W.R., Private way, from 45 Albano Street to opposite 4309 Washington Street.</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Atherton Place,</w:t>
      </w:r>
      <w:r>
        <w:rPr>
          <w:color w:val="000000"/>
          <w:lang w:val="en-US" w:eastAsia="en-US"/>
        </w:rPr>
        <w:t xml:space="preserve"> Rox., Private way, from 21 Atherton Street to northeasterly.</w:t>
        <w:tab/>
        <w:tab/>
        <w:t>11</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Atherton Street,</w:t>
      </w:r>
      <w:r>
        <w:rPr>
          <w:color w:val="000000"/>
          <w:lang w:val="en-US" w:eastAsia="en-US"/>
        </w:rPr>
        <w:t xml:space="preserve"> Rox., W.R., Public way, from opposite 119 Lamartine Street to opposite 3080 Washington Street at Egleston Square.</w:t>
        <w:tab/>
      </w:r>
      <w:r>
        <w:rPr>
          <w:color w:val="000000"/>
        </w:rPr>
        <w:tab/>
        <w:t>11</w:t>
        <w:tab/>
        <w:t>4</w:t>
        <w:tab/>
        <w:t>7</w:t>
        <w:tab/>
        <w:t>2</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Athol Street,</w:t>
      </w:r>
      <w:r>
        <w:rPr>
          <w:color w:val="000000"/>
          <w:lang w:val="en-US" w:eastAsia="en-US"/>
        </w:rPr>
        <w:t xml:space="preserve"> Bri., Public way, from 36 Aldie Street to 17 Raymond Street.</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Atkins Street,</w:t>
      </w:r>
      <w:r>
        <w:rPr>
          <w:color w:val="000000"/>
          <w:lang w:val="en-US" w:eastAsia="en-US"/>
        </w:rPr>
        <w:t xml:space="preserve"> Bri., from 675 Washington Street to approximately 128 feet northeast of 33 Justin 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675 Washington Street to 33 Justin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33 Justin Road to approximately 128 feet northeasterly.</w:t>
      </w:r>
      <w:r>
        <w:rPr>
          <w:color w:val="000000"/>
        </w:rPr>
        <w:tab/>
        <w:tab/>
      </w:r>
      <w:r>
        <w:rPr>
          <w:color w:val="000000"/>
          <w:lang w:val="en-US" w:eastAsia="en-US"/>
        </w:rPr>
        <w:t>22</w:t>
      </w:r>
      <w:r>
        <w:rPr>
          <w:color w:val="000000"/>
        </w:rPr>
        <w:tab/>
      </w:r>
      <w:r>
        <w:rPr>
          <w:color w:val="000000"/>
          <w:lang w:val="en-US" w:eastAsia="en-US"/>
        </w:rPr>
        <w:t>13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Atkinson Street,</w:t>
      </w:r>
      <w:r>
        <w:rPr>
          <w:color w:val="000000"/>
          <w:lang w:val="en-US" w:eastAsia="en-US"/>
        </w:rPr>
        <w:t xml:space="preserve"> Rox., Public way, from 112 Southampton Street to 75 South Bay Avenue.</w:t>
        <w:tab/>
        <w:tab/>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10</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Atlantic Avenue,</w:t>
      </w:r>
      <w:r>
        <w:rPr>
          <w:color w:val="000000"/>
          <w:lang w:val="en-US" w:eastAsia="en-US"/>
        </w:rPr>
        <w:t xml:space="preserve"> B.P., Public way, from 227 Commercial Street to 185 Kneeland Street (opposite the South Station M.B.T.A. Railroad Station).</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 xml:space="preserve">  </w:t>
      </w:r>
      <w:r>
        <w:rPr>
          <w:b/>
          <w:color w:val="000000"/>
          <w:lang w:val="en-US" w:eastAsia="en-US"/>
        </w:rPr>
        <w:t>Note;</w:t>
      </w:r>
      <w:r>
        <w:rPr>
          <w:color w:val="000000"/>
          <w:lang w:val="en-US" w:eastAsia="en-US"/>
        </w:rPr>
        <w:t xml:space="preserve"> There is still a portion of the original Atlantic Avenue (before it was relocated in "1971"), that runs parallel with the current location of Atlantic Avenue, (from Milk Street to 237 State Street), that is still a  public way.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see Old Atlantic Avenue.</w:t>
      </w:r>
    </w:p>
    <w:p>
      <w:pPr>
        <w:pStyle w:val="Tab2"/>
        <w:rPr>
          <w:color w:val="000000"/>
        </w:rPr>
      </w:pPr>
      <w:r>
        <w:rPr>
          <w:color w:val="000000"/>
        </w:rPr>
        <w:t>1 - 145, 2 - 214</w:t>
        <w:tab/>
        <w:t>3</w:t>
        <w:tab/>
        <w:t>1</w:t>
        <w:tab/>
        <w:t>1</w:t>
        <w:tab/>
        <w:t>1</w:t>
        <w:tab/>
        <w:t>02110</w:t>
      </w:r>
    </w:p>
    <w:p>
      <w:pPr>
        <w:pStyle w:val="Tab2"/>
        <w:rPr/>
      </w:pPr>
      <w:r>
        <w:rPr>
          <w:color w:val="000000"/>
        </w:rPr>
        <w:t>153 - 627, 216 - 340</w:t>
        <w:tab/>
        <w:t>3</w:t>
        <w:tab/>
        <w:t>6</w:t>
        <w:tab/>
        <w:t>1</w:t>
        <w:tab/>
        <w:t>1</w:t>
        <w:tab/>
        <w:t>02110</w:t>
      </w:r>
    </w:p>
    <w:p>
      <w:pPr>
        <w:pStyle w:val="Tab2"/>
        <w:rPr/>
      </w:pPr>
      <w:r>
        <w:rPr>
          <w:color w:val="000000"/>
        </w:rPr>
        <w:t>342 - 650</w:t>
        <w:tab/>
        <w:t>3</w:t>
        <w:tab/>
        <w:t>6</w:t>
        <w:tab/>
        <w:t>1</w:t>
        <w:tab/>
        <w:t>1</w:t>
        <w:tab/>
        <w:t>02110</w:t>
      </w:r>
    </w:p>
    <w:p>
      <w:pPr>
        <w:pStyle w:val="Tab2"/>
        <w:rPr/>
      </w:pPr>
      <w:r>
        <w:rPr>
          <w:color w:val="000000"/>
        </w:rPr>
        <w:t>629 - 631</w:t>
        <w:tab/>
        <w:t>3</w:t>
        <w:tab/>
        <w:t>8</w:t>
        <w:tab/>
        <w:t>2</w:t>
        <w:tab/>
        <w:t>1</w:t>
        <w:tab/>
        <w:t>02210</w:t>
      </w:r>
    </w:p>
    <w:p>
      <w:pPr>
        <w:pStyle w:val="Tab2"/>
        <w:spacing w:before="0" w:after="120"/>
        <w:rPr/>
      </w:pPr>
      <w:r>
        <w:rPr>
          <w:color w:val="000000"/>
        </w:rPr>
        <w:t>632 - 769</w:t>
        <w:tab/>
        <w:t>3</w:t>
        <w:tab/>
        <w:t>8</w:t>
        <w:tab/>
        <w:t>2</w:t>
        <w:tab/>
        <w:t>1</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Atlantic Street,</w:t>
      </w:r>
      <w:r>
        <w:rPr>
          <w:color w:val="000000"/>
          <w:lang w:val="en-US" w:eastAsia="en-US"/>
        </w:rPr>
        <w:t xml:space="preserve"> S.B., Public way, from 473 East Fourth Street to 22 Thomas Park.</w:t>
        <w:tab/>
        <w:tab/>
        <w:t>7</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Atlantis Street,</w:t>
      </w:r>
      <w:r>
        <w:rPr>
          <w:color w:val="000000"/>
          <w:lang w:val="en-US" w:eastAsia="en-US"/>
        </w:rPr>
        <w:t xml:space="preserve"> W.R., Public way, from 82 Lasell Street to 864 Veterans of Foreign Wars Parkway.</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Atwill Road,</w:t>
      </w:r>
      <w:r>
        <w:rPr>
          <w:color w:val="000000"/>
          <w:lang w:val="en-US" w:eastAsia="en-US"/>
        </w:rPr>
        <w:t xml:space="preserve"> W.R., Public way, from 41 Park Street to approximately 620 feet southeast and southwest of 28 Richwood Street.</w:t>
        <w:tab/>
        <w:tab/>
        <w:t>20</w:t>
      </w:r>
      <w:r>
        <w:rPr>
          <w:color w:val="000000"/>
        </w:rPr>
        <w:tab/>
      </w:r>
      <w:r>
        <w:rPr>
          <w:color w:val="000000"/>
          <w:lang w:val="en-US" w:eastAsia="en-US"/>
        </w:rPr>
        <w:t>12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Atwood Square,</w:t>
      </w:r>
      <w:r>
        <w:rPr>
          <w:color w:val="000000"/>
          <w:lang w:val="en-US" w:eastAsia="en-US"/>
        </w:rPr>
        <w:t xml:space="preserve"> W.R., Private way, from 71 South Street to southwesterly.</w:t>
        <w:tab/>
        <w:tab/>
        <w:t>11</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Au Bon Pain Way,</w:t>
      </w:r>
      <w:r>
        <w:rPr>
          <w:color w:val="000000"/>
          <w:lang w:val="en-US" w:eastAsia="en-US"/>
        </w:rPr>
        <w:t xml:space="preserve"> S.B., Private way, from Fid Kennedy Avenue to South Jetty.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way, is not for public use.</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Auburn Place,</w:t>
      </w:r>
      <w:r>
        <w:rPr>
          <w:color w:val="000000"/>
          <w:lang w:val="en-US" w:eastAsia="en-US"/>
        </w:rPr>
        <w:t xml:space="preserve"> Chsn., Private way, from 15 Auburn Street to southeasterly.</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Auburn Square,</w:t>
      </w:r>
      <w:r>
        <w:rPr>
          <w:color w:val="000000"/>
          <w:lang w:val="en-US" w:eastAsia="en-US"/>
        </w:rPr>
        <w:t xml:space="preserve"> Chsn., Private way, from 32 Auburn Street to northwesterly.</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Auburn Street,</w:t>
      </w:r>
      <w:r>
        <w:rPr>
          <w:color w:val="000000"/>
          <w:lang w:val="en-US" w:eastAsia="en-US"/>
        </w:rPr>
        <w:t xml:space="preserve"> Chsn., Public way, from 366 Bunker Hill Street to 399 Main Street.</w:t>
      </w:r>
    </w:p>
    <w:p>
      <w:pPr>
        <w:pStyle w:val="Tab2"/>
        <w:rPr>
          <w:color w:val="000000"/>
        </w:rPr>
      </w:pPr>
      <w:r>
        <w:rPr>
          <w:color w:val="000000"/>
        </w:rPr>
        <w:t>Odd</w:t>
        <w:tab/>
        <w:t>2</w:t>
        <w:tab/>
        <w:t>6</w:t>
        <w:tab/>
        <w:t>1</w:t>
        <w:tab/>
        <w:t>1</w:t>
        <w:tab/>
        <w:t>02129</w:t>
      </w:r>
    </w:p>
    <w:p>
      <w:pPr>
        <w:pStyle w:val="Tab2"/>
        <w:spacing w:before="0" w:after="120"/>
        <w:rPr>
          <w:color w:val="000000"/>
        </w:rPr>
      </w:pPr>
      <w:r>
        <w:rPr>
          <w:color w:val="000000"/>
        </w:rPr>
        <w:t>Even</w:t>
        <w:tab/>
        <w:t>2</w:t>
        <w:tab/>
        <w:t>7</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Auburn Terrace,</w:t>
      </w:r>
      <w:r>
        <w:rPr>
          <w:color w:val="000000"/>
          <w:lang w:val="en-US" w:eastAsia="en-US"/>
        </w:rPr>
        <w:t xml:space="preserve"> Chsn., Private way, from 47 Auburn Street to southeasterly.</w:t>
      </w:r>
      <w:r>
        <w:rPr>
          <w:color w:val="000000"/>
        </w:rPr>
        <w:tab/>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Auckland Street,</w:t>
      </w:r>
      <w:r>
        <w:rPr>
          <w:color w:val="000000"/>
          <w:lang w:val="en-US" w:eastAsia="en-US"/>
        </w:rPr>
        <w:t xml:space="preserve"> Dor., Public way, from 37 Belfort Street to opposite 9 Dewar Street.</w:t>
      </w:r>
    </w:p>
    <w:p>
      <w:pPr>
        <w:pStyle w:val="Tab2"/>
        <w:rPr>
          <w:color w:val="000000"/>
        </w:rPr>
      </w:pPr>
      <w:r>
        <w:rPr>
          <w:color w:val="000000"/>
        </w:rPr>
        <w:t>1 - 47, 2 - 44</w:t>
        <w:tab/>
        <w:t>13</w:t>
        <w:tab/>
        <w:t>9</w:t>
        <w:tab/>
        <w:t>3</w:t>
        <w:tab/>
        <w:t>3</w:t>
        <w:tab/>
        <w:t>02125</w:t>
      </w:r>
    </w:p>
    <w:p>
      <w:pPr>
        <w:pStyle w:val="Tab2"/>
        <w:spacing w:before="0" w:after="120"/>
        <w:rPr/>
      </w:pPr>
      <w:r>
        <w:rPr>
          <w:color w:val="000000"/>
        </w:rPr>
        <w:t>64 - 130, 65 - 97</w:t>
        <w:tab/>
        <w:t>15</w:t>
        <w:tab/>
        <w:t>6</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Audubon Circle,</w:t>
      </w:r>
      <w:r>
        <w:rPr>
          <w:color w:val="000000"/>
          <w:lang w:val="en-US" w:eastAsia="en-US"/>
        </w:rPr>
        <w:t xml:space="preserve"> B.P., at the junction of Beacon Street and Park Drive.</w:t>
        <w:tab/>
        <w:tab/>
        <w:t>21</w:t>
        <w:tab/>
        <w:t>1/2</w:t>
        <w:tab/>
        <w:t>8</w:t>
        <w:tab/>
        <w:t>1</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Augustus Avenue,</w:t>
      </w:r>
      <w:r>
        <w:rPr>
          <w:color w:val="000000"/>
          <w:lang w:val="en-US" w:eastAsia="en-US"/>
        </w:rPr>
        <w:t xml:space="preserve"> W.R., Public way, from 1 Ethel Street to 181 Poplar Street.</w:t>
      </w:r>
    </w:p>
    <w:p>
      <w:pPr>
        <w:pStyle w:val="Tab2"/>
        <w:rPr>
          <w:color w:val="000000"/>
        </w:rPr>
      </w:pPr>
      <w:r>
        <w:rPr>
          <w:color w:val="000000"/>
        </w:rPr>
        <w:t>1 - 77</w:t>
        <w:tab/>
        <w:t>18</w:t>
        <w:tab/>
        <w:t>10</w:t>
        <w:tab/>
        <w:t>5</w:t>
        <w:tab/>
        <w:t>6</w:t>
        <w:tab/>
        <w:t>02131</w:t>
      </w:r>
    </w:p>
    <w:p>
      <w:pPr>
        <w:pStyle w:val="Tab2"/>
        <w:rPr>
          <w:color w:val="000000"/>
        </w:rPr>
      </w:pPr>
      <w:r>
        <w:rPr>
          <w:color w:val="000000"/>
        </w:rPr>
        <w:t>2 - 78</w:t>
        <w:tab/>
        <w:t>18</w:t>
        <w:tab/>
        <w:t>9</w:t>
        <w:tab/>
        <w:t>5</w:t>
        <w:tab/>
        <w:t>6</w:t>
        <w:tab/>
        <w:t>02131</w:t>
      </w:r>
    </w:p>
    <w:p>
      <w:pPr>
        <w:pStyle w:val="Tab2"/>
        <w:spacing w:before="0" w:after="120"/>
        <w:rPr>
          <w:color w:val="000000"/>
        </w:rPr>
      </w:pPr>
      <w:r>
        <w:rPr>
          <w:color w:val="000000"/>
        </w:rPr>
        <w:t>100 - 120, 107 - 123</w:t>
        <w:tab/>
        <w:t>18</w:t>
        <w:tab/>
        <w:t>10</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Auriga Street,</w:t>
      </w:r>
      <w:r>
        <w:rPr>
          <w:color w:val="000000"/>
          <w:lang w:val="en-US" w:eastAsia="en-US"/>
        </w:rPr>
        <w:t xml:space="preserve"> Dor., Public way, from 14 Westglow Street to approximately 234 feet northwest of Garner Road at the Mary Hemenway Playground.</w:t>
        <w:tab/>
        <w:tab/>
        <w:t>16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Austin Avenue,</w:t>
      </w:r>
      <w:r>
        <w:rPr>
          <w:color w:val="000000"/>
          <w:lang w:val="en-US" w:eastAsia="en-US"/>
        </w:rPr>
        <w:t xml:space="preserve"> E.B., Private way, from 1141 Bennington Street to southwesterly at the M.B.T.A. Railroad.</w:t>
        <w:tab/>
        <w:tab/>
        <w:t>1</w:t>
      </w:r>
      <w:r>
        <w:rPr>
          <w:color w:val="000000"/>
        </w:rPr>
        <w:tab/>
      </w:r>
      <w:r>
        <w:rPr>
          <w:color w:val="000000"/>
          <w:lang w:val="en-US" w:eastAsia="en-US"/>
        </w:rPr>
        <w:t>12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Austin Street,</w:t>
      </w:r>
      <w:r>
        <w:rPr>
          <w:color w:val="000000"/>
          <w:lang w:val="en-US" w:eastAsia="en-US"/>
        </w:rPr>
        <w:t xml:space="preserve"> Chsn., Public way, from 140 Main Street to the John F. Gilmore Bridge.</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Austin Street,</w:t>
      </w:r>
      <w:r>
        <w:rPr>
          <w:color w:val="000000"/>
          <w:lang w:val="en-US" w:eastAsia="en-US"/>
        </w:rPr>
        <w:t xml:space="preserve"> H.P., from 35 Gordon Avenue to 90 Sherrin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35 Gordon Avenue to 134 Windham Road.</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134 Windham Road to 90 Sherrin Street.</w:t>
      </w:r>
    </w:p>
    <w:p>
      <w:pPr>
        <w:pStyle w:val="Tab2"/>
        <w:rPr>
          <w:color w:val="000000"/>
        </w:rPr>
      </w:pPr>
      <w:r>
        <w:rPr>
          <w:color w:val="000000"/>
        </w:rPr>
        <w:t>1 - 137, 2 - 136</w:t>
        <w:tab/>
        <w:t>18</w:t>
        <w:tab/>
        <w:t>12</w:t>
        <w:tab/>
        <w:t>5</w:t>
        <w:tab/>
        <w:t>8</w:t>
        <w:tab/>
        <w:t>02136</w:t>
      </w:r>
    </w:p>
    <w:p>
      <w:pPr>
        <w:pStyle w:val="Tab2"/>
        <w:spacing w:before="0" w:after="120"/>
        <w:rPr/>
      </w:pPr>
      <w:r>
        <w:rPr>
          <w:color w:val="000000"/>
        </w:rPr>
        <w:t>119 - 249, 140 - 260</w:t>
        <w:tab/>
        <w:t>18</w:t>
        <w:tab/>
        <w:t>22</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lang w:val="en-US" w:eastAsia="en-US"/>
        </w:rPr>
        <w:t>*</w:t>
      </w:r>
      <w:r>
        <w:rPr>
          <w:b/>
          <w:color w:val="000000"/>
          <w:lang w:val="en-US" w:eastAsia="en-US"/>
        </w:rPr>
        <w:t>Austin Street,</w:t>
      </w:r>
      <w:r>
        <w:rPr>
          <w:color w:val="000000"/>
          <w:lang w:val="en-US" w:eastAsia="en-US"/>
        </w:rPr>
        <w:t xml:space="preserve"> W.R., Private way, from 156 American Legion Highway to 337 Harvard Street.</w:t>
      </w:r>
    </w:p>
    <w:p>
      <w:pPr>
        <w:pStyle w:val="Tab2"/>
        <w:rPr>
          <w:color w:val="000000"/>
        </w:rPr>
      </w:pPr>
      <w:r>
        <w:rPr>
          <w:color w:val="000000"/>
        </w:rPr>
        <w:t>Odd</w:t>
        <w:tab/>
        <w:t>14</w:t>
        <w:tab/>
        <w:t>11</w:t>
        <w:tab/>
        <w:t>3</w:t>
        <w:tab/>
        <w:t>7</w:t>
        <w:tab/>
        <w:t>02124</w:t>
      </w:r>
    </w:p>
    <w:p>
      <w:pPr>
        <w:pStyle w:val="Tab2"/>
        <w:spacing w:before="0" w:after="120"/>
        <w:rPr>
          <w:color w:val="000000"/>
        </w:rPr>
      </w:pPr>
      <w:r>
        <w:rPr>
          <w:color w:val="000000"/>
        </w:rPr>
        <w:t>Even</w:t>
        <w:tab/>
        <w:t>14</w:t>
        <w:tab/>
        <w:t>9</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sz w:val="24"/>
          <w:lang w:val="en-US" w:eastAsia="en-US"/>
        </w:rPr>
      </w:pPr>
      <w:r>
        <w:rPr>
          <w:b/>
          <w:color w:val="000000"/>
          <w:sz w:val="24"/>
          <w:lang w:val="en-US" w:eastAsia="en-US"/>
        </w:rPr>
        <w:t>*</w:t>
      </w:r>
      <w:r>
        <w:rPr>
          <w:b/>
          <w:color w:val="000000"/>
          <w:szCs w:val="17"/>
          <w:lang w:val="en-US" w:eastAsia="en-US"/>
        </w:rPr>
        <w:t xml:space="preserve">Autumn Lane, </w:t>
      </w:r>
      <w:r>
        <w:rPr>
          <w:color w:val="000000"/>
          <w:szCs w:val="17"/>
          <w:lang w:val="en-US" w:eastAsia="en-US"/>
        </w:rPr>
        <w:t>S.B., Private way, from East Service Road to Stillings Street.</w:t>
        <w:tab/>
        <w:tab/>
        <w:t>6</w:t>
        <w:tab/>
        <w:t>6</w:t>
        <w:tab/>
        <w:t>1</w:t>
        <w:tab/>
        <w:t>5</w:t>
        <w:tab/>
        <w:t>02201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Autumn Street,</w:t>
      </w:r>
      <w:r>
        <w:rPr>
          <w:color w:val="000000"/>
          <w:lang w:val="en-US" w:eastAsia="en-US"/>
        </w:rPr>
        <w:t xml:space="preserve"> W.R., Public way, from 2163 Centre Street to 50 Summer Street.</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00"/>
        <w:rPr/>
      </w:pPr>
      <w:r>
        <w:rPr>
          <w:b/>
          <w:color w:val="000000"/>
          <w:lang w:val="en-US" w:eastAsia="en-US"/>
        </w:rPr>
        <w:t>Avalon Road,</w:t>
      </w:r>
      <w:r>
        <w:rPr>
          <w:color w:val="000000"/>
          <w:lang w:val="en-US" w:eastAsia="en-US"/>
        </w:rPr>
        <w:t xml:space="preserve"> W.R., Public way, from near 240 Maple Street to between 608 and 625 Weld Street.</w:t>
        <w:tab/>
      </w:r>
      <w:r>
        <w:rPr>
          <w:color w:val="000000"/>
        </w:rPr>
        <w:tab/>
      </w:r>
      <w:r>
        <w:rPr>
          <w:color w:val="000000"/>
          <w:lang w:val="en-US" w:eastAsia="en-US"/>
        </w:rPr>
        <w:t>20</w:t>
      </w:r>
      <w:r>
        <w:rPr>
          <w:color w:val="000000"/>
        </w:rPr>
        <w:tab/>
      </w:r>
      <w:r>
        <w:rPr>
          <w:color w:val="000000"/>
          <w:lang w:val="en-US" w:eastAsia="en-US"/>
        </w:rPr>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00"/>
        <w:rPr/>
      </w:pPr>
      <w:r>
        <w:rPr>
          <w:b/>
          <w:color w:val="000000"/>
          <w:lang w:val="en-US" w:eastAsia="en-US"/>
        </w:rPr>
        <w:t>Avenue De Lafayette</w:t>
      </w:r>
      <w:r>
        <w:rPr>
          <w:color w:val="000000"/>
          <w:lang w:val="en-US" w:eastAsia="en-US"/>
        </w:rPr>
        <w:t>, B.P., Public way, from opposite 88 Kingston Street to opposite 537 Washington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ind w:left="0" w:right="2246" w:hanging="0"/>
        <w:rPr/>
      </w:pPr>
      <w:r>
        <w:rPr>
          <w:b/>
          <w:color w:val="000000"/>
          <w:lang w:val="en-US" w:eastAsia="en-US"/>
        </w:rPr>
        <w:t>Avenue Louis Pasteur</w:t>
      </w:r>
      <w:r>
        <w:rPr>
          <w:color w:val="000000"/>
          <w:lang w:val="en-US" w:eastAsia="en-US"/>
        </w:rPr>
        <w:t>, Rox., Public way, from 300 Fenway to 221 Longwood Avenue.</w:t>
        <w:tab/>
        <w:tab/>
        <w:t>4</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Averbuch Terrace,</w:t>
      </w:r>
      <w:r>
        <w:rPr>
          <w:color w:val="000000"/>
          <w:lang w:val="en-US" w:eastAsia="en-US"/>
        </w:rPr>
        <w:t xml:space="preserve"> H.P., Private way, from 17 Madison Street to southwesterly.</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ind w:left="0" w:right="2246" w:hanging="0"/>
        <w:rPr/>
      </w:pPr>
      <w:r>
        <w:rPr>
          <w:b/>
          <w:color w:val="000000"/>
          <w:lang w:val="en-US" w:eastAsia="en-US"/>
        </w:rPr>
        <w:t>Averton Street,</w:t>
      </w:r>
      <w:r>
        <w:rPr>
          <w:color w:val="000000"/>
          <w:lang w:val="en-US" w:eastAsia="en-US"/>
        </w:rPr>
        <w:t xml:space="preserve"> W.R., Public way, from 126 Walworth Street to 4441 Washington Street.</w:t>
        <w:tab/>
        <w:tab/>
        <w:t>20</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5</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Avery Place,</w:t>
      </w:r>
      <w:r>
        <w:rPr>
          <w:color w:val="000000"/>
          <w:lang w:val="en-US" w:eastAsia="en-US"/>
        </w:rPr>
        <w:t xml:space="preserve"> B.P., Private way, from 17 Avery Street to northeasterly.</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Avery Street,</w:t>
      </w:r>
      <w:r>
        <w:rPr>
          <w:color w:val="000000"/>
          <w:lang w:val="en-US" w:eastAsia="en-US"/>
        </w:rPr>
        <w:t xml:space="preserve"> B.P., Public way, from 172 Tremont Street to opposite 580 Washington Street.</w:t>
      </w:r>
      <w:r>
        <w:rPr>
          <w:color w:val="000000"/>
        </w:rPr>
        <w:tab/>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Avila Road,</w:t>
      </w:r>
      <w:r>
        <w:rPr>
          <w:color w:val="000000"/>
          <w:lang w:val="en-US" w:eastAsia="en-US"/>
        </w:rPr>
        <w:t xml:space="preserve"> H.P., Public way, from 1339 River Street to opposite 15 Valencia Road.</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Avon Place,</w:t>
      </w:r>
      <w:r>
        <w:rPr>
          <w:color w:val="000000"/>
          <w:lang w:val="en-US" w:eastAsia="en-US"/>
        </w:rPr>
        <w:t xml:space="preserve"> Chsn., Private way, from near and opposite 72 Sullivan Street to southeasterly.</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Avon Street,</w:t>
      </w:r>
      <w:r>
        <w:rPr>
          <w:color w:val="000000"/>
          <w:lang w:val="en-US" w:eastAsia="en-US"/>
        </w:rPr>
        <w:t xml:space="preserve"> W.R., Public way, from 431 Pond Street to the Boston and Brookline Boundary Line.</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Avondale Street,</w:t>
      </w:r>
      <w:r>
        <w:rPr>
          <w:color w:val="000000"/>
          <w:lang w:val="en-US" w:eastAsia="en-US"/>
        </w:rPr>
        <w:t xml:space="preserve"> Dor., Public way, from opposite 15 Richmond Street to 28 St. Gregory Street.</w:t>
        <w:tab/>
        <w:tab/>
        <w:t>17</w:t>
      </w:r>
      <w:r>
        <w:rPr>
          <w:color w:val="000000"/>
        </w:rPr>
        <w:tab/>
      </w:r>
      <w:r>
        <w:rPr>
          <w:color w:val="000000"/>
          <w:lang w:val="en-US" w:eastAsia="en-US"/>
        </w:rPr>
        <w:t>13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Ayles Road,</w:t>
      </w:r>
      <w:r>
        <w:rPr>
          <w:color w:val="000000"/>
          <w:lang w:val="en-US" w:eastAsia="en-US"/>
        </w:rPr>
        <w:t xml:space="preserve"> H.P., from 99 Safford Street to approximately 124 feet southeast of 34 Edwardson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99 Safford Street to 34 Edwardson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34 Edwardson Street to approximately 124 feet southeasterly.</w:t>
      </w:r>
    </w:p>
    <w:p>
      <w:pPr>
        <w:pStyle w:val="Tab2"/>
        <w:rPr>
          <w:color w:val="000000"/>
        </w:rPr>
      </w:pPr>
      <w:r>
        <w:rPr>
          <w:color w:val="000000"/>
        </w:rPr>
        <w:t>1 - 35, 2 - 36</w:t>
        <w:tab/>
        <w:t>18</w:t>
        <w:tab/>
        <w:t>8</w:t>
        <w:tab/>
        <w:t>5</w:t>
        <w:tab/>
        <w:t>8</w:t>
        <w:tab/>
        <w:t>02136</w:t>
      </w:r>
    </w:p>
    <w:p>
      <w:pPr>
        <w:pStyle w:val="Tab2"/>
        <w:spacing w:before="0" w:after="120"/>
        <w:rPr/>
      </w:pPr>
      <w:r>
        <w:rPr>
          <w:color w:val="000000"/>
        </w:rPr>
        <w:t>37 - 101, 46 - 102</w:t>
        <w:tab/>
        <w:t>18</w:t>
        <w:tab/>
        <w:t>15</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Ayr Road,</w:t>
      </w:r>
      <w:r>
        <w:rPr>
          <w:color w:val="000000"/>
          <w:lang w:val="en-US" w:eastAsia="en-US"/>
        </w:rPr>
        <w:t xml:space="preserve"> Bri., Public way, from 1914 Beacon Street to opposite 27 Orkney Road.</w:t>
        <w:tab/>
        <w:tab/>
        <w:t>21</w:t>
      </w:r>
      <w:r>
        <w:rPr>
          <w:color w:val="000000"/>
        </w:rPr>
        <w:tab/>
      </w:r>
      <w:r>
        <w:rPr>
          <w:color w:val="000000"/>
          <w:lang w:val="en-US" w:eastAsia="en-US"/>
        </w:rPr>
        <w:t>14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Normal"/>
        <w:rPr>
          <w:color w:val="000000"/>
          <w:lang w:val="en-US" w:eastAsia="en-US"/>
        </w:rPr>
      </w:pPr>
      <w:r>
        <w:rPr>
          <w:color w:val="000000"/>
          <w:lang w:val="en-US" w:eastAsia="en-US"/>
        </w:rPr>
      </w:r>
    </w:p>
    <w:p>
      <w:pPr>
        <w:sectPr>
          <w:headerReference w:type="default" r:id="rId3"/>
          <w:headerReference w:type="first" r:id="rId4"/>
          <w:footerReference w:type="default" r:id="rId5"/>
          <w:footerReference w:type="first" r:id="rId6"/>
          <w:type w:val="nextPage"/>
          <w:pgSz w:w="12240" w:h="15840"/>
          <w:pgMar w:left="547" w:right="360" w:header="720" w:top="1080" w:footer="720" w:bottom="1440" w:gutter="0"/>
          <w:pgNumType w:start="8" w:fmt="decimal"/>
          <w:cols w:num="2" w:space="720" w:equalWidth="true" w:sep="true"/>
          <w:formProt w:val="false"/>
          <w:vAlign w:val="both"/>
          <w:titlePg/>
          <w:textDirection w:val="lrTb"/>
          <w:docGrid w:type="default" w:linePitch="360" w:charSpace="0"/>
        </w:sectPr>
      </w:pPr>
    </w:p>
    <w:p>
      <w:pPr>
        <w:sectPr>
          <w:type w:val="continuous"/>
          <w:pgSz w:w="12240" w:h="15840"/>
          <w:pgMar w:left="547" w:right="360" w:header="720" w:top="1080" w:footer="720" w:bottom="1440" w:gutter="0"/>
          <w:formProt w:val="false"/>
          <w:vAlign w:val="both"/>
          <w:textDirection w:val="lrTb"/>
          <w:docGrid w:type="default" w:linePitch="360" w:charSpace="0"/>
        </w:sectPr>
        <w:pStyle w:val="Initial"/>
        <w:numPr>
          <w:ilvl w:val="0"/>
          <w:numId w:val="0"/>
        </w:numPr>
        <w:ind w:right="480" w:hanging="0"/>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sz w:val="360"/>
        </w:rPr>
      </w:pPr>
      <w:r>
        <w:rPr>
          <w:color w:val="000000"/>
          <w:sz w:val="360"/>
        </w:rPr>
        <w:t>B</w:t>
      </w:r>
      <w:r>
        <w:br w:type="page"/>
      </w:r>
    </w:p>
    <w:p>
      <w:pPr>
        <w:pStyle w:val="Initial"/>
        <w:rPr>
          <w:color w:val="000000"/>
          <w:sz w:val="360"/>
        </w:rPr>
      </w:pPr>
      <w:r>
        <w:rPr>
          <w:color w:val="000000"/>
          <w:sz w:val="360"/>
        </w:rPr>
      </w:r>
    </w:p>
    <w:p>
      <w:pPr>
        <w:sectPr>
          <w:headerReference w:type="default" r:id="rId7"/>
          <w:headerReference w:type="first" r:id="rId8"/>
          <w:footerReference w:type="default" r:id="rId9"/>
          <w:footerReference w:type="first" r:id="rId10"/>
          <w:type w:val="nextPage"/>
          <w:pgSz w:w="12240" w:h="15840"/>
          <w:pgMar w:left="547" w:right="360" w:header="720" w:top="1080" w:footer="720" w:bottom="1440" w:gutter="0"/>
          <w:pgNumType w:fmt="decimal"/>
          <w:formProt w:val="false"/>
          <w:vAlign w:val="both"/>
          <w:titlePg/>
          <w:textDirection w:val="lrTb"/>
          <w:docGrid w:type="default" w:linePitch="360" w:charSpace="0"/>
        </w:sectPr>
      </w:pPr>
    </w:p>
    <w:p>
      <w:pPr>
        <w:sectPr>
          <w:type w:val="continuous"/>
          <w:pgSz w:w="12240" w:h="15840"/>
          <w:pgMar w:left="547" w:right="360" w:header="720" w:top="1080" w:footer="720" w:bottom="1440" w:gutter="0"/>
          <w:cols w:num="2" w:space="720" w:equalWidth="true" w:sep="true"/>
          <w:formProt w:val="false"/>
          <w:vAlign w:val="both"/>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spacing w:before="0" w:after="120"/>
        <w:ind w:left="86" w:right="2246" w:hanging="86"/>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 Street,</w:t>
      </w:r>
      <w:r>
        <w:rPr>
          <w:color w:val="000000"/>
          <w:lang w:val="en-US" w:eastAsia="en-US"/>
        </w:rPr>
        <w:t xml:space="preserve"> H.P., Public way, from 1416 Hyde Park Avenue to the Neponset River.</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 Street,</w:t>
      </w:r>
      <w:r>
        <w:rPr>
          <w:color w:val="000000"/>
          <w:lang w:val="en-US" w:eastAsia="en-US"/>
        </w:rPr>
        <w:t xml:space="preserve"> S.B., Public way, from West Seventh Street at 284 Dorchester Avenue to Cypher Street and after an interval, from 390 Congress Street to 145 Seaport Boulevard.</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 portion of B Street, from Cypher Street to West First Street, is inaccessible for public use.</w:t>
      </w:r>
    </w:p>
    <w:p>
      <w:pPr>
        <w:pStyle w:val="Tab2"/>
        <w:rPr/>
      </w:pPr>
      <w:r>
        <w:rPr>
          <w:color w:val="000000"/>
        </w:rPr>
        <w:t>1 - 249</w:t>
        <w:tab/>
        <w:t>6</w:t>
        <w:tab/>
        <w:t>1</w:t>
        <w:tab/>
        <w:t>2</w:t>
        <w:tab/>
        <w:t>5</w:t>
        <w:tab/>
        <w:t>02127</w:t>
      </w:r>
    </w:p>
    <w:p>
      <w:pPr>
        <w:pStyle w:val="Tab2"/>
        <w:spacing w:before="0" w:after="120"/>
        <w:rPr/>
      </w:pPr>
      <w:r>
        <w:rPr>
          <w:color w:val="000000"/>
        </w:rPr>
        <w:t>251 - 399</w:t>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 Street Footway,</w:t>
      </w:r>
      <w:r>
        <w:rPr>
          <w:color w:val="000000"/>
          <w:lang w:val="en-US" w:eastAsia="en-US"/>
        </w:rPr>
        <w:t xml:space="preserve"> H.P., Public way, from opposite 8 B Street, across the Neponset River, to between 39 and 50 Easton Avenue.</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Babbitt Street,</w:t>
      </w:r>
      <w:r>
        <w:rPr>
          <w:color w:val="000000"/>
          <w:lang w:val="en-US" w:eastAsia="en-US"/>
        </w:rPr>
        <w:t xml:space="preserve"> B.P., Private way, from 110 Cummington Street to 6 St. Mary's Street.</w:t>
        <w:tab/>
        <w:tab/>
        <w:t>20</w:t>
      </w:r>
      <w:r>
        <w:rPr>
          <w:color w:val="000000"/>
        </w:rPr>
        <w:tab/>
      </w:r>
      <w:r>
        <w:rPr>
          <w:color w:val="000000"/>
          <w:lang w:val="en-US" w:eastAsia="en-US"/>
        </w:rPr>
        <w:t>2</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Babcock Street,</w:t>
      </w:r>
      <w:r>
        <w:rPr>
          <w:color w:val="000000"/>
          <w:lang w:val="en-US" w:eastAsia="en-US"/>
        </w:rPr>
        <w:t xml:space="preserve"> B.P., Bri., Public way, from Ashford Street to 1001 Commonwealth Avenue.</w:t>
      </w:r>
    </w:p>
    <w:p>
      <w:pPr>
        <w:pStyle w:val="Tab2"/>
        <w:rPr>
          <w:color w:val="000000"/>
        </w:rPr>
      </w:pPr>
      <w:r>
        <w:rPr>
          <w:color w:val="000000"/>
        </w:rPr>
        <w:t>Odd</w:t>
        <w:tab/>
        <w:t>21</w:t>
        <w:tab/>
        <w:t>2</w:t>
        <w:tab/>
        <w:t>8</w:t>
        <w:tab/>
        <w:t>4</w:t>
        <w:tab/>
        <w:t>02215</w:t>
      </w:r>
    </w:p>
    <w:p>
      <w:pPr>
        <w:pStyle w:val="Tab2"/>
        <w:spacing w:before="0" w:after="120"/>
        <w:rPr>
          <w:color w:val="000000"/>
        </w:rPr>
      </w:pPr>
      <w:r>
        <w:rPr>
          <w:color w:val="000000"/>
        </w:rPr>
        <w:t>Even</w:t>
        <w:tab/>
        <w:t>21</w:t>
        <w:tab/>
        <w:t>3</w:t>
        <w:tab/>
        <w:t>9</w:t>
        <w:tab/>
        <w:t>4</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Babe Ruth Park Drive,</w:t>
      </w:r>
      <w:r>
        <w:rPr>
          <w:color w:val="000000"/>
          <w:lang w:val="en-US" w:eastAsia="en-US"/>
        </w:rPr>
        <w:t xml:space="preserve"> S.B., from Columbia Road to William J. Day Boulevard.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r>
      <w:r>
        <w:rPr>
          <w:color w:val="000000"/>
        </w:rPr>
        <w:tab/>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2</w:t>
      </w:r>
      <w:r>
        <w:rPr>
          <w:color w:val="000000"/>
        </w:rPr>
        <w:tab/>
        <w:t>5</w:t>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Babson Street,</w:t>
      </w:r>
      <w:r>
        <w:rPr>
          <w:color w:val="000000"/>
          <w:lang w:val="en-US" w:eastAsia="en-US"/>
        </w:rPr>
        <w:t xml:space="preserve"> Dor., Public way, from 1366 Blue Hill Avenue to 1556 Blue Hill Avenue.</w:t>
      </w:r>
    </w:p>
    <w:p>
      <w:pPr>
        <w:pStyle w:val="Tab2"/>
        <w:rPr>
          <w:color w:val="000000"/>
        </w:rPr>
      </w:pPr>
      <w:r>
        <w:rPr>
          <w:color w:val="000000"/>
        </w:rPr>
        <w:t>1 - 11, 2 - 116</w:t>
        <w:tab/>
        <w:t>18</w:t>
        <w:tab/>
        <w:t>2</w:t>
        <w:tab/>
        <w:t>4</w:t>
        <w:tab/>
        <w:t>7</w:t>
        <w:tab/>
        <w:t>02126</w:t>
      </w:r>
    </w:p>
    <w:p>
      <w:pPr>
        <w:pStyle w:val="Tab2"/>
        <w:rPr>
          <w:color w:val="000000"/>
        </w:rPr>
      </w:pPr>
      <w:r>
        <w:rPr>
          <w:color w:val="000000"/>
        </w:rPr>
        <w:t>15 - 45</w:t>
        <w:tab/>
        <w:t>18</w:t>
        <w:tab/>
        <w:t>3</w:t>
        <w:tab/>
        <w:t>5</w:t>
        <w:tab/>
        <w:t>7</w:t>
        <w:tab/>
        <w:t>02126</w:t>
      </w:r>
    </w:p>
    <w:p>
      <w:pPr>
        <w:pStyle w:val="Tab2"/>
        <w:rPr>
          <w:color w:val="000000"/>
        </w:rPr>
      </w:pPr>
      <w:r>
        <w:rPr>
          <w:color w:val="000000"/>
        </w:rPr>
        <w:t>69 - 117</w:t>
        <w:tab/>
        <w:t>18</w:t>
        <w:tab/>
        <w:t>21</w:t>
        <w:tab/>
        <w:t>5</w:t>
        <w:tab/>
        <w:t>7</w:t>
        <w:tab/>
        <w:t>02126</w:t>
      </w:r>
    </w:p>
    <w:p>
      <w:pPr>
        <w:pStyle w:val="Tab2"/>
        <w:spacing w:before="0" w:after="120"/>
        <w:rPr/>
      </w:pPr>
      <w:r>
        <w:rPr>
          <w:color w:val="000000"/>
        </w:rPr>
        <w:t>119 - 135, 120 - 130</w:t>
        <w:tab/>
        <w:t>18</w:t>
        <w:tab/>
        <w:t>4</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sz w:val="24"/>
          <w:lang w:val="en-US" w:eastAsia="en-US"/>
        </w:rPr>
        <w:t>*</w:t>
      </w:r>
      <w:r>
        <w:rPr>
          <w:b/>
          <w:color w:val="000000"/>
          <w:lang w:val="en-US" w:eastAsia="en-US"/>
        </w:rPr>
        <w:t>Back Street,</w:t>
      </w:r>
      <w:r>
        <w:rPr>
          <w:color w:val="000000"/>
          <w:lang w:val="en-US" w:eastAsia="en-US"/>
        </w:rPr>
        <w:t xml:space="preserve"> B.P., Private way, from Embankment Road to Charlesgate East and after an interval, from Charlesgate West to Granby Street.</w:t>
      </w:r>
    </w:p>
    <w:p>
      <w:pPr>
        <w:pStyle w:val="Tab2"/>
        <w:rPr/>
      </w:pPr>
      <w:r>
        <w:rPr>
          <w:color w:val="000000"/>
        </w:rPr>
        <w:t>From Clarendon Street to Embankment Road.</w:t>
        <w:tab/>
        <w:t>5</w:t>
        <w:tab/>
        <w:t>6</w:t>
        <w:tab/>
        <w:t>8</w:t>
        <w:tab/>
        <w:t>1</w:t>
        <w:tab/>
        <w:t>02116</w:t>
      </w:r>
    </w:p>
    <w:p>
      <w:pPr>
        <w:pStyle w:val="Tab2"/>
        <w:rPr/>
      </w:pPr>
      <w:r>
        <w:rPr>
          <w:color w:val="000000"/>
        </w:rPr>
        <w:t>From Clarendon Street to Exeter Street.</w:t>
        <w:tab/>
        <w:t>5</w:t>
        <w:tab/>
        <w:t>7</w:t>
        <w:tab/>
        <w:t>8</w:t>
        <w:tab/>
        <w:t>1</w:t>
        <w:tab/>
        <w:t>02116</w:t>
      </w:r>
    </w:p>
    <w:p>
      <w:pPr>
        <w:pStyle w:val="Tab2"/>
        <w:rPr/>
      </w:pPr>
      <w:r>
        <w:rPr>
          <w:color w:val="000000"/>
        </w:rPr>
        <w:t>From Exeter Street to Gloucester Street.</w:t>
        <w:tab/>
        <w:t>5</w:t>
        <w:tab/>
        <w:t>8</w:t>
        <w:tab/>
        <w:t>8</w:t>
        <w:tab/>
        <w:t>1</w:t>
        <w:tab/>
        <w:t>02116</w:t>
      </w:r>
    </w:p>
    <w:p>
      <w:pPr>
        <w:pStyle w:val="Tab2"/>
        <w:rPr/>
      </w:pPr>
      <w:r>
        <w:rPr>
          <w:color w:val="000000"/>
        </w:rPr>
        <w:t>From Charlesgate East to Gloucester Street.</w:t>
        <w:tab/>
        <w:t>5</w:t>
        <w:tab/>
        <w:t>9</w:t>
        <w:tab/>
        <w:t>8</w:t>
        <w:tab/>
        <w:t>1</w:t>
        <w:tab/>
        <w:t>02215</w:t>
      </w:r>
    </w:p>
    <w:p>
      <w:pPr>
        <w:pStyle w:val="Tab2"/>
        <w:spacing w:before="0" w:after="120"/>
        <w:rPr/>
      </w:pPr>
      <w:r>
        <w:rPr>
          <w:color w:val="000000"/>
        </w:rPr>
        <w:t>From Charlesgate West to Granby Street.</w:t>
        <w:tab/>
        <w:t>5</w:t>
        <w:tab/>
        <w:t>10</w:t>
        <w:tab/>
        <w:t>8</w:t>
        <w:tab/>
        <w:t>1</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Badger Place,</w:t>
      </w:r>
      <w:r>
        <w:rPr>
          <w:color w:val="000000"/>
          <w:lang w:val="en-US" w:eastAsia="en-US"/>
        </w:rPr>
        <w:t xml:space="preserve"> Chsn., Private way, from 65 Green Street to northwesterly.</w:t>
        <w:tab/>
        <w:tab/>
        <w:t>2</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Badger Road,</w:t>
      </w:r>
      <w:r>
        <w:rPr>
          <w:color w:val="000000"/>
          <w:lang w:val="en-US" w:eastAsia="en-US"/>
        </w:rPr>
        <w:t xml:space="preserve"> H.P., Public way, from 16 Cranmore Road to near 200 Wakefield Avenue.</w:t>
        <w:tab/>
        <w:tab/>
        <w:t>18</w:t>
      </w:r>
      <w:r>
        <w:rPr>
          <w:color w:val="000000"/>
        </w:rPr>
        <w:tab/>
      </w:r>
      <w:r>
        <w:rPr>
          <w:color w:val="000000"/>
          <w:lang w:val="en-US" w:eastAsia="en-US"/>
        </w:rPr>
        <w:t>17</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Bagnal Street,</w:t>
      </w:r>
      <w:r>
        <w:rPr>
          <w:color w:val="000000"/>
          <w:lang w:val="en-US" w:eastAsia="en-US"/>
        </w:rPr>
        <w:t xml:space="preserve"> Bri., Public way, from 16 Aldie Street to 48 Holton Street.</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Bailey Street,</w:t>
      </w:r>
      <w:r>
        <w:rPr>
          <w:color w:val="000000"/>
          <w:lang w:val="en-US" w:eastAsia="en-US"/>
        </w:rPr>
        <w:t xml:space="preserve"> Dor., Public way, from 1931 Dorchester Avenue to 824 Washington Street.</w:t>
        <w:tab/>
        <w:tab/>
        <w:t>17</w:t>
        <w:tab/>
        <w:t>11</w:t>
        <w:tab/>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Baird Street,</w:t>
      </w:r>
      <w:r>
        <w:rPr>
          <w:color w:val="000000"/>
          <w:lang w:val="en-US" w:eastAsia="en-US"/>
        </w:rPr>
        <w:t xml:space="preserve"> Dor., Public way, from 1141 Blue Hill Avenue to 652 Morton Street.</w:t>
      </w:r>
    </w:p>
    <w:p>
      <w:pPr>
        <w:pStyle w:val="Tab2"/>
        <w:rPr>
          <w:color w:val="000000"/>
        </w:rPr>
      </w:pPr>
      <w:r>
        <w:rPr>
          <w:color w:val="000000"/>
        </w:rPr>
        <w:t>Odd</w:t>
        <w:tab/>
        <w:t>14</w:t>
        <w:tab/>
        <w:t>11</w:t>
        <w:tab/>
        <w:t>4</w:t>
        <w:tab/>
        <w:t>7</w:t>
        <w:tab/>
        <w:t>02124</w:t>
      </w:r>
    </w:p>
    <w:p>
      <w:pPr>
        <w:pStyle w:val="Tab2"/>
        <w:spacing w:before="0" w:after="120"/>
        <w:rPr>
          <w:color w:val="000000"/>
        </w:rPr>
      </w:pPr>
      <w:r>
        <w:rPr>
          <w:color w:val="000000"/>
        </w:rPr>
        <w:t>Even</w:t>
        <w:tab/>
        <w:t>14</w:t>
        <w:tab/>
        <w:t>14</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Baker Avenue,</w:t>
      </w:r>
      <w:r>
        <w:rPr>
          <w:color w:val="000000"/>
          <w:lang w:val="en-US" w:eastAsia="en-US"/>
        </w:rPr>
        <w:t xml:space="preserve"> Dor., Public way, from 18 Bodwell Street to 266 Quincy Street.</w:t>
        <w:tab/>
        <w:tab/>
        <w:t>15</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Baker Court,</w:t>
      </w:r>
      <w:r>
        <w:rPr>
          <w:color w:val="000000"/>
          <w:lang w:val="en-US" w:eastAsia="en-US"/>
        </w:rPr>
        <w:t xml:space="preserve"> Dor., Private way, from 85 Willow Court to northeasterly.</w:t>
        <w:tab/>
        <w:tab/>
        <w:t>7</w:t>
      </w:r>
      <w:r>
        <w:rPr>
          <w:color w:val="000000"/>
        </w:rPr>
        <w:tab/>
      </w:r>
      <w:r>
        <w:rPr>
          <w:color w:val="000000"/>
          <w:lang w:val="en-US" w:eastAsia="en-US"/>
        </w:rPr>
        <w:t>8</w:t>
      </w:r>
      <w:r>
        <w:rPr>
          <w:color w:val="000000"/>
        </w:rPr>
        <w:tab/>
      </w:r>
      <w:r>
        <w:rPr>
          <w:color w:val="000000"/>
          <w:lang w:val="en-US" w:eastAsia="en-US"/>
        </w:rPr>
        <w:t>2</w:t>
      </w:r>
      <w:r>
        <w:rPr>
          <w:color w:val="000000"/>
        </w:rPr>
        <w:tab/>
        <w:t>3</w:t>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Baker Place,</w:t>
      </w:r>
      <w:r>
        <w:rPr>
          <w:color w:val="000000"/>
          <w:lang w:val="en-US" w:eastAsia="en-US"/>
        </w:rPr>
        <w:t xml:space="preserve"> W.R., from 346 Baker Street to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346 Baker Street to approximately 385 feet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southwesterly.</w:t>
      </w:r>
      <w:r>
        <w:rPr>
          <w:color w:val="000000"/>
        </w:rPr>
        <w:tab/>
        <w:tab/>
      </w:r>
      <w:r>
        <w:rPr>
          <w:color w:val="000000"/>
          <w:lang w:val="en-US" w:eastAsia="en-US"/>
        </w:rPr>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lang w:val="en-US" w:eastAsia="en-US"/>
        </w:rPr>
        <w:t>*</w:t>
      </w:r>
      <w:r>
        <w:rPr>
          <w:b/>
          <w:color w:val="000000"/>
          <w:lang w:val="en-US" w:eastAsia="en-US"/>
        </w:rPr>
        <w:t>Baker Street,</w:t>
      </w:r>
      <w:r>
        <w:rPr>
          <w:color w:val="000000"/>
          <w:lang w:val="en-US" w:eastAsia="en-US"/>
        </w:rPr>
        <w:t xml:space="preserve"> H.P., Private way, from a passageway in the Town of Dedham to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Cs w:val="17"/>
          <w:lang w:val="en-US" w:eastAsia="en-US"/>
        </w:rPr>
        <w:t xml:space="preserve">  </w:t>
      </w:r>
      <w:r>
        <w:rPr>
          <w:b/>
          <w:color w:val="000000"/>
          <w:lang w:val="en-US" w:eastAsia="en-US"/>
        </w:rPr>
        <w:t>Note;</w:t>
      </w:r>
      <w:r>
        <w:rPr>
          <w:color w:val="000000"/>
          <w:lang w:val="en-US" w:eastAsia="en-US"/>
        </w:rPr>
        <w:t xml:space="preserve"> this street, is within the City of Boston, running contiguous to the Boston and Dedham Boundary Line.</w:t>
      </w:r>
      <w:r>
        <w:rPr>
          <w:color w:val="000000"/>
        </w:rPr>
        <w:tab/>
        <w:tab/>
        <w:t>18</w:t>
        <w:tab/>
        <w:t>23</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Baker Street,</w:t>
      </w:r>
      <w:r>
        <w:rPr>
          <w:color w:val="000000"/>
          <w:lang w:val="en-US" w:eastAsia="en-US"/>
        </w:rPr>
        <w:t xml:space="preserve"> W.R., Public way, from 2315 Centre Street to the Boston and Newton Boundary Line.</w:t>
      </w:r>
    </w:p>
    <w:p>
      <w:pPr>
        <w:pStyle w:val="Tab2"/>
        <w:rPr>
          <w:color w:val="000000"/>
        </w:rPr>
      </w:pPr>
      <w:r>
        <w:rPr>
          <w:color w:val="000000"/>
        </w:rPr>
        <w:t>1 - 165, 2 - 166</w:t>
        <w:tab/>
        <w:t>20</w:t>
        <w:tab/>
        <w:t>16</w:t>
        <w:tab/>
        <w:t>6</w:t>
        <w:tab/>
        <w:t>6</w:t>
        <w:tab/>
        <w:t>02132</w:t>
      </w:r>
    </w:p>
    <w:p>
      <w:pPr>
        <w:pStyle w:val="Tab2"/>
        <w:rPr/>
      </w:pPr>
      <w:r>
        <w:rPr>
          <w:color w:val="000000"/>
        </w:rPr>
        <w:t>171 - 367, 180 - 278</w:t>
        <w:tab/>
        <w:t>20</w:t>
        <w:tab/>
        <w:t>5</w:t>
        <w:tab/>
        <w:t>6</w:t>
        <w:tab/>
        <w:t>6</w:t>
        <w:tab/>
        <w:t>02132</w:t>
      </w:r>
    </w:p>
    <w:p>
      <w:pPr>
        <w:pStyle w:val="Tab2"/>
        <w:spacing w:before="0" w:after="120"/>
        <w:rPr/>
      </w:pPr>
      <w:r>
        <w:rPr>
          <w:color w:val="000000"/>
        </w:rPr>
        <w:t>290 - 910, 375 - 641</w:t>
        <w:tab/>
        <w:t>20</w:t>
        <w:tab/>
        <w:t>17</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Baker's Alley,</w:t>
      </w:r>
      <w:r>
        <w:rPr>
          <w:color w:val="000000"/>
          <w:lang w:val="en-US" w:eastAsia="en-US"/>
        </w:rPr>
        <w:t xml:space="preserve"> B.P., Private way, from 192 North Street to northwesterly.</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Bakersfield Street,</w:t>
      </w:r>
      <w:r>
        <w:rPr>
          <w:color w:val="000000"/>
          <w:lang w:val="en-US" w:eastAsia="en-US"/>
        </w:rPr>
        <w:t xml:space="preserve"> Dor., Public way, from 110 Stoughton Street to 26 Willis Street.</w:t>
        <w:tab/>
        <w:tab/>
        <w:t>13</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Baldwin Place,</w:t>
      </w:r>
      <w:r>
        <w:rPr>
          <w:color w:val="000000"/>
          <w:lang w:val="en-US" w:eastAsia="en-US"/>
        </w:rPr>
        <w:t xml:space="preserve"> B.P., Private way, from 116 Salem Street to southwesterly.</w:t>
        <w:tab/>
        <w:tab/>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Baldwin Place,</w:t>
      </w:r>
      <w:r>
        <w:rPr>
          <w:color w:val="000000"/>
          <w:lang w:val="en-US" w:eastAsia="en-US"/>
        </w:rPr>
        <w:t xml:space="preserve"> Bri., Private way, from 374 Washington Street to southwesterly.</w:t>
        <w:tab/>
        <w:tab/>
        <w:t>22</w:t>
      </w:r>
      <w:r>
        <w:rPr>
          <w:color w:val="000000"/>
        </w:rPr>
        <w:tab/>
      </w:r>
      <w:r>
        <w:rPr>
          <w:color w:val="000000"/>
          <w:lang w:val="en-US" w:eastAsia="en-US"/>
        </w:rPr>
        <w:t>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Baldwin Street,</w:t>
      </w:r>
      <w:r>
        <w:rPr>
          <w:color w:val="000000"/>
          <w:lang w:val="en-US" w:eastAsia="en-US"/>
        </w:rPr>
        <w:t xml:space="preserve"> Chsn., Public way, from 500 Medford Street to 463 Rutherford Avenue.</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szCs w:val="17"/>
          <w:lang w:val="en-US" w:eastAsia="en-US"/>
        </w:rPr>
      </w:pPr>
      <w:r>
        <w:rPr>
          <w:b/>
          <w:color w:val="000000"/>
          <w:lang w:val="en-US" w:eastAsia="en-US"/>
        </w:rPr>
        <w:t xml:space="preserve">Baldwin Street, </w:t>
      </w:r>
      <w:r>
        <w:rPr>
          <w:color w:val="000000"/>
          <w:lang w:val="en-US" w:eastAsia="en-US"/>
        </w:rPr>
        <w:t>H.P., Private way, from 43 Suncrest Road to northwesterly at the M.B.T.A. Railroad.</w:t>
        <w:tab/>
        <w:tab/>
        <w:t>18</w:t>
        <w:tab/>
        <w:t>5</w:t>
        <w:tab/>
        <w:t>5</w:t>
        <w:tab/>
        <w:t>8</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Balfour Street,</w:t>
      </w:r>
      <w:r>
        <w:rPr>
          <w:color w:val="000000"/>
          <w:lang w:val="en-US" w:eastAsia="en-US"/>
        </w:rPr>
        <w:t xml:space="preserve"> Dor., Public way, from opposite 7 Dalkeith Street to 99 Wayland Street.</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Balina Place,</w:t>
      </w:r>
      <w:r>
        <w:rPr>
          <w:color w:val="000000"/>
          <w:lang w:val="en-US" w:eastAsia="en-US"/>
        </w:rPr>
        <w:t xml:space="preserve"> Dor., Public way, from 179 Norfolk Street to approximately 184 feet northwesterly at the M.B.T.A. Railroad.</w:t>
        <w:tab/>
        <w:tab/>
        <w:t>17</w:t>
      </w:r>
      <w:r>
        <w:rPr>
          <w:color w:val="000000"/>
        </w:rPr>
        <w:tab/>
      </w:r>
      <w:r>
        <w:rPr>
          <w:color w:val="000000"/>
          <w:lang w:val="en-US" w:eastAsia="en-US"/>
        </w:rPr>
        <w:t>7</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Ball Street,</w:t>
      </w:r>
      <w:r>
        <w:rPr>
          <w:color w:val="000000"/>
          <w:lang w:val="en-US" w:eastAsia="en-US"/>
        </w:rPr>
        <w:t xml:space="preserve"> Rox., Public way, from Shawmut Avenue opposite Hammond Street to opposite 2000 Washington Street.</w:t>
        <w:tab/>
        <w:tab/>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Ballard Street,</w:t>
      </w:r>
      <w:r>
        <w:rPr>
          <w:color w:val="000000"/>
          <w:lang w:val="en-US" w:eastAsia="en-US"/>
        </w:rPr>
        <w:t xml:space="preserve"> W.R., Public way, from 804 Centre Street to 29 Custer Street.</w:t>
        <w:tab/>
        <w:tab/>
        <w:t>19</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Ballard Way</w:t>
      </w:r>
      <w:r>
        <w:rPr>
          <w:color w:val="000000"/>
          <w:lang w:val="en-US" w:eastAsia="en-US"/>
        </w:rPr>
        <w:t>, W.R., Private way, from 31 Jamaica Street to northeasterly.</w:t>
        <w:tab/>
        <w:tab/>
        <w:t>11</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Ballou Avenue,</w:t>
      </w:r>
      <w:r>
        <w:rPr>
          <w:color w:val="000000"/>
          <w:lang w:val="en-US" w:eastAsia="en-US"/>
        </w:rPr>
        <w:t xml:space="preserve"> Dor., Public way, from opposite 95 Willowwood Street to between 52 and 70 Woodrow Avenue.</w:t>
      </w:r>
    </w:p>
    <w:p>
      <w:pPr>
        <w:pStyle w:val="Tab2"/>
        <w:rPr>
          <w:color w:val="000000"/>
        </w:rPr>
      </w:pPr>
      <w:r>
        <w:rPr>
          <w:color w:val="000000"/>
        </w:rPr>
        <w:t>1 - 27</w:t>
        <w:tab/>
        <w:t>14</w:t>
        <w:tab/>
        <w:t>10</w:t>
        <w:tab/>
        <w:t>4</w:t>
        <w:tab/>
        <w:t>7</w:t>
        <w:tab/>
        <w:t>02124</w:t>
      </w:r>
    </w:p>
    <w:p>
      <w:pPr>
        <w:pStyle w:val="Tab2"/>
        <w:spacing w:before="0" w:after="120"/>
        <w:rPr>
          <w:color w:val="000000"/>
        </w:rPr>
      </w:pPr>
      <w:r>
        <w:rPr>
          <w:color w:val="000000"/>
        </w:rPr>
        <w:t>2 - 162, 31 - 163</w:t>
        <w:tab/>
        <w:t>14</w:t>
        <w:tab/>
        <w:t>13</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sz w:val="24"/>
          <w:lang w:val="en-US" w:eastAsia="en-US"/>
        </w:rPr>
        <w:t>*</w:t>
      </w:r>
      <w:r>
        <w:rPr>
          <w:b/>
          <w:color w:val="000000"/>
          <w:lang w:val="en-US" w:eastAsia="en-US"/>
        </w:rPr>
        <w:t>Ballou Place,</w:t>
      </w:r>
      <w:r>
        <w:rPr>
          <w:color w:val="000000"/>
          <w:lang w:val="en-US" w:eastAsia="en-US"/>
        </w:rPr>
        <w:t xml:space="preserve"> Dor., Private way, from 14 Ballou Avenue to southeasterly at the M.B.T.A. Railroad.</w:t>
      </w:r>
    </w:p>
    <w:p>
      <w:pPr>
        <w:pStyle w:val="Tab2"/>
        <w:rPr>
          <w:color w:val="000000"/>
        </w:rPr>
      </w:pPr>
      <w:r>
        <w:rPr>
          <w:color w:val="000000"/>
        </w:rPr>
        <w:t>Odd</w:t>
        <w:tab/>
        <w:t>14</w:t>
        <w:tab/>
        <w:t>13</w:t>
        <w:tab/>
        <w:t>4</w:t>
        <w:tab/>
        <w:t>7</w:t>
        <w:tab/>
        <w:t>02124</w:t>
      </w:r>
    </w:p>
    <w:p>
      <w:pPr>
        <w:pStyle w:val="Tab2"/>
        <w:spacing w:before="0" w:after="120"/>
        <w:rPr>
          <w:color w:val="000000"/>
        </w:rPr>
      </w:pPr>
      <w:r>
        <w:rPr>
          <w:color w:val="000000"/>
        </w:rPr>
        <w:t>Even</w:t>
        <w:tab/>
        <w:t>14</w:t>
        <w:tab/>
        <w:t>10</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Balmoral Park</w:t>
      </w:r>
      <w:r>
        <w:rPr>
          <w:color w:val="000000"/>
          <w:lang w:val="en-US" w:eastAsia="en-US"/>
        </w:rPr>
        <w:t>, S.B., Private way, from 667 East Eighth Street to southerly.</w:t>
        <w:tab/>
        <w:tab/>
        <w:t>7</w:t>
      </w:r>
      <w:r>
        <w:rPr>
          <w:color w:val="000000"/>
        </w:rPr>
        <w:tab/>
      </w:r>
      <w:r>
        <w:rPr>
          <w:color w:val="000000"/>
          <w:lang w:val="en-US" w:eastAsia="en-US"/>
        </w:rPr>
        <w:t>1</w:t>
      </w:r>
      <w:r>
        <w:rPr>
          <w:color w:val="000000"/>
        </w:rPr>
        <w:tab/>
      </w:r>
      <w:r>
        <w:rPr>
          <w:color w:val="000000"/>
          <w:lang w:val="en-US" w:eastAsia="en-US"/>
        </w:rPr>
        <w:t>2</w:t>
      </w:r>
      <w:r>
        <w:rPr>
          <w:color w:val="000000"/>
        </w:rPr>
        <w:tab/>
        <w:t>5</w:t>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Balsam Street,</w:t>
      </w:r>
      <w:r>
        <w:rPr>
          <w:color w:val="000000"/>
          <w:lang w:val="en-US" w:eastAsia="en-US"/>
        </w:rPr>
        <w:t xml:space="preserve"> Dor., Public way, from 1090 Blue Hill Avenue to opposite 40 Irma Street.</w:t>
        <w:tab/>
        <w:tab/>
        <w:t>14</w:t>
      </w:r>
      <w:r>
        <w:rPr>
          <w:color w:val="000000"/>
        </w:rPr>
        <w:tab/>
      </w:r>
      <w:r>
        <w:rPr>
          <w:color w:val="000000"/>
          <w:lang w:val="en-US" w:eastAsia="en-US"/>
        </w:rPr>
        <w:t>12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Bancroft Street,</w:t>
      </w:r>
      <w:r>
        <w:rPr>
          <w:color w:val="000000"/>
          <w:lang w:val="en-US" w:eastAsia="en-US"/>
        </w:rPr>
        <w:t xml:space="preserve"> Rox., Public way, from 1891 Columbus Avenue to 43 West Walnut Park.</w:t>
        <w:tab/>
        <w:tab/>
        <w:t>11</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Banfield Avenue,</w:t>
      </w:r>
      <w:r>
        <w:rPr>
          <w:color w:val="000000"/>
          <w:lang w:val="en-US" w:eastAsia="en-US"/>
        </w:rPr>
        <w:t xml:space="preserve"> Dor., Public way, from 17 Wooddale Avenue to approximately 413 feet northeasterly.</w:t>
        <w:tab/>
        <w:tab/>
        <w:t>18</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Bangor Road,</w:t>
      </w:r>
      <w:r>
        <w:rPr>
          <w:color w:val="000000"/>
          <w:lang w:val="en-US" w:eastAsia="en-US"/>
        </w:rPr>
        <w:t xml:space="preserve"> W.R., Public way, from 26 Bonad Road to 167 Russett Road.</w:t>
        <w:tab/>
        <w:tab/>
        <w:t>20</w:t>
      </w:r>
      <w:r>
        <w:rPr>
          <w:color w:val="000000"/>
        </w:rPr>
        <w:tab/>
      </w:r>
      <w:r>
        <w:rPr>
          <w:color w:val="000000"/>
          <w:lang w:val="en-US" w:eastAsia="en-US"/>
        </w:rPr>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Banks Street,</w:t>
      </w:r>
      <w:r>
        <w:rPr>
          <w:color w:val="000000"/>
          <w:lang w:val="en-US" w:eastAsia="en-US"/>
        </w:rPr>
        <w:t xml:space="preserve"> W.R., Private way, from 65 Brook Farm Road to 33 Furbush Road.</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Banton Street,</w:t>
      </w:r>
      <w:r>
        <w:rPr>
          <w:color w:val="000000"/>
          <w:lang w:val="en-US" w:eastAsia="en-US"/>
        </w:rPr>
        <w:t xml:space="preserve"> Dor., Public way, from 1815 Dorchester Avenue to approximately 332 feet northwesterly at the M.B.T.A. Railroad.</w:t>
        <w:tab/>
        <w:tab/>
        <w:t>16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Bantry Way</w:t>
      </w:r>
      <w:r>
        <w:rPr>
          <w:color w:val="000000"/>
          <w:lang w:val="en-US" w:eastAsia="en-US"/>
        </w:rPr>
        <w:t>, S.B., Public way, from 734 East Eighth Street to 183 N Street.</w:t>
        <w:tab/>
        <w:tab/>
        <w:t>7</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Barbara Street,</w:t>
      </w:r>
      <w:r>
        <w:rPr>
          <w:color w:val="000000"/>
          <w:lang w:val="en-US" w:eastAsia="en-US"/>
        </w:rPr>
        <w:t xml:space="preserve"> W.R., Public way, from 413 Centre Street to 404 South Huntington Avenue.</w:t>
        <w:tab/>
        <w:tab/>
        <w:t>19</w:t>
      </w:r>
      <w:r>
        <w:rPr>
          <w:color w:val="000000"/>
        </w:rPr>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Barclay Road,</w:t>
      </w:r>
      <w:r>
        <w:rPr>
          <w:color w:val="000000"/>
          <w:lang w:val="en-US" w:eastAsia="en-US"/>
        </w:rPr>
        <w:t xml:space="preserve"> W.R., Public way, from opposite 537 La Grange Street to approximately 355 feet southwesterly.</w:t>
        <w:tab/>
        <w:tab/>
        <w:t>20</w:t>
      </w:r>
      <w:r>
        <w:rPr>
          <w:color w:val="000000"/>
        </w:rPr>
        <w:tab/>
      </w:r>
      <w:r>
        <w:rPr>
          <w:color w:val="000000"/>
          <w:lang w:val="en-US" w:eastAsia="en-US"/>
        </w:rPr>
        <w:t>13</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Bard Avenue,</w:t>
      </w:r>
      <w:r>
        <w:rPr>
          <w:color w:val="000000"/>
          <w:lang w:val="en-US" w:eastAsia="en-US"/>
        </w:rPr>
        <w:t xml:space="preserve"> Rox., Private way, from 235 Dudley Street to southwesterly.</w:t>
        <w:tab/>
        <w:tab/>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Bardwell Street,</w:t>
      </w:r>
      <w:r>
        <w:rPr>
          <w:color w:val="000000"/>
          <w:lang w:val="en-US" w:eastAsia="en-US"/>
        </w:rPr>
        <w:t xml:space="preserve"> W.R., Public way, from 20 Ballard Street to 39 South Street.</w:t>
        <w:tab/>
        <w:tab/>
        <w:t>19</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Barker Street,</w:t>
      </w:r>
      <w:r>
        <w:rPr>
          <w:color w:val="000000"/>
          <w:lang w:val="en-US" w:eastAsia="en-US"/>
        </w:rPr>
        <w:t xml:space="preserve"> Bri., Public way, from opposite 80 Goodenough Street to 109 Parsons Street.</w:t>
        <w:tab/>
        <w:tab/>
        <w:t>22</w:t>
      </w:r>
      <w:r>
        <w:rPr>
          <w:color w:val="000000"/>
        </w:rPr>
        <w:tab/>
      </w:r>
      <w:r>
        <w:rPr>
          <w:color w:val="000000"/>
          <w:lang w:val="en-US" w:eastAsia="en-US"/>
        </w:rPr>
        <w:t>12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lang w:val="en-US" w:eastAsia="en-US"/>
        </w:rPr>
        <w:t>*</w:t>
      </w:r>
      <w:r>
        <w:rPr>
          <w:b/>
          <w:color w:val="000000"/>
          <w:lang w:val="en-US" w:eastAsia="en-US"/>
        </w:rPr>
        <w:t>Barlow Street,</w:t>
      </w:r>
      <w:r>
        <w:rPr>
          <w:color w:val="000000"/>
          <w:lang w:val="en-US" w:eastAsia="en-US"/>
        </w:rPr>
        <w:t xml:space="preserve"> W.R., Private way, from 28 and 29 Wachusett Street to southeasterly and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Cs w:val="17"/>
          <w:lang w:val="en-US" w:eastAsia="en-US"/>
        </w:rPr>
        <w:t xml:space="preserve">  </w:t>
      </w:r>
      <w:r>
        <w:rPr>
          <w:b/>
          <w:color w:val="000000"/>
          <w:lang w:val="en-US" w:eastAsia="en-US"/>
        </w:rPr>
        <w:t xml:space="preserve">Note; </w:t>
      </w:r>
      <w:r>
        <w:rPr>
          <w:color w:val="000000"/>
          <w:lang w:val="en-US" w:eastAsia="en-US"/>
        </w:rPr>
        <w:t>Barlow Street, goes in two different directions, from 28 Wachusett Street to approximately 206 feet southeasterly and from 29 Wachusett Street to approximately 195 feet northwesterly.</w:t>
        <w:tab/>
        <w:tab/>
        <w:t>19</w:t>
        <w:tab/>
        <w:t>7</w:t>
        <w:tab/>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Barna Road,</w:t>
      </w:r>
      <w:r>
        <w:rPr>
          <w:color w:val="000000"/>
          <w:lang w:val="en-US" w:eastAsia="en-US"/>
        </w:rPr>
        <w:t xml:space="preserve"> Dor., Public way, from opposite 27 Galty Avenue to opposite 19 Range Road.</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Barnard Place,</w:t>
      </w:r>
      <w:r>
        <w:rPr>
          <w:color w:val="000000"/>
          <w:lang w:val="en-US" w:eastAsia="en-US"/>
        </w:rPr>
        <w:t xml:space="preserve"> S.B., Private way, from 597 East Second Street to southerly.</w:t>
        <w:tab/>
        <w:tab/>
        <w:t>6</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lang w:val="en-US" w:eastAsia="en-US"/>
        </w:rPr>
        <w:t>Barnard Place,</w:t>
      </w:r>
      <w:r>
        <w:rPr>
          <w:color w:val="000000"/>
          <w:lang w:val="en-US" w:eastAsia="en-US"/>
        </w:rPr>
        <w:t xml:space="preserve"> S.B., Private way, from 540 East Third Street to northerly.</w:t>
        <w:tab/>
        <w:tab/>
        <w:t>6</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Barnes Avenue,</w:t>
      </w:r>
      <w:r>
        <w:rPr>
          <w:color w:val="000000"/>
          <w:lang w:val="en-US" w:eastAsia="en-US"/>
        </w:rPr>
        <w:t xml:space="preserve"> E.B., Public way, from Shawsheen Road to approximately 110 feet southwest of 3 Thurston Street and from 44 Barnes Avenue to approximately 85 feet northeasterly at the M.B.T.A. Railroad.</w:t>
        <w:tab/>
        <w:tab/>
        <w:t>1</w:t>
      </w:r>
      <w:r>
        <w:rPr>
          <w:color w:val="000000"/>
        </w:rPr>
        <w:tab/>
      </w:r>
      <w:r>
        <w:rPr>
          <w:color w:val="000000"/>
          <w:lang w:val="en-US" w:eastAsia="en-US"/>
        </w:rPr>
        <w:t>12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Barnes Street,</w:t>
      </w:r>
      <w:r>
        <w:rPr>
          <w:color w:val="000000"/>
          <w:lang w:val="en-US" w:eastAsia="en-US"/>
        </w:rPr>
        <w:t xml:space="preserve"> W.R., Private way, from Durant Street to approximately 95 feet southeast of Berwick Street.</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Barrett Avenue,</w:t>
      </w:r>
      <w:r>
        <w:rPr>
          <w:color w:val="000000"/>
          <w:lang w:val="en-US" w:eastAsia="en-US"/>
        </w:rPr>
        <w:t xml:space="preserve"> S.B., Private way, from 211 M Street to westerly.</w:t>
        <w:tab/>
        <w:tab/>
        <w:t>7</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Barrington Road,</w:t>
      </w:r>
      <w:r>
        <w:rPr>
          <w:color w:val="000000"/>
          <w:lang w:val="en-US" w:eastAsia="en-US"/>
        </w:rPr>
        <w:t xml:space="preserve"> Dor., Public way, from 16 Beaumont Street to Elmer Road opposite Rundel Park.</w:t>
        <w:tab/>
        <w:tab/>
        <w:t>16</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Barrows Street,</w:t>
      </w:r>
      <w:r>
        <w:rPr>
          <w:color w:val="000000"/>
          <w:lang w:val="en-US" w:eastAsia="en-US"/>
        </w:rPr>
        <w:t xml:space="preserve"> Bri., Public way, from opposite 40 Armington Street to 514 Cambridge Street.</w:t>
        <w:tab/>
        <w:tab/>
        <w:t>21</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Barry Park</w:t>
      </w:r>
      <w:r>
        <w:rPr>
          <w:color w:val="000000"/>
          <w:lang w:val="en-US" w:eastAsia="en-US"/>
        </w:rPr>
        <w:t>, Dor., Public way, from 12 Barry Street to approximately 152 feet southeasterly.</w:t>
        <w:tab/>
        <w:tab/>
        <w:t>15</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Barry Street,</w:t>
      </w:r>
      <w:r>
        <w:rPr>
          <w:color w:val="000000"/>
          <w:lang w:val="en-US" w:eastAsia="en-US"/>
        </w:rPr>
        <w:t xml:space="preserve"> Dor., Public way, from 425 Quincy Street to 42 Richfield Street.</w:t>
      </w:r>
    </w:p>
    <w:p>
      <w:pPr>
        <w:pStyle w:val="Tab2"/>
        <w:rPr/>
      </w:pPr>
      <w:r>
        <w:rPr>
          <w:color w:val="000000"/>
        </w:rPr>
        <w:t>1 - 61, 8 - 64</w:t>
        <w:tab/>
        <w:t>15</w:t>
        <w:tab/>
        <w:t>3</w:t>
        <w:tab/>
        <w:t>3</w:t>
        <w:tab/>
        <w:t>3</w:t>
        <w:tab/>
        <w:t>02125</w:t>
      </w:r>
    </w:p>
    <w:p>
      <w:pPr>
        <w:pStyle w:val="Tab2"/>
        <w:rPr/>
      </w:pPr>
      <w:r>
        <w:rPr>
          <w:color w:val="000000"/>
        </w:rPr>
        <w:t>69 - 95, 74 - 104</w:t>
        <w:tab/>
        <w:t>15</w:t>
        <w:tab/>
        <w:t>2</w:t>
        <w:tab/>
        <w:t>4</w:t>
        <w:tab/>
        <w:t>3</w:t>
        <w:tab/>
        <w:t>02125</w:t>
      </w:r>
    </w:p>
    <w:p>
      <w:pPr>
        <w:pStyle w:val="Tab2"/>
        <w:spacing w:before="0" w:after="120"/>
        <w:rPr/>
      </w:pPr>
      <w:r>
        <w:rPr>
          <w:color w:val="000000"/>
        </w:rPr>
        <w:t>97 - 109</w:t>
        <w:tab/>
        <w:t>15</w:t>
        <w:tab/>
        <w:t>1</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Barry Street,</w:t>
      </w:r>
      <w:r>
        <w:rPr>
          <w:color w:val="000000"/>
          <w:lang w:val="en-US" w:eastAsia="en-US"/>
        </w:rPr>
        <w:t xml:space="preserve"> H.P., from 1378 River Street to southeasterly at the M.B.T.A. Railroad.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1378 River Street to 42 Business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lang w:val="en-US" w:eastAsia="en-US"/>
        </w:rPr>
        <w:t>*</w:t>
      </w:r>
      <w:r>
        <w:rPr>
          <w:color w:val="000000"/>
          <w:lang w:val="en-US" w:eastAsia="en-US"/>
        </w:rPr>
        <w:t>Private way, from 42 Business Street to southeasterly at the M.B.T.A. Railroad.</w:t>
      </w:r>
    </w:p>
    <w:p>
      <w:pPr>
        <w:pStyle w:val="Tab2"/>
        <w:rPr>
          <w:color w:val="000000"/>
        </w:rPr>
      </w:pPr>
      <w:r>
        <w:rPr>
          <w:color w:val="000000"/>
        </w:rPr>
        <w:t>Odd</w:t>
        <w:tab/>
        <w:t>18</w:t>
        <w:tab/>
        <w:t>19</w:t>
        <w:tab/>
        <w:t>5</w:t>
        <w:tab/>
        <w:t>8</w:t>
        <w:tab/>
        <w:t>02136</w:t>
      </w:r>
    </w:p>
    <w:p>
      <w:pPr>
        <w:pStyle w:val="Tab2"/>
        <w:spacing w:before="0" w:after="120"/>
        <w:rPr>
          <w:color w:val="000000"/>
        </w:rPr>
      </w:pPr>
      <w:r>
        <w:rPr>
          <w:color w:val="000000"/>
        </w:rPr>
        <w:t>Even</w:t>
        <w:tab/>
        <w:t>18</w:t>
        <w:tab/>
        <w:t>18</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Barstow Street,</w:t>
      </w:r>
      <w:r>
        <w:rPr>
          <w:color w:val="000000"/>
          <w:lang w:val="en-US" w:eastAsia="en-US"/>
        </w:rPr>
        <w:t xml:space="preserve"> Bri., Private way, from 36 Saunders Street to northwesterly.</w:t>
        <w:tab/>
        <w:tab/>
        <w:t>21</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lang w:val="en-US" w:eastAsia="en-US"/>
        </w:rPr>
        <w:t>*</w:t>
      </w:r>
      <w:r>
        <w:rPr>
          <w:b/>
          <w:color w:val="000000"/>
          <w:lang w:val="en-US" w:eastAsia="en-US"/>
        </w:rPr>
        <w:t>Bartlett Avenue,</w:t>
      </w:r>
      <w:r>
        <w:rPr>
          <w:color w:val="000000"/>
          <w:lang w:val="en-US" w:eastAsia="en-US"/>
        </w:rPr>
        <w:t xml:space="preserve"> W.R., Private way, from 40 and 41 Billings Street to northeasterly and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Cs w:val="17"/>
          <w:lang w:val="en-US" w:eastAsia="en-US"/>
        </w:rPr>
        <w:t xml:space="preserve">  </w:t>
      </w:r>
      <w:r>
        <w:rPr>
          <w:b/>
          <w:color w:val="000000"/>
          <w:lang w:val="en-US" w:eastAsia="en-US"/>
        </w:rPr>
        <w:t>Note;</w:t>
      </w:r>
      <w:r>
        <w:rPr>
          <w:color w:val="000000"/>
          <w:lang w:val="en-US" w:eastAsia="en-US"/>
        </w:rPr>
        <w:t xml:space="preserve"> Bartlett Avenue, goes in two different directions, from 40 Billings Street to northeasterly and from 41 Billings Street to southwesterly.</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Bartlett Place,</w:t>
      </w:r>
      <w:r>
        <w:rPr>
          <w:color w:val="000000"/>
          <w:lang w:val="en-US" w:eastAsia="en-US"/>
        </w:rPr>
        <w:t xml:space="preserve"> B.P., from 98 Salem Street to 18 Cooper Street and 13 Wiget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98 Salem Street to approximately 50 feet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18 Cooper Street and 13 Wiget Street.</w:t>
      </w:r>
      <w:r>
        <w:rPr>
          <w:color w:val="000000"/>
        </w:rPr>
        <w:tab/>
        <w:tab/>
      </w:r>
      <w:r>
        <w:rPr>
          <w:color w:val="000000"/>
          <w:lang w:val="en-US" w:eastAsia="en-US"/>
        </w:rPr>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Bartlett Street,</w:t>
      </w:r>
      <w:r>
        <w:rPr>
          <w:color w:val="000000"/>
          <w:lang w:val="en-US" w:eastAsia="en-US"/>
        </w:rPr>
        <w:t xml:space="preserve"> Chsn., Public way, from 30 Monument Square to 55 School Street and after an interval, from 18 Pearl Street to 37 Walker Street.</w:t>
      </w:r>
    </w:p>
    <w:p>
      <w:pPr>
        <w:pStyle w:val="Tab2"/>
        <w:rPr>
          <w:color w:val="000000"/>
        </w:rPr>
      </w:pPr>
      <w:r>
        <w:rPr>
          <w:color w:val="000000"/>
        </w:rPr>
        <w:t>1 - 41</w:t>
        <w:tab/>
        <w:t>2</w:t>
        <w:tab/>
        <w:t>4</w:t>
        <w:tab/>
        <w:t>1</w:t>
        <w:tab/>
        <w:t>1</w:t>
        <w:tab/>
        <w:t>02129</w:t>
      </w:r>
    </w:p>
    <w:p>
      <w:pPr>
        <w:pStyle w:val="Tab2"/>
        <w:rPr>
          <w:color w:val="000000"/>
        </w:rPr>
      </w:pPr>
      <w:r>
        <w:rPr>
          <w:color w:val="000000"/>
        </w:rPr>
        <w:t>2 - 26</w:t>
        <w:tab/>
        <w:t>2</w:t>
        <w:tab/>
        <w:t>3</w:t>
        <w:tab/>
        <w:t>1</w:t>
        <w:tab/>
        <w:t>1</w:t>
        <w:tab/>
        <w:t>02129</w:t>
      </w:r>
    </w:p>
    <w:p>
      <w:pPr>
        <w:pStyle w:val="Tab2"/>
        <w:rPr>
          <w:color w:val="000000"/>
        </w:rPr>
      </w:pPr>
      <w:r>
        <w:rPr>
          <w:color w:val="000000"/>
        </w:rPr>
        <w:t>30 - 76, 45 - 91</w:t>
        <w:tab/>
        <w:t>2</w:t>
        <w:tab/>
        <w:t>5</w:t>
        <w:tab/>
        <w:t>1</w:t>
        <w:tab/>
        <w:t>1</w:t>
        <w:tab/>
        <w:t>02129</w:t>
      </w:r>
    </w:p>
    <w:p>
      <w:pPr>
        <w:pStyle w:val="Tab2"/>
        <w:spacing w:before="0" w:after="120"/>
        <w:rPr/>
      </w:pPr>
      <w:r>
        <w:rPr>
          <w:color w:val="000000"/>
        </w:rPr>
        <w:t>80 - 122, 97 - 125</w:t>
        <w:tab/>
        <w:t>2</w:t>
        <w:tab/>
        <w:t>6</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Bartlett Street,</w:t>
      </w:r>
      <w:r>
        <w:rPr>
          <w:color w:val="000000"/>
          <w:lang w:val="en-US" w:eastAsia="en-US"/>
        </w:rPr>
        <w:t xml:space="preserve"> Rox., Public way, from near 3 Dudley Street at 1 John Eliot Square to  2499 Washington Street.</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t xml:space="preserve">Bartlett Station Drive, </w:t>
      </w:r>
      <w:r>
        <w:rPr>
          <w:color w:val="000000"/>
          <w:lang w:val="en-US" w:eastAsia="en-US"/>
        </w:rPr>
        <w:t>Rox., Public way, from Bartlett Street to Washington Street.</w:t>
        <w:tab/>
        <w:tab/>
        <w:t>9</w:t>
        <w:tab/>
        <w:t>5</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Basile Street,</w:t>
      </w:r>
      <w:r>
        <w:rPr>
          <w:color w:val="000000"/>
          <w:lang w:val="en-US" w:eastAsia="en-US"/>
        </w:rPr>
        <w:t xml:space="preserve"> W.R., Public way, from 14 Lindall Street to 4196 Washington Street.</w:t>
        <w:tab/>
        <w:tab/>
        <w:t>19</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Basto Terrace,</w:t>
      </w:r>
      <w:r>
        <w:rPr>
          <w:color w:val="000000"/>
          <w:lang w:val="en-US" w:eastAsia="en-US"/>
        </w:rPr>
        <w:t xml:space="preserve"> W.R., Public way, from 835 South Street to approximately 328 feet northeasterly.</w:t>
        <w:tab/>
        <w:tab/>
        <w:t>20</w:t>
      </w:r>
      <w:r>
        <w:rPr>
          <w:color w:val="000000"/>
        </w:rPr>
        <w:tab/>
      </w:r>
      <w:r>
        <w:rPr>
          <w:color w:val="000000"/>
          <w:lang w:val="en-US" w:eastAsia="en-US"/>
        </w:rPr>
        <w:t>4</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Batchelder Street,</w:t>
      </w:r>
      <w:r>
        <w:rPr>
          <w:color w:val="000000"/>
          <w:lang w:val="en-US" w:eastAsia="en-US"/>
        </w:rPr>
        <w:t xml:space="preserve"> Dor., Public way, from 69 Burrell Street to 68 Clifton Street.</w:t>
      </w:r>
    </w:p>
    <w:p>
      <w:pPr>
        <w:pStyle w:val="Tab2"/>
        <w:rPr>
          <w:color w:val="000000"/>
        </w:rPr>
      </w:pPr>
      <w:r>
        <w:rPr>
          <w:color w:val="000000"/>
        </w:rPr>
        <w:t>1 - 15, 2 - 30</w:t>
        <w:tab/>
        <w:t>8</w:t>
        <w:tab/>
        <w:t>5</w:t>
        <w:tab/>
        <w:t>7</w:t>
        <w:tab/>
        <w:t>3</w:t>
        <w:tab/>
        <w:t>02125</w:t>
      </w:r>
    </w:p>
    <w:p>
      <w:pPr>
        <w:pStyle w:val="Tab2"/>
        <w:spacing w:before="0" w:after="120"/>
        <w:rPr/>
      </w:pPr>
      <w:r>
        <w:rPr>
          <w:color w:val="000000"/>
        </w:rPr>
        <w:t>17 - 71, 34 - 62</w:t>
        <w:tab/>
        <w:t>8</w:t>
        <w:tab/>
        <w:t>6</w:t>
        <w:tab/>
        <w:t>7</w:t>
        <w:tab/>
        <w:t>3</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Bateman Street,</w:t>
      </w:r>
      <w:r>
        <w:rPr>
          <w:color w:val="000000"/>
          <w:lang w:val="en-US" w:eastAsia="en-US"/>
        </w:rPr>
        <w:t xml:space="preserve"> H.P., W.R., Public way, from 583 Beech Street to 20 Grassmere Road.</w:t>
      </w:r>
    </w:p>
    <w:p>
      <w:pPr>
        <w:pStyle w:val="Tab2"/>
        <w:rPr/>
      </w:pPr>
      <w:r>
        <w:rPr>
          <w:color w:val="000000"/>
        </w:rPr>
        <w:t>1 - 89, 2 - 104</w:t>
        <w:tab/>
        <w:t>18</w:t>
        <w:tab/>
        <w:t>22</w:t>
        <w:tab/>
        <w:t>5</w:t>
        <w:tab/>
        <w:t>8</w:t>
        <w:tab/>
        <w:t>02131</w:t>
      </w:r>
    </w:p>
    <w:p>
      <w:pPr>
        <w:pStyle w:val="Tab2"/>
        <w:spacing w:before="0" w:after="120"/>
        <w:rPr/>
      </w:pPr>
      <w:r>
        <w:rPr>
          <w:color w:val="000000"/>
        </w:rPr>
        <w:t>91 - 119, 106 - 120</w:t>
        <w:tab/>
        <w:t>18</w:t>
        <w:tab/>
        <w:t>22</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Bateswell Road,</w:t>
      </w:r>
      <w:r>
        <w:rPr>
          <w:color w:val="000000"/>
          <w:lang w:val="en-US" w:eastAsia="en-US"/>
        </w:rPr>
        <w:t xml:space="preserve"> Dor., Public way, from 68 Beaumont Street to opposite 72 Elmer Road.</w:t>
        <w:tab/>
        <w:tab/>
        <w:t>16</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Battery Street,</w:t>
      </w:r>
      <w:r>
        <w:rPr>
          <w:color w:val="000000"/>
          <w:lang w:val="en-US" w:eastAsia="en-US"/>
        </w:rPr>
        <w:t xml:space="preserve"> B.P., Public way, from 441 Hanover Street to approximately 242 feet northeast of 357 Commercial Street.</w:t>
      </w:r>
    </w:p>
    <w:p>
      <w:pPr>
        <w:pStyle w:val="Tab2"/>
        <w:rPr>
          <w:color w:val="000000"/>
        </w:rPr>
      </w:pPr>
      <w:r>
        <w:rPr>
          <w:color w:val="000000"/>
        </w:rPr>
        <w:t>1 - 41</w:t>
        <w:tab/>
        <w:t>3</w:t>
        <w:tab/>
        <w:t>1</w:t>
        <w:tab/>
        <w:t>1</w:t>
        <w:tab/>
        <w:t>1</w:t>
        <w:tab/>
        <w:t>02109</w:t>
      </w:r>
    </w:p>
    <w:p>
      <w:pPr>
        <w:pStyle w:val="Tab2"/>
        <w:spacing w:before="0" w:after="120"/>
        <w:rPr>
          <w:color w:val="000000"/>
        </w:rPr>
      </w:pPr>
      <w:r>
        <w:rPr>
          <w:color w:val="000000"/>
        </w:rPr>
        <w:t>2 - 50</w:t>
        <w:tab/>
        <w:t>3</w:t>
        <w:tab/>
        <w:t>2</w:t>
        <w:tab/>
        <w:t>1</w:t>
        <w:tab/>
        <w:t>1</w:t>
        <w:tab/>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Battery Wharf</w:t>
      </w:r>
      <w:r>
        <w:rPr>
          <w:color w:val="000000"/>
          <w:lang w:val="en-US" w:eastAsia="en-US"/>
        </w:rPr>
        <w:t>, B.P., Private way, from opposite 390 Commercial Street to northeasterly.</w:t>
      </w:r>
      <w:r>
        <w:rPr>
          <w:color w:val="000000"/>
        </w:rPr>
        <w:tab/>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Batterymarch Street,</w:t>
      </w:r>
      <w:r>
        <w:rPr>
          <w:color w:val="000000"/>
          <w:lang w:val="en-US" w:eastAsia="en-US"/>
        </w:rPr>
        <w:t xml:space="preserve"> B.P., Public way, from 174 High Street to Water Street at 1 Liberty Square.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there is a branch to Batterymarch Street, from 42 Batterymarch Street to 75 Broad Street, this branch, is part of the Public way.</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Baxter Street,</w:t>
      </w:r>
      <w:r>
        <w:rPr>
          <w:color w:val="000000"/>
          <w:lang w:val="en-US" w:eastAsia="en-US"/>
        </w:rPr>
        <w:t xml:space="preserve"> S.B., Public way, from opposite 62 C Street to opposite 207 E Street.</w:t>
        <w:tab/>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Bay Street,</w:t>
      </w:r>
      <w:r>
        <w:rPr>
          <w:color w:val="000000"/>
          <w:lang w:val="en-US" w:eastAsia="en-US"/>
        </w:rPr>
        <w:t xml:space="preserve"> B.P., Private way, from 56 Fayette Street to southeasterly.</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Bay Street,</w:t>
      </w:r>
      <w:r>
        <w:rPr>
          <w:color w:val="000000"/>
          <w:lang w:val="en-US" w:eastAsia="en-US"/>
        </w:rPr>
        <w:t xml:space="preserve"> Dor., Public way, from 1152 Dorchester Avenue to approximately 90 feet southeast of South Sydney Street at the M.B.T.A. Railroad.</w:t>
      </w:r>
    </w:p>
    <w:p>
      <w:pPr>
        <w:pStyle w:val="Tab2"/>
        <w:rPr/>
      </w:pPr>
      <w:r>
        <w:rPr>
          <w:color w:val="000000"/>
        </w:rPr>
        <w:t>1 - 69, 2 - 34</w:t>
        <w:tab/>
        <w:t>15</w:t>
        <w:tab/>
        <w:t>6</w:t>
        <w:tab/>
        <w:t>3</w:t>
        <w:tab/>
        <w:t>3</w:t>
        <w:tab/>
        <w:t>02125</w:t>
      </w:r>
    </w:p>
    <w:p>
      <w:pPr>
        <w:pStyle w:val="Tab2"/>
        <w:spacing w:before="0" w:after="120"/>
        <w:rPr/>
      </w:pPr>
      <w:r>
        <w:rPr>
          <w:color w:val="000000"/>
        </w:rPr>
        <w:t>40 - 70</w:t>
        <w:tab/>
        <w:t>13</w:t>
        <w:tab/>
        <w:t>10</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Bayard Street,</w:t>
      </w:r>
      <w:r>
        <w:rPr>
          <w:color w:val="000000"/>
          <w:lang w:val="en-US" w:eastAsia="en-US"/>
        </w:rPr>
        <w:t xml:space="preserve"> Bri., Public way, from 21 Myrick Street to 243 North Harvard Street.</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Bayside Street,</w:t>
      </w:r>
      <w:r>
        <w:rPr>
          <w:color w:val="000000"/>
          <w:lang w:val="en-US" w:eastAsia="en-US"/>
        </w:rPr>
        <w:t xml:space="preserve"> Dor., Public way, from 183 Savin Hill Avenue to approximately 279 feet southwesterly at the McConnell Park.</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Bay State Place,</w:t>
      </w:r>
      <w:r>
        <w:rPr>
          <w:color w:val="000000"/>
          <w:lang w:val="en-US" w:eastAsia="en-US"/>
        </w:rPr>
        <w:t xml:space="preserve"> S.B., Private way, from 543 East First Street to southerly.</w:t>
        <w:tab/>
        <w:tab/>
        <w:t>6</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Bay State Road,</w:t>
      </w:r>
      <w:r>
        <w:rPr>
          <w:color w:val="000000"/>
          <w:lang w:val="en-US" w:eastAsia="en-US"/>
        </w:rPr>
        <w:t xml:space="preserve"> B.P., Public way, from opposite 583 Beacon Street at Charlesgate West to Soldiers Field Road.</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the portion of Bay State Road, from Granby Street to Soldiers Field Road, is under the care, control and custody of the D.C.R.</w:t>
      </w:r>
    </w:p>
    <w:p>
      <w:pPr>
        <w:pStyle w:val="Tab2"/>
        <w:rPr/>
      </w:pPr>
      <w:r>
        <w:rPr>
          <w:color w:val="000000"/>
        </w:rPr>
        <w:t>1 - 219, 2 - 218</w:t>
        <w:tab/>
        <w:t>5</w:t>
        <w:tab/>
        <w:t>10</w:t>
        <w:tab/>
        <w:t>8</w:t>
        <w:tab/>
        <w:t>10</w:t>
        <w:tab/>
        <w:t>02215</w:t>
      </w:r>
    </w:p>
    <w:p>
      <w:pPr>
        <w:pStyle w:val="Tab2"/>
        <w:spacing w:before="0" w:after="120"/>
        <w:rPr/>
      </w:pPr>
      <w:r>
        <w:rPr>
          <w:color w:val="000000"/>
        </w:rPr>
        <w:t>225 - 343, 226 - 342</w:t>
        <w:tab/>
        <w:t>21</w:t>
        <w:tab/>
        <w:t>2</w:t>
        <w:tab/>
        <w:t>8</w:t>
        <w:tab/>
        <w:t>10</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Bayswater Street,</w:t>
      </w:r>
      <w:r>
        <w:rPr>
          <w:color w:val="000000"/>
          <w:lang w:val="en-US" w:eastAsia="en-US"/>
        </w:rPr>
        <w:t xml:space="preserve"> E.B., from 1035 Saratoga Street near Barnes Avenue to southeast of 36 Annavoy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1035 Saratoga Street to 36 Annavoy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color w:val="000000"/>
          <w:lang w:val="en-US" w:eastAsia="en-US"/>
        </w:rPr>
        <w:t>Private way, from 36 Annavoy Street to southeasterly.</w:t>
      </w:r>
      <w:r>
        <w:rPr>
          <w:color w:val="000000"/>
        </w:rPr>
        <w:tab/>
        <w:tab/>
      </w:r>
      <w:r>
        <w:rPr>
          <w:color w:val="000000"/>
          <w:lang w:val="en-US" w:eastAsia="en-US"/>
        </w:rPr>
        <w:t>1</w:t>
      </w:r>
      <w:r>
        <w:rPr>
          <w:color w:val="000000"/>
        </w:rPr>
        <w:tab/>
      </w:r>
      <w:r>
        <w:rPr>
          <w:color w:val="000000"/>
          <w:lang w:val="en-US" w:eastAsia="en-US"/>
        </w:rPr>
        <w:t>12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Bay View Place,</w:t>
      </w:r>
      <w:r>
        <w:rPr>
          <w:color w:val="000000"/>
          <w:lang w:val="en-US" w:eastAsia="en-US"/>
        </w:rPr>
        <w:t xml:space="preserve"> S.B., Private way, from 558 East Eighth Street to northerly.</w:t>
        <w:tab/>
        <w:tab/>
        <w:t>7</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Beach Street,</w:t>
      </w:r>
      <w:r>
        <w:rPr>
          <w:color w:val="000000"/>
          <w:lang w:val="en-US" w:eastAsia="en-US"/>
        </w:rPr>
        <w:t xml:space="preserve"> B.P., Public way, from 727 Atlantic Avenue to 684 Washington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the portion of Albany Street, from Hudson Street to the John F. Fitzgerald Expressway Surface Road, is closed to vehicular traffic, it is open to pedestrian traffic only.</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Beach Street,</w:t>
      </w:r>
      <w:r>
        <w:rPr>
          <w:color w:val="000000"/>
          <w:lang w:val="en-US" w:eastAsia="en-US"/>
        </w:rPr>
        <w:t xml:space="preserve"> Dor., Public way, from 193 Freeport Street to 37 Park Street.</w:t>
        <w:tab/>
        <w:tab/>
        <w:t>16</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Beacham Street,</w:t>
      </w:r>
      <w:r>
        <w:rPr>
          <w:color w:val="000000"/>
          <w:lang w:val="en-US" w:eastAsia="en-US"/>
        </w:rPr>
        <w:t xml:space="preserve"> Chsn., Public way, from 20 Arlington Avenue to Main Street (at the rear of 10 Alford Street) near Sullivan Square.</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Beach Point Place,</w:t>
      </w:r>
      <w:r>
        <w:rPr>
          <w:color w:val="000000"/>
          <w:lang w:val="en-US" w:eastAsia="en-US"/>
        </w:rPr>
        <w:t xml:space="preserve"> Dor., Private way, from Harbor Point Boulevard to Ocean View Drive.</w:t>
        <w:tab/>
        <w:tab/>
        <w:t>13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Beachview Road,</w:t>
      </w:r>
      <w:r>
        <w:rPr>
          <w:color w:val="000000"/>
          <w:lang w:val="en-US" w:eastAsia="en-US"/>
        </w:rPr>
        <w:t xml:space="preserve"> E.B., Public way, from 63 Montmorenci Avenue at Drumlin Road to 63 Orient Avenue.</w:t>
        <w:tab/>
        <w:tab/>
        <w:t>1</w:t>
      </w:r>
      <w:r>
        <w:rPr>
          <w:color w:val="000000"/>
        </w:rPr>
        <w:tab/>
      </w:r>
      <w:r>
        <w:rPr>
          <w:color w:val="000000"/>
          <w:lang w:val="en-US" w:eastAsia="en-US"/>
        </w:rPr>
        <w:t>14</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Beacon Street,</w:t>
      </w:r>
      <w:r>
        <w:rPr>
          <w:color w:val="000000"/>
          <w:lang w:val="en-US" w:eastAsia="en-US"/>
        </w:rPr>
        <w:t xml:space="preserve"> B.P., Bri., Public way, from opposite 58 Tremont Street to the Boston and Brookline Boundary Line (at St. Mary’s Street) and after an interval (Beacon Street passes through the Town of Brookline), from the Boston and Brookline Boundary Line (at Ayr Road) to the Boston and Newton Boundary Line (at Stone Avenue).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the portion of Beacon Street, from 700 Beacon Street to approximately 440 feet southwest of Mountfort Street, is under the care, control and custody of the M.D.O.T.</w:t>
      </w:r>
    </w:p>
    <w:p>
      <w:pPr>
        <w:pStyle w:val="Tab2"/>
        <w:rPr/>
      </w:pPr>
      <w:r>
        <w:rPr>
          <w:color w:val="000000"/>
        </w:rPr>
        <w:t>1 - 7, 2 - 22, 9 - 25</w:t>
        <w:tab/>
        <w:t>3</w:t>
        <w:tab/>
        <w:t>6</w:t>
        <w:tab/>
        <w:t>1</w:t>
        <w:tab/>
        <w:t>1</w:t>
        <w:tab/>
        <w:t>02108</w:t>
      </w:r>
    </w:p>
    <w:p>
      <w:pPr>
        <w:pStyle w:val="Tab2"/>
        <w:rPr/>
      </w:pPr>
      <w:r>
        <w:rPr>
          <w:color w:val="000000"/>
        </w:rPr>
        <w:t>27 - 65, 28 - 66</w:t>
        <w:tab/>
        <w:t>5</w:t>
        <w:tab/>
        <w:t>3</w:t>
        <w:tab/>
        <w:t>8</w:t>
        <w:tab/>
        <w:t>1</w:t>
        <w:tab/>
        <w:t>02108</w:t>
      </w:r>
    </w:p>
    <w:p>
      <w:pPr>
        <w:pStyle w:val="Tab2"/>
        <w:rPr>
          <w:color w:val="000000"/>
        </w:rPr>
      </w:pPr>
      <w:r>
        <w:rPr>
          <w:color w:val="000000"/>
        </w:rPr>
        <w:t>67 - 99, 68 - 98</w:t>
        <w:tab/>
        <w:t>5</w:t>
        <w:tab/>
        <w:t>5</w:t>
        <w:tab/>
        <w:t>8</w:t>
        <w:tab/>
        <w:t>1</w:t>
        <w:tab/>
        <w:t>02108</w:t>
      </w:r>
    </w:p>
    <w:p>
      <w:pPr>
        <w:pStyle w:val="Tab2"/>
        <w:rPr>
          <w:color w:val="000000"/>
        </w:rPr>
      </w:pPr>
      <w:r>
        <w:rPr>
          <w:color w:val="000000"/>
        </w:rPr>
        <w:t>100 - 180, 101 - 201</w:t>
        <w:tab/>
        <w:t>5</w:t>
        <w:tab/>
        <w:t>6</w:t>
        <w:tab/>
        <w:t>8</w:t>
        <w:tab/>
        <w:t>1</w:t>
        <w:tab/>
        <w:t>02116</w:t>
      </w:r>
    </w:p>
    <w:p>
      <w:pPr>
        <w:pStyle w:val="Tab2"/>
        <w:rPr/>
      </w:pPr>
      <w:r>
        <w:rPr>
          <w:color w:val="000000"/>
        </w:rPr>
        <w:t>182 - 280, 203 - 297</w:t>
        <w:tab/>
        <w:t>5</w:t>
        <w:tab/>
        <w:t>7</w:t>
        <w:tab/>
        <w:t>8</w:t>
        <w:tab/>
        <w:t>1</w:t>
        <w:tab/>
        <w:t>02116</w:t>
      </w:r>
    </w:p>
    <w:p>
      <w:pPr>
        <w:pStyle w:val="Tab2"/>
        <w:rPr/>
      </w:pPr>
      <w:r>
        <w:rPr>
          <w:color w:val="000000"/>
        </w:rPr>
        <w:t>282 - 400, 299 - 399</w:t>
        <w:tab/>
        <w:t>5</w:t>
        <w:tab/>
        <w:t>8</w:t>
        <w:tab/>
        <w:t>8</w:t>
        <w:tab/>
        <w:t>1</w:t>
        <w:tab/>
        <w:t>02116</w:t>
      </w:r>
    </w:p>
    <w:p>
      <w:pPr>
        <w:pStyle w:val="Tab2"/>
        <w:rPr/>
      </w:pPr>
      <w:r>
        <w:rPr>
          <w:color w:val="000000"/>
        </w:rPr>
        <w:t>401 - 489, 402 - 504</w:t>
        <w:tab/>
        <w:t>5</w:t>
        <w:tab/>
        <w:t>9</w:t>
        <w:tab/>
        <w:t>8</w:t>
        <w:tab/>
        <w:t>1</w:t>
        <w:tab/>
        <w:t>02115</w:t>
      </w:r>
    </w:p>
    <w:p>
      <w:pPr>
        <w:pStyle w:val="Tab2"/>
        <w:rPr/>
      </w:pPr>
      <w:r>
        <w:rPr>
          <w:color w:val="000000"/>
        </w:rPr>
        <w:t>491 - 535, 504 - 538</w:t>
        <w:tab/>
        <w:t>5</w:t>
        <w:tab/>
        <w:t>9</w:t>
        <w:tab/>
        <w:t>8</w:t>
        <w:tab/>
        <w:t>1</w:t>
        <w:tab/>
        <w:t>02215</w:t>
      </w:r>
    </w:p>
    <w:p>
      <w:pPr>
        <w:pStyle w:val="Tab2"/>
        <w:rPr/>
      </w:pPr>
      <w:r>
        <w:rPr>
          <w:color w:val="000000"/>
        </w:rPr>
        <w:t>541 - 721, 590 - 722</w:t>
        <w:tab/>
        <w:t>5</w:t>
        <w:tab/>
        <w:t>10</w:t>
        <w:tab/>
        <w:t>8</w:t>
        <w:tab/>
        <w:t>10</w:t>
        <w:tab/>
        <w:t>02215</w:t>
      </w:r>
    </w:p>
    <w:p>
      <w:pPr>
        <w:pStyle w:val="Tab2"/>
        <w:rPr/>
      </w:pPr>
      <w:r>
        <w:rPr>
          <w:color w:val="000000"/>
        </w:rPr>
        <w:t>776 - 880, 777 - 843</w:t>
        <w:tab/>
        <w:t>21</w:t>
        <w:tab/>
        <w:t>2</w:t>
        <w:tab/>
        <w:t>8</w:t>
        <w:tab/>
        <w:t>4</w:t>
        <w:tab/>
        <w:t>02215</w:t>
      </w:r>
    </w:p>
    <w:p>
      <w:pPr>
        <w:pStyle w:val="Tab2"/>
        <w:rPr/>
      </w:pPr>
      <w:r>
        <w:rPr>
          <w:color w:val="000000"/>
        </w:rPr>
        <w:t>845 - 925, 896 - 930</w:t>
        <w:tab/>
        <w:t>21</w:t>
        <w:tab/>
        <w:t>14</w:t>
        <w:tab/>
        <w:t>9</w:t>
        <w:tab/>
        <w:t>4</w:t>
        <w:tab/>
        <w:t>02146</w:t>
      </w:r>
    </w:p>
    <w:p>
      <w:pPr>
        <w:pStyle w:val="Tab2"/>
        <w:rPr>
          <w:color w:val="000000"/>
        </w:rPr>
      </w:pPr>
      <w:r>
        <w:rPr>
          <w:color w:val="000000"/>
        </w:rPr>
        <w:t>1862A - 1868, 1914 - 1960</w:t>
        <w:tab/>
        <w:t>21</w:t>
        <w:tab/>
        <w:t>14</w:t>
        <w:tab/>
        <w:t>9</w:t>
        <w:tab/>
        <w:t>4</w:t>
        <w:tab/>
        <w:t>02146</w:t>
      </w:r>
    </w:p>
    <w:p>
      <w:pPr>
        <w:pStyle w:val="Tab2"/>
        <w:rPr/>
      </w:pPr>
      <w:r>
        <w:rPr>
          <w:color w:val="000000"/>
        </w:rPr>
        <w:t>1927 - 1975</w:t>
        <w:tab/>
        <w:t>21</w:t>
        <w:tab/>
        <w:t>14</w:t>
        <w:tab/>
        <w:t>9</w:t>
        <w:tab/>
        <w:t>4</w:t>
        <w:tab/>
        <w:t>02146</w:t>
      </w:r>
    </w:p>
    <w:p>
      <w:pPr>
        <w:pStyle w:val="Tab2"/>
        <w:rPr/>
      </w:pPr>
      <w:r>
        <w:rPr>
          <w:color w:val="000000"/>
        </w:rPr>
        <w:t>1962 - 2002</w:t>
        <w:tab/>
        <w:t>21</w:t>
        <w:tab/>
        <w:t>15</w:t>
        <w:tab/>
        <w:t>9</w:t>
        <w:tab/>
        <w:t>4</w:t>
        <w:tab/>
        <w:t>02146</w:t>
      </w:r>
    </w:p>
    <w:p>
      <w:pPr>
        <w:pStyle w:val="Tab2"/>
        <w:rPr/>
      </w:pPr>
      <w:r>
        <w:rPr>
          <w:color w:val="000000"/>
        </w:rPr>
        <w:t>1977 - 2193</w:t>
        <w:tab/>
        <w:t>21</w:t>
        <w:tab/>
        <w:t>16</w:t>
        <w:tab/>
        <w:t>9</w:t>
        <w:tab/>
        <w:t>4</w:t>
        <w:tab/>
        <w:t>02146</w:t>
      </w:r>
    </w:p>
    <w:p>
      <w:pPr>
        <w:pStyle w:val="Tab2"/>
        <w:rPr>
          <w:color w:val="000000"/>
        </w:rPr>
      </w:pPr>
      <w:r>
        <w:rPr>
          <w:color w:val="000000"/>
        </w:rPr>
        <w:t>2496</w:t>
        <w:tab/>
        <w:t>21</w:t>
        <w:tab/>
        <w:t>16</w:t>
        <w:tab/>
        <w:t>9</w:t>
        <w:tab/>
        <w:t>4</w:t>
        <w:tab/>
        <w:t>02167</w:t>
      </w:r>
    </w:p>
    <w:p>
      <w:pPr>
        <w:pStyle w:val="Tab2"/>
        <w:spacing w:before="0" w:after="120"/>
        <w:rPr/>
      </w:pPr>
      <w:r>
        <w:rPr>
          <w:color w:val="000000"/>
        </w:rPr>
        <w:t>2498 - 2506</w:t>
        <w:tab/>
        <w:t>21</w:t>
        <w:tab/>
        <w:t>16</w:t>
        <w:tab/>
        <w:t>9</w:t>
        <w:tab/>
        <w:t>4</w:t>
        <w:tab/>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Beacon Street,</w:t>
      </w:r>
      <w:r>
        <w:rPr>
          <w:color w:val="000000"/>
          <w:lang w:val="en-US" w:eastAsia="en-US"/>
        </w:rPr>
        <w:t xml:space="preserve"> H.P., Public way, from 172 Fairmount Avenue to the Boston and Milton Boundary Line.</w:t>
        <w:tab/>
        <w:tab/>
        <w:t>18</w:t>
      </w:r>
      <w:r>
        <w:rPr>
          <w:color w:val="000000"/>
        </w:rPr>
        <w:tab/>
      </w:r>
      <w:r>
        <w:rPr>
          <w:color w:val="000000"/>
          <w:lang w:val="en-US" w:eastAsia="en-US"/>
        </w:rPr>
        <w:t>16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Beal Place,</w:t>
      </w:r>
      <w:r>
        <w:rPr>
          <w:color w:val="000000"/>
          <w:lang w:val="en-US" w:eastAsia="en-US"/>
        </w:rPr>
        <w:t xml:space="preserve"> H.P., Private way, from 20 Imbaro Road to southeasterly.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clear" w:pos="3240"/>
          <w:tab w:val="left" w:pos="3330" w:leader="none"/>
          <w:tab w:val="center" w:pos="3600" w:leader="none"/>
          <w:tab w:val="center" w:pos="3960" w:leader="none"/>
          <w:tab w:val="center" w:pos="4320" w:leader="none"/>
          <w:tab w:val="center" w:pos="4680" w:leader="none"/>
          <w:tab w:val="right" w:pos="5400" w:leader="none"/>
        </w:tabs>
        <w:spacing w:before="0" w:after="120"/>
        <w:ind w:left="86" w:right="2156" w:hanging="86"/>
        <w:rPr/>
      </w:pPr>
      <w:r>
        <w:rPr>
          <w:b/>
          <w:color w:val="000000"/>
          <w:lang w:val="en-US" w:eastAsia="en-US"/>
        </w:rPr>
        <w:t>Beale Street,</w:t>
      </w:r>
      <w:r>
        <w:rPr>
          <w:color w:val="000000"/>
          <w:lang w:val="en-US" w:eastAsia="en-US"/>
        </w:rPr>
        <w:t xml:space="preserve"> Dor., Public way, from 1996 Dorchester Avenue to approximately 551 feet northeasterly at the M.B.T.A. Railroad.</w:t>
        <w:tab/>
        <w:tab/>
        <w:t>16</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Bearse Avenue,</w:t>
      </w:r>
      <w:r>
        <w:rPr>
          <w:color w:val="000000"/>
          <w:lang w:val="en-US" w:eastAsia="en-US"/>
        </w:rPr>
        <w:t xml:space="preserve"> Dor., Public way, from near 30 Medway Street to approximately 320 feet northeast of Butler Street at the Neponset River Reservation.</w:t>
        <w:tab/>
        <w:tab/>
        <w:t>17</w:t>
      </w:r>
      <w:r>
        <w:rPr>
          <w:color w:val="000000"/>
        </w:rPr>
        <w:tab/>
      </w:r>
      <w:r>
        <w:rPr>
          <w:color w:val="000000"/>
          <w:lang w:val="en-US" w:eastAsia="en-US"/>
        </w:rPr>
        <w:t>13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Beatty Circle, </w:t>
      </w:r>
      <w:r>
        <w:rPr>
          <w:color w:val="000000"/>
          <w:lang w:val="en-US" w:eastAsia="en-US"/>
        </w:rPr>
        <w:t>Dor.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see Dr. Mary Moore Beatty Circle.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Beaufield Street,</w:t>
      </w:r>
      <w:r>
        <w:rPr>
          <w:color w:val="000000"/>
          <w:lang w:val="en-US" w:eastAsia="en-US"/>
        </w:rPr>
        <w:t xml:space="preserve"> Dor., Public way, from 27 Granite Avenue to approximately 304 feet southwesterly.</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Beauford Lane,</w:t>
      </w:r>
      <w:r>
        <w:rPr>
          <w:color w:val="000000"/>
          <w:lang w:val="en-US" w:eastAsia="en-US"/>
        </w:rPr>
        <w:t xml:space="preserve"> Dor., Private way, from Dacia Street between Dewey Street and Woodcliff Street to opposite 120 Howard Avenue.</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Beaufort Road,</w:t>
      </w:r>
      <w:r>
        <w:rPr>
          <w:color w:val="000000"/>
          <w:lang w:val="en-US" w:eastAsia="en-US"/>
        </w:rPr>
        <w:t xml:space="preserve"> W.R., Public way, from 539 Centre Street to Lakeville Road.</w:t>
        <w:tab/>
        <w:tab/>
        <w:t>19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Beaumont Street,</w:t>
      </w:r>
      <w:r>
        <w:rPr>
          <w:color w:val="000000"/>
          <w:lang w:val="en-US" w:eastAsia="en-US"/>
        </w:rPr>
        <w:t xml:space="preserve"> Dor., Public way, from 697 Adams Street to 26 Carruth Street.</w:t>
        <w:tab/>
        <w:tab/>
        <w:t>16</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Beaver Place,</w:t>
      </w:r>
      <w:r>
        <w:rPr>
          <w:color w:val="000000"/>
          <w:lang w:val="en-US" w:eastAsia="en-US"/>
        </w:rPr>
        <w:t xml:space="preserve"> B.P., Private way, from 71 Brimmer Street to David G. Mugar Way.</w:t>
        <w:tab/>
        <w:tab/>
        <w:t>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Beaver Street,</w:t>
      </w:r>
      <w:r>
        <w:rPr>
          <w:color w:val="000000"/>
          <w:lang w:val="en-US" w:eastAsia="en-US"/>
        </w:rPr>
        <w:t xml:space="preserve"> B.P., Public way, from 91 Beacon Street to opposite 25 Beaver Place.</w:t>
        <w:tab/>
        <w:tab/>
        <w:t>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Beaver Street,</w:t>
      </w:r>
      <w:r>
        <w:rPr>
          <w:color w:val="000000"/>
          <w:lang w:val="en-US" w:eastAsia="en-US"/>
        </w:rPr>
        <w:t xml:space="preserve"> H.P., from Enneking Parkway to opposite 244 Reservation 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opposite 244 Reservation Road to approximately 525 feet northeast of 45 Cleveland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Enneking Parkway.</w:t>
      </w:r>
      <w:r>
        <w:rPr>
          <w:color w:val="000000"/>
        </w:rPr>
        <w:tab/>
        <w:tab/>
        <w:t>18</w:t>
        <w:tab/>
        <w:t>12</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Beck Street,</w:t>
      </w:r>
      <w:r>
        <w:rPr>
          <w:color w:val="000000"/>
          <w:lang w:val="en-US" w:eastAsia="en-US"/>
        </w:rPr>
        <w:t xml:space="preserve"> E.B., Public way, from Bremen Street to between 481 and 570 Chelsea Street.</w:t>
      </w:r>
    </w:p>
    <w:p>
      <w:pPr>
        <w:pStyle w:val="Tab2"/>
        <w:rPr/>
      </w:pPr>
      <w:r>
        <w:rPr>
          <w:color w:val="000000"/>
        </w:rPr>
        <w:t>East side.</w:t>
        <w:tab/>
        <w:t>1</w:t>
        <w:tab/>
        <w:t>11</w:t>
        <w:tab/>
        <w:t>1</w:t>
        <w:tab/>
        <w:t>9</w:t>
        <w:tab/>
        <w:t>02128</w:t>
      </w:r>
    </w:p>
    <w:p>
      <w:pPr>
        <w:pStyle w:val="Tab2"/>
        <w:spacing w:before="0" w:after="120"/>
        <w:rPr/>
      </w:pPr>
      <w:r>
        <w:rPr>
          <w:color w:val="000000"/>
        </w:rPr>
        <w:t>West side.</w:t>
        <w:tab/>
        <w:t>1</w:t>
        <w:tab/>
        <w:t>10</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Becket Street,</w:t>
      </w:r>
      <w:r>
        <w:rPr>
          <w:color w:val="000000"/>
          <w:lang w:val="en-US" w:eastAsia="en-US"/>
        </w:rPr>
        <w:t xml:space="preserve"> Dor., Public way, from 338 Gallivan Boulevard to 3 Van Winkle Street.</w:t>
      </w:r>
      <w:r>
        <w:rPr>
          <w:color w:val="000000"/>
        </w:rPr>
        <w:tab/>
        <w:tab/>
      </w:r>
      <w:r>
        <w:rPr>
          <w:color w:val="000000"/>
          <w:lang w:val="en-US" w:eastAsia="en-US"/>
        </w:rPr>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Beckler Avenue,</w:t>
      </w:r>
      <w:r>
        <w:rPr>
          <w:color w:val="000000"/>
          <w:lang w:val="en-US" w:eastAsia="en-US"/>
        </w:rPr>
        <w:t xml:space="preserve"> S.B., Public way, from 292 K Street to approximately 221 feet northeasterly.</w:t>
        <w:tab/>
        <w:tab/>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Beckwith Street,</w:t>
      </w:r>
      <w:r>
        <w:rPr>
          <w:color w:val="000000"/>
          <w:lang w:val="en-US" w:eastAsia="en-US"/>
        </w:rPr>
        <w:t xml:space="preserve"> Dor., Private way, from Hillsboro Street to 9 Harrow Street and from 24 Harrow Street to approximately 88 feet northwesterly.</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Bedford Street,</w:t>
      </w:r>
      <w:r>
        <w:rPr>
          <w:color w:val="000000"/>
          <w:lang w:val="en-US" w:eastAsia="en-US"/>
        </w:rPr>
        <w:t xml:space="preserve"> B.P., Public way, from 50 Chauncy Street to 125 Summer Street at Church Green.</w:t>
        <w:tab/>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Beech Street,</w:t>
      </w:r>
      <w:r>
        <w:rPr>
          <w:color w:val="000000"/>
          <w:lang w:val="en-US" w:eastAsia="en-US"/>
        </w:rPr>
        <w:t xml:space="preserve"> H.P., W.R., Public way, from Beechmont Footway to 408 Belgrade Avenue.</w:t>
      </w:r>
    </w:p>
    <w:p>
      <w:pPr>
        <w:pStyle w:val="Tab2"/>
        <w:rPr/>
      </w:pPr>
      <w:r>
        <w:rPr>
          <w:color w:val="000000"/>
        </w:rPr>
        <w:t>58 - 64</w:t>
        <w:tab/>
        <w:t>20</w:t>
        <w:tab/>
        <w:t>7</w:t>
        <w:tab/>
        <w:t>6</w:t>
        <w:tab/>
        <w:t>6</w:t>
        <w:tab/>
        <w:t>02132</w:t>
      </w:r>
    </w:p>
    <w:p>
      <w:pPr>
        <w:pStyle w:val="Tab2"/>
        <w:rPr/>
      </w:pPr>
      <w:r>
        <w:rPr>
          <w:color w:val="000000"/>
        </w:rPr>
        <w:t>59 - 67</w:t>
        <w:tab/>
        <w:t>20</w:t>
        <w:tab/>
        <w:t>11</w:t>
        <w:tab/>
        <w:t>6</w:t>
        <w:tab/>
        <w:t>6</w:t>
        <w:tab/>
        <w:t>02132</w:t>
      </w:r>
    </w:p>
    <w:p>
      <w:pPr>
        <w:pStyle w:val="Tab2"/>
        <w:rPr/>
      </w:pPr>
      <w:r>
        <w:rPr>
          <w:color w:val="000000"/>
        </w:rPr>
        <w:t>92 - 184, 93 - 203</w:t>
        <w:tab/>
        <w:t>20</w:t>
        <w:tab/>
        <w:t>8</w:t>
        <w:tab/>
        <w:t>5</w:t>
        <w:tab/>
        <w:t>6</w:t>
        <w:tab/>
        <w:t>02131</w:t>
      </w:r>
    </w:p>
    <w:p>
      <w:pPr>
        <w:pStyle w:val="Tab2"/>
        <w:rPr/>
      </w:pPr>
      <w:r>
        <w:rPr>
          <w:color w:val="000000"/>
        </w:rPr>
        <w:t>186 - 370, 205 - 319</w:t>
        <w:tab/>
        <w:t>20</w:t>
        <w:tab/>
        <w:t>9</w:t>
        <w:tab/>
        <w:t>5</w:t>
        <w:tab/>
        <w:t>6</w:t>
        <w:tab/>
        <w:t>02131</w:t>
      </w:r>
    </w:p>
    <w:p>
      <w:pPr>
        <w:pStyle w:val="Tab2"/>
        <w:rPr/>
      </w:pPr>
      <w:r>
        <w:rPr>
          <w:color w:val="000000"/>
        </w:rPr>
        <w:t>325 - 573</w:t>
        <w:tab/>
        <w:t>18</w:t>
        <w:tab/>
        <w:t>11</w:t>
        <w:tab/>
        <w:t>5</w:t>
        <w:tab/>
        <w:t>6</w:t>
        <w:tab/>
        <w:t>02131</w:t>
      </w:r>
    </w:p>
    <w:p>
      <w:pPr>
        <w:pStyle w:val="Tab2"/>
        <w:rPr>
          <w:color w:val="000000"/>
        </w:rPr>
      </w:pPr>
      <w:r>
        <w:rPr>
          <w:color w:val="000000"/>
        </w:rPr>
        <w:t>374 - 580</w:t>
        <w:tab/>
        <w:t>18</w:t>
        <w:tab/>
        <w:t>10</w:t>
        <w:tab/>
        <w:t>5</w:t>
        <w:tab/>
        <w:t>6</w:t>
        <w:tab/>
        <w:t>02121</w:t>
      </w:r>
    </w:p>
    <w:p>
      <w:pPr>
        <w:pStyle w:val="Tab2"/>
        <w:spacing w:before="0" w:after="120"/>
        <w:rPr/>
      </w:pPr>
      <w:r>
        <w:rPr>
          <w:color w:val="000000"/>
        </w:rPr>
        <w:t>577 - 665, 584 - 664</w:t>
        <w:tab/>
        <w:t>18</w:t>
        <w:tab/>
        <w:t>22</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Beechcroft Street,</w:t>
      </w:r>
      <w:r>
        <w:rPr>
          <w:color w:val="000000"/>
          <w:lang w:val="en-US" w:eastAsia="en-US"/>
        </w:rPr>
        <w:t xml:space="preserve"> Bri., Public way, from 272 Faneuil Street to 505 Washington Street.</w:t>
        <w:tab/>
        <w:tab/>
        <w:t>22</w:t>
      </w:r>
      <w:r>
        <w:rPr>
          <w:color w:val="000000"/>
        </w:rPr>
        <w:tab/>
      </w:r>
      <w:r>
        <w:rPr>
          <w:color w:val="000000"/>
          <w:lang w:val="en-US" w:eastAsia="en-US"/>
        </w:rPr>
        <w:t>10</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Beecher Street,</w:t>
      </w:r>
      <w:r>
        <w:rPr>
          <w:color w:val="000000"/>
          <w:lang w:val="en-US" w:eastAsia="en-US"/>
        </w:rPr>
        <w:t xml:space="preserve"> W.R., Public way, from 50 Boylston Street to 95 Paul Gore Street.</w:t>
        <w:tab/>
        <w:tab/>
        <w:t>19</w:t>
      </w:r>
      <w:r>
        <w:rPr>
          <w:color w:val="000000"/>
        </w:rPr>
        <w:tab/>
      </w:r>
      <w:r>
        <w:rPr>
          <w:color w:val="000000"/>
          <w:lang w:val="en-US" w:eastAsia="en-US"/>
        </w:rPr>
        <w:t>1</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Beech Glen Street,</w:t>
      </w:r>
      <w:r>
        <w:rPr>
          <w:color w:val="000000"/>
          <w:lang w:val="en-US" w:eastAsia="en-US"/>
        </w:rPr>
        <w:t xml:space="preserve"> Rox., Public way, from 60 Fort Avenue to 165 Highland Street.</w:t>
        <w:tab/>
        <w:tab/>
        <w:t>11</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Beechland Circle,</w:t>
      </w:r>
      <w:r>
        <w:rPr>
          <w:color w:val="000000"/>
          <w:lang w:val="en-US" w:eastAsia="en-US"/>
        </w:rPr>
        <w:t xml:space="preserve"> W.R., Public way, from </w:t>
      </w:r>
      <w:r>
        <w:rPr>
          <w:bCs/>
          <w:color w:val="000000"/>
          <w:lang w:val="en-US" w:eastAsia="en-US"/>
        </w:rPr>
        <w:t>Beechland Circle</w:t>
      </w:r>
      <w:r>
        <w:rPr>
          <w:color w:val="000000"/>
          <w:lang w:val="en-US" w:eastAsia="en-US"/>
        </w:rPr>
        <w:t xml:space="preserve"> to between and opposite 4555 and 4577 Washington </w:t>
      </w:r>
      <w:r>
        <w:rPr>
          <w:bCs/>
          <w:color w:val="000000"/>
          <w:lang w:val="en-US" w:eastAsia="en-US"/>
        </w:rPr>
        <w:t>Street</w:t>
      </w:r>
      <w:r>
        <w:rPr>
          <w:color w:val="000000"/>
          <w:lang w:val="en-US" w:eastAsia="en-US"/>
        </w:rPr>
        <w: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 xml:space="preserve">Note; </w:t>
      </w:r>
      <w:r>
        <w:rPr>
          <w:color w:val="000000"/>
          <w:lang w:val="en-US" w:eastAsia="en-US"/>
        </w:rPr>
        <w:t>this street, was formerly called Beechland Street.</w:t>
        <w:tab/>
        <w:tab/>
        <w:t>18</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Beechmont Footway,</w:t>
      </w:r>
      <w:r>
        <w:rPr>
          <w:color w:val="000000"/>
          <w:lang w:val="en-US" w:eastAsia="en-US"/>
        </w:rPr>
        <w:t xml:space="preserve"> H.P., Public way, from near 665 Beech Street to near 705 Beechmont Street.</w:t>
        <w:tab/>
        <w:tab/>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Beechmont Street,</w:t>
      </w:r>
      <w:r>
        <w:rPr>
          <w:color w:val="000000"/>
          <w:lang w:val="en-US" w:eastAsia="en-US"/>
        </w:rPr>
        <w:t xml:space="preserve"> H.P., Public way, from Beechmont Footway to near 141 Sherrin Street at Goff Street.</w:t>
        <w:tab/>
      </w:r>
      <w:r>
        <w:rPr>
          <w:color w:val="000000"/>
        </w:rPr>
        <w:tab/>
        <w:t>18</w:t>
        <w:tab/>
        <w:t>22</w:t>
        <w:tab/>
        <w:t>5</w:t>
        <w:tab/>
        <w:t>6</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Beechmont Terrace,</w:t>
      </w:r>
      <w:r>
        <w:rPr>
          <w:color w:val="000000"/>
          <w:lang w:val="en-US" w:eastAsia="en-US"/>
        </w:rPr>
        <w:t xml:space="preserve"> H.P., Public way, from 758 Beechmont Street to approximately 668 feet northeasterly and northwesterly.</w:t>
        <w:tab/>
        <w:tab/>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Beechwood Street,</w:t>
      </w:r>
      <w:r>
        <w:rPr>
          <w:color w:val="000000"/>
          <w:lang w:val="en-US" w:eastAsia="en-US"/>
        </w:rPr>
        <w:t xml:space="preserve"> Dor., Private way, from opposite 50 Wilrose Street to southwesterly.</w:t>
        <w:tab/>
        <w:tab/>
        <w:t>14</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Beechwood Street,</w:t>
      </w:r>
      <w:r>
        <w:rPr>
          <w:color w:val="000000"/>
          <w:lang w:val="en-US" w:eastAsia="en-US"/>
        </w:rPr>
        <w:t xml:space="preserve"> Dor., Private way, from opposite 201 Geneva Avenue to Jeanne Drive.</w:t>
        <w:tab/>
        <w:tab/>
        <w:t>14</w:t>
        <w:tab/>
        <w:t>1</w:t>
        <w:tab/>
        <w:t>4</w:t>
      </w:r>
      <w:r>
        <w:rPr>
          <w:color w:val="000000"/>
        </w:rPr>
        <w:tab/>
      </w:r>
      <w:r>
        <w:rPr>
          <w:color w:val="000000"/>
          <w:lang w:val="en-US" w:eastAsia="en-US"/>
        </w:rPr>
        <w:t>8</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Beethoven Street,</w:t>
      </w:r>
      <w:r>
        <w:rPr>
          <w:color w:val="000000"/>
          <w:lang w:val="en-US" w:eastAsia="en-US"/>
        </w:rPr>
        <w:t xml:space="preserve"> W.R., Public way, from opposite 4 Arcadia Street to 3099 Washington Street.</w:t>
        <w:tab/>
        <w:tab/>
        <w:t>11</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Belden Square,</w:t>
      </w:r>
      <w:r>
        <w:rPr>
          <w:color w:val="000000"/>
          <w:lang w:val="en-US" w:eastAsia="en-US"/>
        </w:rPr>
        <w:t xml:space="preserve"> Dor., Public way, from 15 Belden Street to Ramsey Street.</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Belden Street,</w:t>
      </w:r>
      <w:r>
        <w:rPr>
          <w:color w:val="000000"/>
          <w:lang w:val="en-US" w:eastAsia="en-US"/>
        </w:rPr>
        <w:t xml:space="preserve"> Dor., Public way, from 764 Dudley Street to 20 Humphreys Street.</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Belfort Street,</w:t>
      </w:r>
      <w:r>
        <w:rPr>
          <w:color w:val="000000"/>
          <w:lang w:val="en-US" w:eastAsia="en-US"/>
        </w:rPr>
        <w:t xml:space="preserve"> Dor., Public way, from 1048 Dorchester Avenue to opposite 75 Saxton Street.</w:t>
      </w:r>
    </w:p>
    <w:p>
      <w:pPr>
        <w:pStyle w:val="Tab2"/>
        <w:rPr/>
      </w:pPr>
      <w:r>
        <w:rPr>
          <w:color w:val="000000"/>
        </w:rPr>
        <w:t>1 - 43</w:t>
        <w:tab/>
        <w:t>13</w:t>
        <w:tab/>
        <w:t>9</w:t>
        <w:tab/>
        <w:t>3</w:t>
        <w:tab/>
        <w:t>3</w:t>
        <w:tab/>
        <w:t>02125</w:t>
      </w:r>
    </w:p>
    <w:p>
      <w:pPr>
        <w:pStyle w:val="Tab2"/>
        <w:rPr/>
      </w:pPr>
      <w:r>
        <w:rPr>
          <w:color w:val="000000"/>
        </w:rPr>
        <w:t>2 - 60</w:t>
        <w:tab/>
        <w:t>13</w:t>
        <w:tab/>
        <w:t>8</w:t>
        <w:tab/>
        <w:t>3</w:t>
        <w:tab/>
        <w:t>3</w:t>
        <w:tab/>
        <w:t>02125</w:t>
      </w:r>
    </w:p>
    <w:p>
      <w:pPr>
        <w:pStyle w:val="Tab2"/>
        <w:spacing w:before="0" w:after="120"/>
        <w:rPr/>
      </w:pPr>
      <w:r>
        <w:rPr>
          <w:color w:val="000000"/>
        </w:rPr>
        <w:t>45 - 53</w:t>
        <w:tab/>
        <w:t>13</w:t>
        <w:tab/>
        <w:t>10</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Belgrade Avenue,</w:t>
      </w:r>
      <w:r>
        <w:rPr>
          <w:color w:val="000000"/>
          <w:lang w:val="en-US" w:eastAsia="en-US"/>
        </w:rPr>
        <w:t xml:space="preserve"> W.R., Public way, from 1736 Centre Street to 760 South Street.</w:t>
      </w:r>
    </w:p>
    <w:p>
      <w:pPr>
        <w:pStyle w:val="Tab2"/>
        <w:rPr/>
      </w:pPr>
      <w:r>
        <w:rPr>
          <w:color w:val="000000"/>
        </w:rPr>
        <w:t>1 - 207, 2 - 232</w:t>
        <w:tab/>
        <w:t>20</w:t>
        <w:tab/>
        <w:t>2</w:t>
        <w:tab/>
        <w:t>5</w:t>
        <w:tab/>
        <w:t>6</w:t>
        <w:tab/>
        <w:t>02131</w:t>
      </w:r>
    </w:p>
    <w:p>
      <w:pPr>
        <w:pStyle w:val="Tab2"/>
        <w:rPr/>
      </w:pPr>
      <w:r>
        <w:rPr>
          <w:color w:val="000000"/>
        </w:rPr>
        <w:t>209 - 347, 234 - 338</w:t>
        <w:tab/>
        <w:t>20</w:t>
        <w:tab/>
        <w:t>8</w:t>
        <w:tab/>
        <w:t>5</w:t>
        <w:tab/>
        <w:t>6</w:t>
        <w:tab/>
        <w:t>02131</w:t>
      </w:r>
    </w:p>
    <w:p>
      <w:pPr>
        <w:pStyle w:val="Tab2"/>
        <w:rPr/>
      </w:pPr>
      <w:r>
        <w:rPr>
          <w:color w:val="000000"/>
        </w:rPr>
        <w:t>340 - 370, 349 - 365</w:t>
        <w:tab/>
        <w:t>20</w:t>
        <w:tab/>
        <w:t>8</w:t>
        <w:tab/>
        <w:t>5</w:t>
        <w:tab/>
        <w:t>6</w:t>
        <w:tab/>
        <w:t>02132</w:t>
      </w:r>
    </w:p>
    <w:p>
      <w:pPr>
        <w:pStyle w:val="Tab2"/>
        <w:rPr/>
      </w:pPr>
      <w:r>
        <w:rPr>
          <w:color w:val="000000"/>
        </w:rPr>
        <w:t>392 - 404, 399 - 447</w:t>
        <w:tab/>
        <w:t>20</w:t>
        <w:tab/>
        <w:t>7</w:t>
        <w:tab/>
        <w:t>6</w:t>
        <w:tab/>
        <w:t>6</w:t>
        <w:tab/>
        <w:t>02132</w:t>
      </w:r>
    </w:p>
    <w:p>
      <w:pPr>
        <w:pStyle w:val="Tab2"/>
        <w:rPr/>
      </w:pPr>
      <w:r>
        <w:rPr>
          <w:color w:val="000000"/>
        </w:rPr>
        <w:t>408 - 420</w:t>
        <w:tab/>
        <w:t>20</w:t>
        <w:tab/>
        <w:t>11</w:t>
        <w:tab/>
        <w:t>6</w:t>
        <w:tab/>
        <w:t>6</w:t>
        <w:tab/>
        <w:t>02132</w:t>
      </w:r>
    </w:p>
    <w:p>
      <w:pPr>
        <w:pStyle w:val="Tab2"/>
        <w:spacing w:before="0" w:after="120"/>
        <w:rPr/>
      </w:pPr>
      <w:r>
        <w:rPr>
          <w:color w:val="000000"/>
        </w:rPr>
        <w:t>434 - 446</w:t>
        <w:tab/>
        <w:t>20</w:t>
        <w:tab/>
        <w:t>18</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Belgrade Terrace,</w:t>
      </w:r>
      <w:r>
        <w:rPr>
          <w:color w:val="000000"/>
          <w:lang w:val="en-US" w:eastAsia="en-US"/>
        </w:rPr>
        <w:t xml:space="preserve"> W.R., Private way, from 361 Belgrade Avenue to approximately 125 feet northeasterly at the M.B.T.A. Railroad.</w:t>
        <w:tab/>
        <w:tab/>
        <w:t>20</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Belgravia Place,</w:t>
      </w:r>
      <w:r>
        <w:rPr>
          <w:color w:val="000000"/>
          <w:lang w:val="en-US" w:eastAsia="en-US"/>
        </w:rPr>
        <w:t xml:space="preserve"> B.P., Private way, from 19 Charter Street to northeasterly.</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Bell Court,</w:t>
      </w:r>
      <w:r>
        <w:rPr>
          <w:color w:val="000000"/>
          <w:lang w:val="en-US" w:eastAsia="en-US"/>
        </w:rPr>
        <w:t xml:space="preserve"> S.B., Private way, from 104 D Street to 70 Old Colony Avenue.</w:t>
        <w:tab/>
        <w:tab/>
        <w:t>6</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Bellaire Road,</w:t>
      </w:r>
      <w:r>
        <w:rPr>
          <w:color w:val="000000"/>
          <w:lang w:val="en-US" w:eastAsia="en-US"/>
        </w:rPr>
        <w:t xml:space="preserve"> W.R., Public way, from opposite 19 Burnside Avenue to 47 Cerdan Avenue.</w:t>
      </w:r>
      <w:r>
        <w:rPr>
          <w:color w:val="000000"/>
        </w:rPr>
        <w:tab/>
        <w:tab/>
      </w:r>
      <w:r>
        <w:rPr>
          <w:color w:val="000000"/>
          <w:lang w:val="en-US" w:eastAsia="en-US"/>
        </w:rPr>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Bellamy Street,</w:t>
      </w:r>
      <w:r>
        <w:rPr>
          <w:color w:val="000000"/>
          <w:lang w:val="en-US" w:eastAsia="en-US"/>
        </w:rPr>
        <w:t xml:space="preserve"> Bri., from 51 Burton Street to easterly.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51 Burton Street to Matchett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Matchett Street to easterly.</w:t>
      </w:r>
      <w:r>
        <w:rPr>
          <w:color w:val="000000"/>
        </w:rPr>
        <w:tab/>
        <w:tab/>
      </w:r>
      <w:r>
        <w:rPr>
          <w:color w:val="000000"/>
          <w:lang w:val="en-US" w:eastAsia="en-US"/>
        </w:rPr>
        <w:t>22</w:t>
      </w:r>
      <w:r>
        <w:rPr>
          <w:color w:val="000000"/>
        </w:rPr>
        <w:tab/>
      </w:r>
      <w:r>
        <w:rPr>
          <w:color w:val="000000"/>
          <w:lang w:val="en-US" w:eastAsia="en-US"/>
        </w:rPr>
        <w:t>13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Belle Avenue,</w:t>
      </w:r>
      <w:r>
        <w:rPr>
          <w:color w:val="000000"/>
          <w:lang w:val="en-US" w:eastAsia="en-US"/>
        </w:rPr>
        <w:t xml:space="preserve"> W.R., Public way, from 84 Baker Street to opposite 80 Northdale Road.</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Bellevue Street,</w:t>
      </w:r>
      <w:r>
        <w:rPr>
          <w:color w:val="000000"/>
          <w:lang w:val="en-US" w:eastAsia="en-US"/>
        </w:rPr>
        <w:t xml:space="preserve"> Dor., Public way, from 89 Barry Street to 435 Columbia Road.</w:t>
      </w:r>
    </w:p>
    <w:p>
      <w:pPr>
        <w:pStyle w:val="Tab2"/>
        <w:rPr/>
      </w:pPr>
      <w:r>
        <w:rPr>
          <w:color w:val="000000"/>
        </w:rPr>
        <w:t>1 - 145, 2 - 20</w:t>
        <w:tab/>
        <w:t>15</w:t>
        <w:tab/>
        <w:t>1</w:t>
        <w:tab/>
        <w:t>3</w:t>
        <w:tab/>
        <w:t>3</w:t>
        <w:tab/>
        <w:t>02125</w:t>
      </w:r>
    </w:p>
    <w:p>
      <w:pPr>
        <w:pStyle w:val="Tab2"/>
        <w:rPr/>
      </w:pPr>
      <w:r>
        <w:rPr>
          <w:color w:val="000000"/>
        </w:rPr>
        <w:t>24 - 34</w:t>
        <w:tab/>
        <w:t>15</w:t>
        <w:tab/>
        <w:t>4</w:t>
        <w:tab/>
        <w:t>3</w:t>
        <w:tab/>
        <w:t>3</w:t>
        <w:tab/>
        <w:t>02125</w:t>
      </w:r>
    </w:p>
    <w:p>
      <w:pPr>
        <w:pStyle w:val="Tab2"/>
        <w:rPr/>
      </w:pPr>
      <w:r>
        <w:rPr>
          <w:color w:val="000000"/>
        </w:rPr>
        <w:t>36 - 80</w:t>
        <w:tab/>
        <w:t>15</w:t>
        <w:tab/>
        <w:t>3</w:t>
        <w:tab/>
        <w:t>3</w:t>
        <w:tab/>
        <w:t>3</w:t>
        <w:tab/>
        <w:t>02125</w:t>
      </w:r>
    </w:p>
    <w:p>
      <w:pPr>
        <w:pStyle w:val="Tab2"/>
        <w:spacing w:before="0" w:after="120"/>
        <w:rPr/>
      </w:pPr>
      <w:r>
        <w:rPr>
          <w:color w:val="000000"/>
        </w:rPr>
        <w:t>82 - 104</w:t>
        <w:tab/>
        <w:t>15</w:t>
        <w:tab/>
        <w:t>2</w:t>
        <w:tab/>
        <w:t>4</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Bellevue Street,</w:t>
      </w:r>
      <w:r>
        <w:rPr>
          <w:color w:val="000000"/>
          <w:lang w:val="en-US" w:eastAsia="en-US"/>
        </w:rPr>
        <w:t xml:space="preserve"> W.R., Public way, from 89 Bellevue Hill Road to 1942 Centre Street.</w:t>
      </w:r>
    </w:p>
    <w:p>
      <w:pPr>
        <w:pStyle w:val="Tab2"/>
        <w:rPr/>
      </w:pPr>
      <w:r>
        <w:rPr>
          <w:color w:val="000000"/>
        </w:rPr>
        <w:t>1 - 5, 2 - 6</w:t>
        <w:tab/>
        <w:t>20</w:t>
        <w:tab/>
        <w:t>12</w:t>
        <w:tab/>
        <w:t>6</w:t>
        <w:tab/>
        <w:t>6</w:t>
        <w:tab/>
        <w:t>02132</w:t>
      </w:r>
    </w:p>
    <w:p>
      <w:pPr>
        <w:pStyle w:val="Tab2"/>
        <w:rPr/>
      </w:pPr>
      <w:r>
        <w:rPr>
          <w:color w:val="000000"/>
        </w:rPr>
        <w:t>13 - 223, 68 - 226</w:t>
        <w:tab/>
        <w:t>20</w:t>
        <w:tab/>
        <w:t>14</w:t>
        <w:tab/>
        <w:t>6</w:t>
        <w:tab/>
        <w:t>6</w:t>
        <w:tab/>
        <w:t>02132</w:t>
      </w:r>
    </w:p>
    <w:p>
      <w:pPr>
        <w:pStyle w:val="Tab2"/>
        <w:rPr/>
      </w:pPr>
      <w:r>
        <w:rPr>
          <w:color w:val="000000"/>
        </w:rPr>
        <w:t>14 - 60</w:t>
        <w:tab/>
        <w:t>20</w:t>
        <w:tab/>
        <w:t>11</w:t>
        <w:tab/>
        <w:t>6</w:t>
        <w:tab/>
        <w:t>6</w:t>
        <w:tab/>
        <w:t>02132</w:t>
      </w:r>
    </w:p>
    <w:p>
      <w:pPr>
        <w:pStyle w:val="Tab2"/>
        <w:spacing w:before="0" w:after="120"/>
        <w:rPr>
          <w:color w:val="000000"/>
        </w:rPr>
      </w:pPr>
      <w:r>
        <w:rPr>
          <w:color w:val="000000"/>
        </w:rPr>
        <w:t>225 - 327, 228 - 328</w:t>
        <w:tab/>
        <w:t>20</w:t>
        <w:tab/>
        <w:t>10</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Bellevue Hill Road,</w:t>
      </w:r>
      <w:r>
        <w:rPr>
          <w:color w:val="000000"/>
          <w:lang w:val="en-US" w:eastAsia="en-US"/>
        </w:rPr>
        <w:t xml:space="preserve"> W.R., from 87 La Grange Street to 767 West Roxbury Parkway.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r>
      <w:r>
        <w:rPr>
          <w:color w:val="000000"/>
        </w:rPr>
        <w:tab/>
        <w:tab/>
      </w:r>
      <w:r>
        <w:rPr>
          <w:color w:val="000000"/>
          <w:lang w:val="en-US" w:eastAsia="en-US"/>
        </w:rPr>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Bellflower Street,</w:t>
      </w:r>
      <w:r>
        <w:rPr>
          <w:color w:val="000000"/>
          <w:lang w:val="en-US" w:eastAsia="en-US"/>
        </w:rPr>
        <w:t xml:space="preserve"> Dor., Public way, from 134 Boston Street to 769 Dorchester Avenue.</w:t>
        <w:tab/>
        <w:tab/>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Bellingham Place,</w:t>
      </w:r>
      <w:r>
        <w:rPr>
          <w:color w:val="000000"/>
          <w:lang w:val="en-US" w:eastAsia="en-US"/>
        </w:rPr>
        <w:t xml:space="preserve"> B.P., Private way, from 85 Revere Street to northwesterly.</w:t>
        <w:tab/>
        <w:tab/>
        <w:t>5</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Bellvista Road,</w:t>
      </w:r>
      <w:r>
        <w:rPr>
          <w:color w:val="000000"/>
          <w:lang w:val="en-US" w:eastAsia="en-US"/>
        </w:rPr>
        <w:t xml:space="preserve"> Bri., Public way, from 198 Allston Street to the Boston and Brookline Boundary Line.</w:t>
        <w:tab/>
        <w:tab/>
        <w:t>21</w:t>
      </w:r>
      <w:r>
        <w:rPr>
          <w:color w:val="000000"/>
        </w:rPr>
        <w:tab/>
      </w:r>
      <w:r>
        <w:rPr>
          <w:color w:val="000000"/>
          <w:lang w:val="en-US" w:eastAsia="en-US"/>
        </w:rPr>
        <w:t>8</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Belmont Place,</w:t>
      </w:r>
      <w:r>
        <w:rPr>
          <w:color w:val="000000"/>
          <w:lang w:val="en-US" w:eastAsia="en-US"/>
        </w:rPr>
        <w:t xml:space="preserve"> E.B., Private way, from 122 Everett Street to northeasterly.</w:t>
        <w:tab/>
        <w:tab/>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Belmont Street,</w:t>
      </w:r>
      <w:r>
        <w:rPr>
          <w:color w:val="000000"/>
          <w:lang w:val="en-US" w:eastAsia="en-US"/>
        </w:rPr>
        <w:t xml:space="preserve"> Chsn., Public way, from 295 Bunker Hill Street to between 354 and 412 Medford Street.</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Belmore Terrace,</w:t>
      </w:r>
      <w:r>
        <w:rPr>
          <w:color w:val="000000"/>
          <w:lang w:val="en-US" w:eastAsia="en-US"/>
        </w:rPr>
        <w:t xml:space="preserve"> W.R., Public way, from 14 Boylston Street to 15 Oakview Terrace.</w:t>
        <w:tab/>
        <w:tab/>
        <w:t>19</w:t>
      </w:r>
      <w:r>
        <w:rPr>
          <w:color w:val="000000"/>
        </w:rPr>
        <w:tab/>
      </w:r>
      <w:r>
        <w:rPr>
          <w:color w:val="000000"/>
          <w:lang w:val="en-US" w:eastAsia="en-US"/>
        </w:rPr>
        <w:t>1</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Belnap Road,</w:t>
      </w:r>
      <w:r>
        <w:rPr>
          <w:color w:val="000000"/>
          <w:lang w:val="en-US" w:eastAsia="en-US"/>
        </w:rPr>
        <w:t xml:space="preserve"> H.P., Public way, from 6 Eastmont Road to 80 Leighton Road.</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Belnel Road,</w:t>
      </w:r>
      <w:r>
        <w:rPr>
          <w:color w:val="000000"/>
          <w:lang w:val="en-US" w:eastAsia="en-US"/>
        </w:rPr>
        <w:t xml:space="preserve"> H.P., Public way, from 57 Osceola Street to between 36 Poydras Street and 750 River Street.</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Belton Street,</w:t>
      </w:r>
      <w:r>
        <w:rPr>
          <w:color w:val="000000"/>
          <w:lang w:val="en-US" w:eastAsia="en-US"/>
        </w:rPr>
        <w:t xml:space="preserve"> Dor., Public way, from 629 Gallivan Boulevard to 184 Milton Street.</w:t>
        <w:tab/>
        <w:tab/>
        <w:t>16</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Belvidere Street,</w:t>
      </w:r>
      <w:r>
        <w:rPr>
          <w:color w:val="000000"/>
          <w:lang w:val="en-US" w:eastAsia="en-US"/>
        </w:rPr>
        <w:t xml:space="preserve"> B.P., Rox., Public way, from opposite 120 Huntington Avenue at West Newton Street to 154 Massachusetts Avenue.</w:t>
      </w:r>
    </w:p>
    <w:p>
      <w:pPr>
        <w:pStyle w:val="Tab2"/>
        <w:rPr/>
      </w:pPr>
      <w:r>
        <w:rPr>
          <w:color w:val="000000"/>
        </w:rPr>
        <w:t>1 - 71, 2 - 42</w:t>
        <w:tab/>
        <w:t>4</w:t>
        <w:tab/>
        <w:t>6</w:t>
        <w:tab/>
        <w:t>8</w:t>
        <w:tab/>
        <w:t>1</w:t>
        <w:tab/>
        <w:t>02115</w:t>
      </w:r>
    </w:p>
    <w:p>
      <w:pPr>
        <w:pStyle w:val="Tab2"/>
        <w:rPr/>
      </w:pPr>
      <w:r>
        <w:rPr>
          <w:color w:val="000000"/>
        </w:rPr>
        <w:t>50 - 108</w:t>
        <w:tab/>
        <w:t>4</w:t>
        <w:tab/>
        <w:t>2</w:t>
        <w:tab/>
        <w:t>2</w:t>
        <w:tab/>
        <w:t>1</w:t>
        <w:tab/>
        <w:t>02115</w:t>
      </w:r>
    </w:p>
    <w:p>
      <w:pPr>
        <w:pStyle w:val="Tab2"/>
        <w:spacing w:before="0" w:after="120"/>
        <w:rPr/>
      </w:pPr>
      <w:r>
        <w:rPr>
          <w:color w:val="000000"/>
        </w:rPr>
        <w:t>75 - 123</w:t>
        <w:tab/>
        <w:t>4</w:t>
        <w:tab/>
        <w:t>5</w:t>
        <w:tab/>
        <w:t>7</w:t>
        <w:tab/>
        <w:t>1</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Bennet Place,</w:t>
      </w:r>
      <w:r>
        <w:rPr>
          <w:color w:val="000000"/>
          <w:lang w:val="en-US" w:eastAsia="en-US"/>
        </w:rPr>
        <w:t xml:space="preserve"> E.B., Private way, from 24 White Street to northerly.</w:t>
        <w:tab/>
        <w:tab/>
        <w:t>1</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Bennet Street,</w:t>
      </w:r>
      <w:r>
        <w:rPr>
          <w:color w:val="000000"/>
          <w:lang w:val="en-US" w:eastAsia="en-US"/>
        </w:rPr>
        <w:t xml:space="preserve"> B.P., Public way, from between and opposite 150 and 200 Harrison Avenue to approximately 240 feet northwesterly.</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Bennett Street,</w:t>
      </w:r>
      <w:r>
        <w:rPr>
          <w:color w:val="000000"/>
          <w:lang w:val="en-US" w:eastAsia="en-US"/>
        </w:rPr>
        <w:t xml:space="preserve"> Bri., Public way, from 359 Market Street to 91 Oakland Street.</w:t>
      </w:r>
    </w:p>
    <w:p>
      <w:pPr>
        <w:pStyle w:val="Tab2"/>
        <w:rPr/>
      </w:pPr>
      <w:r>
        <w:rPr>
          <w:color w:val="000000"/>
        </w:rPr>
        <w:t>1 - 27, 41 - 89</w:t>
        <w:tab/>
        <w:t>22</w:t>
        <w:tab/>
        <w:t>12</w:t>
        <w:tab/>
        <w:t>9</w:t>
        <w:tab/>
        <w:t>4</w:t>
        <w:tab/>
        <w:t>02135</w:t>
      </w:r>
    </w:p>
    <w:p>
      <w:pPr>
        <w:pStyle w:val="Tab2"/>
        <w:rPr/>
      </w:pPr>
      <w:r>
        <w:rPr>
          <w:color w:val="000000"/>
        </w:rPr>
        <w:t>2 - 38, 29 - 37</w:t>
        <w:tab/>
        <w:t>22</w:t>
        <w:tab/>
        <w:t>3</w:t>
        <w:tab/>
        <w:t>9</w:t>
        <w:tab/>
        <w:t>4</w:t>
        <w:tab/>
        <w:t>02135</w:t>
      </w:r>
    </w:p>
    <w:p>
      <w:pPr>
        <w:pStyle w:val="Tab2"/>
        <w:spacing w:before="0" w:after="120"/>
        <w:rPr/>
      </w:pPr>
      <w:r>
        <w:rPr>
          <w:color w:val="000000"/>
        </w:rPr>
        <w:t>42 - 126, 95 - 131</w:t>
        <w:tab/>
        <w:t>22</w:t>
        <w:tab/>
        <w:t>10</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Bennington Street,</w:t>
      </w:r>
      <w:r>
        <w:rPr>
          <w:color w:val="000000"/>
          <w:lang w:val="en-US" w:eastAsia="en-US"/>
        </w:rPr>
        <w:t xml:space="preserve"> E.B., Public way, from 2 Porter Street at Central Square to the Boston and Revere Boundary Line.</w:t>
      </w:r>
    </w:p>
    <w:p>
      <w:pPr>
        <w:pStyle w:val="Tab2"/>
        <w:rPr/>
      </w:pPr>
      <w:r>
        <w:rPr>
          <w:color w:val="000000"/>
        </w:rPr>
        <w:t>1 - 125, 2 - 200</w:t>
        <w:tab/>
        <w:t>1</w:t>
        <w:tab/>
        <w:t>6</w:t>
        <w:tab/>
        <w:t>1</w:t>
        <w:tab/>
        <w:t>9</w:t>
        <w:tab/>
        <w:t>02128</w:t>
      </w:r>
    </w:p>
    <w:p>
      <w:pPr>
        <w:pStyle w:val="Tab2"/>
        <w:rPr/>
      </w:pPr>
      <w:r>
        <w:rPr>
          <w:color w:val="000000"/>
        </w:rPr>
        <w:t>149 - 187</w:t>
        <w:tab/>
        <w:t>1</w:t>
        <w:tab/>
        <w:t>5</w:t>
        <w:tab/>
        <w:t>1</w:t>
        <w:tab/>
        <w:t>9</w:t>
        <w:tab/>
        <w:t>02128</w:t>
      </w:r>
    </w:p>
    <w:p>
      <w:pPr>
        <w:pStyle w:val="Tab2"/>
        <w:rPr/>
      </w:pPr>
      <w:r>
        <w:rPr>
          <w:color w:val="000000"/>
        </w:rPr>
        <w:t>202 - 466, 215 - 465</w:t>
        <w:tab/>
        <w:t>1</w:t>
        <w:tab/>
        <w:t>10</w:t>
        <w:tab/>
        <w:t>1</w:t>
        <w:tab/>
        <w:t>9</w:t>
        <w:tab/>
        <w:t>02128</w:t>
      </w:r>
    </w:p>
    <w:p>
      <w:pPr>
        <w:pStyle w:val="Tab2"/>
        <w:rPr/>
      </w:pPr>
      <w:r>
        <w:rPr>
          <w:color w:val="000000"/>
        </w:rPr>
        <w:t>467 - 619, 468 - 704</w:t>
        <w:tab/>
        <w:t>1</w:t>
        <w:tab/>
        <w:t>11</w:t>
        <w:tab/>
        <w:t>1</w:t>
        <w:tab/>
        <w:t>9</w:t>
        <w:tab/>
        <w:t>02128</w:t>
      </w:r>
    </w:p>
    <w:p>
      <w:pPr>
        <w:pStyle w:val="Tab2"/>
        <w:rPr/>
      </w:pPr>
      <w:r>
        <w:rPr>
          <w:color w:val="000000"/>
        </w:rPr>
        <w:t>621 - 1349, 1170 - 1350</w:t>
        <w:tab/>
        <w:t>1</w:t>
        <w:tab/>
        <w:t>12</w:t>
        <w:tab/>
        <w:t>1</w:t>
        <w:tab/>
        <w:t>9</w:t>
        <w:tab/>
        <w:t>02128</w:t>
      </w:r>
    </w:p>
    <w:p>
      <w:pPr>
        <w:pStyle w:val="Tab2"/>
        <w:spacing w:before="0" w:after="120"/>
        <w:rPr/>
      </w:pPr>
      <w:r>
        <w:rPr>
          <w:color w:val="000000"/>
        </w:rPr>
        <w:t>708 - 1154</w:t>
        <w:tab/>
        <w:t>1</w:t>
        <w:tab/>
        <w:t>13</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Benson Street,</w:t>
      </w:r>
      <w:r>
        <w:rPr>
          <w:color w:val="000000"/>
          <w:lang w:val="en-US" w:eastAsia="en-US"/>
        </w:rPr>
        <w:t xml:space="preserve"> Bri., Public way, from 32 Antwerp Street to 35 Litchfield Street.</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Bentham Road,</w:t>
      </w:r>
      <w:r>
        <w:rPr>
          <w:color w:val="000000"/>
          <w:lang w:val="en-US" w:eastAsia="en-US"/>
        </w:rPr>
        <w:t xml:space="preserve"> Dor., Public way, from opposite 50 Draper Street to between 97 and 107 Mt. Ida Road.</w:t>
        <w:tab/>
        <w:tab/>
        <w:t>15</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Bentley Street,</w:t>
      </w:r>
      <w:r>
        <w:rPr>
          <w:color w:val="000000"/>
          <w:lang w:val="en-US" w:eastAsia="en-US"/>
        </w:rPr>
        <w:t xml:space="preserve"> Bri., Public way, from 35 Henshaw Street to 22 Sparhawk Street.</w:t>
        <w:tab/>
        <w:tab/>
        <w:t>22</w:t>
      </w:r>
      <w:r>
        <w:rPr>
          <w:color w:val="000000"/>
        </w:rPr>
        <w:tab/>
      </w:r>
      <w:r>
        <w:rPr>
          <w:color w:val="000000"/>
          <w:lang w:val="en-US" w:eastAsia="en-US"/>
        </w:rPr>
        <w:t>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Benton Street,</w:t>
      </w:r>
      <w:r>
        <w:rPr>
          <w:color w:val="000000"/>
          <w:lang w:val="en-US" w:eastAsia="en-US"/>
        </w:rPr>
        <w:t xml:space="preserve"> Rox., Public way, from 716 Columbus Avenue to 981 Tremont Street.</w:t>
        <w:tab/>
        <w:tab/>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Beram Avenue,</w:t>
      </w:r>
      <w:r>
        <w:rPr>
          <w:color w:val="000000"/>
          <w:lang w:val="en-US" w:eastAsia="en-US"/>
        </w:rPr>
        <w:t xml:space="preserve"> W.R., Public way, from 417 Beech Street to Beechland Circle.</w:t>
        <w:tab/>
        <w:tab/>
        <w:t>18</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Berkeley Street,</w:t>
      </w:r>
      <w:r>
        <w:rPr>
          <w:color w:val="000000"/>
          <w:lang w:val="en-US" w:eastAsia="en-US"/>
        </w:rPr>
        <w:t xml:space="preserve"> B.P., Public way, from James J. Storrow Memorial Drive to 505 Tremont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  </w:t>
      </w:r>
      <w:r>
        <w:rPr>
          <w:b/>
          <w:color w:val="000000"/>
          <w:lang w:val="en-US" w:eastAsia="en-US"/>
        </w:rPr>
        <w:t>Note;</w:t>
      </w:r>
      <w:r>
        <w:rPr>
          <w:color w:val="000000"/>
          <w:lang w:val="en-US" w:eastAsia="en-US"/>
        </w:rPr>
        <w:t xml:space="preserve"> the portion of Berkeley Street, from Beacon Street to the James J. Storrow Memorial Drive, is under the care, control and custody of the D.C.R.</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the portion of Berkeley Street, from a point approximately 55 feet northwest of Cortes Street to approximately 252 feet southeasterly, is under the care, control and custody of the M.D.O.T.</w:t>
      </w:r>
    </w:p>
    <w:p>
      <w:pPr>
        <w:pStyle w:val="Tab2"/>
        <w:rPr/>
      </w:pPr>
      <w:r>
        <w:rPr>
          <w:color w:val="000000"/>
        </w:rPr>
        <w:t>1 - 221, 2 - 140</w:t>
        <w:tab/>
        <w:t>5</w:t>
        <w:tab/>
        <w:t>1</w:t>
        <w:tab/>
        <w:t>2</w:t>
        <w:tab/>
        <w:t>1</w:t>
        <w:tab/>
        <w:t>02116</w:t>
      </w:r>
    </w:p>
    <w:p>
      <w:pPr>
        <w:pStyle w:val="Tab2"/>
        <w:rPr/>
      </w:pPr>
      <w:r>
        <w:rPr>
          <w:color w:val="000000"/>
        </w:rPr>
        <w:t>142 - 218</w:t>
        <w:tab/>
        <w:t>4</w:t>
        <w:tab/>
        <w:t>2</w:t>
        <w:tab/>
        <w:t>2</w:t>
        <w:tab/>
        <w:t>1</w:t>
        <w:tab/>
        <w:t>02116</w:t>
      </w:r>
    </w:p>
    <w:p>
      <w:pPr>
        <w:pStyle w:val="Tab2"/>
        <w:spacing w:before="0" w:after="120"/>
        <w:rPr/>
      </w:pPr>
      <w:r>
        <w:rPr>
          <w:color w:val="000000"/>
        </w:rPr>
        <w:t>224 - 308, 225 - 307</w:t>
        <w:tab/>
        <w:t>5</w:t>
        <w:tab/>
        <w:t>6</w:t>
        <w:tab/>
        <w:t>8</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Berkshire Street,</w:t>
      </w:r>
      <w:r>
        <w:rPr>
          <w:color w:val="000000"/>
          <w:lang w:val="en-US" w:eastAsia="en-US"/>
        </w:rPr>
        <w:t xml:space="preserve"> Dor., Private way, from 79 Beaumont Street to 33 Westmoreland Street.</w:t>
        <w:tab/>
        <w:tab/>
        <w:t>16</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Bernard Street,</w:t>
      </w:r>
      <w:r>
        <w:rPr>
          <w:color w:val="000000"/>
          <w:lang w:val="en-US" w:eastAsia="en-US"/>
        </w:rPr>
        <w:t xml:space="preserve"> Dor., Public way, from 144 Harvard Street to approximately 1,000 feet southeast of 91 Talbot Avenue at the M.B.T.A. Railroad.</w:t>
      </w:r>
    </w:p>
    <w:p>
      <w:pPr>
        <w:pStyle w:val="Tab2"/>
        <w:rPr/>
      </w:pPr>
      <w:r>
        <w:rPr>
          <w:color w:val="000000"/>
        </w:rPr>
        <w:t>1 - 19</w:t>
        <w:tab/>
        <w:t>14</w:t>
        <w:tab/>
        <w:t>2</w:t>
        <w:tab/>
        <w:t>4</w:t>
        <w:tab/>
        <w:t>3</w:t>
        <w:tab/>
        <w:t>02124</w:t>
      </w:r>
    </w:p>
    <w:p>
      <w:pPr>
        <w:pStyle w:val="Tab2"/>
        <w:rPr>
          <w:color w:val="000000"/>
        </w:rPr>
      </w:pPr>
      <w:r>
        <w:rPr>
          <w:color w:val="000000"/>
        </w:rPr>
        <w:t>2 - 164, 43 - 93</w:t>
        <w:tab/>
        <w:t>14</w:t>
        <w:tab/>
        <w:t>2</w:t>
        <w:tab/>
        <w:t>4</w:t>
        <w:tab/>
        <w:t>3/7</w:t>
        <w:tab/>
        <w:t>02124</w:t>
      </w:r>
    </w:p>
    <w:p>
      <w:pPr>
        <w:pStyle w:val="Tab2"/>
        <w:rPr/>
      </w:pPr>
      <w:r>
        <w:rPr>
          <w:color w:val="000000"/>
        </w:rPr>
        <w:t>21 - 41</w:t>
        <w:tab/>
        <w:t>14</w:t>
        <w:tab/>
        <w:t>7</w:t>
        <w:tab/>
        <w:t>4</w:t>
        <w:tab/>
        <w:t>3</w:t>
        <w:tab/>
        <w:t>02124</w:t>
      </w:r>
    </w:p>
    <w:p>
      <w:pPr>
        <w:pStyle w:val="Tab2"/>
        <w:spacing w:before="0" w:after="120"/>
        <w:rPr/>
      </w:pPr>
      <w:r>
        <w:rPr>
          <w:color w:val="000000"/>
        </w:rPr>
        <w:t>95 - 159</w:t>
        <w:tab/>
        <w:t>14</w:t>
        <w:tab/>
        <w:t>10</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Bernardo O'Higgins Circle</w:t>
      </w:r>
      <w:r>
        <w:rPr>
          <w:color w:val="000000"/>
          <w:lang w:val="en-US" w:eastAsia="en-US"/>
        </w:rPr>
        <w:t>, Bri., at the junction of Kilsyth Road and Lanark Road.</w:t>
        <w:tab/>
        <w:tab/>
        <w:t>21</w:t>
      </w:r>
      <w:r>
        <w:rPr>
          <w:color w:val="000000"/>
        </w:rPr>
        <w:tab/>
      </w:r>
      <w:r>
        <w:rPr>
          <w:color w:val="000000"/>
          <w:lang w:val="en-US" w:eastAsia="en-US"/>
        </w:rPr>
        <w:t>12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Bernice Street,</w:t>
      </w:r>
      <w:r>
        <w:rPr>
          <w:color w:val="000000"/>
          <w:lang w:val="en-US" w:eastAsia="en-US"/>
        </w:rPr>
        <w:t xml:space="preserve"> Dor., Private way, from 65 Ashland Street to southerly.</w:t>
        <w:tab/>
        <w:tab/>
        <w:t>16</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Berry Street,</w:t>
      </w:r>
      <w:r>
        <w:rPr>
          <w:color w:val="000000"/>
          <w:lang w:val="en-US" w:eastAsia="en-US"/>
        </w:rPr>
        <w:t xml:space="preserve"> Dor., Private way, from 47 Redfield Street to southeasterly.</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Bertram Street,</w:t>
      </w:r>
      <w:r>
        <w:rPr>
          <w:color w:val="000000"/>
          <w:lang w:val="en-US" w:eastAsia="en-US"/>
        </w:rPr>
        <w:t xml:space="preserve"> Bri., Public way, from 210 North Harvard Street to 9 Travis Street.</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Bertson Avenue,</w:t>
      </w:r>
      <w:r>
        <w:rPr>
          <w:color w:val="000000"/>
          <w:lang w:val="en-US" w:eastAsia="en-US"/>
        </w:rPr>
        <w:t xml:space="preserve"> W.R., Public way, from opposite 180 Dent Street to 632 La Grange Street.</w:t>
      </w:r>
    </w:p>
    <w:p>
      <w:pPr>
        <w:pStyle w:val="Tab2"/>
        <w:rPr>
          <w:color w:val="000000"/>
        </w:rPr>
      </w:pPr>
      <w:r>
        <w:rPr>
          <w:color w:val="000000"/>
        </w:rPr>
        <w:t>Odd</w:t>
        <w:tab/>
        <w:t>20</w:t>
        <w:tab/>
        <w:t>17</w:t>
        <w:tab/>
        <w:t>6</w:t>
        <w:tab/>
        <w:t>6</w:t>
        <w:tab/>
        <w:t>02132</w:t>
      </w:r>
    </w:p>
    <w:p>
      <w:pPr>
        <w:pStyle w:val="Tab2"/>
        <w:spacing w:before="0" w:after="120"/>
        <w:rPr>
          <w:color w:val="000000"/>
        </w:rPr>
      </w:pPr>
      <w:r>
        <w:rPr>
          <w:color w:val="000000"/>
        </w:rPr>
        <w:t>Even</w:t>
        <w:tab/>
        <w:t>20</w:t>
        <w:tab/>
        <w:t>12</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Berwick Street,</w:t>
      </w:r>
      <w:r>
        <w:rPr>
          <w:color w:val="000000"/>
          <w:lang w:val="en-US" w:eastAsia="en-US"/>
        </w:rPr>
        <w:t xml:space="preserve"> W.R., Public way, from 382 Baker Street to Barnes Street.</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Beryl Street,</w:t>
      </w:r>
      <w:r>
        <w:rPr>
          <w:color w:val="000000"/>
          <w:lang w:val="en-US" w:eastAsia="en-US"/>
        </w:rPr>
        <w:t xml:space="preserve"> W.R., Public way, from 38 Aldrich Street to 317 Cornell Street.</w:t>
      </w:r>
    </w:p>
    <w:p>
      <w:pPr>
        <w:pStyle w:val="Tab2"/>
        <w:rPr/>
      </w:pPr>
      <w:r>
        <w:rPr>
          <w:color w:val="000000"/>
        </w:rPr>
        <w:t>1 - 49</w:t>
        <w:tab/>
        <w:t>20</w:t>
        <w:tab/>
        <w:t>9</w:t>
        <w:tab/>
        <w:t>5</w:t>
        <w:tab/>
        <w:t>6</w:t>
        <w:tab/>
        <w:t>02131</w:t>
      </w:r>
    </w:p>
    <w:p>
      <w:pPr>
        <w:pStyle w:val="Tab2"/>
        <w:rPr>
          <w:color w:val="000000"/>
        </w:rPr>
      </w:pPr>
      <w:r>
        <w:rPr>
          <w:color w:val="000000"/>
        </w:rPr>
        <w:t>2 - 78</w:t>
        <w:tab/>
        <w:t>20</w:t>
        <w:tab/>
        <w:t>8</w:t>
        <w:tab/>
        <w:t>5</w:t>
        <w:tab/>
        <w:t>6</w:t>
        <w:tab/>
        <w:t>02131</w:t>
      </w:r>
    </w:p>
    <w:p>
      <w:pPr>
        <w:pStyle w:val="Tab2"/>
        <w:spacing w:before="0" w:after="120"/>
        <w:rPr/>
      </w:pPr>
      <w:r>
        <w:rPr>
          <w:color w:val="000000"/>
        </w:rPr>
        <w:t>57 - 79</w:t>
        <w:tab/>
        <w:t>20</w:t>
        <w:tab/>
        <w:t>2</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Bethune Way</w:t>
      </w:r>
      <w:r>
        <w:rPr>
          <w:color w:val="000000"/>
          <w:lang w:val="en-US" w:eastAsia="en-US"/>
        </w:rPr>
        <w:t>, Rox., Public way, from Eustis Street between 1010 Harriosn Avenue and opposite 36 Dearborn Street to opposite 93 Zeigler Street.</w:t>
        <w:tab/>
        <w:tab/>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Beverly Street,</w:t>
      </w:r>
      <w:r>
        <w:rPr>
          <w:color w:val="000000"/>
          <w:lang w:val="en-US" w:eastAsia="en-US"/>
        </w:rPr>
        <w:t xml:space="preserve"> B.P., from Causeway Street between Haverhill Street and Medford Street to opposite 45 North Washington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00"/>
        <w:rPr/>
      </w:pPr>
      <w:r>
        <w:rPr>
          <w:b/>
          <w:color w:val="000000"/>
          <w:lang w:val="en-US" w:eastAsia="en-US"/>
        </w:rPr>
        <w:t xml:space="preserve">  </w:t>
      </w:r>
      <w:r>
        <w:rPr>
          <w:b/>
          <w:color w:val="000000"/>
          <w:lang w:val="en-US" w:eastAsia="en-US"/>
        </w:rPr>
        <w:t xml:space="preserve">Note; </w:t>
      </w:r>
      <w:r>
        <w:rPr>
          <w:color w:val="000000"/>
          <w:lang w:val="en-US" w:eastAsia="en-US"/>
        </w:rPr>
        <w:t>this street, is under the care, control and custody of the M.D.O.T.</w:t>
        <w:tab/>
        <w:tab/>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00"/>
        <w:rPr/>
      </w:pPr>
      <w:r>
        <w:rPr>
          <w:b/>
          <w:color w:val="000000"/>
          <w:lang w:val="en-US" w:eastAsia="en-US"/>
        </w:rPr>
        <w:t>Bexley Road,</w:t>
      </w:r>
      <w:r>
        <w:rPr>
          <w:color w:val="000000"/>
          <w:lang w:val="en-US" w:eastAsia="en-US"/>
        </w:rPr>
        <w:t xml:space="preserve"> W.R., Public way, from 122 Florence Street to 4164 Washington Street.</w:t>
        <w:tab/>
        <w:tab/>
        <w:t>19</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Bickford Avenue,</w:t>
      </w:r>
      <w:r>
        <w:rPr>
          <w:color w:val="000000"/>
          <w:lang w:val="en-US" w:eastAsia="en-US"/>
        </w:rPr>
        <w:t xml:space="preserve"> Rox., Public way, from 107 Heath Street to 36 Wensley Street.</w:t>
      </w:r>
    </w:p>
    <w:p>
      <w:pPr>
        <w:pStyle w:val="Tab2"/>
        <w:rPr>
          <w:color w:val="000000"/>
        </w:rPr>
      </w:pPr>
      <w:r>
        <w:rPr>
          <w:color w:val="000000"/>
        </w:rPr>
        <w:t>Odd</w:t>
        <w:tab/>
        <w:t>10</w:t>
        <w:tab/>
        <w:t>5</w:t>
        <w:tab/>
        <w:t>8</w:t>
        <w:tab/>
        <w:t>10</w:t>
        <w:tab/>
        <w:t>02120</w:t>
      </w:r>
    </w:p>
    <w:p>
      <w:pPr>
        <w:pStyle w:val="Tab2"/>
        <w:spacing w:before="0" w:after="120"/>
        <w:rPr>
          <w:color w:val="000000"/>
        </w:rPr>
      </w:pPr>
      <w:r>
        <w:rPr>
          <w:color w:val="000000"/>
        </w:rPr>
        <w:t>Even</w:t>
        <w:tab/>
        <w:t>10</w:t>
        <w:tab/>
        <w:t>6</w:t>
        <w:tab/>
        <w:t>6</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Bickford Street,</w:t>
      </w:r>
      <w:r>
        <w:rPr>
          <w:color w:val="000000"/>
          <w:lang w:val="en-US" w:eastAsia="en-US"/>
        </w:rPr>
        <w:t xml:space="preserve"> Rox., Public way, from between and opposite 288 and 296 Centre Street to opposite 89 Heath Street.</w:t>
      </w:r>
    </w:p>
    <w:p>
      <w:pPr>
        <w:pStyle w:val="Tab2"/>
        <w:rPr/>
      </w:pPr>
      <w:r>
        <w:rPr>
          <w:color w:val="000000"/>
        </w:rPr>
        <w:t>1 - 21, 2 - 116</w:t>
        <w:tab/>
        <w:t>10</w:t>
        <w:tab/>
        <w:t>7</w:t>
        <w:tab/>
        <w:t>6</w:t>
        <w:tab/>
        <w:t>10</w:t>
        <w:tab/>
        <w:t>02130</w:t>
      </w:r>
    </w:p>
    <w:p>
      <w:pPr>
        <w:pStyle w:val="Tab2"/>
        <w:spacing w:before="0" w:after="120"/>
        <w:rPr/>
      </w:pPr>
      <w:r>
        <w:rPr>
          <w:color w:val="000000"/>
        </w:rPr>
        <w:t>31 - 115</w:t>
        <w:tab/>
        <w:t>10</w:t>
        <w:tab/>
        <w:t>6</w:t>
        <w:tab/>
        <w:t>6</w:t>
        <w:tab/>
        <w:t>10</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Bicknell Street,</w:t>
      </w:r>
      <w:r>
        <w:rPr>
          <w:color w:val="000000"/>
          <w:lang w:val="en-US" w:eastAsia="en-US"/>
        </w:rPr>
        <w:t xml:space="preserve"> Dor., Public way, from opposite 31 Bradshaw Street to 165 Harvard Street.</w:t>
      </w:r>
    </w:p>
    <w:p>
      <w:pPr>
        <w:pStyle w:val="Tab2"/>
        <w:rPr>
          <w:color w:val="000000"/>
        </w:rPr>
      </w:pPr>
      <w:r>
        <w:rPr>
          <w:color w:val="000000"/>
        </w:rPr>
        <w:t>Odd</w:t>
        <w:tab/>
        <w:t>14</w:t>
        <w:tab/>
        <w:t>2</w:t>
        <w:tab/>
        <w:t>4</w:t>
        <w:tab/>
        <w:t>3</w:t>
        <w:tab/>
        <w:t>02121</w:t>
      </w:r>
    </w:p>
    <w:p>
      <w:pPr>
        <w:pStyle w:val="Tab2"/>
        <w:spacing w:before="0" w:after="120"/>
        <w:rPr>
          <w:color w:val="000000"/>
        </w:rPr>
      </w:pPr>
      <w:r>
        <w:rPr>
          <w:color w:val="000000"/>
        </w:rPr>
        <w:t>Even</w:t>
        <w:tab/>
        <w:t>14</w:t>
        <w:tab/>
        <w:t>7</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Bigelow Circle,</w:t>
      </w:r>
      <w:r>
        <w:rPr>
          <w:color w:val="000000"/>
          <w:lang w:val="en-US" w:eastAsia="en-US"/>
        </w:rPr>
        <w:t xml:space="preserve"> Bri., Public way, from 129 Bigelow Street to approximately 180 feet southeasterly.</w:t>
        <w:tab/>
        <w:tab/>
        <w:t>22</w:t>
      </w:r>
      <w:r>
        <w:rPr>
          <w:color w:val="000000"/>
        </w:rPr>
        <w:tab/>
      </w:r>
      <w:r>
        <w:rPr>
          <w:color w:val="000000"/>
          <w:lang w:val="en-US" w:eastAsia="en-US"/>
        </w:rPr>
        <w:t>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Bigelow Street,</w:t>
      </w:r>
      <w:r>
        <w:rPr>
          <w:color w:val="000000"/>
          <w:lang w:val="en-US" w:eastAsia="en-US"/>
        </w:rPr>
        <w:t xml:space="preserve"> Bri., Public way, from 71 Brooks Street to opposite 602 Washington Street.</w:t>
      </w:r>
    </w:p>
    <w:p>
      <w:pPr>
        <w:pStyle w:val="Tab2"/>
        <w:rPr/>
      </w:pPr>
      <w:r>
        <w:rPr>
          <w:color w:val="000000"/>
        </w:rPr>
        <w:t>2 - 118</w:t>
        <w:tab/>
        <w:t>22</w:t>
        <w:tab/>
        <w:t>13</w:t>
        <w:tab/>
        <w:t>9</w:t>
        <w:tab/>
        <w:t>4</w:t>
        <w:tab/>
        <w:t>02135</w:t>
      </w:r>
    </w:p>
    <w:p>
      <w:pPr>
        <w:pStyle w:val="Tab2"/>
        <w:rPr/>
      </w:pPr>
      <w:r>
        <w:rPr>
          <w:color w:val="000000"/>
        </w:rPr>
        <w:t>3 - 205</w:t>
        <w:tab/>
        <w:t>22</w:t>
        <w:tab/>
        <w:t>7</w:t>
        <w:tab/>
        <w:t>9</w:t>
        <w:tab/>
        <w:t>4</w:t>
        <w:tab/>
        <w:t>02135</w:t>
      </w:r>
    </w:p>
    <w:p>
      <w:pPr>
        <w:pStyle w:val="Tab2"/>
        <w:spacing w:before="0" w:after="120"/>
        <w:rPr/>
      </w:pPr>
      <w:r>
        <w:rPr>
          <w:color w:val="000000"/>
        </w:rPr>
        <w:t>128 - 260</w:t>
        <w:tab/>
        <w:t>22</w:t>
        <w:tab/>
        <w:t>11</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Billings Lane,</w:t>
      </w:r>
      <w:r>
        <w:rPr>
          <w:color w:val="000000"/>
          <w:lang w:val="en-US" w:eastAsia="en-US"/>
        </w:rPr>
        <w:t xml:space="preserve"> W.R., Private way, from 251 Pond Street to approximately 608 feet northerly.</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Billings Street,</w:t>
      </w:r>
      <w:r>
        <w:rPr>
          <w:color w:val="000000"/>
          <w:lang w:val="en-US" w:eastAsia="en-US"/>
        </w:rPr>
        <w:t xml:space="preserve"> W.R., Public way, from 102 Oakmere Street to 304 Spring Street.</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Bilodeau Road,</w:t>
      </w:r>
      <w:r>
        <w:rPr>
          <w:color w:val="000000"/>
          <w:lang w:val="en-US" w:eastAsia="en-US"/>
        </w:rPr>
        <w:t xml:space="preserve"> Dor., Public way, from 36 Washington Street to approximately 250 feet northeasterly.</w:t>
        <w:tab/>
        <w:tab/>
        <w:t>14</w:t>
      </w:r>
      <w:r>
        <w:rPr>
          <w:color w:val="000000"/>
        </w:rPr>
        <w:tab/>
      </w:r>
      <w:r>
        <w:rPr>
          <w:color w:val="000000"/>
          <w:lang w:val="en-US" w:eastAsia="en-US"/>
        </w:rPr>
        <w:t>3</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Biltmore Street,</w:t>
      </w:r>
      <w:r>
        <w:rPr>
          <w:color w:val="000000"/>
          <w:lang w:val="en-US" w:eastAsia="en-US"/>
        </w:rPr>
        <w:t xml:space="preserve"> W.R., Public way, from 258 Chestnut Avenue to 291 Lamartine Street.</w:t>
      </w:r>
    </w:p>
    <w:p>
      <w:pPr>
        <w:pStyle w:val="Tab2"/>
        <w:rPr>
          <w:color w:val="000000"/>
        </w:rPr>
      </w:pPr>
      <w:r>
        <w:rPr>
          <w:color w:val="000000"/>
        </w:rPr>
        <w:t>Odd</w:t>
        <w:tab/>
        <w:t>19</w:t>
        <w:tab/>
        <w:t>4</w:t>
        <w:tab/>
        <w:t>6</w:t>
        <w:tab/>
        <w:t>2</w:t>
        <w:tab/>
        <w:t>02130</w:t>
      </w:r>
    </w:p>
    <w:p>
      <w:pPr>
        <w:pStyle w:val="Tab2"/>
        <w:spacing w:before="0" w:after="120"/>
        <w:rPr>
          <w:color w:val="000000"/>
        </w:rPr>
      </w:pPr>
      <w:r>
        <w:rPr>
          <w:color w:val="000000"/>
        </w:rPr>
        <w:t>Even</w:t>
        <w:tab/>
        <w:t>19</w:t>
        <w:tab/>
        <w:t>6</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Binford Street,</w:t>
      </w:r>
      <w:r>
        <w:rPr>
          <w:color w:val="000000"/>
          <w:lang w:val="en-US" w:eastAsia="en-US"/>
        </w:rPr>
        <w:t xml:space="preserve"> S.B., from a point approximately 499 feet northwest of and between 200 and 300 A Street to approximately 300 feet southeast of and between 200 and 300 A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between 200 and 300 A Street to approximately 499 feet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between 200 and 300 A Street to approximately 300 feet southeasterly.</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Binney Street,</w:t>
      </w:r>
      <w:r>
        <w:rPr>
          <w:color w:val="000000"/>
          <w:lang w:val="en-US" w:eastAsia="en-US"/>
        </w:rPr>
        <w:t xml:space="preserve"> Rox., from near and opposite 74 Fenwood Road to northeast of 333 Longwood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near and opposite 74 Fenwood Road to 333 Longwood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333 Longwood Avenue to northeasterly.</w:t>
      </w:r>
      <w:r>
        <w:rPr>
          <w:color w:val="000000"/>
        </w:rPr>
        <w:tab/>
        <w:tab/>
      </w:r>
      <w:r>
        <w:rPr>
          <w:color w:val="000000"/>
          <w:lang w:val="en-US" w:eastAsia="en-US"/>
        </w:rPr>
        <w:t>4</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Biosquare Drive,</w:t>
      </w:r>
      <w:r>
        <w:rPr>
          <w:color w:val="000000"/>
          <w:lang w:val="en-US" w:eastAsia="en-US"/>
        </w:rPr>
        <w:t xml:space="preserve"> B.P., Private way, from East Concord Street at the rear of 710 Albany Street to Frontage Road (Southbound side).</w:t>
        <w:tab/>
        <w:tab/>
        <w:t>8</w:t>
        <w:tab/>
        <w:t>1</w:t>
        <w:tab/>
        <w:t>2</w:t>
        <w:tab/>
        <w:t>5</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Birch Road,</w:t>
      </w:r>
      <w:r>
        <w:rPr>
          <w:color w:val="000000"/>
          <w:lang w:val="en-US" w:eastAsia="en-US"/>
        </w:rPr>
        <w:t xml:space="preserve"> W.R., Private way, from Dana Road at the rear and opposite of 241 Cottage Road to 165 Grove Street.</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Birch Street,</w:t>
      </w:r>
      <w:r>
        <w:rPr>
          <w:color w:val="000000"/>
          <w:lang w:val="en-US" w:eastAsia="en-US"/>
        </w:rPr>
        <w:t xml:space="preserve"> W.R., Public way, from 166 Durnell Avenue to 760 South Street.</w:t>
        <w:tab/>
        <w:tab/>
        <w:t>20</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Birchcroft Road,</w:t>
      </w:r>
      <w:r>
        <w:rPr>
          <w:color w:val="000000"/>
          <w:lang w:val="en-US" w:eastAsia="en-US"/>
        </w:rPr>
        <w:t xml:space="preserve"> H.P., Public way, from 40 Blake Street to approximately 150 feet northwest of 38 Pinewood Street.</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Birchland Avenue,</w:t>
      </w:r>
      <w:r>
        <w:rPr>
          <w:color w:val="000000"/>
          <w:lang w:val="en-US" w:eastAsia="en-US"/>
        </w:rPr>
        <w:t xml:space="preserve"> W.R., Public way, from 77 Cass Street to 39 Johnson Street.</w:t>
      </w:r>
      <w:r>
        <w:rPr>
          <w:color w:val="000000"/>
        </w:rPr>
        <w:tab/>
        <w:tab/>
        <w:t>20</w:t>
        <w:tab/>
        <w:t>16</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Birchland Terrace,</w:t>
      </w:r>
      <w:r>
        <w:rPr>
          <w:color w:val="000000"/>
          <w:lang w:val="en-US" w:eastAsia="en-US"/>
        </w:rPr>
        <w:t xml:space="preserve"> W.R., Public way, from 45 Birchland Avenue to approximately 155 feet northwesterly.</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Birchwood Street,</w:t>
      </w:r>
      <w:r>
        <w:rPr>
          <w:color w:val="000000"/>
          <w:lang w:val="en-US" w:eastAsia="en-US"/>
        </w:rPr>
        <w:t xml:space="preserve"> W.R., Public way, from 351 Grove Street to 5268 Washington Street.</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Bird Place,</w:t>
      </w:r>
      <w:r>
        <w:rPr>
          <w:color w:val="000000"/>
          <w:lang w:val="en-US" w:eastAsia="en-US"/>
        </w:rPr>
        <w:t xml:space="preserve"> W.R., Private way, from 1931 Centre Street to northwesterly.</w:t>
        <w:tab/>
        <w:tab/>
        <w:t>20</w:t>
      </w:r>
      <w:r>
        <w:rPr>
          <w:color w:val="000000"/>
        </w:rPr>
        <w:tab/>
      </w:r>
      <w:r>
        <w:rPr>
          <w:color w:val="000000"/>
          <w:lang w:val="en-US" w:eastAsia="en-US"/>
        </w:rPr>
        <w:t>12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Bird Street,</w:t>
      </w:r>
      <w:r>
        <w:rPr>
          <w:color w:val="000000"/>
          <w:lang w:val="en-US" w:eastAsia="en-US"/>
        </w:rPr>
        <w:t xml:space="preserve"> Dor., Public way, from 21 Hancock Street to 160 Magnolia Street.</w:t>
      </w:r>
    </w:p>
    <w:p>
      <w:pPr>
        <w:pStyle w:val="Tab2"/>
        <w:rPr/>
      </w:pPr>
      <w:r>
        <w:rPr>
          <w:color w:val="000000"/>
        </w:rPr>
        <w:t>1 - 53</w:t>
        <w:tab/>
        <w:t>13</w:t>
        <w:tab/>
        <w:t>5</w:t>
        <w:tab/>
        <w:t>7</w:t>
        <w:tab/>
        <w:t>3</w:t>
        <w:tab/>
        <w:t>02125</w:t>
      </w:r>
    </w:p>
    <w:p>
      <w:pPr>
        <w:pStyle w:val="Tab2"/>
        <w:rPr/>
      </w:pPr>
      <w:r>
        <w:rPr>
          <w:color w:val="000000"/>
        </w:rPr>
        <w:t>2 - 102, 61 - 103</w:t>
        <w:tab/>
        <w:t>15</w:t>
        <w:tab/>
        <w:t>1</w:t>
        <w:tab/>
        <w:t>3</w:t>
        <w:tab/>
        <w:t>3</w:t>
        <w:tab/>
        <w:t>02125</w:t>
      </w:r>
    </w:p>
    <w:p>
      <w:pPr>
        <w:pStyle w:val="Tab2"/>
        <w:spacing w:before="0" w:after="120"/>
        <w:rPr/>
      </w:pPr>
      <w:r>
        <w:rPr>
          <w:color w:val="000000"/>
        </w:rPr>
        <w:t>109 - 137, 110 - 138</w:t>
        <w:tab/>
        <w:t>13</w:t>
        <w:tab/>
        <w:t>4</w:t>
        <w:tab/>
        <w:t>7</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Birmingham Parkway,</w:t>
      </w:r>
      <w:r>
        <w:rPr>
          <w:color w:val="000000"/>
          <w:lang w:val="en-US" w:eastAsia="en-US"/>
        </w:rPr>
        <w:t xml:space="preserve"> Bri.</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see Leo M. Birmingham Parkway.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Biscoe Place,</w:t>
      </w:r>
      <w:r>
        <w:rPr>
          <w:color w:val="000000"/>
          <w:lang w:val="en-US" w:eastAsia="en-US"/>
        </w:rPr>
        <w:t xml:space="preserve"> Chsn., Private way, from 56 Russell Street to southwesterly.</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Bishop Street,</w:t>
      </w:r>
      <w:r>
        <w:rPr>
          <w:color w:val="000000"/>
          <w:lang w:val="en-US" w:eastAsia="en-US"/>
        </w:rPr>
        <w:t xml:space="preserve"> W.R., Public way, from 15 Everett Street to 6 Newbern Street.</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Bishop Joe L. Smith Way,</w:t>
      </w:r>
      <w:r>
        <w:rPr>
          <w:color w:val="000000"/>
          <w:lang w:val="en-US" w:eastAsia="en-US"/>
        </w:rPr>
        <w:t xml:space="preserve"> Dor., Public way, from between 74 and 91 Geneva Avenue to 98 Washington Street.</w:t>
        <w:tab/>
        <w:tab/>
        <w:t>14</w:t>
      </w:r>
      <w:r>
        <w:rPr>
          <w:color w:val="000000"/>
        </w:rPr>
        <w:tab/>
        <w:t>3</w:t>
        <w:tab/>
        <w:t>4</w:t>
        <w:tab/>
        <w:t>3</w:t>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Bismarck Street,</w:t>
      </w:r>
      <w:r>
        <w:rPr>
          <w:color w:val="000000"/>
          <w:lang w:val="en-US" w:eastAsia="en-US"/>
        </w:rPr>
        <w:t xml:space="preserve"> Dor., Private way, from 755 Cummins Highway to approximately 142 feet southwest of 80 Fairlawn Avenue.</w:t>
        <w:tab/>
        <w:tab/>
        <w:t>18</w:t>
        <w:tab/>
        <w:t>21</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Bismarck Street,</w:t>
      </w:r>
      <w:r>
        <w:rPr>
          <w:color w:val="000000"/>
          <w:lang w:val="en-US" w:eastAsia="en-US"/>
        </w:rPr>
        <w:t xml:space="preserve"> W.R., Public way, from 173 Boylston Street to Porter Street.</w:t>
      </w:r>
      <w:r>
        <w:rPr>
          <w:color w:val="000000"/>
        </w:rPr>
        <w:tab/>
        <w:tab/>
      </w:r>
      <w:r>
        <w:rPr>
          <w:color w:val="000000"/>
          <w:lang w:val="en-US" w:eastAsia="en-US"/>
        </w:rPr>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Bispham Street,</w:t>
      </w:r>
      <w:r>
        <w:rPr>
          <w:color w:val="000000"/>
          <w:lang w:val="en-US" w:eastAsia="en-US"/>
        </w:rPr>
        <w:t xml:space="preserve"> Dor., Public way, from 60 Gibson Street to 112 Park Street.</w:t>
        <w:tab/>
        <w:tab/>
        <w:t>16</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Blaban Place,</w:t>
      </w:r>
      <w:r>
        <w:rPr>
          <w:color w:val="000000"/>
          <w:lang w:val="en-US" w:eastAsia="en-US"/>
        </w:rPr>
        <w:t xml:space="preserve"> Chsn., Private way, from 92 Pearl Street to northwesterly.</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Black Falcon Avenue,</w:t>
      </w:r>
      <w:r>
        <w:rPr>
          <w:color w:val="000000"/>
          <w:lang w:val="en-US" w:eastAsia="en-US"/>
        </w:rPr>
        <w:t xml:space="preserve"> S.B., Private way, from 1 Design Center Place to easterly.</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Blackfan Circle,</w:t>
      </w:r>
      <w:r>
        <w:rPr>
          <w:color w:val="000000"/>
          <w:lang w:val="en-US" w:eastAsia="en-US"/>
        </w:rPr>
        <w:t xml:space="preserve"> Rox., Private way, from 283 Longwood Avenue to approximately 373 feet northeasterly.</w:t>
        <w:tab/>
        <w:tab/>
        <w:t>4</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Blackfan Street,</w:t>
      </w:r>
      <w:r>
        <w:rPr>
          <w:color w:val="000000"/>
          <w:lang w:val="en-US" w:eastAsia="en-US"/>
        </w:rPr>
        <w:t xml:space="preserve"> Rox., Private way, from 300 Longwood Avenue to southwesterly.</w:t>
        <w:tab/>
        <w:tab/>
        <w:t>4</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Blackinton Street,</w:t>
      </w:r>
      <w:r>
        <w:rPr>
          <w:color w:val="000000"/>
          <w:lang w:val="en-US" w:eastAsia="en-US"/>
        </w:rPr>
        <w:t xml:space="preserve"> E.B., Public way, from between 1072 and 1088 Bennington Street at Ashley Street to opposite 202 Leyden Street.</w:t>
        <w:tab/>
        <w:tab/>
        <w:t>1</w:t>
      </w:r>
      <w:r>
        <w:rPr>
          <w:color w:val="000000"/>
        </w:rPr>
        <w:tab/>
      </w:r>
      <w:r>
        <w:rPr>
          <w:color w:val="000000"/>
          <w:lang w:val="en-US" w:eastAsia="en-US"/>
        </w:rPr>
        <w:t>13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Blackstone Street,</w:t>
      </w:r>
      <w:r>
        <w:rPr>
          <w:color w:val="000000"/>
          <w:lang w:val="en-US" w:eastAsia="en-US"/>
        </w:rPr>
        <w:t xml:space="preserve"> B.P., Public way, from North Street opposite Clinton Street to Sudbury Street at Haymarket Square.</w:t>
        <w:tab/>
      </w:r>
      <w:r>
        <w:rPr>
          <w:color w:val="000000"/>
        </w:rPr>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Blackwell Street,</w:t>
      </w:r>
      <w:r>
        <w:rPr>
          <w:color w:val="000000"/>
          <w:lang w:val="en-US" w:eastAsia="en-US"/>
        </w:rPr>
        <w:t xml:space="preserve"> Dor., Public way, from near 4 Bowman Street to 321 Neponset Avenue.</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Blackwood Street,</w:t>
      </w:r>
      <w:r>
        <w:rPr>
          <w:color w:val="000000"/>
          <w:lang w:val="en-US" w:eastAsia="en-US"/>
        </w:rPr>
        <w:t xml:space="preserve"> B.P., Public way, from 158 St. Botolph Street to approximately 266 feet southeasterly at the M.B.T.A. Railroad.</w:t>
        <w:tab/>
        <w:tab/>
        <w:t>4</w:t>
        <w:tab/>
        <w:t>5</w:t>
        <w:tab/>
        <w:t>7</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Blagden Street,</w:t>
      </w:r>
      <w:r>
        <w:rPr>
          <w:color w:val="000000"/>
          <w:lang w:val="en-US" w:eastAsia="en-US"/>
        </w:rPr>
        <w:t xml:space="preserve"> B.P., Public way, from 90 Exeter Street to 1 Huntington Avenue.</w:t>
        <w:tab/>
        <w:tab/>
        <w:t>4</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10</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Blaine Street,</w:t>
      </w:r>
      <w:r>
        <w:rPr>
          <w:color w:val="000000"/>
          <w:lang w:val="en-US" w:eastAsia="en-US"/>
        </w:rPr>
        <w:t xml:space="preserve"> Bri., Public way, from 120 Braintree Street to approximately 405 feet southwesterly.</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Blake Street,</w:t>
      </w:r>
      <w:r>
        <w:rPr>
          <w:color w:val="000000"/>
          <w:lang w:val="en-US" w:eastAsia="en-US"/>
        </w:rPr>
        <w:t xml:space="preserve"> Dor., H.P., Public way, from 146 Greenfield Road to 811 River Street.</w:t>
      </w:r>
    </w:p>
    <w:p>
      <w:pPr>
        <w:pStyle w:val="Tab2"/>
        <w:rPr/>
      </w:pPr>
      <w:r>
        <w:rPr>
          <w:color w:val="000000"/>
        </w:rPr>
        <w:t>1 - 47</w:t>
        <w:tab/>
        <w:t>18</w:t>
        <w:tab/>
        <w:t>5</w:t>
        <w:tab/>
        <w:t>5</w:t>
        <w:tab/>
        <w:t>8</w:t>
        <w:tab/>
        <w:t>02126</w:t>
      </w:r>
    </w:p>
    <w:p>
      <w:pPr>
        <w:pStyle w:val="Tab2"/>
        <w:spacing w:before="0" w:after="120"/>
        <w:rPr>
          <w:color w:val="000000"/>
        </w:rPr>
      </w:pPr>
      <w:r>
        <w:rPr>
          <w:color w:val="000000"/>
        </w:rPr>
        <w:t>2 - 150, 49 - 153</w:t>
        <w:tab/>
        <w:t>18</w:t>
        <w:tab/>
        <w:t>6</w:t>
        <w:tab/>
        <w:t>5</w:t>
        <w:tab/>
        <w:t>8</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Blakemore Street,</w:t>
      </w:r>
      <w:r>
        <w:rPr>
          <w:color w:val="000000"/>
          <w:lang w:val="en-US" w:eastAsia="en-US"/>
        </w:rPr>
        <w:t xml:space="preserve"> W.R., Public way, from opposite 225 Florence Street to 435 Hyde Park Avenue.</w:t>
      </w:r>
    </w:p>
    <w:p>
      <w:pPr>
        <w:pStyle w:val="Tab2"/>
        <w:rPr/>
      </w:pPr>
      <w:r>
        <w:rPr>
          <w:color w:val="000000"/>
        </w:rPr>
        <w:t>From Florence Street to the M.B.T.A. Railroad, Odd.</w:t>
        <w:tab/>
        <w:t>19</w:t>
        <w:tab/>
        <w:t>13</w:t>
        <w:tab/>
        <w:t>5</w:t>
        <w:tab/>
        <w:t>2</w:t>
        <w:tab/>
        <w:t>02131</w:t>
      </w:r>
    </w:p>
    <w:p>
      <w:pPr>
        <w:pStyle w:val="Tab2"/>
        <w:rPr/>
      </w:pPr>
      <w:r>
        <w:rPr>
          <w:color w:val="000000"/>
        </w:rPr>
        <w:t>From Florence Street to the M.B.T.A. Railroad, Even.</w:t>
        <w:tab/>
        <w:t>19</w:t>
        <w:tab/>
        <w:t>10</w:t>
        <w:tab/>
        <w:t>5</w:t>
        <w:tab/>
        <w:t>2</w:t>
        <w:tab/>
        <w:t>02131</w:t>
      </w:r>
    </w:p>
    <w:p>
      <w:pPr>
        <w:pStyle w:val="Tab2"/>
        <w:rPr/>
      </w:pPr>
      <w:r>
        <w:rPr>
          <w:color w:val="000000"/>
        </w:rPr>
        <w:t>From Hyde Park Avenue to the  M.B.T.A. Railroad, Odd.</w:t>
        <w:tab/>
        <w:t>19</w:t>
        <w:tab/>
        <w:t>12</w:t>
        <w:tab/>
        <w:t>6</w:t>
        <w:tab/>
        <w:t>2</w:t>
        <w:tab/>
        <w:t>02131</w:t>
      </w:r>
    </w:p>
    <w:p>
      <w:pPr>
        <w:pStyle w:val="Tab2"/>
        <w:spacing w:before="0" w:after="120"/>
        <w:rPr/>
      </w:pPr>
      <w:r>
        <w:rPr>
          <w:color w:val="000000"/>
        </w:rPr>
        <w:t>From Hyde Park Avenue to the  M.B.T.A. Railroad, Even.</w:t>
        <w:tab/>
        <w:t>18</w:t>
        <w:tab/>
        <w:t>7</w:t>
        <w:tab/>
        <w:t>5</w:t>
        <w:tab/>
        <w:t>2</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Blakeville Street,</w:t>
      </w:r>
      <w:r>
        <w:rPr>
          <w:color w:val="000000"/>
          <w:lang w:val="en-US" w:eastAsia="en-US"/>
        </w:rPr>
        <w:t xml:space="preserve"> Dor., Public way, from 150 Bowdoin Street to 58 Olney Street.</w:t>
        <w:tab/>
        <w:tab/>
        <w:t>15</w:t>
        <w:tab/>
        <w:t>2</w:t>
        <w:tab/>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Blanchard Street,</w:t>
      </w:r>
      <w:r>
        <w:rPr>
          <w:color w:val="000000"/>
          <w:lang w:val="en-US" w:eastAsia="en-US"/>
        </w:rPr>
        <w:t xml:space="preserve"> Rox., Public way, from 64 Bartlett Street to 40 Norfolk Street.</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Blanche Street,</w:t>
      </w:r>
      <w:r>
        <w:rPr>
          <w:color w:val="000000"/>
          <w:lang w:val="en-US" w:eastAsia="en-US"/>
        </w:rPr>
        <w:t xml:space="preserve"> Dor., Public way, from opposite 55 Everdean Street to 116 Victory Road.</w:t>
        <w:tab/>
        <w:tab/>
        <w:t>16</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Blandford Street Steps</w:t>
      </w:r>
      <w:r>
        <w:rPr>
          <w:color w:val="000000"/>
          <w:lang w:val="en-US" w:eastAsia="en-US"/>
        </w:rPr>
        <w:t>, B.P., Public way, from near 700 Beacon Street at the bridge crossing over the Massachusetts Turnpike to Blandford Street (Now Discontinued).</w:t>
        <w:tab/>
        <w:tab/>
        <w:t>5</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Blanvon Road,</w:t>
      </w:r>
      <w:r>
        <w:rPr>
          <w:color w:val="000000"/>
          <w:lang w:val="en-US" w:eastAsia="en-US"/>
        </w:rPr>
        <w:t xml:space="preserve"> W.R., Public way, from 299 Hyde Park Avenue to approximately 208 feet northwesterly at the M.B.T.A. Railroad.</w:t>
      </w:r>
    </w:p>
    <w:p>
      <w:pPr>
        <w:pStyle w:val="Tab2"/>
        <w:rPr>
          <w:color w:val="000000"/>
        </w:rPr>
      </w:pPr>
      <w:r>
        <w:rPr>
          <w:color w:val="000000"/>
        </w:rPr>
        <w:t>Odd</w:t>
        <w:tab/>
        <w:t>19</w:t>
        <w:tab/>
        <w:t>7</w:t>
        <w:tab/>
        <w:t>6</w:t>
        <w:tab/>
        <w:t>2</w:t>
        <w:tab/>
        <w:t>02130</w:t>
      </w:r>
    </w:p>
    <w:p>
      <w:pPr>
        <w:pStyle w:val="Tab2"/>
        <w:spacing w:before="0" w:after="120"/>
        <w:rPr>
          <w:color w:val="000000"/>
        </w:rPr>
      </w:pPr>
      <w:r>
        <w:rPr>
          <w:color w:val="000000"/>
        </w:rPr>
        <w:t>Even</w:t>
        <w:tab/>
        <w:t>19</w:t>
        <w:tab/>
        <w:t>12</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Blenford Road,</w:t>
      </w:r>
      <w:r>
        <w:rPr>
          <w:color w:val="000000"/>
          <w:lang w:val="en-US" w:eastAsia="en-US"/>
        </w:rPr>
        <w:t xml:space="preserve"> Bri., Public way, from 125 Colborne Road at 24 Melton Road to the rear of 28 Priscilla Road.</w:t>
      </w:r>
    </w:p>
    <w:p>
      <w:pPr>
        <w:pStyle w:val="Tab2"/>
        <w:rPr/>
      </w:pPr>
      <w:r>
        <w:rPr>
          <w:color w:val="000000"/>
        </w:rPr>
        <w:t>28 - 52</w:t>
        <w:tab/>
        <w:t>21</w:t>
        <w:tab/>
        <w:t>11</w:t>
        <w:tab/>
        <w:t>9</w:t>
        <w:tab/>
        <w:t>4</w:t>
        <w:tab/>
        <w:t>02135</w:t>
      </w:r>
    </w:p>
    <w:p>
      <w:pPr>
        <w:pStyle w:val="Tab2"/>
        <w:spacing w:before="0" w:after="120"/>
        <w:rPr/>
      </w:pPr>
      <w:r>
        <w:rPr>
          <w:color w:val="000000"/>
        </w:rPr>
        <w:t>33 - 41</w:t>
        <w:tab/>
        <w:t>21</w:t>
        <w:tab/>
        <w:t>13</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Bloomfield Street,</w:t>
      </w:r>
      <w:r>
        <w:rPr>
          <w:color w:val="000000"/>
          <w:lang w:val="en-US" w:eastAsia="en-US"/>
        </w:rPr>
        <w:t xml:space="preserve"> Dor., Public way, from 451 Geneva Avenue to 50 Greenbrier Street.</w:t>
        <w:tab/>
        <w:tab/>
        <w:t>17</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Bloomington Street,</w:t>
      </w:r>
      <w:r>
        <w:rPr>
          <w:color w:val="000000"/>
          <w:lang w:val="en-US" w:eastAsia="en-US"/>
        </w:rPr>
        <w:t xml:space="preserve"> Dor., Public way, from 32 Tolman Street to 985 William T. Morrissey Boulevard.</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Blossom Court,</w:t>
      </w:r>
      <w:r>
        <w:rPr>
          <w:color w:val="000000"/>
          <w:lang w:val="en-US" w:eastAsia="en-US"/>
        </w:rPr>
        <w:t xml:space="preserve"> B.P., Public way, from Blossom Street between Emerson Place and William Cardinal O’Connell Way to approximately 270 feet northeasterly.</w:t>
        <w:tab/>
        <w:tab/>
        <w:t>3</w:t>
        <w:tab/>
        <w:t>5</w:t>
        <w:tab/>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Blossom Street,</w:t>
      </w:r>
      <w:r>
        <w:rPr>
          <w:color w:val="000000"/>
          <w:lang w:val="en-US" w:eastAsia="en-US"/>
        </w:rPr>
        <w:t xml:space="preserve"> B.P., Public way, from opposite 236 Cambridge Street to near 275 Charles Street.</w:t>
        <w:tab/>
        <w:tab/>
        <w:t>3</w:t>
        <w:tab/>
        <w:t>5</w:t>
        <w:tab/>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Bluefield Terrace,</w:t>
      </w:r>
      <w:r>
        <w:rPr>
          <w:color w:val="000000"/>
          <w:lang w:val="en-US" w:eastAsia="en-US"/>
        </w:rPr>
        <w:t xml:space="preserve"> Dor., Public way, from 75 Gladeside Avenue to 34 Ridgeview Avenue.</w:t>
        <w:tab/>
        <w:tab/>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Blue Hill Avenue,</w:t>
      </w:r>
      <w:r>
        <w:rPr>
          <w:color w:val="000000"/>
          <w:lang w:val="en-US" w:eastAsia="en-US"/>
        </w:rPr>
        <w:t xml:space="preserve"> Dor., Rox., W.R., Public way, from 409 Dudley Street to 530 River Street at Mattapan Square.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  </w:t>
      </w:r>
      <w:r>
        <w:rPr>
          <w:b/>
          <w:color w:val="000000"/>
          <w:lang w:val="en-US" w:eastAsia="en-US"/>
        </w:rPr>
        <w:t>Note;</w:t>
      </w:r>
      <w:r>
        <w:rPr>
          <w:color w:val="000000"/>
          <w:lang w:val="en-US" w:eastAsia="en-US"/>
        </w:rPr>
        <w:t xml:space="preserve"> the bridge crossing over the M.B.T.A. Railroad, near Woodhaven Street, is under the care, control and custody of the M.D.O.T.</w:t>
      </w:r>
    </w:p>
    <w:p>
      <w:pPr>
        <w:pStyle w:val="Tab2"/>
        <w:rPr/>
      </w:pPr>
      <w:r>
        <w:rPr>
          <w:color w:val="000000"/>
        </w:rPr>
        <w:t>Franklin Park side.</w:t>
        <w:tab/>
        <w:t>12</w:t>
        <w:tab/>
        <w:t>7</w:t>
        <w:tab/>
        <w:t>3</w:t>
        <w:tab/>
        <w:t>3/10</w:t>
        <w:tab/>
        <w:t>02121</w:t>
      </w:r>
    </w:p>
    <w:p>
      <w:pPr>
        <w:pStyle w:val="Tab2"/>
        <w:rPr/>
      </w:pPr>
      <w:r>
        <w:rPr>
          <w:color w:val="000000"/>
        </w:rPr>
        <w:t>1 - 65, 35 - 130</w:t>
        <w:tab/>
        <w:t>8</w:t>
        <w:tab/>
        <w:t>7</w:t>
        <w:tab/>
        <w:t>7</w:t>
        <w:tab/>
        <w:t>3/10</w:t>
        <w:tab/>
        <w:t>02119</w:t>
      </w:r>
    </w:p>
    <w:p>
      <w:pPr>
        <w:pStyle w:val="Tab2"/>
        <w:rPr/>
      </w:pPr>
      <w:r>
        <w:rPr>
          <w:color w:val="000000"/>
        </w:rPr>
        <w:t>2 - 34</w:t>
        <w:tab/>
        <w:t>8</w:t>
        <w:tab/>
        <w:t>5</w:t>
        <w:tab/>
        <w:t>7</w:t>
        <w:tab/>
        <w:t>3/10</w:t>
        <w:tab/>
        <w:t>02119</w:t>
      </w:r>
    </w:p>
    <w:p>
      <w:pPr>
        <w:pStyle w:val="Tab2"/>
        <w:rPr/>
      </w:pPr>
      <w:r>
        <w:rPr>
          <w:color w:val="000000"/>
        </w:rPr>
        <w:t>67 - 249</w:t>
        <w:tab/>
        <w:t>12</w:t>
        <w:tab/>
        <w:t>4</w:t>
        <w:tab/>
        <w:t>7</w:t>
        <w:tab/>
        <w:t>3/10</w:t>
        <w:tab/>
        <w:t>02119</w:t>
      </w:r>
    </w:p>
    <w:p>
      <w:pPr>
        <w:pStyle w:val="Tab2"/>
        <w:rPr/>
      </w:pPr>
      <w:r>
        <w:rPr>
          <w:color w:val="000000"/>
        </w:rPr>
        <w:t>134 - 218, 230 - 292</w:t>
        <w:tab/>
        <w:t>13</w:t>
        <w:tab/>
        <w:t>1</w:t>
        <w:tab/>
        <w:t>7</w:t>
        <w:tab/>
        <w:t>3/10</w:t>
        <w:tab/>
        <w:t>02119</w:t>
      </w:r>
    </w:p>
    <w:p>
      <w:pPr>
        <w:pStyle w:val="Tab2"/>
        <w:rPr/>
      </w:pPr>
      <w:r>
        <w:rPr>
          <w:color w:val="000000"/>
        </w:rPr>
        <w:t>253 - 279</w:t>
        <w:tab/>
        <w:t>12</w:t>
        <w:tab/>
        <w:t>6</w:t>
        <w:tab/>
        <w:t>7</w:t>
        <w:tab/>
        <w:t>3/10</w:t>
        <w:tab/>
        <w:t>02119</w:t>
      </w:r>
    </w:p>
    <w:p>
      <w:pPr>
        <w:pStyle w:val="Tab2"/>
        <w:rPr>
          <w:color w:val="000000"/>
        </w:rPr>
      </w:pPr>
      <w:r>
        <w:rPr>
          <w:color w:val="000000"/>
        </w:rPr>
        <w:t>281 - 345</w:t>
        <w:tab/>
        <w:t>12</w:t>
        <w:tab/>
        <w:t>6</w:t>
        <w:tab/>
        <w:t>7</w:t>
        <w:tab/>
        <w:t>3/10</w:t>
        <w:tab/>
        <w:t>02121</w:t>
      </w:r>
    </w:p>
    <w:p>
      <w:pPr>
        <w:pStyle w:val="Tab2"/>
        <w:rPr/>
      </w:pPr>
      <w:r>
        <w:rPr>
          <w:color w:val="000000"/>
        </w:rPr>
        <w:t>294 - 310</w:t>
        <w:tab/>
        <w:t>13</w:t>
        <w:tab/>
        <w:t>1</w:t>
        <w:tab/>
        <w:t>7</w:t>
        <w:tab/>
        <w:t>3/10</w:t>
        <w:tab/>
        <w:t>02121</w:t>
      </w:r>
    </w:p>
    <w:p>
      <w:pPr>
        <w:pStyle w:val="Tab2"/>
        <w:rPr/>
      </w:pPr>
      <w:r>
        <w:rPr>
          <w:color w:val="000000"/>
        </w:rPr>
        <w:t>312 - 428</w:t>
        <w:tab/>
        <w:t>14</w:t>
        <w:tab/>
        <w:t>1</w:t>
        <w:tab/>
        <w:t>4</w:t>
        <w:tab/>
        <w:t>3/10</w:t>
        <w:tab/>
        <w:t>02121</w:t>
      </w:r>
    </w:p>
    <w:p>
      <w:pPr>
        <w:pStyle w:val="Tab2"/>
        <w:rPr/>
      </w:pPr>
      <w:r>
        <w:rPr>
          <w:color w:val="000000"/>
        </w:rPr>
        <w:t>347 - 451</w:t>
        <w:tab/>
        <w:t>12</w:t>
        <w:tab/>
        <w:t>2</w:t>
        <w:tab/>
        <w:t>7</w:t>
        <w:tab/>
        <w:t>3/10</w:t>
        <w:tab/>
        <w:t>02121</w:t>
      </w:r>
    </w:p>
    <w:p>
      <w:pPr>
        <w:pStyle w:val="Tab2"/>
        <w:rPr/>
      </w:pPr>
      <w:r>
        <w:rPr>
          <w:color w:val="000000"/>
        </w:rPr>
        <w:t>430 - 476</w:t>
        <w:tab/>
        <w:t>14</w:t>
        <w:tab/>
        <w:t>1</w:t>
        <w:tab/>
        <w:t>4</w:t>
        <w:tab/>
        <w:t>3/10</w:t>
        <w:tab/>
        <w:t>02121</w:t>
      </w:r>
    </w:p>
    <w:p>
      <w:pPr>
        <w:pStyle w:val="Tab2"/>
        <w:rPr/>
      </w:pPr>
      <w:r>
        <w:rPr>
          <w:color w:val="000000"/>
        </w:rPr>
        <w:t>453 - 577</w:t>
        <w:tab/>
        <w:t>12</w:t>
        <w:tab/>
        <w:t>7</w:t>
        <w:tab/>
        <w:t>7</w:t>
        <w:tab/>
        <w:t>3/10</w:t>
        <w:tab/>
        <w:t>02121</w:t>
      </w:r>
    </w:p>
    <w:p>
      <w:pPr>
        <w:pStyle w:val="Tab2"/>
        <w:rPr/>
      </w:pPr>
      <w:r>
        <w:rPr>
          <w:color w:val="000000"/>
        </w:rPr>
        <w:t>478 - 658</w:t>
        <w:tab/>
        <w:t>14</w:t>
        <w:tab/>
        <w:t>3</w:t>
        <w:tab/>
        <w:t>4</w:t>
        <w:tab/>
        <w:t>3/10</w:t>
        <w:tab/>
        <w:t>02121</w:t>
      </w:r>
    </w:p>
    <w:p>
      <w:pPr>
        <w:pStyle w:val="Tab2"/>
        <w:rPr/>
      </w:pPr>
      <w:r>
        <w:rPr>
          <w:color w:val="000000"/>
        </w:rPr>
        <w:t>660 - 680</w:t>
        <w:tab/>
        <w:t>14</w:t>
        <w:tab/>
        <w:t>6</w:t>
        <w:tab/>
        <w:t>4</w:t>
        <w:tab/>
        <w:t>3</w:t>
        <w:tab/>
        <w:t>02121</w:t>
      </w:r>
    </w:p>
    <w:p>
      <w:pPr>
        <w:pStyle w:val="Tab2"/>
        <w:rPr/>
      </w:pPr>
      <w:r>
        <w:rPr>
          <w:color w:val="000000"/>
        </w:rPr>
        <w:t>682 - 760</w:t>
        <w:tab/>
        <w:t>14</w:t>
        <w:tab/>
        <w:t>7</w:t>
        <w:tab/>
        <w:t>4</w:t>
        <w:tab/>
        <w:t>3</w:t>
        <w:tab/>
        <w:t>02121</w:t>
      </w:r>
    </w:p>
    <w:p>
      <w:pPr>
        <w:pStyle w:val="Tab2"/>
        <w:rPr/>
      </w:pPr>
      <w:r>
        <w:rPr>
          <w:color w:val="000000"/>
        </w:rPr>
        <w:t>762 - 788</w:t>
        <w:tab/>
        <w:t>14</w:t>
        <w:tab/>
        <w:t>7</w:t>
        <w:tab/>
        <w:t>4</w:t>
        <w:tab/>
        <w:t>3</w:t>
        <w:tab/>
        <w:t>02124</w:t>
      </w:r>
    </w:p>
    <w:p>
      <w:pPr>
        <w:pStyle w:val="Tab2"/>
        <w:rPr/>
      </w:pPr>
      <w:r>
        <w:rPr>
          <w:color w:val="000000"/>
        </w:rPr>
        <w:t>783 - 939, 798 - 870</w:t>
        <w:tab/>
        <w:t>14</w:t>
        <w:tab/>
        <w:t>9</w:t>
        <w:tab/>
        <w:t>4</w:t>
        <w:tab/>
        <w:t>7</w:t>
        <w:tab/>
        <w:t>02124</w:t>
      </w:r>
    </w:p>
    <w:p>
      <w:pPr>
        <w:pStyle w:val="Tab2"/>
        <w:rPr/>
      </w:pPr>
      <w:r>
        <w:rPr>
          <w:color w:val="000000"/>
        </w:rPr>
        <w:t>890 - 966</w:t>
        <w:tab/>
        <w:t>14</w:t>
        <w:tab/>
        <w:t>10</w:t>
        <w:tab/>
        <w:t>4</w:t>
        <w:tab/>
        <w:t>7</w:t>
        <w:tab/>
        <w:t>02124</w:t>
      </w:r>
    </w:p>
    <w:p>
      <w:pPr>
        <w:pStyle w:val="Tab2"/>
        <w:rPr/>
      </w:pPr>
      <w:r>
        <w:rPr>
          <w:color w:val="000000"/>
        </w:rPr>
        <w:t>947 - 1141</w:t>
        <w:tab/>
        <w:t>14</w:t>
        <w:tab/>
        <w:t>11</w:t>
        <w:tab/>
        <w:t>4</w:t>
        <w:tab/>
        <w:t>7</w:t>
        <w:tab/>
        <w:t>02124</w:t>
      </w:r>
    </w:p>
    <w:p>
      <w:pPr>
        <w:pStyle w:val="Tab2"/>
        <w:rPr/>
      </w:pPr>
      <w:r>
        <w:rPr>
          <w:color w:val="000000"/>
        </w:rPr>
        <w:t>968 - 1138</w:t>
        <w:tab/>
        <w:t>14</w:t>
        <w:tab/>
        <w:t>12</w:t>
        <w:tab/>
        <w:t>4</w:t>
        <w:tab/>
        <w:t>7</w:t>
        <w:tab/>
        <w:t>02124</w:t>
      </w:r>
    </w:p>
    <w:p>
      <w:pPr>
        <w:pStyle w:val="Tab2"/>
        <w:rPr/>
      </w:pPr>
      <w:r>
        <w:rPr>
          <w:color w:val="000000"/>
        </w:rPr>
        <w:t>1140 - 1170</w:t>
        <w:tab/>
        <w:t>14</w:t>
        <w:tab/>
        <w:t>13</w:t>
        <w:tab/>
        <w:t>4</w:t>
        <w:tab/>
        <w:t>7</w:t>
        <w:tab/>
        <w:t>02124</w:t>
      </w:r>
    </w:p>
    <w:p>
      <w:pPr>
        <w:pStyle w:val="Tab2"/>
        <w:rPr/>
      </w:pPr>
      <w:r>
        <w:rPr>
          <w:color w:val="000000"/>
        </w:rPr>
        <w:t>1143 - 1175</w:t>
        <w:tab/>
        <w:t>14</w:t>
        <w:tab/>
        <w:t>14</w:t>
        <w:tab/>
        <w:t>4</w:t>
        <w:tab/>
        <w:t>7</w:t>
        <w:tab/>
        <w:t>02124</w:t>
      </w:r>
    </w:p>
    <w:p>
      <w:pPr>
        <w:pStyle w:val="Tab2"/>
        <w:rPr/>
      </w:pPr>
      <w:r>
        <w:rPr>
          <w:color w:val="000000"/>
        </w:rPr>
        <w:t>1177 - 1305</w:t>
        <w:tab/>
        <w:t>14</w:t>
        <w:tab/>
        <w:t>14</w:t>
        <w:tab/>
        <w:t>4</w:t>
        <w:tab/>
        <w:t>7</w:t>
        <w:tab/>
        <w:t>02126</w:t>
      </w:r>
    </w:p>
    <w:p>
      <w:pPr>
        <w:pStyle w:val="Tab2"/>
        <w:rPr/>
      </w:pPr>
      <w:r>
        <w:rPr>
          <w:color w:val="000000"/>
        </w:rPr>
        <w:t>1178 - 1246</w:t>
        <w:tab/>
        <w:t>14</w:t>
        <w:tab/>
        <w:t>5</w:t>
        <w:tab/>
        <w:t>4</w:t>
        <w:tab/>
        <w:t>7</w:t>
        <w:tab/>
        <w:t>02126</w:t>
      </w:r>
    </w:p>
    <w:p>
      <w:pPr>
        <w:pStyle w:val="Tab2"/>
        <w:rPr/>
      </w:pPr>
      <w:r>
        <w:rPr>
          <w:color w:val="000000"/>
        </w:rPr>
        <w:t>1248 - 1282</w:t>
        <w:tab/>
        <w:t>14</w:t>
        <w:tab/>
        <w:t>14</w:t>
        <w:tab/>
        <w:t>4</w:t>
        <w:tab/>
        <w:t>7</w:t>
        <w:tab/>
        <w:t>02126</w:t>
      </w:r>
    </w:p>
    <w:p>
      <w:pPr>
        <w:pStyle w:val="Tab2"/>
        <w:rPr/>
      </w:pPr>
      <w:r>
        <w:rPr>
          <w:color w:val="000000"/>
        </w:rPr>
        <w:t>1284 - 1376</w:t>
        <w:tab/>
        <w:t>18</w:t>
        <w:tab/>
        <w:t>2</w:t>
        <w:tab/>
        <w:t>4</w:t>
        <w:tab/>
        <w:t>7</w:t>
        <w:tab/>
        <w:t>02126</w:t>
      </w:r>
    </w:p>
    <w:p>
      <w:pPr>
        <w:pStyle w:val="Tab2"/>
        <w:rPr/>
      </w:pPr>
      <w:r>
        <w:rPr>
          <w:color w:val="000000"/>
        </w:rPr>
        <w:t>1323 - 1357</w:t>
        <w:tab/>
        <w:t>14</w:t>
        <w:tab/>
        <w:t>8</w:t>
        <w:tab/>
        <w:t>4</w:t>
        <w:tab/>
        <w:t>7</w:t>
        <w:tab/>
        <w:t>02126</w:t>
      </w:r>
    </w:p>
    <w:p>
      <w:pPr>
        <w:pStyle w:val="Tab2"/>
        <w:rPr/>
      </w:pPr>
      <w:r>
        <w:rPr>
          <w:color w:val="000000"/>
        </w:rPr>
        <w:t>1379 - 1473, 1410 - 1468</w:t>
        <w:tab/>
        <w:t>18</w:t>
        <w:tab/>
        <w:t>3</w:t>
        <w:tab/>
        <w:t>5</w:t>
        <w:tab/>
        <w:t>7</w:t>
        <w:tab/>
        <w:t>02126</w:t>
      </w:r>
    </w:p>
    <w:p>
      <w:pPr>
        <w:pStyle w:val="Tab2"/>
        <w:rPr/>
      </w:pPr>
      <w:r>
        <w:rPr>
          <w:color w:val="000000"/>
        </w:rPr>
        <w:t>1489 - 1537, 1510 - 1520</w:t>
        <w:tab/>
        <w:t>18</w:t>
        <w:tab/>
        <w:t>21</w:t>
        <w:tab/>
        <w:t>5</w:t>
        <w:tab/>
        <w:t>7</w:t>
        <w:tab/>
        <w:t>02126</w:t>
      </w:r>
    </w:p>
    <w:p>
      <w:pPr>
        <w:pStyle w:val="Tab2"/>
        <w:spacing w:before="0" w:after="120"/>
        <w:rPr/>
      </w:pPr>
      <w:r>
        <w:rPr>
          <w:color w:val="000000"/>
        </w:rPr>
        <w:t>1526 - 1680, 1539 - 1671</w:t>
        <w:tab/>
        <w:t>18</w:t>
        <w:tab/>
        <w:t>4</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Blue Hills Parkway,</w:t>
      </w:r>
      <w:r>
        <w:rPr>
          <w:color w:val="000000"/>
          <w:lang w:val="en-US" w:eastAsia="en-US"/>
        </w:rPr>
        <w:t xml:space="preserve"> Dor., from near 530 River Street at Mattapan Square to the Boston and Milton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rPr>
        <w:t xml:space="preserve"> this is a park road, under the care, control and custody of the D.C.R.</w:t>
        <w:tab/>
        <w:tab/>
      </w:r>
      <w:r>
        <w:rPr>
          <w:color w:val="000000"/>
          <w:lang w:val="en-US" w:eastAsia="en-US"/>
        </w:rPr>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Blue Jay Circle,</w:t>
      </w:r>
      <w:r>
        <w:rPr>
          <w:color w:val="000000"/>
          <w:lang w:val="en-US" w:eastAsia="en-US"/>
        </w:rPr>
        <w:t xml:space="preserve"> W.R., Private way, from West Main Street to West Main Street.</w:t>
        <w:tab/>
        <w:tab/>
        <w:t>14</w:t>
        <w:tab/>
        <w:t>9</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Blue Ledge Drive,</w:t>
      </w:r>
      <w:r>
        <w:rPr>
          <w:color w:val="000000"/>
          <w:lang w:val="en-US" w:eastAsia="en-US"/>
        </w:rPr>
        <w:t xml:space="preserve"> W.R., Private way, from East Boundary Road to opposite 4607 Washington Street.</w:t>
        <w:tab/>
        <w:tab/>
        <w:t>18</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Blue Ledge Terrace,</w:t>
      </w:r>
      <w:r>
        <w:rPr>
          <w:color w:val="000000"/>
          <w:lang w:val="en-US" w:eastAsia="en-US"/>
        </w:rPr>
        <w:t xml:space="preserve"> W.R., Private way, from Blue Ledge Drive to southeasterly.</w:t>
        <w:tab/>
        <w:tab/>
        <w:t>18</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Blue Star Memorial Highway,</w:t>
      </w:r>
      <w:r>
        <w:rPr>
          <w:color w:val="000000"/>
          <w:lang w:val="en-US" w:eastAsia="en-US"/>
        </w:rPr>
        <w:t xml:space="preserve"> W.R., from 320 Spring Street to the Boston and Dedham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was a portion of the Veterans of Foreign Wars Parkway, that was re-named, under Chapter 435 of the Acts of 1947.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 xml:space="preserve">Note; </w:t>
      </w:r>
      <w:r>
        <w:rPr>
          <w:color w:val="000000"/>
          <w:lang w:val="en-US" w:eastAsia="en-US"/>
        </w:rPr>
        <w:t>this highway, is under the care, control and custody of the M.D.O.T.</w:t>
      </w:r>
      <w:r>
        <w:rPr>
          <w:color w:val="000000"/>
        </w:rPr>
        <w:tab/>
        <w:tab/>
      </w:r>
      <w:r>
        <w:rPr>
          <w:color w:val="000000"/>
          <w:lang w:val="en-US" w:eastAsia="en-US"/>
        </w:rPr>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Blueview Circle,</w:t>
      </w:r>
      <w:r>
        <w:rPr>
          <w:color w:val="000000"/>
          <w:lang w:val="en-US" w:eastAsia="en-US"/>
        </w:rPr>
        <w:t xml:space="preserve"> W.R., Private way, from 5 Blueview Road to approximately 330 feet southerly.</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Blueview Road,</w:t>
      </w:r>
      <w:r>
        <w:rPr>
          <w:color w:val="000000"/>
          <w:lang w:val="en-US" w:eastAsia="en-US"/>
        </w:rPr>
        <w:t xml:space="preserve"> W.R., Private way, from West Boundary Road to 74 Woodley Avenue.</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Board Alley,</w:t>
      </w:r>
      <w:r>
        <w:rPr>
          <w:color w:val="000000"/>
          <w:lang w:val="en-US" w:eastAsia="en-US"/>
        </w:rPr>
        <w:t xml:space="preserve"> B.P., Public way, from 237 Hanover to southeasterly.</w:t>
        <w:tab/>
        <w:tab/>
        <w:t>3</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Boardman Street,</w:t>
      </w:r>
      <w:r>
        <w:rPr>
          <w:color w:val="000000"/>
          <w:lang w:val="en-US" w:eastAsia="en-US"/>
        </w:rPr>
        <w:t xml:space="preserve"> E.B., Public way, from 2 Ford Street at 970 Saratoga Street to near and opposite 440 William F. McClellan Highway.</w:t>
        <w:tab/>
        <w:tab/>
        <w:t>1</w:t>
      </w:r>
      <w:r>
        <w:rPr>
          <w:color w:val="000000"/>
        </w:rPr>
        <w:tab/>
      </w:r>
      <w:r>
        <w:rPr>
          <w:color w:val="000000"/>
          <w:lang w:val="en-US" w:eastAsia="en-US"/>
        </w:rPr>
        <w:t>13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Bobolink Street,</w:t>
      </w:r>
      <w:r>
        <w:rPr>
          <w:color w:val="000000"/>
          <w:lang w:val="en-US" w:eastAsia="en-US"/>
        </w:rPr>
        <w:t xml:space="preserve"> W.R., Public way, from 40 La Grange Street to opposite 45 Pheasant Street.</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Bodwell Street,</w:t>
      </w:r>
      <w:r>
        <w:rPr>
          <w:color w:val="000000"/>
          <w:lang w:val="en-US" w:eastAsia="en-US"/>
        </w:rPr>
        <w:t xml:space="preserve"> Dor., Public way, from 92 Bird Street to 410 Columbia Road.</w:t>
        <w:tab/>
        <w:tab/>
        <w:t>15</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Bogandale Road,</w:t>
      </w:r>
      <w:r>
        <w:rPr>
          <w:color w:val="000000"/>
          <w:lang w:val="en-US" w:eastAsia="en-US"/>
        </w:rPr>
        <w:t xml:space="preserve"> W.R., Public way, from 2160 Centre Street to approximately 785 feet southeasterly.</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Bolster Street,</w:t>
      </w:r>
      <w:r>
        <w:rPr>
          <w:color w:val="000000"/>
          <w:lang w:val="en-US" w:eastAsia="en-US"/>
        </w:rPr>
        <w:t xml:space="preserve"> Rox., Public way, from opposite 28 Mozart Street to 10 Wyman Street.</w:t>
        <w:tab/>
        <w:tab/>
        <w:t>10</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Bolton Place,</w:t>
      </w:r>
      <w:r>
        <w:rPr>
          <w:color w:val="000000"/>
          <w:lang w:val="en-US" w:eastAsia="en-US"/>
        </w:rPr>
        <w:t xml:space="preserve"> Chsn., Private way, from 133 High Street to northeasterly.</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Bolton Street,</w:t>
      </w:r>
      <w:r>
        <w:rPr>
          <w:color w:val="000000"/>
          <w:lang w:val="en-US" w:eastAsia="en-US"/>
        </w:rPr>
        <w:t xml:space="preserve"> S.B., Public way, from 47 Dorchester Street to opposite 100 West Second Street at A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  </w:t>
      </w:r>
      <w:r>
        <w:rPr>
          <w:b/>
          <w:color w:val="000000"/>
          <w:lang w:val="en-US" w:eastAsia="en-US"/>
        </w:rPr>
        <w:t>Note;</w:t>
      </w:r>
      <w:r>
        <w:rPr>
          <w:color w:val="000000"/>
          <w:lang w:val="en-US" w:eastAsia="en-US"/>
        </w:rPr>
        <w:t xml:space="preserve"> the portion of Bolton Street, from a point approximately 325 southeast of opposite 100 West Second Street at A Street to a point approximately 127 feet northwest of opposite 135 B Street, has been discontinued as a public way.</w:t>
      </w:r>
    </w:p>
    <w:p>
      <w:pPr>
        <w:pStyle w:val="Tab2"/>
        <w:rPr/>
      </w:pPr>
      <w:r>
        <w:rPr>
          <w:color w:val="000000"/>
        </w:rPr>
        <w:t>1 - 149, 2 - 144</w:t>
        <w:tab/>
        <w:t>6</w:t>
        <w:tab/>
        <w:t>1</w:t>
        <w:tab/>
        <w:t>2</w:t>
        <w:tab/>
        <w:t>5</w:t>
        <w:tab/>
        <w:t>02127</w:t>
      </w:r>
    </w:p>
    <w:p>
      <w:pPr>
        <w:pStyle w:val="Tab2"/>
        <w:rPr/>
      </w:pPr>
      <w:r>
        <w:rPr>
          <w:color w:val="000000"/>
        </w:rPr>
        <w:t>153 - 245, 156 - 194</w:t>
        <w:tab/>
        <w:t>6</w:t>
        <w:tab/>
        <w:t>3</w:t>
        <w:tab/>
        <w:t>2</w:t>
        <w:tab/>
        <w:t>5</w:t>
        <w:tab/>
        <w:t>02127</w:t>
      </w:r>
    </w:p>
    <w:p>
      <w:pPr>
        <w:pStyle w:val="Tab2"/>
        <w:spacing w:before="0" w:after="120"/>
        <w:rPr/>
      </w:pPr>
      <w:r>
        <w:rPr>
          <w:color w:val="000000"/>
        </w:rPr>
        <w:t>202 - 314, 253 - 317</w:t>
        <w:tab/>
        <w:t>6</w:t>
        <w:tab/>
        <w:t>4</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Bonad Road,</w:t>
      </w:r>
      <w:r>
        <w:rPr>
          <w:color w:val="000000"/>
          <w:lang w:val="en-US" w:eastAsia="en-US"/>
        </w:rPr>
        <w:t xml:space="preserve"> Dedham, W.R., Private way, from Lower East Street (in the Town of Dedham) to a point near the rear of 5341 Washington Street (in the City of Boston).</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02026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Bonad Road,</w:t>
      </w:r>
      <w:r>
        <w:rPr>
          <w:color w:val="000000"/>
          <w:lang w:val="en-US" w:eastAsia="en-US"/>
        </w:rPr>
        <w:t xml:space="preserve"> W.R., Public way, from 443 Weld Street to the Boston and Brookline Boundary Line.</w:t>
        <w:tab/>
        <w:tab/>
        <w:t>20</w:t>
      </w:r>
      <w:r>
        <w:rPr>
          <w:color w:val="000000"/>
        </w:rPr>
        <w:tab/>
      </w:r>
      <w:r>
        <w:rPr>
          <w:color w:val="000000"/>
          <w:lang w:val="en-US" w:eastAsia="en-US"/>
        </w:rPr>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Bonair Street,</w:t>
      </w:r>
      <w:r>
        <w:rPr>
          <w:color w:val="000000"/>
          <w:lang w:val="en-US" w:eastAsia="en-US"/>
        </w:rPr>
        <w:t xml:space="preserve"> W.R., Public way, from 51 Dwinell Street to 741 Veterans of Foreign Wars Parkway.</w:t>
        <w:tab/>
      </w:r>
      <w:r>
        <w:rPr>
          <w:color w:val="000000"/>
        </w:rPr>
        <w:tab/>
      </w:r>
      <w:r>
        <w:rPr>
          <w:color w:val="000000"/>
          <w:lang w:val="en-US" w:eastAsia="en-US"/>
        </w:rPr>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lang w:val="en-US" w:eastAsia="en-US"/>
        </w:rPr>
        <w:t>Bond Drive,</w:t>
      </w:r>
      <w:r>
        <w:rPr>
          <w:color w:val="000000"/>
          <w:lang w:val="en-US" w:eastAsia="en-US"/>
        </w:rPr>
        <w:t xml:space="preserve"> S.B., Private way, from Courthouse Way to Marina Park Drive.</w:t>
        <w:tab/>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Bond Street,</w:t>
      </w:r>
      <w:r>
        <w:rPr>
          <w:color w:val="000000"/>
          <w:lang w:val="en-US" w:eastAsia="en-US"/>
        </w:rPr>
        <w:t xml:space="preserve"> B.P., Public way, from near 1 Hanson Street to 2A Milford Street.</w:t>
        <w:tab/>
        <w:tab/>
        <w:t>3</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Bonell Terrace,</w:t>
      </w:r>
      <w:r>
        <w:rPr>
          <w:color w:val="000000"/>
          <w:lang w:val="en-US" w:eastAsia="en-US"/>
        </w:rPr>
        <w:t xml:space="preserve"> Rox., Private way, from 2499 Washington Street to northwesterly.</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Border Street,</w:t>
      </w:r>
      <w:r>
        <w:rPr>
          <w:color w:val="000000"/>
          <w:lang w:val="en-US" w:eastAsia="en-US"/>
        </w:rPr>
        <w:t xml:space="preserve"> E.B., Public way, from 5 Condor Street to 60 Sumner Street.</w:t>
      </w:r>
    </w:p>
    <w:p>
      <w:pPr>
        <w:pStyle w:val="Tab2"/>
        <w:rPr/>
      </w:pPr>
      <w:r>
        <w:rPr>
          <w:color w:val="000000"/>
        </w:rPr>
        <w:t>60 - 178, 61 - 177</w:t>
        <w:tab/>
        <w:t>1</w:t>
        <w:tab/>
        <w:t>4</w:t>
        <w:tab/>
        <w:t>1</w:t>
        <w:tab/>
        <w:t>9</w:t>
        <w:tab/>
        <w:t>02128</w:t>
      </w:r>
    </w:p>
    <w:p>
      <w:pPr>
        <w:pStyle w:val="Tab2"/>
        <w:rPr/>
      </w:pPr>
      <w:r>
        <w:rPr>
          <w:color w:val="000000"/>
        </w:rPr>
        <w:t>180 - 270, 219 - 265</w:t>
        <w:tab/>
        <w:t>1</w:t>
        <w:tab/>
        <w:t>6</w:t>
        <w:tab/>
        <w:t>1</w:t>
        <w:tab/>
        <w:t>9</w:t>
        <w:tab/>
        <w:t>02128</w:t>
      </w:r>
    </w:p>
    <w:p>
      <w:pPr>
        <w:pStyle w:val="Tab2"/>
        <w:rPr/>
      </w:pPr>
      <w:r>
        <w:rPr>
          <w:color w:val="000000"/>
        </w:rPr>
        <w:t>273 - 399, 274 - 400</w:t>
        <w:tab/>
        <w:t>1</w:t>
        <w:tab/>
        <w:t>7</w:t>
        <w:tab/>
        <w:t>1</w:t>
        <w:tab/>
        <w:t>9</w:t>
        <w:tab/>
        <w:t>02128</w:t>
      </w:r>
    </w:p>
    <w:p>
      <w:pPr>
        <w:pStyle w:val="Tab2"/>
        <w:spacing w:before="0" w:after="120"/>
        <w:rPr/>
      </w:pPr>
      <w:r>
        <w:rPr>
          <w:color w:val="000000"/>
        </w:rPr>
        <w:t>401 - 447, 402 - 448</w:t>
        <w:tab/>
        <w:t>1</w:t>
        <w:tab/>
        <w:t>8</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Boston Street,</w:t>
      </w:r>
      <w:r>
        <w:rPr>
          <w:color w:val="000000"/>
          <w:lang w:val="en-US" w:eastAsia="en-US"/>
        </w:rPr>
        <w:t xml:space="preserve"> Dor., S.B., Public way, from 716 Columbia Road at Edward Everett Square to opposite 598 Dorchester Avenue at Andrew Square.</w:t>
      </w:r>
    </w:p>
    <w:p>
      <w:pPr>
        <w:pStyle w:val="Tab2"/>
        <w:rPr/>
      </w:pPr>
      <w:r>
        <w:rPr>
          <w:color w:val="000000"/>
        </w:rPr>
        <w:t>1 - 45</w:t>
        <w:tab/>
        <w:t>7</w:t>
        <w:tab/>
        <w:t>6</w:t>
        <w:tab/>
        <w:t>2</w:t>
        <w:tab/>
        <w:t>5</w:t>
        <w:tab/>
        <w:t>02127</w:t>
      </w:r>
    </w:p>
    <w:p>
      <w:pPr>
        <w:pStyle w:val="Tab2"/>
        <w:rPr/>
      </w:pPr>
      <w:r>
        <w:rPr>
          <w:color w:val="000000"/>
        </w:rPr>
        <w:t>2 - 174, 79 - 215</w:t>
        <w:tab/>
        <w:t>7</w:t>
        <w:tab/>
        <w:t>8</w:t>
        <w:tab/>
        <w:t>2</w:t>
        <w:tab/>
        <w:t>3</w:t>
        <w:tab/>
        <w:t>02125</w:t>
      </w:r>
    </w:p>
    <w:p>
      <w:pPr>
        <w:pStyle w:val="Tab2"/>
        <w:spacing w:before="0" w:after="120"/>
        <w:rPr/>
      </w:pPr>
      <w:r>
        <w:rPr>
          <w:color w:val="000000"/>
        </w:rPr>
        <w:t>176 - 274, 221 - 273</w:t>
        <w:tab/>
        <w:t>7</w:t>
        <w:tab/>
        <w:t>9</w:t>
        <w:tab/>
        <w:t>2</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Boston Fish Pier</w:t>
      </w:r>
      <w:r>
        <w:rPr>
          <w:color w:val="000000"/>
          <w:lang w:val="en-US" w:eastAsia="en-US"/>
        </w:rPr>
        <w:t>, S.B., Private way, from 212 Northern Avenue to northeasterly.</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Boston University Bridge,</w:t>
      </w:r>
      <w:r>
        <w:rPr>
          <w:color w:val="000000"/>
          <w:lang w:val="en-US" w:eastAsia="en-US"/>
        </w:rPr>
        <w:t xml:space="preserve"> from 785 Commonwealth Avenue (in the City of Boston) to Memorial Drive (in the City of Cambridge.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bridge, is under the care, control and custody of the D.C.R.</w:t>
        <w:tab/>
        <w:tab/>
        <w:t>21</w:t>
        <w:tab/>
        <w:t>2</w:t>
        <w:tab/>
        <w:t>8</w:t>
        <w:tab/>
        <w:t>4</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Boston Wharf Road,</w:t>
      </w:r>
      <w:r>
        <w:rPr>
          <w:color w:val="000000"/>
          <w:lang w:val="en-US" w:eastAsia="en-US"/>
        </w:rPr>
        <w:t xml:space="preserve"> S.B., Public way, from Seaport Boulevard to approximately 300 feet southwest of 381 Congress Street at West Service Road.</w:t>
        <w:tab/>
        <w:tab/>
        <w:t>3</w:t>
      </w:r>
      <w:r>
        <w:rPr>
          <w:color w:val="000000"/>
        </w:rPr>
        <w:tab/>
        <w:t>6</w:t>
        <w:tab/>
        <w:t>1</w:t>
        <w:tab/>
        <w:t>5</w:t>
        <w:tab/>
        <w:t>0</w:t>
      </w:r>
      <w:r>
        <w:rPr>
          <w:color w:val="000000"/>
          <w:lang w:val="en-US" w:eastAsia="en-US"/>
        </w:rPr>
        <w:t>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Bostonia Avenue,</w:t>
      </w:r>
      <w:r>
        <w:rPr>
          <w:color w:val="000000"/>
          <w:lang w:val="en-US" w:eastAsia="en-US"/>
        </w:rPr>
        <w:t xml:space="preserve"> Bri., Public way, from 54 Breck Avenue to approximately 285 feet southeast of 12 Regal Street.</w:t>
        <w:tab/>
        <w:tab/>
        <w:t>22</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Boswell Lane,</w:t>
      </w:r>
      <w:r>
        <w:rPr>
          <w:color w:val="000000"/>
          <w:lang w:val="en-US" w:eastAsia="en-US"/>
        </w:rPr>
        <w:t xml:space="preserve"> Chsn., Private way, from 146 Bunker Hill Street to Concord Avenue.</w:t>
        <w:tab/>
        <w:tab/>
        <w:t>2</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Bosworth Street,</w:t>
      </w:r>
      <w:r>
        <w:rPr>
          <w:color w:val="000000"/>
          <w:lang w:val="en-US" w:eastAsia="en-US"/>
        </w:rPr>
        <w:t xml:space="preserve"> B.P., from 45 Province Street to 100 Tremont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100 Tremont Street to Chapman Place.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Chapman Place to 45 Province Street.</w:t>
      </w:r>
      <w:r>
        <w:rPr>
          <w:color w:val="000000"/>
        </w:rPr>
        <w:tab/>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Bothwell Road,</w:t>
      </w:r>
      <w:r>
        <w:rPr>
          <w:color w:val="000000"/>
          <w:lang w:val="en-US" w:eastAsia="en-US"/>
        </w:rPr>
        <w:t xml:space="preserve"> Bri., Public way, from 237 Faneuil Street to 19 Hobson Street.</w:t>
        <w:tab/>
        <w:tab/>
        <w:t>22</w:t>
      </w:r>
      <w:r>
        <w:rPr>
          <w:color w:val="000000"/>
        </w:rPr>
        <w:tab/>
      </w:r>
      <w:r>
        <w:rPr>
          <w:color w:val="000000"/>
          <w:lang w:val="en-US" w:eastAsia="en-US"/>
        </w:rPr>
        <w:t>10</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Boulevard Terrace,</w:t>
      </w:r>
      <w:r>
        <w:rPr>
          <w:color w:val="000000"/>
          <w:lang w:val="en-US" w:eastAsia="en-US"/>
        </w:rPr>
        <w:t xml:space="preserve"> Bri., Public way, from opposite 196 Allston Street to 1462 Commonwealth Avenue.</w:t>
        <w:tab/>
        <w:tab/>
        <w:t>21</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Bourne Street,</w:t>
      </w:r>
      <w:r>
        <w:rPr>
          <w:color w:val="000000"/>
          <w:lang w:val="en-US" w:eastAsia="en-US"/>
        </w:rPr>
        <w:t xml:space="preserve"> W.R., Public way, from Neponset Avenue opposite 628 Canterbury Street to 89 Walk Hill Street.</w:t>
      </w:r>
    </w:p>
    <w:p>
      <w:pPr>
        <w:pStyle w:val="Tab2"/>
        <w:rPr/>
      </w:pPr>
      <w:r>
        <w:rPr>
          <w:color w:val="000000"/>
        </w:rPr>
        <w:t>1 - 21. 2 - 216</w:t>
        <w:tab/>
        <w:t>19</w:t>
        <w:tab/>
        <w:t>7</w:t>
        <w:tab/>
        <w:t>6</w:t>
        <w:tab/>
        <w:t>2</w:t>
        <w:tab/>
        <w:t>02130</w:t>
      </w:r>
    </w:p>
    <w:p>
      <w:pPr>
        <w:pStyle w:val="Tab2"/>
        <w:spacing w:before="0" w:after="120"/>
        <w:rPr/>
      </w:pPr>
      <w:r>
        <w:rPr>
          <w:color w:val="000000"/>
        </w:rPr>
        <w:t>25 - 215</w:t>
        <w:tab/>
        <w:t>19</w:t>
        <w:tab/>
        <w:t>12</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Bournedale Road,</w:t>
      </w:r>
      <w:r>
        <w:rPr>
          <w:color w:val="000000"/>
          <w:lang w:val="en-US" w:eastAsia="en-US"/>
        </w:rPr>
        <w:t xml:space="preserve"> W.R., Public way, from Northbourne Road opposite 40 Bourne Street to opposite 259 Wachusett Street.</w:t>
        <w:tab/>
        <w:tab/>
        <w:t>19</w:t>
        <w:tab/>
        <w:t>12</w:t>
        <w:tab/>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Bourneside Street,</w:t>
      </w:r>
      <w:r>
        <w:rPr>
          <w:color w:val="000000"/>
          <w:lang w:val="en-US" w:eastAsia="en-US"/>
        </w:rPr>
        <w:t xml:space="preserve"> Dor., Public way, from 114 Melville Avenue to 228 Park Street.</w:t>
      </w:r>
    </w:p>
    <w:p>
      <w:pPr>
        <w:pStyle w:val="Tab2"/>
        <w:rPr/>
      </w:pPr>
      <w:r>
        <w:rPr>
          <w:color w:val="000000"/>
        </w:rPr>
        <w:t>1 - 31. 2 - 40</w:t>
        <w:tab/>
        <w:t>16</w:t>
        <w:tab/>
        <w:t>1</w:t>
        <w:tab/>
        <w:t>3</w:t>
        <w:tab/>
        <w:t>7</w:t>
        <w:tab/>
        <w:t>02124</w:t>
      </w:r>
    </w:p>
    <w:p>
      <w:pPr>
        <w:pStyle w:val="Tab2"/>
        <w:spacing w:before="0" w:after="120"/>
        <w:rPr>
          <w:color w:val="000000"/>
        </w:rPr>
      </w:pPr>
      <w:r>
        <w:rPr>
          <w:color w:val="000000"/>
        </w:rPr>
        <w:t>43</w:t>
        <w:tab/>
        <w:t>17</w:t>
        <w:tab/>
        <w:t>3</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Boutwell Street,</w:t>
      </w:r>
      <w:r>
        <w:rPr>
          <w:color w:val="000000"/>
          <w:lang w:val="en-US" w:eastAsia="en-US"/>
        </w:rPr>
        <w:t xml:space="preserve"> Dor., Public way, from 215 Neponset Avenue to 142 Train Street.</w:t>
        <w:tab/>
        <w:tab/>
        <w:t>16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Bow Street,</w:t>
      </w:r>
      <w:r>
        <w:rPr>
          <w:color w:val="000000"/>
          <w:lang w:val="en-US" w:eastAsia="en-US"/>
        </w:rPr>
        <w:t xml:space="preserve"> H.P., Public way, from opposite 232 Dana Avenue to Garfield Avenue.</w:t>
        <w:tab/>
        <w:tab/>
        <w:t>18</w:t>
      </w:r>
      <w:r>
        <w:rPr>
          <w:color w:val="000000"/>
        </w:rPr>
        <w:tab/>
      </w:r>
      <w:r>
        <w:rPr>
          <w:color w:val="000000"/>
          <w:lang w:val="en-US" w:eastAsia="en-US"/>
        </w:rPr>
        <w:t>17</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Bowditch Road,</w:t>
      </w:r>
      <w:r>
        <w:rPr>
          <w:color w:val="000000"/>
          <w:lang w:val="en-US" w:eastAsia="en-US"/>
        </w:rPr>
        <w:t xml:space="preserve"> W.R., Public way, from 31 Moss Hill Road to approximately 824 feet northwesterly.</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Bowdoin Avenue,</w:t>
      </w:r>
      <w:r>
        <w:rPr>
          <w:color w:val="000000"/>
          <w:lang w:val="en-US" w:eastAsia="en-US"/>
        </w:rPr>
        <w:t xml:space="preserve"> Dor., Public way, from the junction of 2 Bowdoin Street and 352 Washington Street to 25 Eldon Street.</w:t>
        <w:tab/>
        <w:tab/>
        <w:t>14</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Bowdoin Park</w:t>
      </w:r>
      <w:r>
        <w:rPr>
          <w:color w:val="000000"/>
          <w:lang w:val="en-US" w:eastAsia="en-US"/>
        </w:rPr>
        <w:t>, Dor., Public way, from 240 Bowdoin Street to approximately 212 feet northwesterly.</w:t>
        <w:tab/>
        <w:tab/>
        <w:t>15</w:t>
        <w:tab/>
        <w:t>2</w:t>
        <w:tab/>
        <w:t>4</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Bowdoin Street,</w:t>
      </w:r>
      <w:r>
        <w:rPr>
          <w:color w:val="000000"/>
          <w:lang w:val="en-US" w:eastAsia="en-US"/>
        </w:rPr>
        <w:t xml:space="preserve"> B.P., Public way, from 23 Beacon Street to 106 Cambridge Street.</w:t>
      </w:r>
    </w:p>
    <w:p>
      <w:pPr>
        <w:pStyle w:val="Tab2"/>
        <w:rPr/>
      </w:pPr>
      <w:r>
        <w:rPr>
          <w:color w:val="000000"/>
        </w:rPr>
        <w:t>1 - 49, 86 - 88</w:t>
        <w:tab/>
        <w:t>3</w:t>
        <w:tab/>
        <w:t>6</w:t>
        <w:tab/>
        <w:t>1</w:t>
        <w:tab/>
        <w:t>1</w:t>
        <w:tab/>
        <w:t>02114</w:t>
      </w:r>
    </w:p>
    <w:p>
      <w:pPr>
        <w:pStyle w:val="Tab2"/>
        <w:rPr/>
      </w:pPr>
      <w:r>
        <w:rPr>
          <w:color w:val="000000"/>
        </w:rPr>
        <w:t>2 - 72</w:t>
        <w:tab/>
        <w:t>3</w:t>
        <w:tab/>
        <w:t>6</w:t>
        <w:tab/>
        <w:t>1</w:t>
        <w:tab/>
        <w:t>1</w:t>
        <w:tab/>
        <w:t>02114</w:t>
      </w:r>
    </w:p>
    <w:p>
      <w:pPr>
        <w:pStyle w:val="Tab2"/>
        <w:rPr/>
      </w:pPr>
      <w:r>
        <w:rPr>
          <w:color w:val="000000"/>
        </w:rPr>
        <w:t>100 - 156</w:t>
        <w:tab/>
        <w:t>3</w:t>
        <w:tab/>
        <w:t>6</w:t>
        <w:tab/>
        <w:t>1</w:t>
        <w:tab/>
        <w:t>1</w:t>
        <w:tab/>
        <w:t>02108</w:t>
      </w:r>
    </w:p>
    <w:p>
      <w:pPr>
        <w:pStyle w:val="Tab2"/>
        <w:spacing w:before="0" w:after="120"/>
        <w:rPr/>
      </w:pPr>
      <w:r>
        <w:rPr>
          <w:color w:val="000000"/>
        </w:rPr>
        <w:t>State House.</w:t>
        <w:tab/>
        <w:t>5</w:t>
        <w:tab/>
        <w:t>3</w:t>
        <w:tab/>
        <w:t>8</w:t>
        <w:tab/>
        <w:t>1</w:t>
        <w:tab/>
        <w:t>02133</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Bowdoin Street,</w:t>
      </w:r>
      <w:r>
        <w:rPr>
          <w:color w:val="000000"/>
          <w:lang w:val="en-US" w:eastAsia="en-US"/>
        </w:rPr>
        <w:t xml:space="preserve"> Dor., Public way, from 151 Hancock Street to 352 Washington Street.</w:t>
      </w:r>
    </w:p>
    <w:p>
      <w:pPr>
        <w:pStyle w:val="Tab2"/>
        <w:rPr/>
      </w:pPr>
      <w:r>
        <w:rPr>
          <w:color w:val="000000"/>
        </w:rPr>
        <w:t>1 - 11</w:t>
        <w:tab/>
        <w:t>17</w:t>
        <w:tab/>
        <w:t>1</w:t>
        <w:tab/>
        <w:t>4</w:t>
        <w:tab/>
        <w:t>3</w:t>
        <w:tab/>
        <w:t>02124</w:t>
      </w:r>
    </w:p>
    <w:p>
      <w:pPr>
        <w:pStyle w:val="Tab2"/>
        <w:rPr/>
      </w:pPr>
      <w:r>
        <w:rPr>
          <w:color w:val="000000"/>
        </w:rPr>
        <w:t>2 - 124</w:t>
        <w:tab/>
        <w:t>14</w:t>
        <w:tab/>
        <w:t>4</w:t>
        <w:tab/>
        <w:t>4</w:t>
        <w:tab/>
        <w:t>3</w:t>
        <w:tab/>
        <w:t>02124</w:t>
      </w:r>
    </w:p>
    <w:p>
      <w:pPr>
        <w:pStyle w:val="Tab2"/>
        <w:rPr/>
      </w:pPr>
      <w:r>
        <w:rPr>
          <w:color w:val="000000"/>
        </w:rPr>
        <w:t>13 - 91</w:t>
        <w:tab/>
        <w:t>15</w:t>
        <w:tab/>
        <w:t>5</w:t>
        <w:tab/>
        <w:t>4</w:t>
        <w:tab/>
        <w:t>3</w:t>
        <w:tab/>
        <w:t>02124</w:t>
      </w:r>
    </w:p>
    <w:p>
      <w:pPr>
        <w:pStyle w:val="Tab2"/>
        <w:rPr/>
      </w:pPr>
      <w:r>
        <w:rPr>
          <w:color w:val="000000"/>
        </w:rPr>
        <w:t>93 - 121</w:t>
        <w:tab/>
        <w:t>15</w:t>
        <w:tab/>
        <w:t>5</w:t>
        <w:tab/>
        <w:t>4</w:t>
        <w:tab/>
        <w:t>3</w:t>
        <w:tab/>
        <w:t>02122</w:t>
      </w:r>
    </w:p>
    <w:p>
      <w:pPr>
        <w:pStyle w:val="Tab2"/>
        <w:rPr/>
      </w:pPr>
      <w:r>
        <w:rPr>
          <w:color w:val="000000"/>
        </w:rPr>
        <w:t>123 -153</w:t>
        <w:tab/>
        <w:t>15</w:t>
        <w:tab/>
        <w:t>5</w:t>
        <w:tab/>
        <w:t>4</w:t>
        <w:tab/>
        <w:t>3</w:t>
        <w:tab/>
        <w:t>02124</w:t>
      </w:r>
    </w:p>
    <w:p>
      <w:pPr>
        <w:pStyle w:val="Tab2"/>
        <w:rPr/>
      </w:pPr>
      <w:r>
        <w:rPr>
          <w:color w:val="000000"/>
        </w:rPr>
        <w:t>130 - 244, 157 - 245</w:t>
        <w:tab/>
        <w:t>15</w:t>
        <w:tab/>
        <w:t>2</w:t>
        <w:tab/>
        <w:t>4</w:t>
        <w:tab/>
        <w:t>3</w:t>
        <w:tab/>
        <w:t>02122</w:t>
      </w:r>
    </w:p>
    <w:p>
      <w:pPr>
        <w:pStyle w:val="Tab2"/>
        <w:rPr/>
      </w:pPr>
      <w:r>
        <w:rPr>
          <w:color w:val="000000"/>
        </w:rPr>
        <w:t>247 - 281</w:t>
        <w:tab/>
        <w:t>15</w:t>
        <w:tab/>
        <w:t>7</w:t>
        <w:tab/>
        <w:t>3</w:t>
        <w:tab/>
        <w:t>3</w:t>
        <w:tab/>
        <w:t>02122</w:t>
      </w:r>
    </w:p>
    <w:p>
      <w:pPr>
        <w:pStyle w:val="Tab2"/>
        <w:rPr/>
      </w:pPr>
      <w:r>
        <w:rPr>
          <w:color w:val="000000"/>
        </w:rPr>
        <w:t>248 - 316, 283 - 329</w:t>
        <w:tab/>
        <w:t>15</w:t>
        <w:tab/>
        <w:t>3</w:t>
        <w:tab/>
        <w:t>3</w:t>
        <w:tab/>
        <w:t>3</w:t>
        <w:tab/>
        <w:t>02122</w:t>
      </w:r>
    </w:p>
    <w:p>
      <w:pPr>
        <w:pStyle w:val="Tab2"/>
        <w:spacing w:before="0" w:after="120"/>
        <w:rPr/>
      </w:pPr>
      <w:r>
        <w:rPr>
          <w:color w:val="000000"/>
        </w:rPr>
        <w:t>320 - 434, 331 - 431</w:t>
        <w:tab/>
        <w:t>15</w:t>
        <w:tab/>
        <w:t>4</w:t>
        <w:tab/>
        <w:t>3</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Bowen Street,</w:t>
      </w:r>
      <w:r>
        <w:rPr>
          <w:color w:val="000000"/>
          <w:lang w:val="en-US" w:eastAsia="en-US"/>
        </w:rPr>
        <w:t xml:space="preserve"> S.B., Public way, from 183 D Street to 157 Dorchester Street.</w:t>
      </w:r>
    </w:p>
    <w:p>
      <w:pPr>
        <w:pStyle w:val="Tab2"/>
        <w:rPr/>
      </w:pPr>
      <w:r>
        <w:rPr>
          <w:color w:val="000000"/>
        </w:rPr>
        <w:t>141 - 192, 148 - 196</w:t>
        <w:tab/>
        <w:t>6</w:t>
        <w:tab/>
        <w:t>2</w:t>
        <w:tab/>
        <w:t>2</w:t>
        <w:tab/>
        <w:t>5</w:t>
        <w:tab/>
        <w:t>02127</w:t>
      </w:r>
    </w:p>
    <w:p>
      <w:pPr>
        <w:pStyle w:val="Tab2"/>
        <w:rPr/>
      </w:pPr>
      <w:r>
        <w:rPr>
          <w:color w:val="000000"/>
        </w:rPr>
        <w:t>199 - 243, 201 - 242</w:t>
        <w:tab/>
        <w:t>6</w:t>
        <w:tab/>
        <w:t>3</w:t>
        <w:tab/>
        <w:t>2</w:t>
        <w:tab/>
        <w:t>5</w:t>
        <w:tab/>
        <w:t>02127</w:t>
      </w:r>
    </w:p>
    <w:p>
      <w:pPr>
        <w:pStyle w:val="Tab2"/>
        <w:spacing w:before="0" w:after="120"/>
        <w:rPr/>
      </w:pPr>
      <w:r>
        <w:rPr>
          <w:color w:val="000000"/>
        </w:rPr>
        <w:t>252 - 298, 257 - 293</w:t>
        <w:tab/>
        <w:t>7</w:t>
        <w:tab/>
        <w:t>4</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Bower Street,</w:t>
      </w:r>
      <w:r>
        <w:rPr>
          <w:color w:val="000000"/>
          <w:lang w:val="en-US" w:eastAsia="en-US"/>
        </w:rPr>
        <w:t xml:space="preserve"> Rox., Public way, from 150 Walnut Avenue to 158 Walnut Avenue.</w:t>
      </w:r>
      <w:r>
        <w:rPr>
          <w:color w:val="000000"/>
        </w:rPr>
        <w:tab/>
        <w:tab/>
        <w:t>12</w:t>
        <w:tab/>
        <w:t>5</w:t>
        <w:tab/>
        <w:t>7</w:t>
        <w:tab/>
        <w:t>3</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Bowker Street,</w:t>
      </w:r>
      <w:r>
        <w:rPr>
          <w:color w:val="000000"/>
          <w:lang w:val="en-US" w:eastAsia="en-US"/>
        </w:rPr>
        <w:t xml:space="preserve"> B.P., Public way, from 25 Hawkins Street to opposite 24 New Chardon Street.</w:t>
      </w:r>
      <w:r>
        <w:rPr>
          <w:color w:val="000000"/>
        </w:rPr>
        <w:tab/>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Bowman Street,</w:t>
      </w:r>
      <w:r>
        <w:rPr>
          <w:color w:val="000000"/>
          <w:lang w:val="en-US" w:eastAsia="en-US"/>
        </w:rPr>
        <w:t xml:space="preserve"> Dor., Public way, from 12 Blackwell Street to 35 Chickatawbut Street.</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Boxford Terrace,</w:t>
      </w:r>
      <w:r>
        <w:rPr>
          <w:color w:val="000000"/>
          <w:lang w:val="en-US" w:eastAsia="en-US"/>
        </w:rPr>
        <w:t xml:space="preserve"> W.R., Public way, from 235 Park Street to approximately 230 feet southwesterly.</w:t>
        <w:tab/>
        <w:tab/>
        <w:t>20</w:t>
      </w:r>
      <w:r>
        <w:rPr>
          <w:color w:val="000000"/>
        </w:rPr>
        <w:tab/>
      </w:r>
      <w:r>
        <w:rPr>
          <w:color w:val="000000"/>
          <w:lang w:val="en-US" w:eastAsia="en-US"/>
        </w:rPr>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Boyd Street,</w:t>
      </w:r>
      <w:r>
        <w:rPr>
          <w:color w:val="000000"/>
          <w:lang w:val="en-US" w:eastAsia="en-US"/>
        </w:rPr>
        <w:t xml:space="preserve"> Dor., Public way, from 106 Dakota Street to 101 Westville Street.</w:t>
        <w:tab/>
        <w:tab/>
        <w:t>15</w:t>
        <w:tab/>
        <w:t>5</w:t>
        <w:tab/>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Boyden Street,</w:t>
      </w:r>
      <w:r>
        <w:rPr>
          <w:color w:val="000000"/>
          <w:lang w:val="en-US" w:eastAsia="en-US"/>
        </w:rPr>
        <w:t xml:space="preserve"> Dor., Public way, from 68 Callender Street to 71 Woodrow Avenue.</w:t>
        <w:tab/>
        <w:tab/>
        <w:t>14</w:t>
      </w:r>
      <w:r>
        <w:rPr>
          <w:color w:val="000000"/>
        </w:rPr>
        <w:tab/>
      </w:r>
      <w:r>
        <w:rPr>
          <w:color w:val="000000"/>
          <w:lang w:val="en-US" w:eastAsia="en-US"/>
        </w:rPr>
        <w:t>10</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Boyle Street,</w:t>
      </w:r>
      <w:r>
        <w:rPr>
          <w:color w:val="000000"/>
          <w:lang w:val="en-US" w:eastAsia="en-US"/>
        </w:rPr>
        <w:t xml:space="preserve"> Chsn., Public way, from 29 Cordis Street to 52 Pleasant Street.</w:t>
        <w:tab/>
        <w:tab/>
        <w:t>2</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Boyle Way, </w:t>
      </w:r>
      <w:r>
        <w:rPr>
          <w:color w:val="000000"/>
          <w:lang w:val="en-US" w:eastAsia="en-US"/>
        </w:rPr>
        <w:t>S.B.</w:t>
      </w:r>
    </w:p>
    <w:p>
      <w:pPr>
        <w:pStyle w:val="Normal"/>
        <w:spacing w:before="0" w:after="120"/>
        <w:rPr>
          <w:color w:val="000000"/>
        </w:rPr>
      </w:pPr>
      <w:r>
        <w:rPr>
          <w:b/>
          <w:color w:val="000000"/>
          <w:kern w:val="2"/>
          <w:sz w:val="17"/>
          <w:lang w:val="en-US" w:eastAsia="en-US"/>
        </w:rPr>
        <w:t xml:space="preserve">  </w:t>
      </w:r>
      <w:r>
        <w:rPr>
          <w:b/>
          <w:color w:val="000000"/>
          <w:kern w:val="2"/>
          <w:sz w:val="17"/>
          <w:lang w:val="en-US" w:eastAsia="en-US"/>
        </w:rPr>
        <w:t xml:space="preserve">Note; </w:t>
      </w:r>
      <w:r>
        <w:rPr>
          <w:color w:val="000000"/>
          <w:kern w:val="2"/>
          <w:sz w:val="17"/>
          <w:lang w:val="en-US" w:eastAsia="en-US"/>
        </w:rPr>
        <w:t>see Mary Boyle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Boylston Place,</w:t>
      </w:r>
      <w:r>
        <w:rPr>
          <w:color w:val="000000"/>
          <w:lang w:val="en-US" w:eastAsia="en-US"/>
        </w:rPr>
        <w:t xml:space="preserve"> B.P., Private way, from 124 Boylston Street to southeasterly.</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Boylston Place,</w:t>
      </w:r>
      <w:r>
        <w:rPr>
          <w:color w:val="000000"/>
          <w:lang w:val="en-US" w:eastAsia="en-US"/>
        </w:rPr>
        <w:t xml:space="preserve"> W.R., Public way, from 156 Boylston Street to approximately 254 feet northeasterly.</w:t>
        <w:tab/>
        <w:tab/>
        <w:t>11</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Boylston Square,</w:t>
      </w:r>
      <w:r>
        <w:rPr>
          <w:color w:val="000000"/>
          <w:lang w:val="en-US" w:eastAsia="en-US"/>
        </w:rPr>
        <w:t xml:space="preserve"> B.P., Private way, from 32 Boylston Street to opposite 660 Washington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Boylston Street,</w:t>
      </w:r>
      <w:r>
        <w:rPr>
          <w:color w:val="000000"/>
          <w:lang w:val="en-US" w:eastAsia="en-US"/>
        </w:rPr>
        <w:t xml:space="preserve"> B.P., Rox., Public way, from 200 Brookline Avenue near Park Drive to oppsoite 636 Washington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 xml:space="preserve">  </w:t>
      </w:r>
      <w:r>
        <w:rPr>
          <w:b/>
          <w:color w:val="000000"/>
          <w:lang w:val="en-US" w:eastAsia="en-US"/>
        </w:rPr>
        <w:t>Note;</w:t>
      </w:r>
      <w:r>
        <w:rPr>
          <w:color w:val="000000"/>
          <w:lang w:val="en-US" w:eastAsia="en-US"/>
        </w:rPr>
        <w:t xml:space="preserve"> from Dalton Street to the southwesterly line of Massachusetts Avenue, is under the care, control and custody of the M.D.O.T.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 xml:space="preserve">  </w:t>
      </w:r>
      <w:r>
        <w:rPr>
          <w:b/>
          <w:color w:val="000000"/>
          <w:lang w:val="en-US" w:eastAsia="en-US"/>
        </w:rPr>
        <w:t>Note;</w:t>
      </w:r>
      <w:r>
        <w:rPr>
          <w:color w:val="000000"/>
          <w:lang w:val="en-US" w:eastAsia="en-US"/>
        </w:rPr>
        <w:t xml:space="preserve"> from Hemenway Street and Ipswich Street to Ipswich Street and Park Drive, is under the care, control and custody of the D.C.R. </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from a point approximately 240 feet northeast of Brookline Avenue to Brookline Avenue, is under the care, control and custody of the D.C.R.</w:t>
      </w:r>
    </w:p>
    <w:p>
      <w:pPr>
        <w:pStyle w:val="Tab2"/>
        <w:rPr>
          <w:color w:val="000000"/>
        </w:rPr>
      </w:pPr>
      <w:r>
        <w:rPr>
          <w:color w:val="000000"/>
        </w:rPr>
        <w:t>Boston Common and Public Garden.</w:t>
        <w:tab/>
        <w:t>5</w:t>
        <w:tab/>
        <w:t>3</w:t>
        <w:tab/>
        <w:t>8</w:t>
        <w:tab/>
        <w:t>1</w:t>
        <w:tab/>
        <w:t>02116</w:t>
      </w:r>
    </w:p>
    <w:p>
      <w:pPr>
        <w:pStyle w:val="Tab2"/>
        <w:rPr/>
      </w:pPr>
      <w:r>
        <w:rPr>
          <w:color w:val="000000"/>
        </w:rPr>
        <w:t>1 - 63, 2 - 64</w:t>
        <w:tab/>
        <w:t>3</w:t>
        <w:tab/>
        <w:t>8</w:t>
        <w:tab/>
        <w:t>2</w:t>
        <w:tab/>
        <w:t>1</w:t>
        <w:tab/>
        <w:t>02116</w:t>
      </w:r>
    </w:p>
    <w:p>
      <w:pPr>
        <w:pStyle w:val="Tab2"/>
        <w:rPr/>
      </w:pPr>
      <w:r>
        <w:rPr>
          <w:color w:val="000000"/>
        </w:rPr>
        <w:t>72 - 426</w:t>
        <w:tab/>
        <w:t>5</w:t>
        <w:tab/>
        <w:t>1</w:t>
        <w:tab/>
        <w:t>2</w:t>
        <w:tab/>
        <w:t>1</w:t>
        <w:tab/>
        <w:t>02116</w:t>
      </w:r>
    </w:p>
    <w:p>
      <w:pPr>
        <w:pStyle w:val="Tab2"/>
        <w:rPr/>
      </w:pPr>
      <w:r>
        <w:rPr>
          <w:color w:val="000000"/>
        </w:rPr>
        <w:t>351 - 535</w:t>
        <w:tab/>
        <w:t>5</w:t>
        <w:tab/>
        <w:t>6</w:t>
        <w:tab/>
        <w:t>8</w:t>
        <w:tab/>
        <w:t>1</w:t>
        <w:tab/>
        <w:t>02116</w:t>
      </w:r>
    </w:p>
    <w:p>
      <w:pPr>
        <w:pStyle w:val="Tab2"/>
        <w:rPr/>
      </w:pPr>
      <w:r>
        <w:rPr>
          <w:color w:val="000000"/>
        </w:rPr>
        <w:t>452 - 980</w:t>
        <w:tab/>
        <w:t>4</w:t>
        <w:tab/>
        <w:t>2</w:t>
        <w:tab/>
        <w:t>2</w:t>
        <w:tab/>
        <w:t>1</w:t>
        <w:tab/>
        <w:t>02116</w:t>
      </w:r>
    </w:p>
    <w:p>
      <w:pPr>
        <w:pStyle w:val="Tab2"/>
        <w:rPr/>
      </w:pPr>
      <w:r>
        <w:rPr>
          <w:color w:val="000000"/>
        </w:rPr>
        <w:t>537 - 691</w:t>
        <w:tab/>
        <w:t>5</w:t>
        <w:tab/>
        <w:t>7</w:t>
        <w:tab/>
        <w:t>8</w:t>
        <w:tab/>
        <w:t>1</w:t>
        <w:tab/>
        <w:t>02116</w:t>
      </w:r>
    </w:p>
    <w:p>
      <w:pPr>
        <w:pStyle w:val="Tab2"/>
        <w:rPr/>
      </w:pPr>
      <w:r>
        <w:rPr>
          <w:color w:val="000000"/>
        </w:rPr>
        <w:t>693 - 889</w:t>
        <w:tab/>
        <w:t>5</w:t>
        <w:tab/>
        <w:t>8</w:t>
        <w:tab/>
        <w:t>8</w:t>
        <w:tab/>
        <w:t>1</w:t>
        <w:tab/>
        <w:t>02116</w:t>
      </w:r>
    </w:p>
    <w:p>
      <w:pPr>
        <w:pStyle w:val="Tab2"/>
        <w:rPr/>
      </w:pPr>
      <w:r>
        <w:rPr>
          <w:color w:val="000000"/>
        </w:rPr>
        <w:t>891 - 999</w:t>
        <w:tab/>
        <w:t>5</w:t>
        <w:tab/>
        <w:t>9</w:t>
        <w:tab/>
        <w:t>8</w:t>
        <w:tab/>
        <w:t>1</w:t>
        <w:tab/>
        <w:t>02115</w:t>
      </w:r>
    </w:p>
    <w:p>
      <w:pPr>
        <w:pStyle w:val="Tab2"/>
        <w:rPr/>
      </w:pPr>
      <w:r>
        <w:rPr>
          <w:color w:val="000000"/>
        </w:rPr>
        <w:t>998 - 1130</w:t>
        <w:tab/>
        <w:t>4</w:t>
        <w:tab/>
        <w:t>6</w:t>
        <w:tab/>
        <w:t>8</w:t>
        <w:tab/>
        <w:t>1</w:t>
        <w:tab/>
        <w:t>02115</w:t>
      </w:r>
    </w:p>
    <w:p>
      <w:pPr>
        <w:pStyle w:val="Tab2"/>
        <w:rPr/>
      </w:pPr>
      <w:r>
        <w:rPr>
          <w:color w:val="000000"/>
        </w:rPr>
        <w:t>1005 - 1113</w:t>
        <w:tab/>
        <w:t>5</w:t>
        <w:tab/>
        <w:t>10</w:t>
        <w:tab/>
        <w:t>8</w:t>
        <w:tab/>
        <w:t>1</w:t>
        <w:tab/>
        <w:t>02115</w:t>
      </w:r>
    </w:p>
    <w:p>
      <w:pPr>
        <w:pStyle w:val="Tab2"/>
        <w:rPr/>
      </w:pPr>
      <w:r>
        <w:rPr>
          <w:color w:val="000000"/>
        </w:rPr>
        <w:t>1115 - 1361</w:t>
        <w:tab/>
        <w:t>5</w:t>
        <w:tab/>
        <w:t>2</w:t>
        <w:tab/>
        <w:t>8</w:t>
        <w:tab/>
        <w:t>1</w:t>
        <w:tab/>
        <w:t>02215</w:t>
      </w:r>
    </w:p>
    <w:p>
      <w:pPr>
        <w:pStyle w:val="Tab2"/>
        <w:rPr/>
      </w:pPr>
      <w:r>
        <w:rPr>
          <w:color w:val="000000"/>
        </w:rPr>
        <w:t>1134 - 1154</w:t>
        <w:tab/>
        <w:t>4</w:t>
        <w:tab/>
        <w:t>7</w:t>
        <w:tab/>
        <w:t>8</w:t>
        <w:tab/>
        <w:t>1</w:t>
        <w:tab/>
        <w:t>02215</w:t>
      </w:r>
    </w:p>
    <w:p>
      <w:pPr>
        <w:pStyle w:val="Tab2"/>
        <w:rPr/>
      </w:pPr>
      <w:r>
        <w:rPr>
          <w:color w:val="000000"/>
        </w:rPr>
        <w:t>1240 - 1352</w:t>
        <w:tab/>
        <w:t>5</w:t>
        <w:tab/>
        <w:t>2</w:t>
        <w:tab/>
        <w:t>8</w:t>
        <w:tab/>
        <w:t>1</w:t>
        <w:tab/>
        <w:t>02215</w:t>
      </w:r>
    </w:p>
    <w:p>
      <w:pPr>
        <w:pStyle w:val="Tab2"/>
        <w:rPr/>
      </w:pPr>
      <w:r>
        <w:rPr>
          <w:color w:val="000000"/>
        </w:rPr>
        <w:t>1365 - 1399</w:t>
        <w:tab/>
        <w:t>21</w:t>
        <w:tab/>
        <w:t>1</w:t>
        <w:tab/>
        <w:t>8</w:t>
        <w:tab/>
        <w:t>1</w:t>
        <w:tab/>
        <w:t>02215</w:t>
      </w:r>
    </w:p>
    <w:p>
      <w:pPr>
        <w:pStyle w:val="Tab2"/>
        <w:spacing w:before="0" w:after="120"/>
        <w:rPr/>
      </w:pPr>
      <w:r>
        <w:rPr>
          <w:color w:val="000000"/>
        </w:rPr>
        <w:t>1385 - 1400</w:t>
        <w:tab/>
        <w:t>21</w:t>
        <w:tab/>
        <w:t>1</w:t>
        <w:tab/>
        <w:t>8</w:t>
        <w:tab/>
        <w:t>1</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Boylston Street,</w:t>
      </w:r>
      <w:r>
        <w:rPr>
          <w:color w:val="000000"/>
          <w:lang w:val="en-US" w:eastAsia="en-US"/>
        </w:rPr>
        <w:t xml:space="preserve"> W.R., Public way, from 456 Centre Street to 3161 Washington Street.</w:t>
      </w:r>
    </w:p>
    <w:p>
      <w:pPr>
        <w:pStyle w:val="Tab2"/>
        <w:rPr/>
      </w:pPr>
      <w:r>
        <w:rPr>
          <w:color w:val="000000"/>
        </w:rPr>
        <w:t>1 - 27</w:t>
        <w:tab/>
        <w:t>19</w:t>
        <w:tab/>
        <w:t>3</w:t>
        <w:tab/>
        <w:t>6</w:t>
        <w:tab/>
        <w:t>2</w:t>
        <w:tab/>
        <w:t>02130</w:t>
      </w:r>
    </w:p>
    <w:p>
      <w:pPr>
        <w:pStyle w:val="Tab2"/>
        <w:rPr/>
      </w:pPr>
      <w:r>
        <w:rPr>
          <w:color w:val="000000"/>
        </w:rPr>
        <w:t>2 - 56A</w:t>
        <w:tab/>
        <w:t>19</w:t>
        <w:tab/>
        <w:t>1</w:t>
        <w:tab/>
        <w:t>6</w:t>
        <w:tab/>
        <w:t>2</w:t>
        <w:tab/>
        <w:t>02130</w:t>
      </w:r>
    </w:p>
    <w:p>
      <w:pPr>
        <w:pStyle w:val="Tab2"/>
        <w:rPr/>
      </w:pPr>
      <w:r>
        <w:rPr>
          <w:color w:val="000000"/>
        </w:rPr>
        <w:t>31 - 107, 58 - 106</w:t>
        <w:tab/>
        <w:t>19</w:t>
        <w:tab/>
        <w:t>4</w:t>
        <w:tab/>
        <w:t>6</w:t>
        <w:tab/>
        <w:t>2</w:t>
        <w:tab/>
        <w:t>02130</w:t>
      </w:r>
    </w:p>
    <w:p>
      <w:pPr>
        <w:pStyle w:val="Tab2"/>
        <w:rPr>
          <w:color w:val="000000"/>
        </w:rPr>
      </w:pPr>
      <w:r>
        <w:rPr>
          <w:color w:val="000000"/>
        </w:rPr>
        <w:t>119 - 219</w:t>
        <w:tab/>
        <w:t>11</w:t>
        <w:tab/>
        <w:t>6</w:t>
        <w:tab/>
        <w:t>6</w:t>
        <w:tab/>
        <w:t>2</w:t>
        <w:tab/>
        <w:t>02130</w:t>
      </w:r>
    </w:p>
    <w:p>
      <w:pPr>
        <w:pStyle w:val="Tab2"/>
        <w:spacing w:before="0" w:after="120"/>
        <w:rPr/>
      </w:pPr>
      <w:r>
        <w:rPr>
          <w:color w:val="000000"/>
        </w:rPr>
        <w:t>120 - 220</w:t>
        <w:tab/>
        <w:t>11</w:t>
        <w:tab/>
        <w:t>4</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Boynton Street,</w:t>
      </w:r>
      <w:r>
        <w:rPr>
          <w:color w:val="000000"/>
          <w:lang w:val="en-US" w:eastAsia="en-US"/>
        </w:rPr>
        <w:t xml:space="preserve"> W.R., Public way, from 103 McBride Street to 136 South Street.</w:t>
        <w:tab/>
        <w:tab/>
        <w:t>11</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Brackett Street,</w:t>
      </w:r>
      <w:r>
        <w:rPr>
          <w:color w:val="000000"/>
          <w:lang w:val="en-US" w:eastAsia="en-US"/>
        </w:rPr>
        <w:t xml:space="preserve"> Bri., Public way, from opposite 357 Faneuil Street to 583 Washington Street.</w:t>
        <w:tab/>
        <w:tab/>
        <w:t>22</w:t>
      </w:r>
      <w:r>
        <w:rPr>
          <w:color w:val="000000"/>
        </w:rPr>
        <w:tab/>
      </w:r>
      <w:r>
        <w:rPr>
          <w:color w:val="000000"/>
          <w:lang w:val="en-US" w:eastAsia="en-US"/>
        </w:rPr>
        <w:t>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Bradbury Street,</w:t>
      </w:r>
      <w:r>
        <w:rPr>
          <w:color w:val="000000"/>
          <w:lang w:val="en-US" w:eastAsia="en-US"/>
        </w:rPr>
        <w:t xml:space="preserve"> Bri., Public way, from 81 Franklin Street to 52 Mansfield Street.</w:t>
      </w:r>
    </w:p>
    <w:p>
      <w:pPr>
        <w:pStyle w:val="Tab2"/>
        <w:rPr>
          <w:color w:val="000000"/>
        </w:rPr>
      </w:pPr>
      <w:r>
        <w:rPr>
          <w:color w:val="000000"/>
        </w:rPr>
        <w:t>Odd</w:t>
        <w:tab/>
        <w:t>22</w:t>
        <w:tab/>
        <w:t>2</w:t>
        <w:tab/>
        <w:t>9</w:t>
        <w:tab/>
        <w:t>4</w:t>
        <w:tab/>
        <w:t>02134</w:t>
      </w:r>
    </w:p>
    <w:p>
      <w:pPr>
        <w:pStyle w:val="Tab2"/>
        <w:spacing w:before="0" w:after="120"/>
        <w:rPr>
          <w:color w:val="000000"/>
        </w:rPr>
      </w:pPr>
      <w:r>
        <w:rPr>
          <w:color w:val="000000"/>
        </w:rPr>
        <w:t>Even</w:t>
        <w:tab/>
        <w:t>22</w:t>
        <w:tab/>
        <w:t>1</w:t>
        <w:tab/>
        <w:t>8</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Braddock Park</w:t>
      </w:r>
      <w:r>
        <w:rPr>
          <w:color w:val="000000"/>
          <w:lang w:val="en-US" w:eastAsia="en-US"/>
        </w:rPr>
        <w:t>, B.P., Public way, from Carleton Street to 437 Columbus Avenue.</w:t>
        <w:tab/>
        <w:tab/>
        <w:t>4</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Bradeen Street,</w:t>
      </w:r>
      <w:r>
        <w:rPr>
          <w:color w:val="000000"/>
          <w:lang w:val="en-US" w:eastAsia="en-US"/>
        </w:rPr>
        <w:t xml:space="preserve"> W.R., Public way, from 4050 Washington Street to approximately 960 feet southeasterly.</w:t>
        <w:tab/>
        <w:tab/>
        <w:t>19</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Bradeen Street Footway,</w:t>
      </w:r>
      <w:r>
        <w:rPr>
          <w:color w:val="000000"/>
          <w:lang w:val="en-US" w:eastAsia="en-US"/>
        </w:rPr>
        <w:t xml:space="preserve"> W.R., Public way, from 60 Bradeen Street to Brookway Terrace.</w:t>
        <w:tab/>
        <w:tab/>
        <w:t>19</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Bradfield Avenue,</w:t>
      </w:r>
      <w:r>
        <w:rPr>
          <w:color w:val="000000"/>
          <w:lang w:val="en-US" w:eastAsia="en-US"/>
        </w:rPr>
        <w:t xml:space="preserve"> W.R., Public way, from 1540 Centre Street to 963 South Street.</w:t>
        <w:tab/>
        <w:tab/>
        <w:t>20</w:t>
        <w:tab/>
        <w:t>7</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Bradford Circle,</w:t>
      </w:r>
      <w:r>
        <w:rPr>
          <w:color w:val="000000"/>
          <w:lang w:val="en-US" w:eastAsia="en-US"/>
        </w:rPr>
        <w:t xml:space="preserve"> W.R., Private way, from between 979 and 987 South Street to approximately 175 feet northerly.</w:t>
        <w:tab/>
        <w:tab/>
        <w:t>20</w:t>
        <w:tab/>
        <w:t>7</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Bradford Road,</w:t>
      </w:r>
      <w:r>
        <w:rPr>
          <w:color w:val="000000"/>
          <w:lang w:val="en-US" w:eastAsia="en-US"/>
        </w:rPr>
        <w:t xml:space="preserve"> Dor., Private way, from 150 River Street to the rear of 168 River Street.</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Bradford Street,</w:t>
      </w:r>
      <w:r>
        <w:rPr>
          <w:color w:val="000000"/>
          <w:lang w:val="en-US" w:eastAsia="en-US"/>
        </w:rPr>
        <w:t xml:space="preserve"> B.P., Public way, from 254 Shawmut Avenue to opposite 50 Waltham Street.</w:t>
        <w:tab/>
        <w:tab/>
        <w:t>3</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Bradlee Court,</w:t>
      </w:r>
      <w:r>
        <w:rPr>
          <w:color w:val="000000"/>
          <w:lang w:val="en-US" w:eastAsia="en-US"/>
        </w:rPr>
        <w:t xml:space="preserve"> H.P., Public way, from 81 Bradlee Street to approximately 240 feet northeasterly.</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Bradlee Lane,</w:t>
      </w:r>
      <w:r>
        <w:rPr>
          <w:color w:val="000000"/>
          <w:lang w:val="en-US" w:eastAsia="en-US"/>
        </w:rPr>
        <w:t xml:space="preserve"> H.P., Public way, from 61 Bradlee Street to approximately 235 feet northeasterly.</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Bradlee Park</w:t>
      </w:r>
      <w:r>
        <w:rPr>
          <w:color w:val="000000"/>
          <w:lang w:val="en-US" w:eastAsia="en-US"/>
        </w:rPr>
        <w:t>, H.P., Public way, from 49 Bradlee Street to approximately 235 feet northeasterly.</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Bradlee Street,</w:t>
      </w:r>
      <w:r>
        <w:rPr>
          <w:color w:val="000000"/>
          <w:lang w:val="en-US" w:eastAsia="en-US"/>
        </w:rPr>
        <w:t xml:space="preserve"> Dor., Public way, from 39 School Street to between 389 and 407 Washington Street at Algonquin Square.</w:t>
        <w:tab/>
        <w:tab/>
        <w:t>17</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Bradlee Street,</w:t>
      </w:r>
      <w:r>
        <w:rPr>
          <w:color w:val="000000"/>
          <w:lang w:val="en-US" w:eastAsia="en-US"/>
        </w:rPr>
        <w:t xml:space="preserve"> H.P., Public way, from Meacham Street at 138 Bradlee Street near American Legion Highway to 54 Safford Street.</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Bradshaw Street,</w:t>
      </w:r>
      <w:r>
        <w:rPr>
          <w:color w:val="000000"/>
          <w:lang w:val="en-US" w:eastAsia="en-US"/>
        </w:rPr>
        <w:t xml:space="preserve"> Dor., Public way, from 56 Esmond Street to opposite 128 Glenway Street.</w:t>
      </w:r>
    </w:p>
    <w:p>
      <w:pPr>
        <w:pStyle w:val="Tab2"/>
        <w:rPr/>
      </w:pPr>
      <w:r>
        <w:rPr>
          <w:color w:val="000000"/>
        </w:rPr>
        <w:t>1 - 27</w:t>
        <w:tab/>
        <w:t>14</w:t>
        <w:tab/>
        <w:t>6</w:t>
        <w:tab/>
        <w:t>4</w:t>
        <w:tab/>
        <w:t>3</w:t>
        <w:tab/>
        <w:t>02121</w:t>
      </w:r>
    </w:p>
    <w:p>
      <w:pPr>
        <w:pStyle w:val="Tab2"/>
        <w:rPr/>
      </w:pPr>
      <w:r>
        <w:rPr>
          <w:color w:val="000000"/>
        </w:rPr>
        <w:t>2 - 24</w:t>
        <w:tab/>
        <w:t>14</w:t>
        <w:tab/>
        <w:t>2</w:t>
        <w:tab/>
        <w:t>4</w:t>
        <w:tab/>
        <w:t>3</w:t>
        <w:tab/>
        <w:t>02121</w:t>
      </w:r>
    </w:p>
    <w:p>
      <w:pPr>
        <w:pStyle w:val="Tab2"/>
        <w:spacing w:before="0" w:after="120"/>
        <w:rPr/>
      </w:pPr>
      <w:r>
        <w:rPr>
          <w:color w:val="000000"/>
        </w:rPr>
        <w:t>28 - 70, 29 - 65</w:t>
        <w:tab/>
        <w:t>14</w:t>
        <w:tab/>
        <w:t>7</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Bradston Street,</w:t>
      </w:r>
      <w:r>
        <w:rPr>
          <w:color w:val="000000"/>
          <w:lang w:val="en-US" w:eastAsia="en-US"/>
        </w:rPr>
        <w:t xml:space="preserve"> Rox., from opposite 99 Atkinson Street to the junction of 850 Massachusetts Avenue and 70 Southampton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street, is under the care, control and custody of the M.D.O.T.</w:t>
      </w:r>
      <w:r>
        <w:rPr>
          <w:color w:val="000000"/>
        </w:rPr>
        <w:tab/>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Bradstreet Avenue,</w:t>
      </w:r>
      <w:r>
        <w:rPr>
          <w:color w:val="000000"/>
          <w:lang w:val="en-US" w:eastAsia="en-US"/>
        </w:rPr>
        <w:t xml:space="preserve"> W.R., Private way, from 65 Mt. Hope Street to southwesterly.</w:t>
        <w:tab/>
        <w:tab/>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Bradwood Street,</w:t>
      </w:r>
      <w:r>
        <w:rPr>
          <w:color w:val="000000"/>
          <w:lang w:val="en-US" w:eastAsia="en-US"/>
        </w:rPr>
        <w:t xml:space="preserve"> W.R., Public way, from 316 Belgrade Avenue to opposite 64 Colberg Avenue.</w:t>
        <w:tab/>
        <w:tab/>
        <w:t>20</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Braeburn Road,</w:t>
      </w:r>
      <w:r>
        <w:rPr>
          <w:color w:val="000000"/>
          <w:lang w:val="en-US" w:eastAsia="en-US"/>
        </w:rPr>
        <w:t xml:space="preserve"> H.P., Public way, from 75 Myopia Road to approximately 140 feet southwest of Chestnut Street.</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Braemore Road,</w:t>
      </w:r>
      <w:r>
        <w:rPr>
          <w:color w:val="000000"/>
          <w:lang w:val="en-US" w:eastAsia="en-US"/>
        </w:rPr>
        <w:t xml:space="preserve"> Bri., Public way, from 14 Chiswick Road to opposite 1867 Commonwealth Avenue.</w:t>
      </w:r>
    </w:p>
    <w:p>
      <w:pPr>
        <w:pStyle w:val="Tab2"/>
        <w:rPr>
          <w:color w:val="000000"/>
        </w:rPr>
      </w:pPr>
      <w:r>
        <w:rPr>
          <w:color w:val="000000"/>
        </w:rPr>
        <w:t>Odd</w:t>
        <w:tab/>
        <w:t>21</w:t>
        <w:tab/>
        <w:t>16</w:t>
        <w:tab/>
        <w:t>9</w:t>
        <w:tab/>
        <w:t>4</w:t>
        <w:tab/>
        <w:t>02146</w:t>
      </w:r>
    </w:p>
    <w:p>
      <w:pPr>
        <w:pStyle w:val="Tab2"/>
        <w:spacing w:before="0" w:after="120"/>
        <w:rPr>
          <w:color w:val="000000"/>
        </w:rPr>
      </w:pPr>
      <w:r>
        <w:rPr>
          <w:color w:val="000000"/>
        </w:rPr>
        <w:t>Even</w:t>
        <w:tab/>
        <w:t>21</w:t>
        <w:tab/>
        <w:t>15</w:t>
        <w:tab/>
        <w:t>9</w:t>
        <w:tab/>
        <w:t>4</w:t>
        <w:tab/>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Braewood Street,</w:t>
      </w:r>
      <w:r>
        <w:rPr>
          <w:color w:val="000000"/>
          <w:lang w:val="en-US" w:eastAsia="en-US"/>
        </w:rPr>
        <w:t xml:space="preserve"> H.P., Public way, from 58 Austin Street to 38 Braeburn Road.</w:t>
      </w:r>
      <w:r>
        <w:rPr>
          <w:color w:val="000000"/>
        </w:rPr>
        <w:tab/>
        <w:tab/>
      </w:r>
      <w:r>
        <w:rPr>
          <w:color w:val="000000"/>
          <w:lang w:val="en-US" w:eastAsia="en-US"/>
        </w:rPr>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Bragdon Street,</w:t>
      </w:r>
      <w:r>
        <w:rPr>
          <w:color w:val="000000"/>
          <w:lang w:val="en-US" w:eastAsia="en-US"/>
        </w:rPr>
        <w:t xml:space="preserve"> Rox., Public way, from 114 Amory Street to 3003 Washington Street.</w:t>
        <w:tab/>
        <w:tab/>
        <w:t>11</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Brahms Street,</w:t>
      </w:r>
      <w:r>
        <w:rPr>
          <w:color w:val="000000"/>
          <w:lang w:val="en-US" w:eastAsia="en-US"/>
        </w:rPr>
        <w:t xml:space="preserve"> W.R., from 4597 Washington Street to northwest of 41 Nikisch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4597 Washington Street to 41 Nikisch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41 Nikisch Avenue to  northwesterly.</w:t>
      </w:r>
      <w:r>
        <w:rPr>
          <w:color w:val="000000"/>
        </w:rPr>
        <w:tab/>
        <w:tab/>
      </w:r>
      <w:r>
        <w:rPr>
          <w:color w:val="000000"/>
          <w:lang w:val="en-US" w:eastAsia="en-US"/>
        </w:rPr>
        <w:t>20</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Brainard Street,</w:t>
      </w:r>
      <w:r>
        <w:rPr>
          <w:color w:val="000000"/>
          <w:lang w:val="en-US" w:eastAsia="en-US"/>
        </w:rPr>
        <w:t xml:space="preserve"> H.P., Public way, from opposite 61 Cleveland Street to 253 Reservation Road.</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Brainerd Road,</w:t>
      </w:r>
      <w:r>
        <w:rPr>
          <w:color w:val="000000"/>
          <w:lang w:val="en-US" w:eastAsia="en-US"/>
        </w:rPr>
        <w:t xml:space="preserve"> Bri., Public way, from 227 Harvard Avenue to 244 Kelton Street.</w:t>
      </w:r>
    </w:p>
    <w:p>
      <w:pPr>
        <w:pStyle w:val="Tab2"/>
        <w:rPr/>
      </w:pPr>
      <w:r>
        <w:rPr>
          <w:color w:val="000000"/>
        </w:rPr>
        <w:t>1 - 75, 2 - 12</w:t>
        <w:tab/>
        <w:t>21</w:t>
        <w:tab/>
        <w:t>5</w:t>
        <w:tab/>
        <w:t>9</w:t>
        <w:tab/>
        <w:t>8</w:t>
        <w:tab/>
        <w:t>02134</w:t>
      </w:r>
    </w:p>
    <w:p>
      <w:pPr>
        <w:pStyle w:val="Tab2"/>
        <w:spacing w:before="0" w:after="120"/>
        <w:rPr/>
      </w:pPr>
      <w:r>
        <w:rPr>
          <w:color w:val="000000"/>
        </w:rPr>
        <w:t>42 - 132, 83 - 123</w:t>
        <w:tab/>
        <w:t>21</w:t>
        <w:tab/>
        <w:t>8</w:t>
        <w:tab/>
        <w:t>9</w:t>
        <w:tab/>
        <w:t>8</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Braintree Street,</w:t>
      </w:r>
      <w:r>
        <w:rPr>
          <w:color w:val="000000"/>
          <w:lang w:val="en-US" w:eastAsia="en-US"/>
        </w:rPr>
        <w:t xml:space="preserve"> Bri., Public way, from 95 Everett Street to 20 Franklin Street.</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Branch Street,</w:t>
      </w:r>
      <w:r>
        <w:rPr>
          <w:color w:val="000000"/>
          <w:lang w:val="en-US" w:eastAsia="en-US"/>
        </w:rPr>
        <w:t xml:space="preserve"> B.P., Public way, from 17 Charles Street to 2 Spruce Street.</w:t>
        <w:tab/>
        <w:tab/>
        <w:t>5</w:t>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Branchfield Street,</w:t>
      </w:r>
      <w:r>
        <w:rPr>
          <w:color w:val="000000"/>
          <w:lang w:val="en-US" w:eastAsia="en-US"/>
        </w:rPr>
        <w:t xml:space="preserve"> Dor., Public way, from Butler Street at the M.B.T.A. Railroad to 24 Medway Street.</w:t>
        <w:tab/>
        <w:tab/>
        <w:t>17</w:t>
      </w:r>
      <w:r>
        <w:rPr>
          <w:color w:val="000000"/>
        </w:rPr>
        <w:tab/>
      </w:r>
      <w:r>
        <w:rPr>
          <w:color w:val="000000"/>
          <w:lang w:val="en-US" w:eastAsia="en-US"/>
        </w:rPr>
        <w:t>13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Brandywyne Drive,</w:t>
      </w:r>
      <w:r>
        <w:rPr>
          <w:color w:val="000000"/>
          <w:lang w:val="en-US" w:eastAsia="en-US"/>
        </w:rPr>
        <w:t xml:space="preserve"> E.B., Private way, from 864 Saratoga Street to 910 Saratoga Street.</w:t>
        <w:tab/>
        <w:tab/>
        <w:t>1</w:t>
      </w:r>
      <w:r>
        <w:rPr>
          <w:color w:val="000000"/>
        </w:rPr>
        <w:tab/>
      </w:r>
      <w:r>
        <w:rPr>
          <w:color w:val="000000"/>
          <w:lang w:val="en-US" w:eastAsia="en-US"/>
        </w:rPr>
        <w:t>13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Brannon-Harris Way</w:t>
      </w:r>
      <w:r>
        <w:rPr>
          <w:color w:val="000000"/>
          <w:lang w:val="en-US" w:eastAsia="en-US"/>
        </w:rPr>
        <w:t>, B.P., Private way, from 589 Shawmut Avenue to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way, is under the care, control and custody of the B.H.A.</w:t>
        <w:tab/>
        <w:tab/>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Branton Street,</w:t>
      </w:r>
      <w:r>
        <w:rPr>
          <w:color w:val="000000"/>
          <w:lang w:val="en-US" w:eastAsia="en-US"/>
        </w:rPr>
        <w:t xml:space="preserve"> Dor., Public way, from 586 Gallivan Boulevard to 134 Minot Street.</w:t>
        <w:tab/>
        <w:tab/>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Brattle Way</w:t>
      </w:r>
      <w:r>
        <w:rPr>
          <w:color w:val="000000"/>
          <w:lang w:val="en-US" w:eastAsia="en-US"/>
        </w:rPr>
        <w:t>, B.P., Public way, from 65 Cambridge Street to 40 Hawkins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way, is a public footway.</w:t>
      </w:r>
      <w:r>
        <w:rPr>
          <w:color w:val="000000"/>
        </w:rPr>
        <w:tab/>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Braves Field Way</w:t>
      </w:r>
      <w:r>
        <w:rPr>
          <w:color w:val="000000"/>
          <w:lang w:val="en-US" w:eastAsia="en-US"/>
        </w:rPr>
        <w:t>, B.P., Private way, from Babcock Street at the rear of 1001 Commonwealth Avenue to 8 Harry Agganis Way.</w:t>
        <w:tab/>
        <w:tab/>
        <w:t>21</w:t>
      </w:r>
      <w:r>
        <w:rPr>
          <w:color w:val="000000"/>
        </w:rPr>
        <w:tab/>
        <w:t>2</w:t>
        <w:tab/>
        <w:t>8</w:t>
        <w:tab/>
      </w:r>
      <w:r>
        <w:rPr>
          <w:color w:val="000000"/>
          <w:lang w:val="en-US" w:eastAsia="en-US"/>
        </w:rPr>
        <w:t>4</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Bray Street,</w:t>
      </w:r>
      <w:r>
        <w:rPr>
          <w:color w:val="000000"/>
          <w:lang w:val="en-US" w:eastAsia="en-US"/>
        </w:rPr>
        <w:t xml:space="preserve"> Rox., Public way, from 1900 Columbus Avenue to 3025 Washington Street.</w:t>
        <w:tab/>
        <w:tab/>
        <w:t>11</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Brayton Road,</w:t>
      </w:r>
      <w:r>
        <w:rPr>
          <w:color w:val="000000"/>
          <w:lang w:val="en-US" w:eastAsia="en-US"/>
        </w:rPr>
        <w:t xml:space="preserve"> Bri., Public way, from 119 Kenrick Street to the Boston and Newton Boundary Line.</w:t>
        <w:tab/>
        <w:tab/>
        <w:t>22</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Breck Avenue,</w:t>
      </w:r>
      <w:r>
        <w:rPr>
          <w:color w:val="000000"/>
          <w:lang w:val="en-US" w:eastAsia="en-US"/>
        </w:rPr>
        <w:t xml:space="preserve"> Bri., Public way, from opposite 60 Brayton Road to 610 Washington Street.</w:t>
      </w:r>
    </w:p>
    <w:p>
      <w:pPr>
        <w:pStyle w:val="Tab2"/>
        <w:rPr/>
      </w:pPr>
      <w:r>
        <w:rPr>
          <w:color w:val="000000"/>
        </w:rPr>
        <w:t>1 - 151, 32 - 154</w:t>
        <w:tab/>
        <w:t>22</w:t>
        <w:tab/>
        <w:t>4</w:t>
        <w:tab/>
        <w:t>9</w:t>
        <w:tab/>
        <w:t>4</w:t>
        <w:tab/>
        <w:t>02135</w:t>
      </w:r>
    </w:p>
    <w:p>
      <w:pPr>
        <w:pStyle w:val="Tab2"/>
        <w:spacing w:before="0" w:after="120"/>
        <w:rPr/>
      </w:pPr>
      <w:r>
        <w:rPr>
          <w:color w:val="000000"/>
        </w:rPr>
        <w:t>2 - 26</w:t>
        <w:tab/>
        <w:t>22</w:t>
        <w:tab/>
        <w:t>7</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Breed Square,</w:t>
      </w:r>
      <w:r>
        <w:rPr>
          <w:color w:val="000000"/>
          <w:lang w:val="en-US" w:eastAsia="en-US"/>
        </w:rPr>
        <w:t xml:space="preserve"> E.B., at the junction of Bennington Street, Breed Street and Saratoga Street.</w:t>
        <w:tab/>
        <w:tab/>
        <w:t>1</w:t>
        <w:tab/>
        <w:t>12/13</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Breed Street,</w:t>
      </w:r>
      <w:r>
        <w:rPr>
          <w:color w:val="000000"/>
          <w:lang w:val="en-US" w:eastAsia="en-US"/>
        </w:rPr>
        <w:t xml:space="preserve"> E.B., Public way, from 1010 Bennington Street to 176 Gladstone Street.</w:t>
        <w:tab/>
        <w:tab/>
        <w:t>1</w:t>
      </w:r>
      <w:r>
        <w:rPr>
          <w:color w:val="000000"/>
        </w:rPr>
        <w:tab/>
      </w:r>
      <w:r>
        <w:rPr>
          <w:color w:val="000000"/>
          <w:lang w:val="en-US" w:eastAsia="en-US"/>
        </w:rPr>
        <w:t>13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Bremen Street,</w:t>
      </w:r>
      <w:r>
        <w:rPr>
          <w:color w:val="000000"/>
          <w:lang w:val="en-US" w:eastAsia="en-US"/>
        </w:rPr>
        <w:t xml:space="preserve"> E.B., Public way, from Curtis Street to between 230 and 239 Sumner Street.</w:t>
      </w:r>
    </w:p>
    <w:p>
      <w:pPr>
        <w:pStyle w:val="Tab2"/>
        <w:rPr/>
      </w:pPr>
      <w:r>
        <w:rPr>
          <w:color w:val="000000"/>
        </w:rPr>
        <w:t>1 - 161. 2 - 86</w:t>
        <w:tab/>
        <w:t>1</w:t>
        <w:tab/>
        <w:t>3</w:t>
        <w:tab/>
        <w:t>1</w:t>
        <w:tab/>
        <w:t>9</w:t>
        <w:tab/>
        <w:t>02128</w:t>
      </w:r>
    </w:p>
    <w:p>
      <w:pPr>
        <w:pStyle w:val="Tab2"/>
        <w:rPr/>
      </w:pPr>
      <w:r>
        <w:rPr>
          <w:color w:val="000000"/>
        </w:rPr>
        <w:t>100 - 162</w:t>
        <w:tab/>
        <w:t>1</w:t>
        <w:tab/>
        <w:t>4</w:t>
        <w:tab/>
        <w:t>1</w:t>
        <w:tab/>
        <w:t>9</w:t>
        <w:tab/>
        <w:t>02128</w:t>
      </w:r>
    </w:p>
    <w:p>
      <w:pPr>
        <w:pStyle w:val="Tab2"/>
        <w:rPr/>
      </w:pPr>
      <w:r>
        <w:rPr>
          <w:color w:val="000000"/>
        </w:rPr>
        <w:t>165 - 311, 172 - 312</w:t>
        <w:tab/>
        <w:t>1</w:t>
        <w:tab/>
        <w:t>5</w:t>
        <w:tab/>
        <w:t>1</w:t>
        <w:tab/>
        <w:t>9</w:t>
        <w:tab/>
        <w:t>02128</w:t>
      </w:r>
    </w:p>
    <w:p>
      <w:pPr>
        <w:pStyle w:val="Tab2"/>
        <w:rPr/>
      </w:pPr>
      <w:r>
        <w:rPr>
          <w:color w:val="000000"/>
        </w:rPr>
        <w:t>319 - 545, 320 - 550</w:t>
        <w:tab/>
        <w:t>1</w:t>
        <w:tab/>
        <w:t>10</w:t>
        <w:tab/>
        <w:t>1</w:t>
        <w:tab/>
        <w:t>9</w:t>
        <w:tab/>
        <w:t>02128</w:t>
      </w:r>
    </w:p>
    <w:p>
      <w:pPr>
        <w:pStyle w:val="Tab2"/>
        <w:spacing w:before="0" w:after="120"/>
        <w:rPr/>
      </w:pPr>
      <w:r>
        <w:rPr>
          <w:color w:val="000000"/>
        </w:rPr>
        <w:t>551 - 659, 552 - 664</w:t>
        <w:tab/>
        <w:t>1</w:t>
        <w:tab/>
        <w:t>11</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Bremen Terrace,</w:t>
      </w:r>
      <w:r>
        <w:rPr>
          <w:color w:val="000000"/>
          <w:lang w:val="en-US" w:eastAsia="en-US"/>
        </w:rPr>
        <w:t xml:space="preserve"> W.R., Public way, from 50 Orchardhill Road to approximately 180 feet northeasterly.</w:t>
        <w:tab/>
        <w:tab/>
        <w:t>11</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Brent Street,</w:t>
      </w:r>
      <w:r>
        <w:rPr>
          <w:color w:val="000000"/>
          <w:lang w:val="en-US" w:eastAsia="en-US"/>
        </w:rPr>
        <w:t xml:space="preserve"> Dor., Public way, from opposite 28 Melbourne Street to 660 Washington Street.</w:t>
      </w:r>
    </w:p>
    <w:p>
      <w:pPr>
        <w:pStyle w:val="Tab2"/>
        <w:rPr/>
      </w:pPr>
      <w:r>
        <w:rPr>
          <w:color w:val="000000"/>
        </w:rPr>
        <w:t>1 - 49, 2 - 46</w:t>
        <w:tab/>
        <w:t>17</w:t>
        <w:tab/>
        <w:t>6</w:t>
        <w:tab/>
        <w:t>4</w:t>
        <w:tab/>
        <w:t>7</w:t>
        <w:tab/>
        <w:t>02124</w:t>
      </w:r>
    </w:p>
    <w:p>
      <w:pPr>
        <w:pStyle w:val="Tab2"/>
        <w:spacing w:before="0" w:after="120"/>
        <w:rPr/>
      </w:pPr>
      <w:r>
        <w:rPr>
          <w:color w:val="000000"/>
        </w:rPr>
        <w:t>64 - 82, 65 - 101</w:t>
        <w:tab/>
        <w:t>16</w:t>
        <w:tab/>
        <w:t>3</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Brenton Street,</w:t>
      </w:r>
      <w:r>
        <w:rPr>
          <w:color w:val="000000"/>
          <w:lang w:val="en-US" w:eastAsia="en-US"/>
        </w:rPr>
        <w:t xml:space="preserve"> Dor., Public way, from 172 Glenway Street to opposite 124 Greenwood Street.</w:t>
        <w:tab/>
        <w:tab/>
        <w:t>14</w:t>
      </w:r>
      <w:r>
        <w:rPr>
          <w:color w:val="000000"/>
        </w:rPr>
        <w:tab/>
      </w:r>
      <w:r>
        <w:rPr>
          <w:color w:val="000000"/>
          <w:lang w:val="en-US" w:eastAsia="en-US"/>
        </w:rPr>
        <w:t>3</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Brentwood Street,</w:t>
      </w:r>
      <w:r>
        <w:rPr>
          <w:color w:val="000000"/>
          <w:lang w:val="en-US" w:eastAsia="en-US"/>
        </w:rPr>
        <w:t xml:space="preserve"> Bri., Public way, from 231 Everett Street to 116 Franklin Street.</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Brewer Street,</w:t>
      </w:r>
      <w:r>
        <w:rPr>
          <w:color w:val="000000"/>
          <w:lang w:val="en-US" w:eastAsia="en-US"/>
        </w:rPr>
        <w:t xml:space="preserve"> W.R., Public way, from 20 Burroughs Street to 21 Eliot Street.</w:t>
        <w:tab/>
        <w:tab/>
        <w:t>19</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Brewster Street,</w:t>
      </w:r>
      <w:r>
        <w:rPr>
          <w:color w:val="000000"/>
          <w:lang w:val="en-US" w:eastAsia="en-US"/>
        </w:rPr>
        <w:t xml:space="preserve"> S.B., Public way, from 526 East Eighth Street to 501 East Seventh Street.</w:t>
      </w:r>
      <w:r>
        <w:rPr>
          <w:color w:val="000000"/>
        </w:rPr>
        <w:tab/>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Briarcliff Terrace,</w:t>
      </w:r>
      <w:r>
        <w:rPr>
          <w:color w:val="000000"/>
          <w:lang w:val="en-US" w:eastAsia="en-US"/>
        </w:rPr>
        <w:t xml:space="preserve"> Dor., Public way, from 9 Gladeside Avenue to opposite 7 Ridgeview Avenue.</w:t>
        <w:tab/>
        <w:tab/>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Brier Road,</w:t>
      </w:r>
      <w:r>
        <w:rPr>
          <w:color w:val="000000"/>
          <w:lang w:val="en-US" w:eastAsia="en-US"/>
        </w:rPr>
        <w:t xml:space="preserve"> W.R., Public way, from 200 La Grange Street to between 140 and 185 St. Theresa Avenue.</w:t>
      </w:r>
    </w:p>
    <w:p>
      <w:pPr>
        <w:pStyle w:val="Tab2"/>
        <w:rPr>
          <w:color w:val="000000"/>
        </w:rPr>
      </w:pPr>
      <w:r>
        <w:rPr>
          <w:color w:val="000000"/>
        </w:rPr>
        <w:t>Odd</w:t>
        <w:tab/>
        <w:t>20</w:t>
        <w:tab/>
        <w:t>5</w:t>
        <w:tab/>
        <w:t>6</w:t>
        <w:tab/>
        <w:t>6</w:t>
        <w:tab/>
        <w:t>02132</w:t>
      </w:r>
    </w:p>
    <w:p>
      <w:pPr>
        <w:pStyle w:val="Tab2"/>
        <w:spacing w:before="0" w:after="120"/>
        <w:rPr>
          <w:color w:val="000000"/>
        </w:rPr>
      </w:pPr>
      <w:r>
        <w:rPr>
          <w:color w:val="000000"/>
        </w:rPr>
        <w:t>Even</w:t>
        <w:tab/>
        <w:t>20</w:t>
        <w:tab/>
        <w:t>10</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Briggs Place,</w:t>
      </w:r>
      <w:r>
        <w:rPr>
          <w:color w:val="000000"/>
          <w:lang w:val="en-US" w:eastAsia="en-US"/>
        </w:rPr>
        <w:t xml:space="preserve"> B.P., Private way, from 242 Shawmut Avenue to southeasterly.</w:t>
        <w:tab/>
        <w:tab/>
        <w:t>3</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Brigham Circle,</w:t>
      </w:r>
      <w:r>
        <w:rPr>
          <w:color w:val="000000"/>
          <w:lang w:val="en-US" w:eastAsia="en-US"/>
        </w:rPr>
        <w:t xml:space="preserve"> Rox.</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Francis G. Hanlon Square.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Brigham Street,</w:t>
      </w:r>
      <w:r>
        <w:rPr>
          <w:color w:val="000000"/>
          <w:lang w:val="en-US" w:eastAsia="en-US"/>
        </w:rPr>
        <w:t xml:space="preserve"> E.B., Public way, from Ruth Street at the rear of 210 Marginal Street to 177 Webster Street.</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Brighton Avenue,</w:t>
      </w:r>
      <w:r>
        <w:rPr>
          <w:color w:val="000000"/>
          <w:lang w:val="en-US" w:eastAsia="en-US"/>
        </w:rPr>
        <w:t xml:space="preserve"> Bri., Public way, from 460 Cambridge Street to 1103 Commonwealth Avenue.</w:t>
      </w:r>
    </w:p>
    <w:p>
      <w:pPr>
        <w:pStyle w:val="Tab2"/>
        <w:rPr/>
      </w:pPr>
      <w:r>
        <w:rPr>
          <w:color w:val="000000"/>
        </w:rPr>
        <w:t>1 - 59, 2 - 80</w:t>
        <w:tab/>
        <w:t>21</w:t>
        <w:tab/>
        <w:t>3</w:t>
        <w:tab/>
        <w:t>9</w:t>
        <w:tab/>
        <w:t>4</w:t>
        <w:tab/>
        <w:t>02134</w:t>
      </w:r>
    </w:p>
    <w:p>
      <w:pPr>
        <w:pStyle w:val="Tab2"/>
        <w:rPr/>
      </w:pPr>
      <w:r>
        <w:rPr>
          <w:color w:val="000000"/>
        </w:rPr>
        <w:t>61 - 261</w:t>
        <w:tab/>
        <w:t>21</w:t>
        <w:tab/>
        <w:t>4</w:t>
        <w:tab/>
        <w:t>9</w:t>
        <w:tab/>
        <w:t>4</w:t>
        <w:tab/>
        <w:t>02134</w:t>
      </w:r>
    </w:p>
    <w:p>
      <w:pPr>
        <w:pStyle w:val="Tab2"/>
        <w:rPr/>
      </w:pPr>
      <w:r>
        <w:rPr>
          <w:color w:val="000000"/>
        </w:rPr>
        <w:t>84 - 188</w:t>
        <w:tab/>
        <w:t>21</w:t>
        <w:tab/>
        <w:t>5</w:t>
        <w:tab/>
        <w:t>9</w:t>
        <w:tab/>
        <w:t>4</w:t>
        <w:tab/>
        <w:t>02134</w:t>
      </w:r>
    </w:p>
    <w:p>
      <w:pPr>
        <w:pStyle w:val="Tab2"/>
        <w:spacing w:before="0" w:after="120"/>
        <w:rPr/>
      </w:pPr>
      <w:r>
        <w:rPr>
          <w:color w:val="000000"/>
        </w:rPr>
        <w:t>190 - 264</w:t>
        <w:tab/>
        <w:t>21</w:t>
        <w:tab/>
        <w:t>6</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Brighton Square, </w:t>
      </w:r>
      <w:r>
        <w:rPr>
          <w:color w:val="000000"/>
          <w:lang w:val="en-US" w:eastAsia="en-US"/>
        </w:rPr>
        <w:t>Bri</w:t>
      </w:r>
      <w:r>
        <w:rPr>
          <w:b/>
          <w:color w:val="000000"/>
          <w:lang w:val="en-US" w:eastAsia="en-US"/>
        </w:rPr>
        <w:t xml:space="preserve">., </w:t>
      </w:r>
      <w:r>
        <w:rPr>
          <w:color w:val="000000"/>
          <w:lang w:val="en-US" w:eastAsia="en-US"/>
        </w:rPr>
        <w:t>at the junction of Academy Hill Road and Chestnut Hill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also know as George A. Wilson Square.</w:t>
        <w:tab/>
        <w:tab/>
        <w:t>22</w:t>
        <w:tab/>
        <w:t>3/9</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Brighton Street,</w:t>
      </w:r>
      <w:r>
        <w:rPr>
          <w:color w:val="000000"/>
          <w:lang w:val="en-US" w:eastAsia="en-US"/>
        </w:rPr>
        <w:t xml:space="preserve"> Chsn., from 89 Cambridge Street to Maffa 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89 Cambridge Street to Perkins Street and after an interval, from a point approximately 310 feet southeast of Caldwell Street to Maffa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Perkins Street to approximately 292 feet northerly.</w:t>
      </w:r>
      <w:r>
        <w:rPr>
          <w:color w:val="000000"/>
        </w:rPr>
        <w:tab/>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Brimmer Street,</w:t>
      </w:r>
      <w:r>
        <w:rPr>
          <w:color w:val="000000"/>
          <w:lang w:val="en-US" w:eastAsia="en-US"/>
        </w:rPr>
        <w:t xml:space="preserve"> B.P., Public way, from 84 Beacon Street to 112 Pinckney Street.</w:t>
        <w:tab/>
        <w:tab/>
        <w:t>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Brinsley Street,</w:t>
      </w:r>
      <w:r>
        <w:rPr>
          <w:color w:val="000000"/>
          <w:lang w:val="en-US" w:eastAsia="en-US"/>
        </w:rPr>
        <w:t xml:space="preserve"> Dor., Public way, from 151 Columbia Road to 142 Washington Street.</w:t>
        <w:tab/>
        <w:tab/>
        <w:t>14</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Brinton Street,</w:t>
      </w:r>
      <w:r>
        <w:rPr>
          <w:color w:val="000000"/>
          <w:lang w:val="en-US" w:eastAsia="en-US"/>
        </w:rPr>
        <w:t xml:space="preserve"> Rox., from 2856 Washington Street to approximately 165 feet southeast of Codman Park.</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2856 Washington Street to approximately 75 feet southeast of Codman Park.</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a point approximately 75 feet southeast of Codman Park to approximately 90 feet southeasterly.</w:t>
        <w:tab/>
        <w:tab/>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Broad Street,</w:t>
      </w:r>
      <w:r>
        <w:rPr>
          <w:color w:val="000000"/>
          <w:lang w:val="en-US" w:eastAsia="en-US"/>
        </w:rPr>
        <w:t xml:space="preserve"> B.P., Public way, from the John F. Fitzgerald Expressway Surface Road to 113 State Street.</w:t>
      </w:r>
    </w:p>
    <w:p>
      <w:pPr>
        <w:pStyle w:val="Tab2"/>
        <w:rPr/>
      </w:pPr>
      <w:r>
        <w:rPr>
          <w:color w:val="000000"/>
        </w:rPr>
        <w:t>1 - 77</w:t>
        <w:tab/>
        <w:t>3</w:t>
        <w:tab/>
        <w:t>6</w:t>
        <w:tab/>
        <w:t>1</w:t>
        <w:tab/>
        <w:t>1</w:t>
        <w:tab/>
        <w:t>02109</w:t>
      </w:r>
    </w:p>
    <w:p>
      <w:pPr>
        <w:pStyle w:val="Tab2"/>
        <w:rPr/>
      </w:pPr>
      <w:r>
        <w:rPr>
          <w:color w:val="000000"/>
        </w:rPr>
        <w:t>2 - 70</w:t>
        <w:tab/>
        <w:t>3</w:t>
        <w:tab/>
        <w:t>6</w:t>
        <w:tab/>
        <w:t>1</w:t>
        <w:tab/>
        <w:t>1</w:t>
        <w:tab/>
        <w:t>02109</w:t>
      </w:r>
    </w:p>
    <w:p>
      <w:pPr>
        <w:pStyle w:val="Tab2"/>
        <w:spacing w:before="0" w:after="120"/>
        <w:rPr/>
      </w:pPr>
      <w:r>
        <w:rPr>
          <w:color w:val="000000"/>
        </w:rPr>
        <w:t>72 - 112, 79 - 149</w:t>
        <w:tab/>
        <w:t>3</w:t>
        <w:tab/>
        <w:t>6</w:t>
        <w:tab/>
        <w:t>1</w:t>
        <w:tab/>
        <w:t>1</w:t>
        <w:tab/>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Broadlawn Park</w:t>
      </w:r>
      <w:r>
        <w:rPr>
          <w:color w:val="000000"/>
          <w:lang w:val="en-US" w:eastAsia="en-US"/>
        </w:rPr>
        <w:t>, W.R., Private way, from a point approximately 620 feet south of the Boston and Newton Boundary Line to the Boston and Newton Boundary Line.</w:t>
      </w:r>
      <w:r>
        <w:rPr>
          <w:color w:val="000000"/>
        </w:rPr>
        <w:tab/>
        <w:tab/>
        <w:t>20</w:t>
        <w:tab/>
        <w:t>20</w:t>
        <w:tab/>
        <w:t>6</w:t>
        <w:tab/>
        <w:t>6</w:t>
        <w:tab/>
        <w:t>02167</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Broadway</w:t>
      </w:r>
      <w:r>
        <w:rPr>
          <w:color w:val="000000"/>
          <w:lang w:val="en-US" w:eastAsia="en-US"/>
        </w:rPr>
        <w:t>, B.P., S.B., Public way, from 8 Piedmont Street to opposite 78 Charles Street South and after an interval, from Albany Street across the Fort Point Channel to Dorchester Avenue at West Broadway.</w:t>
      </w:r>
    </w:p>
    <w:p>
      <w:pPr>
        <w:pStyle w:val="Tab2"/>
        <w:rPr/>
      </w:pPr>
      <w:r>
        <w:rPr>
          <w:color w:val="000000"/>
        </w:rPr>
        <w:t>50 - 100</w:t>
        <w:tab/>
        <w:t>5</w:t>
        <w:tab/>
        <w:t>1</w:t>
        <w:tab/>
        <w:t>2</w:t>
        <w:tab/>
        <w:t>5</w:t>
        <w:tab/>
        <w:t>02116</w:t>
      </w:r>
    </w:p>
    <w:p>
      <w:pPr>
        <w:pStyle w:val="Tab2"/>
        <w:spacing w:before="0" w:after="120"/>
        <w:rPr/>
      </w:pPr>
      <w:r>
        <w:rPr>
          <w:color w:val="000000"/>
        </w:rPr>
        <w:t>Broadway, from Albany Street to Dorchester Avenue.</w:t>
        <w:tab/>
        <w:t>6</w:t>
        <w:tab/>
        <w:t>1</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Brock Street,</w:t>
      </w:r>
      <w:r>
        <w:rPr>
          <w:color w:val="000000"/>
          <w:lang w:val="en-US" w:eastAsia="en-US"/>
        </w:rPr>
        <w:t xml:space="preserve"> Bri., Public way, from 94 Oakland Street to 487 Washington Street.</w:t>
        <w:tab/>
        <w:tab/>
        <w:t>22</w:t>
      </w:r>
      <w:r>
        <w:rPr>
          <w:color w:val="000000"/>
        </w:rPr>
        <w:tab/>
      </w:r>
      <w:r>
        <w:rPr>
          <w:color w:val="000000"/>
          <w:lang w:val="en-US" w:eastAsia="en-US"/>
        </w:rPr>
        <w:t>10</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Brockton Street,</w:t>
      </w:r>
      <w:r>
        <w:rPr>
          <w:color w:val="000000"/>
          <w:lang w:val="en-US" w:eastAsia="en-US"/>
        </w:rPr>
        <w:t xml:space="preserve"> Dor., from 770 Cummins Highway to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770 Cummins Highway to approximately 206 feet northeast of Messinger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color w:val="000000"/>
          <w:lang w:val="en-US" w:eastAsia="en-US"/>
        </w:rPr>
        <w:t>Private way, from the end of the public way to northeasterly.</w:t>
      </w:r>
    </w:p>
    <w:p>
      <w:pPr>
        <w:pStyle w:val="Tab2"/>
        <w:rPr>
          <w:color w:val="000000"/>
        </w:rPr>
      </w:pPr>
      <w:r>
        <w:rPr>
          <w:color w:val="000000"/>
        </w:rPr>
        <w:t>1 - 37, 6 - 38</w:t>
        <w:tab/>
        <w:t>18</w:t>
        <w:tab/>
        <w:t>21</w:t>
        <w:tab/>
        <w:t>5</w:t>
        <w:tab/>
        <w:t>7</w:t>
        <w:tab/>
        <w:t>02126</w:t>
      </w:r>
    </w:p>
    <w:p>
      <w:pPr>
        <w:pStyle w:val="Tab2"/>
        <w:spacing w:before="0" w:after="120"/>
        <w:rPr/>
      </w:pPr>
      <w:r>
        <w:rPr>
          <w:color w:val="000000"/>
        </w:rPr>
        <w:t>41 - 47, 42 - 52</w:t>
        <w:tab/>
        <w:t>18</w:t>
        <w:tab/>
        <w:t>3</w:t>
        <w:tab/>
        <w:t>5</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Bromfield Street,</w:t>
      </w:r>
      <w:r>
        <w:rPr>
          <w:color w:val="000000"/>
          <w:lang w:val="en-US" w:eastAsia="en-US"/>
        </w:rPr>
        <w:t xml:space="preserve"> B.P., Public way, from 102 Tremont Street to 369 Washington Street.</w:t>
      </w:r>
      <w:r>
        <w:rPr>
          <w:color w:val="000000"/>
        </w:rPr>
        <w:tab/>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Bromley Street,</w:t>
      </w:r>
      <w:r>
        <w:rPr>
          <w:color w:val="000000"/>
          <w:lang w:val="en-US" w:eastAsia="en-US"/>
        </w:rPr>
        <w:t xml:space="preserve"> Rox., Public way, from 31 Heath Street to 38 New Heath Street.</w:t>
        <w:tab/>
        <w:tab/>
        <w:t>10</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Bronx Road,</w:t>
      </w:r>
      <w:r>
        <w:rPr>
          <w:color w:val="000000"/>
          <w:lang w:val="en-US" w:eastAsia="en-US"/>
        </w:rPr>
        <w:t xml:space="preserve"> W.R., Public way, from opposite 51 Birchland Avenue to 2253 Centre Street.</w:t>
      </w:r>
    </w:p>
    <w:p>
      <w:pPr>
        <w:pStyle w:val="Tab2"/>
        <w:rPr/>
      </w:pPr>
      <w:r>
        <w:rPr>
          <w:color w:val="000000"/>
        </w:rPr>
        <w:t>1 - 29</w:t>
        <w:tab/>
        <w:t>20</w:t>
        <w:tab/>
        <w:t>5</w:t>
        <w:tab/>
        <w:t>6</w:t>
        <w:tab/>
        <w:t>2</w:t>
        <w:tab/>
        <w:t>02132</w:t>
      </w:r>
    </w:p>
    <w:p>
      <w:pPr>
        <w:pStyle w:val="Tab2"/>
        <w:spacing w:before="0" w:after="120"/>
        <w:rPr/>
      </w:pPr>
      <w:r>
        <w:rPr>
          <w:color w:val="000000"/>
        </w:rPr>
        <w:t>2 - 48, 23 - 51</w:t>
        <w:tab/>
        <w:t>20</w:t>
        <w:tab/>
        <w:t>16</w:t>
        <w:tab/>
        <w:t>6</w:t>
        <w:tab/>
        <w:t>2</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Brook Avenue,</w:t>
      </w:r>
      <w:r>
        <w:rPr>
          <w:color w:val="000000"/>
          <w:lang w:val="en-US" w:eastAsia="en-US"/>
        </w:rPr>
        <w:t xml:space="preserve"> Dor., Public way, from 493 Dudley Street to 571 Dudley Street.</w:t>
      </w:r>
    </w:p>
    <w:p>
      <w:pPr>
        <w:pStyle w:val="Tab2"/>
        <w:rPr/>
      </w:pPr>
      <w:r>
        <w:rPr>
          <w:color w:val="000000"/>
        </w:rPr>
        <w:t>1 - 61, 2 - 62</w:t>
        <w:tab/>
        <w:t>8</w:t>
        <w:tab/>
        <w:t>5</w:t>
        <w:tab/>
        <w:t>7</w:t>
        <w:tab/>
        <w:t>3</w:t>
        <w:tab/>
        <w:t>02119</w:t>
      </w:r>
    </w:p>
    <w:p>
      <w:pPr>
        <w:pStyle w:val="Tab2"/>
        <w:rPr/>
      </w:pPr>
      <w:r>
        <w:rPr>
          <w:color w:val="000000"/>
        </w:rPr>
        <w:t>63 - 87</w:t>
        <w:tab/>
        <w:t>13</w:t>
        <w:tab/>
        <w:t>1</w:t>
        <w:tab/>
        <w:t>7</w:t>
        <w:tab/>
        <w:t>3</w:t>
        <w:tab/>
        <w:t>02125</w:t>
      </w:r>
    </w:p>
    <w:p>
      <w:pPr>
        <w:pStyle w:val="Tab2"/>
        <w:spacing w:before="0" w:after="120"/>
        <w:rPr/>
      </w:pPr>
      <w:r>
        <w:rPr>
          <w:color w:val="000000"/>
        </w:rPr>
        <w:t>64 - 136, 89 - 135</w:t>
        <w:tab/>
        <w:t>13</w:t>
        <w:tab/>
        <w:t>2</w:t>
        <w:tab/>
        <w:t>7</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Brook Street,</w:t>
      </w:r>
      <w:r>
        <w:rPr>
          <w:color w:val="000000"/>
          <w:lang w:val="en-US" w:eastAsia="en-US"/>
        </w:rPr>
        <w:t xml:space="preserve"> W.R., Private way, from 76 Mt. Hope Street to approximately 797 feet northeasterly.</w:t>
        <w:tab/>
        <w:tab/>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Brookdale Street,</w:t>
      </w:r>
      <w:r>
        <w:rPr>
          <w:color w:val="000000"/>
          <w:lang w:val="en-US" w:eastAsia="en-US"/>
        </w:rPr>
        <w:t xml:space="preserve"> W.R., Public way, from 193 Florence Street to opposite 156 Sycamore Street.</w:t>
      </w:r>
    </w:p>
    <w:p>
      <w:pPr>
        <w:pStyle w:val="Tab2"/>
        <w:rPr>
          <w:color w:val="000000"/>
        </w:rPr>
      </w:pPr>
      <w:r>
        <w:rPr>
          <w:color w:val="000000"/>
        </w:rPr>
        <w:t>1 - 23</w:t>
        <w:tab/>
        <w:t>19</w:t>
        <w:tab/>
        <w:t>13</w:t>
        <w:tab/>
        <w:t>5</w:t>
        <w:tab/>
        <w:t>2</w:t>
        <w:tab/>
        <w:t>02131</w:t>
      </w:r>
    </w:p>
    <w:p>
      <w:pPr>
        <w:pStyle w:val="Tab2"/>
        <w:spacing w:before="0" w:after="120"/>
        <w:rPr/>
      </w:pPr>
      <w:r>
        <w:rPr>
          <w:color w:val="000000"/>
        </w:rPr>
        <w:t>2 - 60, 29 - 59</w:t>
        <w:tab/>
        <w:t>19</w:t>
        <w:tab/>
        <w:t>10</w:t>
        <w:tab/>
        <w:t>5</w:t>
        <w:tab/>
        <w:t>2</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Brook Farm Road,</w:t>
      </w:r>
      <w:r>
        <w:rPr>
          <w:color w:val="000000"/>
          <w:lang w:val="en-US" w:eastAsia="en-US"/>
        </w:rPr>
        <w:t xml:space="preserve"> W.R., Public way, from near 585 Baker Street to 330 Corey Street.</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Brookfield Street,</w:t>
      </w:r>
      <w:r>
        <w:rPr>
          <w:color w:val="000000"/>
          <w:lang w:val="en-US" w:eastAsia="en-US"/>
        </w:rPr>
        <w:t xml:space="preserve"> W.R., Public way, from 830 South Street to 49 South Fairview Street.</w:t>
        <w:tab/>
        <w:tab/>
        <w:t>20</w:t>
      </w:r>
      <w:r>
        <w:rPr>
          <w:color w:val="000000"/>
        </w:rPr>
        <w:tab/>
      </w:r>
      <w:r>
        <w:rPr>
          <w:color w:val="000000"/>
          <w:lang w:val="en-US" w:eastAsia="en-US"/>
        </w:rPr>
        <w:t>4</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Brookford Street,</w:t>
      </w:r>
      <w:r>
        <w:rPr>
          <w:color w:val="000000"/>
          <w:lang w:val="en-US" w:eastAsia="en-US"/>
        </w:rPr>
        <w:t xml:space="preserve"> Dor., Rox., Public way, from 188 Blue Hill Avenue to 77 Howard Avenue.</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Brookledge Street,</w:t>
      </w:r>
      <w:r>
        <w:rPr>
          <w:color w:val="000000"/>
          <w:lang w:val="en-US" w:eastAsia="en-US"/>
        </w:rPr>
        <w:t xml:space="preserve"> Rox., Public way, from near and opposite 118 Elm Hill Avenue to 268 Humboldt Avenue.</w:t>
        <w:tab/>
        <w:tab/>
        <w:t>12</w:t>
      </w:r>
      <w:r>
        <w:rPr>
          <w:color w:val="000000"/>
        </w:rPr>
        <w:tab/>
      </w:r>
      <w:r>
        <w:rPr>
          <w:color w:val="000000"/>
          <w:lang w:val="en-US" w:eastAsia="en-US"/>
        </w:rPr>
        <w:t>7</w:t>
      </w:r>
      <w:r>
        <w:rPr>
          <w:color w:val="000000"/>
        </w:rPr>
        <w:tab/>
      </w:r>
      <w:r>
        <w:rPr>
          <w:color w:val="000000"/>
          <w:lang w:val="en-US" w:eastAsia="en-US"/>
        </w:rPr>
        <w:t>7</w:t>
      </w:r>
      <w:r>
        <w:rPr>
          <w:color w:val="000000"/>
        </w:rPr>
        <w:tab/>
        <w:t>10</w:t>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ind w:left="86" w:right="2304" w:hanging="86"/>
        <w:rPr>
          <w:color w:val="000000"/>
          <w:lang w:val="en-US" w:eastAsia="en-US"/>
        </w:rPr>
      </w:pPr>
      <w:r>
        <w:rPr>
          <w:b/>
          <w:color w:val="000000"/>
          <w:lang w:val="en-US" w:eastAsia="en-US"/>
        </w:rPr>
        <w:t>Brookley Road,</w:t>
      </w:r>
      <w:r>
        <w:rPr>
          <w:color w:val="000000"/>
          <w:lang w:val="en-US" w:eastAsia="en-US"/>
        </w:rPr>
        <w:t xml:space="preserve"> W.R., Public way, from 297 Forest Hills Street to between and opposite 3521 and 3553 Washington Street.</w:t>
        <w:tab/>
        <w:tab/>
        <w:t>11</w:t>
        <w:tab/>
        <w:t>8</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Brookline Avenue,</w:t>
      </w:r>
      <w:r>
        <w:rPr>
          <w:color w:val="000000"/>
          <w:lang w:val="en-US" w:eastAsia="en-US"/>
        </w:rPr>
        <w:t xml:space="preserve"> B.P., Rox., Public way, from 645 Beacon Street and 540 Commonwealth Avenue at Kenmore Square to the Boston and Brookline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from a point approximately 300 feet northeast of Park Drive to a point approximately 180 feet southwest of  Riverway (this the portion of Brookline Avenue that goes across Park Drive), is under the care, control and custody of the D.C.R.</w:t>
      </w:r>
    </w:p>
    <w:p>
      <w:pPr>
        <w:pStyle w:val="Tab2"/>
        <w:rPr/>
      </w:pPr>
      <w:r>
        <w:rPr>
          <w:color w:val="000000"/>
        </w:rPr>
        <w:t>1 - 31</w:t>
        <w:tab/>
        <w:t>5</w:t>
        <w:tab/>
        <w:t>10</w:t>
        <w:tab/>
        <w:t>8</w:t>
        <w:tab/>
        <w:t>10</w:t>
        <w:tab/>
        <w:t>02215</w:t>
      </w:r>
    </w:p>
    <w:p>
      <w:pPr>
        <w:pStyle w:val="Tab2"/>
        <w:rPr/>
      </w:pPr>
      <w:r>
        <w:rPr>
          <w:color w:val="000000"/>
        </w:rPr>
        <w:t>48 - 126</w:t>
        <w:tab/>
        <w:t>5</w:t>
        <w:tab/>
        <w:t>2</w:t>
        <w:tab/>
        <w:t>8</w:t>
        <w:tab/>
        <w:t>10</w:t>
        <w:tab/>
        <w:t>02215</w:t>
      </w:r>
    </w:p>
    <w:p>
      <w:pPr>
        <w:pStyle w:val="Tab2"/>
        <w:rPr/>
      </w:pPr>
      <w:r>
        <w:rPr>
          <w:color w:val="000000"/>
        </w:rPr>
        <w:t>51 - 239, 140 - 240</w:t>
        <w:tab/>
        <w:t>21</w:t>
        <w:tab/>
        <w:t>1</w:t>
        <w:tab/>
        <w:t>8</w:t>
        <w:tab/>
        <w:t>10</w:t>
        <w:tab/>
        <w:t>02215</w:t>
      </w:r>
    </w:p>
    <w:p>
      <w:pPr>
        <w:pStyle w:val="Tab2"/>
        <w:rPr/>
      </w:pPr>
      <w:r>
        <w:rPr>
          <w:color w:val="000000"/>
        </w:rPr>
        <w:t>241 - 503, 242 - 482</w:t>
        <w:tab/>
        <w:t>4</w:t>
        <w:tab/>
        <w:t>10</w:t>
        <w:tab/>
        <w:t>8</w:t>
        <w:tab/>
        <w:t>10</w:t>
        <w:tab/>
        <w:t>02215</w:t>
      </w:r>
    </w:p>
    <w:p>
      <w:pPr>
        <w:pStyle w:val="Tab2"/>
        <w:spacing w:before="0" w:after="120"/>
        <w:rPr/>
      </w:pPr>
      <w:r>
        <w:rPr>
          <w:color w:val="000000"/>
        </w:rPr>
        <w:t>484 - 504</w:t>
        <w:tab/>
        <w:t>10</w:t>
        <w:tab/>
        <w:t>4</w:t>
        <w:tab/>
        <w:t>8</w:t>
        <w:tab/>
        <w:t>10</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Brook Marshall Road,</w:t>
      </w:r>
      <w:r>
        <w:rPr>
          <w:color w:val="000000"/>
          <w:lang w:val="en-US" w:eastAsia="en-US"/>
        </w:rPr>
        <w:t xml:space="preserve"> Rox., Public way, from Melnea Cass Boulevard to Raynor Circle.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 portion of Brook Marshall Road at Melnea Cass Boulevard has pedestrian access only.</w:t>
        <w:tab/>
        <w:tab/>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Brooks Street,</w:t>
      </w:r>
      <w:r>
        <w:rPr>
          <w:color w:val="000000"/>
          <w:lang w:val="en-US" w:eastAsia="en-US"/>
        </w:rPr>
        <w:t xml:space="preserve"> Bri., Public way, from 307 Faneuil Street to near 460 North Beacon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the portion of Brooks Street, from near 460 North Beacon Street to the Massachusetts Turnpike, is under the care, control and custody of the D.C.R.</w:t>
      </w:r>
    </w:p>
    <w:p>
      <w:pPr>
        <w:pStyle w:val="Tab2"/>
        <w:rPr/>
      </w:pPr>
      <w:r>
        <w:rPr>
          <w:color w:val="000000"/>
        </w:rPr>
        <w:t>1 - 71, 2 - 58</w:t>
        <w:tab/>
        <w:t>22</w:t>
        <w:tab/>
        <w:t>11</w:t>
        <w:tab/>
        <w:t>9</w:t>
        <w:tab/>
        <w:t>4</w:t>
        <w:tab/>
        <w:t>02135</w:t>
      </w:r>
    </w:p>
    <w:p>
      <w:pPr>
        <w:pStyle w:val="Tab2"/>
        <w:spacing w:before="0" w:after="120"/>
        <w:rPr/>
      </w:pPr>
      <w:r>
        <w:rPr>
          <w:color w:val="000000"/>
        </w:rPr>
        <w:t>62 - 144, 87 - 147</w:t>
        <w:tab/>
        <w:t>22</w:t>
        <w:tab/>
        <w:t>7</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Brooks Street,</w:t>
      </w:r>
      <w:r>
        <w:rPr>
          <w:color w:val="000000"/>
          <w:lang w:val="en-US" w:eastAsia="en-US"/>
        </w:rPr>
        <w:t xml:space="preserve"> E.B., Public way, from 282 Bremen Street to between 97 and 121 Condor Street.</w:t>
      </w:r>
    </w:p>
    <w:p>
      <w:pPr>
        <w:pStyle w:val="Tab2"/>
        <w:rPr/>
      </w:pPr>
      <w:r>
        <w:rPr>
          <w:color w:val="000000"/>
        </w:rPr>
        <w:t>1 - 69, 2 - 70</w:t>
        <w:tab/>
        <w:t>1</w:t>
        <w:tab/>
        <w:t>5</w:t>
        <w:tab/>
        <w:t>1</w:t>
        <w:tab/>
        <w:t>9</w:t>
        <w:tab/>
        <w:t>02128</w:t>
      </w:r>
    </w:p>
    <w:p>
      <w:pPr>
        <w:pStyle w:val="Tab2"/>
        <w:rPr>
          <w:color w:val="000000"/>
        </w:rPr>
      </w:pPr>
      <w:r>
        <w:rPr>
          <w:color w:val="000000"/>
        </w:rPr>
        <w:t>71 - 113, 74 - 112</w:t>
        <w:tab/>
        <w:t>1</w:t>
        <w:tab/>
        <w:t>6</w:t>
        <w:tab/>
        <w:t>1</w:t>
        <w:tab/>
        <w:t>9</w:t>
        <w:tab/>
        <w:t>02128</w:t>
      </w:r>
    </w:p>
    <w:p>
      <w:pPr>
        <w:pStyle w:val="Tab2"/>
        <w:rPr>
          <w:color w:val="000000"/>
        </w:rPr>
      </w:pPr>
      <w:r>
        <w:rPr>
          <w:color w:val="000000"/>
        </w:rPr>
        <w:t>116 - 200, 141 - 155</w:t>
        <w:tab/>
        <w:t>1</w:t>
        <w:tab/>
        <w:t>7</w:t>
        <w:tab/>
        <w:t>1</w:t>
        <w:tab/>
        <w:t>9</w:t>
        <w:tab/>
        <w:t>02128</w:t>
      </w:r>
    </w:p>
    <w:p>
      <w:pPr>
        <w:pStyle w:val="Tab2"/>
        <w:rPr/>
      </w:pPr>
      <w:r>
        <w:rPr>
          <w:color w:val="000000"/>
        </w:rPr>
        <w:t>125 - 139</w:t>
        <w:tab/>
        <w:t>1</w:t>
        <w:tab/>
        <w:t>9</w:t>
        <w:tab/>
        <w:t>1</w:t>
        <w:tab/>
        <w:t>9</w:t>
        <w:tab/>
        <w:t>02128</w:t>
      </w:r>
    </w:p>
    <w:p>
      <w:pPr>
        <w:pStyle w:val="Tab2"/>
        <w:spacing w:before="0" w:after="120"/>
        <w:rPr/>
      </w:pPr>
      <w:r>
        <w:rPr>
          <w:color w:val="000000"/>
        </w:rPr>
        <w:t>157 - 231, 202 - 246</w:t>
        <w:tab/>
        <w:t>1</w:t>
        <w:tab/>
        <w:t>8</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Brooksdale Road,</w:t>
      </w:r>
      <w:r>
        <w:rPr>
          <w:color w:val="000000"/>
          <w:lang w:val="en-US" w:eastAsia="en-US"/>
        </w:rPr>
        <w:t xml:space="preserve"> Bri., Public way, from 228 Parsons Street to 17 Ranelegh Road.</w:t>
        <w:tab/>
        <w:tab/>
        <w:t>22</w:t>
      </w:r>
      <w:r>
        <w:rPr>
          <w:color w:val="000000"/>
        </w:rPr>
        <w:tab/>
      </w:r>
      <w:r>
        <w:rPr>
          <w:color w:val="000000"/>
          <w:lang w:val="en-US" w:eastAsia="en-US"/>
        </w:rPr>
        <w:t>11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Brookside Avenue,</w:t>
      </w:r>
      <w:r>
        <w:rPr>
          <w:color w:val="000000"/>
          <w:lang w:val="en-US" w:eastAsia="en-US"/>
        </w:rPr>
        <w:t xml:space="preserve"> W.R., from opposite 186 Boylston Street to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opposite 186 Boylston Street to 157 Green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157 Green Street to southwesterly.</w:t>
      </w:r>
      <w:r>
        <w:rPr>
          <w:color w:val="000000"/>
        </w:rPr>
        <w:tab/>
        <w:tab/>
      </w:r>
      <w:r>
        <w:rPr>
          <w:color w:val="000000"/>
          <w:lang w:val="en-US" w:eastAsia="en-US"/>
        </w:rPr>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Brookstone Street,</w:t>
      </w:r>
      <w:r>
        <w:rPr>
          <w:color w:val="000000"/>
          <w:lang w:val="en-US" w:eastAsia="en-US"/>
        </w:rPr>
        <w:t xml:space="preserve"> W.R., Private way, from 3968 Washington Street to southeasterly.</w:t>
        <w:tab/>
        <w:tab/>
        <w:t>19</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Brookvale Street,</w:t>
      </w:r>
      <w:r>
        <w:rPr>
          <w:color w:val="000000"/>
          <w:lang w:val="en-US" w:eastAsia="en-US"/>
        </w:rPr>
        <w:t xml:space="preserve"> Dor., Public way, from 2092 Dorchester Avenue to between 21 and 37 Hutchinson Street.</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Brookview Street,</w:t>
      </w:r>
      <w:r>
        <w:rPr>
          <w:color w:val="000000"/>
          <w:lang w:val="en-US" w:eastAsia="en-US"/>
        </w:rPr>
        <w:t xml:space="preserve"> Dor., Public way, from 1059 Blue Hill Avenue to between 436 and 468 Harvard Street.</w:t>
        <w:tab/>
        <w:tab/>
        <w:t>14</w:t>
      </w:r>
      <w:r>
        <w:rPr>
          <w:color w:val="000000"/>
        </w:rPr>
        <w:tab/>
      </w:r>
      <w:r>
        <w:rPr>
          <w:color w:val="000000"/>
          <w:lang w:val="en-US" w:eastAsia="en-US"/>
        </w:rPr>
        <w:t>11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Brookway Footpath,</w:t>
      </w:r>
      <w:r>
        <w:rPr>
          <w:color w:val="000000"/>
          <w:lang w:val="en-US" w:eastAsia="en-US"/>
        </w:rPr>
        <w:t xml:space="preserve"> W.R., Public way, from Brookway Terrace to 335 Hyde Park Avenue.</w:t>
        <w:tab/>
        <w:tab/>
        <w:t>19</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ind w:left="0" w:right="2246" w:hanging="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Brookway Road,</w:t>
      </w:r>
      <w:r>
        <w:rPr>
          <w:color w:val="000000"/>
          <w:lang w:val="en-US" w:eastAsia="en-US"/>
        </w:rPr>
        <w:t xml:space="preserve"> W.R., from Brookway Terrace near 173 Brookway Road to 3904 Washington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Brookway Terrace near 173 Brookway Road to a point approximately 95 feet southwest of Aldwin Road.</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lang w:val="en-US" w:eastAsia="en-US"/>
        </w:rPr>
        <w:t>*</w:t>
      </w:r>
      <w:r>
        <w:rPr>
          <w:color w:val="000000"/>
          <w:lang w:val="en-US" w:eastAsia="en-US"/>
        </w:rPr>
        <w:t>Private way, from 3904 Washington Street to approximately 95 feet southwest of Aldwin Road.</w:t>
      </w:r>
    </w:p>
    <w:p>
      <w:pPr>
        <w:pStyle w:val="Tab2"/>
        <w:rPr/>
      </w:pPr>
      <w:r>
        <w:rPr>
          <w:color w:val="000000"/>
        </w:rPr>
        <w:t>1 - 39, 61 - 173</w:t>
        <w:tab/>
        <w:t>19</w:t>
        <w:tab/>
        <w:t>11</w:t>
        <w:tab/>
        <w:t>5</w:t>
        <w:tab/>
        <w:t>2</w:t>
        <w:tab/>
        <w:t>02131</w:t>
      </w:r>
    </w:p>
    <w:p>
      <w:pPr>
        <w:pStyle w:val="Tab2"/>
        <w:spacing w:before="0" w:after="120"/>
        <w:rPr/>
      </w:pPr>
      <w:r>
        <w:rPr>
          <w:color w:val="000000"/>
        </w:rPr>
        <w:t>40 - 60</w:t>
        <w:tab/>
        <w:t>19</w:t>
        <w:tab/>
        <w:t>7</w:t>
        <w:tab/>
        <w:t>6</w:t>
        <w:tab/>
        <w:t>2</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Brookway Terrace,</w:t>
      </w:r>
      <w:r>
        <w:rPr>
          <w:color w:val="000000"/>
          <w:lang w:val="en-US" w:eastAsia="en-US"/>
        </w:rPr>
        <w:t xml:space="preserve"> W.R., Public way, from Brookway Footpath to 173 Brookway Road.</w:t>
        <w:tab/>
        <w:tab/>
        <w:t>19</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Brown Avenue,</w:t>
      </w:r>
      <w:r>
        <w:rPr>
          <w:color w:val="000000"/>
          <w:lang w:val="en-US" w:eastAsia="en-US"/>
        </w:rPr>
        <w:t xml:space="preserve"> W.R., Public way, from near 229 Florence Street at Ridge Street to 292 Poplar Street.</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Brown Terrace,</w:t>
      </w:r>
      <w:r>
        <w:rPr>
          <w:color w:val="000000"/>
          <w:lang w:val="en-US" w:eastAsia="en-US"/>
        </w:rPr>
        <w:t xml:space="preserve"> W.R., Private way, from 11 Seaverns Avenue to southwesterly.</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Brown Way</w:t>
      </w:r>
      <w:r>
        <w:rPr>
          <w:color w:val="000000"/>
          <w:lang w:val="en-US" w:eastAsia="en-US"/>
        </w:rPr>
        <w:t>, Dor.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Louis D. Brown Way.</w:t>
      </w:r>
    </w:p>
    <w:p>
      <w:pPr>
        <w:pStyle w:val="Tab1"/>
        <w:tabs>
          <w:tab w:val="left" w:pos="3240" w:leader="none"/>
          <w:tab w:val="center" w:pos="3600" w:leader="none"/>
          <w:tab w:val="center" w:pos="3960" w:leader="none"/>
          <w:tab w:val="center" w:pos="4320" w:leader="none"/>
          <w:tab w:val="center" w:pos="4680" w:leader="none"/>
          <w:tab w:val="right" w:pos="5400" w:leader="none"/>
        </w:tabs>
        <w:ind w:left="0" w:right="2246" w:hanging="0"/>
        <w:rPr/>
      </w:pPr>
      <w:r>
        <w:rPr>
          <w:b/>
          <w:color w:val="000000"/>
          <w:lang w:val="en-US" w:eastAsia="en-US"/>
        </w:rPr>
        <w:t>Browning Avenue,</w:t>
      </w:r>
      <w:r>
        <w:rPr>
          <w:color w:val="000000"/>
          <w:lang w:val="en-US" w:eastAsia="en-US"/>
        </w:rPr>
        <w:t xml:space="preserve"> Dor., Public way, from between 37 and 45 Bernard Street to 116 Wales Street.</w:t>
      </w:r>
    </w:p>
    <w:p>
      <w:pPr>
        <w:pStyle w:val="Tab2"/>
        <w:rPr>
          <w:color w:val="000000"/>
        </w:rPr>
      </w:pPr>
      <w:r>
        <w:rPr>
          <w:color w:val="000000"/>
        </w:rPr>
        <w:t>Odd</w:t>
        <w:tab/>
        <w:t>14</w:t>
        <w:tab/>
        <w:t>7</w:t>
        <w:tab/>
        <w:t>4</w:t>
        <w:tab/>
        <w:t>3</w:t>
        <w:tab/>
        <w:t>02124</w:t>
      </w:r>
    </w:p>
    <w:p>
      <w:pPr>
        <w:pStyle w:val="Tab2"/>
        <w:spacing w:before="0" w:after="120"/>
        <w:rPr>
          <w:color w:val="000000"/>
        </w:rPr>
      </w:pPr>
      <w:r>
        <w:rPr>
          <w:color w:val="000000"/>
        </w:rPr>
        <w:t>Even</w:t>
        <w:tab/>
        <w:t>14</w:t>
        <w:tab/>
        <w:t>2</w:t>
        <w:tab/>
        <w:t>4</w:t>
        <w:tab/>
        <w:t>3</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Brownson Terrace,</w:t>
      </w:r>
      <w:r>
        <w:rPr>
          <w:color w:val="000000"/>
          <w:lang w:val="en-US" w:eastAsia="en-US"/>
        </w:rPr>
        <w:t xml:space="preserve"> W.R., Public way, from 16 Allandale Street to approximately 500 feet southerly and northwesterly.</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Bruce Street,</w:t>
      </w:r>
      <w:r>
        <w:rPr>
          <w:color w:val="000000"/>
          <w:lang w:val="en-US" w:eastAsia="en-US"/>
        </w:rPr>
        <w:t xml:space="preserve"> Dor., Public way, from 324 Ashmont Street to 61 Wrentham Street.</w:t>
        <w:tab/>
        <w:tab/>
        <w:t>16</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Brucewood Street,</w:t>
      </w:r>
      <w:r>
        <w:rPr>
          <w:color w:val="000000"/>
          <w:lang w:val="en-US" w:eastAsia="en-US"/>
        </w:rPr>
        <w:t xml:space="preserve"> W.R., Public way, from 10 Rickerhill Road to 530 Veterans of Wars Parkway.</w:t>
      </w:r>
    </w:p>
    <w:p>
      <w:pPr>
        <w:pStyle w:val="Tab2"/>
        <w:rPr/>
      </w:pPr>
      <w:r>
        <w:rPr>
          <w:color w:val="000000"/>
        </w:rPr>
        <w:t>1 - 27</w:t>
        <w:tab/>
        <w:t>20</w:t>
        <w:tab/>
        <w:t>19</w:t>
        <w:tab/>
        <w:t>6</w:t>
        <w:tab/>
        <w:t>6</w:t>
        <w:tab/>
        <w:t>02132</w:t>
      </w:r>
    </w:p>
    <w:p>
      <w:pPr>
        <w:pStyle w:val="Tab2"/>
        <w:spacing w:before="0" w:after="120"/>
        <w:rPr/>
      </w:pPr>
      <w:r>
        <w:rPr>
          <w:color w:val="000000"/>
        </w:rPr>
        <w:t>2 - 76, 31 - 75</w:t>
        <w:tab/>
        <w:t>20</w:t>
        <w:tab/>
        <w:t>20</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Brunswick Street,</w:t>
      </w:r>
      <w:r>
        <w:rPr>
          <w:color w:val="000000"/>
          <w:lang w:val="en-US" w:eastAsia="en-US"/>
        </w:rPr>
        <w:t xml:space="preserve"> Dor., Rox., Public way, from 244 Columbia Road to approximately 316 feet northwesterly and after an interval, from between 43 and 61 Normandy Street to approximately 270 feet northwest of 575 Warren Street.</w:t>
      </w:r>
    </w:p>
    <w:p>
      <w:pPr>
        <w:pStyle w:val="Tab2"/>
        <w:rPr/>
      </w:pPr>
      <w:r>
        <w:rPr>
          <w:color w:val="000000"/>
        </w:rPr>
        <w:t>1 - 67, 20 - 68</w:t>
        <w:tab/>
        <w:t>12</w:t>
        <w:tab/>
        <w:t>2</w:t>
        <w:tab/>
        <w:t>7</w:t>
        <w:tab/>
        <w:t>3/10</w:t>
        <w:tab/>
        <w:t>02121</w:t>
      </w:r>
    </w:p>
    <w:p>
      <w:pPr>
        <w:pStyle w:val="Tab2"/>
        <w:spacing w:before="0" w:after="120"/>
        <w:rPr/>
      </w:pPr>
      <w:r>
        <w:rPr>
          <w:color w:val="000000"/>
        </w:rPr>
        <w:t>77 - 211, 78 - 210</w:t>
        <w:tab/>
        <w:t>14</w:t>
        <w:tab/>
        <w:t>1</w:t>
        <w:tab/>
        <w:t>4</w:t>
        <w:tab/>
        <w:t>3/10</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Brush Hill Terrace,</w:t>
      </w:r>
      <w:r>
        <w:rPr>
          <w:color w:val="000000"/>
          <w:lang w:val="en-US" w:eastAsia="en-US"/>
        </w:rPr>
        <w:t xml:space="preserve"> H.P., from between 232 and 256 Dana Avenue to the Boston and Milton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between 232 and 256 Dana Avenue to 128 Neponset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128 Neponset Avenue to the Boston and Milton Boundary Line.</w:t>
      </w:r>
      <w:r>
        <w:rPr>
          <w:color w:val="000000"/>
        </w:rPr>
        <w:tab/>
        <w:tab/>
      </w:r>
      <w:r>
        <w:rPr>
          <w:color w:val="000000"/>
          <w:lang w:val="en-US" w:eastAsia="en-US"/>
        </w:rPr>
        <w:t>18</w:t>
      </w:r>
      <w:r>
        <w:rPr>
          <w:color w:val="000000"/>
        </w:rPr>
        <w:tab/>
      </w:r>
      <w:r>
        <w:rPr>
          <w:color w:val="000000"/>
          <w:lang w:val="en-US" w:eastAsia="en-US"/>
        </w:rPr>
        <w:t>17</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Brushwood Circle,</w:t>
      </w:r>
      <w:r>
        <w:rPr>
          <w:color w:val="000000"/>
          <w:lang w:val="en-US" w:eastAsia="en-US"/>
        </w:rPr>
        <w:t xml:space="preserve"> H.P., Private way, from 965 Metropolitan Avenue to approximately 305 feet southwesterly.</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Bryant Road,</w:t>
      </w:r>
      <w:r>
        <w:rPr>
          <w:color w:val="000000"/>
          <w:lang w:val="en-US" w:eastAsia="en-US"/>
        </w:rPr>
        <w:t xml:space="preserve"> W.R., Public way, from 139 Stimson Street to approximately 270 feet northeasterly.</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Bryon Road,</w:t>
      </w:r>
      <w:r>
        <w:rPr>
          <w:color w:val="000000"/>
          <w:lang w:val="en-US" w:eastAsia="en-US"/>
        </w:rPr>
        <w:t xml:space="preserve"> Newton, W.R., Private way, from between 200 and 300 La Grange Street to between 200 and 300 La Grange Street, with a branch extending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 portion of Bryon Road, from between 200 and 300 La Grange Street to between 200 and 300 La Grange Street, is within the City of Newton and the portion of Bryon Road, from 62 Bryon Road extending southwesterly, is within the City of Boston.</w:t>
      </w:r>
      <w:r>
        <w:rPr>
          <w:color w:val="000000"/>
        </w:rPr>
        <w:tab/>
        <w:tab/>
        <w:t>20</w:t>
        <w:tab/>
        <w:t>20</w:t>
        <w:tab/>
        <w:t>6</w:t>
        <w:tab/>
        <w:t>6</w:t>
        <w:tab/>
        <w:t>02167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Buchanan Road,</w:t>
      </w:r>
      <w:r>
        <w:rPr>
          <w:color w:val="000000"/>
          <w:lang w:val="en-US" w:eastAsia="en-US"/>
        </w:rPr>
        <w:t xml:space="preserve"> W.R., Public way, from 1369 Centre Street to 25 Morey Road.</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Buckingham Street,</w:t>
      </w:r>
      <w:r>
        <w:rPr>
          <w:color w:val="000000"/>
          <w:lang w:val="en-US" w:eastAsia="en-US"/>
        </w:rPr>
        <w:t xml:space="preserve"> H.P., Public way, from 161 Neponset Valley Parkway to 104 Readville Street.</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Buckley Avenue,</w:t>
      </w:r>
      <w:r>
        <w:rPr>
          <w:color w:val="000000"/>
          <w:lang w:val="en-US" w:eastAsia="en-US"/>
        </w:rPr>
        <w:t xml:space="preserve"> Rox., Private way, from 2 Johnson Avenue to northeasterly and southwesterly.</w:t>
        <w:tab/>
        <w:tab/>
        <w:t>10</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Bucknam Street,</w:t>
      </w:r>
      <w:r>
        <w:rPr>
          <w:color w:val="000000"/>
          <w:lang w:val="en-US" w:eastAsia="en-US"/>
        </w:rPr>
        <w:t xml:space="preserve"> Rox., Public way, from 90 Fisher Avenue to 11 Lawn Street.</w:t>
      </w:r>
    </w:p>
    <w:p>
      <w:pPr>
        <w:pStyle w:val="Tab2"/>
        <w:rPr/>
      </w:pPr>
      <w:r>
        <w:rPr>
          <w:color w:val="000000"/>
        </w:rPr>
        <w:t>1 - 17. 2 - 22</w:t>
        <w:tab/>
        <w:t>10</w:t>
        <w:tab/>
        <w:t>6</w:t>
        <w:tab/>
        <w:t>6</w:t>
        <w:tab/>
        <w:t>10</w:t>
        <w:tab/>
        <w:t>02120</w:t>
      </w:r>
    </w:p>
    <w:p>
      <w:pPr>
        <w:pStyle w:val="Tab2"/>
        <w:spacing w:before="0" w:after="120"/>
        <w:rPr/>
      </w:pPr>
      <w:r>
        <w:rPr>
          <w:color w:val="000000"/>
        </w:rPr>
        <w:t>19 - 23</w:t>
        <w:tab/>
        <w:t>10</w:t>
        <w:tab/>
        <w:t>5</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Buick Street,</w:t>
      </w:r>
      <w:r>
        <w:rPr>
          <w:color w:val="000000"/>
          <w:lang w:val="en-US" w:eastAsia="en-US"/>
        </w:rPr>
        <w:t xml:space="preserve"> B.P., Private way, from 881 Commonwealth Avenue to approximately 471 feet northeasterly.</w:t>
        <w:tab/>
        <w:tab/>
        <w:t>21</w:t>
        <w:tab/>
        <w:t>3</w:t>
        <w:tab/>
        <w:t>9</w:t>
      </w:r>
      <w:r>
        <w:rPr>
          <w:color w:val="000000"/>
        </w:rPr>
        <w:tab/>
      </w:r>
      <w:r>
        <w:rPr>
          <w:color w:val="000000"/>
          <w:lang w:val="en-US" w:eastAsia="en-US"/>
        </w:rPr>
        <w:t>1</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Bulfinch Place,</w:t>
      </w:r>
      <w:r>
        <w:rPr>
          <w:color w:val="000000"/>
          <w:lang w:val="en-US" w:eastAsia="en-US"/>
        </w:rPr>
        <w:t xml:space="preserve"> B.P., Public way, from 15 New Chardon Street to opposite 15 Sudbury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 xml:space="preserve">Note; </w:t>
      </w:r>
      <w:r>
        <w:rPr>
          <w:color w:val="000000"/>
          <w:lang w:val="en-US" w:eastAsia="en-US"/>
        </w:rPr>
        <w:t>this street, is a public footway only.</w:t>
      </w:r>
      <w:r>
        <w:rPr>
          <w:color w:val="000000"/>
        </w:rPr>
        <w:tab/>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Bullard Street,</w:t>
      </w:r>
      <w:r>
        <w:rPr>
          <w:color w:val="000000"/>
          <w:lang w:val="en-US" w:eastAsia="en-US"/>
        </w:rPr>
        <w:t xml:space="preserve"> Dor., Public way, from 52 Bowdoin Avenue to opposite 105 Bowdoin Street.</w:t>
        <w:tab/>
        <w:tab/>
        <w:t>14</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szCs w:val="17"/>
          <w:lang w:val="en-US" w:eastAsia="en-US"/>
        </w:rPr>
      </w:pPr>
      <w:r>
        <w:rPr>
          <w:b/>
          <w:color w:val="000000"/>
          <w:sz w:val="24"/>
          <w:lang w:val="en-US" w:eastAsia="en-US"/>
        </w:rPr>
        <w:t>*</w:t>
      </w:r>
      <w:r>
        <w:rPr>
          <w:b/>
          <w:color w:val="000000"/>
          <w:szCs w:val="17"/>
          <w:lang w:val="en-US" w:eastAsia="en-US"/>
        </w:rPr>
        <w:t xml:space="preserve">Bullock Street, </w:t>
      </w:r>
      <w:r>
        <w:rPr>
          <w:color w:val="000000"/>
          <w:szCs w:val="17"/>
          <w:lang w:val="en-US" w:eastAsia="en-US"/>
        </w:rPr>
        <w:t>S.B., Private way, from Butler Street to D Street.</w:t>
        <w:tab/>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Bumstead Court,</w:t>
      </w:r>
      <w:r>
        <w:rPr>
          <w:color w:val="000000"/>
          <w:lang w:val="en-US" w:eastAsia="en-US"/>
        </w:rPr>
        <w:t xml:space="preserve"> B.P., Private way, from opposite 2 Boylston Street to northwesterly.</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Bungalow Road,</w:t>
      </w:r>
      <w:r>
        <w:rPr>
          <w:color w:val="000000"/>
          <w:lang w:val="en-US" w:eastAsia="en-US"/>
        </w:rPr>
        <w:t xml:space="preserve"> W.R., Private way, from opposite 25 Camp Road to near 85 Overlook Road.</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Bunker Street,</w:t>
      </w:r>
      <w:r>
        <w:rPr>
          <w:color w:val="000000"/>
          <w:lang w:val="en-US" w:eastAsia="en-US"/>
        </w:rPr>
        <w:t xml:space="preserve"> H.P., Private way, from Neponset Valley Parkway near 1724 River Street to southeast of Manila Avenue.</w:t>
      </w:r>
    </w:p>
    <w:p>
      <w:pPr>
        <w:pStyle w:val="Tab2"/>
        <w:rPr>
          <w:color w:val="000000"/>
        </w:rPr>
      </w:pPr>
      <w:r>
        <w:rPr>
          <w:color w:val="000000"/>
        </w:rPr>
        <w:t>Odd</w:t>
        <w:tab/>
        <w:t>18</w:t>
        <w:tab/>
        <w:t>19</w:t>
        <w:tab/>
        <w:t>5</w:t>
        <w:tab/>
        <w:t>8</w:t>
        <w:tab/>
        <w:t>02136</w:t>
      </w:r>
    </w:p>
    <w:p>
      <w:pPr>
        <w:pStyle w:val="Tab2"/>
        <w:spacing w:before="0" w:after="120"/>
        <w:rPr>
          <w:color w:val="000000"/>
        </w:rPr>
      </w:pPr>
      <w:r>
        <w:rPr>
          <w:color w:val="000000"/>
        </w:rPr>
        <w:t>Even</w:t>
        <w:tab/>
        <w:t>18</w:t>
        <w:tab/>
        <w:t>20</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Bunker Hill Court,</w:t>
      </w:r>
      <w:r>
        <w:rPr>
          <w:color w:val="000000"/>
          <w:lang w:val="en-US" w:eastAsia="en-US"/>
        </w:rPr>
        <w:t xml:space="preserve"> Chsn., Public way, from between 314 and 322 Bunker Hill Street to approximately 163 feet southwesterly.</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Bunker Hill Street,</w:t>
      </w:r>
      <w:r>
        <w:rPr>
          <w:color w:val="000000"/>
          <w:lang w:val="en-US" w:eastAsia="en-US"/>
        </w:rPr>
        <w:t xml:space="preserve"> Chsn., Public way, from Lowney Way to opposite 525 Main Street at Medford Street.</w:t>
      </w:r>
    </w:p>
    <w:p>
      <w:pPr>
        <w:pStyle w:val="Tab2"/>
        <w:rPr/>
      </w:pPr>
      <w:r>
        <w:rPr>
          <w:color w:val="000000"/>
        </w:rPr>
        <w:t>1 - 105, 2 - 112</w:t>
        <w:tab/>
        <w:t>2</w:t>
        <w:tab/>
        <w:t>2</w:t>
        <w:tab/>
        <w:t>1</w:t>
        <w:tab/>
        <w:t>1</w:t>
        <w:tab/>
        <w:t>02129</w:t>
      </w:r>
    </w:p>
    <w:p>
      <w:pPr>
        <w:pStyle w:val="Tab2"/>
        <w:rPr/>
      </w:pPr>
      <w:r>
        <w:rPr>
          <w:color w:val="000000"/>
        </w:rPr>
        <w:t>113 - 219, 118 - 210</w:t>
        <w:tab/>
        <w:t>2</w:t>
        <w:tab/>
        <w:t>4</w:t>
        <w:tab/>
        <w:t>1</w:t>
        <w:tab/>
        <w:t>1</w:t>
        <w:tab/>
        <w:t>02129</w:t>
      </w:r>
    </w:p>
    <w:p>
      <w:pPr>
        <w:pStyle w:val="Tab2"/>
        <w:rPr>
          <w:color w:val="000000"/>
        </w:rPr>
      </w:pPr>
      <w:r>
        <w:rPr>
          <w:color w:val="000000"/>
        </w:rPr>
        <w:t>212 - 330, 223 - 325</w:t>
        <w:tab/>
        <w:t>2</w:t>
        <w:tab/>
        <w:t>5</w:t>
        <w:tab/>
        <w:t>1</w:t>
        <w:tab/>
        <w:t>1</w:t>
        <w:tab/>
        <w:t>02129</w:t>
      </w:r>
    </w:p>
    <w:p>
      <w:pPr>
        <w:pStyle w:val="Tab2"/>
        <w:rPr/>
      </w:pPr>
      <w:r>
        <w:rPr>
          <w:color w:val="000000"/>
        </w:rPr>
        <w:t>327 - 452, 370 - 460</w:t>
        <w:tab/>
        <w:t>2</w:t>
        <w:tab/>
        <w:t>7</w:t>
        <w:tab/>
        <w:t>1</w:t>
        <w:tab/>
        <w:t>1</w:t>
        <w:tab/>
        <w:t>02129</w:t>
      </w:r>
    </w:p>
    <w:p>
      <w:pPr>
        <w:pStyle w:val="Tab2"/>
        <w:spacing w:before="0" w:after="120"/>
        <w:rPr/>
      </w:pPr>
      <w:r>
        <w:rPr>
          <w:color w:val="000000"/>
        </w:rPr>
        <w:t>332 - 366</w:t>
        <w:tab/>
        <w:t>2</w:t>
        <w:tab/>
        <w:t>6</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Bunker Hill Industrial Park</w:t>
      </w:r>
      <w:r>
        <w:rPr>
          <w:color w:val="000000"/>
          <w:lang w:val="en-US" w:eastAsia="en-US"/>
        </w:rPr>
        <w:t>, Chsn., Public way, from 420 Rutherford Avenue to approximately 1,825 feet southwesterly and northwesterly.</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Burard Street,</w:t>
      </w:r>
      <w:r>
        <w:rPr>
          <w:color w:val="000000"/>
          <w:lang w:val="en-US" w:eastAsia="en-US"/>
        </w:rPr>
        <w:t xml:space="preserve"> W.R., Public way, from opposite 152 Dent Street to 580 La Grange Street.</w:t>
        <w:tab/>
        <w:tab/>
        <w:t>20</w:t>
      </w:r>
      <w:r>
        <w:rPr>
          <w:color w:val="000000"/>
        </w:rPr>
        <w:tab/>
      </w:r>
      <w:r>
        <w:rPr>
          <w:color w:val="000000"/>
          <w:lang w:val="en-US" w:eastAsia="en-US"/>
        </w:rPr>
        <w:t>12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Burbank Street,</w:t>
      </w:r>
      <w:r>
        <w:rPr>
          <w:color w:val="000000"/>
          <w:lang w:val="en-US" w:eastAsia="en-US"/>
        </w:rPr>
        <w:t xml:space="preserve"> Rox., Public way, from Edgerly Road between Norway Street and Westland Avenue to 64 Hemenway Street.</w:t>
      </w:r>
    </w:p>
    <w:p>
      <w:pPr>
        <w:pStyle w:val="Tab2"/>
        <w:rPr/>
      </w:pPr>
      <w:r>
        <w:rPr>
          <w:color w:val="000000"/>
        </w:rPr>
        <w:t>1 - 41</w:t>
        <w:tab/>
        <w:t>4</w:t>
        <w:tab/>
        <w:t>5</w:t>
        <w:tab/>
        <w:t>7</w:t>
        <w:tab/>
        <w:t>10</w:t>
        <w:tab/>
        <w:t>02115</w:t>
      </w:r>
    </w:p>
    <w:p>
      <w:pPr>
        <w:pStyle w:val="Tab2"/>
        <w:rPr/>
      </w:pPr>
      <w:r>
        <w:rPr>
          <w:color w:val="000000"/>
        </w:rPr>
        <w:t>2 - 82</w:t>
        <w:tab/>
        <w:t>4</w:t>
        <w:tab/>
        <w:t>7</w:t>
        <w:tab/>
        <w:t>8</w:t>
        <w:tab/>
        <w:t>10</w:t>
        <w:tab/>
        <w:t>02115</w:t>
      </w:r>
    </w:p>
    <w:p>
      <w:pPr>
        <w:pStyle w:val="Tab2"/>
        <w:spacing w:before="0" w:after="120"/>
        <w:rPr/>
      </w:pPr>
      <w:r>
        <w:rPr>
          <w:color w:val="000000"/>
        </w:rPr>
        <w:t>49 - 75</w:t>
        <w:tab/>
        <w:t>4</w:t>
        <w:tab/>
        <w:t>6</w:t>
        <w:tab/>
        <w:t>8</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Burgess Street,</w:t>
      </w:r>
      <w:r>
        <w:rPr>
          <w:color w:val="000000"/>
          <w:lang w:val="en-US" w:eastAsia="en-US"/>
        </w:rPr>
        <w:t xml:space="preserve"> Dor., Public way, from 630 Dudley Street to 37 Leyland Street.</w:t>
        <w:tab/>
        <w:tab/>
        <w:t>8</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Burgoyne Street,</w:t>
      </w:r>
      <w:r>
        <w:rPr>
          <w:color w:val="000000"/>
          <w:lang w:val="en-US" w:eastAsia="en-US"/>
        </w:rPr>
        <w:t xml:space="preserve"> Dor., Public way, from 365 Ashmont Street to 104 Beaumont Street.</w:t>
        <w:tab/>
        <w:tab/>
        <w:t>16</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Burke Street,</w:t>
      </w:r>
      <w:r>
        <w:rPr>
          <w:color w:val="000000"/>
          <w:lang w:val="en-US" w:eastAsia="en-US"/>
        </w:rPr>
        <w:t xml:space="preserve"> Rox., Public way, from between 716 and 748 Columbus Avenue to 1011 Tremont Street.</w:t>
        <w:tab/>
        <w:tab/>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Burke Street,</w:t>
      </w:r>
      <w:r>
        <w:rPr>
          <w:color w:val="000000"/>
          <w:lang w:val="en-US" w:eastAsia="en-US"/>
        </w:rPr>
        <w:t xml:space="preserve"> 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 xml:space="preserve">Note; </w:t>
      </w:r>
      <w:r>
        <w:rPr>
          <w:color w:val="000000"/>
          <w:lang w:val="en-US" w:eastAsia="en-US"/>
        </w:rPr>
        <w:t>see Reverend Richard A. Burke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Burke's Court,</w:t>
      </w:r>
      <w:r>
        <w:rPr>
          <w:color w:val="000000"/>
          <w:lang w:val="en-US" w:eastAsia="en-US"/>
        </w:rPr>
        <w:t xml:space="preserve"> E.B., Private way, from 84 Everett Street to northeasterly.</w:t>
        <w:tab/>
        <w:tab/>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Burley Street,</w:t>
      </w:r>
      <w:r>
        <w:rPr>
          <w:color w:val="000000"/>
          <w:lang w:val="en-US" w:eastAsia="en-US"/>
        </w:rPr>
        <w:t xml:space="preserve"> W.R., Public way, from 76 Dale Street to 355 Metropolitan Avenue.</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Burlington Avenue,</w:t>
      </w:r>
      <w:r>
        <w:rPr>
          <w:color w:val="000000"/>
          <w:lang w:val="en-US" w:eastAsia="en-US"/>
        </w:rPr>
        <w:t xml:space="preserve"> B.P., Public way, from 121 Brookline Avenue to approximately 506 feet northwesterly.</w:t>
        <w:tab/>
        <w:tab/>
        <w:t>21</w:t>
      </w:r>
      <w:r>
        <w:rPr>
          <w:color w:val="000000"/>
        </w:rPr>
        <w:tab/>
      </w:r>
      <w:r>
        <w:rPr>
          <w:color w:val="000000"/>
          <w:lang w:val="en-US" w:eastAsia="en-US"/>
        </w:rPr>
        <w:t>1</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Burmah Street,</w:t>
      </w:r>
      <w:r>
        <w:rPr>
          <w:color w:val="000000"/>
          <w:lang w:val="en-US" w:eastAsia="en-US"/>
        </w:rPr>
        <w:t xml:space="preserve"> Dor., Public way, from 95 Edgewater Drive to approximately 341 feet northwesterly.</w:t>
        <w:tab/>
        <w:tab/>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Burnett Street,</w:t>
      </w:r>
      <w:r>
        <w:rPr>
          <w:color w:val="000000"/>
          <w:lang w:val="en-US" w:eastAsia="en-US"/>
        </w:rPr>
        <w:t xml:space="preserve"> W.R., from 3553 Washington Street to 3585 Washington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3553 Washington Street to 3585 Washington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59 Burnett Street to southwesterly.</w:t>
      </w:r>
      <w:r>
        <w:rPr>
          <w:color w:val="000000"/>
        </w:rPr>
        <w:tab/>
        <w:tab/>
      </w:r>
      <w:r>
        <w:rPr>
          <w:color w:val="000000"/>
          <w:lang w:val="en-US" w:eastAsia="en-US"/>
        </w:rPr>
        <w:t>11</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Burney Street,</w:t>
      </w:r>
      <w:r>
        <w:rPr>
          <w:color w:val="000000"/>
          <w:lang w:val="en-US" w:eastAsia="en-US"/>
        </w:rPr>
        <w:t xml:space="preserve"> Rox., from 1502 Tremont Street to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between 59 and 73 Delle Avenue to 1502 Tremont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56 Delle Avenue to southwesterly.</w:t>
        <w:tab/>
        <w:tab/>
        <w:t>10</w:t>
      </w:r>
      <w:r>
        <w:rPr>
          <w:color w:val="000000"/>
        </w:rPr>
        <w:tab/>
      </w:r>
      <w:r>
        <w:rPr>
          <w:color w:val="000000"/>
          <w:lang w:val="en-US" w:eastAsia="en-US"/>
        </w:rPr>
        <w:t>2</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Burnham Place,</w:t>
      </w:r>
      <w:r>
        <w:rPr>
          <w:color w:val="000000"/>
          <w:lang w:val="en-US" w:eastAsia="en-US"/>
        </w:rPr>
        <w:t xml:space="preserve"> S.B., Public way, from 476 East Third Street to approximately 153 feet northerly.</w:t>
        <w:tab/>
        <w:tab/>
        <w:t>6</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Burnside Avenue,</w:t>
      </w:r>
      <w:r>
        <w:rPr>
          <w:color w:val="000000"/>
          <w:lang w:val="en-US" w:eastAsia="en-US"/>
        </w:rPr>
        <w:t xml:space="preserve"> W.R., Public way, from 27 Peak Hill Road to 234 Weld Street.</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Burr Street,</w:t>
      </w:r>
      <w:r>
        <w:rPr>
          <w:color w:val="000000"/>
          <w:lang w:val="en-US" w:eastAsia="en-US"/>
        </w:rPr>
        <w:t xml:space="preserve"> W.R., Public way, from 37 Boylston Street to opposite 55 Spring Park Avenue.</w:t>
        <w:tab/>
        <w:tab/>
        <w:t>19</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Burrage Street,</w:t>
      </w:r>
      <w:r>
        <w:rPr>
          <w:color w:val="000000"/>
          <w:lang w:val="en-US" w:eastAsia="en-US"/>
        </w:rPr>
        <w:t xml:space="preserve"> W.R., Private way, from 572 Centre Street to northeasterly.</w:t>
        <w:tab/>
        <w:tab/>
        <w:t>19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Burrell Street,</w:t>
      </w:r>
      <w:r>
        <w:rPr>
          <w:color w:val="000000"/>
          <w:lang w:val="en-US" w:eastAsia="en-US"/>
        </w:rPr>
        <w:t xml:space="preserve"> Dor., Public way, from 524 Dudley Street to between 202 and 273 Norfolk Avenue.</w:t>
      </w:r>
    </w:p>
    <w:p>
      <w:pPr>
        <w:pStyle w:val="Tab2"/>
        <w:rPr/>
      </w:pPr>
      <w:r>
        <w:rPr>
          <w:color w:val="000000"/>
        </w:rPr>
        <w:t>1 - 35</w:t>
        <w:tab/>
        <w:t>8</w:t>
        <w:tab/>
        <w:t>5</w:t>
        <w:tab/>
        <w:t>7</w:t>
        <w:tab/>
        <w:t>3</w:t>
        <w:tab/>
        <w:t>02119</w:t>
      </w:r>
    </w:p>
    <w:p>
      <w:pPr>
        <w:pStyle w:val="Tab2"/>
        <w:spacing w:before="0" w:after="120"/>
        <w:rPr/>
      </w:pPr>
      <w:r>
        <w:rPr>
          <w:color w:val="000000"/>
        </w:rPr>
        <w:t>2 - 106, 39 - 105</w:t>
        <w:tab/>
        <w:t>8</w:t>
        <w:tab/>
        <w:t>6</w:t>
        <w:tab/>
        <w:t>7</w:t>
        <w:tab/>
        <w:t>3</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Burrill Place,</w:t>
      </w:r>
      <w:r>
        <w:rPr>
          <w:color w:val="000000"/>
          <w:lang w:val="en-US" w:eastAsia="en-US"/>
        </w:rPr>
        <w:t xml:space="preserve"> S.B., Private way, from 165 I Steet to westerly.</w:t>
        <w:tab/>
        <w:tab/>
        <w:t>7</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Burroughs Street,</w:t>
      </w:r>
      <w:r>
        <w:rPr>
          <w:color w:val="000000"/>
          <w:lang w:val="en-US" w:eastAsia="en-US"/>
        </w:rPr>
        <w:t xml:space="preserve"> W.R., Public way, from 697 Centre Street to 100 Pond Street.</w:t>
      </w:r>
    </w:p>
    <w:p>
      <w:pPr>
        <w:pStyle w:val="Tab2"/>
        <w:rPr>
          <w:color w:val="000000"/>
        </w:rPr>
      </w:pPr>
      <w:r>
        <w:rPr>
          <w:color w:val="000000"/>
        </w:rPr>
        <w:t>Odd</w:t>
        <w:tab/>
        <w:t>19</w:t>
        <w:tab/>
        <w:t>5</w:t>
        <w:tab/>
        <w:t>6</w:t>
        <w:tab/>
        <w:t>2</w:t>
        <w:tab/>
        <w:t>02130</w:t>
      </w:r>
    </w:p>
    <w:p>
      <w:pPr>
        <w:pStyle w:val="Tab2"/>
        <w:spacing w:before="0" w:after="120"/>
        <w:rPr>
          <w:color w:val="000000"/>
        </w:rPr>
      </w:pPr>
      <w:r>
        <w:rPr>
          <w:color w:val="000000"/>
        </w:rPr>
        <w:t>Even</w:t>
        <w:tab/>
        <w:t>19</w:t>
        <w:tab/>
        <w:t>8</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Burrwood Road,</w:t>
      </w:r>
      <w:r>
        <w:rPr>
          <w:color w:val="000000"/>
          <w:lang w:val="en-US" w:eastAsia="en-US"/>
        </w:rPr>
        <w:t xml:space="preserve"> W.R., Public way, from 11 Gretter Road to 18 Morey Road.</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Burt Street,</w:t>
      </w:r>
      <w:r>
        <w:rPr>
          <w:color w:val="000000"/>
          <w:lang w:val="en-US" w:eastAsia="en-US"/>
        </w:rPr>
        <w:t xml:space="preserve"> Dor., Public way, from 101 Ashmont Street to 800 Washington Street.</w:t>
      </w:r>
    </w:p>
    <w:p>
      <w:pPr>
        <w:pStyle w:val="Tab2"/>
        <w:rPr>
          <w:color w:val="000000"/>
        </w:rPr>
      </w:pPr>
      <w:r>
        <w:rPr>
          <w:color w:val="000000"/>
        </w:rPr>
        <w:t>Odd</w:t>
        <w:tab/>
        <w:t>17</w:t>
        <w:tab/>
        <w:t>9</w:t>
        <w:tab/>
        <w:t>3</w:t>
        <w:tab/>
        <w:t>7</w:t>
        <w:tab/>
        <w:t>02124</w:t>
      </w:r>
    </w:p>
    <w:p>
      <w:pPr>
        <w:pStyle w:val="Tab2"/>
        <w:spacing w:before="0" w:after="120"/>
        <w:rPr>
          <w:color w:val="000000"/>
        </w:rPr>
      </w:pPr>
      <w:r>
        <w:rPr>
          <w:color w:val="000000"/>
        </w:rPr>
        <w:t>Even</w:t>
        <w:tab/>
        <w:t>17</w:t>
        <w:tab/>
        <w:t>11</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Burton Avenue,</w:t>
      </w:r>
      <w:r>
        <w:rPr>
          <w:color w:val="000000"/>
          <w:lang w:val="en-US" w:eastAsia="en-US"/>
        </w:rPr>
        <w:t xml:space="preserve"> Rox., Private way, from 27 Copeland Street to southeasterly.</w:t>
        <w:tab/>
        <w:tab/>
        <w:t>12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Burton Street,</w:t>
      </w:r>
      <w:r>
        <w:rPr>
          <w:color w:val="000000"/>
          <w:lang w:val="en-US" w:eastAsia="en-US"/>
        </w:rPr>
        <w:t xml:space="preserve"> Bri., from 725 Washington Street to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725 Washington Street to approximately 225 feet northeast of Bellamy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the end of the public way to northeasterly.</w:t>
      </w:r>
      <w:r>
        <w:rPr>
          <w:color w:val="000000"/>
        </w:rPr>
        <w:tab/>
        <w:tab/>
      </w:r>
      <w:r>
        <w:rPr>
          <w:color w:val="000000"/>
          <w:lang w:val="en-US" w:eastAsia="en-US"/>
        </w:rPr>
        <w:t>22</w:t>
      </w:r>
      <w:r>
        <w:rPr>
          <w:color w:val="000000"/>
        </w:rPr>
        <w:tab/>
      </w:r>
      <w:r>
        <w:rPr>
          <w:color w:val="000000"/>
          <w:lang w:val="en-US" w:eastAsia="en-US"/>
        </w:rPr>
        <w:t>13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Burwell Road,</w:t>
      </w:r>
      <w:r>
        <w:rPr>
          <w:color w:val="000000"/>
          <w:lang w:val="en-US" w:eastAsia="en-US"/>
        </w:rPr>
        <w:t xml:space="preserve"> W.R., Public way, from 108 Church Street to 115 Theodore Parker Road.</w:t>
        <w:tab/>
        <w:tab/>
        <w:t>20</w:t>
      </w:r>
      <w:r>
        <w:rPr>
          <w:color w:val="000000"/>
        </w:rPr>
        <w:tab/>
      </w:r>
      <w:r>
        <w:rPr>
          <w:color w:val="000000"/>
          <w:lang w:val="en-US" w:eastAsia="en-US"/>
        </w:rPr>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Bushnell Street,</w:t>
      </w:r>
      <w:r>
        <w:rPr>
          <w:color w:val="000000"/>
          <w:lang w:val="en-US" w:eastAsia="en-US"/>
        </w:rPr>
        <w:t xml:space="preserve"> Dor., Public way, from 1894 Dorchester Avenue to 25 Weyanoke Street.</w:t>
      </w:r>
    </w:p>
    <w:p>
      <w:pPr>
        <w:pStyle w:val="Tab2"/>
        <w:rPr/>
      </w:pPr>
      <w:r>
        <w:rPr>
          <w:color w:val="000000"/>
        </w:rPr>
        <w:t>1 - 83, 2 - 82</w:t>
        <w:tab/>
        <w:t>16</w:t>
        <w:tab/>
        <w:t>8</w:t>
        <w:tab/>
        <w:t>3</w:t>
        <w:tab/>
        <w:t>7</w:t>
        <w:tab/>
        <w:t>02124</w:t>
      </w:r>
    </w:p>
    <w:p>
      <w:pPr>
        <w:pStyle w:val="Tab2"/>
        <w:spacing w:before="0" w:after="120"/>
        <w:rPr/>
      </w:pPr>
      <w:r>
        <w:rPr>
          <w:color w:val="000000"/>
        </w:rPr>
        <w:t>84 - 100, 85 - 99</w:t>
        <w:tab/>
        <w:t>16</w:t>
        <w:tab/>
        <w:t>11</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Business Street,</w:t>
      </w:r>
      <w:r>
        <w:rPr>
          <w:color w:val="000000"/>
          <w:lang w:val="en-US" w:eastAsia="en-US"/>
        </w:rPr>
        <w:t xml:space="preserve"> H.P., Public way, from 1318 River Street opposite Gordon Avenue to 1502 River Street opposite Hillis Road.</w:t>
      </w:r>
    </w:p>
    <w:p>
      <w:pPr>
        <w:pStyle w:val="Tab2"/>
        <w:rPr/>
      </w:pPr>
      <w:r>
        <w:rPr>
          <w:color w:val="000000"/>
        </w:rPr>
        <w:t>1 - 35, 2 - 40</w:t>
        <w:tab/>
        <w:t>18</w:t>
        <w:tab/>
        <w:t>18</w:t>
        <w:tab/>
        <w:t>5</w:t>
        <w:tab/>
        <w:t>8</w:t>
        <w:tab/>
        <w:t>02136</w:t>
      </w:r>
    </w:p>
    <w:p>
      <w:pPr>
        <w:pStyle w:val="Tab2"/>
        <w:spacing w:before="0" w:after="120"/>
        <w:rPr/>
      </w:pPr>
      <w:r>
        <w:rPr>
          <w:color w:val="000000"/>
        </w:rPr>
        <w:t>39 - 133, 44 - 136</w:t>
        <w:tab/>
        <w:t>18</w:t>
        <w:tab/>
        <w:t>19</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Business Terrace,</w:t>
      </w:r>
      <w:r>
        <w:rPr>
          <w:color w:val="000000"/>
          <w:lang w:val="en-US" w:eastAsia="en-US"/>
        </w:rPr>
        <w:t xml:space="preserve"> H.P., Private way, from 68 Business Street to southeasterly.</w:t>
      </w:r>
      <w:r>
        <w:rPr>
          <w:color w:val="000000"/>
        </w:rPr>
        <w:tab/>
        <w:tab/>
      </w:r>
      <w:r>
        <w:rPr>
          <w:color w:val="000000"/>
          <w:lang w:val="en-US" w:eastAsia="en-US"/>
        </w:rPr>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Bussey Street,</w:t>
      </w:r>
      <w:r>
        <w:rPr>
          <w:color w:val="000000"/>
          <w:lang w:val="en-US" w:eastAsia="en-US"/>
        </w:rPr>
        <w:t xml:space="preserve"> W.R., Public way, from between 380 and 563 South Street to Walter Street between 1200 Centre Street and 2 Weld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street, passes through the Arnold Arboretum.</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Buswell Street,</w:t>
      </w:r>
      <w:r>
        <w:rPr>
          <w:color w:val="000000"/>
          <w:lang w:val="en-US" w:eastAsia="en-US"/>
        </w:rPr>
        <w:t xml:space="preserve"> B.P., Public way, from 64 Mountfort Street at 15 Arundel Street to 74 St. Mary's Street (in the Town of Brookline).</w:t>
      </w:r>
    </w:p>
    <w:p>
      <w:pPr>
        <w:pStyle w:val="Tab2"/>
        <w:rPr/>
      </w:pPr>
      <w:r>
        <w:rPr>
          <w:color w:val="000000"/>
        </w:rPr>
        <w:t>1 - 17, 2 - 24</w:t>
        <w:tab/>
        <w:t>21</w:t>
        <w:tab/>
        <w:t>2</w:t>
        <w:tab/>
        <w:t>8</w:t>
        <w:tab/>
        <w:t>1</w:t>
        <w:tab/>
        <w:t>02215</w:t>
      </w:r>
    </w:p>
    <w:p>
      <w:pPr>
        <w:pStyle w:val="Tab2"/>
        <w:spacing w:before="0" w:after="120"/>
        <w:rPr/>
      </w:pPr>
      <w:r>
        <w:rPr>
          <w:color w:val="000000"/>
        </w:rPr>
        <w:t>21 - 55, 32 - 52</w:t>
        <w:tab/>
        <w:t>21</w:t>
        <w:tab/>
        <w:t>1</w:t>
        <w:tab/>
        <w:t>8</w:t>
        <w:tab/>
        <w:t>1</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Butland Court,</w:t>
      </w:r>
      <w:r>
        <w:rPr>
          <w:color w:val="000000"/>
          <w:lang w:val="en-US" w:eastAsia="en-US"/>
        </w:rPr>
        <w:t xml:space="preserve"> S.B., Private way, from 141 O Street to westerly.</w:t>
        <w:tab/>
        <w:tab/>
        <w:t>6</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Butler Row</w:t>
      </w:r>
      <w:r>
        <w:rPr>
          <w:color w:val="000000"/>
          <w:lang w:val="en-US" w:eastAsia="en-US"/>
        </w:rPr>
        <w:t>, B.P., Private way, from Butler Square to 100 State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Butler Square,</w:t>
      </w:r>
      <w:r>
        <w:rPr>
          <w:color w:val="000000"/>
          <w:lang w:val="en-US" w:eastAsia="en-US"/>
        </w:rPr>
        <w:t xml:space="preserve"> B.P., Public way, from Butler Row to 55 Chatham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Butler Street,</w:t>
      </w:r>
      <w:r>
        <w:rPr>
          <w:color w:val="000000"/>
          <w:lang w:val="en-US" w:eastAsia="en-US"/>
        </w:rPr>
        <w:t xml:space="preserve"> Dor., Public way, from opposite 98 Richmond Street to the Butler Street Walkway and from the Butler Street Walkway to 46 Ventura Street.</w:t>
        <w:tab/>
        <w:tab/>
        <w:t>17</w:t>
      </w:r>
      <w:r>
        <w:rPr>
          <w:color w:val="000000"/>
        </w:rPr>
        <w:tab/>
      </w:r>
      <w:r>
        <w:rPr>
          <w:color w:val="000000"/>
          <w:lang w:val="en-US" w:eastAsia="en-US"/>
        </w:rPr>
        <w:t>13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Butler Street,</w:t>
      </w:r>
      <w:r>
        <w:rPr>
          <w:color w:val="000000"/>
          <w:lang w:val="en-US" w:eastAsia="en-US"/>
        </w:rPr>
        <w:t xml:space="preserve"> S.B., Private way, from Cypher Street between D Street and E Street to Fargo Street between D Street and E Street.</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Butler Street Walkway</w:t>
      </w:r>
      <w:r>
        <w:rPr>
          <w:color w:val="000000"/>
          <w:lang w:val="en-US" w:eastAsia="en-US"/>
        </w:rPr>
        <w:t>, Dor., Public way, from 68 Butler Street across the M.B.T.A. Railroad to Branchfield Street.</w:t>
        <w:tab/>
        <w:tab/>
        <w:t>17</w:t>
      </w:r>
      <w:r>
        <w:rPr>
          <w:color w:val="000000"/>
        </w:rPr>
        <w:tab/>
      </w:r>
      <w:r>
        <w:rPr>
          <w:color w:val="000000"/>
          <w:lang w:val="en-US" w:eastAsia="en-US"/>
        </w:rPr>
        <w:t>13</w:t>
      </w:r>
      <w:r>
        <w:rPr>
          <w:color w:val="000000"/>
        </w:rPr>
        <w:tab/>
      </w:r>
      <w:r>
        <w:rPr>
          <w:color w:val="000000"/>
          <w:lang w:val="en-US" w:eastAsia="en-US"/>
        </w:rPr>
        <w:t>3</w:t>
      </w:r>
      <w:r>
        <w:rPr>
          <w:color w:val="000000"/>
        </w:rPr>
        <w:tab/>
      </w:r>
      <w:r>
        <w:rPr>
          <w:color w:val="000000"/>
          <w:lang w:val="en-US" w:eastAsia="en-US"/>
        </w:rPr>
        <w:t>7</w:t>
        <w:tab/>
        <w:t>02124</w:t>
      </w:r>
      <w:r>
        <w:rPr>
          <w:color w:val="000000"/>
        </w:rPr>
        <w:tab/>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Buttonwood Court,</w:t>
      </w:r>
      <w:r>
        <w:rPr>
          <w:color w:val="000000"/>
          <w:lang w:val="en-US" w:eastAsia="en-US"/>
        </w:rPr>
        <w:t xml:space="preserve"> Dor., Private way, from 45 Buttonwood Street to northeasterly.</w:t>
        <w:tab/>
        <w:tab/>
        <w:t>13</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Buttonwood Street,</w:t>
      </w:r>
      <w:r>
        <w:rPr>
          <w:color w:val="000000"/>
          <w:lang w:val="en-US" w:eastAsia="en-US"/>
        </w:rPr>
        <w:t xml:space="preserve"> Dor., Public way, from 10 Crescent Avenue to 19 Locust Street.</w:t>
      </w:r>
    </w:p>
    <w:p>
      <w:pPr>
        <w:pStyle w:val="Tab2"/>
        <w:rPr>
          <w:color w:val="000000"/>
        </w:rPr>
      </w:pPr>
      <w:r>
        <w:rPr>
          <w:color w:val="000000"/>
        </w:rPr>
        <w:t>1 - 51, 7 - 50</w:t>
        <w:tab/>
        <w:t>13</w:t>
        <w:tab/>
        <w:t>7</w:t>
        <w:tab/>
        <w:t>3</w:t>
        <w:tab/>
        <w:t>3</w:t>
        <w:tab/>
        <w:t>02125</w:t>
      </w:r>
    </w:p>
    <w:p>
      <w:pPr>
        <w:pStyle w:val="Tab2"/>
        <w:spacing w:before="0" w:after="120"/>
        <w:rPr/>
      </w:pPr>
      <w:r>
        <w:rPr>
          <w:color w:val="000000"/>
        </w:rPr>
        <w:t>72 - 162, 87 - 161</w:t>
        <w:tab/>
        <w:t>7</w:t>
        <w:tab/>
        <w:t>8</w:t>
        <w:tab/>
        <w:t>2</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Bynner Street,</w:t>
      </w:r>
      <w:r>
        <w:rPr>
          <w:color w:val="000000"/>
          <w:lang w:val="en-US" w:eastAsia="en-US"/>
        </w:rPr>
        <w:t xml:space="preserve"> Rox., W.R., Public way, from 20 Creighton Street to 218 Jamaicaway.</w:t>
      </w:r>
    </w:p>
    <w:p>
      <w:pPr>
        <w:pStyle w:val="Tab2"/>
        <w:rPr/>
      </w:pPr>
      <w:r>
        <w:rPr>
          <w:color w:val="000000"/>
        </w:rPr>
        <w:t>1 - 25, 91 - 121</w:t>
        <w:tab/>
        <w:t>10</w:t>
        <w:tab/>
        <w:t>8</w:t>
        <w:tab/>
        <w:t>8</w:t>
        <w:tab/>
        <w:t>10</w:t>
        <w:tab/>
        <w:t>02130</w:t>
      </w:r>
    </w:p>
    <w:p>
      <w:pPr>
        <w:pStyle w:val="Tab2"/>
        <w:spacing w:before="0" w:after="120"/>
        <w:rPr/>
      </w:pPr>
      <w:r>
        <w:rPr>
          <w:color w:val="000000"/>
        </w:rPr>
        <w:t>2 - 124, 29 - 75</w:t>
        <w:tab/>
        <w:t>10</w:t>
        <w:tab/>
        <w:t>9</w:t>
        <w:tab/>
        <w:t>6</w:t>
        <w:tab/>
        <w:t>10</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Byrd Avenue,</w:t>
      </w:r>
      <w:r>
        <w:rPr>
          <w:color w:val="000000"/>
          <w:lang w:val="en-US" w:eastAsia="en-US"/>
        </w:rPr>
        <w:t xml:space="preserve"> W.R., Public way, from 79 Neponset Avenue to opposite 22 Starbird Avenue.</w:t>
        <w:tab/>
        <w:tab/>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Byron Street,</w:t>
      </w:r>
      <w:r>
        <w:rPr>
          <w:color w:val="000000"/>
          <w:lang w:val="en-US" w:eastAsia="en-US"/>
        </w:rPr>
        <w:t xml:space="preserve"> B.P., Private way, from 70 Brimmer Street to 16 River Street.</w:t>
        <w:tab/>
        <w:tab/>
        <w:t>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Byron Street,</w:t>
      </w:r>
      <w:r>
        <w:rPr>
          <w:color w:val="000000"/>
          <w:lang w:val="en-US" w:eastAsia="en-US"/>
        </w:rPr>
        <w:t xml:space="preserve"> E.B., Public way, from 138 Coleridge Street to near 121 William F. McClellan Highway.</w:t>
      </w:r>
    </w:p>
    <w:p>
      <w:pPr>
        <w:pStyle w:val="Tab2"/>
        <w:rPr/>
      </w:pPr>
      <w:r>
        <w:rPr>
          <w:color w:val="000000"/>
        </w:rPr>
        <w:t>41 - 114, 45 - 205</w:t>
        <w:tab/>
        <w:t>1</w:t>
        <w:tab/>
        <w:t>11</w:t>
        <w:tab/>
        <w:t>1</w:t>
        <w:tab/>
        <w:t>9</w:t>
        <w:tab/>
        <w:t>02128</w:t>
      </w:r>
    </w:p>
    <w:p>
      <w:pPr>
        <w:pStyle w:val="Tab2"/>
        <w:spacing w:before="0" w:after="120"/>
        <w:rPr/>
      </w:pPr>
      <w:r>
        <w:rPr>
          <w:color w:val="000000"/>
        </w:rPr>
        <w:t>140 - 210</w:t>
        <w:tab/>
        <w:t>1</w:t>
        <w:tab/>
        <w:t>12</w:t>
        <w:tab/>
        <w:t>1</w:t>
        <w:tab/>
        <w:t>9</w:t>
        <w:tab/>
        <w:t>02128</w:t>
      </w:r>
    </w:p>
    <w:p>
      <w:pPr>
        <w:pStyle w:val="Tab2"/>
        <w:spacing w:before="0" w:after="120"/>
        <w:rPr>
          <w:color w:val="000000"/>
        </w:rPr>
      </w:pPr>
      <w:r>
        <w:rPr>
          <w:color w:val="000000"/>
        </w:rPr>
      </w:r>
    </w:p>
    <w:p>
      <w:pPr>
        <w:sectPr>
          <w:headerReference w:type="default" r:id="rId11"/>
          <w:headerReference w:type="first" r:id="rId12"/>
          <w:footerReference w:type="default" r:id="rId13"/>
          <w:footerReference w:type="first" r:id="rId14"/>
          <w:type w:val="nextPage"/>
          <w:pgSz w:w="12240" w:h="15840"/>
          <w:pgMar w:left="547" w:right="360" w:header="720" w:top="1080" w:footer="720" w:bottom="1440" w:gutter="0"/>
          <w:pgNumType w:fmt="decimal"/>
          <w:cols w:num="2" w:space="720" w:equalWidth="true" w:sep="true"/>
          <w:formProt w:val="false"/>
          <w:vAlign w:val="both"/>
          <w:titlePg/>
          <w:textDirection w:val="lrTb"/>
          <w:docGrid w:type="default" w:linePitch="360" w:charSpace="0"/>
        </w:sectPr>
      </w:pPr>
    </w:p>
    <w:p>
      <w:pPr>
        <w:sectPr>
          <w:type w:val="continuous"/>
          <w:pgSz w:w="12240" w:h="15840"/>
          <w:pgMar w:left="547" w:right="360" w:header="720" w:top="1080" w:footer="720" w:bottom="1440" w:gutter="0"/>
          <w:formProt w:val="false"/>
          <w:vAlign w:val="both"/>
          <w:textDirection w:val="lrTb"/>
          <w:docGrid w:type="default" w:linePitch="360" w:charSpace="0"/>
        </w:sectPr>
        <w:pStyle w:val="Initial"/>
        <w:numPr>
          <w:ilvl w:val="0"/>
          <w:numId w:val="0"/>
        </w:numPr>
        <w:ind w:right="480" w:hanging="0"/>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sz w:val="360"/>
        </w:rPr>
      </w:pPr>
      <w:r>
        <w:rPr>
          <w:color w:val="000000"/>
          <w:sz w:val="360"/>
        </w:rPr>
        <w:t>C</w:t>
      </w:r>
      <w:r>
        <w:br w:type="page"/>
      </w:r>
    </w:p>
    <w:p>
      <w:pPr>
        <w:pStyle w:val="Initial"/>
        <w:rPr>
          <w:color w:val="000000"/>
          <w:sz w:val="360"/>
        </w:rPr>
      </w:pPr>
      <w:r>
        <w:rPr>
          <w:color w:val="000000"/>
          <w:sz w:val="360"/>
        </w:rPr>
      </w:r>
    </w:p>
    <w:p>
      <w:pPr>
        <w:sectPr>
          <w:headerReference w:type="default" r:id="rId15"/>
          <w:headerReference w:type="first" r:id="rId16"/>
          <w:footerReference w:type="default" r:id="rId17"/>
          <w:footerReference w:type="first" r:id="rId18"/>
          <w:type w:val="nextPage"/>
          <w:pgSz w:w="12240" w:h="15840"/>
          <w:pgMar w:left="547" w:right="360" w:header="720" w:top="1080" w:footer="720" w:bottom="1440" w:gutter="0"/>
          <w:pgNumType w:fmt="decimal"/>
          <w:formProt w:val="false"/>
          <w:vAlign w:val="both"/>
          <w:titlePg/>
          <w:textDirection w:val="lrTb"/>
          <w:docGrid w:type="default" w:linePitch="360" w:charSpace="0"/>
        </w:sectPr>
      </w:pPr>
    </w:p>
    <w:p>
      <w:pPr>
        <w:sectPr>
          <w:type w:val="continuous"/>
          <w:pgSz w:w="12240" w:h="15840"/>
          <w:pgMar w:left="547" w:right="360" w:header="720" w:top="1080" w:footer="720" w:bottom="1440" w:gutter="0"/>
          <w:cols w:num="2" w:space="720" w:equalWidth="true" w:sep="true"/>
          <w:formProt w:val="false"/>
          <w:vAlign w:val="both"/>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ind w:left="86" w:right="2246" w:hanging="86"/>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C Street,</w:t>
      </w:r>
      <w:r>
        <w:rPr>
          <w:color w:val="000000"/>
          <w:lang w:val="en-US" w:eastAsia="en-US"/>
        </w:rPr>
        <w:t xml:space="preserve"> S.B., Public way, from 54 Old Colony Avenue to 51 West Seventh Street and after an interval, from 230 West Broadway to New Cypher Street.</w:t>
      </w:r>
    </w:p>
    <w:p>
      <w:pPr>
        <w:pStyle w:val="Tab2"/>
        <w:rPr/>
      </w:pPr>
      <w:r>
        <w:rPr>
          <w:color w:val="000000"/>
        </w:rPr>
        <w:t>1 - 325</w:t>
        <w:tab/>
        <w:t>6</w:t>
        <w:tab/>
        <w:t>2</w:t>
        <w:tab/>
        <w:t>2</w:t>
        <w:tab/>
        <w:t>5</w:t>
        <w:tab/>
        <w:t>02127</w:t>
      </w:r>
    </w:p>
    <w:p>
      <w:pPr>
        <w:pStyle w:val="Tab2"/>
        <w:spacing w:before="0" w:after="120"/>
        <w:rPr/>
      </w:pPr>
      <w:r>
        <w:rPr>
          <w:color w:val="000000"/>
        </w:rPr>
        <w:t>2 - 330</w:t>
        <w:tab/>
        <w:t>6</w:t>
        <w:tab/>
        <w:t>1</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Cabot Street,</w:t>
      </w:r>
      <w:r>
        <w:rPr>
          <w:color w:val="000000"/>
          <w:lang w:val="en-US" w:eastAsia="en-US"/>
        </w:rPr>
        <w:t xml:space="preserve"> Rox., Public way, from 1004 Tremont Street near 110 Hammond Street to approximately 163 feet southwesterly and after an interval, from opposite 83 Ruggles Street to Whittier Street.</w:t>
      </w:r>
    </w:p>
    <w:p>
      <w:pPr>
        <w:pStyle w:val="Tab2"/>
        <w:rPr/>
      </w:pPr>
      <w:r>
        <w:rPr>
          <w:color w:val="000000"/>
        </w:rPr>
        <w:t>1 - 195, 84 - 154</w:t>
        <w:tab/>
        <w:t>9</w:t>
        <w:tab/>
        <w:t>4</w:t>
        <w:tab/>
        <w:t>7</w:t>
        <w:tab/>
        <w:t>10</w:t>
        <w:tab/>
        <w:t>02120</w:t>
      </w:r>
    </w:p>
    <w:p>
      <w:pPr>
        <w:pStyle w:val="Tab2"/>
        <w:rPr/>
      </w:pPr>
      <w:r>
        <w:rPr>
          <w:color w:val="000000"/>
        </w:rPr>
        <w:t>2 - 76</w:t>
        <w:tab/>
        <w:t>9</w:t>
        <w:tab/>
        <w:t>3</w:t>
        <w:tab/>
        <w:t>7</w:t>
        <w:tab/>
        <w:t>10</w:t>
        <w:tab/>
        <w:t>02120</w:t>
      </w:r>
    </w:p>
    <w:p>
      <w:pPr>
        <w:pStyle w:val="Tab2"/>
        <w:spacing w:before="0" w:after="120"/>
        <w:rPr/>
      </w:pPr>
      <w:r>
        <w:rPr>
          <w:color w:val="000000"/>
        </w:rPr>
        <w:t>156 - 266, 197 - 291</w:t>
        <w:tab/>
        <w:t>9</w:t>
        <w:tab/>
        <w:t>5</w:t>
        <w:tab/>
        <w:t>7</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Caddy Road,</w:t>
      </w:r>
      <w:r>
        <w:rPr>
          <w:color w:val="000000"/>
          <w:lang w:val="en-US" w:eastAsia="en-US"/>
        </w:rPr>
        <w:t xml:space="preserve"> Dor., Public way, from 17 Monson Street to between 46 and 58 Sanford Street.</w:t>
        <w:tab/>
        <w:tab/>
        <w:t>17</w:t>
      </w:r>
      <w:r>
        <w:rPr>
          <w:color w:val="000000"/>
        </w:rPr>
        <w:tab/>
      </w:r>
      <w:r>
        <w:rPr>
          <w:color w:val="000000"/>
          <w:lang w:val="en-US" w:eastAsia="en-US"/>
        </w:rPr>
        <w:t>14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Cahners Place,</w:t>
      </w:r>
      <w:r>
        <w:rPr>
          <w:color w:val="000000"/>
          <w:lang w:val="en-US" w:eastAsia="en-US"/>
        </w:rPr>
        <w:t xml:space="preserve"> B.P., Private way, from 219 Columbus Avenue to opposite 35 Stanhope Street.</w:t>
      </w:r>
      <w:r>
        <w:rPr>
          <w:color w:val="000000"/>
        </w:rPr>
        <w:tab/>
        <w:tab/>
      </w:r>
      <w:r>
        <w:rPr>
          <w:color w:val="000000"/>
          <w:lang w:val="en-US" w:eastAsia="en-US"/>
        </w:rPr>
        <w:t>4</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Calder Street,</w:t>
      </w:r>
      <w:r>
        <w:rPr>
          <w:color w:val="000000"/>
          <w:lang w:val="en-US" w:eastAsia="en-US"/>
        </w:rPr>
        <w:t xml:space="preserve"> W.R., Public way, from 24 American Legion Highway to 829 Blue Hill Avenue.</w:t>
        <w:tab/>
        <w:tab/>
        <w:t>14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Caldwell Street,</w:t>
      </w:r>
      <w:r>
        <w:rPr>
          <w:color w:val="000000"/>
          <w:lang w:val="en-US" w:eastAsia="en-US"/>
        </w:rPr>
        <w:t xml:space="preserve"> Chsn., Public way, from Maffa Way to 71 Perkins Street.</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Caledonian Avenue,</w:t>
      </w:r>
      <w:r>
        <w:rPr>
          <w:color w:val="000000"/>
          <w:lang w:val="en-US" w:eastAsia="en-US"/>
        </w:rPr>
        <w:t xml:space="preserve"> W.R., from 1440 Veterans of Foreign Wars Parkway to southeast of 3 Laurie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1440 Veterans of Foreign Wars Parkway to 3 Laurie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3 Laurie Avenue to southeasterly.</w:t>
      </w:r>
      <w:r>
        <w:rPr>
          <w:color w:val="000000"/>
        </w:rPr>
        <w:tab/>
        <w:tab/>
      </w:r>
      <w:r>
        <w:rPr>
          <w:color w:val="000000"/>
          <w:lang w:val="en-US" w:eastAsia="en-US"/>
        </w:rPr>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Call Street,</w:t>
      </w:r>
      <w:r>
        <w:rPr>
          <w:color w:val="000000"/>
          <w:lang w:val="en-US" w:eastAsia="en-US"/>
        </w:rPr>
        <w:t xml:space="preserve"> W.R., Public way, from 142 Carolina Avenue opposite Williams Street to near 116 McBride Street.</w:t>
        <w:tab/>
        <w:tab/>
      </w:r>
      <w:r>
        <w:rPr>
          <w:color w:val="000000"/>
        </w:rPr>
        <w:t>11</w:t>
        <w:tab/>
        <w:t>9</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Callahan Tunnel</w:t>
      </w:r>
      <w:r>
        <w:rPr>
          <w:color w:val="000000"/>
          <w:lang w:val="en-US" w:eastAsia="en-US"/>
        </w:rPr>
        <w:t>, B.P., E.B., from Cross Street to Porter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tunnel, is under the care, control and custody of the M.D.O.T.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Callender Street,</w:t>
      </w:r>
      <w:r>
        <w:rPr>
          <w:color w:val="000000"/>
          <w:lang w:val="en-US" w:eastAsia="en-US"/>
        </w:rPr>
        <w:t xml:space="preserve"> Dor., Public way, from 1000 Blue Hill Avenue to Tucker Street.</w:t>
      </w:r>
    </w:p>
    <w:p>
      <w:pPr>
        <w:pStyle w:val="Tab2"/>
        <w:rPr/>
      </w:pPr>
      <w:r>
        <w:rPr>
          <w:color w:val="000000"/>
        </w:rPr>
        <w:t>1 - 207, 2 - 176</w:t>
        <w:tab/>
        <w:t>14</w:t>
        <w:tab/>
        <w:t>10</w:t>
        <w:tab/>
        <w:t>4</w:t>
        <w:tab/>
        <w:t>7</w:t>
        <w:tab/>
        <w:t>02124</w:t>
      </w:r>
    </w:p>
    <w:p>
      <w:pPr>
        <w:pStyle w:val="Tab2"/>
        <w:spacing w:before="0" w:after="120"/>
        <w:rPr/>
      </w:pPr>
      <w:r>
        <w:rPr>
          <w:color w:val="000000"/>
        </w:rPr>
        <w:t>178 - 250, 211 - 263</w:t>
        <w:tab/>
        <w:t>14</w:t>
        <w:tab/>
        <w:t>12</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Caltha Road,</w:t>
      </w:r>
      <w:r>
        <w:rPr>
          <w:color w:val="000000"/>
          <w:lang w:val="en-US" w:eastAsia="en-US"/>
        </w:rPr>
        <w:t xml:space="preserve"> Bri., Public way, from opposite 25 Undine Road to approximately 350 feet southerly.</w:t>
        <w:tab/>
        <w:tab/>
        <w:t>22</w:t>
      </w:r>
      <w:r>
        <w:rPr>
          <w:color w:val="000000"/>
        </w:rPr>
        <w:tab/>
      </w:r>
      <w:r>
        <w:rPr>
          <w:color w:val="000000"/>
          <w:lang w:val="en-US" w:eastAsia="en-US"/>
        </w:rPr>
        <w:t>8</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Calumet Street,</w:t>
      </w:r>
      <w:r>
        <w:rPr>
          <w:color w:val="000000"/>
          <w:lang w:val="en-US" w:eastAsia="en-US"/>
        </w:rPr>
        <w:t xml:space="preserve"> Rox., Public way, from 260 Parker Hill Avenue to 724 Huntington Avenue opposite 1643 Tremont Street.</w:t>
      </w:r>
    </w:p>
    <w:p>
      <w:pPr>
        <w:pStyle w:val="Tab2"/>
        <w:rPr/>
      </w:pPr>
      <w:r>
        <w:rPr>
          <w:color w:val="000000"/>
        </w:rPr>
        <w:t>1 - 131, 2 - 136</w:t>
        <w:tab/>
        <w:t>10</w:t>
        <w:tab/>
        <w:t>3</w:t>
        <w:tab/>
        <w:t>8</w:t>
        <w:tab/>
        <w:t>10</w:t>
        <w:tab/>
        <w:t>02120</w:t>
      </w:r>
    </w:p>
    <w:p>
      <w:pPr>
        <w:pStyle w:val="Tab2"/>
        <w:spacing w:before="0" w:after="120"/>
        <w:rPr/>
      </w:pPr>
      <w:r>
        <w:rPr>
          <w:color w:val="000000"/>
        </w:rPr>
        <w:t>133 - 213, 140 - 234</w:t>
        <w:tab/>
        <w:t>10</w:t>
        <w:tab/>
        <w:t>5</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Calvin Place,</w:t>
      </w:r>
      <w:r>
        <w:rPr>
          <w:color w:val="000000"/>
          <w:lang w:val="en-US" w:eastAsia="en-US"/>
        </w:rPr>
        <w:t xml:space="preserve"> S.B., Private way, from 44 Stillings Street to 47 Thomson Street.</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Calvin Road,</w:t>
      </w:r>
      <w:r>
        <w:rPr>
          <w:color w:val="000000"/>
          <w:lang w:val="en-US" w:eastAsia="en-US"/>
        </w:rPr>
        <w:t xml:space="preserve"> W.R., Public way, from 84 Louder's Lane to 93 Westchester Road.</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Cambria Street,</w:t>
      </w:r>
      <w:r>
        <w:rPr>
          <w:color w:val="000000"/>
          <w:lang w:val="en-US" w:eastAsia="en-US"/>
        </w:rPr>
        <w:t xml:space="preserve"> Rox., Public way, from 1044 Boylston Street at 134 Massachusetts Avenue to beneath the Dalton Street Bridge.</w:t>
        <w:tab/>
        <w:tab/>
        <w:t>4</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02115</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Cambridge Street,</w:t>
      </w:r>
      <w:r>
        <w:rPr>
          <w:color w:val="000000"/>
          <w:lang w:val="en-US" w:eastAsia="en-US"/>
        </w:rPr>
        <w:t xml:space="preserve"> B.P., Public way, from Somerset Street and Sudbury Street to 100 West Cedar Street at Charles Circle.</w:t>
      </w:r>
    </w:p>
    <w:p>
      <w:pPr>
        <w:pStyle w:val="Tab2"/>
        <w:rPr/>
      </w:pPr>
      <w:r>
        <w:rPr>
          <w:color w:val="000000"/>
        </w:rPr>
        <w:t>1 - 135, 155 - 191, 218</w:t>
        <w:tab/>
        <w:t>3</w:t>
        <w:tab/>
        <w:t>6</w:t>
        <w:tab/>
        <w:t>1</w:t>
        <w:tab/>
        <w:t>1</w:t>
        <w:tab/>
        <w:t>02114</w:t>
      </w:r>
    </w:p>
    <w:p>
      <w:pPr>
        <w:pStyle w:val="Tab2"/>
        <w:rPr/>
      </w:pPr>
      <w:r>
        <w:rPr>
          <w:color w:val="000000"/>
        </w:rPr>
        <w:t>141 - 151, 199 - 363</w:t>
        <w:tab/>
        <w:t>3</w:t>
        <w:tab/>
        <w:t>5</w:t>
        <w:tab/>
        <w:t>8</w:t>
        <w:tab/>
        <w:t>1</w:t>
        <w:tab/>
        <w:t>02114</w:t>
      </w:r>
    </w:p>
    <w:p>
      <w:pPr>
        <w:pStyle w:val="Tab2"/>
        <w:rPr/>
      </w:pPr>
      <w:r>
        <w:rPr>
          <w:color w:val="000000"/>
        </w:rPr>
        <w:t>222 - 342</w:t>
        <w:tab/>
        <w:t>5</w:t>
        <w:tab/>
        <w:t>4</w:t>
        <w:tab/>
        <w:t>8</w:t>
        <w:tab/>
        <w:t>1</w:t>
        <w:tab/>
        <w:t>02114</w:t>
      </w:r>
    </w:p>
    <w:p>
      <w:pPr>
        <w:pStyle w:val="Tab2"/>
        <w:spacing w:before="0" w:after="120"/>
        <w:rPr/>
      </w:pPr>
      <w:r>
        <w:rPr>
          <w:color w:val="000000"/>
        </w:rPr>
        <w:t>350 - 362</w:t>
        <w:tab/>
        <w:t>5</w:t>
        <w:tab/>
        <w:t>5</w:t>
        <w:tab/>
        <w:t>1</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Cambridge Street,</w:t>
      </w:r>
      <w:r>
        <w:rPr>
          <w:color w:val="000000"/>
          <w:lang w:val="en-US" w:eastAsia="en-US"/>
        </w:rPr>
        <w:t xml:space="preserve"> Bri., Public way, from the Boston and Cambridge Boundary Line to 288 Washington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 portion of Cambridge Street, from Lincoln Street to Soldiers Field Road, is under the care, control and custody of the M.D.O.T.</w:t>
      </w:r>
    </w:p>
    <w:p>
      <w:pPr>
        <w:pStyle w:val="Tab2"/>
        <w:rPr/>
      </w:pPr>
      <w:r>
        <w:rPr>
          <w:color w:val="000000"/>
        </w:rPr>
        <w:t>1 - 295, 2 - 330</w:t>
        <w:tab/>
        <w:t>22</w:t>
        <w:tab/>
        <w:t>1</w:t>
        <w:tab/>
        <w:t>9</w:t>
        <w:tab/>
        <w:t>4</w:t>
        <w:tab/>
        <w:t>02134</w:t>
      </w:r>
    </w:p>
    <w:p>
      <w:pPr>
        <w:pStyle w:val="Tab2"/>
        <w:rPr/>
      </w:pPr>
      <w:r>
        <w:rPr>
          <w:color w:val="000000"/>
        </w:rPr>
        <w:t>303 - 491</w:t>
        <w:tab/>
        <w:t>22</w:t>
        <w:tab/>
        <w:t>2</w:t>
        <w:tab/>
        <w:t>9</w:t>
        <w:tab/>
        <w:t>4</w:t>
        <w:tab/>
        <w:t>02134</w:t>
      </w:r>
    </w:p>
    <w:p>
      <w:pPr>
        <w:pStyle w:val="Tab2"/>
        <w:rPr/>
      </w:pPr>
      <w:r>
        <w:rPr>
          <w:color w:val="000000"/>
        </w:rPr>
        <w:t>334 - 450</w:t>
        <w:tab/>
        <w:t>21</w:t>
        <w:tab/>
        <w:t>4</w:t>
        <w:tab/>
        <w:t>9</w:t>
        <w:tab/>
        <w:t>4</w:t>
        <w:tab/>
        <w:t>02134</w:t>
      </w:r>
    </w:p>
    <w:p>
      <w:pPr>
        <w:pStyle w:val="Tab2"/>
        <w:rPr/>
      </w:pPr>
      <w:r>
        <w:rPr>
          <w:color w:val="000000"/>
        </w:rPr>
        <w:t>460 - 616, 501 - 667</w:t>
        <w:tab/>
        <w:t>21</w:t>
        <w:tab/>
        <w:t>6</w:t>
        <w:tab/>
        <w:t>9</w:t>
        <w:tab/>
        <w:t>4</w:t>
        <w:tab/>
        <w:t>02134</w:t>
      </w:r>
    </w:p>
    <w:p>
      <w:pPr>
        <w:pStyle w:val="Tab2"/>
        <w:rPr/>
      </w:pPr>
      <w:r>
        <w:rPr>
          <w:color w:val="000000"/>
        </w:rPr>
        <w:t>624 - 630</w:t>
        <w:tab/>
        <w:t>21</w:t>
        <w:tab/>
        <w:t>9</w:t>
        <w:tab/>
        <w:t>9</w:t>
        <w:tab/>
        <w:t>4</w:t>
        <w:tab/>
        <w:t>02134</w:t>
      </w:r>
    </w:p>
    <w:p>
      <w:pPr>
        <w:pStyle w:val="Tab2"/>
        <w:rPr/>
      </w:pPr>
      <w:r>
        <w:rPr>
          <w:color w:val="000000"/>
        </w:rPr>
        <w:t>632 - 780</w:t>
        <w:tab/>
        <w:t>21</w:t>
        <w:tab/>
        <w:t>9</w:t>
        <w:tab/>
        <w:t>9</w:t>
        <w:tab/>
        <w:t>4</w:t>
        <w:tab/>
        <w:t>02135</w:t>
      </w:r>
    </w:p>
    <w:p>
      <w:pPr>
        <w:pStyle w:val="Tab2"/>
        <w:rPr/>
      </w:pPr>
      <w:r>
        <w:rPr>
          <w:color w:val="000000"/>
        </w:rPr>
        <w:t>697 - 717</w:t>
        <w:tab/>
        <w:t>22</w:t>
        <w:tab/>
        <w:t>6</w:t>
        <w:tab/>
        <w:t>9</w:t>
        <w:tab/>
        <w:t>4</w:t>
        <w:tab/>
        <w:t>02135</w:t>
      </w:r>
    </w:p>
    <w:p>
      <w:pPr>
        <w:pStyle w:val="Tab2"/>
        <w:spacing w:before="0" w:after="120"/>
        <w:rPr/>
      </w:pPr>
      <w:r>
        <w:rPr>
          <w:color w:val="000000"/>
        </w:rPr>
        <w:t>731 - 779</w:t>
        <w:tab/>
        <w:t>22</w:t>
        <w:tab/>
        <w:t>3</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Cambridge Street,</w:t>
      </w:r>
      <w:r>
        <w:rPr>
          <w:color w:val="000000"/>
          <w:lang w:val="en-US" w:eastAsia="en-US"/>
        </w:rPr>
        <w:t xml:space="preserve"> Chsn., Public way, from Maffa Way at Sullivan Square near 572 Rutherford Avenue to the Boston and Somerville Boundary Line.</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Cambridge Street Avenue,</w:t>
      </w:r>
      <w:r>
        <w:rPr>
          <w:color w:val="000000"/>
          <w:lang w:val="en-US" w:eastAsia="en-US"/>
        </w:rPr>
        <w:t xml:space="preserve"> B.P., Private way from 309 Cambridge Street to Charles Street at Charles Circle.</w:t>
      </w:r>
      <w:r>
        <w:rPr>
          <w:color w:val="000000"/>
        </w:rPr>
        <w:tab/>
        <w:tab/>
        <w:t>3</w:t>
        <w:tab/>
        <w:t>5</w:t>
        <w:tab/>
        <w:t>8</w:t>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Cambridge Terrace,</w:t>
      </w:r>
      <w:r>
        <w:rPr>
          <w:color w:val="000000"/>
          <w:lang w:val="en-US" w:eastAsia="en-US"/>
        </w:rPr>
        <w:t xml:space="preserve"> Bri., Private way, from 542 Cambridge Street to 12 Imrie Road.</w:t>
        <w:tab/>
        <w:tab/>
        <w:t>21</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Camden Street,</w:t>
      </w:r>
      <w:r>
        <w:rPr>
          <w:color w:val="000000"/>
          <w:lang w:val="en-US" w:eastAsia="en-US"/>
        </w:rPr>
        <w:t xml:space="preserve"> B.P., Public way, from 561 Shawmut Avenue to approximately 398 feet northwest of 627 Columbus Avenue at the M.B.T.A. Railroad.</w:t>
      </w:r>
    </w:p>
    <w:p>
      <w:pPr>
        <w:pStyle w:val="Tab2"/>
        <w:rPr/>
      </w:pPr>
      <w:r>
        <w:rPr>
          <w:color w:val="000000"/>
        </w:rPr>
        <w:t>1 - 239, 2 - 138</w:t>
        <w:tab/>
        <w:t>9</w:t>
        <w:tab/>
        <w:t>3</w:t>
        <w:tab/>
        <w:t>7</w:t>
        <w:tab/>
        <w:t>1</w:t>
        <w:tab/>
        <w:t>02118</w:t>
      </w:r>
    </w:p>
    <w:p>
      <w:pPr>
        <w:pStyle w:val="Tab2"/>
        <w:spacing w:before="0" w:after="120"/>
        <w:rPr/>
      </w:pPr>
      <w:r>
        <w:rPr>
          <w:color w:val="000000"/>
        </w:rPr>
        <w:t>140 - 240</w:t>
        <w:tab/>
        <w:t>9</w:t>
        <w:tab/>
        <w:t>4</w:t>
        <w:tab/>
        <w:t>7</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Camelia Road,</w:t>
      </w:r>
      <w:r>
        <w:rPr>
          <w:color w:val="000000"/>
          <w:lang w:val="en-US" w:eastAsia="en-US"/>
        </w:rPr>
        <w:t xml:space="preserve"> H.P., Private way, from 25 Birchcroft Road to Trelawney Street between Blake Street and Laurel Avenue.</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Camelot Court,</w:t>
      </w:r>
      <w:r>
        <w:rPr>
          <w:color w:val="000000"/>
          <w:lang w:val="en-US" w:eastAsia="en-US"/>
        </w:rPr>
        <w:t xml:space="preserve"> Bri., Public way, from 79 Gordon Street to 110 Warren Street.</w:t>
        <w:tab/>
        <w:tab/>
        <w:t>21</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Cameron Street,</w:t>
      </w:r>
      <w:r>
        <w:rPr>
          <w:color w:val="000000"/>
          <w:lang w:val="en-US" w:eastAsia="en-US"/>
        </w:rPr>
        <w:t xml:space="preserve"> Dor., Public way, from 141 Hancock Street to approximately 165 feet southwest of Tovar Street.</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Camp Road,</w:t>
      </w:r>
      <w:r>
        <w:rPr>
          <w:color w:val="000000"/>
          <w:lang w:val="en-US" w:eastAsia="en-US"/>
        </w:rPr>
        <w:t xml:space="preserve"> W.R., Private way, from near and opposite 221 Cottage Road to near 25 Spring Road at the rear and opposite 71 Stimson Street.</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Canaan Street,</w:t>
      </w:r>
      <w:r>
        <w:rPr>
          <w:color w:val="000000"/>
          <w:lang w:val="en-US" w:eastAsia="en-US"/>
        </w:rPr>
        <w:t xml:space="preserve"> Dor., Private way, from 102 Livermore Street to southeast of 182 Savannah Street.</w:t>
        <w:tab/>
        <w:tab/>
        <w:t>18</w:t>
        <w:tab/>
        <w:t>21</w:t>
        <w:tab/>
        <w:t>5</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Canal Street,</w:t>
      </w:r>
      <w:r>
        <w:rPr>
          <w:color w:val="000000"/>
          <w:lang w:val="en-US" w:eastAsia="en-US"/>
        </w:rPr>
        <w:t xml:space="preserve"> B.P., Public way, from 125 Causeway Street to New Chardon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Candor Place,</w:t>
      </w:r>
      <w:r>
        <w:rPr>
          <w:color w:val="000000"/>
          <w:lang w:val="en-US" w:eastAsia="en-US"/>
        </w:rPr>
        <w:t xml:space="preserve"> W.R., Private way, from 305 Chestnut Avenue to northwesterly.</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ind w:left="0" w:right="2246" w:hanging="0"/>
        <w:rPr>
          <w:b/>
          <w:b/>
          <w:color w:val="000000"/>
          <w:lang w:val="en-US" w:eastAsia="en-US"/>
        </w:rPr>
      </w:pPr>
      <w:r>
        <w:rPr>
          <w:b/>
          <w:color w:val="000000"/>
          <w:lang w:val="en-US" w:eastAsia="en-US"/>
        </w:rPr>
        <w:t>Canterbury Lane,</w:t>
      </w:r>
      <w:r>
        <w:rPr>
          <w:color w:val="000000"/>
          <w:lang w:val="en-US" w:eastAsia="en-US"/>
        </w:rPr>
        <w:t xml:space="preserve"> W.R., Public way, from Canterbury Street to Morton Street.</w:t>
        <w:tab/>
        <w:tab/>
        <w:t>18</w:t>
        <w:tab/>
        <w:t>7</w:t>
        <w:tab/>
        <w:t>5</w:t>
        <w:tab/>
        <w:t>2</w:t>
        <w:tab/>
        <w:t>0213</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Canterbury Street,</w:t>
      </w:r>
      <w:r>
        <w:rPr>
          <w:color w:val="000000"/>
          <w:lang w:val="en-US" w:eastAsia="en-US"/>
        </w:rPr>
        <w:t xml:space="preserve"> W.R., Public way, from  opposite 500 Morton Street to 1 Grew Avenue opposite 363 Poplar Street.</w:t>
      </w:r>
    </w:p>
    <w:p>
      <w:pPr>
        <w:pStyle w:val="Tab2"/>
        <w:rPr>
          <w:color w:val="000000"/>
        </w:rPr>
      </w:pPr>
      <w:r>
        <w:rPr>
          <w:color w:val="000000"/>
        </w:rPr>
        <w:t>Franklin Park side only, from American Legion Highway to Morton Street.</w:t>
        <w:tab/>
        <w:t>12</w:t>
        <w:tab/>
        <w:t>7</w:t>
        <w:tab/>
        <w:t>7</w:t>
        <w:tab/>
        <w:t>2</w:t>
        <w:tab/>
        <w:t>02131</w:t>
      </w:r>
    </w:p>
    <w:p>
      <w:pPr>
        <w:pStyle w:val="Tab2"/>
        <w:rPr>
          <w:color w:val="000000"/>
        </w:rPr>
      </w:pPr>
      <w:r>
        <w:rPr>
          <w:color w:val="000000"/>
        </w:rPr>
        <w:t>300 - 478</w:t>
        <w:tab/>
        <w:t>14</w:t>
        <w:tab/>
        <w:t>8</w:t>
        <w:tab/>
        <w:t>4</w:t>
        <w:tab/>
        <w:t>2</w:t>
        <w:tab/>
        <w:t>02131</w:t>
      </w:r>
    </w:p>
    <w:p>
      <w:pPr>
        <w:pStyle w:val="Tab2"/>
        <w:rPr/>
      </w:pPr>
      <w:r>
        <w:rPr>
          <w:color w:val="000000"/>
        </w:rPr>
        <w:t>301 - 625</w:t>
        <w:tab/>
        <w:t>19</w:t>
        <w:tab/>
        <w:t>7</w:t>
        <w:tab/>
        <w:t>7</w:t>
        <w:tab/>
        <w:t>2</w:t>
        <w:tab/>
        <w:t>02131</w:t>
      </w:r>
    </w:p>
    <w:p>
      <w:pPr>
        <w:pStyle w:val="Tab2"/>
        <w:rPr/>
      </w:pPr>
      <w:r>
        <w:rPr>
          <w:color w:val="000000"/>
        </w:rPr>
        <w:t>570 - 924, 631 - 925</w:t>
        <w:tab/>
        <w:t>18</w:t>
        <w:tab/>
        <w:t>7</w:t>
        <w:tab/>
        <w:t>5</w:t>
        <w:tab/>
        <w:t>2</w:t>
        <w:tab/>
        <w:t>02131</w:t>
      </w:r>
    </w:p>
    <w:p>
      <w:pPr>
        <w:pStyle w:val="Tab2"/>
        <w:rPr/>
      </w:pPr>
      <w:r>
        <w:rPr>
          <w:color w:val="000000"/>
        </w:rPr>
        <w:t>930 - 1004, 937 - 1001</w:t>
        <w:tab/>
        <w:t>18</w:t>
        <w:tab/>
        <w:t>8</w:t>
        <w:tab/>
        <w:t>5</w:t>
        <w:tab/>
        <w:t>2</w:t>
        <w:tab/>
        <w:t>02131</w:t>
      </w:r>
    </w:p>
    <w:p>
      <w:pPr>
        <w:pStyle w:val="Tab2"/>
        <w:rPr/>
      </w:pPr>
      <w:r>
        <w:rPr>
          <w:color w:val="000000"/>
        </w:rPr>
        <w:t>1008 - 1100</w:t>
        <w:tab/>
        <w:t>18</w:t>
        <w:tab/>
        <w:t>9</w:t>
        <w:tab/>
        <w:t>5</w:t>
        <w:tab/>
        <w:t>2</w:t>
        <w:tab/>
        <w:t>02131</w:t>
      </w:r>
    </w:p>
    <w:p>
      <w:pPr>
        <w:pStyle w:val="Tab2"/>
        <w:spacing w:before="0" w:after="120"/>
        <w:rPr/>
      </w:pPr>
      <w:r>
        <w:rPr>
          <w:color w:val="000000"/>
        </w:rPr>
        <w:t>1011 - 1099</w:t>
        <w:tab/>
        <w:t>18</w:t>
        <w:tab/>
        <w:t>10</w:t>
        <w:tab/>
        <w:t>5</w:t>
        <w:tab/>
        <w:t>2</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Capen Place,</w:t>
      </w:r>
      <w:r>
        <w:rPr>
          <w:color w:val="000000"/>
          <w:lang w:val="en-US" w:eastAsia="en-US"/>
        </w:rPr>
        <w:t xml:space="preserve"> Dor., Public way, from 31 Capen Street to approximately 185 feet southwesterly.</w:t>
        <w:tab/>
        <w:tab/>
        <w:t>17</w:t>
      </w:r>
      <w:r>
        <w:rPr>
          <w:color w:val="000000"/>
        </w:rPr>
        <w:tab/>
      </w:r>
      <w:r>
        <w:rPr>
          <w:color w:val="000000"/>
          <w:lang w:val="en-US" w:eastAsia="en-US"/>
        </w:rPr>
        <w:t>10</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Capen Street,</w:t>
      </w:r>
      <w:r>
        <w:rPr>
          <w:color w:val="000000"/>
          <w:lang w:val="en-US" w:eastAsia="en-US"/>
        </w:rPr>
        <w:t xml:space="preserve"> Dor., Public way, from opposite 253 Norfolk Street to 12 Wilmington Avenue.</w:t>
      </w:r>
    </w:p>
    <w:p>
      <w:pPr>
        <w:pStyle w:val="Tab2"/>
        <w:rPr/>
      </w:pPr>
      <w:r>
        <w:rPr>
          <w:color w:val="000000"/>
        </w:rPr>
        <w:t>1 - 121, 60 - 118</w:t>
        <w:tab/>
        <w:t>17</w:t>
        <w:tab/>
        <w:t>10</w:t>
        <w:tab/>
        <w:t>4</w:t>
        <w:tab/>
        <w:t>7</w:t>
        <w:tab/>
        <w:t>02124</w:t>
      </w:r>
    </w:p>
    <w:p>
      <w:pPr>
        <w:pStyle w:val="Tab2"/>
        <w:rPr/>
      </w:pPr>
      <w:r>
        <w:rPr>
          <w:color w:val="000000"/>
        </w:rPr>
        <w:t>2 - 50</w:t>
        <w:tab/>
        <w:t>17</w:t>
        <w:tab/>
        <w:t>7</w:t>
        <w:tab/>
        <w:t>4</w:t>
        <w:tab/>
        <w:t>7</w:t>
        <w:tab/>
        <w:t>02124</w:t>
      </w:r>
    </w:p>
    <w:p>
      <w:pPr>
        <w:pStyle w:val="Tab2"/>
        <w:spacing w:before="0" w:after="120"/>
        <w:rPr/>
      </w:pPr>
      <w:r>
        <w:rPr>
          <w:color w:val="000000"/>
        </w:rPr>
        <w:t>120 - 158, 123 - 157</w:t>
        <w:tab/>
        <w:t>17</w:t>
        <w:tab/>
        <w:t>12</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Capital Street,</w:t>
      </w:r>
      <w:r>
        <w:rPr>
          <w:color w:val="000000"/>
          <w:lang w:val="en-US" w:eastAsia="en-US"/>
        </w:rPr>
        <w:t xml:space="preserve"> W.R., from 488 Baker Street to between 952 and 1100 Veterans of Foreign Wars Parkway.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488 Baker Street to approximately 342 feet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between 952 and 1100 Veterans of Foreign Wars Parkway.</w:t>
      </w:r>
      <w:r>
        <w:rPr>
          <w:color w:val="000000"/>
        </w:rPr>
        <w:tab/>
        <w:tab/>
      </w:r>
      <w:r>
        <w:rPr>
          <w:color w:val="000000"/>
          <w:lang w:val="en-US" w:eastAsia="en-US"/>
        </w:rPr>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Capstan Way</w:t>
      </w:r>
      <w:r>
        <w:rPr>
          <w:color w:val="000000"/>
          <w:lang w:val="en-US" w:eastAsia="en-US"/>
        </w:rPr>
        <w:t>, S.B., Private way, from Fid Kennedy Avenue to South Jetty.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way, is not for public use.</w:t>
      </w:r>
      <w:r>
        <w:rPr>
          <w:color w:val="000000"/>
        </w:rPr>
        <w:tab/>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Cardington Street,</w:t>
      </w:r>
      <w:r>
        <w:rPr>
          <w:color w:val="000000"/>
          <w:lang w:val="en-US" w:eastAsia="en-US"/>
        </w:rPr>
        <w:t xml:space="preserve"> Rox., Public way, from 5 Cobden Street to approximately 218 feet northeasterly at Fenner Street.</w:t>
        <w:tab/>
        <w:tab/>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Carleton Street, </w:t>
      </w:r>
      <w:r>
        <w:rPr>
          <w:color w:val="000000"/>
          <w:lang w:val="en-US" w:eastAsia="en-US"/>
        </w:rPr>
        <w:t>B.P., Private way, 223 West Newton Street to 36 Yarmouth Street.</w:t>
        <w:tab/>
        <w:tab/>
        <w:t>4</w:t>
        <w:tab/>
        <w:t>3</w:t>
        <w:tab/>
        <w:t>2</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Carlford Road,</w:t>
      </w:r>
      <w:r>
        <w:rPr>
          <w:color w:val="000000"/>
          <w:lang w:val="en-US" w:eastAsia="en-US"/>
        </w:rPr>
        <w:t xml:space="preserve"> W.R., Public way, from 311 Hyde Park Avenue to approximately 210 feet northwesterly at the M.B.T.A. Railroad.</w:t>
        <w:tab/>
        <w:tab/>
        <w:t>19</w:t>
        <w:tab/>
        <w:t>12</w:t>
        <w:tab/>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Carlisle Street,</w:t>
      </w:r>
      <w:r>
        <w:rPr>
          <w:color w:val="000000"/>
          <w:lang w:val="en-US" w:eastAsia="en-US"/>
        </w:rPr>
        <w:t xml:space="preserve"> Rox., Public way, from 504 Warren Street to approximately 406 feet northeasterly.</w:t>
        <w:tab/>
        <w:tab/>
        <w:t>12</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Carlos Street,</w:t>
      </w:r>
      <w:r>
        <w:rPr>
          <w:color w:val="000000"/>
          <w:lang w:val="en-US" w:eastAsia="en-US"/>
        </w:rPr>
        <w:t xml:space="preserve"> Dor., Public way, from 156 Callender Street to opposite 146 Woodrow Avenue.</w:t>
        <w:tab/>
        <w:tab/>
        <w:t>14</w:t>
      </w:r>
      <w:r>
        <w:rPr>
          <w:color w:val="000000"/>
        </w:rPr>
        <w:tab/>
      </w:r>
      <w:r>
        <w:rPr>
          <w:color w:val="000000"/>
          <w:lang w:val="en-US" w:eastAsia="en-US"/>
        </w:rPr>
        <w:t>10</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Carlotta Street,</w:t>
      </w:r>
      <w:r>
        <w:rPr>
          <w:color w:val="000000"/>
          <w:lang w:val="en-US" w:eastAsia="en-US"/>
        </w:rPr>
        <w:t xml:space="preserve"> Dor., Public way, from 355 Centre Street to approximately 221 feet southeasterly.</w:t>
        <w:tab/>
        <w:tab/>
        <w:t>16</w:t>
      </w:r>
      <w:r>
        <w:rPr>
          <w:color w:val="000000"/>
        </w:rPr>
        <w:tab/>
      </w:r>
      <w:r>
        <w:rPr>
          <w:color w:val="000000"/>
          <w:lang w:val="en-US" w:eastAsia="en-US"/>
        </w:rPr>
        <w:t>5</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Carlson Circle,</w:t>
      </w:r>
      <w:r>
        <w:rPr>
          <w:color w:val="000000"/>
          <w:lang w:val="en-US" w:eastAsia="en-US"/>
        </w:rPr>
        <w:t xml:space="preserve"> W.R., Public way, from opposite 174 Church Street to opposite 350 Weld Street.</w:t>
        <w:tab/>
        <w:tab/>
        <w:t>20</w:t>
      </w:r>
      <w:r>
        <w:rPr>
          <w:color w:val="000000"/>
        </w:rPr>
        <w:tab/>
      </w:r>
      <w:r>
        <w:rPr>
          <w:color w:val="000000"/>
          <w:lang w:val="en-US" w:eastAsia="en-US"/>
        </w:rPr>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Carlson Road,</w:t>
      </w:r>
      <w:r>
        <w:rPr>
          <w:color w:val="000000"/>
          <w:lang w:val="en-US" w:eastAsia="en-US"/>
        </w:rPr>
        <w:t xml:space="preserve"> H.P., Public way, from the Boston and Milton Boundary Line to approximately 75 feet southwesterly.</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Carmel Street,</w:t>
      </w:r>
      <w:r>
        <w:rPr>
          <w:color w:val="000000"/>
          <w:lang w:val="en-US" w:eastAsia="en-US"/>
        </w:rPr>
        <w:t xml:space="preserve"> Rox., Public way, from near 73 Delle Avenue to 1528 Tremont Street.</w:t>
        <w:tab/>
        <w:tab/>
        <w:t>10</w:t>
      </w:r>
      <w:r>
        <w:rPr>
          <w:color w:val="000000"/>
        </w:rPr>
        <w:tab/>
      </w:r>
      <w:r>
        <w:rPr>
          <w:color w:val="000000"/>
          <w:lang w:val="en-US" w:eastAsia="en-US"/>
        </w:rPr>
        <w:t>2</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Carmela Lane,</w:t>
      </w:r>
      <w:r>
        <w:rPr>
          <w:color w:val="000000"/>
          <w:lang w:val="en-US" w:eastAsia="en-US"/>
        </w:rPr>
        <w:t xml:space="preserve"> Dor., Public way, from 54 Bailey Street to 14 Burt Street.</w:t>
        <w:tab/>
        <w:tab/>
        <w:t>17</w:t>
        <w:tab/>
        <w:t>11</w:t>
        <w:tab/>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Carmen Street,</w:t>
      </w:r>
      <w:r>
        <w:rPr>
          <w:color w:val="000000"/>
          <w:lang w:val="en-US" w:eastAsia="en-US"/>
        </w:rPr>
        <w:t xml:space="preserve"> Dor., Public way, from 48 Norwell Street to 25 Vassar Street.</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ind w:left="0" w:right="2246" w:hanging="0"/>
        <w:rPr>
          <w:b/>
          <w:b/>
          <w:color w:val="000000"/>
          <w:sz w:val="24"/>
          <w:lang w:val="en-US" w:eastAsia="en-US"/>
        </w:rPr>
      </w:pPr>
      <w:r>
        <w:rPr>
          <w:b/>
          <w:color w:val="000000"/>
          <w:sz w:val="24"/>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ind w:left="0" w:right="2246" w:hanging="0"/>
        <w:rPr>
          <w:color w:val="000000"/>
          <w:lang w:val="en-US" w:eastAsia="en-US"/>
        </w:rPr>
      </w:pPr>
      <w:r>
        <w:rPr>
          <w:b/>
          <w:color w:val="000000"/>
          <w:sz w:val="24"/>
          <w:lang w:val="en-US" w:eastAsia="en-US"/>
        </w:rPr>
        <w:t>*</w:t>
      </w:r>
      <w:r>
        <w:rPr>
          <w:b/>
          <w:color w:val="000000"/>
          <w:lang w:val="en-US" w:eastAsia="en-US"/>
        </w:rPr>
        <w:t>Carmody Court,</w:t>
      </w:r>
      <w:r>
        <w:rPr>
          <w:color w:val="000000"/>
          <w:lang w:val="en-US" w:eastAsia="en-US"/>
        </w:rPr>
        <w:t xml:space="preserve"> S.B., Private way, from Columbia Road between Mercer Street and Old Harbor Street to East Eighth Street between Mercer Street and Old Harbor Street opposite Gates Street.</w:t>
      </w:r>
    </w:p>
    <w:p>
      <w:pPr>
        <w:pStyle w:val="Tab1"/>
        <w:tabs>
          <w:tab w:val="left" w:pos="3240" w:leader="none"/>
          <w:tab w:val="center" w:pos="3600" w:leader="none"/>
          <w:tab w:val="center" w:pos="3960" w:leader="none"/>
          <w:tab w:val="center" w:pos="4320" w:leader="none"/>
          <w:tab w:val="center" w:pos="4680" w:leader="none"/>
          <w:tab w:val="right" w:pos="5400" w:leader="none"/>
        </w:tabs>
        <w:ind w:left="0" w:right="2246" w:hanging="0"/>
        <w:rPr>
          <w:color w:val="000000"/>
          <w:lang w:val="en-US" w:eastAsia="en-US"/>
        </w:rPr>
      </w:pPr>
      <w:r>
        <w:rPr>
          <w:b/>
          <w:color w:val="000000"/>
          <w:lang w:val="en-US" w:eastAsia="en-US"/>
        </w:rPr>
        <w:t xml:space="preserve">  </w:t>
      </w:r>
      <w:r>
        <w:rPr>
          <w:b/>
          <w:color w:val="000000"/>
          <w:lang w:val="en-US" w:eastAsia="en-US"/>
        </w:rPr>
        <w:t xml:space="preserve">Note; </w:t>
      </w:r>
      <w:r>
        <w:rPr>
          <w:color w:val="000000"/>
          <w:lang w:val="en-US" w:eastAsia="en-US"/>
        </w:rPr>
        <w:t>this court, passes through a Housing Development.</w:t>
      </w:r>
    </w:p>
    <w:p>
      <w:pPr>
        <w:pStyle w:val="Tab2"/>
        <w:rPr>
          <w:color w:val="000000"/>
        </w:rPr>
      </w:pPr>
      <w:r>
        <w:rPr>
          <w:color w:val="000000"/>
        </w:rPr>
        <w:t>Odd</w:t>
        <w:tab/>
        <w:t>7</w:t>
        <w:tab/>
        <w:t>6</w:t>
        <w:tab/>
        <w:t>2</w:t>
        <w:tab/>
        <w:t>5</w:t>
        <w:tab/>
        <w:t>02127</w:t>
      </w:r>
    </w:p>
    <w:p>
      <w:pPr>
        <w:pStyle w:val="Tab2"/>
        <w:spacing w:before="0" w:after="120"/>
        <w:rPr>
          <w:color w:val="000000"/>
        </w:rPr>
      </w:pPr>
      <w:r>
        <w:rPr>
          <w:color w:val="000000"/>
        </w:rPr>
        <w:t>Even</w:t>
        <w:tab/>
        <w:t>7</w:t>
        <w:tab/>
        <w:t>7</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sz w:val="24"/>
          <w:szCs w:val="24"/>
          <w:lang w:val="en-US" w:eastAsia="en-US"/>
        </w:rPr>
        <w:t>*</w:t>
      </w:r>
      <w:r>
        <w:rPr>
          <w:b/>
          <w:color w:val="000000"/>
          <w:lang w:val="en-US" w:eastAsia="en-US"/>
        </w:rPr>
        <w:t>Carney Court,</w:t>
      </w:r>
      <w:r>
        <w:rPr>
          <w:color w:val="000000"/>
          <w:lang w:val="en-US" w:eastAsia="en-US"/>
        </w:rPr>
        <w:t xml:space="preserve"> Chsn., Private way, from Medford Street between Monument Street and Polk Street to O'Reilly Way between Monument Street and Polk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Cs w:val="17"/>
          <w:lang w:val="en-US" w:eastAsia="en-US"/>
        </w:rPr>
        <w:t xml:space="preserve">  </w:t>
      </w:r>
      <w:r>
        <w:rPr>
          <w:b/>
          <w:color w:val="000000"/>
          <w:lang w:val="en-US" w:eastAsia="en-US"/>
        </w:rPr>
        <w:t>Note;</w:t>
      </w:r>
      <w:r>
        <w:rPr>
          <w:color w:val="000000"/>
          <w:lang w:val="en-US" w:eastAsia="en-US"/>
        </w:rPr>
        <w:t xml:space="preserve"> this court, passes through a Housing Development.</w:t>
        <w:tab/>
        <w:tab/>
        <w:t>2</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Carol Avenue,</w:t>
      </w:r>
      <w:r>
        <w:rPr>
          <w:color w:val="000000"/>
          <w:lang w:val="en-US" w:eastAsia="en-US"/>
        </w:rPr>
        <w:t xml:space="preserve"> Bri., Public way, from Allston Street between Melvin Avenue and Summit Avenue to 1526 Commonwealth Avenue.</w:t>
        <w:tab/>
        <w:tab/>
        <w:t>21</w:t>
      </w:r>
      <w:r>
        <w:rPr>
          <w:color w:val="000000"/>
        </w:rPr>
        <w:tab/>
      </w:r>
      <w:r>
        <w:rPr>
          <w:color w:val="000000"/>
          <w:lang w:val="en-US" w:eastAsia="en-US"/>
        </w:rPr>
        <w:t>10</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Carol Circle,</w:t>
      </w:r>
      <w:r>
        <w:rPr>
          <w:color w:val="000000"/>
          <w:lang w:val="en-US" w:eastAsia="en-US"/>
        </w:rPr>
        <w:t xml:space="preserve"> W.R., Public way, from 4959 Washington Street to approximately 460 feet northwesterly.</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Carolina Avenue,</w:t>
      </w:r>
      <w:r>
        <w:rPr>
          <w:color w:val="000000"/>
          <w:lang w:val="en-US" w:eastAsia="en-US"/>
        </w:rPr>
        <w:t xml:space="preserve"> W.R., Public way, from Call Street at Everett Street and Williams Street to 62 South Street.</w:t>
      </w:r>
    </w:p>
    <w:p>
      <w:pPr>
        <w:pStyle w:val="Tab2"/>
        <w:rPr/>
      </w:pPr>
      <w:r>
        <w:rPr>
          <w:color w:val="000000"/>
        </w:rPr>
        <w:t>1 - 137</w:t>
        <w:tab/>
        <w:t>11</w:t>
        <w:tab/>
        <w:t>9</w:t>
        <w:tab/>
        <w:t>6</w:t>
        <w:tab/>
        <w:t>2</w:t>
        <w:tab/>
        <w:t>02130</w:t>
      </w:r>
    </w:p>
    <w:p>
      <w:pPr>
        <w:pStyle w:val="Tab2"/>
        <w:spacing w:before="0" w:after="120"/>
        <w:rPr/>
      </w:pPr>
      <w:r>
        <w:rPr>
          <w:color w:val="000000"/>
        </w:rPr>
        <w:t>2 - 142</w:t>
        <w:tab/>
        <w:t>19</w:t>
        <w:tab/>
        <w:t>6</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Carolina Place,</w:t>
      </w:r>
      <w:r>
        <w:rPr>
          <w:color w:val="000000"/>
          <w:lang w:val="en-US" w:eastAsia="en-US"/>
        </w:rPr>
        <w:t xml:space="preserve"> W.R., Private way, from 111 Carolina Avenue to southeasterly.</w:t>
        <w:tab/>
        <w:tab/>
        <w:t>11</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Carolina Square,</w:t>
      </w:r>
      <w:r>
        <w:rPr>
          <w:color w:val="000000"/>
          <w:lang w:val="en-US" w:eastAsia="en-US"/>
        </w:rPr>
        <w:t xml:space="preserve"> W.R., Private way, from 7 Carolina Avenue to southeasterly.</w:t>
        <w:tab/>
        <w:tab/>
        <w:t>11</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Carpenter Street,</w:t>
      </w:r>
      <w:r>
        <w:rPr>
          <w:color w:val="000000"/>
          <w:lang w:val="en-US" w:eastAsia="en-US"/>
        </w:rPr>
        <w:t xml:space="preserve"> S.B., Public way, from 10 General William H. Devine Way to 15 Preble Street.</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Carroll Street,</w:t>
      </w:r>
      <w:r>
        <w:rPr>
          <w:color w:val="000000"/>
          <w:lang w:val="en-US" w:eastAsia="en-US"/>
        </w:rPr>
        <w:t xml:space="preserve"> W.R., Public way, from 293 Vermont Street to 886 Veterans of Foreign Wars Parkway.</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Carrolton Road,</w:t>
      </w:r>
      <w:r>
        <w:rPr>
          <w:color w:val="000000"/>
          <w:lang w:val="en-US" w:eastAsia="en-US"/>
        </w:rPr>
        <w:t xml:space="preserve"> W.R., Public way, from 30 Schiller Road to the Boston and Dedham Boundary Line.</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Carruth Street,</w:t>
      </w:r>
      <w:r>
        <w:rPr>
          <w:color w:val="000000"/>
          <w:lang w:val="en-US" w:eastAsia="en-US"/>
        </w:rPr>
        <w:t xml:space="preserve"> Dor., Public way, from 235 Ashmont Street to 410 Gallivan Boulevard.</w:t>
      </w:r>
    </w:p>
    <w:p>
      <w:pPr>
        <w:pStyle w:val="Tab2"/>
        <w:rPr/>
      </w:pPr>
      <w:r>
        <w:rPr>
          <w:color w:val="000000"/>
        </w:rPr>
        <w:t>1 - 41, 2 - 40</w:t>
        <w:tab/>
        <w:t>16</w:t>
        <w:tab/>
        <w:t>8</w:t>
        <w:tab/>
        <w:t>3</w:t>
        <w:tab/>
        <w:t>7</w:t>
        <w:tab/>
        <w:t>02124</w:t>
      </w:r>
    </w:p>
    <w:p>
      <w:pPr>
        <w:pStyle w:val="Tab2"/>
        <w:spacing w:before="0" w:after="120"/>
        <w:rPr/>
      </w:pPr>
      <w:r>
        <w:rPr>
          <w:color w:val="000000"/>
        </w:rPr>
        <w:t>43 - 81, 46 - 84</w:t>
        <w:tab/>
        <w:t>16</w:t>
        <w:tab/>
        <w:t>11</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Carson Street,</w:t>
      </w:r>
      <w:r>
        <w:rPr>
          <w:color w:val="000000"/>
          <w:lang w:val="en-US" w:eastAsia="en-US"/>
        </w:rPr>
        <w:t xml:space="preserve"> Dor., Public way, from 44 Crescent Avenue to Sydney Street between Crescent Avenue and Moseley Street.</w:t>
        <w:tab/>
        <w:tab/>
        <w:t>13</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Carter Street,</w:t>
      </w:r>
      <w:r>
        <w:rPr>
          <w:color w:val="000000"/>
          <w:lang w:val="en-US" w:eastAsia="en-US"/>
        </w:rPr>
        <w:t xml:space="preserve"> Chsn., Public way, from 108 Cambridge Street to opposite 40 Roland Street.</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Carver Street,</w:t>
      </w:r>
      <w:r>
        <w:rPr>
          <w:color w:val="000000"/>
          <w:lang w:val="en-US" w:eastAsia="en-US"/>
        </w:rPr>
        <w:t xml:space="preserve"> B.P., Public way, from 162 Boylston Street to approximately 100 feet southerly.</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Cary Place,</w:t>
      </w:r>
      <w:r>
        <w:rPr>
          <w:color w:val="000000"/>
          <w:lang w:val="en-US" w:eastAsia="en-US"/>
        </w:rPr>
        <w:t xml:space="preserve"> Chsn., Private way, from 127 High Street to northeasterly and southeasterly.</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Cary Street,</w:t>
      </w:r>
      <w:r>
        <w:rPr>
          <w:color w:val="000000"/>
          <w:lang w:val="en-US" w:eastAsia="en-US"/>
        </w:rPr>
        <w:t xml:space="preserve"> W.R., Private way, from Forest Hills Avenue to 16 Yale Terrace.</w:t>
        <w:tab/>
        <w:tab/>
        <w:t>11</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Caryll Street,</w:t>
      </w:r>
      <w:r>
        <w:rPr>
          <w:color w:val="000000"/>
          <w:lang w:val="en-US" w:eastAsia="en-US"/>
        </w:rPr>
        <w:t xml:space="preserve"> Dor., Public way, from opposite 53 Maryknoll Street to 1087 Morton Street.</w:t>
        <w:tab/>
        <w:tab/>
        <w:t>17</w:t>
      </w:r>
      <w:r>
        <w:rPr>
          <w:color w:val="000000"/>
        </w:rPr>
        <w:tab/>
      </w:r>
      <w:r>
        <w:rPr>
          <w:color w:val="000000"/>
          <w:lang w:val="en-US" w:eastAsia="en-US"/>
        </w:rPr>
        <w:t>14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t>Casey Highway, W.R.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 xml:space="preserve">Note; </w:t>
      </w:r>
      <w:r>
        <w:rPr>
          <w:color w:val="000000"/>
          <w:lang w:val="en-US" w:eastAsia="en-US"/>
        </w:rPr>
        <w:t>see Monsignor William J. Casey Highway.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Caspar Street,</w:t>
      </w:r>
      <w:r>
        <w:rPr>
          <w:color w:val="000000"/>
          <w:lang w:val="en-US" w:eastAsia="en-US"/>
        </w:rPr>
        <w:t xml:space="preserve"> W.R., Public way, from 30 Addington Road to 790 Veterans of Foreign Wars Parkway.</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Caspian Way</w:t>
      </w:r>
      <w:r>
        <w:rPr>
          <w:color w:val="000000"/>
          <w:lang w:val="en-US" w:eastAsia="en-US"/>
        </w:rPr>
        <w:t>, Dor., Public way, from 176 Savin Hill Avenue to approximately 56 feet northeast of 20 Rockmere Street at Savin Hill Park.</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Cass Street,</w:t>
      </w:r>
      <w:r>
        <w:rPr>
          <w:color w:val="000000"/>
          <w:lang w:val="en-US" w:eastAsia="en-US"/>
        </w:rPr>
        <w:t xml:space="preserve"> W.R., from 2205 Centre Street to 92 Spring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2205 Centre Street to 20  Powell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lang w:val="en-US" w:eastAsia="en-US"/>
        </w:rPr>
        <w:t>*</w:t>
      </w:r>
      <w:r>
        <w:rPr>
          <w:color w:val="000000"/>
          <w:lang w:val="en-US" w:eastAsia="en-US"/>
        </w:rPr>
        <w:t>Private way, from opposite 20 Powell Street to 92 Spring Street.</w:t>
      </w:r>
    </w:p>
    <w:p>
      <w:pPr>
        <w:pStyle w:val="Tab2"/>
        <w:rPr/>
      </w:pPr>
      <w:r>
        <w:rPr>
          <w:color w:val="000000"/>
        </w:rPr>
        <w:t>1 - 93</w:t>
        <w:tab/>
        <w:t>20</w:t>
        <w:tab/>
        <w:t>16</w:t>
        <w:tab/>
        <w:t>6</w:t>
        <w:tab/>
        <w:t>6</w:t>
        <w:tab/>
        <w:t>02132</w:t>
      </w:r>
    </w:p>
    <w:p>
      <w:pPr>
        <w:pStyle w:val="Tab2"/>
        <w:spacing w:before="0" w:after="120"/>
        <w:rPr/>
      </w:pPr>
      <w:r>
        <w:rPr>
          <w:color w:val="000000"/>
        </w:rPr>
        <w:t>2 - 110, 95 - 111</w:t>
        <w:tab/>
        <w:t>20</w:t>
        <w:tab/>
        <w:t>5</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Cassnet Street,</w:t>
      </w:r>
      <w:r>
        <w:rPr>
          <w:color w:val="000000"/>
          <w:lang w:val="en-US" w:eastAsia="en-US"/>
        </w:rPr>
        <w:t xml:space="preserve"> Dor., Public way, from 52 Dickens Street to approximately 160 feet northerly.</w:t>
        <w:tab/>
        <w:tab/>
        <w:t>15</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Castle Court,</w:t>
      </w:r>
      <w:r>
        <w:rPr>
          <w:color w:val="000000"/>
          <w:lang w:val="en-US" w:eastAsia="en-US"/>
        </w:rPr>
        <w:t xml:space="preserve"> B.P., Public way, from East Berkeley Street between Shawmut Avenue and Tremont Street to Emerald Court.</w:t>
        <w:tab/>
        <w:tab/>
        <w:t>5</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Castle Court,</w:t>
      </w:r>
      <w:r>
        <w:rPr>
          <w:color w:val="000000"/>
          <w:lang w:val="en-US" w:eastAsia="en-US"/>
        </w:rPr>
        <w:t xml:space="preserve"> E.B., Private way, from 166 Everett Street to southeasterly.</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Castlegate Road,</w:t>
      </w:r>
      <w:r>
        <w:rPr>
          <w:color w:val="000000"/>
          <w:lang w:val="en-US" w:eastAsia="en-US"/>
        </w:rPr>
        <w:t xml:space="preserve"> Dor., Public way, from 490 Blue Hill Avenue to opposite 190 Normandy Street at 53 Washington Street.</w:t>
        <w:tab/>
        <w:tab/>
        <w:t>14</w:t>
      </w:r>
      <w:r>
        <w:rPr>
          <w:color w:val="000000"/>
        </w:rPr>
        <w:tab/>
      </w:r>
      <w:r>
        <w:rPr>
          <w:color w:val="000000"/>
          <w:lang w:val="en-US" w:eastAsia="en-US"/>
        </w:rPr>
        <w:t>3</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Castle Rock Street,</w:t>
      </w:r>
      <w:r>
        <w:rPr>
          <w:color w:val="000000"/>
          <w:lang w:val="en-US" w:eastAsia="en-US"/>
        </w:rPr>
        <w:t xml:space="preserve"> Dor., Public way, from 10 Caspian Way to 9 Grampian Way.</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Castleton Street,</w:t>
      </w:r>
      <w:r>
        <w:rPr>
          <w:color w:val="000000"/>
          <w:lang w:val="en-US" w:eastAsia="en-US"/>
        </w:rPr>
        <w:t xml:space="preserve"> W.R., Public way, from 234 Jamaicaway to 351 South Huntington Avenue.</w:t>
        <w:tab/>
        <w:tab/>
        <w:t>10</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Cataumet Street,</w:t>
      </w:r>
      <w:r>
        <w:rPr>
          <w:color w:val="000000"/>
          <w:lang w:val="en-US" w:eastAsia="en-US"/>
        </w:rPr>
        <w:t xml:space="preserve"> W.R., from 215 Pond Street at 5 Arborway to approximately 460 feet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215 Pond Street at 5 Arborway to approximately 270 feet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approximately 190 feet northeasterly.</w:t>
      </w:r>
      <w:r>
        <w:rPr>
          <w:color w:val="000000"/>
        </w:rPr>
        <w:tab/>
        <w:tab/>
      </w:r>
      <w:r>
        <w:rPr>
          <w:color w:val="000000"/>
          <w:lang w:val="en-US" w:eastAsia="en-US"/>
        </w:rPr>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Catawba Street,</w:t>
      </w:r>
      <w:r>
        <w:rPr>
          <w:color w:val="000000"/>
          <w:lang w:val="en-US" w:eastAsia="en-US"/>
        </w:rPr>
        <w:t xml:space="preserve"> Rox., Public way, from Charlame Street to 10 Laurel Street.</w:t>
        <w:tab/>
        <w:tab/>
        <w:t>12</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Catbird Court,</w:t>
      </w:r>
      <w:r>
        <w:rPr>
          <w:color w:val="000000"/>
          <w:lang w:val="en-US" w:eastAsia="en-US"/>
        </w:rPr>
        <w:t xml:space="preserve"> W.R., Private way, from West Main Street to West Main Street.</w:t>
        <w:tab/>
        <w:tab/>
        <w:t>14</w:t>
        <w:tab/>
        <w:t>9</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Catenaccia Way</w:t>
      </w:r>
      <w:r>
        <w:rPr>
          <w:color w:val="000000"/>
          <w:lang w:val="en-US" w:eastAsia="en-US"/>
        </w:rPr>
        <w:t>, W.R., Private way, from opposite and near 113 Morton Street to northwesterly.</w:t>
        <w:tab/>
        <w:tab/>
        <w:t>11</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Cathedral Square,</w:t>
      </w:r>
      <w:r>
        <w:rPr>
          <w:color w:val="000000"/>
          <w:lang w:val="en-US" w:eastAsia="en-US"/>
        </w:rPr>
        <w:t xml:space="preserve"> B.P., at the junction of Union Park Street and Washington Street.</w:t>
        <w:tab/>
        <w:tab/>
        <w:t>3/8</w:t>
        <w:tab/>
        <w:t>1/7</w:t>
        <w:tab/>
        <w:t>2</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Catherine Street,</w:t>
      </w:r>
      <w:r>
        <w:rPr>
          <w:color w:val="000000"/>
          <w:lang w:val="en-US" w:eastAsia="en-US"/>
        </w:rPr>
        <w:t xml:space="preserve"> W.R., Public way, from 133 Bourne Street to opposite 70 Florian Street.</w:t>
        <w:tab/>
        <w:tab/>
        <w:t>19</w:t>
        <w:tab/>
        <w:t>12</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Caton Street,</w:t>
      </w:r>
      <w:r>
        <w:rPr>
          <w:color w:val="000000"/>
          <w:lang w:val="en-US" w:eastAsia="en-US"/>
        </w:rPr>
        <w:t xml:space="preserve"> H.P., Public way, from 144 Hollingsworth Street to 645 River Street.</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Causeway Street,</w:t>
      </w:r>
      <w:r>
        <w:rPr>
          <w:color w:val="000000"/>
          <w:lang w:val="en-US" w:eastAsia="en-US"/>
        </w:rPr>
        <w:t xml:space="preserve"> B.P., Public way, from 164 Prince Street to 150 Staniford Street at Lomasney Way.</w:t>
      </w:r>
    </w:p>
    <w:p>
      <w:pPr>
        <w:pStyle w:val="Tab2"/>
        <w:rPr/>
      </w:pPr>
      <w:r>
        <w:rPr>
          <w:color w:val="000000"/>
        </w:rPr>
        <w:t>1 - 141</w:t>
        <w:tab/>
        <w:t>3</w:t>
        <w:tab/>
        <w:t>6</w:t>
        <w:tab/>
        <w:t>1</w:t>
        <w:tab/>
        <w:t>1</w:t>
        <w:tab/>
        <w:t>02114</w:t>
      </w:r>
    </w:p>
    <w:p>
      <w:pPr>
        <w:pStyle w:val="Tab2"/>
        <w:rPr/>
      </w:pPr>
      <w:r>
        <w:rPr>
          <w:color w:val="000000"/>
        </w:rPr>
        <w:t>2 - 250</w:t>
        <w:tab/>
        <w:t>3</w:t>
        <w:tab/>
        <w:t>5</w:t>
        <w:tab/>
        <w:t>8</w:t>
        <w:tab/>
        <w:t>1</w:t>
        <w:tab/>
        <w:t>02114</w:t>
      </w:r>
    </w:p>
    <w:p>
      <w:pPr>
        <w:pStyle w:val="Tab2"/>
        <w:rPr/>
      </w:pPr>
      <w:r>
        <w:rPr>
          <w:color w:val="000000"/>
        </w:rPr>
        <w:t>147 - 293</w:t>
        <w:tab/>
        <w:t>3</w:t>
        <w:tab/>
        <w:t>4</w:t>
        <w:tab/>
        <w:t>1</w:t>
        <w:tab/>
        <w:t>1</w:t>
        <w:tab/>
        <w:t>02114</w:t>
      </w:r>
    </w:p>
    <w:p>
      <w:pPr>
        <w:pStyle w:val="Tab2"/>
        <w:spacing w:before="0" w:after="120"/>
        <w:rPr/>
      </w:pPr>
      <w:r>
        <w:rPr>
          <w:color w:val="000000"/>
        </w:rPr>
        <w:t>294 - 298</w:t>
        <w:tab/>
        <w:t>3</w:t>
        <w:tab/>
        <w:t>2</w:t>
        <w:tab/>
        <w:t>1</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Cawfield Street,</w:t>
      </w:r>
      <w:r>
        <w:rPr>
          <w:color w:val="000000"/>
          <w:lang w:val="en-US" w:eastAsia="en-US"/>
        </w:rPr>
        <w:t xml:space="preserve"> Dor., Public way, from opposite 10 Eastman Street to opposite 23 Elder Street.</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Cazenove Street,</w:t>
      </w:r>
      <w:r>
        <w:rPr>
          <w:color w:val="000000"/>
          <w:lang w:val="en-US" w:eastAsia="en-US"/>
        </w:rPr>
        <w:t xml:space="preserve"> B.P., Public way, from 77 Chandler Street to approximately 275 feet northwesterly at the M.B.T.A. Railroad.</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Cedar Avenue,</w:t>
      </w:r>
      <w:r>
        <w:rPr>
          <w:color w:val="000000"/>
          <w:lang w:val="en-US" w:eastAsia="en-US"/>
        </w:rPr>
        <w:t xml:space="preserve"> Dor., Private way, from 126 Bowdoin Avenue at 303 Geneva Avenue to 120 Olney Street.</w:t>
        <w:tab/>
        <w:tab/>
        <w:t>14</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lang w:val="en-US" w:eastAsia="en-US"/>
        </w:rPr>
        <w:t>*</w:t>
      </w:r>
      <w:r>
        <w:rPr>
          <w:b/>
          <w:color w:val="000000"/>
          <w:lang w:val="en-US" w:eastAsia="en-US"/>
        </w:rPr>
        <w:t>Cedar Park</w:t>
      </w:r>
      <w:r>
        <w:rPr>
          <w:color w:val="000000"/>
          <w:lang w:val="en-US" w:eastAsia="en-US"/>
        </w:rPr>
        <w:t>, Rox., Private way, from 114 Cedar Street to 40 Highland Park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Cs w:val="17"/>
          <w:lang w:val="en-US" w:eastAsia="en-US"/>
        </w:rPr>
        <w:t xml:space="preserve">  </w:t>
      </w:r>
      <w:r>
        <w:rPr>
          <w:b/>
          <w:color w:val="000000"/>
          <w:lang w:val="en-US" w:eastAsia="en-US"/>
        </w:rPr>
        <w:t>Note;</w:t>
      </w:r>
      <w:r>
        <w:rPr>
          <w:color w:val="000000"/>
          <w:lang w:val="en-US" w:eastAsia="en-US"/>
        </w:rPr>
        <w:t xml:space="preserve"> there is a branch to Cedar Park, from 3 Cedar Park to northwesterly.</w:t>
        <w:tab/>
        <w:tab/>
        <w:t>11</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Cedar Place,</w:t>
      </w:r>
      <w:r>
        <w:rPr>
          <w:color w:val="000000"/>
          <w:lang w:val="en-US" w:eastAsia="en-US"/>
        </w:rPr>
        <w:t xml:space="preserve"> Dor., Public way, from 61 Bird Street and 69 Monadnock Street to the M.B.T.A. Railroad.</w:t>
      </w:r>
    </w:p>
    <w:p>
      <w:pPr>
        <w:pStyle w:val="Tab2"/>
        <w:rPr>
          <w:color w:val="000000"/>
        </w:rPr>
      </w:pPr>
      <w:r>
        <w:rPr>
          <w:color w:val="000000"/>
        </w:rPr>
        <w:t>Odd</w:t>
        <w:tab/>
        <w:t>13</w:t>
        <w:tab/>
        <w:t>5</w:t>
        <w:tab/>
        <w:t>7</w:t>
        <w:tab/>
        <w:t>3</w:t>
        <w:tab/>
        <w:t>02125</w:t>
      </w:r>
    </w:p>
    <w:p>
      <w:pPr>
        <w:pStyle w:val="Tab2"/>
        <w:spacing w:before="0" w:after="120"/>
        <w:rPr>
          <w:color w:val="000000"/>
        </w:rPr>
      </w:pPr>
      <w:r>
        <w:rPr>
          <w:color w:val="000000"/>
        </w:rPr>
        <w:t>Even</w:t>
        <w:tab/>
        <w:t>15</w:t>
        <w:tab/>
        <w:t>1</w:t>
        <w:tab/>
        <w:t>7</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Cedar Road,</w:t>
      </w:r>
      <w:r>
        <w:rPr>
          <w:color w:val="000000"/>
          <w:lang w:val="en-US" w:eastAsia="en-US"/>
        </w:rPr>
        <w:t xml:space="preserve"> W.R., Private way, from 51 Chestnut Road to opposite 119 Dana Road.</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Cedar Square,</w:t>
      </w:r>
      <w:r>
        <w:rPr>
          <w:color w:val="000000"/>
          <w:lang w:val="en-US" w:eastAsia="en-US"/>
        </w:rPr>
        <w:t xml:space="preserve"> Rox., Private way, from between and opposite 7 and 21 Juniper Street to opposite 45 Thornton Street.</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Cedar Street,</w:t>
      </w:r>
      <w:r>
        <w:rPr>
          <w:color w:val="000000"/>
          <w:lang w:val="en-US" w:eastAsia="en-US"/>
        </w:rPr>
        <w:t xml:space="preserve"> Chsn., Public way, from 6 Bartlett Street to 27 High Street.</w:t>
        <w:tab/>
        <w:tab/>
        <w:t>2</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Cedar Street,</w:t>
      </w:r>
      <w:r>
        <w:rPr>
          <w:color w:val="000000"/>
          <w:lang w:val="en-US" w:eastAsia="en-US"/>
        </w:rPr>
        <w:t xml:space="preserve"> Dor., Public way, from opposite 197 Manchester Street to 101 River Street.</w:t>
        <w:tab/>
        <w:tab/>
        <w:t>17</w:t>
      </w:r>
      <w:r>
        <w:rPr>
          <w:color w:val="000000"/>
        </w:rPr>
        <w:tab/>
      </w:r>
      <w:r>
        <w:rPr>
          <w:color w:val="000000"/>
          <w:lang w:val="en-US" w:eastAsia="en-US"/>
        </w:rPr>
        <w:t>14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Cedar Street,</w:t>
      </w:r>
      <w:r>
        <w:rPr>
          <w:color w:val="000000"/>
          <w:lang w:val="en-US" w:eastAsia="en-US"/>
        </w:rPr>
        <w:t xml:space="preserve"> Rox., Public way, from 100 Terrace Street to 2665 Washington Street.</w:t>
      </w:r>
    </w:p>
    <w:p>
      <w:pPr>
        <w:pStyle w:val="Tab2"/>
        <w:rPr/>
      </w:pPr>
      <w:r>
        <w:rPr>
          <w:color w:val="000000"/>
        </w:rPr>
        <w:t>1 - 69, 2 - 26</w:t>
        <w:tab/>
        <w:t>9</w:t>
        <w:tab/>
        <w:t>5</w:t>
        <w:tab/>
        <w:t>7</w:t>
        <w:tab/>
        <w:t>10</w:t>
        <w:tab/>
        <w:t>02119</w:t>
      </w:r>
    </w:p>
    <w:p>
      <w:pPr>
        <w:pStyle w:val="Tab2"/>
        <w:rPr/>
      </w:pPr>
      <w:r>
        <w:rPr>
          <w:color w:val="000000"/>
        </w:rPr>
        <w:t>28 - 102, 71 - 95</w:t>
        <w:tab/>
        <w:t>11</w:t>
        <w:tab/>
        <w:t>2</w:t>
        <w:tab/>
        <w:t>7</w:t>
        <w:tab/>
        <w:t>10</w:t>
        <w:tab/>
        <w:t>02119</w:t>
      </w:r>
    </w:p>
    <w:p>
      <w:pPr>
        <w:pStyle w:val="Tab2"/>
        <w:spacing w:before="0" w:after="120"/>
        <w:rPr/>
      </w:pPr>
      <w:r>
        <w:rPr>
          <w:color w:val="000000"/>
        </w:rPr>
        <w:t>99 - 177, 104 - 178</w:t>
        <w:tab/>
        <w:t>11</w:t>
        <w:tab/>
        <w:t>1</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Cedarcrest Circle,</w:t>
      </w:r>
      <w:r>
        <w:rPr>
          <w:color w:val="000000"/>
          <w:lang w:val="en-US" w:eastAsia="en-US"/>
        </w:rPr>
        <w:t xml:space="preserve"> W.R., Private way, from opposite 22 Cedarcrest Road to approximately 540 feet southwesterly.</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Cedarcrest Lane,</w:t>
      </w:r>
      <w:r>
        <w:rPr>
          <w:color w:val="000000"/>
          <w:lang w:val="en-US" w:eastAsia="en-US"/>
        </w:rPr>
        <w:t xml:space="preserve"> W.R., Private way, from 41 Cedarcrest Road to West Boundary Road.</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Cedarcrest Road,</w:t>
      </w:r>
      <w:r>
        <w:rPr>
          <w:color w:val="000000"/>
          <w:lang w:val="en-US" w:eastAsia="en-US"/>
        </w:rPr>
        <w:t xml:space="preserve"> W.R., Private way, from West Boundary Road to 82 Woodley Avenue.</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lang w:val="en-US" w:eastAsia="en-US"/>
        </w:rPr>
        <w:t>Cedarcrest Terrace,</w:t>
      </w:r>
      <w:r>
        <w:rPr>
          <w:color w:val="000000"/>
          <w:lang w:val="en-US" w:eastAsia="en-US"/>
        </w:rPr>
        <w:t xml:space="preserve"> W.R., Private way, from 70 Cedarcrest Road to approximately 240 feet southwesterly.</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Cedar Grove Street,</w:t>
      </w:r>
      <w:r>
        <w:rPr>
          <w:color w:val="000000"/>
          <w:lang w:val="en-US" w:eastAsia="en-US"/>
        </w:rPr>
        <w:t xml:space="preserve"> Dor., Public way, from 1 Hill Top Street at Hallet-Davis Street to 23  Whitridge Street.</w:t>
        <w:tab/>
        <w:tab/>
        <w:t>16</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Cedar Lane Way</w:t>
      </w:r>
      <w:r>
        <w:rPr>
          <w:color w:val="000000"/>
          <w:lang w:val="en-US" w:eastAsia="en-US"/>
        </w:rPr>
        <w:t>, B.P., Public way, from 59 Chestnut Street to approximately 170 feet northwest of 115 Pinckney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  </w:t>
      </w:r>
      <w:r>
        <w:rPr>
          <w:b/>
          <w:color w:val="000000"/>
          <w:lang w:val="en-US" w:eastAsia="en-US"/>
        </w:rPr>
        <w:t>Note;</w:t>
      </w:r>
      <w:r>
        <w:rPr>
          <w:color w:val="000000"/>
          <w:lang w:val="en-US" w:eastAsia="en-US"/>
        </w:rPr>
        <w:t xml:space="preserve"> from 115 Pinckney Street to approximately 170 feet northwesterly, is a public footway only.</w:t>
      </w:r>
      <w:r>
        <w:rPr>
          <w:color w:val="000000"/>
        </w:rPr>
        <w:tab/>
        <w:tab/>
      </w:r>
      <w:r>
        <w:rPr>
          <w:color w:val="000000"/>
          <w:lang w:val="en-US" w:eastAsia="en-US"/>
        </w:rPr>
        <w:t>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Cedarwood Road,</w:t>
      </w:r>
      <w:r>
        <w:rPr>
          <w:color w:val="000000"/>
          <w:lang w:val="en-US" w:eastAsia="en-US"/>
        </w:rPr>
        <w:t xml:space="preserve"> W.R., Public way, from 19 Hillcroft Road to 10 Moss Hill Road.</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Cedric Street,</w:t>
      </w:r>
      <w:r>
        <w:rPr>
          <w:color w:val="000000"/>
          <w:lang w:val="en-US" w:eastAsia="en-US"/>
        </w:rPr>
        <w:t xml:space="preserve"> Rox., Public way, from opposite 63 Langdon Street to opposite 60 Magazine Street.</w:t>
      </w:r>
    </w:p>
    <w:p>
      <w:pPr>
        <w:pStyle w:val="Tab2"/>
        <w:rPr>
          <w:color w:val="000000"/>
        </w:rPr>
      </w:pPr>
      <w:r>
        <w:rPr>
          <w:color w:val="000000"/>
        </w:rPr>
        <w:t>Odd</w:t>
        <w:tab/>
        <w:t>8</w:t>
        <w:tab/>
        <w:t>5</w:t>
        <w:tab/>
        <w:t>7</w:t>
        <w:tab/>
        <w:t>10</w:t>
        <w:tab/>
        <w:t>02119</w:t>
      </w:r>
    </w:p>
    <w:p>
      <w:pPr>
        <w:pStyle w:val="Tab2"/>
        <w:spacing w:before="0" w:after="120"/>
        <w:rPr>
          <w:color w:val="000000"/>
        </w:rPr>
      </w:pPr>
      <w:r>
        <w:rPr>
          <w:color w:val="000000"/>
        </w:rPr>
        <w:t>Even</w:t>
        <w:tab/>
        <w:t>8</w:t>
        <w:tab/>
        <w:t>6</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Cedrus Avenue,</w:t>
      </w:r>
      <w:r>
        <w:rPr>
          <w:color w:val="000000"/>
          <w:lang w:val="en-US" w:eastAsia="en-US"/>
        </w:rPr>
        <w:t xml:space="preserve"> W.R., Public way, from 174 Walworth Street to approximately 628 feet southeast of Washington Street.</w:t>
      </w:r>
    </w:p>
    <w:p>
      <w:pPr>
        <w:pStyle w:val="Tab2"/>
        <w:rPr/>
      </w:pPr>
      <w:r>
        <w:rPr>
          <w:color w:val="000000"/>
        </w:rPr>
        <w:t>1 - 15, 2 - 20</w:t>
        <w:tab/>
        <w:t>20</w:t>
        <w:tab/>
        <w:t>9</w:t>
        <w:tab/>
        <w:t>5</w:t>
        <w:tab/>
        <w:t>6</w:t>
        <w:tab/>
        <w:t>02131</w:t>
      </w:r>
    </w:p>
    <w:p>
      <w:pPr>
        <w:pStyle w:val="Tab2"/>
        <w:spacing w:before="0" w:after="120"/>
        <w:rPr/>
      </w:pPr>
      <w:r>
        <w:rPr>
          <w:color w:val="000000"/>
        </w:rPr>
        <w:t>22 - 70, 25 - 67</w:t>
        <w:tab/>
        <w:t>18</w:t>
        <w:tab/>
        <w:t>10</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Cefalo Road,</w:t>
      </w:r>
      <w:r>
        <w:rPr>
          <w:color w:val="000000"/>
          <w:lang w:val="en-US" w:eastAsia="en-US"/>
        </w:rPr>
        <w:t xml:space="preserve"> W.R., Private way, from 1689 Centre Street to approximately 423 feet northwesterly.</w:t>
        <w:tab/>
        <w:tab/>
        <w:t>20</w:t>
        <w:tab/>
        <w:t>7</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Celia Road,</w:t>
      </w:r>
      <w:r>
        <w:rPr>
          <w:color w:val="000000"/>
          <w:lang w:val="en-US" w:eastAsia="en-US"/>
        </w:rPr>
        <w:t xml:space="preserve"> W.R., Public way, from 200 Bellevue Street to approximately 210 feet northeasterly.</w:t>
        <w:tab/>
        <w:tab/>
        <w:t>20</w:t>
      </w:r>
      <w:r>
        <w:rPr>
          <w:color w:val="000000"/>
        </w:rPr>
        <w:tab/>
      </w:r>
      <w:r>
        <w:rPr>
          <w:color w:val="000000"/>
          <w:lang w:val="en-US" w:eastAsia="en-US"/>
        </w:rPr>
        <w:t>14</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Cemetery Lane,</w:t>
      </w:r>
      <w:r>
        <w:rPr>
          <w:color w:val="000000"/>
          <w:lang w:val="en-US" w:eastAsia="en-US"/>
        </w:rPr>
        <w:t xml:space="preserve"> Dor., Private way, from 984 Washington Street to the Dorchester South Cemetery.</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Cemetery Road,</w:t>
      </w:r>
      <w:r>
        <w:rPr>
          <w:color w:val="000000"/>
          <w:lang w:val="en-US" w:eastAsia="en-US"/>
        </w:rPr>
        <w:t xml:space="preserve"> W.R., Public way, from opposite 297 Forest Hills Street to Morton Street (southeast of the Forest Hills Rotary).</w:t>
        <w:tab/>
        <w:tab/>
      </w:r>
      <w:r>
        <w:rPr>
          <w:color w:val="000000"/>
          <w:szCs w:val="17"/>
          <w:lang w:val="en-US" w:eastAsia="en-US"/>
        </w:rPr>
        <w:t>11</w:t>
      </w:r>
      <w:r>
        <w:rPr>
          <w:color w:val="000000"/>
          <w:sz w:val="12"/>
          <w:szCs w:val="12"/>
          <w:lang w:val="en-US" w:eastAsia="en-US"/>
        </w:rPr>
        <w:tab/>
      </w:r>
      <w:r>
        <w:rPr>
          <w:color w:val="000000"/>
          <w:lang w:val="en-US" w:eastAsia="en-US"/>
        </w:rPr>
        <w:t>8</w:t>
        <w:tab/>
        <w:t>5</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Cenacle Road,</w:t>
      </w:r>
      <w:r>
        <w:rPr>
          <w:color w:val="000000"/>
          <w:lang w:val="en-US" w:eastAsia="en-US"/>
        </w:rPr>
        <w:t xml:space="preserve"> Bri., Public way, from 185 Lake Street to 31 Willoughby Street.</w:t>
        <w:tab/>
        <w:tab/>
        <w:t>22</w:t>
      </w:r>
      <w:r>
        <w:rPr>
          <w:color w:val="000000"/>
        </w:rPr>
        <w:tab/>
      </w:r>
      <w:r>
        <w:rPr>
          <w:color w:val="000000"/>
          <w:lang w:val="en-US" w:eastAsia="en-US"/>
        </w:rPr>
        <w:t>8</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Centervale Park</w:t>
      </w:r>
      <w:r>
        <w:rPr>
          <w:color w:val="000000"/>
          <w:lang w:val="en-US" w:eastAsia="en-US"/>
        </w:rPr>
        <w:t>, Dor., Public way, from 31 Bourneside Street to between 5 and 13 Upland Avenue.</w:t>
      </w:r>
    </w:p>
    <w:p>
      <w:pPr>
        <w:pStyle w:val="Tab2"/>
        <w:rPr/>
      </w:pPr>
      <w:r>
        <w:rPr>
          <w:color w:val="000000"/>
        </w:rPr>
        <w:t>1 - 17</w:t>
        <w:tab/>
        <w:t>17</w:t>
        <w:tab/>
        <w:t>3</w:t>
        <w:tab/>
        <w:t>4</w:t>
        <w:tab/>
        <w:t>7</w:t>
        <w:tab/>
        <w:t>02124</w:t>
      </w:r>
    </w:p>
    <w:p>
      <w:pPr>
        <w:pStyle w:val="Tab2"/>
        <w:spacing w:before="0" w:after="120"/>
        <w:rPr/>
      </w:pPr>
      <w:r>
        <w:rPr>
          <w:color w:val="000000"/>
        </w:rPr>
        <w:t>2 - 18</w:t>
        <w:tab/>
        <w:t>16</w:t>
        <w:tab/>
        <w:t>1</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Centola Street,</w:t>
      </w:r>
      <w:r>
        <w:rPr>
          <w:color w:val="000000"/>
          <w:lang w:val="en-US" w:eastAsia="en-US"/>
        </w:rPr>
        <w:t xml:space="preserve"> Bri., Public way, from 60A Leo M. Birmingham Parkway to approximately 150 feet easterly.</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Central Avenue,</w:t>
      </w:r>
      <w:r>
        <w:rPr>
          <w:color w:val="000000"/>
          <w:lang w:val="en-US" w:eastAsia="en-US"/>
        </w:rPr>
        <w:t xml:space="preserve"> Dor., Public way, from 70 River Street to the Boston and Milton Boundary Line.</w:t>
        <w:tab/>
        <w:tab/>
        <w:t>17</w:t>
      </w:r>
      <w:r>
        <w:rPr>
          <w:color w:val="000000"/>
        </w:rPr>
        <w:tab/>
      </w:r>
      <w:r>
        <w:rPr>
          <w:color w:val="000000"/>
          <w:lang w:val="en-US" w:eastAsia="en-US"/>
        </w:rPr>
        <w:t>14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Central Avenue,</w:t>
      </w:r>
      <w:r>
        <w:rPr>
          <w:color w:val="000000"/>
          <w:lang w:val="en-US" w:eastAsia="en-US"/>
        </w:rPr>
        <w:t xml:space="preserve"> H.P., Public way, from 655 Metropolitan Avenue and 71 Westminster Street to 1185 River Street.</w:t>
      </w:r>
    </w:p>
    <w:p>
      <w:pPr>
        <w:pStyle w:val="Tab2"/>
        <w:rPr/>
      </w:pPr>
      <w:r>
        <w:rPr>
          <w:color w:val="000000"/>
        </w:rPr>
        <w:t>1 - 17, 2 - 18</w:t>
        <w:tab/>
        <w:t>18</w:t>
        <w:tab/>
        <w:t>18</w:t>
        <w:tab/>
        <w:t>5</w:t>
        <w:tab/>
        <w:t>8</w:t>
        <w:tab/>
        <w:t>02136</w:t>
      </w:r>
    </w:p>
    <w:p>
      <w:pPr>
        <w:pStyle w:val="Tab2"/>
        <w:rPr/>
      </w:pPr>
      <w:r>
        <w:rPr>
          <w:color w:val="000000"/>
        </w:rPr>
        <w:t>19 - 89, 20 - 90</w:t>
        <w:tab/>
        <w:t>18</w:t>
        <w:tab/>
        <w:t>13</w:t>
        <w:tab/>
        <w:t>5</w:t>
        <w:tab/>
        <w:t>8</w:t>
        <w:tab/>
        <w:t>02136</w:t>
      </w:r>
    </w:p>
    <w:p>
      <w:pPr>
        <w:pStyle w:val="Tab2"/>
        <w:rPr/>
      </w:pPr>
      <w:r>
        <w:rPr>
          <w:color w:val="000000"/>
        </w:rPr>
        <w:t>94 - 150, 97 - 117</w:t>
        <w:tab/>
        <w:t>18</w:t>
        <w:tab/>
        <w:t>14</w:t>
        <w:tab/>
        <w:t>5</w:t>
        <w:tab/>
        <w:t>8</w:t>
        <w:tab/>
        <w:t>02136</w:t>
      </w:r>
    </w:p>
    <w:p>
      <w:pPr>
        <w:pStyle w:val="Tab2"/>
        <w:spacing w:before="0" w:after="120"/>
        <w:rPr/>
      </w:pPr>
      <w:r>
        <w:rPr>
          <w:color w:val="000000"/>
        </w:rPr>
        <w:t>121 - 149</w:t>
        <w:tab/>
        <w:t>18</w:t>
        <w:tab/>
        <w:t>15</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Central Square,</w:t>
      </w:r>
      <w:r>
        <w:rPr>
          <w:color w:val="000000"/>
          <w:lang w:val="en-US" w:eastAsia="en-US"/>
        </w:rPr>
        <w:t xml:space="preserve"> E.B., at the junction of Bennington Street, Border Street, Liverpool Street, Meridian Street, Porter Street and Saratoga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square, is also called, William C. Kelly Square.</w:t>
        <w:tab/>
        <w:tab/>
        <w:t>1</w:t>
        <w:tab/>
        <w:t>4/6</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Central Street,</w:t>
      </w:r>
      <w:r>
        <w:rPr>
          <w:color w:val="000000"/>
          <w:lang w:val="en-US" w:eastAsia="en-US"/>
        </w:rPr>
        <w:t xml:space="preserve"> B.P., Public way, from Atlantic Avenue (the remaining portion of Atlantic Avenue, at it’s original location, before it was relocated, in “1971”) between Milk Street and State Street to 36 Broad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Central Wharf</w:t>
      </w:r>
      <w:r>
        <w:rPr>
          <w:color w:val="000000"/>
          <w:lang w:val="en-US" w:eastAsia="en-US"/>
        </w:rPr>
        <w:t>, B.P., Private way, from 248 Atlantic Avenue to Boston Harbor.</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Centre Avenue,</w:t>
      </w:r>
      <w:r>
        <w:rPr>
          <w:color w:val="000000"/>
          <w:lang w:val="en-US" w:eastAsia="en-US"/>
        </w:rPr>
        <w:t xml:space="preserve"> Dor., Public way, from 197 Centre Street to 1683 Dorchester Avenue.</w:t>
        <w:tab/>
        <w:tab/>
        <w:t>16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Centre Court,</w:t>
      </w:r>
      <w:r>
        <w:rPr>
          <w:color w:val="000000"/>
          <w:lang w:val="en-US" w:eastAsia="en-US"/>
        </w:rPr>
        <w:t xml:space="preserve"> Dor., Public way, from 386 Centre Street to approximately 220 feet northerly.</w:t>
        <w:tab/>
        <w:tab/>
        <w:t>16</w:t>
      </w:r>
      <w:r>
        <w:rPr>
          <w:color w:val="000000"/>
        </w:rPr>
        <w:tab/>
      </w:r>
      <w:r>
        <w:rPr>
          <w:color w:val="000000"/>
          <w:lang w:val="en-US" w:eastAsia="en-US"/>
        </w:rPr>
        <w:t>5</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Centre Lane,</w:t>
      </w:r>
      <w:r>
        <w:rPr>
          <w:color w:val="000000"/>
          <w:lang w:val="en-US" w:eastAsia="en-US"/>
        </w:rPr>
        <w:t xml:space="preserve"> W.R., Private way, from 2330 Centre Street to approximately 379 feet southeasterly.</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Centre Place,</w:t>
      </w:r>
      <w:r>
        <w:rPr>
          <w:color w:val="000000"/>
          <w:lang w:val="en-US" w:eastAsia="en-US"/>
        </w:rPr>
        <w:t xml:space="preserve"> Dor., Private way, from 218 Centre Street to northwesterly.</w:t>
        <w:tab/>
        <w:tab/>
        <w:t>16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Centre Place,</w:t>
      </w:r>
      <w:r>
        <w:rPr>
          <w:color w:val="000000"/>
          <w:lang w:val="en-US" w:eastAsia="en-US"/>
        </w:rPr>
        <w:t xml:space="preserve"> Rox., Private way, from 61 Centre Street to northwesterly.</w:t>
        <w:tab/>
        <w:tab/>
        <w:t>11</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Centre Street,</w:t>
      </w:r>
      <w:r>
        <w:rPr>
          <w:color w:val="000000"/>
          <w:lang w:val="en-US" w:eastAsia="en-US"/>
        </w:rPr>
        <w:t xml:space="preserve"> Dor., Public way, from 411 Adams Street to opposite 607 Washington Street at Codman Square and to opposite 369 Talbot Avenue at Codman Square.</w:t>
      </w:r>
    </w:p>
    <w:p>
      <w:pPr>
        <w:pStyle w:val="Tab2"/>
        <w:rPr/>
      </w:pPr>
      <w:r>
        <w:rPr>
          <w:color w:val="000000"/>
        </w:rPr>
        <w:t>1 - 91, 2 - 170</w:t>
        <w:tab/>
        <w:t>17</w:t>
        <w:tab/>
        <w:t>6</w:t>
        <w:tab/>
        <w:t>4</w:t>
        <w:tab/>
        <w:t>7</w:t>
        <w:tab/>
        <w:t>02124</w:t>
      </w:r>
    </w:p>
    <w:p>
      <w:pPr>
        <w:pStyle w:val="Tab2"/>
        <w:rPr/>
      </w:pPr>
      <w:r>
        <w:rPr>
          <w:color w:val="000000"/>
        </w:rPr>
        <w:t>107 - 249, 192 - 260</w:t>
        <w:tab/>
        <w:t>16</w:t>
        <w:tab/>
        <w:t>3</w:t>
        <w:tab/>
        <w:t>3</w:t>
        <w:tab/>
        <w:t>7</w:t>
        <w:tab/>
        <w:t>02124</w:t>
      </w:r>
    </w:p>
    <w:p>
      <w:pPr>
        <w:pStyle w:val="Tab2"/>
        <w:rPr/>
      </w:pPr>
      <w:r>
        <w:rPr>
          <w:color w:val="000000"/>
        </w:rPr>
        <w:t>265 - 321, 272 - 356</w:t>
        <w:tab/>
        <w:t>16</w:t>
        <w:tab/>
        <w:t>4</w:t>
        <w:tab/>
        <w:t>3</w:t>
        <w:tab/>
        <w:t>7</w:t>
        <w:tab/>
        <w:t>02122</w:t>
      </w:r>
    </w:p>
    <w:p>
      <w:pPr>
        <w:pStyle w:val="Tab2"/>
        <w:spacing w:before="0" w:after="120"/>
        <w:rPr/>
      </w:pPr>
      <w:r>
        <w:rPr>
          <w:color w:val="000000"/>
        </w:rPr>
        <w:t>339 - 399, 364 - 404</w:t>
        <w:tab/>
        <w:t>16</w:t>
        <w:tab/>
        <w:t>5</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Centre Street,</w:t>
      </w:r>
      <w:r>
        <w:rPr>
          <w:color w:val="000000"/>
          <w:lang w:val="en-US" w:eastAsia="en-US"/>
        </w:rPr>
        <w:t xml:space="preserve"> Rox., W.R., Public way, from 50 John Eliot Square opposite 205 Roxbury Street to Columbus Avenue at Heath Street and after an interval, from 1542 Columbus Avenue to the Boston and Dedham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 xml:space="preserve">Note; </w:t>
      </w:r>
      <w:r>
        <w:rPr>
          <w:color w:val="000000"/>
          <w:lang w:val="en-US" w:eastAsia="en-US"/>
        </w:rPr>
        <w:t>the portion of Centre Street, from the Arborway to the Veterans of Foreign Wars Parkway, is under the care, control and custody of the D.C.R.</w:t>
      </w:r>
    </w:p>
    <w:p>
      <w:pPr>
        <w:pStyle w:val="Tab2"/>
        <w:rPr/>
      </w:pPr>
      <w:r>
        <w:rPr>
          <w:color w:val="000000"/>
        </w:rPr>
        <w:t>1 - 45, 2 - 68</w:t>
        <w:tab/>
        <w:t>9</w:t>
        <w:tab/>
        <w:t>5</w:t>
        <w:tab/>
        <w:t>7</w:t>
        <w:tab/>
        <w:t>10</w:t>
        <w:tab/>
        <w:t>02119</w:t>
      </w:r>
    </w:p>
    <w:p>
      <w:pPr>
        <w:pStyle w:val="Tab2"/>
        <w:rPr/>
      </w:pPr>
      <w:r>
        <w:rPr>
          <w:color w:val="000000"/>
        </w:rPr>
        <w:t>47 - 249, 80 - 250</w:t>
        <w:tab/>
        <w:t>11</w:t>
        <w:tab/>
        <w:t>1</w:t>
        <w:tab/>
        <w:t>7</w:t>
        <w:tab/>
        <w:t>10</w:t>
        <w:tab/>
        <w:t>02119</w:t>
      </w:r>
    </w:p>
    <w:p>
      <w:pPr>
        <w:pStyle w:val="Tab2"/>
        <w:rPr/>
      </w:pPr>
      <w:r>
        <w:rPr>
          <w:color w:val="000000"/>
        </w:rPr>
        <w:t>251 - 309, 252 - 316</w:t>
        <w:tab/>
        <w:t>10</w:t>
        <w:tab/>
        <w:t>7</w:t>
        <w:tab/>
        <w:t>6</w:t>
        <w:tab/>
        <w:t>10</w:t>
        <w:tab/>
        <w:t>02130</w:t>
      </w:r>
    </w:p>
    <w:p>
      <w:pPr>
        <w:pStyle w:val="Tab2"/>
        <w:rPr/>
      </w:pPr>
      <w:r>
        <w:rPr>
          <w:color w:val="000000"/>
        </w:rPr>
        <w:t>315 - 339</w:t>
        <w:tab/>
        <w:t>10</w:t>
        <w:tab/>
        <w:t>6</w:t>
        <w:tab/>
        <w:t>6</w:t>
        <w:tab/>
        <w:t>2</w:t>
        <w:tab/>
        <w:t>02130</w:t>
      </w:r>
    </w:p>
    <w:p>
      <w:pPr>
        <w:pStyle w:val="Tab2"/>
        <w:rPr/>
      </w:pPr>
      <w:r>
        <w:rPr>
          <w:color w:val="000000"/>
        </w:rPr>
        <w:t>324 - 360, 341 - 399</w:t>
        <w:tab/>
        <w:t>10</w:t>
        <w:tab/>
        <w:t>9</w:t>
        <w:tab/>
        <w:t>6</w:t>
        <w:tab/>
        <w:t>2</w:t>
        <w:tab/>
        <w:t>02130</w:t>
      </w:r>
    </w:p>
    <w:p>
      <w:pPr>
        <w:pStyle w:val="Tab2"/>
        <w:rPr/>
      </w:pPr>
      <w:r>
        <w:rPr>
          <w:color w:val="000000"/>
        </w:rPr>
        <w:t>364 - 456</w:t>
        <w:tab/>
        <w:t>19</w:t>
        <w:tab/>
        <w:t>1</w:t>
        <w:tab/>
        <w:t>6</w:t>
        <w:tab/>
        <w:t>2</w:t>
        <w:tab/>
        <w:t>02130</w:t>
      </w:r>
    </w:p>
    <w:p>
      <w:pPr>
        <w:pStyle w:val="Tab2"/>
        <w:rPr/>
      </w:pPr>
      <w:r>
        <w:rPr>
          <w:color w:val="000000"/>
        </w:rPr>
        <w:t>401 - 515, 462 - 502</w:t>
        <w:tab/>
        <w:t>19</w:t>
        <w:tab/>
        <w:t>3</w:t>
        <w:tab/>
        <w:t>6</w:t>
        <w:tab/>
        <w:t>2</w:t>
        <w:tab/>
        <w:t>02130</w:t>
      </w:r>
    </w:p>
    <w:p>
      <w:pPr>
        <w:pStyle w:val="Tab2"/>
        <w:rPr/>
      </w:pPr>
      <w:r>
        <w:rPr>
          <w:color w:val="000000"/>
        </w:rPr>
        <w:t>512 - 534</w:t>
        <w:tab/>
        <w:t>19</w:t>
        <w:tab/>
        <w:t>4</w:t>
        <w:tab/>
        <w:t>6</w:t>
        <w:tab/>
        <w:t>2</w:t>
        <w:tab/>
        <w:t>02130</w:t>
      </w:r>
    </w:p>
    <w:p>
      <w:pPr>
        <w:pStyle w:val="Tab2"/>
        <w:rPr/>
      </w:pPr>
      <w:r>
        <w:rPr>
          <w:color w:val="000000"/>
        </w:rPr>
        <w:t>535 - 697, 542 - 620</w:t>
        <w:tab/>
        <w:t>19</w:t>
        <w:tab/>
        <w:t>5</w:t>
        <w:tab/>
        <w:t>6</w:t>
        <w:tab/>
        <w:t>2</w:t>
        <w:tab/>
        <w:t>02130</w:t>
      </w:r>
    </w:p>
    <w:p>
      <w:pPr>
        <w:pStyle w:val="Tab2"/>
        <w:rPr/>
      </w:pPr>
      <w:r>
        <w:rPr>
          <w:color w:val="000000"/>
        </w:rPr>
        <w:t>622 - 670, 674 - 754</w:t>
        <w:tab/>
        <w:t>19</w:t>
        <w:tab/>
        <w:t>6</w:t>
        <w:tab/>
        <w:t>6</w:t>
        <w:tab/>
        <w:t>2</w:t>
        <w:tab/>
        <w:t>02130</w:t>
      </w:r>
    </w:p>
    <w:p>
      <w:pPr>
        <w:pStyle w:val="Tab2"/>
        <w:rPr/>
      </w:pPr>
      <w:r>
        <w:rPr>
          <w:color w:val="000000"/>
        </w:rPr>
        <w:t>701 - 881</w:t>
        <w:tab/>
        <w:t>19</w:t>
        <w:tab/>
        <w:t>8</w:t>
        <w:tab/>
        <w:t>6</w:t>
        <w:tab/>
        <w:t>2</w:t>
        <w:tab/>
        <w:t>02130</w:t>
      </w:r>
    </w:p>
    <w:p>
      <w:pPr>
        <w:pStyle w:val="Tab2"/>
        <w:rPr/>
      </w:pPr>
      <w:r>
        <w:rPr>
          <w:color w:val="000000"/>
        </w:rPr>
        <w:t>762 - 880, 887 - 895</w:t>
        <w:tab/>
        <w:t>19</w:t>
        <w:tab/>
        <w:t>9</w:t>
        <w:tab/>
        <w:t>6</w:t>
        <w:tab/>
        <w:t>2</w:t>
        <w:tab/>
        <w:t>02130</w:t>
      </w:r>
    </w:p>
    <w:p>
      <w:pPr>
        <w:pStyle w:val="Tab2"/>
        <w:rPr/>
      </w:pPr>
      <w:r>
        <w:rPr>
          <w:color w:val="000000"/>
        </w:rPr>
        <w:t>902 - 1198, 911 - 1161</w:t>
        <w:tab/>
        <w:t>19</w:t>
        <w:tab/>
        <w:t>2</w:t>
        <w:tab/>
        <w:t>6</w:t>
        <w:tab/>
        <w:t>2</w:t>
        <w:tab/>
        <w:t>02130</w:t>
      </w:r>
    </w:p>
    <w:p>
      <w:pPr>
        <w:pStyle w:val="Tab2"/>
        <w:rPr/>
      </w:pPr>
      <w:r>
        <w:rPr>
          <w:color w:val="000000"/>
        </w:rPr>
        <w:t>1171 - 1449, 1509 - 1633</w:t>
        <w:tab/>
        <w:t>20</w:t>
        <w:tab/>
        <w:t>6</w:t>
        <w:tab/>
        <w:t>6</w:t>
        <w:tab/>
        <w:t>6</w:t>
        <w:tab/>
        <w:t>02131</w:t>
      </w:r>
    </w:p>
    <w:p>
      <w:pPr>
        <w:pStyle w:val="Tab2"/>
        <w:rPr/>
      </w:pPr>
      <w:r>
        <w:rPr>
          <w:color w:val="000000"/>
        </w:rPr>
        <w:t>1200 - 1518, 1453 - 1507</w:t>
        <w:tab/>
        <w:t>20</w:t>
        <w:tab/>
        <w:t>1</w:t>
        <w:tab/>
        <w:t>5</w:t>
        <w:tab/>
        <w:t>6</w:t>
        <w:tab/>
        <w:t>02131</w:t>
      </w:r>
    </w:p>
    <w:p>
      <w:pPr>
        <w:pStyle w:val="Tab2"/>
        <w:rPr/>
      </w:pPr>
      <w:r>
        <w:rPr>
          <w:color w:val="000000"/>
        </w:rPr>
        <w:t>1520 - 1736, 1651 - 1735</w:t>
        <w:tab/>
        <w:t>20</w:t>
        <w:tab/>
        <w:t>7</w:t>
        <w:tab/>
        <w:t>6</w:t>
        <w:tab/>
        <w:t>6</w:t>
        <w:tab/>
        <w:t>02132</w:t>
      </w:r>
    </w:p>
    <w:p>
      <w:pPr>
        <w:pStyle w:val="Tab2"/>
        <w:rPr/>
      </w:pPr>
      <w:r>
        <w:rPr>
          <w:color w:val="000000"/>
        </w:rPr>
        <w:t>1741 - 1889, 1744 - 1884</w:t>
        <w:tab/>
        <w:t>20</w:t>
        <w:tab/>
        <w:t>18</w:t>
        <w:tab/>
        <w:t>6</w:t>
        <w:tab/>
        <w:t>6</w:t>
        <w:tab/>
        <w:t>02132</w:t>
      </w:r>
    </w:p>
    <w:p>
      <w:pPr>
        <w:pStyle w:val="Tab2"/>
        <w:rPr/>
      </w:pPr>
      <w:r>
        <w:rPr>
          <w:color w:val="000000"/>
        </w:rPr>
        <w:t>1886 - 1954, 1891 - 1965</w:t>
        <w:tab/>
        <w:t>20</w:t>
        <w:tab/>
        <w:t>12</w:t>
        <w:tab/>
        <w:t>6</w:t>
        <w:tab/>
        <w:t>6</w:t>
        <w:tab/>
        <w:t>02132</w:t>
      </w:r>
    </w:p>
    <w:p>
      <w:pPr>
        <w:pStyle w:val="Tab2"/>
        <w:rPr/>
      </w:pPr>
      <w:r>
        <w:rPr>
          <w:color w:val="000000"/>
        </w:rPr>
        <w:t>1964 - 2084</w:t>
        <w:tab/>
        <w:t>20</w:t>
        <w:tab/>
        <w:t>14</w:t>
        <w:tab/>
        <w:t>6</w:t>
        <w:tab/>
        <w:t>6</w:t>
        <w:tab/>
        <w:t>02132</w:t>
      </w:r>
    </w:p>
    <w:p>
      <w:pPr>
        <w:pStyle w:val="Tab2"/>
        <w:rPr/>
      </w:pPr>
      <w:r>
        <w:rPr>
          <w:color w:val="000000"/>
        </w:rPr>
        <w:t>1977 - 2257, 2088 - 2384</w:t>
        <w:tab/>
        <w:t>20</w:t>
        <w:tab/>
        <w:t>5</w:t>
        <w:tab/>
        <w:t>6</w:t>
        <w:tab/>
        <w:t>6</w:t>
        <w:tab/>
        <w:t>02132</w:t>
      </w:r>
    </w:p>
    <w:p>
      <w:pPr>
        <w:pStyle w:val="Tab2"/>
        <w:rPr/>
      </w:pPr>
      <w:r>
        <w:rPr>
          <w:color w:val="000000"/>
        </w:rPr>
        <w:t>2261 - 2423</w:t>
        <w:tab/>
        <w:t>20</w:t>
        <w:tab/>
        <w:t>16</w:t>
        <w:tab/>
        <w:t>6</w:t>
        <w:tab/>
        <w:t>6</w:t>
        <w:tab/>
        <w:t>02132</w:t>
      </w:r>
    </w:p>
    <w:p>
      <w:pPr>
        <w:pStyle w:val="Tab2"/>
        <w:spacing w:before="0" w:after="120"/>
        <w:rPr/>
      </w:pPr>
      <w:r>
        <w:rPr>
          <w:color w:val="000000"/>
        </w:rPr>
        <w:t>2388 - 2680, 2425 - 2679</w:t>
        <w:tab/>
        <w:t>20</w:t>
        <w:tab/>
        <w:t>5</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Centre Street Terrace,</w:t>
      </w:r>
      <w:r>
        <w:rPr>
          <w:color w:val="000000"/>
          <w:lang w:val="en-US" w:eastAsia="en-US"/>
        </w:rPr>
        <w:t xml:space="preserve"> Rox., Private way, from opposite 137 Centre Street to 147 Marcella Street.</w:t>
        <w:tab/>
        <w:tab/>
        <w:t>11</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Centre Terrace,</w:t>
      </w:r>
      <w:r>
        <w:rPr>
          <w:color w:val="000000"/>
          <w:lang w:val="en-US" w:eastAsia="en-US"/>
        </w:rPr>
        <w:t xml:space="preserve"> W.R., Public way, from 2268 Centre Street to approximately 604 feet southeasterly.</w:t>
      </w:r>
      <w:r>
        <w:rPr>
          <w:color w:val="000000"/>
        </w:rPr>
        <w:tab/>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Cerdan Avenue,</w:t>
      </w:r>
      <w:r>
        <w:rPr>
          <w:color w:val="000000"/>
          <w:lang w:val="en-US" w:eastAsia="en-US"/>
        </w:rPr>
        <w:t xml:space="preserve"> W.R., Public way, from 178 Weld Street to approximately 170 feet southwest of 2 Peak Hill Road.</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Cerina Road,</w:t>
      </w:r>
      <w:r>
        <w:rPr>
          <w:color w:val="000000"/>
          <w:lang w:val="en-US" w:eastAsia="en-US"/>
        </w:rPr>
        <w:t xml:space="preserve"> W.R., Public way, from 298 Lamartine Street to between 9 and 13 Oakdale Street.</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Ceylon Street,</w:t>
      </w:r>
      <w:r>
        <w:rPr>
          <w:color w:val="000000"/>
          <w:lang w:val="en-US" w:eastAsia="en-US"/>
        </w:rPr>
        <w:t xml:space="preserve"> Dor., Public way, from near 126 Bird Street to 310 Columbia Road.</w:t>
      </w:r>
    </w:p>
    <w:p>
      <w:pPr>
        <w:pStyle w:val="Tab2"/>
        <w:rPr/>
      </w:pPr>
      <w:r>
        <w:rPr>
          <w:color w:val="000000"/>
        </w:rPr>
        <w:t>1 - 31, 2 - 32</w:t>
        <w:tab/>
        <w:t>13</w:t>
        <w:tab/>
        <w:t>4</w:t>
        <w:tab/>
        <w:t>7</w:t>
        <w:tab/>
        <w:t>3</w:t>
        <w:tab/>
        <w:t>02125</w:t>
      </w:r>
    </w:p>
    <w:p>
      <w:pPr>
        <w:pStyle w:val="Tab2"/>
        <w:spacing w:before="0" w:after="120"/>
        <w:rPr/>
      </w:pPr>
      <w:r>
        <w:rPr>
          <w:color w:val="000000"/>
        </w:rPr>
        <w:t>33 - 105, 34 - 106</w:t>
        <w:tab/>
        <w:t>14</w:t>
        <w:tab/>
        <w:t>1</w:t>
        <w:tab/>
        <w:t>4</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Chamberlain Street,</w:t>
      </w:r>
      <w:r>
        <w:rPr>
          <w:color w:val="000000"/>
          <w:lang w:val="en-US" w:eastAsia="en-US"/>
        </w:rPr>
        <w:t xml:space="preserve"> Dor., Public way, from 25 Algonquin Street to 30 Harvard Street.</w:t>
        <w:tab/>
        <w:tab/>
        <w:t>17</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Chamblet Street,</w:t>
      </w:r>
      <w:r>
        <w:rPr>
          <w:color w:val="000000"/>
          <w:lang w:val="en-US" w:eastAsia="en-US"/>
        </w:rPr>
        <w:t xml:space="preserve"> Dor., Public way, from 38 Hartford Street to opposite 90 Magnolia Street.</w:t>
        <w:tab/>
        <w:tab/>
        <w:t>13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Champlain Circle,</w:t>
      </w:r>
      <w:r>
        <w:rPr>
          <w:color w:val="000000"/>
          <w:lang w:val="en-US" w:eastAsia="en-US"/>
        </w:rPr>
        <w:t xml:space="preserve"> Dor., Public way, from opposite 21 School Street to approximately 150 feet southeasterly.</w:t>
        <w:tab/>
        <w:tab/>
        <w:t>17</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Champney Place,</w:t>
      </w:r>
      <w:r>
        <w:rPr>
          <w:color w:val="000000"/>
          <w:lang w:val="en-US" w:eastAsia="en-US"/>
        </w:rPr>
        <w:t xml:space="preserve"> B.P., Private way, from 43 Anderson Street to westerly.</w:t>
        <w:tab/>
        <w:tab/>
        <w:t>5</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Champney Street,</w:t>
      </w:r>
      <w:r>
        <w:rPr>
          <w:color w:val="000000"/>
          <w:lang w:val="en-US" w:eastAsia="en-US"/>
        </w:rPr>
        <w:t xml:space="preserve"> Bri., Public way, from 431 Faneuil Street to 28 Justin Road.</w:t>
        <w:tab/>
        <w:tab/>
        <w:t>22</w:t>
      </w:r>
      <w:r>
        <w:rPr>
          <w:color w:val="000000"/>
        </w:rPr>
        <w:tab/>
      </w:r>
      <w:r>
        <w:rPr>
          <w:color w:val="000000"/>
          <w:lang w:val="en-US" w:eastAsia="en-US"/>
        </w:rPr>
        <w:t>13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Chandler Street,</w:t>
      </w:r>
      <w:r>
        <w:rPr>
          <w:color w:val="000000"/>
          <w:lang w:val="en-US" w:eastAsia="en-US"/>
        </w:rPr>
        <w:t xml:space="preserve"> B.P., Public way, from 312 Columbus Avenue to approximately 400 feet northeast of Berkeley Street.</w:t>
      </w:r>
    </w:p>
    <w:p>
      <w:pPr>
        <w:pStyle w:val="Tab2"/>
        <w:rPr/>
      </w:pPr>
      <w:r>
        <w:rPr>
          <w:color w:val="000000"/>
        </w:rPr>
        <w:t>1 - 87, 2 - 98</w:t>
        <w:tab/>
        <w:t>5</w:t>
        <w:tab/>
        <w:t>1</w:t>
        <w:tab/>
        <w:t>2</w:t>
        <w:tab/>
        <w:t>1</w:t>
        <w:tab/>
        <w:t>02116</w:t>
      </w:r>
    </w:p>
    <w:p>
      <w:pPr>
        <w:pStyle w:val="Tab2"/>
        <w:spacing w:before="0" w:after="120"/>
        <w:rPr/>
      </w:pPr>
      <w:r>
        <w:rPr>
          <w:color w:val="000000"/>
        </w:rPr>
        <w:t>101 - 139, 100 - 152</w:t>
        <w:tab/>
        <w:t>4</w:t>
        <w:tab/>
        <w:t>1</w:t>
        <w:tab/>
        <w:t>2</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Channel Street,</w:t>
      </w:r>
      <w:r>
        <w:rPr>
          <w:color w:val="000000"/>
          <w:lang w:val="en-US" w:eastAsia="en-US"/>
        </w:rPr>
        <w:t xml:space="preserve"> S.B., Private way, from Harbor Street to Northern Avenue.</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Channel Center Street,</w:t>
      </w:r>
      <w:r>
        <w:rPr>
          <w:color w:val="000000"/>
          <w:lang w:val="en-US" w:eastAsia="en-US"/>
        </w:rPr>
        <w:t xml:space="preserve"> S.B., Private way, from Binford Street to Iron Street.</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Chapel Place,</w:t>
      </w:r>
      <w:r>
        <w:rPr>
          <w:color w:val="000000"/>
          <w:lang w:val="en-US" w:eastAsia="en-US"/>
        </w:rPr>
        <w:t xml:space="preserve"> B.P., Private way, from 165 Friend Street to northeasterly.</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Chapel Road,</w:t>
      </w:r>
      <w:r>
        <w:rPr>
          <w:color w:val="000000"/>
          <w:lang w:val="en-US" w:eastAsia="en-US"/>
        </w:rPr>
        <w:t xml:space="preserve"> H.P., Public way, from 64 Farrar Avenue to opposite 125 Safford Street.</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Chapin Avenue,</w:t>
      </w:r>
      <w:r>
        <w:rPr>
          <w:color w:val="000000"/>
          <w:lang w:val="en-US" w:eastAsia="en-US"/>
        </w:rPr>
        <w:t xml:space="preserve"> W.R., from opposite 458 La Grange Street to 20 Mt. Vernon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20 Mt. Vernon Street to Preston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opposite 458 La Grange Street to Preston Road.</w:t>
      </w:r>
      <w:r>
        <w:rPr>
          <w:color w:val="000000"/>
        </w:rPr>
        <w:tab/>
        <w:tab/>
      </w:r>
      <w:r>
        <w:rPr>
          <w:color w:val="000000"/>
          <w:lang w:val="en-US" w:eastAsia="en-US"/>
        </w:rPr>
        <w:t>20</w:t>
      </w:r>
      <w:r>
        <w:rPr>
          <w:color w:val="000000"/>
        </w:rPr>
        <w:tab/>
      </w:r>
      <w:r>
        <w:rPr>
          <w:color w:val="000000"/>
          <w:lang w:val="en-US" w:eastAsia="en-US"/>
        </w:rPr>
        <w:t>13</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Chapman Place,</w:t>
      </w:r>
      <w:r>
        <w:rPr>
          <w:color w:val="000000"/>
          <w:lang w:val="en-US" w:eastAsia="en-US"/>
        </w:rPr>
        <w:t xml:space="preserve"> B.P., Public way, from  Bosworth Street to 52 School Street.</w:t>
      </w:r>
      <w:r>
        <w:rPr>
          <w:color w:val="000000"/>
        </w:rPr>
        <w:tab/>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Chappie Street,</w:t>
      </w:r>
      <w:r>
        <w:rPr>
          <w:color w:val="000000"/>
          <w:lang w:val="en-US" w:eastAsia="en-US"/>
        </w:rPr>
        <w:t xml:space="preserve"> Chsn., Public way, from 385 Bunker Hill Street to 478 Medford Street.</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Charbonnier Street,</w:t>
      </w:r>
      <w:r>
        <w:rPr>
          <w:color w:val="000000"/>
          <w:lang w:val="en-US" w:eastAsia="en-US"/>
        </w:rPr>
        <w:t xml:space="preserve"> Chsn., Public way, from 436 Main Street to 472 Main Street.</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Charlame Place,</w:t>
      </w:r>
      <w:r>
        <w:rPr>
          <w:color w:val="000000"/>
          <w:lang w:val="en-US" w:eastAsia="en-US"/>
        </w:rPr>
        <w:t xml:space="preserve"> Rox., Public way, from opposite 140 Charlame Street to approximately 172 feet southwesterly.</w:t>
        <w:tab/>
        <w:tab/>
        <w:t>12</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Charlame Street,</w:t>
      </w:r>
      <w:r>
        <w:rPr>
          <w:color w:val="000000"/>
          <w:lang w:val="en-US" w:eastAsia="en-US"/>
        </w:rPr>
        <w:t xml:space="preserve"> Rox., Public way, from 12 Catawba Street to opposite 27 Laurel Street.</w:t>
        <w:tab/>
        <w:tab/>
        <w:t>12</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Charlemont Street,</w:t>
      </w:r>
      <w:r>
        <w:rPr>
          <w:color w:val="000000"/>
          <w:lang w:val="en-US" w:eastAsia="en-US"/>
        </w:rPr>
        <w:t xml:space="preserve"> Dor., Public way, from near 51 Delmont Street to 113 Minot Street.</w:t>
        <w:tab/>
        <w:tab/>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Cs w:val="17"/>
          <w:lang w:val="en-US" w:eastAsia="en-US"/>
        </w:rPr>
        <w:t xml:space="preserve">Charles Circle, </w:t>
      </w:r>
      <w:r>
        <w:rPr>
          <w:color w:val="000000"/>
          <w:szCs w:val="17"/>
          <w:lang w:val="en-US" w:eastAsia="en-US"/>
        </w:rPr>
        <w:t>B.P., at the junction of Cambridge Street, Charles Street, Embankment Road and the Longfellow Bridge.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szCs w:val="17"/>
          <w:lang w:val="en-US" w:eastAsia="en-US"/>
        </w:rPr>
      </w:pPr>
      <w:r>
        <w:rPr>
          <w:b/>
          <w:color w:val="000000"/>
          <w:szCs w:val="17"/>
          <w:lang w:val="en-US" w:eastAsia="en-US"/>
        </w:rPr>
        <w:t xml:space="preserve">  </w:t>
      </w:r>
      <w:r>
        <w:rPr>
          <w:b/>
          <w:color w:val="000000"/>
          <w:szCs w:val="17"/>
          <w:lang w:val="en-US" w:eastAsia="en-US"/>
        </w:rPr>
        <w:t>Note;</w:t>
      </w:r>
      <w:r>
        <w:rPr>
          <w:color w:val="000000"/>
          <w:szCs w:val="17"/>
          <w:lang w:val="en-US" w:eastAsia="en-US"/>
        </w:rPr>
        <w:t xml:space="preserve"> this circle, is under the care, control and custody of the D.C.R.</w:t>
        <w:tab/>
        <w:tab/>
        <w:t>3</w:t>
        <w:tab/>
        <w:t>5</w:t>
        <w:tab/>
        <w:t>8</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Charles Road,</w:t>
      </w:r>
      <w:r>
        <w:rPr>
          <w:color w:val="000000"/>
          <w:lang w:val="en-US" w:eastAsia="en-US"/>
        </w:rPr>
        <w:t xml:space="preserve"> Dor., Private way, from 183 Norfolk Street to northwesterly.</w:t>
        <w:tab/>
        <w:tab/>
        <w:t>17</w:t>
      </w:r>
      <w:r>
        <w:rPr>
          <w:color w:val="000000"/>
        </w:rPr>
        <w:tab/>
      </w:r>
      <w:r>
        <w:rPr>
          <w:color w:val="000000"/>
          <w:lang w:val="en-US" w:eastAsia="en-US"/>
        </w:rPr>
        <w:t>7</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Charles Street,</w:t>
      </w:r>
      <w:r>
        <w:rPr>
          <w:color w:val="000000"/>
          <w:lang w:val="en-US" w:eastAsia="en-US"/>
        </w:rPr>
        <w:t xml:space="preserve"> B.P., Public way, from opposite 200 Boylston Street to Leverett Circle.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from a point approximately 30 feet south of the southerly line of Silver Place to Leverett Circle, is under the care, control and custody of the D.C.R.</w:t>
      </w:r>
    </w:p>
    <w:p>
      <w:pPr>
        <w:pStyle w:val="Tab2"/>
        <w:rPr/>
      </w:pPr>
      <w:r>
        <w:rPr>
          <w:color w:val="000000"/>
        </w:rPr>
        <w:t>3 - 29</w:t>
        <w:tab/>
        <w:t>5</w:t>
        <w:tab/>
        <w:t>3</w:t>
        <w:tab/>
        <w:t>8</w:t>
        <w:tab/>
        <w:t>1</w:t>
        <w:tab/>
        <w:t>02114</w:t>
      </w:r>
    </w:p>
    <w:p>
      <w:pPr>
        <w:pStyle w:val="Tab2"/>
        <w:rPr/>
      </w:pPr>
      <w:r>
        <w:rPr>
          <w:color w:val="000000"/>
        </w:rPr>
        <w:t>2 - 176, 31 - 175</w:t>
        <w:tab/>
        <w:t>5</w:t>
        <w:tab/>
        <w:t>5</w:t>
        <w:tab/>
        <w:t>8</w:t>
        <w:tab/>
        <w:t>1</w:t>
        <w:tab/>
        <w:t>02114</w:t>
      </w:r>
    </w:p>
    <w:p>
      <w:pPr>
        <w:pStyle w:val="Tab2"/>
        <w:rPr/>
      </w:pPr>
      <w:r>
        <w:rPr>
          <w:color w:val="000000"/>
        </w:rPr>
        <w:t>183 - 401</w:t>
        <w:tab/>
        <w:t>3</w:t>
        <w:tab/>
        <w:t>5</w:t>
        <w:tab/>
        <w:t>8</w:t>
        <w:tab/>
        <w:t>1</w:t>
        <w:tab/>
        <w:t>02114</w:t>
      </w:r>
    </w:p>
    <w:p>
      <w:pPr>
        <w:pStyle w:val="Tab2"/>
        <w:spacing w:before="0" w:after="120"/>
        <w:ind w:left="432" w:right="2160" w:hanging="0"/>
        <w:rPr/>
      </w:pPr>
      <w:r>
        <w:rPr>
          <w:color w:val="000000"/>
        </w:rPr>
        <w:t>From Beacon Street to Boylston Street.</w:t>
        <w:tab/>
        <w:t>5</w:t>
        <w:tab/>
        <w:t>3</w:t>
        <w:tab/>
        <w:t>8</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Charles Street,</w:t>
      </w:r>
      <w:r>
        <w:rPr>
          <w:color w:val="000000"/>
          <w:lang w:val="en-US" w:eastAsia="en-US"/>
        </w:rPr>
        <w:t xml:space="preserve"> Chsn., Public way, from opposite 411 Bunker Hill Street to between and opposite 472 and 504 Main Street.</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Charles Street,</w:t>
      </w:r>
      <w:r>
        <w:rPr>
          <w:color w:val="000000"/>
          <w:lang w:val="en-US" w:eastAsia="en-US"/>
        </w:rPr>
        <w:t xml:space="preserve"> Dor., Public way, from 1461 Dorchester Avenue to 462 Geneva Avenue.</w:t>
        <w:tab/>
        <w:tab/>
        <w:t>15</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Charles Street,</w:t>
      </w:r>
      <w:r>
        <w:rPr>
          <w:color w:val="000000"/>
          <w:lang w:val="en-US" w:eastAsia="en-US"/>
        </w:rPr>
        <w:t xml:space="preserve"> H.P., Public way, from 18 Roxana Street to Town Street.</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Charles Street Footway,</w:t>
      </w:r>
      <w:r>
        <w:rPr>
          <w:color w:val="000000"/>
          <w:lang w:val="en-US" w:eastAsia="en-US"/>
        </w:rPr>
        <w:t xml:space="preserve"> Dor., Public way, from 23 Charles Street to 7 Toledo Terrace.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footway, goes around the Grover Cleveland School.</w:t>
        <w:tab/>
        <w:tab/>
        <w:t>15</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sz w:val="24"/>
          <w:szCs w:val="24"/>
          <w:lang w:val="en-US" w:eastAsia="en-US"/>
        </w:rPr>
        <w:t>*</w:t>
      </w:r>
      <w:r>
        <w:rPr>
          <w:b/>
          <w:color w:val="000000"/>
          <w:lang w:val="en-US" w:eastAsia="en-US"/>
        </w:rPr>
        <w:t xml:space="preserve">Charles Street Place, </w:t>
      </w:r>
      <w:r>
        <w:rPr>
          <w:color w:val="000000"/>
          <w:lang w:val="en-US" w:eastAsia="en-US"/>
        </w:rPr>
        <w:t>Chsn., Private way, from 461 Main Street to approximately 280 feet northeasterly.</w:t>
        <w:tab/>
        <w:tab/>
        <w:t>2</w:t>
        <w:tab/>
        <w:t>7</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Charles Street South</w:t>
      </w:r>
      <w:r>
        <w:rPr>
          <w:color w:val="000000"/>
          <w:lang w:val="en-US" w:eastAsia="en-US"/>
        </w:rPr>
        <w:t>, B.P., Public way, from 200 Boylston Street to 333 Tremont Street.</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Charlesbank Road,</w:t>
      </w:r>
      <w:r>
        <w:rPr>
          <w:color w:val="000000"/>
          <w:lang w:val="en-US" w:eastAsia="en-US"/>
        </w:rPr>
        <w:t xml:space="preserve"> B.P., from 170 Charles Street to David G. Mugar Way.</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is a park road, is under the care, control and custody of the D.C.R.</w:t>
      </w:r>
    </w:p>
    <w:p>
      <w:pPr>
        <w:pStyle w:val="Tab2"/>
        <w:rPr/>
      </w:pPr>
      <w:r>
        <w:rPr>
          <w:color w:val="000000"/>
        </w:rPr>
        <w:t>From Charles Street to the Longfellow Bridge.</w:t>
        <w:tab/>
        <w:t>3</w:t>
        <w:tab/>
        <w:t>5</w:t>
        <w:tab/>
        <w:t>8</w:t>
        <w:tab/>
        <w:t>1</w:t>
        <w:tab/>
        <w:t>02114</w:t>
      </w:r>
    </w:p>
    <w:p>
      <w:pPr>
        <w:pStyle w:val="Tab2"/>
        <w:spacing w:before="0" w:after="120"/>
        <w:rPr/>
      </w:pPr>
      <w:r>
        <w:rPr>
          <w:color w:val="000000"/>
        </w:rPr>
        <w:t>From the Longfellow Bridge to Embankment Road.</w:t>
        <w:tab/>
        <w:t>5</w:t>
        <w:tab/>
        <w:t>5</w:t>
        <w:tab/>
        <w:t>8</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Charles Ernest Andrews Footbridge,</w:t>
      </w:r>
      <w:r>
        <w:rPr>
          <w:color w:val="000000"/>
          <w:lang w:val="en-US" w:eastAsia="en-US"/>
        </w:rPr>
        <w:t xml:space="preserve"> E.B., Public way, from 158 Wordsworth Street to 175 Wordsworth Street.</w:t>
        <w:tab/>
        <w:tab/>
        <w:t>1</w:t>
        <w:tab/>
        <w:t>11/12</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Charlesgate</w:t>
      </w:r>
      <w:r>
        <w:rPr>
          <w:color w:val="000000"/>
          <w:lang w:val="en-US" w:eastAsia="en-US"/>
        </w:rPr>
        <w:t>, B.P., Rox., the portion of the Parkway, southwest of Massachusetts Avenue, from the Charles River to the Back Bay Fens.</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is a park road, is under the care, control and custody of the D.C.R.</w:t>
        <w:tab/>
        <w:tab/>
        <w:t>5</w:t>
        <w:tab/>
        <w:t>2/9/10</w:t>
        <w:tab/>
        <w:t>8</w:t>
        <w:tab/>
        <w:t>10</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Charlesgate East</w:t>
      </w:r>
      <w:r>
        <w:rPr>
          <w:color w:val="000000"/>
          <w:lang w:val="en-US" w:eastAsia="en-US"/>
        </w:rPr>
        <w:t>, B.P., Rox., from 1111 Boylston Street to near 30 Ipswich Street and after an interval, from near 425 Newbury Street to Charlesgate.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is a park road, is under the care, control and custody of the D.C.R.</w:t>
      </w:r>
      <w:r>
        <w:rPr>
          <w:color w:val="000000"/>
        </w:rPr>
        <w:tab/>
        <w:tab/>
        <w:t>5</w:t>
        <w:tab/>
        <w:t>9</w:t>
        <w:tab/>
        <w:t>8</w:t>
        <w:tab/>
        <w:t>10</w:t>
        <w:tab/>
        <w:t>02215</w:t>
      </w:r>
    </w:p>
    <w:p>
      <w:pPr>
        <w:pStyle w:val="Tab1"/>
        <w:rPr>
          <w:color w:val="000000"/>
          <w:lang w:val="en-US" w:eastAsia="en-US"/>
        </w:rPr>
      </w:pPr>
      <w:r>
        <w:rPr>
          <w:b/>
          <w:color w:val="000000"/>
          <w:lang w:val="en-US" w:eastAsia="en-US"/>
        </w:rPr>
        <w:t>Charlesgate West</w:t>
      </w:r>
      <w:r>
        <w:rPr>
          <w:color w:val="000000"/>
          <w:lang w:val="en-US" w:eastAsia="en-US"/>
        </w:rPr>
        <w:t>, B.P., Rox., from James J. Storrow Memorial Drive at Charlesgate to near 523 Newbury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is a park road, is under the care, control and custody of the D.C.R.</w:t>
        <w:tab/>
      </w:r>
      <w:r>
        <w:rPr>
          <w:color w:val="000000"/>
        </w:rPr>
        <w:tab/>
      </w:r>
      <w:r>
        <w:rPr>
          <w:color w:val="000000"/>
          <w:lang w:val="en-US" w:eastAsia="en-US"/>
        </w:rPr>
        <w:t>5</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Charles Park Road,</w:t>
      </w:r>
      <w:r>
        <w:rPr>
          <w:color w:val="000000"/>
          <w:lang w:val="en-US" w:eastAsia="en-US"/>
        </w:rPr>
        <w:t xml:space="preserve"> W.R., Public way, from 99 Rivermoor Street at Gardner Street to 1249 Veterans of Foreign Wars Parkway.</w:t>
        <w:tab/>
        <w:tab/>
        <w:t>20</w:t>
      </w:r>
      <w:r>
        <w:rPr>
          <w:color w:val="000000"/>
        </w:rPr>
        <w:tab/>
      </w:r>
      <w:r>
        <w:rPr>
          <w:color w:val="000000"/>
          <w:lang w:val="en-US" w:eastAsia="en-US"/>
        </w:rPr>
        <w:t>5</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Charles River Avenue,</w:t>
      </w:r>
      <w:r>
        <w:rPr>
          <w:color w:val="000000"/>
          <w:lang w:val="en-US" w:eastAsia="en-US"/>
        </w:rPr>
        <w:t xml:space="preserve"> Chsn., Public way, from near 75 Constitution Road to approximately 375 feet southeasterly.</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Charles River Dam</w:t>
      </w:r>
      <w:r>
        <w:rPr>
          <w:color w:val="000000"/>
          <w:lang w:val="en-US" w:eastAsia="en-US"/>
        </w:rPr>
        <w:t>, B.P., Cambridge, from Charles Street at Leverett Circle (in the City of Boaton) to Land Boulevard (in the City of  Cambridge).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dam, is under the care, control and custody of the D.C.R.</w:t>
        <w:tab/>
        <w:tab/>
        <w:t>3</w:t>
        <w:tab/>
        <w:t>5</w:t>
        <w:tab/>
        <w:t>8</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szCs w:val="24"/>
          <w:lang w:val="en-US" w:eastAsia="en-US"/>
        </w:rPr>
        <w:t>*</w:t>
      </w:r>
      <w:r>
        <w:rPr>
          <w:b/>
          <w:color w:val="000000"/>
          <w:lang w:val="en-US" w:eastAsia="en-US"/>
        </w:rPr>
        <w:t>Charles River Square,</w:t>
      </w:r>
      <w:r>
        <w:rPr>
          <w:color w:val="000000"/>
          <w:lang w:val="en-US" w:eastAsia="en-US"/>
        </w:rPr>
        <w:t xml:space="preserve"> B.P., Private way, from Embankment Road between 32 Embankment Road and 141 Revere Street to approximately 200 feet 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there is a branch to Charles River Square, from 16 Charles River Square to between 117 and 141 Revere Street.</w:t>
        <w:tab/>
        <w:tab/>
        <w:t>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Charlesview Street,</w:t>
      </w:r>
      <w:r>
        <w:rPr>
          <w:color w:val="000000"/>
          <w:lang w:val="en-US" w:eastAsia="en-US"/>
        </w:rPr>
        <w:t xml:space="preserve"> Bri., Public way, from 110 Bigelow Street to between 54 and 120 Newton Street.</w:t>
      </w:r>
    </w:p>
    <w:p>
      <w:pPr>
        <w:pStyle w:val="Tab2"/>
        <w:rPr>
          <w:color w:val="000000"/>
        </w:rPr>
      </w:pPr>
      <w:r>
        <w:rPr>
          <w:color w:val="000000"/>
        </w:rPr>
        <w:t>Odd</w:t>
        <w:tab/>
        <w:t>22</w:t>
        <w:tab/>
        <w:t>11</w:t>
        <w:tab/>
        <w:t>9</w:t>
        <w:tab/>
        <w:t>4</w:t>
        <w:tab/>
        <w:t>02135</w:t>
      </w:r>
    </w:p>
    <w:p>
      <w:pPr>
        <w:pStyle w:val="Tab2"/>
        <w:spacing w:before="0" w:after="120"/>
        <w:rPr>
          <w:color w:val="000000"/>
        </w:rPr>
      </w:pPr>
      <w:r>
        <w:rPr>
          <w:color w:val="000000"/>
        </w:rPr>
        <w:t>Even</w:t>
        <w:tab/>
        <w:t>22</w:t>
        <w:tab/>
        <w:t>13</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Charlotte Street,</w:t>
      </w:r>
      <w:r>
        <w:rPr>
          <w:color w:val="000000"/>
          <w:lang w:val="en-US" w:eastAsia="en-US"/>
        </w:rPr>
        <w:t xml:space="preserve"> Dor., Public way, from 706 Blue Hill Avenue to opposite 50 Bradshaw Street.</w:t>
        <w:tab/>
        <w:tab/>
        <w:t>14</w:t>
      </w:r>
      <w:r>
        <w:rPr>
          <w:color w:val="000000"/>
        </w:rPr>
        <w:tab/>
      </w:r>
      <w:r>
        <w:rPr>
          <w:color w:val="000000"/>
          <w:lang w:val="en-US" w:eastAsia="en-US"/>
        </w:rPr>
        <w:t>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Charme Avenue,</w:t>
      </w:r>
      <w:r>
        <w:rPr>
          <w:color w:val="000000"/>
          <w:lang w:val="en-US" w:eastAsia="en-US"/>
        </w:rPr>
        <w:t xml:space="preserve"> W.R., Public way, from 61 Neponset Avenue to opposite 60 Starbird Avenue.</w:t>
        <w:tab/>
        <w:tab/>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Charter Street,</w:t>
      </w:r>
      <w:r>
        <w:rPr>
          <w:color w:val="000000"/>
          <w:lang w:val="en-US" w:eastAsia="en-US"/>
        </w:rPr>
        <w:t xml:space="preserve"> B.P., Public way, from 556 Commercial Street to 392 Hanover Street.</w:t>
      </w:r>
    </w:p>
    <w:p>
      <w:pPr>
        <w:pStyle w:val="Tab2"/>
        <w:rPr/>
      </w:pPr>
      <w:r>
        <w:rPr>
          <w:color w:val="000000"/>
        </w:rPr>
        <w:t>1 - 23, 2 - 24</w:t>
        <w:tab/>
        <w:t>3</w:t>
        <w:tab/>
        <w:t>1</w:t>
        <w:tab/>
        <w:t>1</w:t>
        <w:tab/>
        <w:t>1</w:t>
        <w:tab/>
        <w:t>02113</w:t>
      </w:r>
    </w:p>
    <w:p>
      <w:pPr>
        <w:pStyle w:val="Tab2"/>
        <w:spacing w:before="0" w:after="120"/>
        <w:rPr/>
      </w:pPr>
      <w:r>
        <w:rPr>
          <w:color w:val="000000"/>
        </w:rPr>
        <w:t>23 - 115, 26 - 114</w:t>
        <w:tab/>
        <w:t>3</w:t>
        <w:tab/>
        <w:t>2</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Chase Street,</w:t>
      </w:r>
      <w:r>
        <w:rPr>
          <w:color w:val="000000"/>
          <w:lang w:val="en-US" w:eastAsia="en-US"/>
        </w:rPr>
        <w:t xml:space="preserve"> Dor., Public way, from opposite 226 East Cottage Street to 17 Willis Street.</w:t>
      </w:r>
    </w:p>
    <w:p>
      <w:pPr>
        <w:pStyle w:val="Tab2"/>
        <w:rPr>
          <w:color w:val="000000"/>
        </w:rPr>
      </w:pPr>
      <w:r>
        <w:rPr>
          <w:color w:val="000000"/>
        </w:rPr>
        <w:t>Odd</w:t>
        <w:tab/>
        <w:t>13</w:t>
        <w:tab/>
        <w:t>6</w:t>
        <w:tab/>
        <w:t>3</w:t>
        <w:tab/>
        <w:t>3</w:t>
        <w:tab/>
        <w:t>02125</w:t>
      </w:r>
    </w:p>
    <w:p>
      <w:pPr>
        <w:pStyle w:val="Tab2"/>
        <w:spacing w:before="0" w:after="120"/>
        <w:rPr>
          <w:color w:val="000000"/>
        </w:rPr>
      </w:pPr>
      <w:r>
        <w:rPr>
          <w:color w:val="000000"/>
        </w:rPr>
        <w:t>Even</w:t>
        <w:tab/>
        <w:t>7</w:t>
        <w:tab/>
        <w:t>9</w:t>
        <w:tab/>
        <w:t>2</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Chatham Row</w:t>
      </w:r>
      <w:r>
        <w:rPr>
          <w:color w:val="000000"/>
          <w:lang w:val="en-US" w:eastAsia="en-US"/>
        </w:rPr>
        <w:t>, B.P., Public way, from between 55 and 61 Chatham Street to 148 State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Chatham Street,</w:t>
      </w:r>
      <w:r>
        <w:rPr>
          <w:color w:val="000000"/>
          <w:lang w:val="en-US" w:eastAsia="en-US"/>
        </w:rPr>
        <w:t xml:space="preserve"> B.P., Public way, from 8 Commercial Street to 21 Merchants Row.</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Chaucer Street,</w:t>
      </w:r>
      <w:r>
        <w:rPr>
          <w:color w:val="000000"/>
          <w:lang w:val="en-US" w:eastAsia="en-US"/>
        </w:rPr>
        <w:t xml:space="preserve"> E.B., Public way, from 28 Moore Street to William F. McClellan Highway.</w:t>
        <w:tab/>
        <w:tab/>
        <w:t>1</w:t>
      </w:r>
      <w:r>
        <w:rPr>
          <w:color w:val="000000"/>
        </w:rPr>
        <w:tab/>
      </w:r>
      <w:r>
        <w:rPr>
          <w:color w:val="000000"/>
          <w:lang w:val="en-US" w:eastAsia="en-US"/>
        </w:rPr>
        <w:t>11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Chauncy Street,</w:t>
      </w:r>
      <w:r>
        <w:rPr>
          <w:color w:val="000000"/>
          <w:lang w:val="en-US" w:eastAsia="en-US"/>
        </w:rPr>
        <w:t xml:space="preserve"> B.P., Public way, from 50 Essex Street to 55 Summer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Cheever Court,</w:t>
      </w:r>
      <w:r>
        <w:rPr>
          <w:color w:val="000000"/>
          <w:lang w:val="en-US" w:eastAsia="en-US"/>
        </w:rPr>
        <w:t xml:space="preserve"> E.B., Private way, from 357 Sumner Street to southwesterly.</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Chellman Street,</w:t>
      </w:r>
      <w:r>
        <w:rPr>
          <w:color w:val="000000"/>
          <w:lang w:val="en-US" w:eastAsia="en-US"/>
        </w:rPr>
        <w:t xml:space="preserve"> W.R., Public way, from 56 Addington Road to 760 Veterans of Foreign Wars Parkway.</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Chelmsford Street,</w:t>
      </w:r>
      <w:r>
        <w:rPr>
          <w:color w:val="000000"/>
          <w:lang w:val="en-US" w:eastAsia="en-US"/>
        </w:rPr>
        <w:t xml:space="preserve"> Dor., Public way, from 722 Adams Street to opposite 19 Charlemont Street.</w:t>
        <w:tab/>
        <w:tab/>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Chelsea Court,</w:t>
      </w:r>
      <w:r>
        <w:rPr>
          <w:color w:val="000000"/>
          <w:lang w:val="en-US" w:eastAsia="en-US"/>
        </w:rPr>
        <w:t xml:space="preserve"> E.B., Private way, from 154 Chelsea Street to northwesterly.</w:t>
        <w:tab/>
        <w:tab/>
        <w:t>1</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Chelsea Street,</w:t>
      </w:r>
      <w:r>
        <w:rPr>
          <w:color w:val="000000"/>
          <w:lang w:val="en-US" w:eastAsia="en-US"/>
        </w:rPr>
        <w:t xml:space="preserve"> Chsn., Public way, from New Rutherford Avenue at City Square to Terminal Street.</w:t>
      </w:r>
    </w:p>
    <w:p>
      <w:pPr>
        <w:pStyle w:val="Tab2"/>
        <w:rPr/>
      </w:pPr>
      <w:r>
        <w:rPr>
          <w:color w:val="000000"/>
        </w:rPr>
        <w:t>1 - 97. 2 - 102</w:t>
        <w:tab/>
        <w:t>2</w:t>
        <w:tab/>
        <w:t>1</w:t>
        <w:tab/>
        <w:t>1</w:t>
        <w:tab/>
        <w:t>1</w:t>
        <w:tab/>
        <w:t>02129</w:t>
      </w:r>
    </w:p>
    <w:p>
      <w:pPr>
        <w:pStyle w:val="Tab2"/>
        <w:rPr/>
      </w:pPr>
      <w:r>
        <w:rPr>
          <w:color w:val="000000"/>
        </w:rPr>
        <w:t>104 - 108</w:t>
        <w:tab/>
        <w:t>2</w:t>
        <w:tab/>
        <w:t>3</w:t>
        <w:tab/>
        <w:t>1</w:t>
        <w:tab/>
        <w:t>1</w:t>
        <w:tab/>
        <w:t>02129</w:t>
      </w:r>
    </w:p>
    <w:p>
      <w:pPr>
        <w:pStyle w:val="Tab2"/>
        <w:spacing w:before="0" w:after="120"/>
        <w:rPr>
          <w:color w:val="000000"/>
        </w:rPr>
      </w:pPr>
      <w:r>
        <w:rPr>
          <w:color w:val="000000"/>
        </w:rPr>
        <w:t>109 - 193, 112 - 192</w:t>
        <w:tab/>
        <w:t>2</w:t>
        <w:tab/>
        <w:t>2</w:t>
        <w:tab/>
        <w:t>1</w:t>
        <w:tab/>
        <w:t>1</w:t>
        <w:tab/>
        <w:t>02129</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Chelsea Street,</w:t>
      </w:r>
      <w:r>
        <w:rPr>
          <w:color w:val="000000"/>
          <w:lang w:val="en-US" w:eastAsia="en-US"/>
        </w:rPr>
        <w:t xml:space="preserve"> E.B., Public way, from 50 Maverick Square to the Chelsea Street Bridge.</w:t>
      </w:r>
    </w:p>
    <w:p>
      <w:pPr>
        <w:pStyle w:val="Tab2"/>
        <w:rPr/>
      </w:pPr>
      <w:r>
        <w:rPr>
          <w:color w:val="000000"/>
        </w:rPr>
        <w:t>1 - 53</w:t>
        <w:tab/>
        <w:t>1</w:t>
        <w:tab/>
        <w:t>3</w:t>
        <w:tab/>
        <w:t>1</w:t>
        <w:tab/>
        <w:t>9</w:t>
        <w:tab/>
        <w:t>02128</w:t>
      </w:r>
    </w:p>
    <w:p>
      <w:pPr>
        <w:pStyle w:val="Tab2"/>
        <w:rPr>
          <w:color w:val="000000"/>
        </w:rPr>
      </w:pPr>
      <w:r>
        <w:rPr>
          <w:color w:val="000000"/>
        </w:rPr>
        <w:t>2 - 118, 55 - 119</w:t>
        <w:tab/>
        <w:t>1</w:t>
        <w:tab/>
        <w:t>4</w:t>
        <w:tab/>
        <w:t>1</w:t>
        <w:tab/>
        <w:t>9</w:t>
        <w:tab/>
        <w:t>02128</w:t>
      </w:r>
    </w:p>
    <w:p>
      <w:pPr>
        <w:pStyle w:val="Tab2"/>
        <w:rPr/>
      </w:pPr>
      <w:r>
        <w:rPr>
          <w:color w:val="000000"/>
        </w:rPr>
        <w:t>120 - 316, 121 - 291</w:t>
        <w:tab/>
        <w:t>1</w:t>
        <w:tab/>
        <w:t>5</w:t>
        <w:tab/>
        <w:t>1</w:t>
        <w:tab/>
        <w:t>9</w:t>
        <w:tab/>
        <w:t>02128</w:t>
      </w:r>
    </w:p>
    <w:p>
      <w:pPr>
        <w:pStyle w:val="Tab2"/>
        <w:rPr/>
      </w:pPr>
      <w:r>
        <w:rPr>
          <w:color w:val="000000"/>
        </w:rPr>
        <w:t>297 - 547, 318 - 464</w:t>
        <w:tab/>
        <w:t>1</w:t>
        <w:tab/>
        <w:t>10</w:t>
        <w:tab/>
        <w:t>1</w:t>
        <w:tab/>
        <w:t>9</w:t>
        <w:tab/>
        <w:t>02128</w:t>
      </w:r>
    </w:p>
    <w:p>
      <w:pPr>
        <w:pStyle w:val="Tab2"/>
        <w:rPr/>
      </w:pPr>
      <w:r>
        <w:rPr>
          <w:color w:val="000000"/>
        </w:rPr>
        <w:t>466 - 630</w:t>
        <w:tab/>
        <w:t>1</w:t>
        <w:tab/>
        <w:t>9</w:t>
        <w:tab/>
        <w:t>1</w:t>
        <w:tab/>
        <w:t>9</w:t>
        <w:tab/>
        <w:t>02128</w:t>
      </w:r>
    </w:p>
    <w:p>
      <w:pPr>
        <w:pStyle w:val="Tab2"/>
        <w:spacing w:before="0" w:after="120"/>
        <w:rPr/>
      </w:pPr>
      <w:r>
        <w:rPr>
          <w:color w:val="000000"/>
        </w:rPr>
        <w:t>549 - 597</w:t>
        <w:tab/>
        <w:t>1</w:t>
        <w:tab/>
        <w:t>11</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Chelsea Terrace,</w:t>
      </w:r>
      <w:r>
        <w:rPr>
          <w:color w:val="000000"/>
          <w:lang w:val="en-US" w:eastAsia="en-US"/>
        </w:rPr>
        <w:t xml:space="preserve"> E.B., Private way, from 138 Chelsea Street to northwesterly.</w:t>
        <w:tab/>
        <w:tab/>
        <w:t>1</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Cheney Street,</w:t>
      </w:r>
      <w:r>
        <w:rPr>
          <w:color w:val="000000"/>
          <w:lang w:val="en-US" w:eastAsia="en-US"/>
        </w:rPr>
        <w:t xml:space="preserve"> Rox., Public way, from 487 Blue Hill Avenue to 74 Elm Hill Avenue.</w:t>
      </w:r>
    </w:p>
    <w:p>
      <w:pPr>
        <w:pStyle w:val="Tab2"/>
        <w:rPr/>
      </w:pPr>
      <w:r>
        <w:rPr>
          <w:color w:val="000000"/>
        </w:rPr>
        <w:t>1 - 55, 2 - 98</w:t>
        <w:tab/>
        <w:t>12</w:t>
        <w:tab/>
        <w:t>7</w:t>
        <w:tab/>
        <w:t>7</w:t>
        <w:tab/>
        <w:t>10</w:t>
        <w:tab/>
        <w:t>02121</w:t>
      </w:r>
    </w:p>
    <w:p>
      <w:pPr>
        <w:pStyle w:val="Tab2"/>
        <w:spacing w:before="0" w:after="120"/>
        <w:rPr/>
      </w:pPr>
      <w:r>
        <w:rPr>
          <w:color w:val="000000"/>
        </w:rPr>
        <w:t>57 - 97</w:t>
        <w:tab/>
        <w:t>12</w:t>
        <w:tab/>
        <w:t>2</w:t>
        <w:tab/>
        <w:t>7</w:t>
        <w:tab/>
        <w:t>10</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Cheriton Road,</w:t>
      </w:r>
      <w:r>
        <w:rPr>
          <w:color w:val="000000"/>
          <w:lang w:val="en-US" w:eastAsia="en-US"/>
        </w:rPr>
        <w:t xml:space="preserve"> W.R., Private way, from 5 Edgemere Road to 258 Grove Street.</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Cherokee Street,</w:t>
      </w:r>
      <w:r>
        <w:rPr>
          <w:color w:val="000000"/>
          <w:lang w:val="en-US" w:eastAsia="en-US"/>
        </w:rPr>
        <w:t xml:space="preserve"> Rox., Public way, from 35 Hillside Street to 44 Pontiac Street.</w:t>
        <w:tab/>
        <w:tab/>
        <w:t>10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Cherry Road,</w:t>
      </w:r>
      <w:r>
        <w:rPr>
          <w:color w:val="000000"/>
          <w:lang w:val="en-US" w:eastAsia="en-US"/>
        </w:rPr>
        <w:t xml:space="preserve"> W.R., Private way, from near and opposite 3 Cedar Road to Cottage Road.</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Cheryl Lane,</w:t>
      </w:r>
      <w:r>
        <w:rPr>
          <w:color w:val="000000"/>
          <w:lang w:val="en-US" w:eastAsia="en-US"/>
        </w:rPr>
        <w:t xml:space="preserve"> H.P., Public way, from 51 Stonehill Road to approximately 375 feet westerly and northerly.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Chesbrough Road,</w:t>
      </w:r>
      <w:r>
        <w:rPr>
          <w:color w:val="000000"/>
          <w:lang w:val="en-US" w:eastAsia="en-US"/>
        </w:rPr>
        <w:t xml:space="preserve"> W.R., Public way, from 409 Baker Street to Tarleton Road.</w:t>
      </w:r>
    </w:p>
    <w:p>
      <w:pPr>
        <w:pStyle w:val="Tab2"/>
        <w:rPr/>
      </w:pPr>
      <w:r>
        <w:rPr>
          <w:color w:val="000000"/>
        </w:rPr>
        <w:t>1 - 29, 2 - 90</w:t>
        <w:tab/>
        <w:t>20</w:t>
        <w:tab/>
        <w:t>5</w:t>
        <w:tab/>
        <w:t>6</w:t>
        <w:tab/>
        <w:t>6</w:t>
        <w:tab/>
        <w:t>02132</w:t>
      </w:r>
    </w:p>
    <w:p>
      <w:pPr>
        <w:pStyle w:val="Tab2"/>
        <w:rPr/>
      </w:pPr>
      <w:r>
        <w:rPr>
          <w:color w:val="000000"/>
        </w:rPr>
        <w:t>33 - 123</w:t>
        <w:tab/>
        <w:t>20</w:t>
        <w:tab/>
        <w:t>13</w:t>
        <w:tab/>
        <w:t>6</w:t>
        <w:tab/>
        <w:t>6</w:t>
        <w:tab/>
        <w:t>02132</w:t>
      </w:r>
    </w:p>
    <w:p>
      <w:pPr>
        <w:pStyle w:val="Tab2"/>
        <w:spacing w:before="0" w:after="120"/>
        <w:rPr/>
      </w:pPr>
      <w:r>
        <w:rPr>
          <w:color w:val="000000"/>
        </w:rPr>
        <w:t>94 - 116</w:t>
        <w:tab/>
        <w:t>20</w:t>
        <w:tab/>
        <w:t>17</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Cheshire Street,</w:t>
      </w:r>
      <w:r>
        <w:rPr>
          <w:color w:val="000000"/>
          <w:lang w:val="en-US" w:eastAsia="en-US"/>
        </w:rPr>
        <w:t xml:space="preserve"> W.R., Public way, from 74 Green Street to approximately 461 feet northeasterly.</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Chester Park</w:t>
      </w:r>
      <w:r>
        <w:rPr>
          <w:color w:val="000000"/>
          <w:lang w:val="en-US" w:eastAsia="en-US"/>
        </w:rPr>
        <w:t>, Dor., Private way, from 1519 Blue Hill Avenue to 76 Regis Road.</w:t>
        <w:tab/>
        <w:tab/>
        <w:t>18</w:t>
        <w:tab/>
        <w:t>21</w:t>
        <w:tab/>
        <w:t>5</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Chester Place,</w:t>
      </w:r>
      <w:r>
        <w:rPr>
          <w:color w:val="000000"/>
          <w:lang w:val="en-US" w:eastAsia="en-US"/>
        </w:rPr>
        <w:t xml:space="preserve"> W.R., Private way, from 56 Maple Street to southwesterly.</w:t>
        <w:tab/>
        <w:tab/>
        <w:t>20</w:t>
      </w:r>
      <w:r>
        <w:rPr>
          <w:color w:val="000000"/>
        </w:rPr>
        <w:tab/>
      </w:r>
      <w:r>
        <w:rPr>
          <w:color w:val="000000"/>
          <w:lang w:val="en-US" w:eastAsia="en-US"/>
        </w:rPr>
        <w:t>18</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Chester Street,</w:t>
      </w:r>
      <w:r>
        <w:rPr>
          <w:color w:val="000000"/>
          <w:lang w:val="en-US" w:eastAsia="en-US"/>
        </w:rPr>
        <w:t xml:space="preserve"> Bri., Public way, from 35 Ashford Street to 1177 Commonwealth Avenue.</w:t>
      </w:r>
    </w:p>
    <w:p>
      <w:pPr>
        <w:pStyle w:val="Tab2"/>
        <w:rPr/>
      </w:pPr>
      <w:r>
        <w:rPr>
          <w:color w:val="000000"/>
        </w:rPr>
        <w:t>1 - 83, 2 - 50</w:t>
        <w:tab/>
        <w:t>21</w:t>
        <w:tab/>
        <w:t>3</w:t>
        <w:tab/>
        <w:t>9</w:t>
        <w:tab/>
        <w:t>4</w:t>
        <w:tab/>
        <w:t>02134</w:t>
      </w:r>
    </w:p>
    <w:p>
      <w:pPr>
        <w:pStyle w:val="Tab2"/>
        <w:spacing w:before="0" w:after="120"/>
        <w:rPr/>
      </w:pPr>
      <w:r>
        <w:rPr>
          <w:color w:val="000000"/>
        </w:rPr>
        <w:t>62 - 110, 89 - 103</w:t>
        <w:tab/>
        <w:t>21</w:t>
        <w:tab/>
        <w:t>4</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Chesterfield Street,</w:t>
      </w:r>
      <w:r>
        <w:rPr>
          <w:color w:val="000000"/>
          <w:lang w:val="en-US" w:eastAsia="en-US"/>
        </w:rPr>
        <w:t xml:space="preserve"> H.P., Public way, from Neponset Valley Parkway between Buckingham Street and Milton Street to 91 Vallaro Road.</w:t>
      </w:r>
    </w:p>
    <w:p>
      <w:pPr>
        <w:pStyle w:val="Tab2"/>
        <w:rPr/>
      </w:pPr>
      <w:r>
        <w:rPr>
          <w:color w:val="000000"/>
        </w:rPr>
        <w:t>1 - 61, 2 - 114</w:t>
        <w:tab/>
        <w:t>18</w:t>
        <w:tab/>
        <w:t>20</w:t>
        <w:tab/>
        <w:t>5</w:t>
        <w:tab/>
        <w:t>8</w:t>
        <w:tab/>
        <w:t>02136</w:t>
      </w:r>
    </w:p>
    <w:p>
      <w:pPr>
        <w:pStyle w:val="Tab2"/>
        <w:spacing w:before="0" w:after="120"/>
        <w:rPr/>
      </w:pPr>
      <w:r>
        <w:rPr>
          <w:color w:val="000000"/>
        </w:rPr>
        <w:t>65 - 111</w:t>
        <w:tab/>
        <w:t>18</w:t>
        <w:tab/>
        <w:t>19</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Chesterton Street,</w:t>
      </w:r>
      <w:r>
        <w:rPr>
          <w:color w:val="000000"/>
          <w:lang w:val="en-US" w:eastAsia="en-US"/>
        </w:rPr>
        <w:t xml:space="preserve"> Rox., Public way, from Allerton Street between Gerard Street and Pompeii Street to 911 Massachusetts Avenue.</w:t>
        <w:tab/>
        <w:tab/>
        <w:t>8</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Chestnut Avenue,</w:t>
      </w:r>
      <w:r>
        <w:rPr>
          <w:color w:val="000000"/>
          <w:lang w:val="en-US" w:eastAsia="en-US"/>
        </w:rPr>
        <w:t xml:space="preserve"> Rox., W.R., Public way, from 278 Centre Street at Wyman Place to 58 Green Street.</w:t>
      </w:r>
    </w:p>
    <w:p>
      <w:pPr>
        <w:pStyle w:val="Tab2"/>
        <w:rPr/>
      </w:pPr>
      <w:r>
        <w:rPr>
          <w:color w:val="000000"/>
        </w:rPr>
        <w:t>1 - 77, 2 - 74</w:t>
        <w:tab/>
        <w:t>10</w:t>
        <w:tab/>
        <w:t>7</w:t>
        <w:tab/>
        <w:t>6</w:t>
        <w:tab/>
        <w:t>2</w:t>
        <w:tab/>
        <w:t>02130</w:t>
      </w:r>
    </w:p>
    <w:p>
      <w:pPr>
        <w:pStyle w:val="Tab2"/>
        <w:rPr>
          <w:color w:val="000000"/>
        </w:rPr>
      </w:pPr>
      <w:r>
        <w:rPr>
          <w:color w:val="000000"/>
        </w:rPr>
        <w:t>80 - 260, 165 - 269</w:t>
        <w:tab/>
        <w:t>19</w:t>
        <w:tab/>
        <w:t>4</w:t>
        <w:tab/>
        <w:t>6</w:t>
        <w:tab/>
        <w:t>2</w:t>
        <w:tab/>
        <w:t>02130</w:t>
      </w:r>
    </w:p>
    <w:p>
      <w:pPr>
        <w:pStyle w:val="Tab2"/>
        <w:rPr/>
      </w:pPr>
      <w:r>
        <w:rPr>
          <w:color w:val="000000"/>
        </w:rPr>
        <w:t>81 - 107</w:t>
        <w:tab/>
        <w:t>10</w:t>
        <w:tab/>
        <w:t>9</w:t>
        <w:tab/>
        <w:t>6</w:t>
        <w:tab/>
        <w:t>2</w:t>
        <w:tab/>
        <w:t>02130</w:t>
      </w:r>
    </w:p>
    <w:p>
      <w:pPr>
        <w:pStyle w:val="Tab2"/>
        <w:rPr/>
      </w:pPr>
      <w:r>
        <w:rPr>
          <w:color w:val="000000"/>
        </w:rPr>
        <w:t>111 - 161</w:t>
        <w:tab/>
        <w:t>19</w:t>
        <w:tab/>
        <w:t>1</w:t>
        <w:tab/>
        <w:t>6</w:t>
        <w:tab/>
        <w:t>2</w:t>
        <w:tab/>
        <w:t>02130</w:t>
      </w:r>
    </w:p>
    <w:p>
      <w:pPr>
        <w:pStyle w:val="Tab2"/>
        <w:spacing w:before="0" w:after="120"/>
        <w:rPr/>
      </w:pPr>
      <w:r>
        <w:rPr>
          <w:color w:val="000000"/>
        </w:rPr>
        <w:t>268 - 312, 271 - 311</w:t>
        <w:tab/>
        <w:t>19</w:t>
        <w:tab/>
        <w:t>6</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Chestnut Place,</w:t>
      </w:r>
      <w:r>
        <w:rPr>
          <w:color w:val="000000"/>
          <w:lang w:val="en-US" w:eastAsia="en-US"/>
        </w:rPr>
        <w:t xml:space="preserve"> Bri., Private way, from 48 Winship Street to southeasterly.</w:t>
        <w:tab/>
        <w:tab/>
        <w:t>22</w:t>
      </w:r>
      <w:r>
        <w:rPr>
          <w:color w:val="000000"/>
        </w:rPr>
        <w:tab/>
      </w:r>
      <w:r>
        <w:rPr>
          <w:color w:val="000000"/>
          <w:lang w:val="en-US" w:eastAsia="en-US"/>
        </w:rPr>
        <w:t>3</w:t>
      </w:r>
      <w:r>
        <w:rPr>
          <w:color w:val="000000"/>
        </w:rPr>
        <w:tab/>
      </w:r>
      <w:r>
        <w:rPr>
          <w:color w:val="000000"/>
          <w:lang w:val="en-US" w:eastAsia="en-US"/>
        </w:rPr>
        <w:t>9</w:t>
      </w:r>
      <w:r>
        <w:rPr>
          <w:color w:val="000000"/>
        </w:rPr>
        <w:tab/>
      </w:r>
      <w:r>
        <w:rPr>
          <w:color w:val="000000"/>
          <w:lang w:val="en-US" w:eastAsia="en-US"/>
        </w:rPr>
        <w:t>2</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Chestnut Place,</w:t>
      </w:r>
      <w:r>
        <w:rPr>
          <w:color w:val="000000"/>
          <w:lang w:val="en-US" w:eastAsia="en-US"/>
        </w:rPr>
        <w:t xml:space="preserve"> W.R., Private way, from 221 Chestnut Avenue to westerly.</w:t>
        <w:tab/>
        <w:tab/>
        <w:t>19</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Chestnut Road,</w:t>
      </w:r>
      <w:r>
        <w:rPr>
          <w:color w:val="000000"/>
          <w:lang w:val="en-US" w:eastAsia="en-US"/>
        </w:rPr>
        <w:t xml:space="preserve"> W.R., Private way, from 48 Linden Road to Oak Road between Cottage Road and Pond Road.</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Chestnut Square,</w:t>
      </w:r>
      <w:r>
        <w:rPr>
          <w:color w:val="000000"/>
          <w:lang w:val="en-US" w:eastAsia="en-US"/>
        </w:rPr>
        <w:t xml:space="preserve"> W.R., from 202 Chestnut Avenue to 226 Chestnut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202 Chestnut Avenue to approximately 283 feet southwest of 5 Glenvale Terrace.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226 Chestnut Avenue.</w:t>
        <w:tab/>
        <w:tab/>
        <w:t>19</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Chestnut Street,</w:t>
      </w:r>
      <w:r>
        <w:rPr>
          <w:color w:val="000000"/>
          <w:lang w:val="en-US" w:eastAsia="en-US"/>
        </w:rPr>
        <w:t xml:space="preserve"> B.P., Public way, from David G. Mugar Way to 21 Walnut Street.</w:t>
      </w:r>
    </w:p>
    <w:p>
      <w:pPr>
        <w:pStyle w:val="Tab2"/>
        <w:rPr/>
      </w:pPr>
      <w:r>
        <w:rPr>
          <w:color w:val="000000"/>
        </w:rPr>
        <w:t>1 - 57, 2 - 78</w:t>
        <w:tab/>
        <w:t>5</w:t>
        <w:tab/>
        <w:t>3</w:t>
        <w:tab/>
        <w:t>8</w:t>
        <w:tab/>
        <w:t>1</w:t>
        <w:tab/>
        <w:t>02108</w:t>
      </w:r>
    </w:p>
    <w:p>
      <w:pPr>
        <w:pStyle w:val="Tab2"/>
        <w:spacing w:before="0" w:after="120"/>
        <w:rPr/>
      </w:pPr>
      <w:r>
        <w:rPr>
          <w:color w:val="000000"/>
        </w:rPr>
        <w:t>57A - 115, 80 - 144</w:t>
        <w:tab/>
        <w:t>5</w:t>
        <w:tab/>
        <w:t>5</w:t>
        <w:tab/>
        <w:t>8</w:t>
        <w:tab/>
        <w:t>1</w:t>
        <w:tab/>
        <w:t>02108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Chestnut Street,</w:t>
      </w:r>
      <w:r>
        <w:rPr>
          <w:color w:val="000000"/>
          <w:lang w:val="en-US" w:eastAsia="en-US"/>
        </w:rPr>
        <w:t xml:space="preserve"> Chsn., Public way, from Lowney Way at 28 Adams Street to 7 Monument Square.</w:t>
      </w:r>
    </w:p>
    <w:p>
      <w:pPr>
        <w:pStyle w:val="Tab2"/>
        <w:rPr/>
      </w:pPr>
      <w:r>
        <w:rPr>
          <w:color w:val="000000"/>
        </w:rPr>
        <w:t>1 - 21, 2 - 20</w:t>
        <w:tab/>
        <w:t>2</w:t>
        <w:tab/>
        <w:t>1</w:t>
        <w:tab/>
        <w:t>1</w:t>
        <w:tab/>
        <w:t>1</w:t>
        <w:tab/>
        <w:t>02129</w:t>
      </w:r>
    </w:p>
    <w:p>
      <w:pPr>
        <w:pStyle w:val="Tab2"/>
        <w:spacing w:before="0" w:after="120"/>
        <w:rPr/>
      </w:pPr>
      <w:r>
        <w:rPr>
          <w:color w:val="000000"/>
        </w:rPr>
        <w:t>22 - 72, 25 - 73</w:t>
        <w:tab/>
        <w:t>2</w:t>
        <w:tab/>
        <w:t>3</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Chestnut Street,</w:t>
      </w:r>
      <w:r>
        <w:rPr>
          <w:color w:val="000000"/>
          <w:lang w:val="en-US" w:eastAsia="en-US"/>
        </w:rPr>
        <w:t xml:space="preserve"> H.P., Public way, from 40 Austin Street to 62 Braeburn Road.</w:t>
        <w:tab/>
        <w:tab/>
        <w:t>18</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Chestnut Street,</w:t>
      </w:r>
      <w:r>
        <w:rPr>
          <w:color w:val="000000"/>
          <w:lang w:val="en-US" w:eastAsia="en-US"/>
        </w:rPr>
        <w:t xml:space="preserve"> W.R., from 203 Perkins Street to the Boston and Brookline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r>
    </w:p>
    <w:p>
      <w:pPr>
        <w:pStyle w:val="Tab2"/>
        <w:rPr>
          <w:color w:val="000000"/>
        </w:rPr>
      </w:pPr>
      <w:r>
        <w:rPr>
          <w:color w:val="000000"/>
        </w:rPr>
        <w:t>Odd</w:t>
        <w:tab/>
        <w:t>19</w:t>
        <w:tab/>
        <w:t>3</w:t>
        <w:tab/>
        <w:t>6</w:t>
        <w:tab/>
        <w:t>2</w:t>
        <w:tab/>
        <w:t>02130</w:t>
      </w:r>
    </w:p>
    <w:p>
      <w:pPr>
        <w:pStyle w:val="Tab2"/>
        <w:spacing w:before="0" w:after="120"/>
        <w:rPr/>
      </w:pPr>
      <w:r>
        <w:rPr>
          <w:color w:val="000000"/>
        </w:rPr>
        <w:t>Even</w:t>
        <w:tab/>
        <w:t>10</w:t>
        <w:tab/>
        <w:t>9</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Chestnut Terrace,</w:t>
      </w:r>
      <w:r>
        <w:rPr>
          <w:color w:val="000000"/>
          <w:lang w:val="en-US" w:eastAsia="en-US"/>
        </w:rPr>
        <w:t xml:space="preserve"> W.R., Private way, from 235 Lamartine Street to northwesterly.</w:t>
        <w:tab/>
        <w:tab/>
        <w:t>19</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Chestnut Hill Avenue,</w:t>
      </w:r>
      <w:r>
        <w:rPr>
          <w:color w:val="000000"/>
          <w:lang w:val="en-US" w:eastAsia="en-US"/>
        </w:rPr>
        <w:t xml:space="preserve"> Bri., Public way, from 360 Washington Street to the Boston and Brookline Boundary Line.</w:t>
      </w:r>
    </w:p>
    <w:p>
      <w:pPr>
        <w:pStyle w:val="Tab2"/>
        <w:rPr/>
      </w:pPr>
      <w:r>
        <w:rPr>
          <w:color w:val="000000"/>
        </w:rPr>
        <w:t>1 - 31, 2 - 56</w:t>
        <w:tab/>
        <w:t>22</w:t>
        <w:tab/>
        <w:t>3</w:t>
        <w:tab/>
        <w:t>9</w:t>
        <w:tab/>
        <w:t>4</w:t>
        <w:tab/>
        <w:t>02135</w:t>
      </w:r>
    </w:p>
    <w:p>
      <w:pPr>
        <w:pStyle w:val="Tab2"/>
        <w:rPr>
          <w:color w:val="000000"/>
        </w:rPr>
      </w:pPr>
      <w:r>
        <w:rPr>
          <w:color w:val="000000"/>
        </w:rPr>
        <w:t>35</w:t>
        <w:tab/>
        <w:t>22</w:t>
        <w:tab/>
        <w:t>9</w:t>
        <w:tab/>
        <w:t>9</w:t>
        <w:tab/>
        <w:t>4</w:t>
        <w:tab/>
        <w:t>02135</w:t>
      </w:r>
    </w:p>
    <w:p>
      <w:pPr>
        <w:pStyle w:val="Tab2"/>
        <w:rPr/>
      </w:pPr>
      <w:r>
        <w:rPr>
          <w:color w:val="000000"/>
        </w:rPr>
        <w:t>41 - 81, 66 - 184</w:t>
        <w:tab/>
        <w:t>21</w:t>
        <w:tab/>
        <w:t>13</w:t>
        <w:tab/>
        <w:t>9</w:t>
        <w:tab/>
        <w:t>4</w:t>
        <w:tab/>
        <w:t>02135</w:t>
      </w:r>
    </w:p>
    <w:p>
      <w:pPr>
        <w:pStyle w:val="Tab2"/>
        <w:rPr/>
      </w:pPr>
      <w:r>
        <w:rPr>
          <w:color w:val="000000"/>
        </w:rPr>
        <w:t>83 - 225</w:t>
        <w:tab/>
        <w:t>22</w:t>
        <w:tab/>
        <w:t>9</w:t>
        <w:tab/>
        <w:t>9</w:t>
        <w:tab/>
        <w:t>4</w:t>
        <w:tab/>
        <w:t>02135</w:t>
      </w:r>
    </w:p>
    <w:p>
      <w:pPr>
        <w:pStyle w:val="Tab2"/>
        <w:rPr/>
      </w:pPr>
      <w:r>
        <w:rPr>
          <w:color w:val="000000"/>
        </w:rPr>
        <w:t>190 - 210</w:t>
        <w:tab/>
        <w:t>21</w:t>
        <w:tab/>
        <w:t>15</w:t>
        <w:tab/>
        <w:t>9</w:t>
        <w:tab/>
        <w:t>4</w:t>
        <w:tab/>
        <w:t>02135</w:t>
      </w:r>
    </w:p>
    <w:p>
      <w:pPr>
        <w:pStyle w:val="Tab2"/>
        <w:rPr/>
      </w:pPr>
      <w:r>
        <w:rPr>
          <w:color w:val="000000"/>
        </w:rPr>
        <w:t>229 - 348</w:t>
        <w:tab/>
        <w:t>21</w:t>
        <w:tab/>
        <w:t>16</w:t>
        <w:tab/>
        <w:t>9</w:t>
        <w:tab/>
        <w:t>4</w:t>
        <w:tab/>
        <w:t>02135</w:t>
      </w:r>
    </w:p>
    <w:p>
      <w:pPr>
        <w:pStyle w:val="Tab2"/>
        <w:rPr/>
      </w:pPr>
      <w:r>
        <w:rPr>
          <w:color w:val="000000"/>
        </w:rPr>
        <w:t>230 - 340</w:t>
        <w:tab/>
        <w:t>21</w:t>
        <w:tab/>
        <w:t>16</w:t>
        <w:tab/>
        <w:t>9</w:t>
        <w:tab/>
        <w:t>4</w:t>
        <w:tab/>
        <w:t>02135</w:t>
      </w:r>
    </w:p>
    <w:p>
      <w:pPr>
        <w:pStyle w:val="Tab2"/>
        <w:rPr>
          <w:color w:val="000000"/>
        </w:rPr>
      </w:pPr>
      <w:r>
        <w:rPr>
          <w:color w:val="000000"/>
        </w:rPr>
        <w:t>350 - 374</w:t>
        <w:tab/>
        <w:t>21</w:t>
        <w:tab/>
        <w:t>15</w:t>
        <w:tab/>
        <w:t>9</w:t>
        <w:tab/>
        <w:t>4</w:t>
        <w:tab/>
        <w:t>02146</w:t>
      </w:r>
    </w:p>
    <w:p>
      <w:pPr>
        <w:pStyle w:val="Tab2"/>
        <w:rPr/>
      </w:pPr>
      <w:r>
        <w:rPr>
          <w:color w:val="000000"/>
        </w:rPr>
        <w:t>351 - 381</w:t>
        <w:tab/>
        <w:t>21</w:t>
        <w:tab/>
        <w:t>16</w:t>
        <w:tab/>
        <w:t>9</w:t>
        <w:tab/>
        <w:t>4</w:t>
        <w:tab/>
        <w:t>02146</w:t>
      </w:r>
    </w:p>
    <w:p>
      <w:pPr>
        <w:pStyle w:val="Tab2"/>
        <w:spacing w:before="0" w:after="120"/>
        <w:rPr/>
      </w:pPr>
      <w:r>
        <w:rPr>
          <w:color w:val="000000"/>
        </w:rPr>
        <w:t>392 - 402</w:t>
        <w:tab/>
        <w:t>21</w:t>
        <w:tab/>
        <w:t>14</w:t>
        <w:tab/>
        <w:t>9</w:t>
        <w:tab/>
        <w:t>4</w:t>
        <w:tab/>
        <w:t>02146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Chestnut Hill Driveway</w:t>
      </w:r>
      <w:r>
        <w:rPr>
          <w:color w:val="000000"/>
          <w:lang w:val="en-US" w:eastAsia="en-US"/>
        </w:rPr>
        <w:t>, Bri., from Beacon Street, going around the Chestnut Hill Reservoir to 1950 Commonwealth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r>
      <w:r>
        <w:rPr>
          <w:color w:val="000000"/>
        </w:rPr>
        <w:tab/>
        <w:tab/>
      </w:r>
      <w:r>
        <w:rPr>
          <w:color w:val="000000"/>
          <w:lang w:val="en-US" w:eastAsia="en-US"/>
        </w:rPr>
        <w:t>21</w:t>
      </w:r>
      <w:r>
        <w:rPr>
          <w:color w:val="000000"/>
        </w:rPr>
        <w:tab/>
      </w:r>
      <w:r>
        <w:rPr>
          <w:color w:val="000000"/>
          <w:lang w:val="en-US" w:eastAsia="en-US"/>
        </w:rPr>
        <w:t>16</w:t>
      </w:r>
      <w:r>
        <w:rPr>
          <w:color w:val="000000"/>
        </w:rPr>
        <w:tab/>
      </w:r>
      <w:r>
        <w:rPr>
          <w:color w:val="000000"/>
          <w:lang w:val="en-US" w:eastAsia="en-US"/>
        </w:rPr>
        <w:t>9</w:t>
      </w:r>
      <w:r>
        <w:rPr>
          <w:color w:val="000000"/>
        </w:rPr>
        <w:tab/>
      </w:r>
      <w:r>
        <w:rPr>
          <w:color w:val="000000"/>
          <w:lang w:val="en-US" w:eastAsia="en-US"/>
        </w:rPr>
        <w:t>4</w:t>
      </w:r>
      <w:r>
        <w:rPr>
          <w:color w:val="000000"/>
        </w:rPr>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Cheverus Road,</w:t>
      </w:r>
      <w:r>
        <w:rPr>
          <w:color w:val="000000"/>
          <w:lang w:val="en-US" w:eastAsia="en-US"/>
        </w:rPr>
        <w:t xml:space="preserve"> Dor., Public way, from near 1709 Dorchester Avenue to approximately 378 feet southwesterly.</w:t>
        <w:tab/>
        <w:tab/>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Chickamauga Park</w:t>
      </w:r>
      <w:r>
        <w:rPr>
          <w:color w:val="000000"/>
          <w:lang w:val="en-US" w:eastAsia="en-US"/>
        </w:rPr>
        <w:t>, Rox., Private way, from 153 Highland Street to approximately 180 feet northwesterly.</w:t>
        <w:tab/>
        <w:tab/>
        <w:t>11</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Chickatawbut Street,</w:t>
      </w:r>
      <w:r>
        <w:rPr>
          <w:color w:val="000000"/>
          <w:lang w:val="en-US" w:eastAsia="en-US"/>
        </w:rPr>
        <w:t xml:space="preserve"> Dor., Public way, from 40 Glide Street to 361 Neponset Avenue.</w:t>
      </w:r>
    </w:p>
    <w:p>
      <w:pPr>
        <w:pStyle w:val="Tab2"/>
        <w:rPr/>
      </w:pPr>
      <w:r>
        <w:rPr>
          <w:color w:val="000000"/>
        </w:rPr>
        <w:t>1 - 47, 2 - 30</w:t>
        <w:tab/>
        <w:t>16</w:t>
        <w:tab/>
        <w:t>10</w:t>
        <w:tab/>
        <w:t>3</w:t>
        <w:tab/>
        <w:t>7</w:t>
        <w:tab/>
        <w:t>02122</w:t>
      </w:r>
    </w:p>
    <w:p>
      <w:pPr>
        <w:pStyle w:val="Tab2"/>
        <w:spacing w:before="0" w:after="120"/>
        <w:rPr/>
      </w:pPr>
      <w:r>
        <w:rPr>
          <w:color w:val="000000"/>
        </w:rPr>
        <w:t>32 - 82 1/2, 49 - 81</w:t>
        <w:tab/>
        <w:t>16</w:t>
        <w:tab/>
        <w:t>9</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Chilcott Place,</w:t>
      </w:r>
      <w:r>
        <w:rPr>
          <w:color w:val="000000"/>
          <w:lang w:val="en-US" w:eastAsia="en-US"/>
        </w:rPr>
        <w:t xml:space="preserve"> W.R., Public way, from 3160 Washington Street to approximately 477 feet southeasterly.</w:t>
        <w:tab/>
        <w:tab/>
        <w:t>11</w:t>
        <w:tab/>
        <w:t>5</w:t>
        <w:tab/>
        <w:t>7</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Child Street,</w:t>
      </w:r>
      <w:r>
        <w:rPr>
          <w:color w:val="000000"/>
          <w:lang w:val="en-US" w:eastAsia="en-US"/>
        </w:rPr>
        <w:t xml:space="preserve"> H.P., Public way, from 12 Chestnut Street to 215 Reservation Road.</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Child Street,</w:t>
      </w:r>
      <w:r>
        <w:rPr>
          <w:color w:val="000000"/>
          <w:lang w:val="en-US" w:eastAsia="en-US"/>
        </w:rPr>
        <w:t xml:space="preserve"> W.R., Public way, from 89 Call Street to 90 South Street.</w:t>
        <w:tab/>
        <w:tab/>
        <w:t>11</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Children's Way,</w:t>
      </w:r>
      <w:r>
        <w:rPr>
          <w:color w:val="000000"/>
          <w:lang w:val="en-US" w:eastAsia="en-US"/>
        </w:rPr>
        <w:t xml:space="preserve"> Rox., Private way, from 43 Binney Street to Shattuck Street.</w:t>
        <w:tab/>
        <w:tab/>
        <w:t>4</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Chilton Road,</w:t>
      </w:r>
      <w:r>
        <w:rPr>
          <w:color w:val="000000"/>
          <w:lang w:val="en-US" w:eastAsia="en-US"/>
        </w:rPr>
        <w:t xml:space="preserve"> W.R., from 678 Veterans of Foreign Wars Parkway to 625 Weld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Maple Street between Avalon Road and Corey Street to 625 Weld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Maple Street between Avalon Road and Corey Street to 678 Veterans of Foreign Wars Parkway.</w:t>
      </w:r>
      <w:r>
        <w:rPr>
          <w:color w:val="000000"/>
        </w:rPr>
        <w:tab/>
        <w:tab/>
      </w:r>
      <w:r>
        <w:rPr>
          <w:color w:val="000000"/>
          <w:lang w:val="en-US" w:eastAsia="en-US"/>
        </w:rPr>
        <w:t>20</w:t>
      </w:r>
      <w:r>
        <w:rPr>
          <w:color w:val="000000"/>
        </w:rPr>
        <w:tab/>
      </w:r>
      <w:r>
        <w:rPr>
          <w:color w:val="000000"/>
          <w:lang w:val="en-US" w:eastAsia="en-US"/>
        </w:rPr>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Chipman Street,</w:t>
      </w:r>
      <w:r>
        <w:rPr>
          <w:color w:val="000000"/>
          <w:lang w:val="en-US" w:eastAsia="en-US"/>
        </w:rPr>
        <w:t xml:space="preserve"> Dor., Public way, from 68 Norfolk Street to opposite 62 Torrey Street.</w:t>
        <w:tab/>
        <w:tab/>
        <w:t>17</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Chisholm Lane,</w:t>
      </w:r>
      <w:r>
        <w:rPr>
          <w:color w:val="000000"/>
          <w:lang w:val="en-US" w:eastAsia="en-US"/>
        </w:rPr>
        <w:t xml:space="preserve"> W.R., Private way, from 35 Chisholm Road to 30 Highfield Road.</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Chisholm Road,</w:t>
      </w:r>
      <w:r>
        <w:rPr>
          <w:color w:val="000000"/>
          <w:lang w:val="en-US" w:eastAsia="en-US"/>
        </w:rPr>
        <w:t xml:space="preserve"> W.R., Public way, from 15 Cornell Street to opposite 438 Poplar Street.</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Chisholm Terrace,</w:t>
      </w:r>
      <w:r>
        <w:rPr>
          <w:color w:val="000000"/>
          <w:lang w:val="en-US" w:eastAsia="en-US"/>
        </w:rPr>
        <w:t xml:space="preserve"> W.R., Public way, from 31 Chisholm Road to approximately 143 feet northwesterly.</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Chiswick Road,</w:t>
      </w:r>
      <w:r>
        <w:rPr>
          <w:color w:val="000000"/>
          <w:lang w:val="en-US" w:eastAsia="en-US"/>
        </w:rPr>
        <w:t xml:space="preserve"> Bri., Public way, from opposite 122 Englewood Avenue to approximately 94 feet northwest of Chiswick Terrace.</w:t>
      </w:r>
    </w:p>
    <w:p>
      <w:pPr>
        <w:pStyle w:val="Tab2"/>
        <w:rPr/>
      </w:pPr>
      <w:r>
        <w:rPr>
          <w:color w:val="000000"/>
        </w:rPr>
        <w:t>1 - 61, 20 - 98</w:t>
        <w:tab/>
        <w:t>21</w:t>
        <w:tab/>
        <w:t>15</w:t>
        <w:tab/>
        <w:t>9</w:t>
        <w:tab/>
        <w:t>4</w:t>
        <w:tab/>
        <w:t>02146</w:t>
      </w:r>
    </w:p>
    <w:p>
      <w:pPr>
        <w:pStyle w:val="Tab2"/>
        <w:rPr/>
      </w:pPr>
      <w:r>
        <w:rPr>
          <w:color w:val="000000"/>
        </w:rPr>
        <w:t>2 - 14</w:t>
        <w:tab/>
        <w:t>21</w:t>
        <w:tab/>
        <w:t>16</w:t>
        <w:tab/>
        <w:t>9</w:t>
        <w:tab/>
        <w:t>4</w:t>
        <w:tab/>
        <w:t>02146</w:t>
      </w:r>
    </w:p>
    <w:p>
      <w:pPr>
        <w:pStyle w:val="Tab2"/>
        <w:rPr/>
      </w:pPr>
      <w:r>
        <w:rPr>
          <w:color w:val="000000"/>
        </w:rPr>
        <w:t>63 - 153</w:t>
        <w:tab/>
        <w:t>21</w:t>
        <w:tab/>
        <w:t>13</w:t>
        <w:tab/>
        <w:t>9</w:t>
        <w:tab/>
        <w:t>4</w:t>
        <w:tab/>
        <w:t>02146</w:t>
      </w:r>
    </w:p>
    <w:p>
      <w:pPr>
        <w:pStyle w:val="Tab2"/>
        <w:rPr/>
      </w:pPr>
      <w:r>
        <w:rPr>
          <w:color w:val="000000"/>
        </w:rPr>
        <w:t>100 - 150</w:t>
        <w:tab/>
        <w:t>21</w:t>
        <w:tab/>
        <w:t>15</w:t>
        <w:tab/>
        <w:t>9</w:t>
        <w:tab/>
        <w:t>4</w:t>
        <w:tab/>
        <w:t>02135</w:t>
      </w:r>
    </w:p>
    <w:p>
      <w:pPr>
        <w:pStyle w:val="Tab2"/>
        <w:spacing w:before="0" w:after="120"/>
        <w:rPr/>
      </w:pPr>
      <w:r>
        <w:rPr>
          <w:color w:val="000000"/>
        </w:rPr>
        <w:t>157 - 205, 158 - 204</w:t>
        <w:tab/>
        <w:t>22</w:t>
        <w:tab/>
        <w:t>9</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Chiswick Terrace,</w:t>
      </w:r>
      <w:r>
        <w:rPr>
          <w:color w:val="000000"/>
          <w:lang w:val="en-US" w:eastAsia="en-US"/>
        </w:rPr>
        <w:t xml:space="preserve"> Bri., Public way, from 197 Chiswick Road to 45 Portina Road.</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Chittick Road,</w:t>
      </w:r>
      <w:r>
        <w:rPr>
          <w:color w:val="000000"/>
          <w:lang w:val="en-US" w:eastAsia="en-US"/>
        </w:rPr>
        <w:t xml:space="preserve"> H.P., Public way, from 842 Truman Parkway to approximately 435 feet southeast of 96 Washington Street.</w:t>
      </w:r>
    </w:p>
    <w:p>
      <w:pPr>
        <w:pStyle w:val="Tab2"/>
        <w:rPr/>
      </w:pPr>
      <w:r>
        <w:rPr>
          <w:color w:val="000000"/>
        </w:rPr>
        <w:t>6 - 40, 15 - 49</w:t>
        <w:tab/>
        <w:t>18</w:t>
        <w:tab/>
        <w:t>18</w:t>
        <w:tab/>
        <w:t>5</w:t>
        <w:tab/>
        <w:t>8</w:t>
        <w:tab/>
        <w:t>02136</w:t>
      </w:r>
    </w:p>
    <w:p>
      <w:pPr>
        <w:pStyle w:val="Tab2"/>
        <w:spacing w:before="0" w:after="120"/>
        <w:rPr/>
      </w:pPr>
      <w:r>
        <w:rPr>
          <w:color w:val="000000"/>
        </w:rPr>
        <w:t>68 - 138, 71 - 139</w:t>
        <w:tab/>
        <w:t>18</w:t>
        <w:tab/>
        <w:t>17</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t xml:space="preserve">Chmielinski Square, </w:t>
      </w:r>
      <w:r>
        <w:rPr>
          <w:color w:val="000000"/>
          <w:lang w:val="en-US" w:eastAsia="en-US"/>
        </w:rPr>
        <w:t>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 xml:space="preserve">Note; </w:t>
      </w:r>
      <w:r>
        <w:rPr>
          <w:color w:val="000000"/>
          <w:lang w:val="en-US" w:eastAsia="en-US"/>
        </w:rPr>
        <w:t>see Reverend John M. Chmielinski Square.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Choice Way, </w:t>
      </w:r>
      <w:r>
        <w:rPr>
          <w:color w:val="000000"/>
          <w:lang w:val="en-US" w:eastAsia="en-US"/>
        </w:rPr>
        <w:t>Rox.,</w:t>
      </w:r>
      <w:r>
        <w:rPr>
          <w:b/>
          <w:color w:val="000000"/>
          <w:lang w:val="en-US" w:eastAsia="en-US"/>
        </w:rPr>
        <w:t xml:space="preserve"> </w:t>
      </w:r>
      <w:r>
        <w:rPr>
          <w:color w:val="000000"/>
          <w:lang w:val="en-US" w:eastAsia="en-US"/>
        </w:rPr>
        <w:t>Public way,</w:t>
      </w:r>
      <w:r>
        <w:rPr>
          <w:b/>
          <w:color w:val="000000"/>
          <w:lang w:val="en-US" w:eastAsia="en-US"/>
        </w:rPr>
        <w:t xml:space="preserve"> </w:t>
      </w:r>
      <w:r>
        <w:rPr>
          <w:color w:val="000000"/>
          <w:lang w:val="en-US" w:eastAsia="en-US"/>
        </w:rPr>
        <w:t>from Ruggles Street to Whittier Street.</w:t>
        <w:tab/>
        <w:tab/>
        <w:t>9</w:t>
        <w:tab/>
        <w:t>4</w:t>
        <w:tab/>
        <w:t>7</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Chopin Plaza,</w:t>
      </w:r>
      <w:r>
        <w:rPr>
          <w:color w:val="000000"/>
          <w:lang w:val="en-US" w:eastAsia="en-US"/>
        </w:rPr>
        <w:t xml:space="preserve"> Rox., Public way, at the junction of Huntington Avenue and Massachusetts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 xml:space="preserve">Note; </w:t>
      </w:r>
      <w:r>
        <w:rPr>
          <w:color w:val="000000"/>
          <w:lang w:val="en-US" w:eastAsia="en-US"/>
        </w:rPr>
        <w:t>in front of Symphony Hall.</w:t>
        <w:tab/>
        <w:tab/>
        <w:t>4</w:t>
      </w:r>
      <w:r>
        <w:rPr>
          <w:color w:val="000000"/>
        </w:rPr>
        <w:tab/>
      </w:r>
      <w:r>
        <w:rPr>
          <w:color w:val="000000"/>
          <w:lang w:val="en-US" w:eastAsia="en-US"/>
        </w:rPr>
        <w:t>8</w:t>
      </w:r>
      <w:r>
        <w:rPr>
          <w:color w:val="000000"/>
        </w:rPr>
        <w:tab/>
      </w:r>
      <w:r>
        <w:rPr>
          <w:color w:val="000000"/>
          <w:lang w:val="en-US" w:eastAsia="en-US"/>
        </w:rPr>
        <w:t>8</w:t>
      </w:r>
      <w:r>
        <w:rPr>
          <w:color w:val="000000"/>
        </w:rPr>
        <w:tab/>
      </w:r>
      <w:r>
        <w:rPr>
          <w:color w:val="000000"/>
          <w:lang w:val="en-US" w:eastAsia="en-US"/>
        </w:rPr>
        <w:t>10</w:t>
      </w:r>
      <w:r>
        <w:rPr>
          <w:color w:val="000000"/>
        </w:rPr>
        <w:tab/>
        <w:t>02115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Christopher Street,</w:t>
      </w:r>
      <w:r>
        <w:rPr>
          <w:color w:val="000000"/>
          <w:lang w:val="en-US" w:eastAsia="en-US"/>
        </w:rPr>
        <w:t xml:space="preserve"> Dor., from 1534 Dorchester Avenue to northeast of 12 Sturtevant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1534 Dorchester Avenue to approximately 286 feet northeasterly and after an interval, from opposite 309 Adams Street to 11 Sturtevant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color w:val="000000"/>
          <w:lang w:val="en-US" w:eastAsia="en-US"/>
        </w:rPr>
        <w:t>Private way, from 12 Sturtevant Street to northeasterly.</w:t>
      </w:r>
    </w:p>
    <w:p>
      <w:pPr>
        <w:pStyle w:val="Tab2"/>
        <w:rPr/>
      </w:pPr>
      <w:r>
        <w:rPr>
          <w:color w:val="000000"/>
        </w:rPr>
        <w:t>1 - 21, 2 - 20</w:t>
        <w:tab/>
        <w:t>16</w:t>
        <w:tab/>
        <w:t>1</w:t>
        <w:tab/>
        <w:t>3</w:t>
        <w:tab/>
        <w:t>7</w:t>
        <w:tab/>
        <w:t>02122</w:t>
      </w:r>
    </w:p>
    <w:p>
      <w:pPr>
        <w:pStyle w:val="Tab2"/>
        <w:spacing w:before="0" w:after="120"/>
        <w:rPr/>
      </w:pPr>
      <w:r>
        <w:rPr>
          <w:color w:val="000000"/>
        </w:rPr>
        <w:t>70 - 84, 71 - 85</w:t>
        <w:tab/>
        <w:t>16</w:t>
        <w:tab/>
        <w:t>2</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Christy Lane,</w:t>
      </w:r>
      <w:r>
        <w:rPr>
          <w:color w:val="000000"/>
          <w:lang w:val="en-US" w:eastAsia="en-US"/>
        </w:rPr>
        <w:t xml:space="preserve"> H.P., Private way, from 110 Turtle Pond Parkway northwesterly.</w:t>
        <w:tab/>
        <w:tab/>
        <w:t>18</w:t>
      </w:r>
      <w:r>
        <w:rPr>
          <w:color w:val="000000"/>
        </w:rPr>
        <w:tab/>
        <w:t>19</w:t>
        <w:tab/>
        <w:t>5</w:t>
        <w:tab/>
        <w:t>8</w:t>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Church Avenue,</w:t>
      </w:r>
      <w:r>
        <w:rPr>
          <w:color w:val="000000"/>
          <w:lang w:val="en-US" w:eastAsia="en-US"/>
        </w:rPr>
        <w:t xml:space="preserve"> S.B., Private way, from 357 West Broadway to southwesterly.</w:t>
        <w:tab/>
        <w:tab/>
        <w:t>6</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Church Court,</w:t>
      </w:r>
      <w:r>
        <w:rPr>
          <w:color w:val="000000"/>
          <w:lang w:val="en-US" w:eastAsia="en-US"/>
        </w:rPr>
        <w:t xml:space="preserve"> Chsn., Private way, from 109 Warren Street to northeasterly.</w:t>
        <w:tab/>
        <w:tab/>
        <w:t>2</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Church Green,</w:t>
      </w:r>
      <w:r>
        <w:rPr>
          <w:color w:val="000000"/>
          <w:lang w:val="en-US" w:eastAsia="en-US"/>
        </w:rPr>
        <w:t xml:space="preserve"> B.P., at the junction of Bedford Street, Lincoln Street and Summer Street.</w:t>
        <w:tab/>
        <w:tab/>
        <w:t>3</w:t>
        <w:tab/>
        <w:t>6</w:t>
        <w:tab/>
        <w:t>1</w:t>
        <w:tab/>
        <w:t>1</w:t>
        <w:tab/>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Church Street,</w:t>
      </w:r>
      <w:r>
        <w:rPr>
          <w:color w:val="000000"/>
          <w:lang w:val="en-US" w:eastAsia="en-US"/>
        </w:rPr>
        <w:t xml:space="preserve"> B.P., Public way, from opposite 27 Columbus Avenue to 351 Tremont Street.</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Church Street,</w:t>
      </w:r>
      <w:r>
        <w:rPr>
          <w:color w:val="000000"/>
          <w:lang w:val="en-US" w:eastAsia="en-US"/>
        </w:rPr>
        <w:t xml:space="preserve"> Dor., Public way, from Adams Street at 339 Bowdoin Street at Eaton Square to 23 East Street.</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Church Street,</w:t>
      </w:r>
      <w:r>
        <w:rPr>
          <w:color w:val="000000"/>
          <w:lang w:val="en-US" w:eastAsia="en-US"/>
        </w:rPr>
        <w:t xml:space="preserve"> H.P., from 1557 River Street to 66 Sunnyside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1557 River Street to 48 Hillis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63 Hillis Road to 66 Sunnyside Street.</w:t>
      </w:r>
      <w:r>
        <w:rPr>
          <w:color w:val="000000"/>
        </w:rPr>
        <w:tab/>
        <w:tab/>
      </w:r>
      <w:r>
        <w:rPr>
          <w:color w:val="000000"/>
          <w:lang w:val="en-US" w:eastAsia="en-US"/>
        </w:rPr>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Church Street,</w:t>
      </w:r>
      <w:r>
        <w:rPr>
          <w:color w:val="000000"/>
          <w:lang w:val="en-US" w:eastAsia="en-US"/>
        </w:rPr>
        <w:t xml:space="preserve"> W.R., Public way, from opposite 1646 Centre Street to the Boston and Brookline Boundary Line.</w:t>
      </w:r>
    </w:p>
    <w:p>
      <w:pPr>
        <w:pStyle w:val="Tab2"/>
        <w:rPr/>
      </w:pPr>
      <w:r>
        <w:rPr>
          <w:color w:val="000000"/>
        </w:rPr>
        <w:t>1 - 61</w:t>
        <w:tab/>
        <w:t>20</w:t>
        <w:tab/>
        <w:t>6</w:t>
        <w:tab/>
        <w:t>6</w:t>
        <w:tab/>
        <w:t>6</w:t>
        <w:tab/>
        <w:t>02132</w:t>
      </w:r>
    </w:p>
    <w:p>
      <w:pPr>
        <w:pStyle w:val="Tab2"/>
        <w:rPr/>
      </w:pPr>
      <w:r>
        <w:rPr>
          <w:color w:val="000000"/>
        </w:rPr>
        <w:t>2 - 50</w:t>
        <w:tab/>
        <w:t>20</w:t>
        <w:tab/>
        <w:t>7</w:t>
        <w:tab/>
        <w:t>6</w:t>
        <w:tab/>
        <w:t>6</w:t>
        <w:tab/>
        <w:t>02132</w:t>
      </w:r>
    </w:p>
    <w:p>
      <w:pPr>
        <w:pStyle w:val="Tab2"/>
        <w:spacing w:before="0" w:after="120"/>
        <w:rPr/>
      </w:pPr>
      <w:r>
        <w:rPr>
          <w:color w:val="000000"/>
        </w:rPr>
        <w:t>84 - 220, 95 - 229</w:t>
        <w:tab/>
        <w:t>20</w:t>
        <w:tab/>
        <w:t>19</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Churchill Road,</w:t>
      </w:r>
      <w:r>
        <w:rPr>
          <w:color w:val="000000"/>
          <w:lang w:val="en-US" w:eastAsia="en-US"/>
        </w:rPr>
        <w:t xml:space="preserve"> W.R., Public way, from 64 St. Theresa Avenue to approximately 444 feet northeasterly.</w:t>
        <w:tab/>
        <w:tab/>
        <w:t>20</w:t>
      </w:r>
      <w:r>
        <w:rPr>
          <w:color w:val="000000"/>
        </w:rPr>
        <w:tab/>
      </w:r>
      <w:r>
        <w:rPr>
          <w:color w:val="000000"/>
          <w:lang w:val="en-US" w:eastAsia="en-US"/>
        </w:rPr>
        <w:t>14</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szCs w:val="17"/>
          <w:lang w:val="en-US" w:eastAsia="en-US"/>
        </w:rPr>
      </w:pPr>
      <w:r>
        <w:rPr>
          <w:b/>
          <w:color w:val="000000"/>
          <w:szCs w:val="17"/>
          <w:lang w:val="en-US" w:eastAsia="en-US"/>
        </w:rPr>
        <w:t>Ciao Footway, E.B.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szCs w:val="17"/>
          <w:lang w:val="en-US" w:eastAsia="en-US"/>
        </w:rPr>
        <w:t xml:space="preserve">  </w:t>
      </w:r>
      <w:r>
        <w:rPr>
          <w:b/>
          <w:color w:val="000000"/>
          <w:szCs w:val="17"/>
          <w:lang w:val="en-US" w:eastAsia="en-US"/>
        </w:rPr>
        <w:t>Note;</w:t>
      </w:r>
      <w:r>
        <w:rPr>
          <w:color w:val="000000"/>
          <w:szCs w:val="17"/>
          <w:lang w:val="en-US" w:eastAsia="en-US"/>
        </w:rPr>
        <w:t xml:space="preserve"> see Reverend Anthony Ciao Footway.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Circuit Avenue,</w:t>
      </w:r>
      <w:r>
        <w:rPr>
          <w:color w:val="000000"/>
          <w:lang w:val="en-US" w:eastAsia="en-US"/>
        </w:rPr>
        <w:t xml:space="preserve"> H.P., Private way, from Commonwealth Road to Ruskin Road.</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Circuit Square,</w:t>
      </w:r>
      <w:r>
        <w:rPr>
          <w:color w:val="000000"/>
          <w:lang w:val="en-US" w:eastAsia="en-US"/>
        </w:rPr>
        <w:t xml:space="preserve"> Rox., Private way, from 34 Circuit Street to opposite 47A Circuit Street.</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Circuit Street,</w:t>
      </w:r>
      <w:r>
        <w:rPr>
          <w:color w:val="000000"/>
          <w:lang w:val="en-US" w:eastAsia="en-US"/>
        </w:rPr>
        <w:t xml:space="preserve"> Rox., Public way, from 39 Walnut Avenue to opposite 2591 Washington Street.</w:t>
      </w:r>
    </w:p>
    <w:p>
      <w:pPr>
        <w:pStyle w:val="Tab2"/>
        <w:rPr/>
      </w:pPr>
      <w:r>
        <w:rPr>
          <w:color w:val="000000"/>
        </w:rPr>
        <w:t>1 - 23, 45 - 103</w:t>
        <w:tab/>
        <w:t>12</w:t>
        <w:tab/>
        <w:t>1</w:t>
        <w:tab/>
        <w:t>7</w:t>
        <w:tab/>
        <w:t>3</w:t>
        <w:tab/>
        <w:t>02119</w:t>
      </w:r>
    </w:p>
    <w:p>
      <w:pPr>
        <w:pStyle w:val="Tab2"/>
        <w:rPr/>
      </w:pPr>
      <w:r>
        <w:rPr>
          <w:color w:val="000000"/>
        </w:rPr>
        <w:t>2 - 48, 25 - 41</w:t>
        <w:tab/>
        <w:t>12</w:t>
        <w:tab/>
        <w:t>3</w:t>
        <w:tab/>
        <w:t>7</w:t>
        <w:tab/>
        <w:t>3</w:t>
        <w:tab/>
        <w:t>02119</w:t>
      </w:r>
    </w:p>
    <w:p>
      <w:pPr>
        <w:pStyle w:val="Tab2"/>
        <w:spacing w:before="0" w:after="120"/>
        <w:rPr/>
      </w:pPr>
      <w:r>
        <w:rPr>
          <w:color w:val="000000"/>
        </w:rPr>
        <w:t>50 - 100</w:t>
        <w:tab/>
        <w:t>9</w:t>
        <w:tab/>
        <w:t>5</w:t>
        <w:tab/>
        <w:t>7</w:t>
        <w:tab/>
        <w:t>3</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City Square,</w:t>
      </w:r>
      <w:r>
        <w:rPr>
          <w:color w:val="000000"/>
          <w:lang w:val="en-US" w:eastAsia="en-US"/>
        </w:rPr>
        <w:t xml:space="preserve"> Chsn., at the junction of Chelsea Street, Harvard Street, Main Street, New Rutherford Avenue, North Washington Street, Park Street and Warren Avenue.</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City Hall Avenue,</w:t>
      </w:r>
      <w:r>
        <w:rPr>
          <w:color w:val="000000"/>
          <w:lang w:val="en-US" w:eastAsia="en-US"/>
        </w:rPr>
        <w:t xml:space="preserve"> B.P., Public way, from Court Square (at the rear of 45 School Street at Pie Alley) to 31 School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City Point Court,</w:t>
      </w:r>
      <w:r>
        <w:rPr>
          <w:color w:val="000000"/>
          <w:lang w:val="en-US" w:eastAsia="en-US"/>
        </w:rPr>
        <w:t xml:space="preserve"> S.B., Private way, from near 881 East First Street to southerly.</w:t>
        <w:tab/>
        <w:tab/>
        <w:t>6</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City View Road,</w:t>
      </w:r>
      <w:r>
        <w:rPr>
          <w:color w:val="000000"/>
          <w:lang w:val="en-US" w:eastAsia="en-US"/>
        </w:rPr>
        <w:t xml:space="preserve"> Bri., Private way, from opposite 269 Summit Avenue to approximately 298 feet southwesterly.</w:t>
        <w:tab/>
        <w:tab/>
        <w:t>21</w:t>
      </w:r>
      <w:r>
        <w:rPr>
          <w:color w:val="000000"/>
        </w:rPr>
        <w:tab/>
      </w:r>
      <w:r>
        <w:rPr>
          <w:color w:val="000000"/>
          <w:lang w:val="en-US" w:eastAsia="en-US"/>
        </w:rPr>
        <w:t>10</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Clancy Road,</w:t>
      </w:r>
      <w:r>
        <w:rPr>
          <w:color w:val="000000"/>
          <w:lang w:val="en-US" w:eastAsia="en-US"/>
        </w:rPr>
        <w:t xml:space="preserve"> Dor., Public way, from 14 Pleasant Hill Avenue to 935 Washington Street.</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Clapp Street,</w:t>
      </w:r>
      <w:r>
        <w:rPr>
          <w:color w:val="000000"/>
          <w:lang w:val="en-US" w:eastAsia="en-US"/>
        </w:rPr>
        <w:t xml:space="preserve"> Dor., Public way, from 221 Boston Street to 1200 Massachusetts Avenue.</w:t>
      </w:r>
    </w:p>
    <w:p>
      <w:pPr>
        <w:pStyle w:val="Tab2"/>
        <w:rPr>
          <w:color w:val="000000"/>
        </w:rPr>
      </w:pPr>
      <w:r>
        <w:rPr>
          <w:color w:val="000000"/>
        </w:rPr>
        <w:t>Odd</w:t>
        <w:tab/>
        <w:t>7</w:t>
        <w:tab/>
        <w:t>8</w:t>
        <w:tab/>
        <w:t>2</w:t>
        <w:tab/>
        <w:t>3</w:t>
        <w:tab/>
        <w:t>02125</w:t>
      </w:r>
    </w:p>
    <w:p>
      <w:pPr>
        <w:pStyle w:val="Tab2"/>
        <w:spacing w:before="0" w:after="120"/>
        <w:rPr>
          <w:color w:val="000000"/>
        </w:rPr>
      </w:pPr>
      <w:r>
        <w:rPr>
          <w:color w:val="000000"/>
        </w:rPr>
        <w:t>Even</w:t>
        <w:tab/>
        <w:t>7</w:t>
        <w:tab/>
        <w:t>9</w:t>
        <w:tab/>
        <w:t>2</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Clare Avenue,</w:t>
      </w:r>
      <w:r>
        <w:rPr>
          <w:color w:val="000000"/>
          <w:lang w:val="en-US" w:eastAsia="en-US"/>
        </w:rPr>
        <w:t xml:space="preserve"> H.P., W.R., Public way, from opposite 969 Canterbury Street at Navarre Street to opposite 21 Collins Street.</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Claremont Park</w:t>
      </w:r>
      <w:r>
        <w:rPr>
          <w:color w:val="000000"/>
          <w:lang w:val="en-US" w:eastAsia="en-US"/>
        </w:rPr>
        <w:t>, B.P., Public way, from Claremont Street to 535 Columbus Avenue.</w:t>
        <w:tab/>
        <w:tab/>
        <w:t>4</w:t>
        <w:tab/>
        <w:t>4</w:t>
        <w:tab/>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Claremont Street, </w:t>
      </w:r>
      <w:r>
        <w:rPr>
          <w:color w:val="000000"/>
          <w:lang w:val="en-US" w:eastAsia="en-US"/>
        </w:rPr>
        <w:t>B.P., Private way, from Private Alley No. 505 to 84 West Rutland Square.</w:t>
        <w:tab/>
        <w:tab/>
        <w:t>4</w:t>
        <w:tab/>
        <w:t>4</w:t>
        <w:tab/>
        <w:t>7</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Clarence Street,</w:t>
      </w:r>
      <w:r>
        <w:rPr>
          <w:color w:val="000000"/>
          <w:lang w:val="en-US" w:eastAsia="en-US"/>
        </w:rPr>
        <w:t xml:space="preserve"> Rox., Public way, from 436 Dudley Street to 113 George Street.</w:t>
        <w:tab/>
        <w:tab/>
        <w:t>8</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Clarendon Park</w:t>
      </w:r>
      <w:r>
        <w:rPr>
          <w:color w:val="000000"/>
          <w:lang w:val="en-US" w:eastAsia="en-US"/>
        </w:rPr>
        <w:t>, W.R., Private way, from 178 Metropolitan Avenue to 77 Whitford Street.</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Clarendon Square,</w:t>
      </w:r>
      <w:r>
        <w:rPr>
          <w:color w:val="000000"/>
          <w:lang w:val="en-US" w:eastAsia="en-US"/>
        </w:rPr>
        <w:t xml:space="preserve"> B.P., at the junction of Clarendon Street and Columbus Avenue.</w:t>
        <w:tab/>
        <w:tab/>
        <w:t>4/5</w:t>
        <w:tab/>
        <w:t>1</w:t>
        <w:tab/>
        <w:t>2</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Clarendon Street,</w:t>
      </w:r>
      <w:r>
        <w:rPr>
          <w:color w:val="000000"/>
          <w:lang w:val="en-US" w:eastAsia="en-US"/>
        </w:rPr>
        <w:t xml:space="preserve"> B.P., Public way, from James J. Storrow Memorial Drive to 557 Tremont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the portion of Clarendon Street, from 180 Beacon Street to James J. Storrow Memorial Drive, is under the care, control and custody of the D.C.R.</w:t>
      </w:r>
    </w:p>
    <w:p>
      <w:pPr>
        <w:pStyle w:val="Tab2"/>
        <w:rPr/>
      </w:pPr>
      <w:r>
        <w:rPr>
          <w:color w:val="000000"/>
        </w:rPr>
        <w:t>1 - 79</w:t>
        <w:tab/>
        <w:t>5</w:t>
        <w:tab/>
        <w:t>1</w:t>
        <w:tab/>
        <w:t>2</w:t>
        <w:tab/>
        <w:t>1</w:t>
        <w:tab/>
        <w:t>02116</w:t>
      </w:r>
    </w:p>
    <w:p>
      <w:pPr>
        <w:pStyle w:val="Tab2"/>
        <w:rPr/>
      </w:pPr>
      <w:r>
        <w:rPr>
          <w:color w:val="000000"/>
        </w:rPr>
        <w:t>2 - 80</w:t>
        <w:tab/>
        <w:t>4</w:t>
        <w:tab/>
        <w:t>1</w:t>
        <w:tab/>
        <w:t>2</w:t>
        <w:tab/>
        <w:t>1</w:t>
        <w:tab/>
        <w:t>02116</w:t>
      </w:r>
    </w:p>
    <w:p>
      <w:pPr>
        <w:pStyle w:val="Tab2"/>
        <w:rPr/>
      </w:pPr>
      <w:r>
        <w:rPr>
          <w:color w:val="000000"/>
        </w:rPr>
        <w:t>125 - 209, 130 - 208</w:t>
        <w:tab/>
        <w:t>4</w:t>
        <w:tab/>
        <w:t>2</w:t>
        <w:tab/>
        <w:t>2</w:t>
        <w:tab/>
        <w:t>1</w:t>
        <w:tab/>
        <w:t>02116</w:t>
      </w:r>
    </w:p>
    <w:p>
      <w:pPr>
        <w:pStyle w:val="Tab2"/>
        <w:rPr/>
      </w:pPr>
      <w:r>
        <w:rPr>
          <w:color w:val="000000"/>
        </w:rPr>
        <w:t>211 - 285</w:t>
        <w:tab/>
        <w:t>5</w:t>
        <w:tab/>
        <w:t>6</w:t>
        <w:tab/>
        <w:t>8</w:t>
        <w:tab/>
        <w:t>1</w:t>
        <w:tab/>
        <w:t>02116</w:t>
      </w:r>
    </w:p>
    <w:p>
      <w:pPr>
        <w:pStyle w:val="Tab2"/>
        <w:spacing w:before="0" w:after="120"/>
        <w:rPr/>
      </w:pPr>
      <w:r>
        <w:rPr>
          <w:color w:val="000000"/>
        </w:rPr>
        <w:t>212 - 280</w:t>
        <w:tab/>
        <w:t>5</w:t>
        <w:tab/>
        <w:t>7</w:t>
        <w:tab/>
        <w:t>8</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Claridge Terrace,</w:t>
      </w:r>
      <w:r>
        <w:rPr>
          <w:color w:val="000000"/>
          <w:lang w:val="en-US" w:eastAsia="en-US"/>
        </w:rPr>
        <w:t xml:space="preserve"> Dor., Public way, from 17 Wentworth Street to approximately 199 northwesterly.</w:t>
        <w:tab/>
        <w:tab/>
        <w:t>17</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Clark Street,</w:t>
      </w:r>
      <w:r>
        <w:rPr>
          <w:color w:val="000000"/>
          <w:lang w:val="en-US" w:eastAsia="en-US"/>
        </w:rPr>
        <w:t xml:space="preserve"> B.P., Public way, from near 300 Commercial Street to 391 Hanover Street.</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Clarken Court,</w:t>
      </w:r>
      <w:r>
        <w:rPr>
          <w:color w:val="000000"/>
          <w:lang w:val="en-US" w:eastAsia="en-US"/>
        </w:rPr>
        <w:t xml:space="preserve"> Chsn., Public way, from 314A Bunker Hill Street to approximately 155 feet southwesterly.</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Clarkson Street,</w:t>
      </w:r>
      <w:r>
        <w:rPr>
          <w:color w:val="000000"/>
          <w:lang w:val="en-US" w:eastAsia="en-US"/>
        </w:rPr>
        <w:t xml:space="preserve"> Dor., Public way, from 80 Barry Street to opposite 27 Hendry Street.</w:t>
      </w:r>
    </w:p>
    <w:p>
      <w:pPr>
        <w:pStyle w:val="Tab2"/>
        <w:rPr/>
      </w:pPr>
      <w:r>
        <w:rPr>
          <w:color w:val="000000"/>
        </w:rPr>
        <w:t>1 - 21, 2 - 20</w:t>
        <w:tab/>
        <w:t>15</w:t>
        <w:tab/>
        <w:t>4</w:t>
        <w:tab/>
        <w:t>3</w:t>
        <w:tab/>
        <w:t>3</w:t>
        <w:tab/>
        <w:t>02125</w:t>
      </w:r>
    </w:p>
    <w:p>
      <w:pPr>
        <w:pStyle w:val="Tab2"/>
        <w:rPr/>
      </w:pPr>
      <w:r>
        <w:rPr>
          <w:color w:val="000000"/>
        </w:rPr>
        <w:t>25 - 85, 28 - 88</w:t>
        <w:tab/>
        <w:t>15</w:t>
        <w:tab/>
        <w:t>3</w:t>
        <w:tab/>
        <w:t>3</w:t>
        <w:tab/>
        <w:t>3</w:t>
        <w:tab/>
        <w:t>02125</w:t>
      </w:r>
    </w:p>
    <w:p>
      <w:pPr>
        <w:pStyle w:val="Tab2"/>
        <w:spacing w:before="0" w:after="120"/>
        <w:rPr/>
      </w:pPr>
      <w:r>
        <w:rPr>
          <w:color w:val="000000"/>
        </w:rPr>
        <w:t>87 - 195, 90 - 116</w:t>
        <w:tab/>
        <w:t>15</w:t>
        <w:tab/>
        <w:t>2</w:t>
        <w:tab/>
        <w:t>4</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Clarkwood Street,</w:t>
      </w:r>
      <w:r>
        <w:rPr>
          <w:color w:val="000000"/>
          <w:lang w:val="en-US" w:eastAsia="en-US"/>
        </w:rPr>
        <w:t xml:space="preserve"> Dor., Public way, from 1268 Blue Hill Avenue to 495 Norfolk Street.</w:t>
        <w:tab/>
        <w:tab/>
        <w:t>14</w:t>
      </w:r>
      <w:r>
        <w:rPr>
          <w:color w:val="000000"/>
        </w:rPr>
        <w:tab/>
      </w:r>
      <w:r>
        <w:rPr>
          <w:color w:val="000000"/>
          <w:lang w:val="en-US" w:eastAsia="en-US"/>
        </w:rPr>
        <w:t>14</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Claron Street,</w:t>
      </w:r>
      <w:r>
        <w:rPr>
          <w:color w:val="000000"/>
          <w:lang w:val="en-US" w:eastAsia="en-US"/>
        </w:rPr>
        <w:t xml:space="preserve"> W.R., Public way, from 531 Beech Street to opposite 32 Hautevale Street.</w:t>
        <w:tab/>
        <w:tab/>
        <w:t>18</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Claxton Street,</w:t>
      </w:r>
      <w:r>
        <w:rPr>
          <w:color w:val="000000"/>
          <w:lang w:val="en-US" w:eastAsia="en-US"/>
        </w:rPr>
        <w:t xml:space="preserve"> W.R., Public way, from Brookway Road between Aldwin Road and Elven Road to 3936 Washington Street.</w:t>
      </w:r>
    </w:p>
    <w:p>
      <w:pPr>
        <w:pStyle w:val="Tab2"/>
        <w:rPr>
          <w:color w:val="000000"/>
        </w:rPr>
      </w:pPr>
      <w:r>
        <w:rPr>
          <w:color w:val="000000"/>
        </w:rPr>
        <w:t>Odd</w:t>
        <w:tab/>
        <w:t>19</w:t>
        <w:tab/>
        <w:t>11</w:t>
        <w:tab/>
        <w:t>5</w:t>
        <w:tab/>
        <w:t>2</w:t>
        <w:tab/>
        <w:t>02131</w:t>
      </w:r>
    </w:p>
    <w:p>
      <w:pPr>
        <w:pStyle w:val="Tab2"/>
        <w:spacing w:before="0" w:after="120"/>
        <w:rPr>
          <w:color w:val="000000"/>
        </w:rPr>
      </w:pPr>
      <w:r>
        <w:rPr>
          <w:color w:val="000000"/>
        </w:rPr>
        <w:t>Even</w:t>
        <w:tab/>
        <w:t>19</w:t>
        <w:tab/>
        <w:t>7</w:t>
        <w:tab/>
        <w:t>6</w:t>
        <w:tab/>
        <w:t>2</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Clay Street,</w:t>
      </w:r>
      <w:r>
        <w:rPr>
          <w:color w:val="000000"/>
          <w:lang w:val="en-US" w:eastAsia="en-US"/>
        </w:rPr>
        <w:t xml:space="preserve"> H.P., Private way, from 56 Harvard Avenue to 1188 Hyde Park Avenue.</w:t>
        <w:tab/>
        <w:tab/>
        <w:t>18</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Claybourne Street,</w:t>
      </w:r>
      <w:r>
        <w:rPr>
          <w:color w:val="000000"/>
          <w:lang w:val="en-US" w:eastAsia="en-US"/>
        </w:rPr>
        <w:t xml:space="preserve"> Dor., Public way, from 11 Bowdoin Street to Park Street between Greenbrier Street and Washington Street.</w:t>
      </w:r>
    </w:p>
    <w:p>
      <w:pPr>
        <w:pStyle w:val="Tab2"/>
        <w:rPr/>
      </w:pPr>
      <w:r>
        <w:rPr>
          <w:color w:val="000000"/>
        </w:rPr>
        <w:t>1 - 105, 34 - 60</w:t>
        <w:tab/>
        <w:t>17</w:t>
        <w:tab/>
        <w:t>1</w:t>
        <w:tab/>
        <w:t>4</w:t>
        <w:tab/>
        <w:t>3</w:t>
        <w:tab/>
        <w:t>02124</w:t>
      </w:r>
    </w:p>
    <w:p>
      <w:pPr>
        <w:pStyle w:val="Tab2"/>
        <w:rPr>
          <w:color w:val="000000"/>
        </w:rPr>
      </w:pPr>
      <w:r>
        <w:rPr>
          <w:color w:val="000000"/>
        </w:rPr>
        <w:t>2 - 22</w:t>
        <w:tab/>
        <w:t>15</w:t>
        <w:tab/>
        <w:t>5</w:t>
        <w:tab/>
        <w:t>4</w:t>
        <w:tab/>
        <w:t>3</w:t>
        <w:tab/>
        <w:t>02124</w:t>
      </w:r>
    </w:p>
    <w:p>
      <w:pPr>
        <w:pStyle w:val="Tab2"/>
        <w:spacing w:before="0" w:after="120"/>
        <w:rPr/>
      </w:pPr>
      <w:r>
        <w:rPr>
          <w:color w:val="000000"/>
        </w:rPr>
        <w:t>74 - 110</w:t>
        <w:tab/>
        <w:t>17</w:t>
        <w:tab/>
        <w:t>3</w:t>
        <w:tab/>
        <w:t>4</w:t>
        <w:tab/>
        <w:t>3</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Claymont Terrace,</w:t>
      </w:r>
      <w:r>
        <w:rPr>
          <w:color w:val="000000"/>
          <w:lang w:val="en-US" w:eastAsia="en-US"/>
        </w:rPr>
        <w:t xml:space="preserve"> Dor., Public way, from 145 Neponset Avenue to 21 Queen Street.</w:t>
        <w:tab/>
        <w:tab/>
        <w:t>16</w:t>
      </w:r>
      <w:r>
        <w:rPr>
          <w:color w:val="000000"/>
        </w:rPr>
        <w:tab/>
      </w:r>
      <w:r>
        <w:rPr>
          <w:color w:val="000000"/>
          <w:lang w:val="en-US" w:eastAsia="en-US"/>
        </w:rPr>
        <w:t>5</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Claymoss Road,</w:t>
      </w:r>
      <w:r>
        <w:rPr>
          <w:color w:val="000000"/>
          <w:lang w:val="en-US" w:eastAsia="en-US"/>
        </w:rPr>
        <w:t xml:space="preserve"> Bri., Public way, from 1619 Commonwealth Avenue to opposite 23 Monastery Road.</w:t>
      </w:r>
    </w:p>
    <w:p>
      <w:pPr>
        <w:pStyle w:val="Tab2"/>
        <w:rPr/>
      </w:pPr>
      <w:r>
        <w:rPr>
          <w:color w:val="000000"/>
        </w:rPr>
        <w:t>1 - 27</w:t>
        <w:tab/>
        <w:t>21</w:t>
        <w:tab/>
        <w:t>10</w:t>
        <w:tab/>
        <w:t>9</w:t>
        <w:tab/>
        <w:t>4</w:t>
        <w:tab/>
        <w:t>02135</w:t>
      </w:r>
    </w:p>
    <w:p>
      <w:pPr>
        <w:pStyle w:val="Tab2"/>
        <w:spacing w:before="0" w:after="120"/>
        <w:rPr/>
      </w:pPr>
      <w:r>
        <w:rPr>
          <w:color w:val="000000"/>
        </w:rPr>
        <w:t>2 - 86, 31 - 91</w:t>
        <w:tab/>
        <w:t>21</w:t>
        <w:tab/>
        <w:t>11</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Clayton Place,</w:t>
      </w:r>
      <w:r>
        <w:rPr>
          <w:color w:val="000000"/>
          <w:lang w:val="en-US" w:eastAsia="en-US"/>
        </w:rPr>
        <w:t xml:space="preserve"> Dor., Private way, from 54 Clayton Street to southeasterly.</w:t>
      </w:r>
    </w:p>
    <w:p>
      <w:pPr>
        <w:pStyle w:val="Tab2"/>
        <w:rPr>
          <w:color w:val="000000"/>
        </w:rPr>
      </w:pPr>
      <w:r>
        <w:rPr>
          <w:color w:val="000000"/>
        </w:rPr>
        <w:t>1 - 3</w:t>
        <w:tab/>
        <w:t>15</w:t>
        <w:tab/>
        <w:t>6</w:t>
        <w:tab/>
        <w:t>3</w:t>
        <w:tab/>
        <w:t>3</w:t>
        <w:tab/>
        <w:t>02122</w:t>
      </w:r>
    </w:p>
    <w:p>
      <w:pPr>
        <w:pStyle w:val="Tab2"/>
        <w:spacing w:before="0" w:after="120"/>
        <w:rPr/>
      </w:pPr>
      <w:r>
        <w:rPr>
          <w:color w:val="000000"/>
        </w:rPr>
        <w:t>2</w:t>
        <w:tab/>
        <w:t>15</w:t>
        <w:tab/>
        <w:t>8</w:t>
        <w:tab/>
        <w:t>3</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Clayton Street,</w:t>
      </w:r>
      <w:r>
        <w:rPr>
          <w:color w:val="000000"/>
          <w:lang w:val="en-US" w:eastAsia="en-US"/>
        </w:rPr>
        <w:t xml:space="preserve"> Dor., Public way, from 67 Greenwich Street to 51 Park Street.</w:t>
      </w:r>
    </w:p>
    <w:p>
      <w:pPr>
        <w:pStyle w:val="Tab2"/>
        <w:rPr/>
      </w:pPr>
      <w:r>
        <w:rPr>
          <w:color w:val="000000"/>
        </w:rPr>
        <w:t>1 - 39, 2 - 48</w:t>
        <w:tab/>
        <w:t>15</w:t>
        <w:tab/>
        <w:t>6</w:t>
        <w:tab/>
        <w:t>3</w:t>
        <w:tab/>
        <w:t>3</w:t>
        <w:tab/>
        <w:t>02122</w:t>
      </w:r>
    </w:p>
    <w:p>
      <w:pPr>
        <w:pStyle w:val="Tab2"/>
        <w:rPr/>
      </w:pPr>
      <w:r>
        <w:rPr>
          <w:color w:val="000000"/>
        </w:rPr>
        <w:t>41 - 89, 50 - 90</w:t>
        <w:tab/>
        <w:t>15</w:t>
        <w:tab/>
        <w:t>8</w:t>
        <w:tab/>
        <w:t>3</w:t>
        <w:tab/>
        <w:t>3</w:t>
        <w:tab/>
        <w:t>02122</w:t>
      </w:r>
    </w:p>
    <w:p>
      <w:pPr>
        <w:pStyle w:val="Tab2"/>
        <w:spacing w:before="0" w:after="120"/>
        <w:rPr/>
      </w:pPr>
      <w:r>
        <w:rPr>
          <w:color w:val="000000"/>
        </w:rPr>
        <w:t>91 - 131, 92 - 132</w:t>
        <w:tab/>
        <w:t>16</w:t>
        <w:tab/>
        <w:t>2</w:t>
        <w:tab/>
        <w:t>3</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Clearwater Drive,</w:t>
      </w:r>
      <w:r>
        <w:rPr>
          <w:color w:val="000000"/>
          <w:lang w:val="en-US" w:eastAsia="en-US"/>
        </w:rPr>
        <w:t xml:space="preserve"> Dor., Public way, from opposite 77 Maryknoll Street to 1111 Morton Street.</w:t>
        <w:tab/>
        <w:tab/>
        <w:t>17</w:t>
      </w:r>
      <w:r>
        <w:rPr>
          <w:color w:val="000000"/>
        </w:rPr>
        <w:tab/>
      </w:r>
      <w:r>
        <w:rPr>
          <w:color w:val="000000"/>
          <w:lang w:val="en-US" w:eastAsia="en-US"/>
        </w:rPr>
        <w:t>14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Clearway Street,</w:t>
      </w:r>
      <w:r>
        <w:rPr>
          <w:color w:val="000000"/>
          <w:lang w:val="en-US" w:eastAsia="en-US"/>
        </w:rPr>
        <w:t xml:space="preserve"> Rox., from Belvidere Street to 200 Massachusetts Avenue.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200 Massachusetts Avenue to Dalton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szCs w:val="17"/>
          <w:lang w:val="en-US" w:eastAsia="en-US"/>
        </w:rPr>
        <w:t>Private way, from</w:t>
      </w:r>
      <w:r>
        <w:rPr>
          <w:color w:val="000000"/>
          <w:sz w:val="24"/>
          <w:lang w:val="en-US" w:eastAsia="en-US"/>
        </w:rPr>
        <w:t xml:space="preserve"> </w:t>
      </w:r>
      <w:r>
        <w:rPr>
          <w:color w:val="000000"/>
          <w:szCs w:val="17"/>
          <w:lang w:val="en-US" w:eastAsia="en-US"/>
        </w:rPr>
        <w:t>Dalton Street to Belvidere Street.</w:t>
      </w:r>
      <w:r>
        <w:rPr>
          <w:color w:val="000000"/>
          <w:lang w:val="en-US" w:eastAsia="en-US"/>
        </w:rPr>
        <w:tab/>
        <w:tab/>
        <w:t>4</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Cleary Square,</w:t>
      </w:r>
      <w:r>
        <w:rPr>
          <w:color w:val="000000"/>
          <w:lang w:val="en-US" w:eastAsia="en-US"/>
        </w:rPr>
        <w:t xml:space="preserve"> H.P., at the junction of Hyde Park Avenue and River Street.</w:t>
        <w:tab/>
        <w:tab/>
        <w:t>18</w:t>
        <w:tab/>
        <w:t>12/18</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Cleaves Street,</w:t>
      </w:r>
      <w:r>
        <w:rPr>
          <w:color w:val="000000"/>
          <w:lang w:val="en-US" w:eastAsia="en-US"/>
        </w:rPr>
        <w:t xml:space="preserve"> W.R., Private way, from 2037 Columbus Avenue to 4 School Street Place.</w:t>
        <w:tab/>
        <w:tab/>
        <w:t>11</w:t>
        <w:tab/>
        <w:t>5</w:t>
        <w:tab/>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Clematis Street,</w:t>
      </w:r>
      <w:r>
        <w:rPr>
          <w:color w:val="000000"/>
          <w:lang w:val="en-US" w:eastAsia="en-US"/>
        </w:rPr>
        <w:t xml:space="preserve"> Dor., Public way, from 291 Centre Street to opposite 29 Whitten Street.</w:t>
        <w:tab/>
        <w:tab/>
        <w:t>16</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Clement Avenue,</w:t>
      </w:r>
      <w:r>
        <w:rPr>
          <w:color w:val="000000"/>
          <w:lang w:val="en-US" w:eastAsia="en-US"/>
        </w:rPr>
        <w:t xml:space="preserve"> W.R., from 152 Park Street to 641 West Roxbury Parkway.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152 Park Street to 73 Anawan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74 Anawan Avenue to 641 West Roxbury Parkway.</w:t>
      </w:r>
      <w:r>
        <w:rPr>
          <w:color w:val="000000"/>
        </w:rPr>
        <w:tab/>
        <w:tab/>
      </w:r>
      <w:r>
        <w:rPr>
          <w:color w:val="000000"/>
          <w:lang w:val="en-US" w:eastAsia="en-US"/>
        </w:rPr>
        <w:t>20</w:t>
      </w:r>
      <w:r>
        <w:rPr>
          <w:color w:val="000000"/>
        </w:rPr>
        <w:tab/>
      </w:r>
      <w:r>
        <w:rPr>
          <w:color w:val="000000"/>
          <w:lang w:val="en-US" w:eastAsia="en-US"/>
        </w:rPr>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Clementine Park</w:t>
      </w:r>
      <w:r>
        <w:rPr>
          <w:color w:val="000000"/>
          <w:lang w:val="en-US" w:eastAsia="en-US"/>
        </w:rPr>
        <w:t>, Dor., Public way, from near 168 Centre Stree to opposite 3 Dayton Street.</w:t>
        <w:tab/>
        <w:tab/>
        <w:t>17</w:t>
      </w:r>
      <w:r>
        <w:rPr>
          <w:color w:val="000000"/>
        </w:rPr>
        <w:tab/>
      </w:r>
      <w:r>
        <w:rPr>
          <w:color w:val="000000"/>
          <w:lang w:val="en-US" w:eastAsia="en-US"/>
        </w:rPr>
        <w:t>6</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Clermont Street,</w:t>
      </w:r>
      <w:r>
        <w:rPr>
          <w:color w:val="000000"/>
          <w:lang w:val="en-US" w:eastAsia="en-US"/>
        </w:rPr>
        <w:t xml:space="preserve"> Dor., Public way, from 51 Bailey Street to opposite 38 Fuller Street.</w:t>
        <w:tab/>
        <w:tab/>
        <w:t>17</w:t>
        <w:tab/>
        <w:t>11</w:t>
        <w:tab/>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Cleveland Circle,</w:t>
      </w:r>
      <w:r>
        <w:rPr>
          <w:color w:val="000000"/>
          <w:lang w:val="en-US" w:eastAsia="en-US"/>
        </w:rPr>
        <w:t xml:space="preserve"> Bri., at the junction of Beacon Street, Chestnut Hill Avenue and Sutherland Road.</w:t>
        <w:tab/>
        <w:tab/>
        <w:t>21</w:t>
        <w:tab/>
        <w:t>16</w:t>
        <w:tab/>
        <w:t>9</w:t>
        <w:tab/>
        <w:t>4</w:t>
        <w:tab/>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Cleveland Park</w:t>
      </w:r>
      <w:r>
        <w:rPr>
          <w:color w:val="000000"/>
          <w:lang w:val="en-US" w:eastAsia="en-US"/>
        </w:rPr>
        <w:t>, Rox., Private way, from 4 Cleveland Street to southeasterly.</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Cleveland Place,</w:t>
      </w:r>
      <w:r>
        <w:rPr>
          <w:color w:val="000000"/>
          <w:lang w:val="en-US" w:eastAsia="en-US"/>
        </w:rPr>
        <w:t xml:space="preserve"> B.P., Public way, from 16 Margaret Street to 17 Snow Hill Street.</w:t>
        <w:tab/>
        <w:tab/>
        <w:t>3</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Cleveland Street,</w:t>
      </w:r>
      <w:r>
        <w:rPr>
          <w:color w:val="000000"/>
          <w:lang w:val="en-US" w:eastAsia="en-US"/>
        </w:rPr>
        <w:t xml:space="preserve"> H.P., Public way, from 37 Brainard Street to 1385 River Street.</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Cleveland Street,</w:t>
      </w:r>
      <w:r>
        <w:rPr>
          <w:color w:val="000000"/>
          <w:lang w:val="en-US" w:eastAsia="en-US"/>
        </w:rPr>
        <w:t xml:space="preserve"> Rox., Public way, from 28 Moreland Street to 37 Winthrop Street.</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Clevemont Avenue,</w:t>
      </w:r>
      <w:r>
        <w:rPr>
          <w:color w:val="000000"/>
          <w:lang w:val="en-US" w:eastAsia="en-US"/>
        </w:rPr>
        <w:t xml:space="preserve"> Bri., Public way, from 19 Everett Street to approximately 202 feet southeasterly.</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Cliffmont Street,</w:t>
      </w:r>
      <w:r>
        <w:rPr>
          <w:color w:val="000000"/>
          <w:lang w:val="en-US" w:eastAsia="en-US"/>
        </w:rPr>
        <w:t xml:space="preserve"> W.R., from between 1002 and 1022 Canterbury Street to 60 Grew Avenue.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between 1002 and 1022 Canterbury Street to approximately 1,183 feet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60 Grew Avenue.</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Clifford Street,</w:t>
      </w:r>
      <w:r>
        <w:rPr>
          <w:color w:val="000000"/>
          <w:lang w:val="en-US" w:eastAsia="en-US"/>
        </w:rPr>
        <w:t xml:space="preserve"> H.P., Public way, from 223 Neponset Valley Parkway to approximately 250 feet southwest of 59 Millstone Road.</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Clifford Street,</w:t>
      </w:r>
      <w:r>
        <w:rPr>
          <w:color w:val="000000"/>
          <w:lang w:val="en-US" w:eastAsia="en-US"/>
        </w:rPr>
        <w:t xml:space="preserve"> Rox., Public way, from 165 Blue Hill Avenue to 300 Warren Street.</w:t>
        <w:tab/>
        <w:tab/>
        <w:t>12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Clifton Street,</w:t>
      </w:r>
      <w:r>
        <w:rPr>
          <w:color w:val="000000"/>
          <w:lang w:val="en-US" w:eastAsia="en-US"/>
        </w:rPr>
        <w:t xml:space="preserve"> Dor., Rox., Public way, from 51 Shirley Street to 71 Clifton Street at Batchelder Street and from a point approximately 350 feet east and south of 71 Clifton Street at Batchelder Street to opposite 675 Dudley Street at the Uphams Corner M.B.T.A. Railroad Station.</w:t>
      </w:r>
    </w:p>
    <w:p>
      <w:pPr>
        <w:pStyle w:val="Tab2"/>
        <w:rPr/>
      </w:pPr>
      <w:r>
        <w:rPr>
          <w:color w:val="000000"/>
        </w:rPr>
        <w:t>1 - 15, 21 - 121, 38 - 100</w:t>
        <w:tab/>
        <w:t>8</w:t>
        <w:tab/>
        <w:t>5</w:t>
        <w:tab/>
        <w:t>7</w:t>
        <w:tab/>
        <w:t>3</w:t>
        <w:tab/>
        <w:t>02119</w:t>
      </w:r>
    </w:p>
    <w:p>
      <w:pPr>
        <w:pStyle w:val="Tab2"/>
        <w:spacing w:before="0" w:after="120"/>
        <w:rPr/>
      </w:pPr>
      <w:r>
        <w:rPr>
          <w:color w:val="000000"/>
        </w:rPr>
        <w:t>2 - 36, 17 - 19</w:t>
        <w:tab/>
        <w:t>8</w:t>
        <w:tab/>
        <w:t>6</w:t>
        <w:tab/>
        <w:t>7</w:t>
        <w:tab/>
        <w:t>3</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Cliftondale Street,</w:t>
      </w:r>
      <w:r>
        <w:rPr>
          <w:color w:val="000000"/>
          <w:lang w:val="en-US" w:eastAsia="en-US"/>
        </w:rPr>
        <w:t xml:space="preserve"> W.R., Public way, from 35 Kittredge Street to 24 Rosecliff Street.</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sz w:val="24"/>
          <w:lang w:val="en-US" w:eastAsia="en-US"/>
        </w:rPr>
        <w:t>*</w:t>
      </w:r>
      <w:r>
        <w:rPr>
          <w:b/>
          <w:color w:val="000000"/>
          <w:lang w:val="en-US" w:eastAsia="en-US"/>
        </w:rPr>
        <w:t>Clinton Place,</w:t>
      </w:r>
      <w:r>
        <w:rPr>
          <w:color w:val="000000"/>
          <w:lang w:val="en-US" w:eastAsia="en-US"/>
        </w:rPr>
        <w:t xml:space="preserve"> Chsn., Private way, from near 83 Cambridge Street to 40 Perkins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Cs w:val="17"/>
          <w:lang w:val="en-US" w:eastAsia="en-US"/>
        </w:rPr>
        <w:t xml:space="preserve">  </w:t>
      </w:r>
      <w:r>
        <w:rPr>
          <w:b/>
          <w:color w:val="000000"/>
          <w:lang w:val="en-US" w:eastAsia="en-US"/>
        </w:rPr>
        <w:t>Note;</w:t>
      </w:r>
      <w:r>
        <w:rPr>
          <w:color w:val="000000"/>
          <w:lang w:val="en-US" w:eastAsia="en-US"/>
        </w:rPr>
        <w:t xml:space="preserve"> vehicular access from 40 Perkins Street only.</w:t>
      </w:r>
      <w:r>
        <w:rPr>
          <w:color w:val="000000"/>
        </w:rPr>
        <w:tab/>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Clinton Street,</w:t>
      </w:r>
      <w:r>
        <w:rPr>
          <w:color w:val="000000"/>
          <w:lang w:val="en-US" w:eastAsia="en-US"/>
        </w:rPr>
        <w:t xml:space="preserve"> B.P., Public way, from the John F. Fitzgerald Expressway to opposite 20 North Street.</w:t>
      </w:r>
    </w:p>
    <w:p>
      <w:pPr>
        <w:pStyle w:val="Tab2"/>
        <w:rPr>
          <w:color w:val="000000"/>
        </w:rPr>
      </w:pPr>
      <w:r>
        <w:rPr>
          <w:color w:val="000000"/>
        </w:rPr>
        <w:t>Odd</w:t>
        <w:tab/>
        <w:t>3</w:t>
        <w:tab/>
        <w:t>6</w:t>
        <w:tab/>
        <w:t>1</w:t>
        <w:tab/>
        <w:t>1</w:t>
        <w:tab/>
        <w:t>02109</w:t>
      </w:r>
    </w:p>
    <w:p>
      <w:pPr>
        <w:pStyle w:val="Tab2"/>
        <w:spacing w:before="0" w:after="120"/>
        <w:rPr>
          <w:color w:val="000000"/>
        </w:rPr>
      </w:pPr>
      <w:r>
        <w:rPr>
          <w:color w:val="000000"/>
        </w:rPr>
        <w:t>Even</w:t>
        <w:tab/>
        <w:t>3</w:t>
        <w:tab/>
        <w:t>1</w:t>
        <w:tab/>
        <w:t>1</w:t>
        <w:tab/>
        <w:t>1</w:t>
        <w:tab/>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Clipper Ship Lane,</w:t>
      </w:r>
      <w:r>
        <w:rPr>
          <w:color w:val="000000"/>
          <w:lang w:val="en-US" w:eastAsia="en-US"/>
        </w:rPr>
        <w:t xml:space="preserve"> E.B., Public way, from Monsignor Albert A. Jacobbe Road to opposite 156 Sumner Street.</w:t>
        <w:tab/>
        <w:tab/>
        <w:t>1</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Clive Street,</w:t>
      </w:r>
      <w:r>
        <w:rPr>
          <w:color w:val="000000"/>
          <w:lang w:val="en-US" w:eastAsia="en-US"/>
        </w:rPr>
        <w:t xml:space="preserve"> W.R., Public way, from 47 Boylston Street to opposite 69 Spring Park Avenue.</w:t>
        <w:tab/>
        <w:tab/>
        <w:t>19</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Clover Street,</w:t>
      </w:r>
      <w:r>
        <w:rPr>
          <w:color w:val="000000"/>
          <w:lang w:val="en-US" w:eastAsia="en-US"/>
        </w:rPr>
        <w:t xml:space="preserve"> Dor., Public way, from 756 Gallivan Boulevard to 24 Minot Street.</w:t>
      </w:r>
      <w:r>
        <w:rPr>
          <w:color w:val="000000"/>
        </w:rPr>
        <w:tab/>
        <w:tab/>
      </w:r>
      <w:r>
        <w:rPr>
          <w:color w:val="000000"/>
          <w:lang w:val="en-US" w:eastAsia="en-US"/>
        </w:rPr>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Cobden Street,</w:t>
      </w:r>
      <w:r>
        <w:rPr>
          <w:color w:val="000000"/>
          <w:lang w:val="en-US" w:eastAsia="en-US"/>
        </w:rPr>
        <w:t xml:space="preserve"> Rox., Public way, from 291 Walnut Avenue to opposite 2989 Washington Street.</w:t>
        <w:tab/>
        <w:tab/>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t xml:space="preserve">Cocoanut Grove Lane, </w:t>
      </w:r>
      <w:r>
        <w:rPr>
          <w:color w:val="000000"/>
          <w:lang w:val="en-US" w:eastAsia="en-US"/>
        </w:rPr>
        <w:t>B.P., Private way, from opposite 18 Piedmont Street to Shawmut Street.</w:t>
        <w:tab/>
        <w:tab/>
        <w:t>5</w:t>
        <w:tab/>
        <w:t>1</w:t>
        <w:tab/>
        <w:t>2</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Codman Park,</w:t>
      </w:r>
      <w:r>
        <w:rPr>
          <w:color w:val="000000"/>
          <w:lang w:val="en-US" w:eastAsia="en-US"/>
        </w:rPr>
        <w:t xml:space="preserve"> Rox., Public way, from 11 Brinton Street to approximately 61 feet southwest of 15 Townsend Street.</w:t>
        <w:tab/>
        <w:tab/>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Codman Square,</w:t>
      </w:r>
      <w:r>
        <w:rPr>
          <w:color w:val="000000"/>
          <w:lang w:val="en-US" w:eastAsia="en-US"/>
        </w:rPr>
        <w:t xml:space="preserve"> Dor., at the junction of Centre Street, Norfolk Street, Talbot Avenue and Washington Street.</w:t>
        <w:tab/>
        <w:tab/>
        <w:t>17</w:t>
        <w:tab/>
        <w:t>5</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Codman Street,</w:t>
      </w:r>
      <w:r>
        <w:rPr>
          <w:color w:val="000000"/>
          <w:lang w:val="en-US" w:eastAsia="en-US"/>
        </w:rPr>
        <w:t xml:space="preserve"> Dor., Public way, from 88 Gallivan Boulevard to Nevada Street between and opposite Driscoll Drive and Fendale Avenue.</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Codman Hill Avenue,</w:t>
      </w:r>
      <w:r>
        <w:rPr>
          <w:color w:val="000000"/>
          <w:lang w:val="en-US" w:eastAsia="en-US"/>
        </w:rPr>
        <w:t xml:space="preserve"> Dor., Public way, from opposite 165 Milton Avenue to 905 Washington Street.</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Coffey Street,</w:t>
      </w:r>
      <w:r>
        <w:rPr>
          <w:color w:val="000000"/>
          <w:lang w:val="en-US" w:eastAsia="en-US"/>
        </w:rPr>
        <w:t xml:space="preserve"> Dor., Public way, from 283A Neponset Avenue to 14 Newhall Street.</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Cohasset Street,</w:t>
      </w:r>
      <w:r>
        <w:rPr>
          <w:color w:val="000000"/>
          <w:lang w:val="en-US" w:eastAsia="en-US"/>
        </w:rPr>
        <w:t xml:space="preserve"> W.R., Public way, from 73 Albano Street to 27 Corinth Street.</w:t>
        <w:tab/>
        <w:tab/>
        <w:t>20</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Colberg Avenue,</w:t>
      </w:r>
      <w:r>
        <w:rPr>
          <w:color w:val="000000"/>
          <w:lang w:val="en-US" w:eastAsia="en-US"/>
        </w:rPr>
        <w:t xml:space="preserve"> W.R., Public way, from 234 Belgrade Avenue to between 684 and 700 West Roxbury Parkway.</w:t>
      </w:r>
    </w:p>
    <w:p>
      <w:pPr>
        <w:pStyle w:val="Tab2"/>
        <w:rPr/>
      </w:pPr>
      <w:r>
        <w:rPr>
          <w:color w:val="000000"/>
        </w:rPr>
        <w:t>1 - 153, 84 - 158</w:t>
        <w:tab/>
        <w:t>20</w:t>
        <w:tab/>
        <w:t>8</w:t>
        <w:tab/>
        <w:t>5</w:t>
        <w:tab/>
        <w:t>6</w:t>
        <w:tab/>
        <w:t>02131</w:t>
      </w:r>
    </w:p>
    <w:p>
      <w:pPr>
        <w:pStyle w:val="Tab2"/>
        <w:spacing w:before="0" w:after="120"/>
        <w:rPr/>
      </w:pPr>
      <w:r>
        <w:rPr>
          <w:color w:val="000000"/>
        </w:rPr>
        <w:t>2 - 64</w:t>
        <w:tab/>
        <w:t>20</w:t>
        <w:tab/>
        <w:t>2</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Colbert Street,</w:t>
      </w:r>
      <w:r>
        <w:rPr>
          <w:color w:val="000000"/>
          <w:lang w:val="en-US" w:eastAsia="en-US"/>
        </w:rPr>
        <w:t xml:space="preserve"> W.R., Public way, from 1680 Centre Street to 87 Guernsey Street.</w:t>
        <w:tab/>
        <w:tab/>
        <w:t>20</w:t>
        <w:tab/>
        <w:t>7</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Colborne Path</w:t>
      </w:r>
      <w:r>
        <w:rPr>
          <w:color w:val="000000"/>
          <w:lang w:val="en-US" w:eastAsia="en-US"/>
        </w:rPr>
        <w:t>, Bri., Public way, from 68 Colborne Road to 111 Nottinghill Road.</w:t>
        <w:tab/>
        <w:tab/>
        <w:t>21</w:t>
      </w:r>
      <w:r>
        <w:rPr>
          <w:color w:val="000000"/>
        </w:rPr>
        <w:tab/>
      </w:r>
      <w:r>
        <w:rPr>
          <w:color w:val="000000"/>
          <w:lang w:val="en-US" w:eastAsia="en-US"/>
        </w:rPr>
        <w:t>11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Colborne Road,</w:t>
      </w:r>
      <w:r>
        <w:rPr>
          <w:color w:val="000000"/>
          <w:lang w:val="en-US" w:eastAsia="en-US"/>
        </w:rPr>
        <w:t xml:space="preserve"> Bri., Public way, from 52 Blenford Road to 1677 Commonwealth Avenue.</w:t>
        <w:tab/>
        <w:tab/>
        <w:t>21</w:t>
      </w:r>
      <w:r>
        <w:rPr>
          <w:color w:val="000000"/>
        </w:rPr>
        <w:tab/>
      </w:r>
      <w:r>
        <w:rPr>
          <w:color w:val="000000"/>
          <w:lang w:val="en-US" w:eastAsia="en-US"/>
        </w:rPr>
        <w:t>11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Colburn Street,</w:t>
      </w:r>
      <w:r>
        <w:rPr>
          <w:color w:val="000000"/>
          <w:lang w:val="en-US" w:eastAsia="en-US"/>
        </w:rPr>
        <w:t xml:space="preserve"> Rox., Private way, from 872 Huntington Avenue to approximately 125 feet southeasterly and from 40 South Huntington Avenue to approximately 168 feet northeasterly.</w:t>
        <w:tab/>
        <w:tab/>
        <w:t>10</w:t>
        <w:tab/>
        <w:t>8</w:t>
        <w:tab/>
        <w:t>8</w:t>
      </w:r>
      <w:r>
        <w:rPr>
          <w:color w:val="000000"/>
        </w:rPr>
        <w:tab/>
      </w:r>
      <w:r>
        <w:rPr>
          <w:color w:val="000000"/>
          <w:lang w:val="en-US" w:eastAsia="en-US"/>
        </w:rPr>
        <w:t>10</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Colby Road,</w:t>
      </w:r>
      <w:r>
        <w:rPr>
          <w:color w:val="000000"/>
          <w:lang w:val="en-US" w:eastAsia="en-US"/>
        </w:rPr>
        <w:t xml:space="preserve"> W.R., Public way, from 1453 Centre Street to 160 Weld Street.</w:t>
      </w:r>
    </w:p>
    <w:p>
      <w:pPr>
        <w:pStyle w:val="Tab2"/>
        <w:rPr/>
      </w:pPr>
      <w:r>
        <w:rPr>
          <w:color w:val="000000"/>
        </w:rPr>
        <w:t>1 - 21, 22 - 26</w:t>
        <w:tab/>
        <w:t>20</w:t>
        <w:tab/>
        <w:t>6</w:t>
        <w:tab/>
        <w:t>6</w:t>
        <w:tab/>
        <w:t>6</w:t>
        <w:tab/>
        <w:t>02131</w:t>
      </w:r>
    </w:p>
    <w:p>
      <w:pPr>
        <w:pStyle w:val="Tab2"/>
        <w:spacing w:before="0" w:after="120"/>
        <w:rPr>
          <w:color w:val="000000"/>
        </w:rPr>
      </w:pPr>
      <w:r>
        <w:rPr>
          <w:color w:val="000000"/>
        </w:rPr>
        <w:t>2 - 20</w:t>
        <w:tab/>
        <w:t>20</w:t>
        <w:tab/>
        <w:t>1</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Colchester Street,</w:t>
      </w:r>
      <w:r>
        <w:rPr>
          <w:color w:val="000000"/>
          <w:lang w:val="en-US" w:eastAsia="en-US"/>
        </w:rPr>
        <w:t xml:space="preserve"> H.P., Public way, from 237 Neponset Valley Parkway to approximately 240 feet southwest of 67 Millstone Road.</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Colebrook Street,</w:t>
      </w:r>
      <w:r>
        <w:rPr>
          <w:color w:val="000000"/>
          <w:lang w:val="en-US" w:eastAsia="en-US"/>
        </w:rPr>
        <w:t xml:space="preserve"> S.B., Public way, from 151 H Street to approximately 223 feet westerly.</w:t>
        <w:tab/>
        <w:tab/>
        <w:t>7</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Coleman Street,</w:t>
      </w:r>
      <w:r>
        <w:rPr>
          <w:color w:val="000000"/>
          <w:lang w:val="en-US" w:eastAsia="en-US"/>
        </w:rPr>
        <w:t xml:space="preserve"> Dor., Public way, from 118 Hamilton Street to 12 Hendry Street.</w:t>
      </w:r>
    </w:p>
    <w:p>
      <w:pPr>
        <w:pStyle w:val="Tab2"/>
        <w:rPr/>
      </w:pPr>
      <w:r>
        <w:rPr>
          <w:color w:val="000000"/>
        </w:rPr>
        <w:t>1 - 19, 2 - 20</w:t>
        <w:tab/>
        <w:t>15</w:t>
        <w:tab/>
        <w:t>4</w:t>
        <w:tab/>
        <w:t>3</w:t>
        <w:tab/>
        <w:t>3</w:t>
        <w:tab/>
        <w:t>02125</w:t>
      </w:r>
    </w:p>
    <w:p>
      <w:pPr>
        <w:pStyle w:val="Tab2"/>
        <w:spacing w:before="0" w:after="120"/>
        <w:rPr/>
      </w:pPr>
      <w:r>
        <w:rPr>
          <w:color w:val="000000"/>
        </w:rPr>
        <w:t>23 - 99, 24 - 96</w:t>
        <w:tab/>
        <w:t>15</w:t>
        <w:tab/>
        <w:t>3</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Coleridge Street,</w:t>
      </w:r>
      <w:r>
        <w:rPr>
          <w:color w:val="000000"/>
          <w:lang w:val="en-US" w:eastAsia="en-US"/>
        </w:rPr>
        <w:t xml:space="preserve"> E.B., from 1 Short Street to approximately 200 feet northeast of 186 Wordsworth Street.</w:t>
      </w:r>
    </w:p>
    <w:p>
      <w:pPr>
        <w:pStyle w:val="Tab2"/>
        <w:rPr/>
      </w:pPr>
      <w:r>
        <w:rPr>
          <w:color w:val="000000"/>
        </w:rPr>
        <w:t>1 - 139, 2 - 138</w:t>
        <w:tab/>
        <w:t>1</w:t>
        <w:tab/>
        <w:t>11</w:t>
        <w:tab/>
        <w:t>1</w:t>
        <w:tab/>
        <w:t>9</w:t>
        <w:tab/>
        <w:t>02128</w:t>
      </w:r>
    </w:p>
    <w:p>
      <w:pPr>
        <w:pStyle w:val="Tab2"/>
        <w:spacing w:before="0" w:after="120"/>
        <w:rPr/>
      </w:pPr>
      <w:r>
        <w:rPr>
          <w:color w:val="000000"/>
        </w:rPr>
        <w:t>141 - 183, 146 - 184</w:t>
        <w:tab/>
        <w:t>1</w:t>
        <w:tab/>
        <w:t>12</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Coleus Park</w:t>
      </w:r>
      <w:r>
        <w:rPr>
          <w:color w:val="000000"/>
          <w:lang w:val="en-US" w:eastAsia="en-US"/>
        </w:rPr>
        <w:t>, Dor., Public way, from opposite 119 Intervale Street to 99 Lawrence Avenue.</w:t>
        <w:tab/>
        <w:tab/>
        <w:t>14</w:t>
        <w:tab/>
        <w:t>1</w:t>
        <w:tab/>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Colgate Road,</w:t>
      </w:r>
      <w:r>
        <w:rPr>
          <w:color w:val="000000"/>
          <w:lang w:val="en-US" w:eastAsia="en-US"/>
        </w:rPr>
        <w:t xml:space="preserve"> W.R., Public way, from 3969 Washington Street to approximately 461 feet northwesterly at the M.B.T.A. Railroad.</w:t>
        <w:tab/>
        <w:tab/>
        <w:t>19</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Collins Street,</w:t>
      </w:r>
      <w:r>
        <w:rPr>
          <w:color w:val="000000"/>
          <w:lang w:val="en-US" w:eastAsia="en-US"/>
        </w:rPr>
        <w:t xml:space="preserve"> H.P., Public way, from 870 Hyde Park Avenue to approximately 330 feet northeast of 115 Bradlee Street.</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Colliston Road,</w:t>
      </w:r>
      <w:r>
        <w:rPr>
          <w:color w:val="000000"/>
          <w:lang w:val="en-US" w:eastAsia="en-US"/>
        </w:rPr>
        <w:t xml:space="preserve"> Bri., Public way, from 78 Kilsyth Road to 27 Lanark Road.</w:t>
        <w:tab/>
        <w:tab/>
        <w:t>21</w:t>
      </w:r>
      <w:r>
        <w:rPr>
          <w:color w:val="000000"/>
        </w:rPr>
        <w:tab/>
      </w:r>
      <w:r>
        <w:rPr>
          <w:color w:val="000000"/>
          <w:lang w:val="en-US" w:eastAsia="en-US"/>
        </w:rPr>
        <w:t>12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Colonel Michael J. McDonough Way</w:t>
      </w:r>
      <w:r>
        <w:rPr>
          <w:color w:val="000000"/>
          <w:lang w:val="en-US" w:eastAsia="en-US"/>
        </w:rPr>
        <w:t>, S.B., Private way, from General Lawrence J. Logan Way between Monsignor Dennis F. O’Callaghan Way and Old Colony Avenue to Old Colony Avenue between General William H. Devine Way and General Lawrence J. Logan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street, passes through a Housing Development.</w:t>
        <w:tab/>
        <w:tab/>
        <w:t>7</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Colonial Avenue,</w:t>
      </w:r>
      <w:r>
        <w:rPr>
          <w:color w:val="000000"/>
          <w:lang w:val="en-US" w:eastAsia="en-US"/>
        </w:rPr>
        <w:t xml:space="preserve"> Dor., Public way, from New England Avenue between Mallard Avenue and Southern Avenue to 287 Talbot Avenue.</w:t>
        <w:tab/>
        <w:tab/>
        <w:t>17</w:t>
      </w:r>
      <w:r>
        <w:rPr>
          <w:color w:val="000000"/>
        </w:rPr>
        <w:tab/>
      </w:r>
      <w:r>
        <w:rPr>
          <w:color w:val="000000"/>
          <w:lang w:val="en-US" w:eastAsia="en-US"/>
        </w:rPr>
        <w:t>5</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Colorado Street,</w:t>
      </w:r>
      <w:r>
        <w:rPr>
          <w:color w:val="000000"/>
          <w:lang w:val="en-US" w:eastAsia="en-US"/>
        </w:rPr>
        <w:t xml:space="preserve"> Dor., from 654 Cummins Highway to 90 Mattapan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90 Mattapan Street to 55 Monterey Avenue and after an interval, from 88 Messinger Street to approximately 480 feet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56 Monterey Avenue to near 83 Messinger Street and from a point approximately 480 feet southwest of 88 Messinger Street to 654 Cummins Highway.</w:t>
      </w:r>
    </w:p>
    <w:p>
      <w:pPr>
        <w:pStyle w:val="Tab2"/>
        <w:rPr/>
      </w:pPr>
      <w:r>
        <w:rPr>
          <w:color w:val="000000"/>
        </w:rPr>
        <w:t>1 - 157, 20 - 158</w:t>
        <w:tab/>
        <w:t>18</w:t>
        <w:tab/>
        <w:t>3</w:t>
        <w:tab/>
        <w:t>7</w:t>
        <w:tab/>
        <w:t>7</w:t>
        <w:tab/>
        <w:t>02126</w:t>
      </w:r>
    </w:p>
    <w:p>
      <w:pPr>
        <w:pStyle w:val="Tab2"/>
        <w:spacing w:before="0" w:after="120"/>
        <w:rPr/>
      </w:pPr>
      <w:r>
        <w:rPr>
          <w:color w:val="000000"/>
        </w:rPr>
        <w:t>161 - 273, 162 - 274</w:t>
        <w:tab/>
        <w:t>18</w:t>
        <w:tab/>
        <w:t>21</w:t>
        <w:tab/>
        <w:t>5</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Columbia Road,</w:t>
      </w:r>
      <w:r>
        <w:rPr>
          <w:color w:val="000000"/>
          <w:lang w:val="en-US" w:eastAsia="en-US"/>
        </w:rPr>
        <w:t xml:space="preserve"> Dor., S.B., Public way, from 612 Blue Hill Avenue to Marine Park at Farragut Road and William J. Day Boulevard.</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from Edward Everett Square (the junction of Boston Street, Columbia Road, East Cottage Street and Massachusetts Avenue) to Old Colony Avenue, is under the care, control and custody of the D.C.R.</w:t>
      </w:r>
    </w:p>
    <w:p>
      <w:pPr>
        <w:pStyle w:val="Tab2"/>
        <w:rPr/>
      </w:pPr>
      <w:r>
        <w:rPr>
          <w:color w:val="000000"/>
        </w:rPr>
        <w:t>1 - 15, 2 - 164</w:t>
        <w:tab/>
        <w:t>14</w:t>
        <w:tab/>
        <w:t>3</w:t>
        <w:tab/>
        <w:t>4</w:t>
        <w:tab/>
        <w:t>3</w:t>
        <w:tab/>
        <w:t>02121</w:t>
      </w:r>
    </w:p>
    <w:p>
      <w:pPr>
        <w:pStyle w:val="Tab2"/>
        <w:rPr/>
      </w:pPr>
      <w:r>
        <w:rPr>
          <w:color w:val="000000"/>
        </w:rPr>
        <w:t>21 - 111</w:t>
        <w:tab/>
        <w:t>14</w:t>
        <w:tab/>
        <w:t>6</w:t>
        <w:tab/>
        <w:t>4</w:t>
        <w:tab/>
        <w:t>3</w:t>
        <w:tab/>
        <w:t>02121</w:t>
      </w:r>
    </w:p>
    <w:p>
      <w:pPr>
        <w:pStyle w:val="Tab2"/>
        <w:rPr/>
      </w:pPr>
      <w:r>
        <w:rPr>
          <w:color w:val="000000"/>
        </w:rPr>
        <w:t>115 - 163</w:t>
        <w:tab/>
        <w:t>14</w:t>
        <w:tab/>
        <w:t>4</w:t>
        <w:tab/>
        <w:t>4</w:t>
        <w:tab/>
        <w:t>3</w:t>
        <w:tab/>
        <w:t>02121</w:t>
      </w:r>
    </w:p>
    <w:p>
      <w:pPr>
        <w:pStyle w:val="Tab2"/>
        <w:rPr/>
      </w:pPr>
      <w:r>
        <w:rPr>
          <w:color w:val="000000"/>
        </w:rPr>
        <w:t>165 - 295, 166 - 310</w:t>
        <w:tab/>
        <w:t>14</w:t>
        <w:tab/>
        <w:t>1</w:t>
        <w:tab/>
        <w:t>4</w:t>
        <w:tab/>
        <w:t>3</w:t>
        <w:tab/>
        <w:t>02121</w:t>
      </w:r>
    </w:p>
    <w:p>
      <w:pPr>
        <w:pStyle w:val="Tab2"/>
        <w:rPr/>
      </w:pPr>
      <w:r>
        <w:rPr>
          <w:color w:val="000000"/>
        </w:rPr>
        <w:t>317 - 499, 320 - 490</w:t>
        <w:tab/>
        <w:t>15</w:t>
        <w:tab/>
        <w:t>1</w:t>
        <w:tab/>
        <w:t>3</w:t>
        <w:tab/>
        <w:t>3</w:t>
        <w:tab/>
        <w:t>02125</w:t>
      </w:r>
    </w:p>
    <w:p>
      <w:pPr>
        <w:pStyle w:val="Tab2"/>
        <w:rPr/>
      </w:pPr>
      <w:r>
        <w:rPr>
          <w:color w:val="000000"/>
        </w:rPr>
        <w:t>500 - 588, 505 - 589</w:t>
        <w:tab/>
        <w:t>13</w:t>
        <w:tab/>
        <w:t>5</w:t>
        <w:tab/>
        <w:t>7</w:t>
        <w:tab/>
        <w:t>3</w:t>
        <w:tab/>
        <w:t>02125</w:t>
      </w:r>
    </w:p>
    <w:p>
      <w:pPr>
        <w:pStyle w:val="Tab2"/>
        <w:rPr/>
      </w:pPr>
      <w:r>
        <w:rPr>
          <w:color w:val="000000"/>
        </w:rPr>
        <w:t>592 - 700, 595 - 701</w:t>
        <w:tab/>
        <w:t>7</w:t>
        <w:tab/>
        <w:t>10</w:t>
        <w:tab/>
        <w:t>7</w:t>
        <w:tab/>
        <w:t>3</w:t>
        <w:tab/>
        <w:t>02125</w:t>
      </w:r>
    </w:p>
    <w:p>
      <w:pPr>
        <w:pStyle w:val="Tab2"/>
        <w:rPr/>
      </w:pPr>
      <w:r>
        <w:rPr>
          <w:color w:val="000000"/>
        </w:rPr>
        <w:t>703 - 801, 708 - 800</w:t>
        <w:tab/>
        <w:t>7</w:t>
        <w:tab/>
        <w:t>9</w:t>
        <w:tab/>
        <w:t>2</w:t>
        <w:tab/>
        <w:t>3</w:t>
        <w:tab/>
        <w:t>02125</w:t>
      </w:r>
    </w:p>
    <w:p>
      <w:pPr>
        <w:pStyle w:val="Tab2"/>
        <w:rPr/>
      </w:pPr>
      <w:r>
        <w:rPr>
          <w:color w:val="000000"/>
        </w:rPr>
        <w:t>802 - 898</w:t>
        <w:tab/>
        <w:t>7</w:t>
        <w:tab/>
        <w:t>8</w:t>
        <w:tab/>
        <w:t>2</w:t>
        <w:tab/>
        <w:t>3</w:t>
        <w:tab/>
        <w:t>02125</w:t>
      </w:r>
    </w:p>
    <w:p>
      <w:pPr>
        <w:pStyle w:val="Tab2"/>
        <w:rPr>
          <w:color w:val="000000"/>
        </w:rPr>
      </w:pPr>
      <w:r>
        <w:rPr>
          <w:color w:val="000000"/>
        </w:rPr>
        <w:t>809 - 875</w:t>
        <w:tab/>
        <w:t>13</w:t>
        <w:tab/>
        <w:t>7</w:t>
        <w:tab/>
        <w:t>3</w:t>
        <w:tab/>
        <w:t>3</w:t>
        <w:tab/>
        <w:t>02125</w:t>
      </w:r>
    </w:p>
    <w:p>
      <w:pPr>
        <w:pStyle w:val="Tab2"/>
        <w:rPr/>
      </w:pPr>
      <w:r>
        <w:rPr>
          <w:color w:val="000000"/>
        </w:rPr>
        <w:t>900 - 916</w:t>
        <w:tab/>
        <w:t>7</w:t>
        <w:tab/>
        <w:t>8</w:t>
        <w:tab/>
        <w:t>2</w:t>
        <w:tab/>
        <w:t>3</w:t>
        <w:tab/>
        <w:t>02127</w:t>
      </w:r>
    </w:p>
    <w:p>
      <w:pPr>
        <w:pStyle w:val="Tab2"/>
        <w:rPr/>
      </w:pPr>
      <w:r>
        <w:rPr>
          <w:color w:val="000000"/>
        </w:rPr>
        <w:t>928 - 1180, 939 - 1297</w:t>
        <w:tab/>
        <w:t>7</w:t>
        <w:tab/>
        <w:t>7</w:t>
        <w:tab/>
        <w:t>2</w:t>
        <w:tab/>
        <w:t>5</w:t>
        <w:tab/>
        <w:t>02127</w:t>
      </w:r>
    </w:p>
    <w:p>
      <w:pPr>
        <w:pStyle w:val="Tab2"/>
        <w:rPr/>
      </w:pPr>
      <w:r>
        <w:rPr>
          <w:color w:val="000000"/>
        </w:rPr>
        <w:t>1188 - 1238</w:t>
        <w:tab/>
        <w:t>7</w:t>
        <w:tab/>
        <w:t>6</w:t>
        <w:tab/>
        <w:t>2</w:t>
        <w:tab/>
        <w:t>5</w:t>
        <w:tab/>
        <w:t>02127</w:t>
      </w:r>
    </w:p>
    <w:p>
      <w:pPr>
        <w:pStyle w:val="Tab2"/>
        <w:rPr/>
      </w:pPr>
      <w:r>
        <w:rPr>
          <w:color w:val="000000"/>
        </w:rPr>
        <w:t>1240 - 1326</w:t>
        <w:tab/>
        <w:t>7</w:t>
        <w:tab/>
        <w:t>4</w:t>
        <w:tab/>
        <w:t>2</w:t>
        <w:tab/>
        <w:t>5</w:t>
        <w:tab/>
        <w:t>02127</w:t>
      </w:r>
    </w:p>
    <w:p>
      <w:pPr>
        <w:pStyle w:val="Tab2"/>
        <w:rPr/>
      </w:pPr>
      <w:r>
        <w:rPr>
          <w:color w:val="000000"/>
        </w:rPr>
        <w:t>1299 - 1519, 1328 - 1478</w:t>
        <w:tab/>
        <w:t>7</w:t>
        <w:tab/>
        <w:t>3</w:t>
        <w:tab/>
        <w:t>2</w:t>
        <w:tab/>
        <w:t>5</w:t>
        <w:tab/>
        <w:t>02127</w:t>
      </w:r>
    </w:p>
    <w:p>
      <w:pPr>
        <w:pStyle w:val="Tab2"/>
        <w:rPr/>
      </w:pPr>
      <w:r>
        <w:rPr>
          <w:color w:val="000000"/>
        </w:rPr>
        <w:t>1482 - 1518</w:t>
        <w:tab/>
        <w:t>7</w:t>
        <w:tab/>
        <w:t>2</w:t>
        <w:tab/>
        <w:t>2</w:t>
        <w:tab/>
        <w:t>5</w:t>
        <w:tab/>
        <w:t>02127</w:t>
      </w:r>
    </w:p>
    <w:p>
      <w:pPr>
        <w:pStyle w:val="Tab2"/>
        <w:rPr/>
      </w:pPr>
      <w:r>
        <w:rPr>
          <w:color w:val="000000"/>
        </w:rPr>
        <w:t>1522 - 1812, 1523 - 1849</w:t>
        <w:tab/>
        <w:t>7</w:t>
        <w:tab/>
        <w:t>1</w:t>
        <w:tab/>
        <w:t>2</w:t>
        <w:tab/>
        <w:t>5</w:t>
        <w:tab/>
        <w:t>02127</w:t>
      </w:r>
    </w:p>
    <w:p>
      <w:pPr>
        <w:pStyle w:val="Tab2"/>
        <w:spacing w:before="0" w:after="120"/>
        <w:rPr/>
      </w:pPr>
      <w:r>
        <w:rPr>
          <w:color w:val="000000"/>
        </w:rPr>
        <w:t>1824 - 1890, 1851 - 1889</w:t>
        <w:tab/>
        <w:t>6</w:t>
        <w:tab/>
        <w:t>9</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Columbia Square,</w:t>
      </w:r>
      <w:r>
        <w:rPr>
          <w:color w:val="000000"/>
          <w:lang w:val="en-US" w:eastAsia="en-US"/>
        </w:rPr>
        <w:t xml:space="preserve"> Dor., at the junction of Columbia Road, Dudley Street and Stoughton Street.</w:t>
        <w:tab/>
        <w:tab/>
        <w:t>7/13</w:t>
        <w:tab/>
        <w:t>5/10</w:t>
        <w:tab/>
        <w:t>7</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Columbia Street,</w:t>
      </w:r>
      <w:r>
        <w:rPr>
          <w:color w:val="000000"/>
          <w:lang w:val="en-US" w:eastAsia="en-US"/>
        </w:rPr>
        <w:t xml:space="preserve"> H.P., Private way, from opposite 980 American Legion Highway to 104 Navarre Street.</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lang w:val="en-US" w:eastAsia="en-US"/>
        </w:rPr>
        <w:t>Columbia Terrace,</w:t>
      </w:r>
      <w:r>
        <w:rPr>
          <w:color w:val="000000"/>
          <w:lang w:val="en-US" w:eastAsia="en-US"/>
        </w:rPr>
        <w:t xml:space="preserve"> Dor., Private way, from 2 Richfield Street and 315 Columbia Road to southeasterly.</w:t>
        <w:tab/>
        <w:tab/>
        <w:t>15</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Columbus Avenue,</w:t>
      </w:r>
      <w:r>
        <w:rPr>
          <w:color w:val="000000"/>
          <w:lang w:val="en-US" w:eastAsia="en-US"/>
        </w:rPr>
        <w:t xml:space="preserve"> B.P., Rox., Public way, from near 20 Park Plaza at Park Square to Melnea Cass Boulevard and after an interval, from Malcolm X Boulevard at Tremont Street to 377 Walnut Avenue.</w:t>
      </w:r>
    </w:p>
    <w:p>
      <w:pPr>
        <w:pStyle w:val="Tab2"/>
        <w:rPr/>
      </w:pPr>
      <w:r>
        <w:rPr>
          <w:color w:val="000000"/>
        </w:rPr>
        <w:t>1 - 187, 2 - 262</w:t>
        <w:tab/>
        <w:t>5</w:t>
        <w:tab/>
        <w:t>1</w:t>
        <w:tab/>
        <w:t>2</w:t>
        <w:tab/>
        <w:t>1</w:t>
        <w:tab/>
        <w:t>02116</w:t>
      </w:r>
    </w:p>
    <w:p>
      <w:pPr>
        <w:pStyle w:val="Tab2"/>
        <w:rPr/>
      </w:pPr>
      <w:r>
        <w:rPr>
          <w:color w:val="000000"/>
        </w:rPr>
        <w:t>195 - 389</w:t>
        <w:tab/>
        <w:t>4</w:t>
        <w:tab/>
        <w:t>2</w:t>
        <w:tab/>
        <w:t>2</w:t>
        <w:tab/>
        <w:t>1</w:t>
        <w:tab/>
        <w:t>02116</w:t>
      </w:r>
    </w:p>
    <w:p>
      <w:pPr>
        <w:pStyle w:val="Tab2"/>
        <w:rPr/>
      </w:pPr>
      <w:r>
        <w:rPr>
          <w:color w:val="000000"/>
        </w:rPr>
        <w:t>280 - 380</w:t>
        <w:tab/>
        <w:t>4</w:t>
        <w:tab/>
        <w:t>1</w:t>
        <w:tab/>
        <w:t>2</w:t>
        <w:tab/>
        <w:t>1</w:t>
        <w:tab/>
        <w:t>02116</w:t>
      </w:r>
    </w:p>
    <w:p>
      <w:pPr>
        <w:pStyle w:val="Tab2"/>
        <w:rPr/>
      </w:pPr>
      <w:r>
        <w:rPr>
          <w:color w:val="000000"/>
        </w:rPr>
        <w:t>399 - 475, 400 - 450</w:t>
        <w:tab/>
        <w:t>4</w:t>
        <w:tab/>
        <w:t>3</w:t>
        <w:tab/>
        <w:t>2</w:t>
        <w:tab/>
        <w:t>1</w:t>
        <w:tab/>
        <w:t>02116</w:t>
      </w:r>
    </w:p>
    <w:p>
      <w:pPr>
        <w:pStyle w:val="Tab2"/>
        <w:rPr/>
      </w:pPr>
      <w:r>
        <w:rPr>
          <w:color w:val="000000"/>
        </w:rPr>
        <w:t>474 - 560, 479 - 559</w:t>
        <w:tab/>
        <w:t>4</w:t>
        <w:tab/>
        <w:t>4</w:t>
        <w:tab/>
        <w:t>7</w:t>
        <w:tab/>
        <w:t>1</w:t>
        <w:tab/>
        <w:t>02118</w:t>
      </w:r>
    </w:p>
    <w:p>
      <w:pPr>
        <w:pStyle w:val="Tab2"/>
        <w:rPr/>
      </w:pPr>
      <w:r>
        <w:rPr>
          <w:color w:val="000000"/>
        </w:rPr>
        <w:t>561 - 575, 564 - 574</w:t>
        <w:tab/>
        <w:t>9</w:t>
        <w:tab/>
        <w:t>2</w:t>
        <w:tab/>
        <w:t>7</w:t>
        <w:tab/>
        <w:t>1</w:t>
        <w:tab/>
        <w:t>02118</w:t>
      </w:r>
    </w:p>
    <w:p>
      <w:pPr>
        <w:pStyle w:val="Tab2"/>
        <w:rPr/>
      </w:pPr>
      <w:r>
        <w:rPr>
          <w:color w:val="000000"/>
        </w:rPr>
        <w:t>576 - 622, 577 - 629</w:t>
        <w:tab/>
        <w:t>9</w:t>
        <w:tab/>
        <w:t>3</w:t>
        <w:tab/>
        <w:t>7</w:t>
        <w:tab/>
        <w:t>10</w:t>
        <w:tab/>
        <w:t>02118</w:t>
      </w:r>
    </w:p>
    <w:p>
      <w:pPr>
        <w:pStyle w:val="Tab2"/>
        <w:rPr/>
      </w:pPr>
      <w:r>
        <w:rPr>
          <w:color w:val="000000"/>
        </w:rPr>
        <w:t>630 - 734, 631 - 731</w:t>
        <w:tab/>
        <w:t>9</w:t>
        <w:tab/>
        <w:t>4</w:t>
        <w:tab/>
        <w:t>7</w:t>
        <w:tab/>
        <w:t>10</w:t>
        <w:tab/>
        <w:t>02118</w:t>
      </w:r>
    </w:p>
    <w:p>
      <w:pPr>
        <w:pStyle w:val="Tab2"/>
        <w:rPr/>
      </w:pPr>
      <w:r>
        <w:rPr>
          <w:color w:val="000000"/>
        </w:rPr>
        <w:t>733 - 841, 736 - 834</w:t>
        <w:tab/>
        <w:t>9</w:t>
        <w:tab/>
        <w:t>4</w:t>
        <w:tab/>
        <w:t>7</w:t>
        <w:tab/>
        <w:t>10</w:t>
        <w:tab/>
        <w:t>02120</w:t>
      </w:r>
    </w:p>
    <w:p>
      <w:pPr>
        <w:pStyle w:val="Tab2"/>
        <w:rPr/>
      </w:pPr>
      <w:r>
        <w:rPr>
          <w:color w:val="000000"/>
        </w:rPr>
        <w:t>1167 - 1499, 1206 - 1430</w:t>
        <w:tab/>
        <w:t>11</w:t>
        <w:tab/>
        <w:t>1</w:t>
        <w:tab/>
        <w:t>7</w:t>
        <w:tab/>
        <w:t>10</w:t>
        <w:tab/>
        <w:t>02120</w:t>
      </w:r>
    </w:p>
    <w:p>
      <w:pPr>
        <w:pStyle w:val="Tab2"/>
        <w:rPr>
          <w:color w:val="000000"/>
        </w:rPr>
      </w:pPr>
      <w:r>
        <w:rPr>
          <w:color w:val="000000"/>
        </w:rPr>
        <w:t>1432 - 1500</w:t>
        <w:tab/>
        <w:t>11</w:t>
        <w:tab/>
        <w:t>1</w:t>
        <w:tab/>
        <w:t>7</w:t>
        <w:tab/>
        <w:t>10</w:t>
        <w:tab/>
        <w:t>02120</w:t>
      </w:r>
    </w:p>
    <w:p>
      <w:pPr>
        <w:pStyle w:val="Tab2"/>
        <w:rPr/>
      </w:pPr>
      <w:r>
        <w:rPr>
          <w:color w:val="000000"/>
        </w:rPr>
        <w:t>1501 - 1573, 1502 - 1572</w:t>
        <w:tab/>
        <w:t>11</w:t>
        <w:tab/>
        <w:t>1</w:t>
        <w:tab/>
        <w:t>7</w:t>
        <w:tab/>
        <w:t>10</w:t>
        <w:tab/>
        <w:t>02119</w:t>
      </w:r>
    </w:p>
    <w:p>
      <w:pPr>
        <w:pStyle w:val="Tab2"/>
        <w:rPr/>
      </w:pPr>
      <w:r>
        <w:rPr>
          <w:color w:val="000000"/>
        </w:rPr>
        <w:t>1574 - 1850</w:t>
        <w:tab/>
        <w:t>11</w:t>
        <w:tab/>
        <w:t>2</w:t>
        <w:tab/>
        <w:t>7</w:t>
        <w:tab/>
        <w:t>10</w:t>
        <w:tab/>
        <w:t>02119</w:t>
      </w:r>
    </w:p>
    <w:p>
      <w:pPr>
        <w:pStyle w:val="Tab2"/>
        <w:rPr/>
      </w:pPr>
      <w:r>
        <w:rPr>
          <w:color w:val="000000"/>
        </w:rPr>
        <w:t>1575 - 1963, 1852 - 1948</w:t>
        <w:tab/>
        <w:t>11</w:t>
        <w:tab/>
        <w:t>4</w:t>
        <w:tab/>
        <w:t>6</w:t>
        <w:tab/>
        <w:t>10</w:t>
        <w:tab/>
        <w:t>02119</w:t>
      </w:r>
    </w:p>
    <w:p>
      <w:pPr>
        <w:pStyle w:val="Tab2"/>
        <w:spacing w:before="0" w:after="120"/>
        <w:rPr/>
      </w:pPr>
      <w:r>
        <w:rPr>
          <w:color w:val="000000"/>
        </w:rPr>
        <w:t>1952 - 2080, 1965 - 2079</w:t>
        <w:tab/>
        <w:t>11</w:t>
        <w:tab/>
        <w:t>5</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Columbus Square,</w:t>
      </w:r>
      <w:r>
        <w:rPr>
          <w:color w:val="000000"/>
          <w:lang w:val="en-US" w:eastAsia="en-US"/>
        </w:rPr>
        <w:t xml:space="preserve"> B.P., at the junction of Columbus Avenue and Warren Avenue.</w:t>
        <w:tab/>
        <w:tab/>
        <w:t>4</w:t>
        <w:tab/>
        <w:t>3</w:t>
        <w:tab/>
        <w:t>2</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Colwell Avenue,</w:t>
      </w:r>
      <w:r>
        <w:rPr>
          <w:color w:val="000000"/>
          <w:lang w:val="en-US" w:eastAsia="en-US"/>
        </w:rPr>
        <w:t xml:space="preserve"> Bri., Public way, from 36 Portina Road to approximately 300 feet southeasterly.</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Comet Place,</w:t>
      </w:r>
      <w:r>
        <w:rPr>
          <w:color w:val="000000"/>
          <w:lang w:val="en-US" w:eastAsia="en-US"/>
        </w:rPr>
        <w:t xml:space="preserve"> B.P., Public way, from 137 Northampton Street to opposite 537 Shawmut Avenue.</w:t>
        <w:tab/>
        <w:tab/>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Commercial Court,</w:t>
      </w:r>
      <w:r>
        <w:rPr>
          <w:color w:val="000000"/>
          <w:lang w:val="en-US" w:eastAsia="en-US"/>
        </w:rPr>
        <w:t xml:space="preserve"> B.P., Private way, from 488 Commercial Street to southwesterly.</w:t>
        <w:tab/>
        <w:tab/>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Commercial Street,</w:t>
      </w:r>
      <w:r>
        <w:rPr>
          <w:color w:val="000000"/>
          <w:lang w:val="en-US" w:eastAsia="en-US"/>
        </w:rPr>
        <w:t xml:space="preserve"> B.P., Public way, from near 164 Prince Street to Clinton Street and after an interval, from near 64 Chatham Street to 160 State Street.</w:t>
      </w:r>
    </w:p>
    <w:p>
      <w:pPr>
        <w:pStyle w:val="Tab2"/>
        <w:rPr/>
      </w:pPr>
      <w:r>
        <w:rPr>
          <w:color w:val="000000"/>
        </w:rPr>
        <w:t>1 - 47, 2 - 28</w:t>
        <w:tab/>
        <w:t>3</w:t>
        <w:tab/>
        <w:t>6</w:t>
        <w:tab/>
        <w:t>1</w:t>
        <w:tab/>
        <w:t>1</w:t>
        <w:tab/>
        <w:t>02109</w:t>
      </w:r>
    </w:p>
    <w:p>
      <w:pPr>
        <w:pStyle w:val="Tab2"/>
        <w:rPr>
          <w:color w:val="000000"/>
        </w:rPr>
      </w:pPr>
      <w:r>
        <w:rPr>
          <w:color w:val="000000"/>
        </w:rPr>
        <w:t>38 - 376, 49 - 371</w:t>
        <w:tab/>
        <w:t>3</w:t>
        <w:tab/>
        <w:t>1</w:t>
        <w:tab/>
        <w:t>1</w:t>
        <w:tab/>
        <w:t>1</w:t>
        <w:tab/>
        <w:t>02109</w:t>
      </w:r>
    </w:p>
    <w:p>
      <w:pPr>
        <w:pStyle w:val="Tab2"/>
        <w:rPr/>
      </w:pPr>
      <w:r>
        <w:rPr>
          <w:color w:val="000000"/>
        </w:rPr>
        <w:t>377 - 601, 440 - 594</w:t>
        <w:tab/>
        <w:t>3</w:t>
        <w:tab/>
        <w:t>2</w:t>
        <w:tab/>
        <w:t>1</w:t>
        <w:tab/>
        <w:t>1</w:t>
        <w:tab/>
        <w:t>02109</w:t>
      </w:r>
    </w:p>
    <w:p>
      <w:pPr>
        <w:pStyle w:val="Tab2"/>
        <w:rPr/>
      </w:pPr>
      <w:r>
        <w:rPr>
          <w:color w:val="000000"/>
        </w:rPr>
        <w:t>384 - 420</w:t>
        <w:tab/>
        <w:t>3</w:t>
        <w:tab/>
        <w:t>2</w:t>
        <w:tab/>
        <w:t>1</w:t>
        <w:tab/>
        <w:t>1</w:t>
        <w:tab/>
        <w:t>02109</w:t>
      </w:r>
    </w:p>
    <w:p>
      <w:pPr>
        <w:pStyle w:val="Tab2"/>
        <w:rPr/>
      </w:pPr>
      <w:r>
        <w:rPr>
          <w:color w:val="000000"/>
        </w:rPr>
        <w:t>426 - 438</w:t>
        <w:tab/>
        <w:t>3</w:t>
        <w:tab/>
        <w:t>1</w:t>
        <w:tab/>
        <w:t>1</w:t>
        <w:tab/>
        <w:t>1</w:t>
        <w:tab/>
        <w:t>02109</w:t>
      </w:r>
    </w:p>
    <w:p>
      <w:pPr>
        <w:pStyle w:val="Tab2"/>
        <w:spacing w:before="0" w:after="120"/>
        <w:rPr/>
      </w:pPr>
      <w:r>
        <w:rPr>
          <w:color w:val="000000"/>
        </w:rPr>
        <w:t>598 - 610</w:t>
        <w:tab/>
        <w:t>3</w:t>
        <w:tab/>
        <w:t>3</w:t>
        <w:tab/>
        <w:t>1</w:t>
        <w:tab/>
        <w:t>1</w:t>
        <w:tab/>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Commercial Wharf East</w:t>
      </w:r>
      <w:r>
        <w:rPr>
          <w:color w:val="000000"/>
          <w:lang w:val="en-US" w:eastAsia="en-US"/>
        </w:rPr>
        <w:t>, B.P., Private way, from 104 Atlantic Avenue to southeasterly.</w:t>
      </w:r>
      <w:r>
        <w:rPr>
          <w:color w:val="000000"/>
        </w:rPr>
        <w:tab/>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Commercial Wharf West</w:t>
      </w:r>
      <w:r>
        <w:rPr>
          <w:color w:val="000000"/>
          <w:lang w:val="en-US" w:eastAsia="en-US"/>
        </w:rPr>
        <w:t>, B.P., Private way, from 79 Atlantic Avenue to 145 Commercial Street.</w:t>
      </w:r>
      <w:r>
        <w:rPr>
          <w:color w:val="000000"/>
        </w:rPr>
        <w:tab/>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Commodore Terrace,</w:t>
      </w:r>
      <w:r>
        <w:rPr>
          <w:color w:val="000000"/>
          <w:lang w:val="en-US" w:eastAsia="en-US"/>
        </w:rPr>
        <w:t xml:space="preserve"> H.P., Private way, from 20 Perkins Avenue to approximately 170 feet southwesterly.</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Commodore Winslow Square,</w:t>
      </w:r>
      <w:r>
        <w:rPr>
          <w:color w:val="000000"/>
          <w:lang w:val="en-US" w:eastAsia="en-US"/>
        </w:rPr>
        <w:t xml:space="preserve"> Rox., at the junction of Dudley Street and Warren Street.</w:t>
        <w:tab/>
        <w:tab/>
        <w:t>9/12</w:t>
        <w:tab/>
        <w:t>1/5</w:t>
        <w:tab/>
        <w:t>1</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Common Street,</w:t>
      </w:r>
      <w:r>
        <w:rPr>
          <w:color w:val="000000"/>
          <w:lang w:val="en-US" w:eastAsia="en-US"/>
        </w:rPr>
        <w:t xml:space="preserve"> Chsn., Public way, from 14 Adams Street to 37 Winthrop Street.</w:t>
      </w:r>
      <w:r>
        <w:rPr>
          <w:color w:val="000000"/>
        </w:rPr>
        <w:tab/>
        <w:tab/>
        <w:t>2</w:t>
        <w:tab/>
        <w:t>1</w:t>
        <w:tab/>
        <w:t>1</w:t>
        <w:tab/>
        <w:t>1</w:t>
        <w:tab/>
        <w:t>02129</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Commonwealth Avenue,</w:t>
      </w:r>
      <w:r>
        <w:rPr>
          <w:color w:val="000000"/>
          <w:lang w:val="en-US" w:eastAsia="en-US"/>
        </w:rPr>
        <w:t xml:space="preserve"> B.P., Bri., Rox., Public way, from between 11 and 15 Arlington Street to the Boston and Newton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  </w:t>
      </w:r>
      <w:r>
        <w:rPr>
          <w:b/>
          <w:color w:val="000000"/>
          <w:lang w:val="en-US" w:eastAsia="en-US"/>
        </w:rPr>
        <w:t>Note;</w:t>
      </w:r>
      <w:r>
        <w:rPr>
          <w:color w:val="000000"/>
          <w:lang w:val="en-US" w:eastAsia="en-US"/>
        </w:rPr>
        <w:t xml:space="preserve"> the portion of Commonwealth Avenue, from Charlesgate East to Charlesgate West, is under the care, control and custody of the D.C.R.</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 bridge crossing over the Muddy River, is under the care, control and custody of the M.D.O.T.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 xml:space="preserve">  </w:t>
      </w:r>
      <w:r>
        <w:rPr>
          <w:b/>
          <w:color w:val="000000"/>
          <w:lang w:val="en-US" w:eastAsia="en-US"/>
        </w:rPr>
        <w:t>Note;</w:t>
      </w:r>
      <w:r>
        <w:rPr>
          <w:color w:val="000000"/>
          <w:lang w:val="en-US" w:eastAsia="en-US"/>
        </w:rPr>
        <w:t xml:space="preserve"> the portion of Commonwealth Avenue, from Essex Street to approximately 403 feet northwesterly, is under the care, control and custody of the M.D.O.T.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 portion of Commonwealth Avenue, from between 11 and 15 Arlington Street to Kenmore Street, is part of, the Boston Park Road System.</w:t>
      </w:r>
    </w:p>
    <w:p>
      <w:pPr>
        <w:pStyle w:val="Tab2"/>
        <w:rPr/>
      </w:pPr>
      <w:r>
        <w:rPr>
          <w:color w:val="000000"/>
        </w:rPr>
        <w:t>1 - 89, 2 - 90</w:t>
        <w:tab/>
        <w:t>5</w:t>
        <w:tab/>
        <w:t>6</w:t>
        <w:tab/>
        <w:t>8</w:t>
        <w:tab/>
        <w:t>1</w:t>
        <w:tab/>
        <w:t>02116</w:t>
      </w:r>
    </w:p>
    <w:p>
      <w:pPr>
        <w:pStyle w:val="Tab2"/>
        <w:rPr/>
      </w:pPr>
      <w:r>
        <w:rPr>
          <w:color w:val="000000"/>
        </w:rPr>
        <w:t>91 - 193, 92 - 192</w:t>
        <w:tab/>
        <w:t>5</w:t>
        <w:tab/>
        <w:t>7</w:t>
        <w:tab/>
        <w:t>8</w:t>
        <w:tab/>
        <w:t>1</w:t>
        <w:tab/>
        <w:t>02116</w:t>
      </w:r>
    </w:p>
    <w:p>
      <w:pPr>
        <w:pStyle w:val="Tab2"/>
        <w:rPr/>
      </w:pPr>
      <w:r>
        <w:rPr>
          <w:color w:val="000000"/>
        </w:rPr>
        <w:t>194 - 280, 195 - 277</w:t>
        <w:tab/>
        <w:t>5</w:t>
        <w:tab/>
        <w:t>8</w:t>
        <w:tab/>
        <w:t>8</w:t>
        <w:tab/>
        <w:t>1</w:t>
        <w:tab/>
        <w:t>02116</w:t>
      </w:r>
    </w:p>
    <w:p>
      <w:pPr>
        <w:pStyle w:val="Tab2"/>
        <w:rPr/>
      </w:pPr>
      <w:r>
        <w:rPr>
          <w:color w:val="000000"/>
        </w:rPr>
        <w:t>281 - 387, 282 - 366</w:t>
        <w:tab/>
        <w:t>5</w:t>
        <w:tab/>
        <w:t>9</w:t>
        <w:tab/>
        <w:t>8</w:t>
        <w:tab/>
        <w:t>1</w:t>
        <w:tab/>
        <w:t>02116</w:t>
      </w:r>
    </w:p>
    <w:p>
      <w:pPr>
        <w:pStyle w:val="Tab2"/>
        <w:rPr>
          <w:color w:val="000000"/>
        </w:rPr>
      </w:pPr>
      <w:r>
        <w:rPr>
          <w:color w:val="000000"/>
        </w:rPr>
        <w:t>370 - 390, 425 - 661</w:t>
        <w:tab/>
        <w:t>5</w:t>
        <w:tab/>
        <w:t>10</w:t>
        <w:tab/>
        <w:t>8</w:t>
        <w:tab/>
        <w:t>1/4</w:t>
        <w:tab/>
        <w:t>02215</w:t>
      </w:r>
    </w:p>
    <w:p>
      <w:pPr>
        <w:pStyle w:val="Tab2"/>
        <w:rPr/>
      </w:pPr>
      <w:r>
        <w:rPr>
          <w:color w:val="000000"/>
        </w:rPr>
        <w:t>389 - 419</w:t>
        <w:tab/>
        <w:t>5</w:t>
        <w:tab/>
        <w:t>9</w:t>
        <w:tab/>
        <w:t>8</w:t>
        <w:tab/>
        <w:t>1</w:t>
        <w:tab/>
        <w:t>02115</w:t>
      </w:r>
    </w:p>
    <w:p>
      <w:pPr>
        <w:pStyle w:val="Tab2"/>
        <w:rPr/>
      </w:pPr>
      <w:r>
        <w:rPr>
          <w:color w:val="000000"/>
        </w:rPr>
        <w:t>392 - 596</w:t>
        <w:tab/>
        <w:t>5</w:t>
        <w:tab/>
        <w:t>10</w:t>
        <w:tab/>
        <w:t>8</w:t>
        <w:tab/>
        <w:t>1/4</w:t>
        <w:tab/>
        <w:t>02159</w:t>
      </w:r>
    </w:p>
    <w:p>
      <w:pPr>
        <w:pStyle w:val="Tab2"/>
        <w:rPr/>
      </w:pPr>
      <w:r>
        <w:rPr>
          <w:color w:val="000000"/>
        </w:rPr>
        <w:t>612 - 728, 671 - 1005</w:t>
        <w:tab/>
        <w:t>21</w:t>
        <w:tab/>
        <w:t>2</w:t>
        <w:tab/>
        <w:t>8</w:t>
        <w:tab/>
        <w:t>4</w:t>
        <w:tab/>
        <w:t>02215</w:t>
      </w:r>
    </w:p>
    <w:p>
      <w:pPr>
        <w:pStyle w:val="Tab2"/>
        <w:rPr/>
      </w:pPr>
      <w:r>
        <w:rPr>
          <w:color w:val="000000"/>
        </w:rPr>
        <w:t>732 - 1054, Town of Brookline.</w:t>
        <w:tab/>
        <w:t>21</w:t>
        <w:tab/>
        <w:t>2</w:t>
        <w:tab/>
        <w:t>8</w:t>
        <w:tab/>
        <w:t>4</w:t>
        <w:tab/>
        <w:t>02215</w:t>
      </w:r>
    </w:p>
    <w:p>
      <w:pPr>
        <w:pStyle w:val="Tab2"/>
        <w:rPr/>
      </w:pPr>
      <w:r>
        <w:rPr>
          <w:color w:val="000000"/>
        </w:rPr>
        <w:t>1007 - 1123</w:t>
        <w:tab/>
        <w:t>21</w:t>
        <w:tab/>
        <w:t>3</w:t>
        <w:tab/>
        <w:t>9</w:t>
        <w:tab/>
        <w:t>4</w:t>
        <w:tab/>
        <w:t>02215</w:t>
      </w:r>
    </w:p>
    <w:p>
      <w:pPr>
        <w:pStyle w:val="Tab2"/>
        <w:rPr>
          <w:color w:val="000000"/>
        </w:rPr>
      </w:pPr>
      <w:r>
        <w:rPr>
          <w:color w:val="000000"/>
        </w:rPr>
        <w:t>1056 - 1122</w:t>
        <w:tab/>
        <w:t>21</w:t>
        <w:tab/>
        <w:t>3</w:t>
        <w:tab/>
        <w:t>9</w:t>
        <w:tab/>
        <w:t>4</w:t>
        <w:tab/>
        <w:t>02215</w:t>
      </w:r>
    </w:p>
    <w:p>
      <w:pPr>
        <w:pStyle w:val="Tab2"/>
        <w:rPr>
          <w:color w:val="000000"/>
        </w:rPr>
      </w:pPr>
      <w:r>
        <w:rPr>
          <w:color w:val="000000"/>
        </w:rPr>
        <w:t>1124 - 1222</w:t>
        <w:tab/>
        <w:t>21</w:t>
        <w:tab/>
        <w:t>3</w:t>
        <w:tab/>
        <w:t>9</w:t>
        <w:tab/>
        <w:t>4</w:t>
        <w:tab/>
        <w:t>02134</w:t>
      </w:r>
    </w:p>
    <w:p>
      <w:pPr>
        <w:pStyle w:val="Tab2"/>
        <w:rPr/>
      </w:pPr>
      <w:r>
        <w:rPr>
          <w:color w:val="000000"/>
        </w:rPr>
        <w:t>1125 - 1197</w:t>
        <w:tab/>
        <w:t>21</w:t>
        <w:tab/>
        <w:t>3</w:t>
        <w:tab/>
        <w:t>9</w:t>
        <w:tab/>
        <w:t>4</w:t>
        <w:tab/>
        <w:t>02215</w:t>
      </w:r>
    </w:p>
    <w:p>
      <w:pPr>
        <w:pStyle w:val="Tab2"/>
        <w:rPr/>
      </w:pPr>
      <w:r>
        <w:rPr>
          <w:color w:val="000000"/>
        </w:rPr>
        <w:t>1201 - 1269, 1226 - 1322</w:t>
        <w:tab/>
        <w:t>21</w:t>
        <w:tab/>
        <w:t>5</w:t>
        <w:tab/>
        <w:t>9</w:t>
        <w:tab/>
        <w:t>4</w:t>
        <w:tab/>
        <w:t>02134</w:t>
      </w:r>
    </w:p>
    <w:p>
      <w:pPr>
        <w:pStyle w:val="Tab2"/>
        <w:rPr/>
      </w:pPr>
      <w:r>
        <w:rPr>
          <w:color w:val="000000"/>
        </w:rPr>
        <w:t>1277 - 1400</w:t>
        <w:tab/>
        <w:t>21</w:t>
        <w:tab/>
        <w:t>7</w:t>
        <w:tab/>
        <w:t>9</w:t>
        <w:tab/>
        <w:t>4</w:t>
        <w:tab/>
        <w:t>02134</w:t>
      </w:r>
    </w:p>
    <w:p>
      <w:pPr>
        <w:pStyle w:val="Tab2"/>
        <w:rPr>
          <w:color w:val="000000"/>
        </w:rPr>
      </w:pPr>
      <w:r>
        <w:rPr>
          <w:color w:val="000000"/>
        </w:rPr>
        <w:t>1330 - 1386</w:t>
        <w:tab/>
        <w:t>21</w:t>
        <w:tab/>
        <w:t>8</w:t>
        <w:tab/>
        <w:t>9</w:t>
        <w:tab/>
        <w:t>4</w:t>
        <w:tab/>
        <w:t>02134</w:t>
      </w:r>
    </w:p>
    <w:p>
      <w:pPr>
        <w:pStyle w:val="Tab2"/>
        <w:rPr>
          <w:color w:val="000000"/>
        </w:rPr>
      </w:pPr>
      <w:r>
        <w:rPr>
          <w:color w:val="000000"/>
        </w:rPr>
        <w:t>1396 - 1400</w:t>
        <w:tab/>
        <w:t>21</w:t>
        <w:tab/>
        <w:t>9</w:t>
        <w:tab/>
        <w:t>9</w:t>
        <w:tab/>
        <w:t>4</w:t>
        <w:tab/>
        <w:t>02134</w:t>
      </w:r>
    </w:p>
    <w:p>
      <w:pPr>
        <w:pStyle w:val="Tab2"/>
        <w:rPr/>
      </w:pPr>
      <w:r>
        <w:rPr>
          <w:color w:val="000000"/>
        </w:rPr>
        <w:t>1401 - 1427</w:t>
        <w:tab/>
        <w:t>21</w:t>
        <w:tab/>
        <w:t>7</w:t>
        <w:tab/>
        <w:t>9</w:t>
        <w:tab/>
        <w:t>4</w:t>
        <w:tab/>
        <w:t>02135</w:t>
      </w:r>
    </w:p>
    <w:p>
      <w:pPr>
        <w:pStyle w:val="Tab2"/>
        <w:rPr>
          <w:color w:val="000000"/>
        </w:rPr>
      </w:pPr>
      <w:r>
        <w:rPr>
          <w:color w:val="000000"/>
        </w:rPr>
        <w:t>1402 - 1504</w:t>
        <w:tab/>
        <w:t>21</w:t>
        <w:tab/>
        <w:t>9</w:t>
        <w:tab/>
        <w:t>9</w:t>
        <w:tab/>
        <w:t>4</w:t>
        <w:tab/>
        <w:t>02135</w:t>
      </w:r>
    </w:p>
    <w:p>
      <w:pPr>
        <w:pStyle w:val="Tab2"/>
        <w:rPr/>
      </w:pPr>
      <w:r>
        <w:rPr>
          <w:color w:val="000000"/>
        </w:rPr>
        <w:t>1429 - 1597</w:t>
        <w:tab/>
        <w:t>21</w:t>
        <w:tab/>
        <w:t>9</w:t>
        <w:tab/>
        <w:t>9</w:t>
        <w:tab/>
        <w:t>4</w:t>
        <w:tab/>
        <w:t>02135</w:t>
      </w:r>
    </w:p>
    <w:p>
      <w:pPr>
        <w:pStyle w:val="Tab2"/>
        <w:rPr/>
      </w:pPr>
      <w:r>
        <w:rPr>
          <w:color w:val="000000"/>
        </w:rPr>
        <w:t>1516 - 1576, 1607 - 1619</w:t>
        <w:tab/>
        <w:t>21</w:t>
        <w:tab/>
        <w:t>10</w:t>
        <w:tab/>
        <w:t>9</w:t>
        <w:tab/>
        <w:t>4</w:t>
        <w:tab/>
        <w:t>02135</w:t>
      </w:r>
    </w:p>
    <w:p>
      <w:pPr>
        <w:pStyle w:val="Tab2"/>
        <w:rPr/>
      </w:pPr>
      <w:r>
        <w:rPr>
          <w:color w:val="000000"/>
        </w:rPr>
        <w:t>1578 - 1700</w:t>
        <w:tab/>
        <w:t>21</w:t>
        <w:tab/>
        <w:t>12</w:t>
        <w:tab/>
        <w:t>9</w:t>
        <w:tab/>
        <w:t>4</w:t>
        <w:tab/>
        <w:t>02135</w:t>
      </w:r>
    </w:p>
    <w:p>
      <w:pPr>
        <w:pStyle w:val="Tab2"/>
        <w:rPr/>
      </w:pPr>
      <w:r>
        <w:rPr>
          <w:color w:val="000000"/>
        </w:rPr>
        <w:t>1625 - 1725</w:t>
        <w:tab/>
        <w:t>21</w:t>
        <w:tab/>
        <w:t>11</w:t>
        <w:tab/>
        <w:t>9</w:t>
        <w:tab/>
        <w:t>4</w:t>
        <w:tab/>
        <w:t>02135</w:t>
      </w:r>
    </w:p>
    <w:p>
      <w:pPr>
        <w:pStyle w:val="Tab2"/>
        <w:rPr/>
      </w:pPr>
      <w:r>
        <w:rPr>
          <w:color w:val="000000"/>
        </w:rPr>
        <w:t>1706 - 1782, 1729 - 1799</w:t>
        <w:tab/>
        <w:t>21</w:t>
        <w:tab/>
        <w:t>13</w:t>
        <w:tab/>
        <w:t>9</w:t>
        <w:tab/>
        <w:t>4</w:t>
        <w:tab/>
        <w:t>02135</w:t>
      </w:r>
    </w:p>
    <w:p>
      <w:pPr>
        <w:pStyle w:val="Tab2"/>
        <w:rPr/>
      </w:pPr>
      <w:r>
        <w:rPr>
          <w:color w:val="000000"/>
        </w:rPr>
        <w:t>1784 - 1860, 1807 - 1857</w:t>
        <w:tab/>
        <w:t>21</w:t>
        <w:tab/>
        <w:t>15</w:t>
        <w:tab/>
        <w:t>9</w:t>
        <w:tab/>
        <w:t>4</w:t>
        <w:tab/>
        <w:t>02135</w:t>
      </w:r>
    </w:p>
    <w:p>
      <w:pPr>
        <w:pStyle w:val="Tab2"/>
        <w:rPr/>
      </w:pPr>
      <w:r>
        <w:rPr>
          <w:color w:val="000000"/>
        </w:rPr>
        <w:t>1863 - 1965, 1866 - 2200</w:t>
        <w:tab/>
        <w:t>21</w:t>
        <w:tab/>
        <w:t>16</w:t>
        <w:tab/>
        <w:t>9</w:t>
        <w:tab/>
        <w:t>4</w:t>
        <w:tab/>
        <w:t>02135</w:t>
      </w:r>
    </w:p>
    <w:p>
      <w:pPr>
        <w:pStyle w:val="Tab2"/>
        <w:rPr/>
      </w:pPr>
      <w:r>
        <w:rPr>
          <w:color w:val="000000"/>
        </w:rPr>
        <w:t>1995 - 2025</w:t>
        <w:tab/>
        <w:t>22</w:t>
        <w:tab/>
        <w:t>9</w:t>
        <w:tab/>
        <w:t>9</w:t>
        <w:tab/>
        <w:t>4</w:t>
        <w:tab/>
        <w:t>02135</w:t>
      </w:r>
    </w:p>
    <w:p>
      <w:pPr>
        <w:pStyle w:val="Tab2"/>
        <w:spacing w:before="0" w:after="120"/>
        <w:rPr/>
      </w:pPr>
      <w:r>
        <w:rPr>
          <w:color w:val="000000"/>
        </w:rPr>
        <w:t>2029 - 2299</w:t>
        <w:tab/>
        <w:t>22</w:t>
        <w:tab/>
        <w:t>8</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Commonwealth Court,</w:t>
      </w:r>
      <w:r>
        <w:rPr>
          <w:color w:val="000000"/>
          <w:lang w:val="en-US" w:eastAsia="en-US"/>
        </w:rPr>
        <w:t xml:space="preserve"> Bri., Public way, from 1488 Commonwealth Avenue to approximately 128 feet southeasterly.</w:t>
        <w:tab/>
        <w:tab/>
        <w:t>21</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Commonwealth Road,</w:t>
      </w:r>
      <w:r>
        <w:rPr>
          <w:color w:val="000000"/>
          <w:lang w:val="en-US" w:eastAsia="en-US"/>
        </w:rPr>
        <w:t xml:space="preserve"> H.P., Private way, from near 980 American Legion Highway to 121 Ruskin Road.</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Commonwealth Terrace,</w:t>
      </w:r>
      <w:r>
        <w:rPr>
          <w:color w:val="000000"/>
          <w:lang w:val="en-US" w:eastAsia="en-US"/>
        </w:rPr>
        <w:t xml:space="preserve"> Bri., Public way, from opposite 208 Allston Street to 1474 Commonwealth Avenue.</w:t>
        <w:tab/>
        <w:tab/>
        <w:t>21</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Como Road,</w:t>
      </w:r>
      <w:r>
        <w:rPr>
          <w:color w:val="000000"/>
          <w:lang w:val="en-US" w:eastAsia="en-US"/>
        </w:rPr>
        <w:t xml:space="preserve"> H.P., Public way, from 11 Ernest Avenue to 137 Readville Street.</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Concord Avenue,</w:t>
      </w:r>
      <w:r>
        <w:rPr>
          <w:color w:val="000000"/>
          <w:lang w:val="en-US" w:eastAsia="en-US"/>
        </w:rPr>
        <w:t xml:space="preserve"> Chsn., Private way, from Jefferson Avenue at the rear of 9 Trenton Street to southeast of 3 Lexington Street.</w:t>
        <w:tab/>
        <w:tab/>
        <w:t>2</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ind w:left="86" w:right="2160" w:hanging="86"/>
        <w:rPr/>
      </w:pPr>
      <w:r>
        <w:rPr>
          <w:b/>
          <w:color w:val="000000"/>
          <w:lang w:val="en-US" w:eastAsia="en-US"/>
        </w:rPr>
        <w:t>Concord Place,</w:t>
      </w:r>
      <w:r>
        <w:rPr>
          <w:color w:val="000000"/>
          <w:lang w:val="en-US" w:eastAsia="en-US"/>
        </w:rPr>
        <w:t xml:space="preserve"> B.P., Private way, from 4 Concord Square to 109 Worcester Street.</w:t>
      </w:r>
    </w:p>
    <w:p>
      <w:pPr>
        <w:pStyle w:val="Tab1"/>
        <w:tabs>
          <w:tab w:val="left" w:pos="3240" w:leader="none"/>
          <w:tab w:val="center" w:pos="3600" w:leader="none"/>
          <w:tab w:val="center" w:pos="3960" w:leader="none"/>
          <w:tab w:val="center" w:pos="4320" w:leader="none"/>
          <w:tab w:val="center" w:pos="4680" w:leader="none"/>
          <w:tab w:val="right" w:pos="5400" w:leader="none"/>
        </w:tabs>
        <w:ind w:left="86" w:right="2160" w:hanging="86"/>
        <w:rPr/>
      </w:pPr>
      <w:r>
        <w:rPr>
          <w:b/>
          <w:color w:val="000000"/>
          <w:lang w:val="en-US" w:eastAsia="en-US"/>
        </w:rPr>
        <w:t xml:space="preserve">  </w:t>
      </w:r>
      <w:r>
        <w:rPr>
          <w:b/>
          <w:color w:val="000000"/>
          <w:lang w:val="en-US" w:eastAsia="en-US"/>
        </w:rPr>
        <w:t xml:space="preserve">Note; </w:t>
      </w:r>
      <w:r>
        <w:rPr>
          <w:color w:val="000000"/>
          <w:lang w:val="en-US" w:eastAsia="en-US"/>
        </w:rPr>
        <w:t>there is a branch to Concord Place, from the rear of 4 Concord Square to Private Alley No. 517 (at the rear of 42 Concord Square).</w:t>
      </w:r>
      <w:r>
        <w:rPr>
          <w:color w:val="000000"/>
        </w:rPr>
        <w:tab/>
        <w:tab/>
        <w:t>4</w:t>
        <w:tab/>
        <w:t>4</w:t>
        <w:tab/>
        <w:t>7</w:t>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Concord Square,</w:t>
      </w:r>
      <w:r>
        <w:rPr>
          <w:color w:val="000000"/>
          <w:lang w:val="en-US" w:eastAsia="en-US"/>
        </w:rPr>
        <w:t xml:space="preserve"> B.P., Public way, from 510 Columbus Avenue to 719 Tremont Street.</w:t>
        <w:tab/>
        <w:tab/>
        <w:t>4</w:t>
        <w:tab/>
        <w:t>4</w:t>
        <w:tab/>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Concord Street,</w:t>
      </w:r>
      <w:r>
        <w:rPr>
          <w:color w:val="000000"/>
          <w:lang w:val="en-US" w:eastAsia="en-US"/>
        </w:rPr>
        <w:t xml:space="preserve"> Chsn., Public way, from 150 Bunker Hill Street to 29 Monument Square.</w:t>
        <w:tab/>
        <w:tab/>
        <w:t>2</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Condor Street,</w:t>
      </w:r>
      <w:r>
        <w:rPr>
          <w:color w:val="000000"/>
          <w:lang w:val="en-US" w:eastAsia="en-US"/>
        </w:rPr>
        <w:t xml:space="preserve"> E.B., Public way, from 429 Border Street to near and opposite 317 East Eagle Street at Lexington Square.</w:t>
      </w:r>
    </w:p>
    <w:p>
      <w:pPr>
        <w:pStyle w:val="Tab2"/>
        <w:rPr/>
      </w:pPr>
      <w:r>
        <w:rPr>
          <w:color w:val="000000"/>
        </w:rPr>
        <w:t>1 - 187, 2 - 172</w:t>
        <w:tab/>
        <w:t>1</w:t>
        <w:tab/>
        <w:t>8</w:t>
        <w:tab/>
        <w:t>1</w:t>
        <w:tab/>
        <w:t>9</w:t>
        <w:tab/>
        <w:t>02128</w:t>
      </w:r>
    </w:p>
    <w:p>
      <w:pPr>
        <w:pStyle w:val="Tab2"/>
        <w:spacing w:before="0" w:after="120"/>
        <w:rPr>
          <w:color w:val="000000"/>
        </w:rPr>
      </w:pPr>
      <w:r>
        <w:rPr>
          <w:color w:val="000000"/>
        </w:rPr>
        <w:t>174 - 334, 193 - 331</w:t>
        <w:tab/>
        <w:t>1</w:t>
        <w:tab/>
        <w:t>9</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Congress Street,</w:t>
      </w:r>
      <w:r>
        <w:rPr>
          <w:color w:val="000000"/>
          <w:lang w:val="en-US" w:eastAsia="en-US"/>
        </w:rPr>
        <w:t xml:space="preserve"> B.P., S.B., Public way, from 295 Northern Avenue to 50 Sudbury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the portion of Congress Street, from Boston Wharf Road to Northern Avenue, is under the care, control and custody of the M.P.A.</w:t>
      </w:r>
    </w:p>
    <w:p>
      <w:pPr>
        <w:pStyle w:val="Tab2"/>
        <w:rPr>
          <w:color w:val="000000"/>
        </w:rPr>
      </w:pPr>
      <w:r>
        <w:rPr>
          <w:color w:val="000000"/>
        </w:rPr>
        <w:t>1</w:t>
        <w:tab/>
        <w:t>3</w:t>
        <w:tab/>
        <w:t>6</w:t>
        <w:tab/>
        <w:t>1</w:t>
        <w:tab/>
        <w:t>1</w:t>
        <w:tab/>
        <w:t>02114</w:t>
      </w:r>
    </w:p>
    <w:p>
      <w:pPr>
        <w:pStyle w:val="Tab2"/>
        <w:rPr/>
      </w:pPr>
      <w:r>
        <w:rPr>
          <w:color w:val="000000"/>
        </w:rPr>
        <w:t>2 - 95</w:t>
        <w:tab/>
        <w:t>3</w:t>
        <w:tab/>
        <w:t>6</w:t>
        <w:tab/>
        <w:t>1</w:t>
        <w:tab/>
        <w:t>1</w:t>
        <w:tab/>
        <w:t>02109</w:t>
      </w:r>
    </w:p>
    <w:p>
      <w:pPr>
        <w:pStyle w:val="Tab2"/>
        <w:rPr/>
      </w:pPr>
      <w:r>
        <w:rPr>
          <w:color w:val="000000"/>
        </w:rPr>
        <w:t>113 - 258</w:t>
        <w:tab/>
        <w:t>3</w:t>
        <w:tab/>
        <w:t>6</w:t>
        <w:tab/>
        <w:t>1</w:t>
        <w:tab/>
        <w:t>1</w:t>
        <w:tab/>
        <w:t>02110</w:t>
      </w:r>
    </w:p>
    <w:p>
      <w:pPr>
        <w:pStyle w:val="Tab2"/>
        <w:rPr/>
      </w:pPr>
      <w:r>
        <w:rPr>
          <w:color w:val="000000"/>
        </w:rPr>
        <w:t>263 - 303</w:t>
        <w:tab/>
        <w:t>3</w:t>
        <w:tab/>
        <w:t>6</w:t>
        <w:tab/>
        <w:t>1</w:t>
        <w:tab/>
        <w:t>1</w:t>
        <w:tab/>
        <w:t>02210</w:t>
      </w:r>
    </w:p>
    <w:p>
      <w:pPr>
        <w:pStyle w:val="Tab2"/>
        <w:spacing w:before="0" w:after="120"/>
        <w:rPr/>
      </w:pPr>
      <w:r>
        <w:rPr>
          <w:color w:val="000000"/>
        </w:rPr>
        <w:t>308 - 384, 313 - 389</w:t>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Congreve Street,</w:t>
      </w:r>
      <w:r>
        <w:rPr>
          <w:color w:val="000000"/>
          <w:lang w:val="en-US" w:eastAsia="en-US"/>
        </w:rPr>
        <w:t xml:space="preserve"> W.R., Public way, from 1528 Centre Street to 931 South Street.</w:t>
      </w:r>
    </w:p>
    <w:p>
      <w:pPr>
        <w:pStyle w:val="Tab2"/>
        <w:rPr>
          <w:color w:val="000000"/>
        </w:rPr>
      </w:pPr>
      <w:r>
        <w:rPr>
          <w:color w:val="000000"/>
        </w:rPr>
        <w:t>Odd</w:t>
        <w:tab/>
        <w:t>20</w:t>
        <w:tab/>
        <w:t>1</w:t>
        <w:tab/>
        <w:t>5</w:t>
        <w:tab/>
        <w:t>6</w:t>
        <w:tab/>
        <w:t>02131</w:t>
      </w:r>
    </w:p>
    <w:p>
      <w:pPr>
        <w:pStyle w:val="Tab2"/>
        <w:spacing w:before="0" w:after="120"/>
        <w:rPr>
          <w:color w:val="000000"/>
        </w:rPr>
      </w:pPr>
      <w:r>
        <w:rPr>
          <w:color w:val="000000"/>
        </w:rPr>
        <w:t>Even</w:t>
        <w:tab/>
        <w:t>20</w:t>
        <w:tab/>
        <w:t>7</w:t>
        <w:tab/>
        <w:t>6</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Coniston Road,</w:t>
      </w:r>
      <w:r>
        <w:rPr>
          <w:color w:val="000000"/>
          <w:lang w:val="en-US" w:eastAsia="en-US"/>
        </w:rPr>
        <w:t xml:space="preserve"> W.R., Public way, from 52 Selwyn Street to 84 Walter Street.</w:t>
        <w:tab/>
        <w:tab/>
        <w:t>20</w:t>
      </w:r>
      <w:r>
        <w:rPr>
          <w:color w:val="000000"/>
        </w:rPr>
        <w:tab/>
      </w:r>
      <w:r>
        <w:rPr>
          <w:color w:val="000000"/>
          <w:lang w:val="en-US" w:eastAsia="en-US"/>
        </w:rPr>
        <w:t>4</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lineRule="auto" w:line="240"/>
        <w:rPr/>
      </w:pPr>
      <w:r>
        <w:rPr>
          <w:b/>
          <w:color w:val="000000"/>
          <w:lang w:val="en-US" w:eastAsia="en-US"/>
        </w:rPr>
        <w:t>Conley Street,</w:t>
      </w:r>
      <w:r>
        <w:rPr>
          <w:color w:val="000000"/>
          <w:lang w:val="en-US" w:eastAsia="en-US"/>
        </w:rPr>
        <w:t xml:space="preserve"> Dor., Public way, from Tenean Street (the portion of Tenean Street, located on the easterly side of the State Highway near Lawley Street) to 944 William T. Morrissey Boulevard.</w:t>
      </w:r>
    </w:p>
    <w:p>
      <w:pPr>
        <w:pStyle w:val="Tab1"/>
        <w:tabs>
          <w:tab w:val="left" w:pos="3240" w:leader="none"/>
          <w:tab w:val="center" w:pos="3600" w:leader="none"/>
          <w:tab w:val="center" w:pos="3960" w:leader="none"/>
          <w:tab w:val="center" w:pos="4320" w:leader="none"/>
          <w:tab w:val="center" w:pos="4680" w:leader="none"/>
          <w:tab w:val="right" w:pos="5400" w:leader="none"/>
        </w:tabs>
        <w:spacing w:lineRule="auto" w:line="240" w:before="0" w:after="120"/>
        <w:rPr/>
      </w:pPr>
      <w:r>
        <w:rPr>
          <w:b/>
          <w:color w:val="000000"/>
          <w:lang w:val="en-US" w:eastAsia="en-US"/>
        </w:rPr>
        <w:t xml:space="preserve">  </w:t>
      </w:r>
      <w:r>
        <w:rPr>
          <w:b/>
          <w:color w:val="000000"/>
          <w:lang w:val="en-US" w:eastAsia="en-US"/>
        </w:rPr>
        <w:t>Note;</w:t>
      </w:r>
      <w:r>
        <w:rPr>
          <w:color w:val="000000"/>
          <w:lang w:val="en-US" w:eastAsia="en-US"/>
        </w:rPr>
        <w:t xml:space="preserve"> the portion of Conley Street, from 60 Tenean Street to Tenean Street (the portion of Tenean Street, located on the easterly side of the State Highway near Lawley Street, is under the care, control and custody of the D.C.R.</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Conrad Street,</w:t>
      </w:r>
      <w:r>
        <w:rPr>
          <w:color w:val="000000"/>
          <w:lang w:val="en-US" w:eastAsia="en-US"/>
        </w:rPr>
        <w:t xml:space="preserve"> Dor., Public way, from 33 Sumner Street to approximately 226 feet northwesterly.</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Conry Crescent</w:t>
      </w:r>
      <w:r>
        <w:rPr>
          <w:color w:val="000000"/>
          <w:lang w:val="en-US" w:eastAsia="en-US"/>
        </w:rPr>
        <w:t>, W.R., Public way, from 305 Pond Street to 14 Rockwood Street.</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Constance Road,</w:t>
      </w:r>
      <w:r>
        <w:rPr>
          <w:color w:val="000000"/>
          <w:lang w:val="en-US" w:eastAsia="en-US"/>
        </w:rPr>
        <w:t xml:space="preserve"> W.R., from 107 Baker Street to 124 Spring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107 Baker Street to approximately 466 feet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124 Spring Street.</w:t>
      </w:r>
      <w:r>
        <w:rPr>
          <w:color w:val="000000"/>
        </w:rPr>
        <w:tab/>
        <w:tab/>
      </w:r>
      <w:r>
        <w:rPr>
          <w:color w:val="000000"/>
          <w:lang w:val="en-US" w:eastAsia="en-US"/>
        </w:rPr>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Constitution Plaza,</w:t>
      </w:r>
      <w:r>
        <w:rPr>
          <w:color w:val="000000"/>
          <w:lang w:val="en-US" w:eastAsia="en-US"/>
        </w:rPr>
        <w:t xml:space="preserve"> Chsn., at 75 Constitution Road opposite Joiner Street.</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Constitution Road,</w:t>
      </w:r>
      <w:r>
        <w:rPr>
          <w:color w:val="000000"/>
          <w:lang w:val="en-US" w:eastAsia="en-US"/>
        </w:rPr>
        <w:t xml:space="preserve"> Chsn., Public way, from Chelsea Street to Warren Avenue (under the North Washington Street Bridge).</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Constitution Road,</w:t>
      </w:r>
      <w:r>
        <w:rPr>
          <w:color w:val="000000"/>
          <w:lang w:val="en-US" w:eastAsia="en-US"/>
        </w:rPr>
        <w:t xml:space="preserve"> Dor., Public way, from 47 Faunce Road to approximately 142 feet southeast of 19 Dania Street.</w:t>
      </w:r>
    </w:p>
    <w:p>
      <w:pPr>
        <w:pStyle w:val="Tab2"/>
        <w:rPr>
          <w:color w:val="000000"/>
        </w:rPr>
      </w:pPr>
      <w:r>
        <w:rPr>
          <w:color w:val="000000"/>
        </w:rPr>
        <w:t>Odd</w:t>
        <w:tab/>
        <w:t>18</w:t>
        <w:tab/>
        <w:t>4</w:t>
        <w:tab/>
        <w:t>4</w:t>
        <w:tab/>
        <w:t>7</w:t>
        <w:tab/>
        <w:t>02126</w:t>
      </w:r>
    </w:p>
    <w:p>
      <w:pPr>
        <w:pStyle w:val="Tab2"/>
        <w:spacing w:before="0" w:after="120"/>
        <w:rPr>
          <w:color w:val="000000"/>
        </w:rPr>
      </w:pPr>
      <w:r>
        <w:rPr>
          <w:color w:val="000000"/>
        </w:rPr>
        <w:t>Even</w:t>
        <w:tab/>
        <w:t>18</w:t>
        <w:tab/>
        <w:t>1</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Constitution Wharf</w:t>
      </w:r>
      <w:r>
        <w:rPr>
          <w:color w:val="000000"/>
          <w:lang w:val="en-US" w:eastAsia="en-US"/>
        </w:rPr>
        <w:t>, B.P., Private way, from 409 Commercial Street to northeasterly.</w:t>
        <w:tab/>
        <w:tab/>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Convent Path</w:t>
      </w:r>
      <w:r>
        <w:rPr>
          <w:color w:val="000000"/>
          <w:lang w:val="en-US" w:eastAsia="en-US"/>
        </w:rPr>
        <w:t>, E.B., Public way, from 51 Breed Street to 136 Gladstone Street.</w:t>
        <w:tab/>
        <w:tab/>
        <w:t>1</w:t>
      </w:r>
      <w:r>
        <w:rPr>
          <w:color w:val="000000"/>
        </w:rPr>
        <w:tab/>
      </w:r>
      <w:r>
        <w:rPr>
          <w:color w:val="000000"/>
          <w:lang w:val="en-US" w:eastAsia="en-US"/>
        </w:rPr>
        <w:t>13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Converse Street,</w:t>
      </w:r>
      <w:r>
        <w:rPr>
          <w:color w:val="000000"/>
          <w:lang w:val="en-US" w:eastAsia="en-US"/>
        </w:rPr>
        <w:t xml:space="preserve"> Bri., Public way, from 195 Parsons Street to approximately 312 feet northeasterly.</w:t>
        <w:tab/>
        <w:tab/>
        <w:t>22</w:t>
      </w:r>
      <w:r>
        <w:rPr>
          <w:color w:val="000000"/>
        </w:rPr>
        <w:tab/>
      </w:r>
      <w:r>
        <w:rPr>
          <w:color w:val="000000"/>
          <w:lang w:val="en-US" w:eastAsia="en-US"/>
        </w:rPr>
        <w:t>11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Conway Street,</w:t>
      </w:r>
      <w:r>
        <w:rPr>
          <w:color w:val="000000"/>
          <w:lang w:val="en-US" w:eastAsia="en-US"/>
        </w:rPr>
        <w:t xml:space="preserve"> W.R., Public way, from 23 Fairview Street to 805 South Street.</w:t>
        <w:tab/>
        <w:tab/>
        <w:t>20</w:t>
      </w:r>
      <w:r>
        <w:rPr>
          <w:color w:val="000000"/>
        </w:rPr>
        <w:tab/>
      </w:r>
      <w:r>
        <w:rPr>
          <w:color w:val="000000"/>
          <w:lang w:val="en-US" w:eastAsia="en-US"/>
        </w:rPr>
        <w:t>4</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Cook Street,</w:t>
      </w:r>
      <w:r>
        <w:rPr>
          <w:color w:val="000000"/>
          <w:lang w:val="en-US" w:eastAsia="en-US"/>
        </w:rPr>
        <w:t xml:space="preserve"> Chsn., Public way, from 259 Bunker Hill Street to 330 Medford Street.</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Cook Street Court,</w:t>
      </w:r>
      <w:r>
        <w:rPr>
          <w:color w:val="000000"/>
          <w:lang w:val="en-US" w:eastAsia="en-US"/>
        </w:rPr>
        <w:t xml:space="preserve"> Chsn., Private way, from 20 Cook Street to northwest of Sheafe Street.</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Cookson Terrace,</w:t>
      </w:r>
      <w:r>
        <w:rPr>
          <w:color w:val="000000"/>
          <w:lang w:val="en-US" w:eastAsia="en-US"/>
        </w:rPr>
        <w:t xml:space="preserve"> Dor., from 98 Babson Street to 10 Dania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98 Babson Street to 27  Merola Park.</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26 Merola Park to 10 Dania Street.</w:t>
      </w:r>
      <w:r>
        <w:rPr>
          <w:color w:val="000000"/>
        </w:rPr>
        <w:tab/>
        <w:tab/>
      </w:r>
      <w:r>
        <w:rPr>
          <w:color w:val="000000"/>
          <w:lang w:val="en-US" w:eastAsia="en-US"/>
        </w:rPr>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Coolidge Avenue,</w:t>
      </w:r>
      <w:r>
        <w:rPr>
          <w:color w:val="000000"/>
          <w:lang w:val="en-US" w:eastAsia="en-US"/>
        </w:rPr>
        <w:t xml:space="preserve"> B.P., Private way, from 120 Cambridge Street to southeasterly and from 34 Temple Street to northeasterly.</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Coolidge Place,</w:t>
      </w:r>
      <w:r>
        <w:rPr>
          <w:color w:val="000000"/>
          <w:lang w:val="en-US" w:eastAsia="en-US"/>
        </w:rPr>
        <w:t xml:space="preserve"> S.B., Private way, from 112 Bolton Street to 217 West Second Street.</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Coolidge Road,</w:t>
      </w:r>
      <w:r>
        <w:rPr>
          <w:color w:val="000000"/>
          <w:lang w:val="en-US" w:eastAsia="en-US"/>
        </w:rPr>
        <w:t xml:space="preserve"> Bri., Public way, from 41 Mansfield Street to 283 North Harvard Street.</w:t>
      </w:r>
    </w:p>
    <w:p>
      <w:pPr>
        <w:pStyle w:val="Tab2"/>
        <w:rPr/>
      </w:pPr>
      <w:r>
        <w:rPr>
          <w:color w:val="000000"/>
        </w:rPr>
        <w:t>1 - 73, 2 - 54</w:t>
        <w:tab/>
        <w:t>22</w:t>
        <w:tab/>
        <w:t>1</w:t>
        <w:tab/>
        <w:t>9</w:t>
        <w:tab/>
        <w:t>4</w:t>
        <w:tab/>
        <w:t>02134</w:t>
      </w:r>
    </w:p>
    <w:p>
      <w:pPr>
        <w:pStyle w:val="Tab2"/>
        <w:spacing w:before="0" w:after="120"/>
        <w:rPr/>
      </w:pPr>
      <w:r>
        <w:rPr>
          <w:color w:val="000000"/>
        </w:rPr>
        <w:t>62 - 70</w:t>
        <w:tab/>
        <w:t>22</w:t>
        <w:tab/>
        <w:t>2</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Coolidge Road,</w:t>
      </w:r>
      <w:r>
        <w:rPr>
          <w:color w:val="000000"/>
          <w:lang w:val="en-US" w:eastAsia="en-US"/>
        </w:rPr>
        <w:t xml:space="preserve"> Dor., Private way, from 872 Washington Street to approximately 148 feet northeasterly.</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Cooper Street,</w:t>
      </w:r>
      <w:r>
        <w:rPr>
          <w:color w:val="000000"/>
          <w:lang w:val="en-US" w:eastAsia="en-US"/>
        </w:rPr>
        <w:t xml:space="preserve"> B.P., Public way, from 45 North Washington Street to 110 Salem Street.</w:t>
        <w:tab/>
        <w:tab/>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Copeland Park</w:t>
      </w:r>
      <w:r>
        <w:rPr>
          <w:color w:val="000000"/>
          <w:lang w:val="en-US" w:eastAsia="en-US"/>
        </w:rPr>
        <w:t>, Rox., Public way, from 59 Copeland Street to approximately 126 feet southeasterly.</w:t>
        <w:tab/>
        <w:tab/>
        <w:t>12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Copeland Place,</w:t>
      </w:r>
      <w:r>
        <w:rPr>
          <w:color w:val="000000"/>
          <w:lang w:val="en-US" w:eastAsia="en-US"/>
        </w:rPr>
        <w:t xml:space="preserve"> Rox., Private way, from 69 Copeland Street to southeasterly.</w:t>
        <w:tab/>
        <w:tab/>
        <w:t>12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Copeland Street,</w:t>
      </w:r>
      <w:r>
        <w:rPr>
          <w:color w:val="000000"/>
          <w:lang w:val="en-US" w:eastAsia="en-US"/>
        </w:rPr>
        <w:t xml:space="preserve"> Rox., Public way, from 75 Moreland Street to 260 Warren Street at Waverly Street.</w:t>
      </w:r>
    </w:p>
    <w:p>
      <w:pPr>
        <w:pStyle w:val="Tab2"/>
        <w:rPr>
          <w:color w:val="000000"/>
        </w:rPr>
      </w:pPr>
      <w:r>
        <w:rPr>
          <w:color w:val="000000"/>
        </w:rPr>
        <w:t>Odd</w:t>
        <w:tab/>
        <w:t>12</w:t>
        <w:tab/>
        <w:t>4</w:t>
        <w:tab/>
        <w:t>7</w:t>
        <w:tab/>
        <w:t>10</w:t>
        <w:tab/>
        <w:t>02119</w:t>
      </w:r>
    </w:p>
    <w:p>
      <w:pPr>
        <w:pStyle w:val="Tab2"/>
        <w:spacing w:before="0" w:after="120"/>
        <w:rPr>
          <w:color w:val="000000"/>
        </w:rPr>
      </w:pPr>
      <w:r>
        <w:rPr>
          <w:color w:val="000000"/>
        </w:rPr>
        <w:t>Even</w:t>
        <w:tab/>
        <w:t>12</w:t>
        <w:tab/>
        <w:t>1</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Copenger Street,</w:t>
      </w:r>
      <w:r>
        <w:rPr>
          <w:color w:val="000000"/>
          <w:lang w:val="en-US" w:eastAsia="en-US"/>
        </w:rPr>
        <w:t xml:space="preserve"> Rox., Public way, from 27 Parker Hill Avenue to approximately 195 feet southwesterly.</w:t>
        <w:tab/>
        <w:tab/>
        <w:t>10</w:t>
        <w:tab/>
        <w:t>8</w:t>
        <w:tab/>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Copley Square,</w:t>
      </w:r>
      <w:r>
        <w:rPr>
          <w:color w:val="000000"/>
          <w:lang w:val="en-US" w:eastAsia="en-US"/>
        </w:rPr>
        <w:t xml:space="preserve"> B.P., at the junction of Boylston Street, Dartmouth Street, Huntington Avenue, St. James Avenue and Trinity Place.</w:t>
      </w:r>
      <w:r>
        <w:rPr>
          <w:color w:val="000000"/>
        </w:rPr>
        <w:tab/>
        <w:tab/>
        <w:t>4</w:t>
        <w:tab/>
        <w:t>2</w:t>
        <w:tab/>
        <w:t>2</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Copley Street,</w:t>
      </w:r>
      <w:r>
        <w:rPr>
          <w:color w:val="000000"/>
          <w:lang w:val="en-US" w:eastAsia="en-US"/>
        </w:rPr>
        <w:t xml:space="preserve"> Rox., W.R., Public way, from opposite 158 School Street to approximately 138 feet northeast of Atherton Street.</w:t>
        <w:tab/>
        <w:tab/>
        <w:t>11</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Cs w:val="17"/>
          <w:lang w:val="en-US" w:eastAsia="en-US"/>
        </w:rPr>
        <w:t>Coppens Square, Dor.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Cs w:val="17"/>
          <w:lang w:val="en-US" w:eastAsia="en-US"/>
        </w:rPr>
        <w:t xml:space="preserve">  </w:t>
      </w:r>
      <w:r>
        <w:rPr>
          <w:b/>
          <w:color w:val="000000"/>
          <w:szCs w:val="17"/>
          <w:lang w:val="en-US" w:eastAsia="en-US"/>
        </w:rPr>
        <w:t xml:space="preserve">Note; </w:t>
      </w:r>
      <w:r>
        <w:rPr>
          <w:color w:val="000000"/>
          <w:szCs w:val="17"/>
          <w:lang w:val="en-US" w:eastAsia="en-US"/>
        </w:rPr>
        <w:t>see Reverend Francis X. Coppens Square.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Coppersmith Way</w:t>
      </w:r>
      <w:r>
        <w:rPr>
          <w:color w:val="000000"/>
          <w:lang w:val="en-US" w:eastAsia="en-US"/>
        </w:rPr>
        <w:t>, E.B., Private way, from 71 Border Street to 62 Liverpool Street.</w:t>
        <w:tab/>
        <w:tab/>
        <w:t>1</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Copp's Hill Terrace</w:t>
      </w:r>
      <w:r>
        <w:rPr>
          <w:color w:val="000000"/>
          <w:lang w:val="en-US" w:eastAsia="en-US"/>
        </w:rPr>
        <w:t>, B.P., Public way, from 93 Charter Street to 536 Commercial Street.</w:t>
        <w:tab/>
        <w:tab/>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Copp's Hill Terraces,</w:t>
      </w:r>
      <w:r>
        <w:rPr>
          <w:color w:val="000000"/>
          <w:lang w:val="en-US" w:eastAsia="en-US"/>
        </w:rPr>
        <w:t xml:space="preserve"> B.P., Private way, bounded by Charter Street, Commercial Street, Copp's Hill Terrace and Jackson Avenue.</w:t>
        <w:tab/>
        <w:tab/>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Coral Place,</w:t>
      </w:r>
      <w:r>
        <w:rPr>
          <w:color w:val="000000"/>
          <w:lang w:val="en-US" w:eastAsia="en-US"/>
        </w:rPr>
        <w:t xml:space="preserve"> Chsn., Private way, from 92 Pearl Street to northwesterly.</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Corbet Street,</w:t>
      </w:r>
      <w:r>
        <w:rPr>
          <w:color w:val="000000"/>
          <w:lang w:val="en-US" w:eastAsia="en-US"/>
        </w:rPr>
        <w:t xml:space="preserve"> Dor., Public way, from 926 Morton Street to 308 Norfolk Street.</w:t>
        <w:tab/>
        <w:tab/>
        <w:t>17</w:t>
      </w:r>
      <w:r>
        <w:rPr>
          <w:color w:val="000000"/>
        </w:rPr>
        <w:tab/>
      </w:r>
      <w:r>
        <w:rPr>
          <w:color w:val="000000"/>
          <w:lang w:val="en-US" w:eastAsia="en-US"/>
        </w:rPr>
        <w:t>10</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Corcilius Way,</w:t>
      </w:r>
      <w:r>
        <w:rPr>
          <w:color w:val="000000"/>
          <w:lang w:val="en-US" w:eastAsia="en-US"/>
        </w:rPr>
        <w:t xml:space="preserve"> W.R.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see Teddy Corcilius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Corcoran Drive,</w:t>
      </w:r>
      <w:r>
        <w:rPr>
          <w:color w:val="000000"/>
          <w:lang w:val="en-US" w:eastAsia="en-US"/>
        </w:rPr>
        <w:t xml:space="preserve"> H.P., Public way, from 29 New Bedford Street to approximately 235 feet southwesterly.</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Cordis Street,</w:t>
      </w:r>
      <w:r>
        <w:rPr>
          <w:color w:val="000000"/>
          <w:lang w:val="en-US" w:eastAsia="en-US"/>
        </w:rPr>
        <w:t xml:space="preserve"> Chsn., Public way, from 34 High Street to 91 Warren Street.</w:t>
        <w:tab/>
        <w:tab/>
        <w:t>2</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Cordis Street Avenue,</w:t>
      </w:r>
      <w:r>
        <w:rPr>
          <w:color w:val="000000"/>
          <w:lang w:val="en-US" w:eastAsia="en-US"/>
        </w:rPr>
        <w:t xml:space="preserve"> Chsn., Public way, from 19 Cordis Street to 42 Pleasant Street.</w:t>
        <w:tab/>
        <w:tab/>
        <w:t>2</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Corey Road,</w:t>
      </w:r>
      <w:r>
        <w:rPr>
          <w:color w:val="000000"/>
          <w:lang w:val="en-US" w:eastAsia="en-US"/>
        </w:rPr>
        <w:t xml:space="preserve"> Bri., Public way, from near 239 Kelton Street to the Boston and Brookline Boundary Line.</w:t>
      </w:r>
    </w:p>
    <w:p>
      <w:pPr>
        <w:pStyle w:val="Tab2"/>
        <w:rPr/>
      </w:pPr>
      <w:r>
        <w:rPr>
          <w:color w:val="000000"/>
        </w:rPr>
        <w:t>63 - 155, 64 - 158</w:t>
        <w:tab/>
        <w:t>21</w:t>
        <w:tab/>
        <w:t>12</w:t>
        <w:tab/>
        <w:t>9</w:t>
        <w:tab/>
        <w:t>4</w:t>
        <w:tab/>
        <w:t>02146</w:t>
      </w:r>
    </w:p>
    <w:p>
      <w:pPr>
        <w:pStyle w:val="Tab2"/>
        <w:rPr/>
      </w:pPr>
      <w:r>
        <w:rPr>
          <w:color w:val="000000"/>
        </w:rPr>
        <w:t>157 - 211, 160 - 212</w:t>
        <w:tab/>
        <w:t>21</w:t>
        <w:tab/>
        <w:t>10</w:t>
        <w:tab/>
        <w:t>9</w:t>
        <w:tab/>
        <w:t>4</w:t>
        <w:tab/>
        <w:t>02146</w:t>
      </w:r>
    </w:p>
    <w:p>
      <w:pPr>
        <w:pStyle w:val="Tab2"/>
        <w:spacing w:before="0" w:after="120"/>
        <w:rPr/>
      </w:pPr>
      <w:r>
        <w:rPr>
          <w:color w:val="000000"/>
        </w:rPr>
        <w:t>215 - 293, 216 - 294</w:t>
        <w:tab/>
        <w:t>21</w:t>
        <w:tab/>
        <w:t>8</w:t>
        <w:tab/>
        <w:t>9</w:t>
        <w:tab/>
        <w:t>4</w:t>
        <w:tab/>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Corey Street,</w:t>
      </w:r>
      <w:r>
        <w:rPr>
          <w:color w:val="000000"/>
          <w:lang w:val="en-US" w:eastAsia="en-US"/>
        </w:rPr>
        <w:t xml:space="preserve"> Chsn., Public way, from  Medford Street between Decatur Street and Tufts Street to Moulton Street near and opposite 34 Vine Street.</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Corey Street,</w:t>
      </w:r>
      <w:r>
        <w:rPr>
          <w:color w:val="000000"/>
          <w:lang w:val="en-US" w:eastAsia="en-US"/>
        </w:rPr>
        <w:t xml:space="preserve"> W.R., Public way, from opposite 117 Park Street to the Boston and Newton Boundary Line.</w:t>
      </w:r>
    </w:p>
    <w:p>
      <w:pPr>
        <w:pStyle w:val="Tab2"/>
        <w:rPr/>
      </w:pPr>
      <w:r>
        <w:rPr>
          <w:color w:val="000000"/>
        </w:rPr>
        <w:t>1 - 201, 18 - 152</w:t>
        <w:tab/>
        <w:t>20</w:t>
        <w:tab/>
        <w:t>18</w:t>
        <w:tab/>
        <w:t>6</w:t>
        <w:tab/>
        <w:t>6</w:t>
        <w:tab/>
        <w:t>02132</w:t>
      </w:r>
    </w:p>
    <w:p>
      <w:pPr>
        <w:pStyle w:val="Tab2"/>
        <w:rPr/>
      </w:pPr>
      <w:r>
        <w:rPr>
          <w:color w:val="000000"/>
        </w:rPr>
        <w:t>2 - 16</w:t>
        <w:tab/>
        <w:t>20</w:t>
        <w:tab/>
        <w:t>12</w:t>
        <w:tab/>
        <w:t>6</w:t>
        <w:tab/>
        <w:t>6</w:t>
        <w:tab/>
        <w:t>02132</w:t>
      </w:r>
    </w:p>
    <w:p>
      <w:pPr>
        <w:pStyle w:val="Tab2"/>
        <w:rPr/>
      </w:pPr>
      <w:r>
        <w:rPr>
          <w:color w:val="000000"/>
        </w:rPr>
        <w:t>154 - 240</w:t>
        <w:tab/>
        <w:t>20</w:t>
        <w:tab/>
        <w:t>12</w:t>
        <w:tab/>
        <w:t>6</w:t>
        <w:tab/>
        <w:t>6</w:t>
        <w:tab/>
        <w:t>02132</w:t>
      </w:r>
    </w:p>
    <w:p>
      <w:pPr>
        <w:pStyle w:val="Tab2"/>
        <w:rPr/>
      </w:pPr>
      <w:r>
        <w:rPr>
          <w:color w:val="000000"/>
        </w:rPr>
        <w:t>209 - 425</w:t>
        <w:tab/>
        <w:t>20</w:t>
        <w:tab/>
        <w:t>20</w:t>
        <w:tab/>
        <w:t>6</w:t>
        <w:tab/>
        <w:t>6</w:t>
        <w:tab/>
        <w:t>02132</w:t>
      </w:r>
    </w:p>
    <w:p>
      <w:pPr>
        <w:pStyle w:val="Tab2"/>
        <w:spacing w:before="0" w:after="120"/>
        <w:rPr/>
      </w:pPr>
      <w:r>
        <w:rPr>
          <w:color w:val="000000"/>
        </w:rPr>
        <w:t>244 - 424</w:t>
        <w:tab/>
        <w:t>20</w:t>
        <w:tab/>
        <w:t>17</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Corey Terrace,</w:t>
      </w:r>
      <w:r>
        <w:rPr>
          <w:color w:val="000000"/>
          <w:lang w:val="en-US" w:eastAsia="en-US"/>
        </w:rPr>
        <w:t xml:space="preserve"> W.R., Public way, from 136 Corey Street to approximately 290 feet southwesterly.</w:t>
        <w:tab/>
        <w:tab/>
        <w:t>20</w:t>
      </w:r>
      <w:r>
        <w:rPr>
          <w:color w:val="000000"/>
        </w:rPr>
        <w:tab/>
      </w:r>
      <w:r>
        <w:rPr>
          <w:color w:val="000000"/>
          <w:lang w:val="en-US" w:eastAsia="en-US"/>
        </w:rPr>
        <w:t>18</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Corinne Road,</w:t>
      </w:r>
      <w:r>
        <w:rPr>
          <w:color w:val="000000"/>
          <w:lang w:val="en-US" w:eastAsia="en-US"/>
        </w:rPr>
        <w:t xml:space="preserve"> Bri., Public way, from 48  Falkland Street to 9 Ranelegh Road.</w:t>
        <w:tab/>
        <w:tab/>
        <w:t>22</w:t>
      </w:r>
      <w:r>
        <w:rPr>
          <w:color w:val="000000"/>
        </w:rPr>
        <w:tab/>
      </w:r>
      <w:r>
        <w:rPr>
          <w:color w:val="000000"/>
          <w:lang w:val="en-US" w:eastAsia="en-US"/>
        </w:rPr>
        <w:t>11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Corinth Street,</w:t>
      </w:r>
      <w:r>
        <w:rPr>
          <w:color w:val="000000"/>
          <w:lang w:val="en-US" w:eastAsia="en-US"/>
        </w:rPr>
        <w:t xml:space="preserve"> W.R., Public way, from 22 Belgrade Avenue to 4249 Washington Street.</w:t>
        <w:tab/>
        <w:tab/>
        <w:t>20</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Corman Road,</w:t>
      </w:r>
      <w:r>
        <w:rPr>
          <w:color w:val="000000"/>
          <w:lang w:val="en-US" w:eastAsia="en-US"/>
        </w:rPr>
        <w:t xml:space="preserve"> Dor., Public way, from 722 Cummins Highway to 32 Hallowell Street.</w:t>
        <w:tab/>
        <w:tab/>
        <w:t>18</w:t>
        <w:tab/>
        <w:t>21</w:t>
        <w:tab/>
        <w:t>5</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Cornauba Street,</w:t>
      </w:r>
      <w:r>
        <w:rPr>
          <w:color w:val="000000"/>
          <w:lang w:val="en-US" w:eastAsia="en-US"/>
        </w:rPr>
        <w:t xml:space="preserve"> W.R., Private way, from 22 Brown Avenue to 23 Cornauba Street.</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Cornauba Street Extension,</w:t>
      </w:r>
      <w:r>
        <w:rPr>
          <w:color w:val="000000"/>
          <w:lang w:val="en-US" w:eastAsia="en-US"/>
        </w:rPr>
        <w:t xml:space="preserve"> W.R., Public way, from 9 Cornauba Street to 278 Poplar Street.</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Cornelia Street,</w:t>
      </w:r>
      <w:r>
        <w:rPr>
          <w:color w:val="000000"/>
          <w:lang w:val="en-US" w:eastAsia="en-US"/>
        </w:rPr>
        <w:t xml:space="preserve"> Rox., Public way, from opposite 47 McGreevey Way to 43 Smith Street.</w:t>
        <w:tab/>
        <w:tab/>
        <w:t>10</w:t>
        <w:tab/>
        <w:t>1</w:t>
        <w:tab/>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Cornell Street,</w:t>
      </w:r>
      <w:r>
        <w:rPr>
          <w:color w:val="000000"/>
          <w:lang w:val="en-US" w:eastAsia="en-US"/>
        </w:rPr>
        <w:t xml:space="preserve"> W.R., Public way, from 84 Colberg Avenue to 475 Poplar Street.</w:t>
      </w:r>
    </w:p>
    <w:p>
      <w:pPr>
        <w:pStyle w:val="Tab2"/>
        <w:rPr/>
      </w:pPr>
      <w:r>
        <w:rPr>
          <w:color w:val="000000"/>
        </w:rPr>
        <w:t>1 - 221, 2 - 220</w:t>
        <w:tab/>
        <w:t>18</w:t>
        <w:tab/>
        <w:t>10</w:t>
        <w:tab/>
        <w:t>5</w:t>
        <w:tab/>
        <w:t>6</w:t>
        <w:tab/>
        <w:t>02131</w:t>
      </w:r>
    </w:p>
    <w:p>
      <w:pPr>
        <w:pStyle w:val="Tab2"/>
        <w:rPr/>
      </w:pPr>
      <w:r>
        <w:rPr>
          <w:color w:val="000000"/>
        </w:rPr>
        <w:t>222 - 358, 229 - 319</w:t>
        <w:tab/>
        <w:t>20</w:t>
        <w:tab/>
        <w:t>9</w:t>
        <w:tab/>
        <w:t>5</w:t>
        <w:tab/>
        <w:t>6</w:t>
        <w:tab/>
        <w:t>02131</w:t>
      </w:r>
    </w:p>
    <w:p>
      <w:pPr>
        <w:pStyle w:val="Tab2"/>
        <w:rPr/>
      </w:pPr>
      <w:r>
        <w:rPr>
          <w:color w:val="000000"/>
        </w:rPr>
        <w:t>321 - 389, 360 - 400</w:t>
        <w:tab/>
        <w:t>20</w:t>
        <w:tab/>
        <w:t>8</w:t>
        <w:tab/>
        <w:t>5</w:t>
        <w:tab/>
        <w:t>6</w:t>
        <w:tab/>
        <w:t>02131</w:t>
      </w:r>
    </w:p>
    <w:p>
      <w:pPr>
        <w:pStyle w:val="Tab2"/>
        <w:spacing w:before="0" w:after="120"/>
        <w:rPr/>
      </w:pPr>
      <w:r>
        <w:rPr>
          <w:color w:val="000000"/>
        </w:rPr>
        <w:t>395 - 401</w:t>
        <w:tab/>
        <w:t>20</w:t>
        <w:tab/>
        <w:t>2</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Cornhill</w:t>
      </w:r>
      <w:r>
        <w:rPr>
          <w:color w:val="000000"/>
          <w:lang w:val="en-US" w:eastAsia="en-US"/>
        </w:rPr>
        <w:t>, B.P., Public way, from Franklin Avenue to approximately 144 feet southeasterly.</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Cornwall Street,</w:t>
      </w:r>
      <w:r>
        <w:rPr>
          <w:color w:val="000000"/>
          <w:lang w:val="en-US" w:eastAsia="en-US"/>
        </w:rPr>
        <w:t xml:space="preserve"> W.R., Public way, from 364 Amory Street to 3251 Washington Street.</w:t>
        <w:tab/>
        <w:tab/>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Corona Street,</w:t>
      </w:r>
      <w:r>
        <w:rPr>
          <w:color w:val="000000"/>
          <w:lang w:val="en-US" w:eastAsia="en-US"/>
        </w:rPr>
        <w:t xml:space="preserve"> Dor., Public way, from 51 Bowdoin Street to opposite 378 Geneva Avenue.</w:t>
        <w:tab/>
        <w:tab/>
        <w:t>15</w:t>
        <w:tab/>
        <w:t>5</w:t>
        <w:tab/>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Coronado Road,</w:t>
      </w:r>
      <w:r>
        <w:rPr>
          <w:color w:val="000000"/>
          <w:lang w:val="en-US" w:eastAsia="en-US"/>
        </w:rPr>
        <w:t xml:space="preserve"> H.P., Public way, from 24 Belnel Road to 9 Osceola Street.</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Cortes Street,</w:t>
      </w:r>
      <w:r>
        <w:rPr>
          <w:color w:val="000000"/>
          <w:lang w:val="en-US" w:eastAsia="en-US"/>
        </w:rPr>
        <w:t xml:space="preserve"> B.P., Public way, from 145 Arlington Street to 119 Berkeley Street.</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Corwin Street,</w:t>
      </w:r>
      <w:r>
        <w:rPr>
          <w:color w:val="000000"/>
          <w:lang w:val="en-US" w:eastAsia="en-US"/>
        </w:rPr>
        <w:t xml:space="preserve"> Dor., Public way, from 17 Arcadia Street to near 261 Westville Street.</w:t>
      </w:r>
    </w:p>
    <w:p>
      <w:pPr>
        <w:pStyle w:val="Tab2"/>
        <w:rPr>
          <w:color w:val="000000"/>
        </w:rPr>
      </w:pPr>
      <w:r>
        <w:rPr>
          <w:color w:val="000000"/>
        </w:rPr>
        <w:t>Odd</w:t>
        <w:tab/>
        <w:t>15</w:t>
        <w:tab/>
        <w:t>9</w:t>
        <w:tab/>
        <w:t>3</w:t>
        <w:tab/>
        <w:t>3</w:t>
        <w:tab/>
        <w:t>02122</w:t>
      </w:r>
    </w:p>
    <w:p>
      <w:pPr>
        <w:pStyle w:val="Tab2"/>
        <w:spacing w:before="0" w:after="120"/>
        <w:rPr>
          <w:color w:val="000000"/>
        </w:rPr>
      </w:pPr>
      <w:r>
        <w:rPr>
          <w:color w:val="000000"/>
        </w:rPr>
        <w:t>Even</w:t>
        <w:tab/>
        <w:t>15</w:t>
        <w:tab/>
        <w:t>8</w:t>
        <w:tab/>
        <w:t>3</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Costello Circle,</w:t>
      </w:r>
      <w:r>
        <w:rPr>
          <w:color w:val="000000"/>
          <w:lang w:val="en-US" w:eastAsia="en-US"/>
        </w:rPr>
        <w:t xml:space="preserve"> S.B., Private way, from Crowley-Rogers Way to Crowley-Rogers Way.</w:t>
        <w:tab/>
        <w:tab/>
        <w:t>6</w:t>
      </w:r>
      <w:r>
        <w:rPr>
          <w:color w:val="000000"/>
        </w:rPr>
        <w:tab/>
        <w:t>1</w:t>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Cs w:val="17"/>
          <w:lang w:val="en-US" w:eastAsia="en-US"/>
        </w:rPr>
        <w:t>Costello Place, Dor.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Cs w:val="17"/>
          <w:lang w:val="en-US" w:eastAsia="en-US"/>
        </w:rPr>
        <w:t xml:space="preserve">  </w:t>
      </w:r>
      <w:r>
        <w:rPr>
          <w:b/>
          <w:color w:val="000000"/>
          <w:szCs w:val="17"/>
          <w:lang w:val="en-US" w:eastAsia="en-US"/>
        </w:rPr>
        <w:t xml:space="preserve">Note; </w:t>
      </w:r>
      <w:r>
        <w:rPr>
          <w:color w:val="000000"/>
          <w:szCs w:val="17"/>
          <w:lang w:val="en-US" w:eastAsia="en-US"/>
        </w:rPr>
        <w:t>see Reverend Robert M. Costello Place.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Cottage Court,</w:t>
      </w:r>
      <w:r>
        <w:rPr>
          <w:color w:val="000000"/>
          <w:lang w:val="en-US" w:eastAsia="en-US"/>
        </w:rPr>
        <w:t xml:space="preserve"> Rox., Private way, from 17 Gayland Street to 30 Julian Street.</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Cottage Place,</w:t>
      </w:r>
      <w:r>
        <w:rPr>
          <w:color w:val="000000"/>
          <w:lang w:val="en-US" w:eastAsia="en-US"/>
        </w:rPr>
        <w:t xml:space="preserve"> H.P., Private way, from 12 Winslow Street to southwesterly.</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10</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Cottage Road,</w:t>
      </w:r>
      <w:r>
        <w:rPr>
          <w:color w:val="000000"/>
          <w:lang w:val="en-US" w:eastAsia="en-US"/>
        </w:rPr>
        <w:t xml:space="preserve"> W.R., Private way, from 2444 Centre Street to 48 Spring Road.</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Cottage Street,</w:t>
      </w:r>
      <w:r>
        <w:rPr>
          <w:color w:val="000000"/>
          <w:lang w:val="en-US" w:eastAsia="en-US"/>
        </w:rPr>
        <w:t xml:space="preserve"> E.B., Public way, from 118 Marginal Street to near 191 Porter Street.</w:t>
      </w:r>
    </w:p>
    <w:p>
      <w:pPr>
        <w:pStyle w:val="Tab2"/>
        <w:rPr/>
      </w:pPr>
      <w:r>
        <w:rPr>
          <w:color w:val="000000"/>
        </w:rPr>
        <w:t>1 - 81</w:t>
        <w:tab/>
        <w:t>1</w:t>
        <w:tab/>
        <w:t>1</w:t>
        <w:tab/>
        <w:t>1</w:t>
        <w:tab/>
        <w:t>9</w:t>
        <w:tab/>
        <w:t>02128</w:t>
      </w:r>
    </w:p>
    <w:p>
      <w:pPr>
        <w:pStyle w:val="Tab2"/>
        <w:rPr/>
      </w:pPr>
      <w:r>
        <w:rPr>
          <w:color w:val="000000"/>
        </w:rPr>
        <w:t>2 - 86</w:t>
        <w:tab/>
        <w:t>1</w:t>
        <w:tab/>
        <w:t>3</w:t>
        <w:tab/>
        <w:t>1</w:t>
        <w:tab/>
        <w:t>9</w:t>
        <w:tab/>
        <w:t>02128</w:t>
      </w:r>
    </w:p>
    <w:p>
      <w:pPr>
        <w:pStyle w:val="Tab2"/>
        <w:spacing w:before="0" w:after="120"/>
        <w:rPr/>
      </w:pPr>
      <w:r>
        <w:rPr>
          <w:color w:val="000000"/>
        </w:rPr>
        <w:t>85 - 183, 88 - 194</w:t>
        <w:tab/>
        <w:t>1</w:t>
        <w:tab/>
        <w:t>2</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Cottage Street,</w:t>
      </w:r>
      <w:r>
        <w:rPr>
          <w:color w:val="000000"/>
          <w:lang w:val="en-US" w:eastAsia="en-US"/>
        </w:rPr>
        <w:t xml:space="preserve"> S.B., Private way, from 190 Old Colony Avenue to 169 West Ninth Street.</w:t>
        <w:tab/>
        <w:tab/>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Cotting Street,</w:t>
      </w:r>
      <w:r>
        <w:rPr>
          <w:color w:val="000000"/>
          <w:lang w:val="en-US" w:eastAsia="en-US"/>
        </w:rPr>
        <w:t xml:space="preserve"> B.P., Public way, from Lomasney Way to approximately 225 feet northeasterly.</w:t>
        <w:tab/>
        <w:tab/>
        <w:t>3</w:t>
        <w:tab/>
        <w:t>5</w:t>
        <w:tab/>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Cotton Street,</w:t>
      </w:r>
      <w:r>
        <w:rPr>
          <w:color w:val="000000"/>
          <w:lang w:val="en-US" w:eastAsia="en-US"/>
        </w:rPr>
        <w:t xml:space="preserve"> W.R., Public way, from 46 Fairview Street to 109 Walter Street.</w:t>
        <w:tab/>
        <w:tab/>
        <w:t>20</w:t>
      </w:r>
      <w:r>
        <w:rPr>
          <w:color w:val="000000"/>
        </w:rPr>
        <w:tab/>
      </w:r>
      <w:r>
        <w:rPr>
          <w:color w:val="000000"/>
          <w:lang w:val="en-US" w:eastAsia="en-US"/>
        </w:rPr>
        <w:t>4</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Cottrell Street,</w:t>
      </w:r>
      <w:r>
        <w:rPr>
          <w:color w:val="000000"/>
          <w:lang w:val="en-US" w:eastAsia="en-US"/>
        </w:rPr>
        <w:t xml:space="preserve"> Dor., Private way, from 84 Mt. Vernon Street to the State Highway location.</w:t>
        <w:tab/>
        <w:tab/>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Cotuit Street,</w:t>
      </w:r>
      <w:r>
        <w:rPr>
          <w:color w:val="000000"/>
          <w:lang w:val="en-US" w:eastAsia="en-US"/>
        </w:rPr>
        <w:t xml:space="preserve"> W.R., Public way, from 416 Baker Street to Barnes Street between Berwick Street and Durant Street.</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Countryside Drive,</w:t>
      </w:r>
      <w:r>
        <w:rPr>
          <w:color w:val="000000"/>
          <w:lang w:val="en-US" w:eastAsia="en-US"/>
        </w:rPr>
        <w:t xml:space="preserve"> Dor., Public way, from opposite 1082 Morton Street to approximately 435 feet southwesterly.</w:t>
        <w:tab/>
        <w:tab/>
        <w:t>17</w:t>
      </w:r>
      <w:r>
        <w:rPr>
          <w:color w:val="000000"/>
        </w:rPr>
        <w:tab/>
      </w:r>
      <w:r>
        <w:rPr>
          <w:color w:val="000000"/>
          <w:lang w:val="en-US" w:eastAsia="en-US"/>
        </w:rPr>
        <w:t>14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Court Square,</w:t>
      </w:r>
      <w:r>
        <w:rPr>
          <w:color w:val="000000"/>
          <w:lang w:val="en-US" w:eastAsia="en-US"/>
        </w:rPr>
        <w:t xml:space="preserve"> B.P., Public way, from opposite 17 Court Street around the Old City Hall Annex Building to 40 Court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Court Street,</w:t>
      </w:r>
      <w:r>
        <w:rPr>
          <w:color w:val="000000"/>
          <w:lang w:val="en-US" w:eastAsia="en-US"/>
        </w:rPr>
        <w:t xml:space="preserve"> B.P., Public way, from 2 Tremont Street to 201 Washington Street.</w:t>
      </w:r>
      <w:r>
        <w:rPr>
          <w:color w:val="000000"/>
        </w:rPr>
        <w:tab/>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Courthouse Way,</w:t>
      </w:r>
      <w:r>
        <w:rPr>
          <w:color w:val="000000"/>
          <w:lang w:val="en-US" w:eastAsia="en-US"/>
        </w:rPr>
        <w:t xml:space="preserve"> S.B., Public way, from Liberty Drive to 12 Northern Avenue.</w:t>
        <w:tab/>
        <w:tab/>
        <w:t>6</w:t>
      </w:r>
      <w:r>
        <w:rPr>
          <w:color w:val="000000"/>
        </w:rPr>
        <w:tab/>
        <w:t>1</w:t>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Courtland Road,</w:t>
      </w:r>
      <w:r>
        <w:rPr>
          <w:color w:val="000000"/>
          <w:lang w:val="en-US" w:eastAsia="en-US"/>
        </w:rPr>
        <w:t xml:space="preserve"> Dor., Public way, from 544 Harvard Street to 619 Morton Street.</w:t>
      </w:r>
    </w:p>
    <w:p>
      <w:pPr>
        <w:pStyle w:val="Tab2"/>
        <w:rPr/>
      </w:pPr>
      <w:r>
        <w:rPr>
          <w:color w:val="000000"/>
        </w:rPr>
        <w:t>1 - 35</w:t>
        <w:tab/>
        <w:t>14</w:t>
        <w:tab/>
        <w:t>11</w:t>
        <w:tab/>
        <w:t>4</w:t>
        <w:tab/>
        <w:t>7</w:t>
        <w:tab/>
        <w:t>02126</w:t>
      </w:r>
    </w:p>
    <w:p>
      <w:pPr>
        <w:pStyle w:val="Tab2"/>
        <w:spacing w:before="0" w:after="120"/>
        <w:rPr>
          <w:color w:val="000000"/>
        </w:rPr>
      </w:pPr>
      <w:r>
        <w:rPr>
          <w:color w:val="000000"/>
        </w:rPr>
        <w:t>2 - 30</w:t>
        <w:tab/>
        <w:t>14</w:t>
        <w:tab/>
        <w:t>14</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Courtney Road,</w:t>
      </w:r>
      <w:r>
        <w:rPr>
          <w:color w:val="000000"/>
          <w:lang w:val="en-US" w:eastAsia="en-US"/>
        </w:rPr>
        <w:t xml:space="preserve"> W.R., from 90 Parklawn Road to southwest of 176 Russett 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90 Parklawn Road to 176 Russett Road at the Boston and Brookline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176 Russett Road to southwesterly.</w:t>
      </w:r>
      <w:r>
        <w:rPr>
          <w:color w:val="000000"/>
        </w:rPr>
        <w:tab/>
        <w:tab/>
      </w:r>
      <w:r>
        <w:rPr>
          <w:color w:val="000000"/>
          <w:lang w:val="en-US" w:eastAsia="en-US"/>
        </w:rPr>
        <w:t>20</w:t>
      </w:r>
      <w:r>
        <w:rPr>
          <w:color w:val="000000"/>
        </w:rPr>
        <w:tab/>
      </w:r>
      <w:r>
        <w:rPr>
          <w:color w:val="000000"/>
          <w:lang w:val="en-US" w:eastAsia="en-US"/>
        </w:rPr>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Coventry Street,</w:t>
      </w:r>
      <w:r>
        <w:rPr>
          <w:color w:val="000000"/>
          <w:lang w:val="en-US" w:eastAsia="en-US"/>
        </w:rPr>
        <w:t xml:space="preserve"> Rox., Public way, from 752 Columbus Avenue to 1031 Tremont Street.</w:t>
        <w:tab/>
        <w:tab/>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Covington Street,</w:t>
      </w:r>
      <w:r>
        <w:rPr>
          <w:color w:val="000000"/>
          <w:lang w:val="en-US" w:eastAsia="en-US"/>
        </w:rPr>
        <w:t xml:space="preserve"> S.B., Public way, from 1326 Columbia Road to 53 Thomas Park.</w:t>
      </w:r>
    </w:p>
    <w:p>
      <w:pPr>
        <w:pStyle w:val="Tab2"/>
        <w:rPr>
          <w:color w:val="000000"/>
        </w:rPr>
      </w:pPr>
      <w:r>
        <w:rPr>
          <w:color w:val="000000"/>
        </w:rPr>
        <w:t>Odd</w:t>
        <w:tab/>
        <w:t>7</w:t>
        <w:tab/>
        <w:t>3</w:t>
        <w:tab/>
        <w:t>2</w:t>
        <w:tab/>
        <w:t>5</w:t>
        <w:tab/>
        <w:t>02127</w:t>
      </w:r>
    </w:p>
    <w:p>
      <w:pPr>
        <w:pStyle w:val="Tab2"/>
        <w:spacing w:before="0" w:after="120"/>
        <w:rPr>
          <w:color w:val="000000"/>
        </w:rPr>
      </w:pPr>
      <w:r>
        <w:rPr>
          <w:color w:val="000000"/>
        </w:rPr>
        <w:t>Even</w:t>
        <w:tab/>
        <w:t>7</w:t>
        <w:tab/>
        <w:t>4</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Cowan Avenue,</w:t>
      </w:r>
      <w:r>
        <w:rPr>
          <w:color w:val="000000"/>
          <w:lang w:val="en-US" w:eastAsia="en-US"/>
        </w:rPr>
        <w:t xml:space="preserve"> W.R., Private way, from Amoret Road to High View Avenue.</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Cowing Street,</w:t>
      </w:r>
      <w:r>
        <w:rPr>
          <w:color w:val="000000"/>
          <w:lang w:val="en-US" w:eastAsia="en-US"/>
        </w:rPr>
        <w:t xml:space="preserve"> W.R., from 156 La Grange Street to 4797 Washington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4797 Washington Street to 1 Franclaire Drive.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1 Franclaire Drive to 156 La Grange Street.</w:t>
      </w:r>
      <w:r>
        <w:rPr>
          <w:color w:val="000000"/>
        </w:rPr>
        <w:tab/>
        <w:tab/>
      </w:r>
      <w:r>
        <w:rPr>
          <w:color w:val="000000"/>
          <w:lang w:val="en-US" w:eastAsia="en-US"/>
        </w:rPr>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Cowper Street,</w:t>
      </w:r>
      <w:r>
        <w:rPr>
          <w:color w:val="000000"/>
          <w:lang w:val="en-US" w:eastAsia="en-US"/>
        </w:rPr>
        <w:t xml:space="preserve"> E.B., Public way, from near 116 Moore Street to approximately 200 feet northeast of 178 Wordsworth Street.</w:t>
      </w:r>
    </w:p>
    <w:p>
      <w:pPr>
        <w:pStyle w:val="Tab2"/>
        <w:rPr/>
      </w:pPr>
      <w:r>
        <w:rPr>
          <w:color w:val="000000"/>
        </w:rPr>
        <w:t>93 - 135, 94 - 136</w:t>
        <w:tab/>
        <w:t>1</w:t>
        <w:tab/>
        <w:t>11</w:t>
        <w:tab/>
        <w:t>1</w:t>
        <w:tab/>
        <w:t>9</w:t>
        <w:tab/>
        <w:t>02128</w:t>
      </w:r>
    </w:p>
    <w:p>
      <w:pPr>
        <w:pStyle w:val="Tab2"/>
        <w:spacing w:before="0" w:after="120"/>
        <w:rPr/>
      </w:pPr>
      <w:r>
        <w:rPr>
          <w:color w:val="000000"/>
        </w:rPr>
        <w:t>137 - 185, 138 - 186</w:t>
        <w:tab/>
        <w:t>1</w:t>
        <w:tab/>
        <w:t>12</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Crab Alley,</w:t>
      </w:r>
      <w:r>
        <w:rPr>
          <w:color w:val="000000"/>
          <w:lang w:val="en-US" w:eastAsia="en-US"/>
        </w:rPr>
        <w:t xml:space="preserve"> B.P., Private way, from 22 Batterymarch Street at 4 Liberty Square to 53 Broad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Craft Place,</w:t>
      </w:r>
      <w:r>
        <w:rPr>
          <w:color w:val="000000"/>
          <w:lang w:val="en-US" w:eastAsia="en-US"/>
        </w:rPr>
        <w:t xml:space="preserve"> W.R., Private way, from 47 Wenham Street to southeasterly.</w:t>
        <w:tab/>
        <w:tab/>
        <w:t>19</w:t>
        <w:tab/>
        <w:t>7</w:t>
        <w:tab/>
        <w:t>6</w:t>
      </w:r>
      <w:r>
        <w:rPr>
          <w:color w:val="000000"/>
        </w:rPr>
        <w:tab/>
      </w:r>
      <w:r>
        <w:rPr>
          <w:color w:val="000000"/>
          <w:lang w:val="en-US" w:eastAsia="en-US"/>
        </w:rPr>
        <w:t>10</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Craftsman Street,</w:t>
      </w:r>
      <w:r>
        <w:rPr>
          <w:color w:val="000000"/>
          <w:lang w:val="en-US" w:eastAsia="en-US"/>
        </w:rPr>
        <w:t xml:space="preserve"> Bri., Private way, from 229 Brighton Avenue to 460 Cambridge Street.</w:t>
        <w:tab/>
        <w:tab/>
        <w:t>21</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Craftson Way</w:t>
      </w:r>
      <w:r>
        <w:rPr>
          <w:color w:val="000000"/>
          <w:lang w:val="en-US" w:eastAsia="en-US"/>
        </w:rPr>
        <w:t>, Rox., Private way, from 70 Jamaicaway to 75 South Huntington Avenue.</w:t>
        <w:tab/>
        <w:tab/>
        <w:t>10</w:t>
        <w:tab/>
        <w:t>8</w:t>
        <w:tab/>
        <w:t>8</w:t>
      </w:r>
      <w:r>
        <w:rPr>
          <w:color w:val="000000"/>
        </w:rPr>
        <w:tab/>
      </w:r>
      <w:r>
        <w:rPr>
          <w:color w:val="000000"/>
          <w:lang w:val="en-US" w:eastAsia="en-US"/>
        </w:rPr>
        <w:t>10</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Cragmere Terrace,</w:t>
      </w:r>
      <w:r>
        <w:rPr>
          <w:color w:val="000000"/>
          <w:lang w:val="en-US" w:eastAsia="en-US"/>
        </w:rPr>
        <w:t xml:space="preserve"> Dor., Public way, from 89 Gladeside Avenue to 40 Ridgeview Avenue.</w:t>
        <w:tab/>
        <w:tab/>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Crandall Street,</w:t>
      </w:r>
      <w:r>
        <w:rPr>
          <w:color w:val="000000"/>
          <w:lang w:val="en-US" w:eastAsia="en-US"/>
        </w:rPr>
        <w:t xml:space="preserve"> W.R., Public way, from opposite 15 Augustus Avenue to opposite 29 Hillview Avenue.</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Crane Street,</w:t>
      </w:r>
      <w:r>
        <w:rPr>
          <w:color w:val="000000"/>
          <w:lang w:val="en-US" w:eastAsia="en-US"/>
        </w:rPr>
        <w:t xml:space="preserve"> H.P., Public way, from opposite 86 Bradlee Street to approximately 280 feet northeasterly.</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Cranmore Road,</w:t>
      </w:r>
      <w:r>
        <w:rPr>
          <w:color w:val="000000"/>
          <w:lang w:val="en-US" w:eastAsia="en-US"/>
        </w:rPr>
        <w:t xml:space="preserve"> H.P., Public way, from 127 Needham Road to 1080 Truman Parkway.</w:t>
        <w:tab/>
        <w:tab/>
        <w:t>18</w:t>
      </w:r>
      <w:r>
        <w:rPr>
          <w:color w:val="000000"/>
        </w:rPr>
        <w:tab/>
      </w:r>
      <w:r>
        <w:rPr>
          <w:color w:val="000000"/>
          <w:lang w:val="en-US" w:eastAsia="en-US"/>
        </w:rPr>
        <w:t>17</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Cranston Street,</w:t>
      </w:r>
      <w:r>
        <w:rPr>
          <w:color w:val="000000"/>
          <w:lang w:val="en-US" w:eastAsia="en-US"/>
        </w:rPr>
        <w:t xml:space="preserve"> W.R., Public way, from 5 Sheridan Street to 53 Sheridan Street.</w:t>
        <w:tab/>
        <w:tab/>
        <w:t>19</w:t>
      </w:r>
      <w:r>
        <w:rPr>
          <w:color w:val="000000"/>
        </w:rPr>
        <w:tab/>
      </w:r>
      <w:r>
        <w:rPr>
          <w:color w:val="000000"/>
          <w:lang w:val="en-US" w:eastAsia="en-US"/>
        </w:rPr>
        <w:t>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Crawford Street,</w:t>
      </w:r>
      <w:r>
        <w:rPr>
          <w:color w:val="000000"/>
          <w:lang w:val="en-US" w:eastAsia="en-US"/>
        </w:rPr>
        <w:t xml:space="preserve"> Rox., Public way, from opposite 273 Walnut Avenue at Holworthy Street to 621 Warren Street.</w:t>
      </w:r>
    </w:p>
    <w:p>
      <w:pPr>
        <w:pStyle w:val="Tab2"/>
        <w:rPr/>
      </w:pPr>
      <w:r>
        <w:rPr>
          <w:color w:val="000000"/>
        </w:rPr>
        <w:t>1 - 39, 2 - 38</w:t>
        <w:tab/>
        <w:t>12</w:t>
        <w:tab/>
        <w:t>2</w:t>
        <w:tab/>
        <w:t>7</w:t>
        <w:tab/>
        <w:t>10</w:t>
        <w:tab/>
        <w:t>02121</w:t>
      </w:r>
    </w:p>
    <w:p>
      <w:pPr>
        <w:pStyle w:val="Tab2"/>
        <w:rPr/>
      </w:pPr>
      <w:r>
        <w:rPr>
          <w:color w:val="000000"/>
        </w:rPr>
        <w:t>40 - 88, 41 - 77</w:t>
        <w:tab/>
        <w:t>12</w:t>
        <w:tab/>
        <w:t>9</w:t>
        <w:tab/>
        <w:t>7</w:t>
        <w:tab/>
        <w:t>10</w:t>
        <w:tab/>
        <w:t>02120</w:t>
      </w:r>
    </w:p>
    <w:p>
      <w:pPr>
        <w:pStyle w:val="Tab2"/>
        <w:spacing w:before="0" w:after="120"/>
        <w:rPr/>
      </w:pPr>
      <w:r>
        <w:rPr>
          <w:color w:val="000000"/>
        </w:rPr>
        <w:t>81 - 165, 90 - 166</w:t>
        <w:tab/>
        <w:t>12</w:t>
        <w:tab/>
        <w:t>8</w:t>
        <w:tab/>
        <w:t>7</w:t>
        <w:tab/>
        <w:t>10</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Creek Square,</w:t>
      </w:r>
      <w:r>
        <w:rPr>
          <w:color w:val="000000"/>
          <w:lang w:val="en-US" w:eastAsia="en-US"/>
        </w:rPr>
        <w:t xml:space="preserve"> B.P., Public way, from 54 Blackstone Street to 10 Marshall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Crehore Road,</w:t>
      </w:r>
      <w:r>
        <w:rPr>
          <w:color w:val="000000"/>
          <w:lang w:val="en-US" w:eastAsia="en-US"/>
        </w:rPr>
        <w:t xml:space="preserve"> W.R., Public way, from opposite 106 Leland Road to 260 West Roxbury Parkway.</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02167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Creighton Street,</w:t>
      </w:r>
      <w:r>
        <w:rPr>
          <w:color w:val="000000"/>
          <w:lang w:val="en-US" w:eastAsia="en-US"/>
        </w:rPr>
        <w:t xml:space="preserve"> Rox., Public way, from 367 Centre Street to 66 Day Street.</w:t>
      </w:r>
    </w:p>
    <w:p>
      <w:pPr>
        <w:pStyle w:val="Tab2"/>
        <w:rPr/>
      </w:pPr>
      <w:r>
        <w:rPr>
          <w:color w:val="000000"/>
        </w:rPr>
        <w:t>1 - 39, 2 - 20</w:t>
        <w:tab/>
        <w:t>10</w:t>
        <w:tab/>
        <w:t>9</w:t>
        <w:tab/>
        <w:t>6</w:t>
        <w:tab/>
        <w:t>2</w:t>
        <w:tab/>
        <w:t>02130</w:t>
      </w:r>
    </w:p>
    <w:p>
      <w:pPr>
        <w:pStyle w:val="Tab2"/>
        <w:rPr/>
      </w:pPr>
      <w:r>
        <w:rPr>
          <w:color w:val="000000"/>
        </w:rPr>
        <w:t>24 - 60</w:t>
        <w:tab/>
        <w:t>10</w:t>
        <w:tab/>
        <w:t>8</w:t>
        <w:tab/>
        <w:t>8</w:t>
        <w:tab/>
        <w:t>2</w:t>
        <w:tab/>
        <w:t>02130</w:t>
      </w:r>
    </w:p>
    <w:p>
      <w:pPr>
        <w:pStyle w:val="Tab2"/>
        <w:spacing w:before="0" w:after="120"/>
        <w:rPr/>
      </w:pPr>
      <w:r>
        <w:rPr>
          <w:color w:val="000000"/>
        </w:rPr>
        <w:t>41 - 61</w:t>
        <w:tab/>
        <w:t>10</w:t>
        <w:tab/>
        <w:t>6</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Crescent Avenue,</w:t>
      </w:r>
      <w:r>
        <w:rPr>
          <w:color w:val="000000"/>
          <w:lang w:val="en-US" w:eastAsia="en-US"/>
        </w:rPr>
        <w:t xml:space="preserve"> Dor., Public way, from 938 Dorchester Avenue to 202 Sydney Street.</w:t>
        <w:tab/>
        <w:tab/>
        <w:t>13</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Crescent Court,</w:t>
      </w:r>
      <w:r>
        <w:rPr>
          <w:color w:val="000000"/>
          <w:lang w:val="en-US" w:eastAsia="en-US"/>
        </w:rPr>
        <w:t xml:space="preserve"> B.P., Private way, from 274 Friend Street to southwesterly.</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Crescent Street,</w:t>
      </w:r>
      <w:r>
        <w:rPr>
          <w:color w:val="000000"/>
          <w:lang w:val="en-US" w:eastAsia="en-US"/>
        </w:rPr>
        <w:t xml:space="preserve"> Chsn., Private way, from near 56 Roland Street to the Boston and Somerville Boundary Line (at the rear of 135 Cambridge Street).</w:t>
      </w:r>
      <w:r>
        <w:rPr>
          <w:color w:val="000000"/>
        </w:rPr>
        <w:tab/>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Crest Street,</w:t>
      </w:r>
      <w:r>
        <w:rPr>
          <w:color w:val="000000"/>
          <w:lang w:val="en-US" w:eastAsia="en-US"/>
        </w:rPr>
        <w:t xml:space="preserve"> W.R., Public way, from 20 Kirk Street to approximately 208 feet southwest of 26 Whittemore Street.</w:t>
        <w:tab/>
        <w:tab/>
        <w:t>20</w:t>
      </w:r>
      <w:r>
        <w:rPr>
          <w:color w:val="000000"/>
        </w:rPr>
        <w:tab/>
      </w:r>
      <w:r>
        <w:rPr>
          <w:color w:val="000000"/>
          <w:lang w:val="en-US" w:eastAsia="en-US"/>
        </w:rPr>
        <w:t>12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Cresthill Road,</w:t>
      </w:r>
      <w:r>
        <w:rPr>
          <w:color w:val="000000"/>
          <w:lang w:val="en-US" w:eastAsia="en-US"/>
        </w:rPr>
        <w:t xml:space="preserve"> Bri., Public way, from 190 Parsons Street to opposite 205 Parsons Street.</w:t>
        <w:tab/>
        <w:tab/>
        <w:t>22</w:t>
      </w:r>
      <w:r>
        <w:rPr>
          <w:color w:val="000000"/>
        </w:rPr>
        <w:tab/>
      </w:r>
      <w:r>
        <w:rPr>
          <w:color w:val="000000"/>
          <w:lang w:val="en-US" w:eastAsia="en-US"/>
        </w:rPr>
        <w:t>11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Creston Park</w:t>
      </w:r>
      <w:r>
        <w:rPr>
          <w:color w:val="000000"/>
          <w:lang w:val="en-US" w:eastAsia="en-US"/>
        </w:rPr>
        <w:t>, Rox., Public way, from opposite 11 Creston Street to approximately 144 feet northeasterly.</w:t>
        <w:tab/>
        <w:tab/>
        <w:t>14</w:t>
        <w:tab/>
        <w:t>1</w:t>
        <w:tab/>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Creston Street,</w:t>
      </w:r>
      <w:r>
        <w:rPr>
          <w:color w:val="000000"/>
          <w:lang w:val="en-US" w:eastAsia="en-US"/>
        </w:rPr>
        <w:t xml:space="preserve"> Dor., Rox., Public way, from 342 Blue Hill Avenue to 5 Normandy Street.</w:t>
        <w:tab/>
        <w:tab/>
        <w:t>14</w:t>
        <w:tab/>
        <w:t>1</w:t>
        <w:tab/>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Crestview Road,</w:t>
      </w:r>
      <w:r>
        <w:rPr>
          <w:color w:val="000000"/>
          <w:lang w:val="en-US" w:eastAsia="en-US"/>
        </w:rPr>
        <w:t xml:space="preserve"> W.R., Private way, from 60 Augustus Avenue to approximately 245 feet southeasterly.</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Crestway Road,</w:t>
      </w:r>
      <w:r>
        <w:rPr>
          <w:color w:val="000000"/>
          <w:lang w:val="en-US" w:eastAsia="en-US"/>
        </w:rPr>
        <w:t xml:space="preserve"> E.B., Public way, from 113 Faywood Avenue to 150 Waldemar Avenue.</w:t>
        <w:tab/>
        <w:tab/>
        <w:t>1</w:t>
      </w:r>
      <w:r>
        <w:rPr>
          <w:color w:val="000000"/>
        </w:rPr>
        <w:tab/>
      </w:r>
      <w:r>
        <w:rPr>
          <w:color w:val="000000"/>
          <w:lang w:val="en-US" w:eastAsia="en-US"/>
        </w:rPr>
        <w:t>14</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Crestwood Park</w:t>
      </w:r>
      <w:r>
        <w:rPr>
          <w:color w:val="000000"/>
          <w:lang w:val="en-US" w:eastAsia="en-US"/>
        </w:rPr>
        <w:t>, Rox., Public way, from opposite 135 Townsend Street to opposite 171 Townsend Street.</w:t>
        <w:tab/>
        <w:tab/>
        <w:t>12</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Cricket Lane,</w:t>
      </w:r>
      <w:r>
        <w:rPr>
          <w:color w:val="000000"/>
          <w:lang w:val="en-US" w:eastAsia="en-US"/>
        </w:rPr>
        <w:t xml:space="preserve"> W.R., Public way, from 2 Ledgewood Road to 3 Ledgewood Road.</w:t>
        <w:tab/>
        <w:tab/>
        <w:t>20</w:t>
      </w:r>
      <w:r>
        <w:rPr>
          <w:color w:val="000000"/>
        </w:rPr>
        <w:tab/>
      </w:r>
      <w:r>
        <w:rPr>
          <w:color w:val="000000"/>
          <w:lang w:val="en-US" w:eastAsia="en-US"/>
        </w:rPr>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Crispus Attucks Place,</w:t>
      </w:r>
      <w:r>
        <w:rPr>
          <w:color w:val="000000"/>
          <w:lang w:val="en-US" w:eastAsia="en-US"/>
        </w:rPr>
        <w:t xml:space="preserve"> Rox., Public way, from opposite 2613 Washington Street near Juniper Terrace to opposite 2665 Washington.</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Crockers Lane,</w:t>
      </w:r>
      <w:r>
        <w:rPr>
          <w:color w:val="000000"/>
          <w:lang w:val="en-US" w:eastAsia="en-US"/>
        </w:rPr>
        <w:t xml:space="preserve"> W.R., Public way, from 9 Shaw Street to opposite 191 St. Theresa Avenue.</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Crockett Avenue,</w:t>
      </w:r>
      <w:r>
        <w:rPr>
          <w:color w:val="000000"/>
          <w:lang w:val="en-US" w:eastAsia="en-US"/>
        </w:rPr>
        <w:t xml:space="preserve"> Dor., Public way, from 565 Gallivan Boulevard to 51 Hill Top Street.</w:t>
        <w:tab/>
        <w:tab/>
        <w:t>16</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Croftland Avenue,</w:t>
      </w:r>
      <w:r>
        <w:rPr>
          <w:color w:val="000000"/>
          <w:lang w:val="en-US" w:eastAsia="en-US"/>
        </w:rPr>
        <w:t xml:space="preserve"> Dor., Public way, from 48 Alicia Road to 892 Washington Street.</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Cromwell Road,</w:t>
      </w:r>
      <w:r>
        <w:rPr>
          <w:color w:val="000000"/>
          <w:lang w:val="en-US" w:eastAsia="en-US"/>
        </w:rPr>
        <w:t xml:space="preserve"> H.P., from 463 Huntington Avenue to 17 Park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463 Huntington Avenue to approximately 260 feet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color w:val="000000"/>
          <w:lang w:val="en-US" w:eastAsia="en-US"/>
        </w:rPr>
        <w:t>Private way, from the end of the public way to 674 Metropolitan Avenue and after an interval, from 22 Laval Street to 17 Park Street.</w:t>
      </w:r>
    </w:p>
    <w:p>
      <w:pPr>
        <w:pStyle w:val="Tab2"/>
        <w:rPr/>
      </w:pPr>
      <w:r>
        <w:rPr>
          <w:color w:val="000000"/>
        </w:rPr>
        <w:t>1 - 35, 2 - 34</w:t>
        <w:tab/>
        <w:t>18</w:t>
        <w:tab/>
        <w:t>14</w:t>
        <w:tab/>
        <w:t>5</w:t>
        <w:tab/>
        <w:t>8</w:t>
        <w:tab/>
        <w:t>02136</w:t>
      </w:r>
    </w:p>
    <w:p>
      <w:pPr>
        <w:pStyle w:val="Tab2"/>
        <w:spacing w:before="0" w:after="120"/>
        <w:rPr/>
      </w:pPr>
      <w:r>
        <w:rPr>
          <w:color w:val="000000"/>
        </w:rPr>
        <w:t>36 - 68, 37 - 69</w:t>
        <w:tab/>
        <w:t>18</w:t>
        <w:tab/>
        <w:t>15</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Crosby Square,</w:t>
      </w:r>
      <w:r>
        <w:rPr>
          <w:color w:val="000000"/>
          <w:lang w:val="en-US" w:eastAsia="en-US"/>
        </w:rPr>
        <w:t xml:space="preserve"> W.R., Private way, from 64 Everett Street to the M.B.T.A. Railroad.</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Cross Road,</w:t>
      </w:r>
      <w:r>
        <w:rPr>
          <w:color w:val="000000"/>
          <w:lang w:val="en-US" w:eastAsia="en-US"/>
        </w:rPr>
        <w:t xml:space="preserve"> W.R., Private way, from between 12 and 28 Bungalow Road to 65 Overland Road.</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Cross Street,</w:t>
      </w:r>
      <w:r>
        <w:rPr>
          <w:color w:val="000000"/>
          <w:lang w:val="en-US" w:eastAsia="en-US"/>
        </w:rPr>
        <w:t xml:space="preserve"> B.P., Public way, from 117 Atlantic Avenue to 45 North Washington Street at Cooper Street.</w:t>
      </w:r>
    </w:p>
    <w:p>
      <w:pPr>
        <w:pStyle w:val="Tab2"/>
        <w:rPr/>
      </w:pPr>
      <w:r>
        <w:rPr>
          <w:color w:val="000000"/>
        </w:rPr>
        <w:t>1 - 119, 28 - 116</w:t>
        <w:tab/>
        <w:t>3</w:t>
        <w:tab/>
        <w:t>3</w:t>
        <w:tab/>
        <w:t>1</w:t>
        <w:tab/>
        <w:t>1</w:t>
        <w:tab/>
        <w:t>02113</w:t>
      </w:r>
    </w:p>
    <w:p>
      <w:pPr>
        <w:pStyle w:val="Tab2"/>
        <w:rPr/>
      </w:pPr>
      <w:r>
        <w:rPr>
          <w:color w:val="000000"/>
        </w:rPr>
        <w:t>2 - 24</w:t>
        <w:tab/>
        <w:t>3</w:t>
        <w:tab/>
        <w:t>4</w:t>
        <w:tab/>
        <w:t>1</w:t>
        <w:tab/>
        <w:t>1</w:t>
        <w:tab/>
        <w:t>02113</w:t>
      </w:r>
    </w:p>
    <w:p>
      <w:pPr>
        <w:pStyle w:val="Tab2"/>
        <w:spacing w:before="0" w:after="120"/>
        <w:rPr/>
      </w:pPr>
      <w:r>
        <w:rPr>
          <w:color w:val="000000"/>
        </w:rPr>
        <w:t>120 - 156, 123 - 151</w:t>
        <w:tab/>
        <w:t>3</w:t>
        <w:tab/>
        <w:t>1</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Cross Street,</w:t>
      </w:r>
      <w:r>
        <w:rPr>
          <w:color w:val="000000"/>
          <w:lang w:val="en-US" w:eastAsia="en-US"/>
        </w:rPr>
        <w:t xml:space="preserve"> Chsn., Public way, from 20 Bartlett Street to 41 High Street.</w:t>
        <w:tab/>
        <w:tab/>
        <w:t>2</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Cross Street,</w:t>
      </w:r>
      <w:r>
        <w:rPr>
          <w:color w:val="000000"/>
          <w:lang w:val="en-US" w:eastAsia="en-US"/>
        </w:rPr>
        <w:t xml:space="preserve"> H.P., Public way, from 128 Readville Street to approximately 150 feet southeasterly.</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Crossland Place,</w:t>
      </w:r>
      <w:r>
        <w:rPr>
          <w:color w:val="000000"/>
          <w:lang w:val="en-US" w:eastAsia="en-US"/>
        </w:rPr>
        <w:t xml:space="preserve"> Bri., Private way, from 36 Winship Street to southeasterly.</w:t>
        <w:tab/>
        <w:tab/>
        <w:t>22</w:t>
      </w:r>
      <w:r>
        <w:rPr>
          <w:color w:val="000000"/>
        </w:rPr>
        <w:tab/>
      </w:r>
      <w:r>
        <w:rPr>
          <w:color w:val="000000"/>
          <w:lang w:val="en-US" w:eastAsia="en-US"/>
        </w:rPr>
        <w:t>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Crossman Street,</w:t>
      </w:r>
      <w:r>
        <w:rPr>
          <w:color w:val="000000"/>
          <w:lang w:val="en-US" w:eastAsia="en-US"/>
        </w:rPr>
        <w:t xml:space="preserve"> Dor., Public way, from 72 Babson Street to 243 West Selden Street.</w:t>
        <w:tab/>
        <w:tab/>
        <w:t>18</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Crosstown Avenue,</w:t>
      </w:r>
      <w:r>
        <w:rPr>
          <w:color w:val="000000"/>
          <w:lang w:val="en-US" w:eastAsia="en-US"/>
        </w:rPr>
        <w:t xml:space="preserve"> Dedham, W.R., from opposite 2598 Centre Street to 216 Stimson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20"/>
        <w:rPr/>
      </w:pPr>
      <w:r>
        <w:rPr>
          <w:color w:val="000000"/>
          <w:lang w:val="en-US" w:eastAsia="en-US"/>
        </w:rPr>
        <w:t xml:space="preserve">Public way, from 216 Stimson Street to the Boston and Dedham Boundary Line then after an interval, from 141 Salman Street to Vogel Street. </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Boston and Dedham Boundary Line to 141 Salman Street and then after an interval, from Vogel Street to opposite 2598 Centre Street.</w:t>
        <w:tab/>
        <w:tab/>
        <w:t>20</w:t>
        <w:tab/>
        <w:t>15</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Crowell Street,</w:t>
      </w:r>
      <w:r>
        <w:rPr>
          <w:color w:val="000000"/>
          <w:lang w:val="en-US" w:eastAsia="en-US"/>
        </w:rPr>
        <w:t xml:space="preserve"> Dor., Public way, from 97 Evans Street to 278 Norfolk Street.</w:t>
        <w:tab/>
        <w:tab/>
        <w:t>17</w:t>
      </w:r>
      <w:r>
        <w:rPr>
          <w:color w:val="000000"/>
        </w:rPr>
        <w:tab/>
      </w:r>
      <w:r>
        <w:rPr>
          <w:color w:val="000000"/>
          <w:lang w:val="en-US" w:eastAsia="en-US"/>
        </w:rPr>
        <w:t>10</w:t>
      </w:r>
      <w:r>
        <w:rPr>
          <w:color w:val="000000"/>
        </w:rPr>
        <w:tab/>
      </w:r>
      <w:r>
        <w:rPr>
          <w:color w:val="000000"/>
          <w:lang w:val="en-US" w:eastAsia="en-US"/>
        </w:rPr>
        <w:t>4</w:t>
      </w:r>
      <w:r>
        <w:rPr>
          <w:color w:val="000000"/>
        </w:rPr>
        <w:tab/>
        <w:t>7</w:t>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szCs w:val="24"/>
          <w:lang w:val="en-US" w:eastAsia="en-US"/>
        </w:rPr>
        <w:t>*</w:t>
      </w:r>
      <w:r>
        <w:rPr>
          <w:b/>
          <w:color w:val="000000"/>
          <w:lang w:val="en-US" w:eastAsia="en-US"/>
        </w:rPr>
        <w:t>Crowley-Rogers Way</w:t>
      </w:r>
      <w:r>
        <w:rPr>
          <w:color w:val="000000"/>
          <w:lang w:val="en-US" w:eastAsia="en-US"/>
        </w:rPr>
        <w:t>, S.B., Private way, from B Street between Gold Street and Silver Street opposite West Fourth Street to opposite 221 D Street.</w:t>
      </w:r>
    </w:p>
    <w:p>
      <w:pPr>
        <w:pStyle w:val="Tab2"/>
        <w:rPr>
          <w:color w:val="000000"/>
        </w:rPr>
      </w:pPr>
      <w:r>
        <w:rPr>
          <w:color w:val="000000"/>
        </w:rPr>
        <w:t>1 - 38</w:t>
        <w:tab/>
        <w:t>6</w:t>
        <w:tab/>
        <w:t>1</w:t>
        <w:tab/>
        <w:t>2</w:t>
        <w:tab/>
        <w:t>5</w:t>
        <w:tab/>
        <w:t>02127</w:t>
      </w:r>
    </w:p>
    <w:p>
      <w:pPr>
        <w:pStyle w:val="Tab2"/>
        <w:spacing w:before="0" w:after="120"/>
        <w:rPr/>
      </w:pPr>
      <w:r>
        <w:rPr>
          <w:color w:val="000000"/>
        </w:rPr>
        <w:t>40 - 70</w:t>
        <w:tab/>
        <w:t>6</w:t>
        <w:tab/>
        <w:t>2</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Crown Path</w:t>
      </w:r>
      <w:r>
        <w:rPr>
          <w:color w:val="000000"/>
          <w:lang w:val="en-US" w:eastAsia="en-US"/>
        </w:rPr>
        <w:t>, Dor., Public way, from 75 Claybourne Street to 420 Washington Street.</w:t>
        <w:tab/>
        <w:tab/>
        <w:t>17</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Crown Street,</w:t>
      </w:r>
      <w:r>
        <w:rPr>
          <w:color w:val="000000"/>
          <w:lang w:val="en-US" w:eastAsia="en-US"/>
        </w:rPr>
        <w:t xml:space="preserve"> H.P., Public way, from 45 Birchcroft Road to Trelawney Street between and opposite Laurel Avenue and Orchard Street.</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Crown Point Drive,</w:t>
      </w:r>
      <w:r>
        <w:rPr>
          <w:color w:val="000000"/>
          <w:lang w:val="en-US" w:eastAsia="en-US"/>
        </w:rPr>
        <w:t xml:space="preserve"> H.P., Private way, from Margaretta Drive to Margaretta Drive.</w:t>
        <w:tab/>
        <w:tab/>
        <w:t>18</w:t>
      </w:r>
      <w:r>
        <w:rPr>
          <w:color w:val="000000"/>
        </w:rPr>
        <w:tab/>
      </w:r>
      <w:r>
        <w:rPr>
          <w:color w:val="000000"/>
          <w:lang w:val="en-US" w:eastAsia="en-US"/>
        </w:rPr>
        <w:t>23</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Croydon Street,</w:t>
      </w:r>
      <w:r>
        <w:rPr>
          <w:color w:val="000000"/>
          <w:lang w:val="en-US" w:eastAsia="en-US"/>
        </w:rPr>
        <w:t xml:space="preserve"> Dor., Private way, from 255 Itasca Street to near 110 Livermore Street.</w:t>
        <w:tab/>
        <w:tab/>
        <w:t>18</w:t>
        <w:tab/>
        <w:t>21</w:t>
        <w:tab/>
        <w:t>5</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Crystal Place,</w:t>
      </w:r>
      <w:r>
        <w:rPr>
          <w:color w:val="000000"/>
          <w:lang w:val="en-US" w:eastAsia="en-US"/>
        </w:rPr>
        <w:t xml:space="preserve"> Chsn., Private way, from 20 Mead Street to northwesterly.</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Cufflin Street,</w:t>
      </w:r>
      <w:r>
        <w:rPr>
          <w:color w:val="000000"/>
          <w:lang w:val="en-US" w:eastAsia="en-US"/>
        </w:rPr>
        <w:t xml:space="preserve"> Bri., Public way, from 135 Nonantum Street to 134 Tremont Street.</w:t>
        <w:tab/>
        <w:tab/>
        <w:t>22</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Culbert Street,</w:t>
      </w:r>
      <w:r>
        <w:rPr>
          <w:color w:val="000000"/>
          <w:lang w:val="en-US" w:eastAsia="en-US"/>
        </w:rPr>
        <w:t xml:space="preserve"> Dor., Public way, from near 11 Woodhaven Street to approximately 369 feet northwesterly.</w:t>
        <w:tab/>
        <w:tab/>
        <w:t>18</w:t>
        <w:tab/>
        <w:t>3</w:t>
        <w:tab/>
        <w:t>5</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Cumberland Street,</w:t>
      </w:r>
      <w:r>
        <w:rPr>
          <w:color w:val="000000"/>
          <w:lang w:val="en-US" w:eastAsia="en-US"/>
        </w:rPr>
        <w:t xml:space="preserve"> B.P., Public way, from 192 Huntington Avenue to approximately 266 feet southeast of 136 St. Botolph Street at the M.B.T.A. Railroad.</w:t>
        <w:tab/>
        <w:tab/>
        <w:t>4</w:t>
        <w:tab/>
        <w:t>5</w:t>
        <w:tab/>
        <w:t>7</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Cummings Road,</w:t>
      </w:r>
      <w:r>
        <w:rPr>
          <w:color w:val="000000"/>
          <w:lang w:val="en-US" w:eastAsia="en-US"/>
        </w:rPr>
        <w:t xml:space="preserve"> Bri., Public way, from 1670 Commonwealth Avenue to 64 Corey Road.</w:t>
        <w:tab/>
        <w:tab/>
        <w:t>21</w:t>
      </w:r>
      <w:r>
        <w:rPr>
          <w:color w:val="000000"/>
        </w:rPr>
        <w:tab/>
      </w:r>
      <w:r>
        <w:rPr>
          <w:color w:val="000000"/>
          <w:lang w:val="en-US" w:eastAsia="en-US"/>
        </w:rPr>
        <w:t>12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Cummings Street,</w:t>
      </w:r>
      <w:r>
        <w:rPr>
          <w:color w:val="000000"/>
          <w:lang w:val="en-US" w:eastAsia="en-US"/>
        </w:rPr>
        <w:t xml:space="preserve"> Rox., Private way, from 160 Southampton Street to opposite 70 South Bay Avenue.</w:t>
        <w:tab/>
        <w:tab/>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10</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Cummins Highway,</w:t>
      </w:r>
      <w:r>
        <w:rPr>
          <w:color w:val="000000"/>
          <w:lang w:val="en-US" w:eastAsia="en-US"/>
        </w:rPr>
        <w:t xml:space="preserve"> Dor., W.R., Public way, from opposite 530 River Street at Mattapan Square to 4228 Washington Street.</w:t>
      </w:r>
    </w:p>
    <w:p>
      <w:pPr>
        <w:pStyle w:val="Tab2"/>
        <w:rPr/>
      </w:pPr>
      <w:r>
        <w:rPr>
          <w:color w:val="000000"/>
        </w:rPr>
        <w:t>1 - 257, 88 - 244</w:t>
        <w:tab/>
        <w:t>19</w:t>
        <w:tab/>
        <w:t>10</w:t>
        <w:tab/>
        <w:t>5</w:t>
        <w:tab/>
        <w:t>2/6</w:t>
        <w:tab/>
        <w:t>02131</w:t>
      </w:r>
    </w:p>
    <w:p>
      <w:pPr>
        <w:pStyle w:val="Tab2"/>
        <w:rPr/>
      </w:pPr>
      <w:r>
        <w:rPr>
          <w:color w:val="000000"/>
        </w:rPr>
        <w:t>2 - 82</w:t>
        <w:tab/>
        <w:t>19</w:t>
        <w:tab/>
        <w:t>13</w:t>
        <w:tab/>
        <w:t>5</w:t>
        <w:tab/>
        <w:t>2/6</w:t>
        <w:tab/>
        <w:t>02131</w:t>
      </w:r>
    </w:p>
    <w:p>
      <w:pPr>
        <w:pStyle w:val="Tab2"/>
        <w:rPr/>
      </w:pPr>
      <w:r>
        <w:rPr>
          <w:color w:val="000000"/>
        </w:rPr>
        <w:t>254 - 544</w:t>
        <w:tab/>
        <w:t>18</w:t>
        <w:tab/>
        <w:t>7</w:t>
        <w:tab/>
        <w:t>5</w:t>
        <w:tab/>
        <w:t>2/6</w:t>
        <w:tab/>
        <w:t>02131</w:t>
      </w:r>
    </w:p>
    <w:p>
      <w:pPr>
        <w:pStyle w:val="Tab2"/>
        <w:rPr/>
      </w:pPr>
      <w:r>
        <w:rPr>
          <w:color w:val="000000"/>
        </w:rPr>
        <w:t>281 - 499</w:t>
        <w:tab/>
        <w:t>18</w:t>
        <w:tab/>
        <w:t>8</w:t>
        <w:tab/>
        <w:t>5</w:t>
        <w:tab/>
        <w:t>7/8</w:t>
        <w:tab/>
        <w:t>02131</w:t>
      </w:r>
    </w:p>
    <w:p>
      <w:pPr>
        <w:pStyle w:val="Tab2"/>
        <w:rPr/>
      </w:pPr>
      <w:r>
        <w:rPr>
          <w:color w:val="000000"/>
        </w:rPr>
        <w:t>505 - 531</w:t>
        <w:tab/>
        <w:t>18</w:t>
        <w:tab/>
        <w:t>6</w:t>
        <w:tab/>
        <w:t>5</w:t>
        <w:tab/>
        <w:t>7/8</w:t>
        <w:tab/>
        <w:t>02131</w:t>
      </w:r>
    </w:p>
    <w:p>
      <w:pPr>
        <w:pStyle w:val="Tab2"/>
        <w:rPr/>
      </w:pPr>
      <w:r>
        <w:rPr>
          <w:color w:val="000000"/>
        </w:rPr>
        <w:t>533 - 659</w:t>
        <w:tab/>
        <w:t>18</w:t>
        <w:tab/>
        <w:t>6</w:t>
        <w:tab/>
        <w:t>5</w:t>
        <w:tab/>
        <w:t>7/8</w:t>
        <w:tab/>
        <w:t>02126</w:t>
      </w:r>
    </w:p>
    <w:p>
      <w:pPr>
        <w:pStyle w:val="Tab2"/>
        <w:rPr/>
      </w:pPr>
      <w:r>
        <w:rPr>
          <w:color w:val="000000"/>
        </w:rPr>
        <w:t>548 - 870, 663 - 807</w:t>
        <w:tab/>
        <w:t>18</w:t>
        <w:tab/>
        <w:t>21</w:t>
        <w:tab/>
        <w:t>5</w:t>
        <w:tab/>
        <w:t>7/8</w:t>
        <w:tab/>
        <w:t>02126</w:t>
      </w:r>
    </w:p>
    <w:p>
      <w:pPr>
        <w:pStyle w:val="Tab2"/>
        <w:spacing w:before="0" w:after="120"/>
        <w:rPr/>
      </w:pPr>
      <w:r>
        <w:rPr>
          <w:color w:val="000000"/>
        </w:rPr>
        <w:t>817 - 915, 876 - 934</w:t>
        <w:tab/>
        <w:t>18</w:t>
        <w:tab/>
        <w:t>4</w:t>
        <w:tab/>
        <w:t>4</w:t>
        <w:tab/>
        <w:t>7/8</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Cumston Place,</w:t>
      </w:r>
      <w:r>
        <w:rPr>
          <w:color w:val="000000"/>
          <w:lang w:val="en-US" w:eastAsia="en-US"/>
        </w:rPr>
        <w:t xml:space="preserve"> B.P., Public way, from 7 Cumston Street to 460 Shawmut Avenue.</w:t>
        <w:tab/>
        <w:tab/>
        <w:t>9</w:t>
        <w:tab/>
        <w:t>2</w:t>
        <w:tab/>
        <w:t>7</w:t>
      </w:r>
      <w:r>
        <w:rPr>
          <w:color w:val="000000"/>
        </w:rPr>
        <w:tab/>
      </w:r>
      <w:r>
        <w:rPr>
          <w:color w:val="000000"/>
          <w:lang w:val="en-US" w:eastAsia="en-US"/>
        </w:rPr>
        <w:t>10</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Cumston Street,</w:t>
      </w:r>
      <w:r>
        <w:rPr>
          <w:color w:val="000000"/>
          <w:lang w:val="en-US" w:eastAsia="en-US"/>
        </w:rPr>
        <w:t xml:space="preserve"> B.P., Public way, from near 22 Rutland Street to opposite 78 West Concord Street.</w:t>
        <w:tab/>
        <w:tab/>
        <w:t>9</w:t>
        <w:tab/>
        <w:t>2</w:t>
        <w:tab/>
        <w:t>7</w:t>
      </w:r>
      <w:r>
        <w:rPr>
          <w:color w:val="000000"/>
        </w:rPr>
        <w:tab/>
      </w:r>
      <w:r>
        <w:rPr>
          <w:color w:val="000000"/>
          <w:lang w:val="en-US" w:eastAsia="en-US"/>
        </w:rPr>
        <w:t>10</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Cunard Street,</w:t>
      </w:r>
      <w:r>
        <w:rPr>
          <w:color w:val="000000"/>
          <w:lang w:val="en-US" w:eastAsia="en-US"/>
        </w:rPr>
        <w:t xml:space="preserve"> Rox., Public way, from 776 Columbus Avenue to 1053 Tremont Street.</w:t>
        <w:tab/>
        <w:tab/>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Cunard Way,</w:t>
      </w:r>
      <w:r>
        <w:rPr>
          <w:color w:val="000000"/>
          <w:lang w:val="en-US" w:eastAsia="en-US"/>
        </w:rPr>
        <w:t xml:space="preserve"> E.B., Public way, from opposite 27 Havre Street to London Street between Maverick Street and Sumner Street.</w:t>
        <w:tab/>
        <w:tab/>
        <w:t>1</w:t>
        <w:tab/>
        <w:t>4</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Cunningham Street,</w:t>
      </w:r>
      <w:r>
        <w:rPr>
          <w:color w:val="000000"/>
          <w:lang w:val="en-US" w:eastAsia="en-US"/>
        </w:rPr>
        <w:t xml:space="preserve"> Dor., Public way, from 55 Hartford Street to 180 Howard Avenue.</w:t>
      </w:r>
    </w:p>
    <w:p>
      <w:pPr>
        <w:pStyle w:val="Tab2"/>
        <w:rPr/>
      </w:pPr>
      <w:r>
        <w:rPr>
          <w:color w:val="000000"/>
        </w:rPr>
        <w:t>1 - 21, 2 - 40</w:t>
        <w:tab/>
        <w:t>13</w:t>
        <w:tab/>
        <w:t>4</w:t>
        <w:tab/>
        <w:t>7</w:t>
        <w:tab/>
        <w:t>3</w:t>
        <w:tab/>
        <w:t>02125</w:t>
      </w:r>
    </w:p>
    <w:p>
      <w:pPr>
        <w:pStyle w:val="Tab2"/>
        <w:spacing w:before="0" w:after="120"/>
        <w:rPr/>
      </w:pPr>
      <w:r>
        <w:rPr>
          <w:color w:val="000000"/>
        </w:rPr>
        <w:t>23 - 39</w:t>
        <w:tab/>
        <w:t>13</w:t>
        <w:tab/>
        <w:t>1</w:t>
        <w:tab/>
        <w:t>7</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Curlew Street,</w:t>
      </w:r>
      <w:r>
        <w:rPr>
          <w:color w:val="000000"/>
          <w:lang w:val="en-US" w:eastAsia="en-US"/>
        </w:rPr>
        <w:t xml:space="preserve"> W.R., Private way, from 116 Maplewood Street to southwesterly.</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Curley Street,</w:t>
      </w:r>
      <w:r>
        <w:rPr>
          <w:color w:val="000000"/>
          <w:lang w:val="en-US" w:eastAsia="en-US"/>
        </w:rPr>
        <w:t xml:space="preserve"> W.R., Private way, from 596 American Legion Highway to 89 Paine Street.</w:t>
        <w:tab/>
        <w:tab/>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Currier Street,</w:t>
      </w:r>
      <w:r>
        <w:rPr>
          <w:color w:val="000000"/>
          <w:lang w:val="en-US" w:eastAsia="en-US"/>
        </w:rPr>
        <w:t xml:space="preserve"> Dor., Private way, from 65 Itasca Street to Kennebec Street at the New Cavalry Cemetery.</w:t>
        <w:tab/>
        <w:tab/>
        <w:t>18</w:t>
        <w:tab/>
        <w:t>3</w:t>
        <w:tab/>
        <w:t>5</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Curtis Street,</w:t>
      </w:r>
      <w:r>
        <w:rPr>
          <w:color w:val="000000"/>
          <w:lang w:val="en-US" w:eastAsia="en-US"/>
        </w:rPr>
        <w:t xml:space="preserve"> E.B., Public way, from 516 Bennington Street to 9 Chaucer Street and after an interval, from the northwesterly side of the William F. McClellan Highway to near 570 Chelsea Street.</w:t>
        <w:tab/>
        <w:tab/>
        <w:t>1</w:t>
      </w:r>
      <w:r>
        <w:rPr>
          <w:color w:val="000000"/>
        </w:rPr>
        <w:tab/>
      </w:r>
      <w:r>
        <w:rPr>
          <w:color w:val="000000"/>
          <w:lang w:val="en-US" w:eastAsia="en-US"/>
        </w:rPr>
        <w:t>11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02128</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Cushing Avenue,</w:t>
      </w:r>
      <w:r>
        <w:rPr>
          <w:color w:val="000000"/>
          <w:lang w:val="en-US" w:eastAsia="en-US"/>
        </w:rPr>
        <w:t xml:space="preserve"> Dor., Public way, from opposite 572 Columbia Road to 45 Sawyer Avenue.</w:t>
      </w:r>
    </w:p>
    <w:p>
      <w:pPr>
        <w:pStyle w:val="Tab2"/>
        <w:rPr/>
      </w:pPr>
      <w:r>
        <w:rPr>
          <w:color w:val="000000"/>
        </w:rPr>
        <w:t>1 - 65, 2 - 56</w:t>
        <w:tab/>
        <w:t>13</w:t>
        <w:tab/>
        <w:t>5</w:t>
        <w:tab/>
        <w:t>7</w:t>
        <w:tab/>
        <w:t>3</w:t>
        <w:tab/>
        <w:t>02125</w:t>
      </w:r>
    </w:p>
    <w:p>
      <w:pPr>
        <w:pStyle w:val="Tab2"/>
        <w:rPr/>
      </w:pPr>
      <w:r>
        <w:rPr>
          <w:color w:val="000000"/>
        </w:rPr>
        <w:t>58 - 110, 69 - 77</w:t>
        <w:tab/>
        <w:t>13</w:t>
        <w:tab/>
        <w:t>6</w:t>
        <w:tab/>
        <w:t>3</w:t>
        <w:tab/>
        <w:t>3</w:t>
        <w:tab/>
        <w:t>02125</w:t>
      </w:r>
    </w:p>
    <w:p>
      <w:pPr>
        <w:pStyle w:val="Tab2"/>
        <w:spacing w:before="0" w:after="120"/>
        <w:rPr>
          <w:color w:val="000000"/>
        </w:rPr>
      </w:pPr>
      <w:r>
        <w:rPr>
          <w:color w:val="000000"/>
        </w:rPr>
        <w:t>95 - 139, 114 - 140</w:t>
        <w:tab/>
        <w:t>13</w:t>
        <w:tab/>
        <w:t>9</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Cushman Road,</w:t>
      </w:r>
      <w:r>
        <w:rPr>
          <w:color w:val="000000"/>
          <w:lang w:val="en-US" w:eastAsia="en-US"/>
        </w:rPr>
        <w:t xml:space="preserve"> Bri., from 38 Glencoe Street to southeast of 81 Dustin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38 Glencoe Street to 82 Dustin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81 Dustin Street to southeasterly.</w:t>
      </w:r>
    </w:p>
    <w:p>
      <w:pPr>
        <w:pStyle w:val="Tab2"/>
        <w:rPr/>
      </w:pPr>
      <w:r>
        <w:rPr>
          <w:color w:val="000000"/>
        </w:rPr>
        <w:t>1 - 51, 2 - 68</w:t>
        <w:tab/>
        <w:t>22</w:t>
        <w:tab/>
        <w:t>6</w:t>
        <w:tab/>
        <w:t>9</w:t>
        <w:tab/>
        <w:t>4</w:t>
        <w:tab/>
        <w:t>02135</w:t>
      </w:r>
    </w:p>
    <w:p>
      <w:pPr>
        <w:pStyle w:val="Tab2"/>
        <w:spacing w:before="0" w:after="120"/>
        <w:rPr/>
      </w:pPr>
      <w:r>
        <w:rPr>
          <w:color w:val="000000"/>
        </w:rPr>
        <w:t>Southeast of Dustin Street.</w:t>
        <w:tab/>
        <w:t>21</w:t>
        <w:tab/>
        <w:t>6</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Custer Street,</w:t>
      </w:r>
      <w:r>
        <w:rPr>
          <w:color w:val="000000"/>
          <w:lang w:val="en-US" w:eastAsia="en-US"/>
        </w:rPr>
        <w:t xml:space="preserve"> W.R., Public way, from 186 Arborway to 61 South Street.</w:t>
      </w:r>
    </w:p>
    <w:p>
      <w:pPr>
        <w:pStyle w:val="Tab2"/>
        <w:rPr/>
      </w:pPr>
      <w:r>
        <w:rPr>
          <w:color w:val="000000"/>
        </w:rPr>
        <w:t>1 - 53</w:t>
        <w:tab/>
        <w:t>19</w:t>
        <w:tab/>
        <w:t>9</w:t>
        <w:tab/>
        <w:t>6</w:t>
        <w:tab/>
        <w:t>2</w:t>
        <w:tab/>
        <w:t>02130</w:t>
      </w:r>
    </w:p>
    <w:p>
      <w:pPr>
        <w:pStyle w:val="Tab2"/>
        <w:spacing w:before="0" w:after="120"/>
        <w:rPr/>
      </w:pPr>
      <w:r>
        <w:rPr>
          <w:color w:val="000000"/>
        </w:rPr>
        <w:t>2 - 58</w:t>
        <w:tab/>
        <w:t>11</w:t>
        <w:tab/>
        <w:t>9</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Custom House Street,</w:t>
      </w:r>
      <w:r>
        <w:rPr>
          <w:color w:val="000000"/>
          <w:lang w:val="en-US" w:eastAsia="en-US"/>
        </w:rPr>
        <w:t xml:space="preserve"> B.P., Public way, from 64 Broad Street to near 31 India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Cuthbert Road,</w:t>
      </w:r>
      <w:r>
        <w:rPr>
          <w:color w:val="000000"/>
          <w:lang w:val="en-US" w:eastAsia="en-US"/>
        </w:rPr>
        <w:t xml:space="preserve"> W.R., Private way, from opposite 201 Bellevue Street to approximately 206 feet northeasterly.</w:t>
        <w:tab/>
        <w:tab/>
        <w:t>20</w:t>
      </w:r>
      <w:r>
        <w:rPr>
          <w:color w:val="000000"/>
        </w:rPr>
        <w:tab/>
      </w:r>
      <w:r>
        <w:rPr>
          <w:color w:val="000000"/>
          <w:lang w:val="en-US" w:eastAsia="en-US"/>
        </w:rPr>
        <w:t>14</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Cutler Court,</w:t>
      </w:r>
      <w:r>
        <w:rPr>
          <w:color w:val="000000"/>
          <w:lang w:val="en-US" w:eastAsia="en-US"/>
        </w:rPr>
        <w:t xml:space="preserve"> S.B., Public way, from 657 East Fifth Street to approximately 125 feet southerly.</w:t>
      </w:r>
      <w:r>
        <w:rPr>
          <w:color w:val="000000"/>
        </w:rPr>
        <w:tab/>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Cutter Road,</w:t>
      </w:r>
      <w:r>
        <w:rPr>
          <w:color w:val="000000"/>
          <w:lang w:val="en-US" w:eastAsia="en-US"/>
        </w:rPr>
        <w:t xml:space="preserve"> W.R., Public way, from 333 Baker Street to 10 Dow Road.</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Cygnet Street,</w:t>
      </w:r>
      <w:r>
        <w:rPr>
          <w:color w:val="000000"/>
          <w:lang w:val="en-US" w:eastAsia="en-US"/>
        </w:rPr>
        <w:t xml:space="preserve"> Bri., Public way, from 50 Antwerp Street to 49 Litchfield Street.</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Cypher Street,</w:t>
      </w:r>
      <w:r>
        <w:rPr>
          <w:color w:val="000000"/>
          <w:lang w:val="en-US" w:eastAsia="en-US"/>
        </w:rPr>
        <w:t xml:space="preserve"> S.B., Private way, from E Street between Fargo Street and West First Street to the South Boston Haul Road.</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Cypress Road,</w:t>
      </w:r>
      <w:r>
        <w:rPr>
          <w:color w:val="000000"/>
          <w:lang w:val="en-US" w:eastAsia="en-US"/>
        </w:rPr>
        <w:t xml:space="preserve"> Bri., Private way, from opposite 237 Market Street to approximately 205 feet southeasterly.</w:t>
        <w:tab/>
        <w:tab/>
        <w:t>22</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Cypress Street,</w:t>
      </w:r>
      <w:r>
        <w:rPr>
          <w:color w:val="000000"/>
          <w:lang w:val="en-US" w:eastAsia="en-US"/>
        </w:rPr>
        <w:t xml:space="preserve"> W.R., Public way, from 130 Baker Street to 200 Spring Street.</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Cypress Terrace,</w:t>
      </w:r>
      <w:r>
        <w:rPr>
          <w:color w:val="000000"/>
          <w:lang w:val="en-US" w:eastAsia="en-US"/>
        </w:rPr>
        <w:t xml:space="preserve"> W.R., Public way, from 18 Cypress Street to approximately 280 feet southerly.</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Normal"/>
        <w:rPr>
          <w:color w:val="000000"/>
          <w:lang w:val="en-US" w:eastAsia="en-US"/>
        </w:rPr>
      </w:pPr>
      <w:r>
        <w:rPr>
          <w:color w:val="000000"/>
          <w:lang w:val="en-US" w:eastAsia="en-US"/>
        </w:rPr>
      </w:r>
    </w:p>
    <w:p>
      <w:pPr>
        <w:sectPr>
          <w:headerReference w:type="default" r:id="rId19"/>
          <w:headerReference w:type="first" r:id="rId20"/>
          <w:footerReference w:type="default" r:id="rId21"/>
          <w:footerReference w:type="first" r:id="rId22"/>
          <w:type w:val="nextPage"/>
          <w:pgSz w:w="12240" w:h="15840"/>
          <w:pgMar w:left="547" w:right="360" w:header="720" w:top="1080" w:footer="720" w:bottom="1440" w:gutter="0"/>
          <w:pgNumType w:fmt="decimal"/>
          <w:cols w:num="2" w:space="720" w:equalWidth="true" w:sep="true"/>
          <w:formProt w:val="false"/>
          <w:vAlign w:val="both"/>
          <w:titlePg/>
          <w:textDirection w:val="lrTb"/>
          <w:docGrid w:type="default" w:linePitch="360" w:charSpace="0"/>
        </w:sectPr>
      </w:pPr>
    </w:p>
    <w:p>
      <w:pPr>
        <w:sectPr>
          <w:type w:val="continuous"/>
          <w:pgSz w:w="12240" w:h="15840"/>
          <w:pgMar w:left="547" w:right="360" w:header="720" w:top="1080" w:footer="720" w:bottom="1440" w:gutter="0"/>
          <w:formProt w:val="false"/>
          <w:vAlign w:val="both"/>
          <w:textDirection w:val="lrTb"/>
          <w:docGrid w:type="default" w:linePitch="360" w:charSpace="0"/>
        </w:sectPr>
        <w:pStyle w:val="Initial"/>
        <w:numPr>
          <w:ilvl w:val="0"/>
          <w:numId w:val="0"/>
        </w:numPr>
        <w:ind w:right="480" w:hanging="0"/>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sz w:val="360"/>
        </w:rPr>
      </w:pPr>
      <w:r>
        <w:rPr>
          <w:color w:val="000000"/>
          <w:sz w:val="360"/>
        </w:rPr>
        <w:t>D</w:t>
      </w:r>
      <w:r>
        <w:br w:type="page"/>
      </w:r>
    </w:p>
    <w:p>
      <w:pPr>
        <w:pStyle w:val="Initial"/>
        <w:rPr>
          <w:color w:val="000000"/>
          <w:sz w:val="360"/>
        </w:rPr>
      </w:pPr>
      <w:r>
        <w:rPr>
          <w:color w:val="000000"/>
          <w:sz w:val="360"/>
        </w:rPr>
      </w:r>
    </w:p>
    <w:p>
      <w:pPr>
        <w:sectPr>
          <w:headerReference w:type="default" r:id="rId23"/>
          <w:headerReference w:type="first" r:id="rId24"/>
          <w:footerReference w:type="default" r:id="rId25"/>
          <w:footerReference w:type="first" r:id="rId26"/>
          <w:type w:val="nextPage"/>
          <w:pgSz w:w="12240" w:h="15840"/>
          <w:pgMar w:left="547" w:right="360" w:header="720" w:top="1080" w:footer="720" w:bottom="1440" w:gutter="0"/>
          <w:pgNumType w:fmt="decimal"/>
          <w:formProt w:val="false"/>
          <w:vAlign w:val="both"/>
          <w:titlePg/>
          <w:textDirection w:val="lrTb"/>
          <w:docGrid w:type="default" w:linePitch="360" w:charSpace="0"/>
        </w:sectPr>
      </w:pPr>
    </w:p>
    <w:p>
      <w:pPr>
        <w:sectPr>
          <w:type w:val="continuous"/>
          <w:pgSz w:w="12240" w:h="15840"/>
          <w:pgMar w:left="547" w:right="360" w:header="720" w:top="1080" w:footer="720" w:bottom="1440" w:gutter="0"/>
          <w:cols w:num="2" w:space="720" w:equalWidth="true" w:sep="true"/>
          <w:formProt w:val="false"/>
          <w:vAlign w:val="both"/>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ind w:left="86" w:right="2246" w:hanging="86"/>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 Street,</w:t>
      </w:r>
      <w:r>
        <w:rPr>
          <w:color w:val="000000"/>
          <w:lang w:val="en-US" w:eastAsia="en-US"/>
        </w:rPr>
        <w:t xml:space="preserve"> S.B., Public way, from 436 Dorchester Avenue </w:t>
      </w:r>
      <w:r>
        <w:rPr>
          <w:bCs/>
          <w:color w:val="000000"/>
          <w:lang w:val="en-US" w:eastAsia="en-US"/>
        </w:rPr>
        <w:t>to Northern Avenue and Seaport Boulevard</w:t>
      </w:r>
      <w:r>
        <w:rPr>
          <w:color w:val="000000"/>
          <w:lang w:val="en-US" w:eastAsia="en-US"/>
        </w:rPr>
        <w:t>.</w:t>
      </w:r>
    </w:p>
    <w:p>
      <w:pPr>
        <w:pStyle w:val="Tab2"/>
        <w:rPr/>
      </w:pPr>
      <w:r>
        <w:rPr>
          <w:color w:val="000000"/>
        </w:rPr>
        <w:t>1 - 113, 2 - 94</w:t>
        <w:tab/>
        <w:t>7</w:t>
        <w:tab/>
        <w:t>5</w:t>
        <w:tab/>
        <w:t>2</w:t>
        <w:tab/>
        <w:t>5</w:t>
        <w:tab/>
        <w:t>02127</w:t>
      </w:r>
    </w:p>
    <w:p>
      <w:pPr>
        <w:pStyle w:val="Tab2"/>
        <w:rPr/>
      </w:pPr>
      <w:r>
        <w:rPr>
          <w:color w:val="000000"/>
        </w:rPr>
        <w:t>100 - 254, 119 - 197</w:t>
        <w:tab/>
        <w:t>6</w:t>
        <w:tab/>
        <w:t>2</w:t>
        <w:tab/>
        <w:t>2</w:t>
        <w:tab/>
        <w:t>5</w:t>
        <w:tab/>
        <w:t>02127</w:t>
      </w:r>
    </w:p>
    <w:p>
      <w:pPr>
        <w:pStyle w:val="Tab2"/>
        <w:rPr/>
      </w:pPr>
      <w:r>
        <w:rPr>
          <w:color w:val="000000"/>
        </w:rPr>
        <w:t>199 - 309</w:t>
        <w:tab/>
        <w:t>6</w:t>
        <w:tab/>
        <w:t>3</w:t>
        <w:tab/>
        <w:t>2</w:t>
        <w:tab/>
        <w:t>5</w:t>
        <w:tab/>
        <w:t>02127</w:t>
      </w:r>
    </w:p>
    <w:p>
      <w:pPr>
        <w:pStyle w:val="Tab2"/>
        <w:rPr/>
      </w:pPr>
      <w:r>
        <w:rPr>
          <w:color w:val="000000"/>
        </w:rPr>
        <w:t>256 - 350, 317 - 349</w:t>
        <w:tab/>
        <w:t>6</w:t>
        <w:tab/>
        <w:t>1</w:t>
        <w:tab/>
        <w:t>2</w:t>
        <w:tab/>
        <w:t>5</w:t>
        <w:tab/>
        <w:t>02127</w:t>
      </w:r>
    </w:p>
    <w:p>
      <w:pPr>
        <w:pStyle w:val="Tab2"/>
        <w:spacing w:before="0" w:after="120"/>
        <w:rPr/>
      </w:pPr>
      <w:r>
        <w:rPr>
          <w:color w:val="000000"/>
        </w:rPr>
        <w:t>351 - 463, 352 - 464</w:t>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Dabney Street,</w:t>
      </w:r>
      <w:r>
        <w:rPr>
          <w:color w:val="000000"/>
          <w:lang w:val="en-US" w:eastAsia="en-US"/>
        </w:rPr>
        <w:t xml:space="preserve"> Rox., Public way, from Fountain Street to 36 Regent Street.</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Dacia Street,</w:t>
      </w:r>
      <w:r>
        <w:rPr>
          <w:color w:val="000000"/>
          <w:lang w:val="en-US" w:eastAsia="en-US"/>
        </w:rPr>
        <w:t xml:space="preserve"> Rox., Public way, from 25 Brookford Street to 118 Quincy Street.</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Dacy Street,</w:t>
      </w:r>
      <w:r>
        <w:rPr>
          <w:color w:val="000000"/>
          <w:lang w:val="en-US" w:eastAsia="en-US"/>
        </w:rPr>
        <w:t xml:space="preserve"> H.P., Private way, from 1441 Hyde Park Avenue to the M.B.T.A. Railroad.</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3</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Dade Street,</w:t>
      </w:r>
      <w:r>
        <w:rPr>
          <w:color w:val="000000"/>
          <w:lang w:val="en-US" w:eastAsia="en-US"/>
        </w:rPr>
        <w:t xml:space="preserve"> Rox., Private way, from 2131 Washington Street to 40 Williams Street.</w:t>
      </w:r>
      <w:r>
        <w:rPr>
          <w:color w:val="000000"/>
        </w:rPr>
        <w:tab/>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8</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Dakota Street,</w:t>
      </w:r>
      <w:r>
        <w:rPr>
          <w:color w:val="000000"/>
          <w:lang w:val="en-US" w:eastAsia="en-US"/>
        </w:rPr>
        <w:t xml:space="preserve"> Dor., Public way, from 427 Geneva Avenue to 378 Washington Street.</w:t>
      </w:r>
    </w:p>
    <w:p>
      <w:pPr>
        <w:pStyle w:val="Tab2"/>
        <w:rPr/>
      </w:pPr>
      <w:r>
        <w:rPr>
          <w:color w:val="000000"/>
        </w:rPr>
        <w:t>1 - 25, 2 - 18</w:t>
        <w:tab/>
        <w:t>17</w:t>
        <w:tab/>
        <w:t>1</w:t>
        <w:tab/>
        <w:t>4</w:t>
        <w:tab/>
        <w:t>3</w:t>
        <w:tab/>
        <w:t>02124</w:t>
      </w:r>
    </w:p>
    <w:p>
      <w:pPr>
        <w:pStyle w:val="Tab2"/>
        <w:rPr/>
      </w:pPr>
      <w:r>
        <w:rPr>
          <w:color w:val="000000"/>
        </w:rPr>
        <w:t>20 - 150</w:t>
        <w:tab/>
        <w:t>15</w:t>
        <w:tab/>
        <w:t>5</w:t>
        <w:tab/>
        <w:t>4</w:t>
        <w:tab/>
        <w:t>3</w:t>
        <w:tab/>
        <w:t>02124</w:t>
      </w:r>
    </w:p>
    <w:p>
      <w:pPr>
        <w:pStyle w:val="Tab2"/>
        <w:spacing w:before="0" w:after="120"/>
        <w:rPr/>
      </w:pPr>
      <w:r>
        <w:rPr>
          <w:color w:val="000000"/>
        </w:rPr>
        <w:t>39 - 149</w:t>
        <w:tab/>
        <w:t>17</w:t>
        <w:tab/>
        <w:t>2</w:t>
        <w:tab/>
        <w:t>4</w:t>
        <w:tab/>
        <w:t>3</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Dakota Terrace,</w:t>
      </w:r>
      <w:r>
        <w:rPr>
          <w:color w:val="000000"/>
          <w:lang w:val="en-US" w:eastAsia="en-US"/>
        </w:rPr>
        <w:t xml:space="preserve"> Dor., Private way, from 101 Dakota Street to southeasterly.</w:t>
      </w:r>
      <w:r>
        <w:rPr>
          <w:color w:val="000000"/>
        </w:rPr>
        <w:tab/>
        <w:tab/>
      </w:r>
      <w:r>
        <w:rPr>
          <w:color w:val="000000"/>
          <w:lang w:val="en-US" w:eastAsia="en-US"/>
        </w:rPr>
        <w:t>17</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Dale Street,</w:t>
      </w:r>
      <w:r>
        <w:rPr>
          <w:color w:val="000000"/>
          <w:lang w:val="en-US" w:eastAsia="en-US"/>
        </w:rPr>
        <w:t xml:space="preserve"> H.P., W.R., Public way, from 427 Metropolitan Avenue to opposite 479 Poplar Street.</w:t>
      </w:r>
    </w:p>
    <w:p>
      <w:pPr>
        <w:pStyle w:val="Tab2"/>
        <w:rPr>
          <w:color w:val="000000"/>
        </w:rPr>
      </w:pPr>
      <w:r>
        <w:rPr>
          <w:color w:val="000000"/>
        </w:rPr>
        <w:t>Odd</w:t>
        <w:tab/>
        <w:t>18</w:t>
        <w:tab/>
        <w:t>22</w:t>
        <w:tab/>
        <w:t>5</w:t>
        <w:tab/>
        <w:t>8</w:t>
        <w:tab/>
        <w:t>02131</w:t>
      </w:r>
    </w:p>
    <w:p>
      <w:pPr>
        <w:pStyle w:val="Tab2"/>
        <w:spacing w:before="0" w:after="120"/>
        <w:rPr>
          <w:color w:val="000000"/>
        </w:rPr>
      </w:pPr>
      <w:r>
        <w:rPr>
          <w:color w:val="000000"/>
        </w:rPr>
        <w:t>Even</w:t>
        <w:tab/>
        <w:t>18</w:t>
        <w:tab/>
        <w:t>9</w:t>
        <w:tab/>
        <w:t>5</w:t>
        <w:tab/>
        <w:t>8</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Dale Street,</w:t>
      </w:r>
      <w:r>
        <w:rPr>
          <w:color w:val="000000"/>
          <w:lang w:val="en-US" w:eastAsia="en-US"/>
        </w:rPr>
        <w:t xml:space="preserve"> Rox., Public way, from 301 Warren Street to opposite 2693 Washington Street.</w:t>
      </w:r>
    </w:p>
    <w:p>
      <w:pPr>
        <w:pStyle w:val="Tab2"/>
        <w:rPr/>
      </w:pPr>
      <w:r>
        <w:rPr>
          <w:color w:val="000000"/>
        </w:rPr>
        <w:t>1 - 9</w:t>
        <w:tab/>
        <w:t>12</w:t>
        <w:tab/>
        <w:t>1</w:t>
        <w:tab/>
        <w:t>7</w:t>
        <w:tab/>
        <w:t>10</w:t>
        <w:tab/>
        <w:t>02119</w:t>
      </w:r>
    </w:p>
    <w:p>
      <w:pPr>
        <w:pStyle w:val="Tab2"/>
        <w:rPr/>
      </w:pPr>
      <w:r>
        <w:rPr>
          <w:color w:val="000000"/>
        </w:rPr>
        <w:t>2 - 48</w:t>
        <w:tab/>
        <w:t>12</w:t>
        <w:tab/>
        <w:t>5</w:t>
        <w:tab/>
        <w:t>7</w:t>
        <w:tab/>
        <w:t>10</w:t>
        <w:tab/>
        <w:t>02119</w:t>
      </w:r>
    </w:p>
    <w:p>
      <w:pPr>
        <w:pStyle w:val="Tab2"/>
        <w:rPr/>
      </w:pPr>
      <w:r>
        <w:rPr>
          <w:color w:val="000000"/>
        </w:rPr>
        <w:t>17 - 101, 50 - 74</w:t>
        <w:tab/>
        <w:t>12</w:t>
        <w:tab/>
        <w:t>3</w:t>
        <w:tab/>
        <w:t>7</w:t>
        <w:tab/>
        <w:t>10</w:t>
        <w:tab/>
        <w:t>02119</w:t>
      </w:r>
    </w:p>
    <w:p>
      <w:pPr>
        <w:pStyle w:val="Tab2"/>
        <w:rPr/>
      </w:pPr>
      <w:r>
        <w:rPr>
          <w:color w:val="000000"/>
        </w:rPr>
        <w:t>111 - 139</w:t>
        <w:tab/>
        <w:t>9</w:t>
        <w:tab/>
        <w:t>5</w:t>
        <w:tab/>
        <w:t>7</w:t>
        <w:tab/>
        <w:t>10</w:t>
        <w:tab/>
        <w:t>02119</w:t>
      </w:r>
    </w:p>
    <w:p>
      <w:pPr>
        <w:pStyle w:val="Tab2"/>
        <w:spacing w:before="0" w:after="120"/>
        <w:rPr/>
      </w:pPr>
      <w:r>
        <w:rPr>
          <w:color w:val="000000"/>
        </w:rPr>
        <w:t>128 - 140</w:t>
        <w:tab/>
        <w:t>11</w:t>
        <w:tab/>
        <w:t>2</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Dalin Place,</w:t>
      </w:r>
      <w:r>
        <w:rPr>
          <w:color w:val="000000"/>
          <w:lang w:val="en-US" w:eastAsia="en-US"/>
        </w:rPr>
        <w:t xml:space="preserve"> Rox., Public way, from opposite 13 Julian Street to approximately 190 feet northwesterly.</w:t>
      </w:r>
      <w:r>
        <w:rPr>
          <w:color w:val="000000"/>
        </w:rPr>
        <w:tab/>
        <w:tab/>
      </w:r>
      <w:r>
        <w:rPr>
          <w:color w:val="000000"/>
          <w:lang w:val="en-US" w:eastAsia="en-US"/>
        </w:rPr>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Dalkeith Street,</w:t>
      </w:r>
      <w:r>
        <w:rPr>
          <w:color w:val="000000"/>
          <w:lang w:val="en-US" w:eastAsia="en-US"/>
        </w:rPr>
        <w:t xml:space="preserve"> Dor., Public way, from 153 Howard Avenue to approximately 90 feet northwest of Balfour Street.</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Dalrymple Street,</w:t>
      </w:r>
      <w:r>
        <w:rPr>
          <w:color w:val="000000"/>
          <w:lang w:val="en-US" w:eastAsia="en-US"/>
        </w:rPr>
        <w:t xml:space="preserve"> W.R., Public way, from 166 Boylston Street to 17 Egleston Street.</w:t>
        <w:tab/>
        <w:tab/>
        <w:t>11</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Dalton Street,</w:t>
      </w:r>
      <w:r>
        <w:rPr>
          <w:color w:val="000000"/>
          <w:lang w:val="en-US" w:eastAsia="en-US"/>
        </w:rPr>
        <w:t xml:space="preserve"> Rox., Public way, from opposite 941 Boylston Street to near 60 Clearway Street.</w:t>
      </w:r>
    </w:p>
    <w:p>
      <w:pPr>
        <w:pStyle w:val="Tab2"/>
        <w:rPr/>
      </w:pPr>
      <w:r>
        <w:rPr>
          <w:color w:val="000000"/>
        </w:rPr>
        <w:t>1 - 31</w:t>
        <w:tab/>
        <w:t>4</w:t>
        <w:tab/>
        <w:t>5</w:t>
        <w:tab/>
        <w:t>7</w:t>
        <w:tab/>
        <w:t>1</w:t>
        <w:tab/>
        <w:t>02115</w:t>
      </w:r>
    </w:p>
    <w:p>
      <w:pPr>
        <w:pStyle w:val="Tab2"/>
        <w:rPr/>
      </w:pPr>
      <w:r>
        <w:rPr>
          <w:color w:val="000000"/>
        </w:rPr>
        <w:t>2 - 80</w:t>
        <w:tab/>
        <w:t>4</w:t>
        <w:tab/>
        <w:t>6</w:t>
        <w:tab/>
        <w:t>8</w:t>
        <w:tab/>
        <w:t>1</w:t>
        <w:tab/>
        <w:t>02115</w:t>
      </w:r>
    </w:p>
    <w:p>
      <w:pPr>
        <w:pStyle w:val="Tab2"/>
        <w:spacing w:before="0" w:after="120"/>
        <w:rPr/>
      </w:pPr>
      <w:r>
        <w:rPr>
          <w:color w:val="000000"/>
        </w:rPr>
        <w:t>33 - 79</w:t>
        <w:tab/>
        <w:t>4</w:t>
        <w:tab/>
        <w:t>2</w:t>
        <w:tab/>
        <w:t>2</w:t>
        <w:tab/>
        <w:t>1</w:t>
        <w:tab/>
        <w:t>02199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Daly Street,</w:t>
      </w:r>
      <w:r>
        <w:rPr>
          <w:color w:val="000000"/>
          <w:lang w:val="en-US" w:eastAsia="en-US"/>
        </w:rPr>
        <w:t xml:space="preserve"> Dor., Public way, from 89 King Street to 38 Rosselerin Road.</w:t>
      </w:r>
    </w:p>
    <w:p>
      <w:pPr>
        <w:pStyle w:val="Tab2"/>
        <w:rPr/>
      </w:pPr>
      <w:r>
        <w:rPr>
          <w:color w:val="000000"/>
        </w:rPr>
        <w:t>1 - 15, 2 - 16</w:t>
        <w:tab/>
        <w:t>16</w:t>
        <w:tab/>
        <w:t>5</w:t>
        <w:tab/>
        <w:t>3</w:t>
        <w:tab/>
        <w:t>7</w:t>
        <w:tab/>
        <w:t>02122</w:t>
      </w:r>
    </w:p>
    <w:p>
      <w:pPr>
        <w:pStyle w:val="Tab2"/>
        <w:spacing w:before="0" w:after="120"/>
        <w:rPr/>
      </w:pPr>
      <w:r>
        <w:rPr>
          <w:color w:val="000000"/>
        </w:rPr>
        <w:t>17 - 53, 20 - 52</w:t>
        <w:tab/>
        <w:t>16</w:t>
        <w:tab/>
        <w:t>7</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Damon Place,</w:t>
      </w:r>
      <w:r>
        <w:rPr>
          <w:color w:val="000000"/>
          <w:lang w:val="en-US" w:eastAsia="en-US"/>
        </w:rPr>
        <w:t xml:space="preserve"> H.P., Public way, from opposite 35 Readville Street to approximately 81 feet northeasterly.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Damrell Street,</w:t>
      </w:r>
      <w:r>
        <w:rPr>
          <w:color w:val="000000"/>
          <w:lang w:val="en-US" w:eastAsia="en-US"/>
        </w:rPr>
        <w:t xml:space="preserve"> S.B., Public way, from 436 Dorchester Avenue to opposite 232 Old Colony Avenue.</w:t>
        <w:tab/>
        <w:tab/>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Dana Avenue,</w:t>
      </w:r>
      <w:r>
        <w:rPr>
          <w:color w:val="000000"/>
          <w:lang w:val="en-US" w:eastAsia="en-US"/>
        </w:rPr>
        <w:t xml:space="preserve"> H.P., Public way, from Folsom Street and Jackson Street at the M.B.T.A. Railroad to the Boston and Milton Boundary Line.</w:t>
      </w:r>
    </w:p>
    <w:p>
      <w:pPr>
        <w:pStyle w:val="Tab2"/>
        <w:rPr/>
      </w:pPr>
      <w:r>
        <w:rPr>
          <w:color w:val="000000"/>
        </w:rPr>
        <w:t>1 - 147, 2 - 148</w:t>
        <w:tab/>
        <w:t>18</w:t>
        <w:tab/>
        <w:t>18</w:t>
        <w:tab/>
        <w:t>5</w:t>
        <w:tab/>
        <w:t>8</w:t>
        <w:tab/>
        <w:t>02136</w:t>
      </w:r>
    </w:p>
    <w:p>
      <w:pPr>
        <w:pStyle w:val="Tab2"/>
        <w:spacing w:before="0" w:after="120"/>
        <w:rPr/>
      </w:pPr>
      <w:r>
        <w:rPr>
          <w:color w:val="000000"/>
        </w:rPr>
        <w:t>156 - 256, 157 - 255</w:t>
        <w:tab/>
        <w:t>18</w:t>
        <w:tab/>
        <w:t>17</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szCs w:val="17"/>
          <w:lang w:val="en-US" w:eastAsia="en-US"/>
        </w:rPr>
      </w:pPr>
      <w:r>
        <w:rPr>
          <w:b/>
          <w:color w:val="000000"/>
          <w:szCs w:val="17"/>
          <w:lang w:val="en-US" w:eastAsia="en-US"/>
        </w:rPr>
        <w:t xml:space="preserve">Dana Avenue Footway, </w:t>
      </w:r>
      <w:r>
        <w:rPr>
          <w:color w:val="000000"/>
          <w:szCs w:val="17"/>
          <w:lang w:val="en-US" w:eastAsia="en-US"/>
        </w:rPr>
        <w:t>H.P.,</w:t>
      </w:r>
      <w:r>
        <w:rPr>
          <w:b/>
          <w:color w:val="000000"/>
          <w:szCs w:val="17"/>
          <w:lang w:val="en-US" w:eastAsia="en-US"/>
        </w:rPr>
        <w:t xml:space="preserve"> </w:t>
      </w:r>
      <w:r>
        <w:rPr>
          <w:color w:val="000000"/>
          <w:szCs w:val="17"/>
          <w:lang w:val="en-US" w:eastAsia="en-US"/>
        </w:rPr>
        <w:t>Public way,</w:t>
      </w:r>
      <w:r>
        <w:rPr>
          <w:b/>
          <w:color w:val="000000"/>
          <w:szCs w:val="17"/>
          <w:lang w:val="en-US" w:eastAsia="en-US"/>
        </w:rPr>
        <w:t xml:space="preserve"> </w:t>
      </w:r>
      <w:r>
        <w:rPr>
          <w:color w:val="000000"/>
          <w:szCs w:val="17"/>
          <w:lang w:val="en-US" w:eastAsia="en-US"/>
        </w:rPr>
        <w:t>from near and opposite 56 Dana Avenue to 22 Easton Avenue.</w:t>
        <w:tab/>
        <w:tab/>
        <w:t>18</w:t>
        <w:tab/>
        <w:t>18</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Dana Road,</w:t>
      </w:r>
      <w:r>
        <w:rPr>
          <w:color w:val="000000"/>
          <w:lang w:val="en-US" w:eastAsia="en-US"/>
        </w:rPr>
        <w:t xml:space="preserve"> W.R., Private way, from 241 Cottage Road to opposite 20 Linden Road.</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Danbury Road,</w:t>
      </w:r>
      <w:r>
        <w:rPr>
          <w:color w:val="000000"/>
          <w:lang w:val="en-US" w:eastAsia="en-US"/>
        </w:rPr>
        <w:t xml:space="preserve"> H.P., Public way, from 28 George Street to 280 Wood Avenue.</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lang w:val="en-US" w:eastAsia="en-US"/>
        </w:rPr>
        <w:t xml:space="preserve">Danby Street, </w:t>
      </w:r>
      <w:r>
        <w:rPr>
          <w:color w:val="000000"/>
          <w:lang w:val="en-US" w:eastAsia="en-US"/>
        </w:rPr>
        <w:t>S.B., Private way, from Butler Street to D Street.</w:t>
        <w:tab/>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Dane Street,</w:t>
      </w:r>
      <w:r>
        <w:rPr>
          <w:color w:val="000000"/>
          <w:lang w:val="en-US" w:eastAsia="en-US"/>
        </w:rPr>
        <w:t xml:space="preserve"> W.R., Public way, from 32 Eliot Street to 35 Orchard Street.</w:t>
        <w:tab/>
        <w:tab/>
        <w:t>19</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Danforth Street,</w:t>
      </w:r>
      <w:r>
        <w:rPr>
          <w:color w:val="000000"/>
          <w:lang w:val="en-US" w:eastAsia="en-US"/>
        </w:rPr>
        <w:t xml:space="preserve"> Rox., W.R., Public way, from 76 Boylston Street to 99 Wyman Street.</w:t>
        <w:tab/>
        <w:tab/>
        <w:t>19</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Dania Street,</w:t>
      </w:r>
      <w:r>
        <w:rPr>
          <w:color w:val="000000"/>
          <w:lang w:val="en-US" w:eastAsia="en-US"/>
        </w:rPr>
        <w:t xml:space="preserve"> Dor., Public way, from 55 Cookson Terrace to 55 Faunce Road.</w:t>
      </w:r>
    </w:p>
    <w:p>
      <w:pPr>
        <w:pStyle w:val="Tab2"/>
        <w:rPr>
          <w:color w:val="000000"/>
        </w:rPr>
      </w:pPr>
      <w:r>
        <w:rPr>
          <w:color w:val="000000"/>
        </w:rPr>
        <w:t>2 - 14</w:t>
        <w:tab/>
        <w:t>18</w:t>
        <w:tab/>
        <w:t>4</w:t>
        <w:tab/>
        <w:t>4</w:t>
        <w:tab/>
        <w:t>7</w:t>
        <w:tab/>
        <w:t>02126</w:t>
      </w:r>
    </w:p>
    <w:p>
      <w:pPr>
        <w:pStyle w:val="Tab2"/>
        <w:spacing w:before="0" w:after="120"/>
        <w:rPr/>
      </w:pPr>
      <w:r>
        <w:rPr>
          <w:color w:val="000000"/>
        </w:rPr>
        <w:t>15 - 51, 16 - 36</w:t>
        <w:tab/>
        <w:t>18</w:t>
        <w:tab/>
        <w:t>1</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Dania Terrace,</w:t>
      </w:r>
      <w:r>
        <w:rPr>
          <w:color w:val="000000"/>
          <w:lang w:val="en-US" w:eastAsia="en-US"/>
        </w:rPr>
        <w:t xml:space="preserve"> Dor., Public way, from 39 Dania Street to approximately 110 feet northwesterly.</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Daniel Court,</w:t>
      </w:r>
      <w:r>
        <w:rPr>
          <w:color w:val="000000"/>
          <w:lang w:val="en-US" w:eastAsia="en-US"/>
        </w:rPr>
        <w:t xml:space="preserve"> H.P., Public way, from opposite 15 Dietz Road to approximately 180 feet southeasterly.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Daniel Webster Square,</w:t>
      </w:r>
      <w:r>
        <w:rPr>
          <w:color w:val="000000"/>
          <w:lang w:val="en-US" w:eastAsia="en-US"/>
        </w:rPr>
        <w:t xml:space="preserve"> B.P., at the junction of High Street and Summer Street.</w:t>
        <w:tab/>
        <w:tab/>
        <w:t>3</w:t>
        <w:tab/>
        <w:t>6/8</w:t>
        <w:tab/>
        <w:t>1</w:t>
        <w:tab/>
        <w:t>2</w:t>
        <w:tab/>
        <w:t>02110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Danny Road,</w:t>
      </w:r>
      <w:r>
        <w:rPr>
          <w:color w:val="000000"/>
          <w:lang w:val="en-US" w:eastAsia="en-US"/>
        </w:rPr>
        <w:t xml:space="preserve"> H.P., from 127 Readville Street to 50 Sanford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7 Reynold Road to opposite 36 Vallaro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127 Readville Street to opposite 7 Reynold Road and after an interval, from 36 Vallaro Road to 50 Sanford Street.</w:t>
      </w:r>
      <w:r>
        <w:rPr>
          <w:color w:val="000000"/>
        </w:rPr>
        <w:tab/>
        <w:tab/>
      </w:r>
      <w:r>
        <w:rPr>
          <w:color w:val="000000"/>
          <w:lang w:val="en-US" w:eastAsia="en-US"/>
        </w:rPr>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Danube Street,</w:t>
      </w:r>
      <w:r>
        <w:rPr>
          <w:color w:val="000000"/>
          <w:lang w:val="en-US" w:eastAsia="en-US"/>
        </w:rPr>
        <w:t xml:space="preserve"> Dor., Public way, from opposite 38 Brookford Street to 38 Dewey Street.</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Danville Street,</w:t>
      </w:r>
      <w:r>
        <w:rPr>
          <w:color w:val="000000"/>
          <w:lang w:val="en-US" w:eastAsia="en-US"/>
        </w:rPr>
        <w:t xml:space="preserve"> W.R., Public way, from 140 Bellevue Street to 53 Wren Street.</w:t>
        <w:tab/>
        <w:tab/>
        <w:t>20</w:t>
      </w:r>
      <w:r>
        <w:rPr>
          <w:color w:val="000000"/>
        </w:rPr>
        <w:tab/>
      </w:r>
      <w:r>
        <w:rPr>
          <w:color w:val="000000"/>
          <w:lang w:val="en-US" w:eastAsia="en-US"/>
        </w:rPr>
        <w:t>14</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Darling Street,</w:t>
      </w:r>
      <w:r>
        <w:rPr>
          <w:color w:val="000000"/>
          <w:lang w:val="en-US" w:eastAsia="en-US"/>
        </w:rPr>
        <w:t xml:space="preserve"> Rox., from opposite 41 Calumet Street at Pequot Street to opposite 125 Parker Hill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opposite 41 Calumet Street at Pequot Street to 141 Hillside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szCs w:val="24"/>
          <w:lang w:val="en-US" w:eastAsia="en-US"/>
        </w:rPr>
        <w:t>*</w:t>
      </w:r>
      <w:r>
        <w:rPr>
          <w:color w:val="000000"/>
          <w:lang w:val="en-US" w:eastAsia="en-US"/>
        </w:rPr>
        <w:t>Private way, from 144 Hillside Street to opposite 125 Parker Hill Avenue.</w:t>
      </w:r>
    </w:p>
    <w:p>
      <w:pPr>
        <w:pStyle w:val="Tab2"/>
        <w:rPr/>
      </w:pPr>
      <w:r>
        <w:rPr>
          <w:color w:val="000000"/>
        </w:rPr>
        <w:t>1 - 41, 2 - 40</w:t>
        <w:tab/>
        <w:t>10</w:t>
        <w:tab/>
        <w:t>3</w:t>
        <w:tab/>
        <w:t>8</w:t>
        <w:tab/>
        <w:t>10</w:t>
        <w:tab/>
        <w:t>02120</w:t>
      </w:r>
    </w:p>
    <w:p>
      <w:pPr>
        <w:pStyle w:val="Tab2"/>
        <w:rPr/>
      </w:pPr>
      <w:r>
        <w:rPr>
          <w:color w:val="000000"/>
        </w:rPr>
        <w:t>46 - 80</w:t>
        <w:tab/>
        <w:t>10</w:t>
        <w:tab/>
        <w:t>5</w:t>
        <w:tab/>
        <w:t>8</w:t>
        <w:tab/>
        <w:t>10</w:t>
        <w:tab/>
        <w:t>02120</w:t>
      </w:r>
    </w:p>
    <w:p>
      <w:pPr>
        <w:pStyle w:val="Tab2"/>
        <w:spacing w:before="0" w:after="120"/>
        <w:rPr/>
      </w:pPr>
      <w:r>
        <w:rPr>
          <w:color w:val="000000"/>
        </w:rPr>
        <w:t>51 - 79</w:t>
        <w:tab/>
        <w:t>10</w:t>
        <w:tab/>
        <w:t>4</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Darlington Street,</w:t>
      </w:r>
      <w:r>
        <w:rPr>
          <w:color w:val="000000"/>
          <w:lang w:val="en-US" w:eastAsia="en-US"/>
        </w:rPr>
        <w:t xml:space="preserve"> Dor., Public way, from opposite 100 Norfolk Street to opposite 91 Southern Avenue.</w:t>
        <w:tab/>
        <w:tab/>
        <w:t>17</w:t>
      </w:r>
      <w:r>
        <w:rPr>
          <w:color w:val="000000"/>
        </w:rPr>
        <w:tab/>
      </w:r>
      <w:r>
        <w:rPr>
          <w:color w:val="000000"/>
          <w:lang w:val="en-US" w:eastAsia="en-US"/>
        </w:rPr>
        <w:t>5</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Dartmouth Place,</w:t>
      </w:r>
      <w:r>
        <w:rPr>
          <w:color w:val="000000"/>
          <w:lang w:val="en-US" w:eastAsia="en-US"/>
        </w:rPr>
        <w:t xml:space="preserve"> B.P., Public way, from 65 Dartmouth Street to approximately 473 feet northeasterly.</w:t>
        <w:tab/>
        <w:tab/>
        <w:t>4</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Dartmouth Street,</w:t>
      </w:r>
      <w:r>
        <w:rPr>
          <w:color w:val="000000"/>
          <w:lang w:val="en-US" w:eastAsia="en-US"/>
        </w:rPr>
        <w:t xml:space="preserve"> B.P., Public way, from James J. Storrow Memorial Drive at Back Street to 607 Tremont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the portion of Dartmouth Street, from 234 Beacon Street to James J. Storrow Memorial Drive at Back Street, is under the care, control and custody of the D.C.R.</w:t>
      </w:r>
    </w:p>
    <w:p>
      <w:pPr>
        <w:pStyle w:val="Tab2"/>
        <w:rPr/>
      </w:pPr>
      <w:r>
        <w:rPr>
          <w:color w:val="000000"/>
        </w:rPr>
        <w:t>1 - 97, 2 - 90</w:t>
        <w:tab/>
        <w:t>4</w:t>
        <w:tab/>
        <w:t>1</w:t>
        <w:tab/>
        <w:t>2</w:t>
        <w:tab/>
        <w:t>1</w:t>
        <w:tab/>
        <w:t>02116</w:t>
      </w:r>
    </w:p>
    <w:p>
      <w:pPr>
        <w:pStyle w:val="Tab2"/>
        <w:rPr/>
      </w:pPr>
      <w:r>
        <w:rPr>
          <w:color w:val="000000"/>
        </w:rPr>
        <w:t>96 - 240, 103 - 249</w:t>
        <w:tab/>
        <w:t>4</w:t>
        <w:tab/>
        <w:t>2</w:t>
        <w:tab/>
        <w:t>2</w:t>
        <w:tab/>
        <w:t>1</w:t>
        <w:tab/>
        <w:t>02116</w:t>
      </w:r>
    </w:p>
    <w:p>
      <w:pPr>
        <w:pStyle w:val="Tab2"/>
        <w:spacing w:before="0" w:after="120"/>
        <w:rPr/>
      </w:pPr>
      <w:r>
        <w:rPr>
          <w:color w:val="000000"/>
        </w:rPr>
        <w:t>260 - 330, 261 - 321</w:t>
        <w:tab/>
        <w:t>5</w:t>
        <w:tab/>
        <w:t>7</w:t>
        <w:tab/>
        <w:t>8</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Davenport Street,</w:t>
      </w:r>
      <w:r>
        <w:rPr>
          <w:color w:val="000000"/>
          <w:lang w:val="en-US" w:eastAsia="en-US"/>
        </w:rPr>
        <w:t xml:space="preserve"> Rox., Public way, from 702 Columbus Avenue to 971 Tremont Street.</w:t>
        <w:tab/>
        <w:tab/>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Davern Avenue,</w:t>
      </w:r>
      <w:r>
        <w:rPr>
          <w:color w:val="000000"/>
          <w:lang w:val="en-US" w:eastAsia="en-US"/>
        </w:rPr>
        <w:t xml:space="preserve"> Dor., Public way, from 530 Columbia Road to 28 Virginia Street.</w:t>
        <w:tab/>
        <w:tab/>
        <w:t>13</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David Road,</w:t>
      </w:r>
      <w:r>
        <w:rPr>
          <w:color w:val="000000"/>
          <w:lang w:val="en-US" w:eastAsia="en-US"/>
        </w:rPr>
        <w:t xml:space="preserve"> W.R., Public way, from Mossbank Footway at the rear of 55 Louder’s Lane to 186 Moss Hill Road.</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David G. Mugar Way,</w:t>
      </w:r>
      <w:r>
        <w:rPr>
          <w:color w:val="000000"/>
          <w:lang w:val="en-US" w:eastAsia="en-US"/>
        </w:rPr>
        <w:t xml:space="preserve"> B.P., from  near 96 Beacon Street to 165 Mt. Vernon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David G. Mugar Way is a portion of Embankment Road.</w:t>
        <w:tab/>
        <w:tab/>
        <w:t>5</w:t>
        <w:tab/>
        <w:t>3/5</w:t>
        <w:tab/>
        <w:t>8</w:t>
        <w:tab/>
        <w:t>1</w:t>
        <w:tab/>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David Ortiz Drive, </w:t>
      </w:r>
      <w:r>
        <w:rPr>
          <w:color w:val="000000"/>
          <w:lang w:val="en-US" w:eastAsia="en-US"/>
        </w:rPr>
        <w:t>B.P., Public way, from 65 Brookline Avenue to Maitland Street and Overland Street.</w:t>
        <w:tab/>
        <w:tab/>
        <w:t>21</w:t>
        <w:tab/>
        <w:t>1</w:t>
        <w:tab/>
        <w:t>8</w:t>
        <w:tab/>
        <w:t>1</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Davidson Avenue,</w:t>
      </w:r>
      <w:r>
        <w:rPr>
          <w:color w:val="000000"/>
          <w:lang w:val="en-US" w:eastAsia="en-US"/>
        </w:rPr>
        <w:t xml:space="preserve"> Dor., Public way, from 57 Richfield Street to approximately 160 feet southwesterly.</w:t>
        <w:tab/>
        <w:tab/>
        <w:t>15</w:t>
        <w:tab/>
        <w:t>2</w:t>
        <w:tab/>
        <w:t>4</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Davis Court,</w:t>
      </w:r>
      <w:r>
        <w:rPr>
          <w:color w:val="000000"/>
          <w:lang w:val="en-US" w:eastAsia="en-US"/>
        </w:rPr>
        <w:t xml:space="preserve"> E.B., Private way, from 207 London Street to southeasterly.</w:t>
        <w:tab/>
        <w:tab/>
        <w:t>1</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Davis Street, </w:t>
      </w:r>
      <w:r>
        <w:rPr>
          <w:color w:val="000000"/>
          <w:lang w:val="en-US" w:eastAsia="en-US"/>
        </w:rPr>
        <w:t>Dor.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see Hallet-Davis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Davison Street,</w:t>
      </w:r>
      <w:r>
        <w:rPr>
          <w:color w:val="000000"/>
          <w:lang w:val="en-US" w:eastAsia="en-US"/>
        </w:rPr>
        <w:t xml:space="preserve"> H.P., Public way, from 32 Arlington Street to 54 Fairmount Avenue.</w:t>
      </w:r>
    </w:p>
    <w:p>
      <w:pPr>
        <w:pStyle w:val="Tab2"/>
        <w:rPr/>
      </w:pPr>
      <w:r>
        <w:rPr>
          <w:color w:val="000000"/>
        </w:rPr>
        <w:t>1 - 77, 2 - 78</w:t>
        <w:tab/>
        <w:t>18</w:t>
        <w:tab/>
        <w:t>13</w:t>
        <w:tab/>
        <w:t>5</w:t>
        <w:tab/>
        <w:t>8</w:t>
        <w:tab/>
        <w:t>02136</w:t>
      </w:r>
    </w:p>
    <w:p>
      <w:pPr>
        <w:pStyle w:val="Tab2"/>
        <w:spacing w:before="0" w:after="120"/>
        <w:rPr/>
      </w:pPr>
      <w:r>
        <w:rPr>
          <w:color w:val="000000"/>
        </w:rPr>
        <w:t>84 - 110</w:t>
        <w:tab/>
        <w:t>18</w:t>
        <w:tab/>
        <w:t>15</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Davitt Street,</w:t>
      </w:r>
      <w:r>
        <w:rPr>
          <w:color w:val="000000"/>
          <w:lang w:val="en-US" w:eastAsia="en-US"/>
        </w:rPr>
        <w:t xml:space="preserve"> Dor., Public way, from 339 Savin Hill Avenue to approximately 247 feet northeasterly.</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Dawes Street,</w:t>
      </w:r>
      <w:r>
        <w:rPr>
          <w:color w:val="000000"/>
          <w:lang w:val="en-US" w:eastAsia="en-US"/>
        </w:rPr>
        <w:t xml:space="preserve"> Dor., Public way, from 211 East Cottage Street to 31 Willis Street.</w:t>
        <w:tab/>
        <w:tab/>
        <w:t>7</w:t>
      </w:r>
      <w:r>
        <w:rPr>
          <w:color w:val="000000"/>
        </w:rPr>
        <w:tab/>
      </w:r>
      <w:r>
        <w:rPr>
          <w:color w:val="000000"/>
          <w:lang w:val="en-US" w:eastAsia="en-US"/>
        </w:rPr>
        <w:t>9</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Dawes Terrace,</w:t>
      </w:r>
      <w:r>
        <w:rPr>
          <w:color w:val="000000"/>
          <w:lang w:val="en-US" w:eastAsia="en-US"/>
        </w:rPr>
        <w:t xml:space="preserve"> Dor., Private way, from 7 Dawes Street to approximately 120 feet northwesterly.</w:t>
        <w:tab/>
        <w:tab/>
        <w:t>7</w:t>
      </w:r>
      <w:r>
        <w:rPr>
          <w:color w:val="000000"/>
        </w:rPr>
        <w:tab/>
      </w:r>
      <w:r>
        <w:rPr>
          <w:color w:val="000000"/>
          <w:lang w:val="en-US" w:eastAsia="en-US"/>
        </w:rPr>
        <w:t>9</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Dawson Street,</w:t>
      </w:r>
      <w:r>
        <w:rPr>
          <w:color w:val="000000"/>
          <w:lang w:val="en-US" w:eastAsia="en-US"/>
        </w:rPr>
        <w:t xml:space="preserve"> Dor., Public way, from 48 Mallet Street to 92 Monsignor Patrick J. Lydon Way.</w:t>
        <w:tab/>
        <w:tab/>
        <w:t>16</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Day Boulevard,</w:t>
      </w:r>
      <w:r>
        <w:rPr>
          <w:color w:val="000000"/>
          <w:lang w:val="en-US" w:eastAsia="en-US"/>
        </w:rPr>
        <w:t xml:space="preserve"> Dor., 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William J. Day Boulevard.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Day Square,</w:t>
      </w:r>
      <w:r>
        <w:rPr>
          <w:color w:val="000000"/>
          <w:lang w:val="en-US" w:eastAsia="en-US"/>
        </w:rPr>
        <w:t xml:space="preserve"> E.B., at the junction of Bennington Street, Chelsea Street and Prescott Street.</w:t>
        <w:tab/>
        <w:tab/>
        <w:t>1</w:t>
        <w:tab/>
        <w:t>10</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Day Street,</w:t>
      </w:r>
      <w:r>
        <w:rPr>
          <w:color w:val="000000"/>
          <w:lang w:val="en-US" w:eastAsia="en-US"/>
        </w:rPr>
        <w:t xml:space="preserve"> Rox., Public way, from 397 Centre Street to 148 Minden Street.</w:t>
      </w:r>
    </w:p>
    <w:p>
      <w:pPr>
        <w:pStyle w:val="Tab2"/>
        <w:rPr/>
      </w:pPr>
      <w:r>
        <w:rPr>
          <w:color w:val="000000"/>
        </w:rPr>
        <w:t>34 - 66</w:t>
        <w:tab/>
        <w:t>10</w:t>
        <w:tab/>
        <w:t>6</w:t>
        <w:tab/>
        <w:t>6</w:t>
        <w:tab/>
        <w:t>10</w:t>
        <w:tab/>
        <w:t>02130</w:t>
      </w:r>
    </w:p>
    <w:p>
      <w:pPr>
        <w:pStyle w:val="Tab2"/>
        <w:rPr/>
      </w:pPr>
      <w:r>
        <w:rPr>
          <w:color w:val="000000"/>
        </w:rPr>
        <w:t>49 - 89, 68 - 96</w:t>
        <w:tab/>
        <w:t>10</w:t>
        <w:tab/>
        <w:t>8</w:t>
        <w:tab/>
        <w:t>8</w:t>
        <w:tab/>
        <w:t>10</w:t>
        <w:tab/>
        <w:t>02130</w:t>
      </w:r>
    </w:p>
    <w:p>
      <w:pPr>
        <w:pStyle w:val="Tab2"/>
        <w:spacing w:before="0" w:after="120"/>
        <w:rPr/>
      </w:pPr>
      <w:r>
        <w:rPr>
          <w:color w:val="000000"/>
        </w:rPr>
        <w:t>97 - 137, 98 - 138</w:t>
        <w:tab/>
        <w:t>10</w:t>
        <w:tab/>
        <w:t>9</w:t>
        <w:tab/>
        <w:t>6</w:t>
        <w:tab/>
        <w:t>10</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Dayton Street,</w:t>
      </w:r>
      <w:r>
        <w:rPr>
          <w:color w:val="000000"/>
          <w:lang w:val="en-US" w:eastAsia="en-US"/>
        </w:rPr>
        <w:t xml:space="preserve"> Dor., Public way, from 23 Nixon Street to approximately 222 feet southwesterly at the M.B.T.A. Railroad at Clementine Park. </w:t>
        <w:tab/>
        <w:tab/>
        <w:t>17</w:t>
      </w:r>
      <w:r>
        <w:rPr>
          <w:color w:val="000000"/>
        </w:rPr>
        <w:tab/>
      </w:r>
      <w:r>
        <w:rPr>
          <w:color w:val="000000"/>
          <w:lang w:val="en-US" w:eastAsia="en-US"/>
        </w:rPr>
        <w:t>6</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Deacon Street,</w:t>
      </w:r>
      <w:r>
        <w:rPr>
          <w:color w:val="000000"/>
          <w:lang w:val="en-US" w:eastAsia="en-US"/>
        </w:rPr>
        <w:t xml:space="preserve"> B.P., Public way, from 76 West Concord Street to 15 Worcester Street.</w:t>
        <w:tab/>
        <w:tab/>
        <w:t>9</w:t>
        <w:tab/>
        <w:t>2</w:t>
        <w:tab/>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Deaconess Road,</w:t>
      </w:r>
      <w:r>
        <w:rPr>
          <w:color w:val="000000"/>
          <w:lang w:val="en-US" w:eastAsia="en-US"/>
        </w:rPr>
        <w:t xml:space="preserve"> Rox., Public way, from opposite 454 Brookline Avenue to Pilgrim Road between Francis Street and Joslin Place.</w:t>
        <w:tab/>
        <w:tab/>
        <w:t>4</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Deady's Lane,</w:t>
      </w:r>
      <w:r>
        <w:rPr>
          <w:color w:val="000000"/>
          <w:lang w:val="en-US" w:eastAsia="en-US"/>
        </w:rPr>
        <w:t xml:space="preserve"> S.B., Private way, from 397 K Street to westerly.</w:t>
        <w:tab/>
        <w:tab/>
        <w:t>7</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Dean Street,</w:t>
      </w:r>
      <w:r>
        <w:rPr>
          <w:color w:val="000000"/>
          <w:lang w:val="en-US" w:eastAsia="en-US"/>
        </w:rPr>
        <w:t xml:space="preserve"> Dor., Public way, from 47 Howard Avenue to 28 Judson Street.</w:t>
      </w:r>
    </w:p>
    <w:p>
      <w:pPr>
        <w:pStyle w:val="Tab2"/>
        <w:rPr/>
      </w:pPr>
      <w:r>
        <w:rPr>
          <w:color w:val="000000"/>
        </w:rPr>
        <w:t>1 - 17</w:t>
        <w:tab/>
        <w:t>13</w:t>
        <w:tab/>
        <w:t>2</w:t>
        <w:tab/>
        <w:t>7</w:t>
        <w:tab/>
        <w:t>3</w:t>
        <w:tab/>
        <w:t>02125</w:t>
      </w:r>
    </w:p>
    <w:p>
      <w:pPr>
        <w:pStyle w:val="Tab2"/>
        <w:spacing w:before="0" w:after="120"/>
        <w:rPr/>
      </w:pPr>
      <w:r>
        <w:rPr>
          <w:color w:val="000000"/>
        </w:rPr>
        <w:t>2 - 40, 21 - 41</w:t>
        <w:tab/>
        <w:t>13</w:t>
        <w:tab/>
        <w:t>1</w:t>
        <w:tab/>
        <w:t>7</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Dean Way</w:t>
      </w:r>
      <w:r>
        <w:rPr>
          <w:color w:val="000000"/>
          <w:lang w:val="en-US" w:eastAsia="en-US"/>
        </w:rPr>
        <w:t>, S.B., Private way, from 924 East Fourth Street to northerly.</w:t>
        <w:tab/>
        <w:tab/>
        <w:t>6</w:t>
      </w:r>
      <w:r>
        <w:rPr>
          <w:color w:val="000000"/>
        </w:rPr>
        <w:tab/>
      </w:r>
      <w:r>
        <w:rPr>
          <w:color w:val="000000"/>
          <w:lang w:val="en-US" w:eastAsia="en-US"/>
        </w:rPr>
        <w:t>9</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Dearborn Square,</w:t>
      </w:r>
      <w:r>
        <w:rPr>
          <w:color w:val="000000"/>
          <w:lang w:val="en-US" w:eastAsia="en-US"/>
        </w:rPr>
        <w:t xml:space="preserve"> Rox., at the junction of Albany Street, Dearborn Street and Mall Street.</w:t>
        <w:tab/>
        <w:tab/>
        <w:t>8</w:t>
        <w:tab/>
        <w:t>4</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Dearborn Street,</w:t>
      </w:r>
      <w:r>
        <w:rPr>
          <w:color w:val="000000"/>
          <w:lang w:val="en-US" w:eastAsia="en-US"/>
        </w:rPr>
        <w:t xml:space="preserve"> Rox., Public way, from 256 Dudley Street to between 99 and 125 Eustis Street.</w:t>
      </w:r>
    </w:p>
    <w:p>
      <w:pPr>
        <w:pStyle w:val="Tab2"/>
        <w:rPr>
          <w:color w:val="000000"/>
        </w:rPr>
      </w:pPr>
      <w:r>
        <w:rPr>
          <w:color w:val="000000"/>
        </w:rPr>
        <w:t>Odd</w:t>
        <w:tab/>
        <w:t>8</w:t>
        <w:tab/>
        <w:t>4</w:t>
        <w:tab/>
        <w:t>7</w:t>
        <w:tab/>
        <w:t>10</w:t>
        <w:tab/>
        <w:t>02119</w:t>
      </w:r>
    </w:p>
    <w:p>
      <w:pPr>
        <w:pStyle w:val="Tab2"/>
        <w:spacing w:before="0" w:after="120"/>
        <w:rPr>
          <w:color w:val="000000"/>
        </w:rPr>
      </w:pPr>
      <w:r>
        <w:rPr>
          <w:color w:val="000000"/>
        </w:rPr>
        <w:t>Even</w:t>
        <w:tab/>
        <w:t>8</w:t>
        <w:tab/>
        <w:t>3</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Deblois Street,</w:t>
      </w:r>
      <w:r>
        <w:rPr>
          <w:color w:val="000000"/>
          <w:lang w:val="en-US" w:eastAsia="en-US"/>
        </w:rPr>
        <w:t xml:space="preserve"> B.P., Public way, from Deacon Street to 480 Shawmut Avenue.</w:t>
        <w:tab/>
        <w:tab/>
        <w:t>9</w:t>
        <w:tab/>
        <w:t>2</w:t>
        <w:tab/>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Decatur Street,</w:t>
      </w:r>
      <w:r>
        <w:rPr>
          <w:color w:val="000000"/>
          <w:lang w:val="en-US" w:eastAsia="en-US"/>
        </w:rPr>
        <w:t xml:space="preserve"> Chsn., Public way, from Medford Street between Chelsea Street and Corey Street to Vine Street between Chelsea Street and Hunter Street.</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Decatur Street,</w:t>
      </w:r>
      <w:r>
        <w:rPr>
          <w:color w:val="000000"/>
          <w:lang w:val="en-US" w:eastAsia="en-US"/>
        </w:rPr>
        <w:t xml:space="preserve"> E.B., Public way, from between 75 and 139 Border Street to opposite 79 Meridian Street near 90 Havre Street.</w:t>
        <w:tab/>
        <w:tab/>
        <w:t>1</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Deckard Street,</w:t>
      </w:r>
      <w:r>
        <w:rPr>
          <w:color w:val="000000"/>
          <w:lang w:val="en-US" w:eastAsia="en-US"/>
        </w:rPr>
        <w:t xml:space="preserve"> Rox., Public way, from 112 Humboldt Avenue to 471 Warren Street.</w:t>
        <w:tab/>
        <w:tab/>
        <w:t>12</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Dedham Parkway,</w:t>
      </w:r>
      <w:r>
        <w:rPr>
          <w:color w:val="000000"/>
          <w:lang w:val="en-US" w:eastAsia="en-US"/>
        </w:rPr>
        <w:t xml:space="preserve"> H.P., from the junction of Enneking Parkway and Turtle Pond Parkway to the Boston and Dedham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r>
      <w:r>
        <w:rPr>
          <w:color w:val="000000"/>
        </w:rPr>
        <w:tab/>
        <w:tab/>
      </w:r>
      <w:r>
        <w:rPr>
          <w:color w:val="000000"/>
          <w:lang w:val="en-US" w:eastAsia="en-US"/>
        </w:rPr>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Dedham Street,</w:t>
      </w:r>
      <w:r>
        <w:rPr>
          <w:color w:val="000000"/>
          <w:lang w:val="en-US" w:eastAsia="en-US"/>
        </w:rPr>
        <w:t xml:space="preserve"> H.P., Public way, from 250 Reservation Road to approximately 1,320 feet southwesterly.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Deer Island</w:t>
      </w:r>
      <w:r>
        <w:rPr>
          <w:color w:val="000000"/>
          <w:lang w:val="en-US" w:eastAsia="en-US"/>
        </w:rPr>
        <w:t>, Boston Harbor.</w:t>
        <w:tab/>
        <w:tab/>
        <w:t>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Deer Street,</w:t>
      </w:r>
      <w:r>
        <w:rPr>
          <w:color w:val="000000"/>
          <w:lang w:val="en-US" w:eastAsia="en-US"/>
        </w:rPr>
        <w:t xml:space="preserve"> Dor., Public way, from opposite 14 Roach Street to 17 Savin Hill Avenue.</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Deerfield Street,</w:t>
      </w:r>
      <w:r>
        <w:rPr>
          <w:color w:val="000000"/>
          <w:lang w:val="en-US" w:eastAsia="en-US"/>
        </w:rPr>
        <w:t xml:space="preserve"> B.P., Public way, from 541 Commonwealth Avenue to James J. Storrow Memorial Drive at Back Street.</w:t>
        <w:tab/>
        <w:tab/>
        <w:t>5</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Deering Road,</w:t>
      </w:r>
      <w:r>
        <w:rPr>
          <w:color w:val="000000"/>
          <w:lang w:val="en-US" w:eastAsia="en-US"/>
        </w:rPr>
        <w:t xml:space="preserve"> Dor., W.R., Public way, from 1195 Blue Hill Avenue to West Main Street.</w:t>
      </w:r>
    </w:p>
    <w:p>
      <w:pPr>
        <w:pStyle w:val="Tab2"/>
        <w:rPr/>
      </w:pPr>
      <w:r>
        <w:rPr>
          <w:color w:val="000000"/>
        </w:rPr>
        <w:t>1 - 119, 2 - 90</w:t>
        <w:tab/>
        <w:t>14</w:t>
        <w:tab/>
        <w:t>14</w:t>
        <w:tab/>
        <w:t>4</w:t>
        <w:tab/>
        <w:t>7</w:t>
        <w:tab/>
        <w:t>02126</w:t>
      </w:r>
    </w:p>
    <w:p>
      <w:pPr>
        <w:pStyle w:val="Tab2"/>
        <w:spacing w:before="0" w:after="120"/>
        <w:rPr/>
      </w:pPr>
      <w:r>
        <w:rPr>
          <w:color w:val="000000"/>
        </w:rPr>
        <w:t>96 - 116</w:t>
        <w:tab/>
        <w:t>14</w:t>
        <w:tab/>
        <w:t>8</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Deforest Street,</w:t>
      </w:r>
      <w:r>
        <w:rPr>
          <w:color w:val="000000"/>
          <w:lang w:val="en-US" w:eastAsia="en-US"/>
        </w:rPr>
        <w:t xml:space="preserve"> H.P., W.R., Public way, from 566 Poplar Street to 295 West Street.</w:t>
        <w:tab/>
        <w:tab/>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Degautier Way</w:t>
      </w:r>
      <w:r>
        <w:rPr>
          <w:color w:val="000000"/>
          <w:lang w:val="en-US" w:eastAsia="en-US"/>
        </w:rPr>
        <w:t>, Rox., Public way, from Eustis Street between Bethune Way and 1010 Harrison Avenue to near and opposite 69 Zeigler Street.</w:t>
        <w:tab/>
        <w:tab/>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Delano Court,</w:t>
      </w:r>
      <w:r>
        <w:rPr>
          <w:color w:val="000000"/>
          <w:lang w:val="en-US" w:eastAsia="en-US"/>
        </w:rPr>
        <w:t xml:space="preserve"> W.R., Private way, from 5 Delano Park to northwesterly.</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Delano Park</w:t>
      </w:r>
      <w:r>
        <w:rPr>
          <w:color w:val="000000"/>
          <w:lang w:val="en-US" w:eastAsia="en-US"/>
        </w:rPr>
        <w:t>, W.R., Public way, from 285 Poplar Street to between 74 and 90 Whitford Street.</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Delano Street,</w:t>
      </w:r>
      <w:r>
        <w:rPr>
          <w:color w:val="000000"/>
          <w:lang w:val="en-US" w:eastAsia="en-US"/>
        </w:rPr>
        <w:t xml:space="preserve"> Dor., Private way, from 26 Levant Street to approximately 130 feet northwesterly.</w:t>
        <w:tab/>
        <w:tab/>
        <w:t>15</w:t>
        <w:tab/>
        <w:t>2</w:t>
        <w:tab/>
        <w:t>4</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Delany Circle,</w:t>
      </w:r>
      <w:r>
        <w:rPr>
          <w:color w:val="000000"/>
          <w:lang w:val="en-US" w:eastAsia="en-US"/>
        </w:rPr>
        <w:t xml:space="preserve"> Bri., Private way, from 12 Mt. Vernon Street to approximately 170 feet southwesterly.</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Delaware Place,</w:t>
      </w:r>
      <w:r>
        <w:rPr>
          <w:color w:val="000000"/>
          <w:lang w:val="en-US" w:eastAsia="en-US"/>
        </w:rPr>
        <w:t xml:space="preserve"> Bri., Private way, from between 8 and 22 Arlington Street to southwesterly.</w:t>
        <w:tab/>
        <w:tab/>
        <w:t>22</w:t>
      </w:r>
      <w:r>
        <w:rPr>
          <w:color w:val="000000"/>
        </w:rPr>
        <w:tab/>
      </w:r>
      <w:r>
        <w:rPr>
          <w:color w:val="000000"/>
          <w:lang w:val="en-US" w:eastAsia="en-US"/>
        </w:rPr>
        <w:t>12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Deldorf Street,</w:t>
      </w:r>
      <w:r>
        <w:rPr>
          <w:color w:val="000000"/>
          <w:lang w:val="en-US" w:eastAsia="en-US"/>
        </w:rPr>
        <w:t xml:space="preserve"> W.R., Private way, from 1 Fensmere Road to 130  Westmoor Road.</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Delford Street,</w:t>
      </w:r>
      <w:r>
        <w:rPr>
          <w:color w:val="000000"/>
          <w:lang w:val="en-US" w:eastAsia="en-US"/>
        </w:rPr>
        <w:t xml:space="preserve"> W.R., Public way, from between 37 and 51 Archdale Road to approximately 275 feet southwesterly.</w:t>
        <w:tab/>
        <w:tab/>
        <w:t>19</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Delhi Street,</w:t>
      </w:r>
      <w:r>
        <w:rPr>
          <w:color w:val="000000"/>
          <w:lang w:val="en-US" w:eastAsia="en-US"/>
        </w:rPr>
        <w:t xml:space="preserve"> Dor., Public way, from near and opposite 9 Crossman Street to approximately 405 feet northeast of  Wooddale Avenue.</w:t>
        <w:tab/>
        <w:tab/>
        <w:t>18</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Dell Avenue,</w:t>
      </w:r>
      <w:r>
        <w:rPr>
          <w:color w:val="000000"/>
          <w:lang w:val="en-US" w:eastAsia="en-US"/>
        </w:rPr>
        <w:t xml:space="preserve"> H.P., Public way, from 82 Central Avenue to 1128 Hyde Park Avenue.</w:t>
        <w:tab/>
        <w:tab/>
        <w:t>18</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Dell Terrace,</w:t>
      </w:r>
      <w:r>
        <w:rPr>
          <w:color w:val="000000"/>
          <w:lang w:val="en-US" w:eastAsia="en-US"/>
        </w:rPr>
        <w:t xml:space="preserve"> H.P., Private way, from 71 Central Avenue to southeasterly.</w:t>
        <w:tab/>
        <w:tab/>
        <w:t>18</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Delle Avenue,</w:t>
      </w:r>
      <w:r>
        <w:rPr>
          <w:color w:val="000000"/>
          <w:lang w:val="en-US" w:eastAsia="en-US"/>
        </w:rPr>
        <w:t xml:space="preserve"> Rox., Public way, from 739 Parker Street to approximately 72 feet northwest of 17 Carmel Street.</w:t>
        <w:tab/>
        <w:tab/>
        <w:t>10</w:t>
      </w:r>
      <w:r>
        <w:rPr>
          <w:color w:val="000000"/>
        </w:rPr>
        <w:tab/>
      </w:r>
      <w:r>
        <w:rPr>
          <w:color w:val="000000"/>
          <w:lang w:val="en-US" w:eastAsia="en-US"/>
        </w:rPr>
        <w:t>2</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Dellmore Road,</w:t>
      </w:r>
      <w:r>
        <w:rPr>
          <w:color w:val="000000"/>
          <w:lang w:val="en-US" w:eastAsia="en-US"/>
        </w:rPr>
        <w:t xml:space="preserve"> W.R., Public way, from 327 Hyde Park Avenue to approximately 211 feet northwesterly at the M.B.T.A. Railroad.</w:t>
        <w:tab/>
        <w:tab/>
        <w:t>19</w:t>
        <w:tab/>
        <w:t>12</w:t>
        <w:tab/>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Delmont Street,</w:t>
      </w:r>
      <w:r>
        <w:rPr>
          <w:color w:val="000000"/>
          <w:lang w:val="en-US" w:eastAsia="en-US"/>
        </w:rPr>
        <w:t xml:space="preserve"> Dor., Public way, from 698 Adams Street to 64 Charlemont Street.</w:t>
        <w:tab/>
        <w:tab/>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Delnore Place,</w:t>
      </w:r>
      <w:r>
        <w:rPr>
          <w:color w:val="000000"/>
          <w:lang w:val="en-US" w:eastAsia="en-US"/>
        </w:rPr>
        <w:t xml:space="preserve"> Dor., Private way, from 55 Fremont Street to approximately 208 feet southwesterly.</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Delore Circle,</w:t>
      </w:r>
      <w:r>
        <w:rPr>
          <w:color w:val="000000"/>
          <w:lang w:val="en-US" w:eastAsia="en-US"/>
        </w:rPr>
        <w:t xml:space="preserve"> W.R., Private way, from opposite 21 Seymour Street to approximately 152 feet northeasterly.</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Delos Street,</w:t>
      </w:r>
      <w:r>
        <w:rPr>
          <w:color w:val="000000"/>
          <w:lang w:val="en-US" w:eastAsia="en-US"/>
        </w:rPr>
        <w:t xml:space="preserve"> W.R., Private way, from near 59 Grove Street to southwesterly.</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Denby Road,</w:t>
      </w:r>
      <w:r>
        <w:rPr>
          <w:color w:val="000000"/>
          <w:lang w:val="en-US" w:eastAsia="en-US"/>
        </w:rPr>
        <w:t xml:space="preserve"> Bri., Public way, from 433 Cambridge Street to opposite 40 Rugg Road.</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Dennis Street,</w:t>
      </w:r>
      <w:r>
        <w:rPr>
          <w:color w:val="000000"/>
          <w:lang w:val="en-US" w:eastAsia="en-US"/>
        </w:rPr>
        <w:t xml:space="preserve"> Rox., Public way, from 457 Dudley Street to 25 Woodville Street.</w:t>
      </w:r>
    </w:p>
    <w:p>
      <w:pPr>
        <w:pStyle w:val="Tab2"/>
        <w:rPr/>
      </w:pPr>
      <w:r>
        <w:rPr>
          <w:color w:val="000000"/>
        </w:rPr>
        <w:t>1 - 13, 2 - 56</w:t>
        <w:tab/>
        <w:t>8</w:t>
        <w:tab/>
        <w:t>5</w:t>
        <w:tab/>
        <w:t>7</w:t>
        <w:tab/>
        <w:t>3</w:t>
        <w:tab/>
        <w:t>02119</w:t>
      </w:r>
    </w:p>
    <w:p>
      <w:pPr>
        <w:pStyle w:val="Tab2"/>
        <w:spacing w:before="0" w:after="120"/>
        <w:rPr/>
      </w:pPr>
      <w:r>
        <w:rPr>
          <w:color w:val="000000"/>
        </w:rPr>
        <w:t>15 - 67</w:t>
        <w:tab/>
        <w:t>8</w:t>
        <w:tab/>
        <w:t>7</w:t>
        <w:tab/>
        <w:t>7</w:t>
        <w:tab/>
        <w:t>3</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Dennison Street,</w:t>
      </w:r>
      <w:r>
        <w:rPr>
          <w:color w:val="000000"/>
          <w:lang w:val="en-US" w:eastAsia="en-US"/>
        </w:rPr>
        <w:t xml:space="preserve"> Rox., Public way, from 277 Walnut Avenue to approximately 353 feet northwest of Haley Street.</w:t>
        <w:tab/>
        <w:tab/>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Denny Street,</w:t>
      </w:r>
      <w:r>
        <w:rPr>
          <w:color w:val="000000"/>
          <w:lang w:val="en-US" w:eastAsia="en-US"/>
        </w:rPr>
        <w:t xml:space="preserve"> Dor., Public way, from 173 Savin Hill Avenue to 44 Springdale Street at the McConnell Park.</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Dent Street,</w:t>
      </w:r>
      <w:r>
        <w:rPr>
          <w:color w:val="000000"/>
          <w:lang w:val="en-US" w:eastAsia="en-US"/>
        </w:rPr>
        <w:t xml:space="preserve"> W.R., Public way, from 458 La Grange Street to 290 Vermont Street.</w:t>
      </w:r>
    </w:p>
    <w:p>
      <w:pPr>
        <w:pStyle w:val="Tab2"/>
        <w:rPr/>
      </w:pPr>
      <w:r>
        <w:rPr>
          <w:color w:val="000000"/>
        </w:rPr>
        <w:t>1 - 109, 2 - 192</w:t>
        <w:tab/>
        <w:t>20</w:t>
        <w:tab/>
        <w:t>13</w:t>
        <w:tab/>
        <w:t>6</w:t>
        <w:tab/>
        <w:t>6</w:t>
        <w:tab/>
        <w:t>02132</w:t>
      </w:r>
    </w:p>
    <w:p>
      <w:pPr>
        <w:pStyle w:val="Tab2"/>
        <w:rPr/>
      </w:pPr>
      <w:r>
        <w:rPr>
          <w:color w:val="000000"/>
        </w:rPr>
        <w:t>113 - 181</w:t>
        <w:tab/>
        <w:t>20</w:t>
        <w:tab/>
        <w:t>12</w:t>
        <w:tab/>
        <w:t>6</w:t>
        <w:tab/>
        <w:t>6</w:t>
        <w:tab/>
        <w:t>02132</w:t>
      </w:r>
    </w:p>
    <w:p>
      <w:pPr>
        <w:pStyle w:val="Tab2"/>
        <w:spacing w:before="0" w:after="120"/>
        <w:rPr/>
      </w:pPr>
      <w:r>
        <w:rPr>
          <w:color w:val="000000"/>
        </w:rPr>
        <w:t>183 - 189</w:t>
        <w:tab/>
        <w:t>20</w:t>
        <w:tab/>
        <w:t>17</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Denton Terrace,</w:t>
      </w:r>
      <w:r>
        <w:rPr>
          <w:color w:val="000000"/>
          <w:lang w:val="en-US" w:eastAsia="en-US"/>
        </w:rPr>
        <w:t xml:space="preserve"> W.R., Public way, from 219 Kittredge Street to 4420 Washington Street.</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Denvir Street,</w:t>
      </w:r>
      <w:r>
        <w:rPr>
          <w:color w:val="000000"/>
          <w:lang w:val="en-US" w:eastAsia="en-US"/>
        </w:rPr>
        <w:t xml:space="preserve"> Dor., Private way, from 20 Edwin Street to northeast of 32 Shepton Street.</w:t>
        <w:tab/>
        <w:tab/>
        <w:t>18</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Derne Street,</w:t>
      </w:r>
      <w:r>
        <w:rPr>
          <w:color w:val="000000"/>
          <w:lang w:val="en-US" w:eastAsia="en-US"/>
        </w:rPr>
        <w:t xml:space="preserve"> B.P., Public way, from near 45B Bowdoin Street to opposite 57 Hancock Street.</w:t>
      </w:r>
    </w:p>
    <w:p>
      <w:pPr>
        <w:pStyle w:val="Tab2"/>
        <w:rPr/>
      </w:pPr>
      <w:r>
        <w:rPr>
          <w:color w:val="000000"/>
        </w:rPr>
        <w:t>2 - 32</w:t>
        <w:tab/>
        <w:t>3</w:t>
        <w:tab/>
        <w:t>6</w:t>
        <w:tab/>
        <w:t>1</w:t>
        <w:tab/>
        <w:t>1</w:t>
        <w:tab/>
        <w:t>02114</w:t>
      </w:r>
    </w:p>
    <w:p>
      <w:pPr>
        <w:pStyle w:val="Tab2"/>
        <w:spacing w:before="0" w:after="120"/>
        <w:rPr/>
      </w:pPr>
      <w:r>
        <w:rPr>
          <w:color w:val="000000"/>
        </w:rPr>
        <w:t>At the State House.</w:t>
        <w:tab/>
        <w:t>5</w:t>
        <w:tab/>
        <w:t>3</w:t>
        <w:tab/>
        <w:t>8</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DeRoma Road,</w:t>
      </w:r>
      <w:r>
        <w:rPr>
          <w:color w:val="000000"/>
          <w:lang w:val="en-US" w:eastAsia="en-US"/>
        </w:rPr>
        <w:t xml:space="preserve"> W.R., Public way, from near 185 St. Theresa Avenue to approximately 330 feet southwesterly.</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Derry Road,</w:t>
      </w:r>
      <w:r>
        <w:rPr>
          <w:color w:val="000000"/>
          <w:lang w:val="en-US" w:eastAsia="en-US"/>
        </w:rPr>
        <w:t xml:space="preserve"> H.P., Public way, from 91 Safford Street to 150 Westminster Street.</w:t>
      </w:r>
      <w:r>
        <w:rPr>
          <w:color w:val="000000"/>
        </w:rPr>
        <w:tab/>
        <w:tab/>
      </w:r>
      <w:r>
        <w:rPr>
          <w:color w:val="000000"/>
          <w:lang w:val="en-US" w:eastAsia="en-US"/>
        </w:rPr>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Design Center Place,</w:t>
      </w:r>
      <w:r>
        <w:rPr>
          <w:color w:val="000000"/>
          <w:lang w:val="en-US" w:eastAsia="en-US"/>
        </w:rPr>
        <w:t xml:space="preserve"> S.B., Private way, from Black Falcon Avenue to Dry Dock Avenue.</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Desmond Road,</w:t>
      </w:r>
      <w:r>
        <w:rPr>
          <w:color w:val="000000"/>
          <w:lang w:val="en-US" w:eastAsia="en-US"/>
        </w:rPr>
        <w:t xml:space="preserve"> Dor., Public way, from 212 River Street to 18 Riverdale Road.</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 Soto Road,</w:t>
      </w:r>
      <w:r>
        <w:rPr>
          <w:color w:val="000000"/>
          <w:lang w:val="en-US" w:eastAsia="en-US"/>
        </w:rPr>
        <w:t xml:space="preserve"> W.R., Public way, from 5120 Washington Street to opposite 11 Willers Street.</w:t>
        <w:tab/>
        <w:tab/>
        <w:t>20</w:t>
        <w:tab/>
        <w:t>3</w:t>
        <w:tab/>
        <w:t>6</w:t>
      </w:r>
      <w:r>
        <w:rPr>
          <w:color w:val="000000"/>
        </w:rPr>
        <w:tab/>
        <w:t>6</w:t>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DeStefano Road,</w:t>
      </w:r>
      <w:r>
        <w:rPr>
          <w:color w:val="000000"/>
          <w:lang w:val="en-US" w:eastAsia="en-US"/>
        </w:rPr>
        <w:t xml:space="preserve"> W.R., Public way, from 474 Hyde Park Avenue to approximately 480 feet southeasterly.</w:t>
        <w:tab/>
        <w:tab/>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Devens Street,</w:t>
      </w:r>
      <w:r>
        <w:rPr>
          <w:color w:val="000000"/>
          <w:lang w:val="en-US" w:eastAsia="en-US"/>
        </w:rPr>
        <w:t xml:space="preserve"> Chsn., Public way, from 100 Main Street to 67 Rutherford Avenue.</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Dever Street,</w:t>
      </w:r>
      <w:r>
        <w:rPr>
          <w:color w:val="000000"/>
          <w:lang w:val="en-US" w:eastAsia="en-US"/>
        </w:rPr>
        <w:t xml:space="preserve"> Dor., Public way, from 180 Bowdoin Street to approximately 219 feet northwesterly.</w:t>
        <w:tab/>
        <w:tab/>
        <w:t>15</w:t>
        <w:tab/>
        <w:t>2</w:t>
        <w:tab/>
        <w:t>4</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Devine Way</w:t>
      </w:r>
      <w:r>
        <w:rPr>
          <w:color w:val="000000"/>
          <w:lang w:val="en-US" w:eastAsia="en-US"/>
        </w:rPr>
        <w:t>, 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General William H. Devine Way.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Devon Street,</w:t>
      </w:r>
      <w:r>
        <w:rPr>
          <w:color w:val="000000"/>
          <w:lang w:val="en-US" w:eastAsia="en-US"/>
        </w:rPr>
        <w:t xml:space="preserve"> Dor., Rox., from 578 Warren Street to the M.B.T.A. Railroad.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578 Warren Street to 67 Vaughan Avenue.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color w:val="000000"/>
          <w:lang w:val="en-US" w:eastAsia="en-US"/>
        </w:rPr>
        <w:t>Private way, from 67 Vaughan Avenue to the M.B.T.A. Railroad.</w:t>
      </w:r>
    </w:p>
    <w:p>
      <w:pPr>
        <w:pStyle w:val="Tab2"/>
        <w:rPr/>
      </w:pPr>
      <w:r>
        <w:rPr>
          <w:color w:val="000000"/>
        </w:rPr>
        <w:t>1 - 21, 2 - 22</w:t>
        <w:tab/>
        <w:t>12</w:t>
        <w:tab/>
        <w:t>2</w:t>
        <w:tab/>
        <w:t>7</w:t>
        <w:tab/>
        <w:t>3</w:t>
        <w:tab/>
        <w:t>02121</w:t>
      </w:r>
    </w:p>
    <w:p>
      <w:pPr>
        <w:pStyle w:val="Tab2"/>
        <w:spacing w:before="0" w:after="120"/>
        <w:rPr/>
      </w:pPr>
      <w:r>
        <w:rPr>
          <w:color w:val="000000"/>
        </w:rPr>
        <w:t>25 - 177, 26 - 178</w:t>
        <w:tab/>
        <w:t>14</w:t>
        <w:tab/>
        <w:t>1</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Devonshire Place,</w:t>
      </w:r>
      <w:r>
        <w:rPr>
          <w:color w:val="000000"/>
          <w:lang w:val="en-US" w:eastAsia="en-US"/>
        </w:rPr>
        <w:t xml:space="preserve"> B.P., Private way, from opposite 56 Devonshire Street to 228 Washington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Devonshire Street,</w:t>
      </w:r>
      <w:r>
        <w:rPr>
          <w:color w:val="000000"/>
          <w:lang w:val="en-US" w:eastAsia="en-US"/>
        </w:rPr>
        <w:t xml:space="preserve"> B.P., Public way, from 31 State Street to 84 Summer Street.</w:t>
      </w:r>
    </w:p>
    <w:p>
      <w:pPr>
        <w:pStyle w:val="Tab2"/>
        <w:rPr/>
      </w:pPr>
      <w:r>
        <w:rPr>
          <w:color w:val="000000"/>
        </w:rPr>
        <w:t>1 - 135</w:t>
        <w:tab/>
        <w:t>3</w:t>
        <w:tab/>
        <w:t>6</w:t>
        <w:tab/>
        <w:t>1</w:t>
        <w:tab/>
        <w:t>1</w:t>
        <w:tab/>
        <w:t>02109</w:t>
      </w:r>
    </w:p>
    <w:p>
      <w:pPr>
        <w:pStyle w:val="Tab2"/>
        <w:spacing w:before="0" w:after="120"/>
        <w:rPr/>
      </w:pPr>
      <w:r>
        <w:rPr>
          <w:color w:val="000000"/>
        </w:rPr>
        <w:t>136 - 297</w:t>
        <w:tab/>
        <w:t>3</w:t>
        <w:tab/>
        <w:t>6</w:t>
        <w:tab/>
        <w:t>1</w:t>
        <w:tab/>
        <w:t>1</w:t>
        <w:tab/>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Dewar Street,</w:t>
      </w:r>
      <w:r>
        <w:rPr>
          <w:color w:val="000000"/>
          <w:lang w:val="en-US" w:eastAsia="en-US"/>
        </w:rPr>
        <w:t xml:space="preserve"> Dor., Public way, from 1188 Dorchester Avenue to approximately 380 feet southeast of 130 Auckland Street.</w:t>
        <w:tab/>
        <w:tab/>
        <w:t>15</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Dewey Square,</w:t>
      </w:r>
      <w:r>
        <w:rPr>
          <w:color w:val="000000"/>
          <w:lang w:val="en-US" w:eastAsia="en-US"/>
        </w:rPr>
        <w:t xml:space="preserve"> B.P.</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see Admiral George Dewey Square.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Dewey Street,</w:t>
      </w:r>
      <w:r>
        <w:rPr>
          <w:color w:val="000000"/>
          <w:lang w:val="en-US" w:eastAsia="en-US"/>
        </w:rPr>
        <w:t xml:space="preserve"> Dor., Rox., Public way, from 218 Blue Hill Avenue to 103 Howard Avenue.</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Dewey Terrace,</w:t>
      </w:r>
      <w:r>
        <w:rPr>
          <w:color w:val="000000"/>
          <w:lang w:val="en-US" w:eastAsia="en-US"/>
        </w:rPr>
        <w:t xml:space="preserve"> Rox., Private way, from 10 Dewey Street to northeasterly.</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Dewitt Drive,</w:t>
      </w:r>
      <w:r>
        <w:rPr>
          <w:color w:val="000000"/>
          <w:lang w:val="en-US" w:eastAsia="en-US"/>
        </w:rPr>
        <w:t xml:space="preserve"> Rox., Public way, from opposite 712 Shawmut Avenue to opposite 808 Shawmut Avenue.</w:t>
      </w:r>
    </w:p>
    <w:p>
      <w:pPr>
        <w:pStyle w:val="Tab2"/>
        <w:rPr/>
      </w:pPr>
      <w:r>
        <w:rPr>
          <w:color w:val="000000"/>
        </w:rPr>
        <w:t>1 - 123, 2 - 126</w:t>
        <w:tab/>
        <w:t>9</w:t>
        <w:tab/>
        <w:t>4</w:t>
        <w:tab/>
        <w:t>7</w:t>
        <w:tab/>
        <w:t>10</w:t>
        <w:tab/>
        <w:t>02120</w:t>
      </w:r>
    </w:p>
    <w:p>
      <w:pPr>
        <w:pStyle w:val="Tab2"/>
        <w:spacing w:before="0" w:after="120"/>
        <w:rPr/>
      </w:pPr>
      <w:r>
        <w:rPr>
          <w:color w:val="000000"/>
        </w:rPr>
        <w:t>125 -149, 128 - 150</w:t>
        <w:tab/>
        <w:t>9</w:t>
        <w:tab/>
        <w:t>5</w:t>
        <w:tab/>
        <w:t>7</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 Wolf Street,</w:t>
      </w:r>
      <w:r>
        <w:rPr>
          <w:color w:val="000000"/>
          <w:lang w:val="en-US" w:eastAsia="en-US"/>
        </w:rPr>
        <w:t xml:space="preserve"> Dor., Public way, from 22 Downer Avenue to 200 Hancock Street.</w:t>
        <w:tab/>
        <w:tab/>
        <w:t>13</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Dexter Row</w:t>
      </w:r>
      <w:r>
        <w:rPr>
          <w:color w:val="000000"/>
          <w:lang w:val="en-US" w:eastAsia="en-US"/>
        </w:rPr>
        <w:t>, Chsn., Public way, from 1 Church Court at Thompson Square to Green Street at 169 Main Street at Thompson Square.</w:t>
        <w:tab/>
        <w:tab/>
        <w:t>2</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Dexter Street,</w:t>
      </w:r>
      <w:r>
        <w:rPr>
          <w:color w:val="000000"/>
          <w:lang w:val="en-US" w:eastAsia="en-US"/>
        </w:rPr>
        <w:t xml:space="preserve"> Chsn., Public way, from 215 Alford Street to the Boston and Everett Boundary Line.</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Dexter Street,</w:t>
      </w:r>
      <w:r>
        <w:rPr>
          <w:color w:val="000000"/>
          <w:lang w:val="en-US" w:eastAsia="en-US"/>
        </w:rPr>
        <w:t xml:space="preserve"> S.B., Public way, from 559 Dorchester Avenue to opposite 7 Ellery Street.</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Dickens Street,</w:t>
      </w:r>
      <w:r>
        <w:rPr>
          <w:color w:val="000000"/>
          <w:lang w:val="en-US" w:eastAsia="en-US"/>
        </w:rPr>
        <w:t xml:space="preserve"> Dor., Public way, from 248 Adams Street to near 77 Clayton Street.</w:t>
        <w:tab/>
        <w:tab/>
        <w:t>15</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Dickinson Road,</w:t>
      </w:r>
      <w:r>
        <w:rPr>
          <w:color w:val="000000"/>
          <w:lang w:val="en-US" w:eastAsia="en-US"/>
        </w:rPr>
        <w:t xml:space="preserve"> Bri., Public way, from 492 Washington Street to approximately 471 feet southwesterly.</w:t>
        <w:tab/>
        <w:tab/>
        <w:t>22</w:t>
      </w:r>
      <w:r>
        <w:rPr>
          <w:color w:val="000000"/>
        </w:rPr>
        <w:tab/>
      </w:r>
      <w:r>
        <w:rPr>
          <w:color w:val="000000"/>
          <w:lang w:val="en-US" w:eastAsia="en-US"/>
        </w:rPr>
        <w:t>10</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Dietz Court,</w:t>
      </w:r>
      <w:r>
        <w:rPr>
          <w:color w:val="000000"/>
          <w:lang w:val="en-US" w:eastAsia="en-US"/>
        </w:rPr>
        <w:t xml:space="preserve"> H.P., Public way, from 28 Dietz Road to approximately 170 feet southeasterly.</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Dietz Road,</w:t>
      </w:r>
      <w:r>
        <w:rPr>
          <w:color w:val="000000"/>
          <w:lang w:val="en-US" w:eastAsia="en-US"/>
        </w:rPr>
        <w:t xml:space="preserve"> H.P., Public way, from 16 Alwin Street to 137 Leighton Road opposite Eastmont Road.</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Dighton Street,</w:t>
      </w:r>
      <w:r>
        <w:rPr>
          <w:color w:val="000000"/>
          <w:lang w:val="en-US" w:eastAsia="en-US"/>
        </w:rPr>
        <w:t xml:space="preserve"> Bri., Public way, from 29 Chestnut Hill Avenue and Eastburn Footway to 396 Washington Street.</w:t>
      </w:r>
    </w:p>
    <w:p>
      <w:pPr>
        <w:pStyle w:val="Tab2"/>
        <w:rPr/>
      </w:pPr>
      <w:r>
        <w:rPr>
          <w:color w:val="000000"/>
        </w:rPr>
        <w:t>1 - 49, 32 - 50</w:t>
        <w:tab/>
        <w:t>22</w:t>
        <w:tab/>
        <w:t>9</w:t>
        <w:tab/>
        <w:t>9</w:t>
        <w:tab/>
        <w:t>4</w:t>
        <w:tab/>
        <w:t>02135</w:t>
      </w:r>
    </w:p>
    <w:p>
      <w:pPr>
        <w:pStyle w:val="Tab2"/>
        <w:spacing w:before="0" w:after="120"/>
        <w:rPr/>
      </w:pPr>
      <w:r>
        <w:rPr>
          <w:color w:val="000000"/>
        </w:rPr>
        <w:t>2 - 30</w:t>
        <w:tab/>
        <w:t>22</w:t>
        <w:tab/>
        <w:t>3</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Dimock Street,</w:t>
      </w:r>
      <w:r>
        <w:rPr>
          <w:color w:val="000000"/>
          <w:lang w:val="en-US" w:eastAsia="en-US"/>
        </w:rPr>
        <w:t xml:space="preserve"> Rox., Public way, from opposite 89 Amory Street to 2937 Washington Street.</w:t>
      </w:r>
    </w:p>
    <w:p>
      <w:pPr>
        <w:pStyle w:val="Tab2"/>
        <w:rPr/>
      </w:pPr>
      <w:r>
        <w:rPr>
          <w:color w:val="000000"/>
        </w:rPr>
        <w:t>1 - 65</w:t>
        <w:tab/>
        <w:t>11</w:t>
        <w:tab/>
        <w:t>2</w:t>
        <w:tab/>
        <w:t>7</w:t>
        <w:tab/>
        <w:t>10</w:t>
        <w:tab/>
        <w:t>02119</w:t>
      </w:r>
    </w:p>
    <w:p>
      <w:pPr>
        <w:pStyle w:val="Tab2"/>
        <w:spacing w:before="0" w:after="120"/>
        <w:rPr/>
      </w:pPr>
      <w:r>
        <w:rPr>
          <w:color w:val="000000"/>
        </w:rPr>
        <w:t>2 - 86, 71 - 85</w:t>
        <w:tab/>
        <w:t>11</w:t>
        <w:tab/>
        <w:t>4</w:t>
        <w:tab/>
        <w:t>6</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Dingley Place,</w:t>
      </w:r>
      <w:r>
        <w:rPr>
          <w:color w:val="000000"/>
          <w:lang w:val="en-US" w:eastAsia="en-US"/>
        </w:rPr>
        <w:t xml:space="preserve"> B.P., from 19 Fayette Street to 33 Fayette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33 Fayette Street to approximately 90 feet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19 Fayette Street.</w:t>
      </w:r>
      <w:r>
        <w:rPr>
          <w:color w:val="000000"/>
        </w:rPr>
        <w:tab/>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sz w:val="24"/>
          <w:szCs w:val="24"/>
          <w:lang w:val="en-US" w:eastAsia="en-US"/>
        </w:rPr>
      </w:pPr>
      <w:r>
        <w:rPr>
          <w:b/>
          <w:color w:val="000000"/>
          <w:sz w:val="24"/>
          <w:szCs w:val="24"/>
          <w:lang w:val="en-US" w:eastAsia="en-US"/>
        </w:rPr>
        <w:t>*</w:t>
      </w:r>
      <w:r>
        <w:rPr>
          <w:b/>
          <w:color w:val="000000"/>
          <w:lang w:val="en-US" w:eastAsia="en-US"/>
        </w:rPr>
        <w:t>District Avenue,</w:t>
      </w:r>
      <w:r>
        <w:rPr>
          <w:color w:val="000000"/>
          <w:lang w:val="en-US" w:eastAsia="en-US"/>
        </w:rPr>
        <w:t xml:space="preserve"> Dor., Private way, from Jan Karski Way to Lucy Street.</w:t>
        <w:tab/>
        <w:tab/>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Ditmus Court,</w:t>
      </w:r>
      <w:r>
        <w:rPr>
          <w:color w:val="000000"/>
          <w:lang w:val="en-US" w:eastAsia="en-US"/>
        </w:rPr>
        <w:t xml:space="preserve"> B.P., Private way, from Kendall Street to Lenox Street.</w:t>
        <w:tab/>
        <w:tab/>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Ditson Street,</w:t>
      </w:r>
      <w:r>
        <w:rPr>
          <w:color w:val="000000"/>
          <w:lang w:val="en-US" w:eastAsia="en-US"/>
        </w:rPr>
        <w:t xml:space="preserve"> Dor., Public way, from 31 Charles Street to 207 Westville Street.</w:t>
        <w:tab/>
        <w:tab/>
        <w:t>15</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Dix Street,</w:t>
      </w:r>
      <w:r>
        <w:rPr>
          <w:color w:val="000000"/>
          <w:lang w:val="en-US" w:eastAsia="en-US"/>
        </w:rPr>
        <w:t xml:space="preserve"> Dor., Public way, from 377 Adams Street to 1616 Dorchester Avenue.</w:t>
      </w:r>
    </w:p>
    <w:p>
      <w:pPr>
        <w:pStyle w:val="Tab2"/>
        <w:rPr>
          <w:color w:val="000000"/>
        </w:rPr>
      </w:pPr>
      <w:r>
        <w:rPr>
          <w:color w:val="000000"/>
        </w:rPr>
        <w:t>Odd</w:t>
        <w:tab/>
        <w:t>16</w:t>
        <w:tab/>
        <w:t>5</w:t>
        <w:tab/>
        <w:t>3</w:t>
        <w:tab/>
        <w:t>7</w:t>
        <w:tab/>
        <w:t>02122</w:t>
      </w:r>
    </w:p>
    <w:p>
      <w:pPr>
        <w:pStyle w:val="Tab2"/>
        <w:spacing w:before="0" w:after="120"/>
        <w:rPr>
          <w:color w:val="000000"/>
        </w:rPr>
      </w:pPr>
      <w:r>
        <w:rPr>
          <w:color w:val="000000"/>
        </w:rPr>
        <w:t>Even</w:t>
        <w:tab/>
        <w:t>16</w:t>
        <w:tab/>
        <w:t>4</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Dixfield Street,</w:t>
      </w:r>
      <w:r>
        <w:rPr>
          <w:color w:val="000000"/>
          <w:lang w:val="en-US" w:eastAsia="en-US"/>
        </w:rPr>
        <w:t xml:space="preserve"> S.B., Public way, from 36 Covington Street to opposite 89 Old Harbor Street.</w:t>
        <w:tab/>
        <w:tab/>
        <w:t>7</w:t>
      </w:r>
      <w:r>
        <w:rPr>
          <w:color w:val="000000"/>
        </w:rPr>
        <w:tab/>
      </w:r>
      <w:r>
        <w:rPr>
          <w:color w:val="000000"/>
          <w:lang w:val="en-US" w:eastAsia="en-US"/>
        </w:rPr>
        <w:t>4</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Dixwell Street,</w:t>
      </w:r>
      <w:r>
        <w:rPr>
          <w:color w:val="000000"/>
          <w:lang w:val="en-US" w:eastAsia="en-US"/>
        </w:rPr>
        <w:t xml:space="preserve"> W.R., Public way, from 1991 Columbus Avenue to 69 School Street.</w:t>
        <w:tab/>
        <w:tab/>
        <w:t>7</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Dock Square,</w:t>
      </w:r>
      <w:r>
        <w:rPr>
          <w:color w:val="000000"/>
          <w:lang w:val="en-US" w:eastAsia="en-US"/>
        </w:rPr>
        <w:t xml:space="preserve"> B.P., at the junction of  Congress Street, Faneuil Hall Square and  Union Street.</w:t>
        <w:tab/>
        <w:tab/>
        <w:t>3</w:t>
        <w:tab/>
        <w:t>6</w:t>
        <w:tab/>
        <w:t>1</w:t>
        <w:tab/>
        <w:t>1</w:t>
        <w:tab/>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Dodge Road,</w:t>
      </w:r>
      <w:r>
        <w:rPr>
          <w:color w:val="000000"/>
          <w:lang w:val="en-US" w:eastAsia="en-US"/>
        </w:rPr>
        <w:t xml:space="preserve"> H.P., Public way, from 33 Dietz Road to approximately 323 feet southwest of 51 Joan Road.</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Dolphin Way</w:t>
      </w:r>
      <w:r>
        <w:rPr>
          <w:color w:val="000000"/>
          <w:lang w:val="en-US" w:eastAsia="en-US"/>
        </w:rPr>
        <w:t>, S.B., Private way, from Fid Kennedy Avenue to South Jetty.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way, is not for public use.</w:t>
      </w:r>
      <w:r>
        <w:rPr>
          <w:color w:val="000000"/>
        </w:rPr>
        <w:tab/>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Don Street,</w:t>
      </w:r>
      <w:r>
        <w:rPr>
          <w:color w:val="000000"/>
          <w:lang w:val="en-US" w:eastAsia="en-US"/>
        </w:rPr>
        <w:t xml:space="preserve"> Dor., Public way, from 170 Callender Street to 157 Woodrow Avenue.</w:t>
      </w:r>
    </w:p>
    <w:p>
      <w:pPr>
        <w:pStyle w:val="Tab2"/>
        <w:rPr>
          <w:color w:val="000000"/>
        </w:rPr>
      </w:pPr>
      <w:r>
        <w:rPr>
          <w:color w:val="000000"/>
        </w:rPr>
        <w:t>Odd</w:t>
        <w:tab/>
        <w:t>14</w:t>
        <w:tab/>
        <w:t>10</w:t>
        <w:tab/>
        <w:t>4</w:t>
        <w:tab/>
        <w:t>7</w:t>
        <w:tab/>
        <w:t>02124</w:t>
      </w:r>
    </w:p>
    <w:p>
      <w:pPr>
        <w:pStyle w:val="Tab2"/>
        <w:spacing w:before="0" w:after="120"/>
        <w:rPr>
          <w:color w:val="000000"/>
        </w:rPr>
      </w:pPr>
      <w:r>
        <w:rPr>
          <w:color w:val="000000"/>
        </w:rPr>
        <w:t>Even</w:t>
        <w:tab/>
        <w:t>14</w:t>
        <w:tab/>
        <w:t>12</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Donald Road,</w:t>
      </w:r>
      <w:r>
        <w:rPr>
          <w:color w:val="000000"/>
          <w:lang w:val="en-US" w:eastAsia="en-US"/>
        </w:rPr>
        <w:t xml:space="preserve"> Dor., Public way, from 985 Blue Hill Avenue to 368 Harvard Street.</w:t>
        <w:tab/>
        <w:tab/>
        <w:t>14</w:t>
      </w:r>
      <w:r>
        <w:rPr>
          <w:color w:val="000000"/>
        </w:rPr>
        <w:tab/>
      </w:r>
      <w:r>
        <w:rPr>
          <w:color w:val="000000"/>
          <w:lang w:val="en-US" w:eastAsia="en-US"/>
        </w:rPr>
        <w:t>11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Doncaster Street,</w:t>
      </w:r>
      <w:r>
        <w:rPr>
          <w:color w:val="000000"/>
          <w:lang w:val="en-US" w:eastAsia="en-US"/>
        </w:rPr>
        <w:t xml:space="preserve"> W.R., Public way, from opposite 25 Dale Street to 289 Metropolitan Avenue.</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Donegal Square,</w:t>
      </w:r>
      <w:r>
        <w:rPr>
          <w:color w:val="000000"/>
          <w:lang w:val="en-US" w:eastAsia="en-US"/>
        </w:rPr>
        <w:t xml:space="preserve"> B.P., at the junction of 175 Endicott Street and 85 North Margin Street.</w:t>
      </w:r>
      <w:r>
        <w:rPr>
          <w:color w:val="000000"/>
        </w:rPr>
        <w:tab/>
        <w:tab/>
      </w:r>
      <w:r>
        <w:rPr>
          <w:color w:val="000000"/>
          <w:lang w:val="en-US" w:eastAsia="en-US"/>
        </w:rPr>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5</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Donna Terrace,</w:t>
      </w:r>
      <w:r>
        <w:rPr>
          <w:color w:val="000000"/>
          <w:lang w:val="en-US" w:eastAsia="en-US"/>
        </w:rPr>
        <w:t xml:space="preserve"> H.P., Private way, from 1406 River Street to southeasterly.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Donnybrook Road,</w:t>
      </w:r>
      <w:r>
        <w:rPr>
          <w:color w:val="000000"/>
          <w:lang w:val="en-US" w:eastAsia="en-US"/>
        </w:rPr>
        <w:t xml:space="preserve"> Bri., Public way, from 205 Faneuil Street to 53 Hobson Street.</w:t>
      </w:r>
    </w:p>
    <w:p>
      <w:pPr>
        <w:pStyle w:val="Tab2"/>
        <w:rPr>
          <w:color w:val="000000"/>
        </w:rPr>
      </w:pPr>
      <w:r>
        <w:rPr>
          <w:color w:val="000000"/>
        </w:rPr>
        <w:t>Odd</w:t>
        <w:tab/>
        <w:t>22</w:t>
        <w:tab/>
        <w:t>11</w:t>
        <w:tab/>
        <w:t>9</w:t>
        <w:tab/>
        <w:t>4</w:t>
        <w:tab/>
        <w:t>02135</w:t>
      </w:r>
    </w:p>
    <w:p>
      <w:pPr>
        <w:pStyle w:val="Tab2"/>
        <w:spacing w:before="0" w:after="120"/>
        <w:rPr>
          <w:color w:val="000000"/>
        </w:rPr>
      </w:pPr>
      <w:r>
        <w:rPr>
          <w:color w:val="000000"/>
        </w:rPr>
        <w:t>Even</w:t>
        <w:tab/>
        <w:t>22</w:t>
        <w:tab/>
        <w:t>10</w:t>
        <w:tab/>
        <w:t>9</w:t>
        <w:tab/>
        <w:t>4</w:t>
        <w:tab/>
        <w:t>02135</w:t>
      </w:r>
    </w:p>
    <w:p>
      <w:pPr>
        <w:pStyle w:val="Tab1"/>
        <w:rPr>
          <w:color w:val="000000"/>
          <w:szCs w:val="17"/>
          <w:lang w:val="en-US" w:eastAsia="en-US"/>
        </w:rPr>
      </w:pPr>
      <w:bookmarkStart w:id="0" w:name="OLE_LINK2"/>
      <w:r>
        <w:rPr>
          <w:b/>
          <w:color w:val="000000"/>
          <w:sz w:val="24"/>
          <w:lang w:val="en-US" w:eastAsia="en-US"/>
        </w:rPr>
        <w:t>*</w:t>
      </w:r>
      <w:r>
        <w:rPr>
          <w:b/>
          <w:color w:val="000000"/>
          <w:szCs w:val="17"/>
          <w:lang w:val="en-US" w:eastAsia="en-US"/>
        </w:rPr>
        <w:t xml:space="preserve">Donovan Road, </w:t>
      </w:r>
      <w:r>
        <w:rPr>
          <w:color w:val="000000"/>
          <w:szCs w:val="17"/>
          <w:lang w:val="en-US" w:eastAsia="en-US"/>
        </w:rPr>
        <w:t>Bri.</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Cs w:val="17"/>
          <w:lang w:val="en-US" w:eastAsia="en-US"/>
        </w:rPr>
        <w:t xml:space="preserve">  </w:t>
      </w:r>
      <w:r>
        <w:rPr>
          <w:b/>
          <w:color w:val="000000"/>
          <w:szCs w:val="17"/>
          <w:lang w:val="en-US" w:eastAsia="en-US"/>
        </w:rPr>
        <w:t>Note;</w:t>
      </w:r>
      <w:r>
        <w:rPr>
          <w:color w:val="000000"/>
          <w:szCs w:val="17"/>
          <w:lang w:val="en-US" w:eastAsia="en-US"/>
        </w:rPr>
        <w:t xml:space="preserve"> see Lieutenant Pamela Donovan Road</w:t>
      </w:r>
      <w:bookmarkEnd w:id="0"/>
      <w:r>
        <w:rPr>
          <w:color w:val="000000"/>
          <w:szCs w:val="17"/>
          <w:lang w:val="en-US" w:eastAsia="en-US"/>
        </w:rPr>
        <w: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Donwood Terrace,</w:t>
      </w:r>
      <w:r>
        <w:rPr>
          <w:color w:val="000000"/>
          <w:lang w:val="en-US" w:eastAsia="en-US"/>
        </w:rPr>
        <w:t xml:space="preserve"> Dor., Public way, from 111 Gladeside Avenue to 62 Ridgeview Avenue.</w:t>
        <w:tab/>
        <w:tab/>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Doone Avenue,</w:t>
      </w:r>
      <w:r>
        <w:rPr>
          <w:color w:val="000000"/>
          <w:lang w:val="en-US" w:eastAsia="en-US"/>
        </w:rPr>
        <w:t xml:space="preserve"> Dor., from a point approximately 130 feet northwest of 49 Lorna Road to approximately 86 feet southeast of 14 Glenhill 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48 Lorna Road to approximately 86 feet southeast of 14 Glenhill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49 Lorna Road to approximately 130 feet northwesterly.</w:t>
      </w:r>
      <w:r>
        <w:rPr>
          <w:color w:val="000000"/>
        </w:rPr>
        <w:tab/>
        <w:tab/>
      </w:r>
      <w:r>
        <w:rPr>
          <w:color w:val="000000"/>
          <w:lang w:val="en-US" w:eastAsia="en-US"/>
        </w:rPr>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Dorchester Avenue,</w:t>
      </w:r>
      <w:r>
        <w:rPr>
          <w:color w:val="000000"/>
          <w:lang w:val="en-US" w:eastAsia="en-US"/>
        </w:rPr>
        <w:t xml:space="preserve"> B.P., Dor., S.B., from Congress Street to the junction of Adams Street and Washington Street at Pierce Square.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Congress Street to Summer Street and after an interval, from the southerly side of the Fort Point Channel Bridge to the junction of Adams Street and Washington Street at Pierce Square.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color w:val="000000"/>
          <w:lang w:val="en-US" w:eastAsia="en-US"/>
        </w:rPr>
        <w:t>Private way, from Summer Street to the southerly side of the Fort Point Channel Bridge.</w:t>
      </w:r>
    </w:p>
    <w:p>
      <w:pPr>
        <w:pStyle w:val="Tab2"/>
        <w:rPr/>
      </w:pPr>
      <w:r>
        <w:rPr>
          <w:color w:val="000000"/>
        </w:rPr>
        <w:t>1 - 11</w:t>
        <w:tab/>
        <w:t>3</w:t>
        <w:tab/>
        <w:t>6</w:t>
        <w:tab/>
        <w:t>1</w:t>
        <w:tab/>
        <w:t>5</w:t>
        <w:tab/>
        <w:t>02205</w:t>
      </w:r>
    </w:p>
    <w:p>
      <w:pPr>
        <w:pStyle w:val="Tab2"/>
        <w:rPr/>
      </w:pPr>
      <w:r>
        <w:rPr>
          <w:color w:val="000000"/>
        </w:rPr>
        <w:t>19 - 51</w:t>
        <w:tab/>
        <w:t>3</w:t>
        <w:tab/>
        <w:t>8</w:t>
        <w:tab/>
        <w:t>2</w:t>
        <w:tab/>
        <w:t>5</w:t>
        <w:tab/>
        <w:t>02127</w:t>
      </w:r>
    </w:p>
    <w:p>
      <w:pPr>
        <w:pStyle w:val="Tab2"/>
        <w:rPr/>
      </w:pPr>
      <w:r>
        <w:rPr>
          <w:color w:val="000000"/>
        </w:rPr>
        <w:t>55 - 263, 56 - 284</w:t>
        <w:tab/>
        <w:t>6</w:t>
        <w:tab/>
        <w:t>1</w:t>
        <w:tab/>
        <w:t>2</w:t>
        <w:tab/>
        <w:t>5</w:t>
        <w:tab/>
        <w:t>02127</w:t>
      </w:r>
    </w:p>
    <w:p>
      <w:pPr>
        <w:pStyle w:val="Tab2"/>
        <w:rPr/>
      </w:pPr>
      <w:r>
        <w:rPr>
          <w:color w:val="000000"/>
        </w:rPr>
        <w:t>265 - 489, 304 - 508</w:t>
        <w:tab/>
        <w:t>7</w:t>
        <w:tab/>
        <w:t>5</w:t>
        <w:tab/>
        <w:t>2</w:t>
        <w:tab/>
        <w:t>5</w:t>
        <w:tab/>
        <w:t>02127</w:t>
      </w:r>
    </w:p>
    <w:p>
      <w:pPr>
        <w:pStyle w:val="Tab2"/>
        <w:rPr/>
      </w:pPr>
      <w:r>
        <w:rPr>
          <w:color w:val="000000"/>
        </w:rPr>
        <w:t>510 - 622, 525 - 581</w:t>
        <w:tab/>
        <w:t>7</w:t>
        <w:tab/>
        <w:t>6</w:t>
        <w:tab/>
        <w:t>2</w:t>
        <w:tab/>
        <w:t>5</w:t>
        <w:tab/>
        <w:t>02127</w:t>
      </w:r>
    </w:p>
    <w:p>
      <w:pPr>
        <w:pStyle w:val="Tab2"/>
        <w:rPr/>
      </w:pPr>
      <w:r>
        <w:rPr>
          <w:color w:val="000000"/>
        </w:rPr>
        <w:t>601 - 825, 648 - 674</w:t>
        <w:tab/>
        <w:t>7</w:t>
        <w:tab/>
        <w:t>8</w:t>
        <w:tab/>
        <w:t>2</w:t>
        <w:tab/>
        <w:t>5</w:t>
        <w:tab/>
        <w:t>02127</w:t>
      </w:r>
    </w:p>
    <w:p>
      <w:pPr>
        <w:pStyle w:val="Tab2"/>
        <w:rPr/>
      </w:pPr>
      <w:r>
        <w:rPr>
          <w:color w:val="000000"/>
        </w:rPr>
        <w:t>626 - 636</w:t>
        <w:tab/>
        <w:t>7</w:t>
        <w:tab/>
        <w:t>7</w:t>
        <w:tab/>
        <w:t>2</w:t>
        <w:tab/>
        <w:t>5</w:t>
        <w:tab/>
        <w:t>02127</w:t>
      </w:r>
    </w:p>
    <w:p>
      <w:pPr>
        <w:pStyle w:val="Tab2"/>
        <w:rPr/>
      </w:pPr>
      <w:r>
        <w:rPr>
          <w:color w:val="000000"/>
        </w:rPr>
        <w:t>827 - 907</w:t>
        <w:tab/>
        <w:t>7</w:t>
        <w:tab/>
        <w:t>9</w:t>
        <w:tab/>
        <w:t>2</w:t>
        <w:tab/>
        <w:t>3</w:t>
        <w:tab/>
        <w:t>02125</w:t>
      </w:r>
    </w:p>
    <w:p>
      <w:pPr>
        <w:pStyle w:val="Tab2"/>
        <w:rPr/>
      </w:pPr>
      <w:r>
        <w:rPr>
          <w:color w:val="000000"/>
        </w:rPr>
        <w:t>894 - 974, 911 - 969</w:t>
        <w:tab/>
        <w:t>13</w:t>
        <w:tab/>
        <w:t>7</w:t>
        <w:tab/>
        <w:t>3</w:t>
        <w:tab/>
        <w:t>3</w:t>
        <w:tab/>
        <w:t>02125</w:t>
      </w:r>
    </w:p>
    <w:p>
      <w:pPr>
        <w:pStyle w:val="Tab2"/>
        <w:rPr/>
      </w:pPr>
      <w:r>
        <w:rPr>
          <w:color w:val="000000"/>
        </w:rPr>
        <w:t>971 - 1051, 978 - 1032</w:t>
        <w:tab/>
        <w:t>13</w:t>
        <w:tab/>
        <w:t>8</w:t>
        <w:tab/>
        <w:t>3</w:t>
        <w:tab/>
        <w:t>3</w:t>
        <w:tab/>
        <w:t>02125</w:t>
      </w:r>
    </w:p>
    <w:p>
      <w:pPr>
        <w:pStyle w:val="Tab2"/>
        <w:rPr/>
      </w:pPr>
      <w:r>
        <w:rPr>
          <w:color w:val="000000"/>
        </w:rPr>
        <w:t>1034 - 1100, 1053 - 1099</w:t>
        <w:tab/>
        <w:t>13</w:t>
        <w:tab/>
        <w:t>9</w:t>
        <w:tab/>
        <w:t>3</w:t>
        <w:tab/>
        <w:t>3</w:t>
        <w:tab/>
        <w:t>02125</w:t>
      </w:r>
    </w:p>
    <w:p>
      <w:pPr>
        <w:pStyle w:val="Tab2"/>
        <w:rPr/>
      </w:pPr>
      <w:r>
        <w:rPr>
          <w:color w:val="000000"/>
        </w:rPr>
        <w:t>1103 - 1285</w:t>
        <w:tab/>
        <w:t>15</w:t>
        <w:tab/>
        <w:t>4</w:t>
        <w:tab/>
        <w:t>3</w:t>
        <w:tab/>
        <w:t>3</w:t>
        <w:tab/>
        <w:t>02125</w:t>
      </w:r>
    </w:p>
    <w:p>
      <w:pPr>
        <w:pStyle w:val="Tab2"/>
        <w:rPr/>
      </w:pPr>
      <w:r>
        <w:rPr>
          <w:color w:val="000000"/>
        </w:rPr>
        <w:t>1106 - 1246</w:t>
        <w:tab/>
        <w:t>15</w:t>
        <w:tab/>
        <w:t>6</w:t>
        <w:tab/>
        <w:t>3</w:t>
        <w:tab/>
        <w:t>3</w:t>
        <w:tab/>
        <w:t>02125</w:t>
      </w:r>
    </w:p>
    <w:p>
      <w:pPr>
        <w:pStyle w:val="Tab2"/>
        <w:rPr/>
      </w:pPr>
      <w:r>
        <w:rPr>
          <w:color w:val="000000"/>
        </w:rPr>
        <w:t>1246 - 1444</w:t>
        <w:tab/>
        <w:t>15</w:t>
        <w:tab/>
        <w:t>6</w:t>
        <w:tab/>
        <w:t>3</w:t>
        <w:tab/>
        <w:t>3</w:t>
        <w:tab/>
        <w:t>02125</w:t>
      </w:r>
    </w:p>
    <w:p>
      <w:pPr>
        <w:pStyle w:val="Tab2"/>
        <w:rPr/>
      </w:pPr>
      <w:r>
        <w:rPr>
          <w:color w:val="000000"/>
        </w:rPr>
        <w:t>1289 - 1441</w:t>
        <w:tab/>
        <w:t>15</w:t>
        <w:tab/>
        <w:t>9</w:t>
        <w:tab/>
        <w:t>3</w:t>
        <w:tab/>
        <w:t>3</w:t>
        <w:tab/>
        <w:t>02122</w:t>
      </w:r>
    </w:p>
    <w:p>
      <w:pPr>
        <w:pStyle w:val="Tab2"/>
        <w:rPr/>
      </w:pPr>
      <w:r>
        <w:rPr>
          <w:color w:val="000000"/>
        </w:rPr>
        <w:t>1443 - 1473, 1446 - 1474</w:t>
        <w:tab/>
        <w:t>15</w:t>
        <w:tab/>
        <w:t>8</w:t>
        <w:tab/>
        <w:t>3</w:t>
        <w:tab/>
        <w:t>3/7</w:t>
        <w:tab/>
        <w:t>02122</w:t>
      </w:r>
    </w:p>
    <w:p>
      <w:pPr>
        <w:pStyle w:val="Tab2"/>
        <w:rPr/>
      </w:pPr>
      <w:r>
        <w:rPr>
          <w:color w:val="000000"/>
        </w:rPr>
        <w:t>1476 - 1620, 1477 - 1605</w:t>
        <w:tab/>
        <w:t>16</w:t>
        <w:tab/>
        <w:t>1</w:t>
        <w:tab/>
        <w:t>3</w:t>
        <w:tab/>
        <w:t>7</w:t>
        <w:tab/>
        <w:t>02122</w:t>
      </w:r>
    </w:p>
    <w:p>
      <w:pPr>
        <w:pStyle w:val="Tab2"/>
        <w:rPr/>
      </w:pPr>
      <w:r>
        <w:rPr>
          <w:color w:val="000000"/>
        </w:rPr>
        <w:t>1607 - 1698</w:t>
        <w:tab/>
        <w:t>16</w:t>
        <w:tab/>
        <w:t>3</w:t>
        <w:tab/>
        <w:t>3</w:t>
        <w:tab/>
        <w:t>7</w:t>
        <w:tab/>
        <w:t>02122</w:t>
      </w:r>
    </w:p>
    <w:p>
      <w:pPr>
        <w:pStyle w:val="Tab2"/>
        <w:rPr>
          <w:color w:val="000000"/>
        </w:rPr>
      </w:pPr>
      <w:r>
        <w:rPr>
          <w:color w:val="000000"/>
        </w:rPr>
        <w:t>1622 - 1700</w:t>
        <w:tab/>
        <w:t>16</w:t>
        <w:tab/>
        <w:t>4</w:t>
        <w:tab/>
        <w:t>3</w:t>
        <w:tab/>
        <w:t>7</w:t>
        <w:tab/>
        <w:t>02122</w:t>
      </w:r>
    </w:p>
    <w:p>
      <w:pPr>
        <w:pStyle w:val="Tab2"/>
        <w:rPr/>
      </w:pPr>
      <w:r>
        <w:rPr>
          <w:color w:val="000000"/>
        </w:rPr>
        <w:t>1700 - 1899</w:t>
        <w:tab/>
        <w:t>16</w:t>
        <w:tab/>
        <w:t>3</w:t>
        <w:tab/>
        <w:t>3</w:t>
        <w:tab/>
        <w:t>7</w:t>
        <w:tab/>
        <w:t>02124</w:t>
      </w:r>
    </w:p>
    <w:p>
      <w:pPr>
        <w:pStyle w:val="Tab2"/>
        <w:rPr/>
      </w:pPr>
      <w:r>
        <w:rPr>
          <w:color w:val="000000"/>
        </w:rPr>
        <w:t>1702 - 1756</w:t>
        <w:tab/>
        <w:t>16</w:t>
        <w:tab/>
        <w:t>4</w:t>
        <w:tab/>
        <w:t>3</w:t>
        <w:tab/>
        <w:t>7</w:t>
        <w:tab/>
        <w:t>02124</w:t>
      </w:r>
    </w:p>
    <w:p>
      <w:pPr>
        <w:pStyle w:val="Tab2"/>
        <w:rPr/>
      </w:pPr>
      <w:r>
        <w:rPr>
          <w:color w:val="000000"/>
        </w:rPr>
        <w:t>1764 - 1892</w:t>
        <w:tab/>
        <w:t>16</w:t>
        <w:tab/>
        <w:t>6</w:t>
        <w:tab/>
        <w:t>3</w:t>
        <w:tab/>
        <w:t>7</w:t>
        <w:tab/>
        <w:t>02124</w:t>
      </w:r>
    </w:p>
    <w:p>
      <w:pPr>
        <w:pStyle w:val="Tab2"/>
        <w:rPr/>
      </w:pPr>
      <w:r>
        <w:rPr>
          <w:color w:val="000000"/>
        </w:rPr>
        <w:t>1894 - 2012</w:t>
        <w:tab/>
        <w:t>16</w:t>
        <w:tab/>
        <w:t>8</w:t>
        <w:tab/>
        <w:t>3</w:t>
        <w:tab/>
        <w:t>7</w:t>
        <w:tab/>
        <w:t>02124</w:t>
      </w:r>
    </w:p>
    <w:p>
      <w:pPr>
        <w:pStyle w:val="Tab2"/>
        <w:rPr/>
      </w:pPr>
      <w:r>
        <w:rPr>
          <w:color w:val="000000"/>
        </w:rPr>
        <w:t>1907 - 1959</w:t>
        <w:tab/>
        <w:t>17</w:t>
        <w:tab/>
        <w:t>11</w:t>
        <w:tab/>
        <w:t>4</w:t>
        <w:tab/>
        <w:t>7</w:t>
        <w:tab/>
        <w:t>02124</w:t>
      </w:r>
    </w:p>
    <w:p>
      <w:pPr>
        <w:pStyle w:val="Tab2"/>
        <w:rPr/>
      </w:pPr>
      <w:r>
        <w:rPr>
          <w:color w:val="000000"/>
        </w:rPr>
        <w:t>1961 - 2123</w:t>
        <w:tab/>
        <w:t>17</w:t>
        <w:tab/>
        <w:t>4</w:t>
        <w:tab/>
        <w:t>3</w:t>
        <w:tab/>
        <w:t>7</w:t>
        <w:tab/>
        <w:t>02124</w:t>
      </w:r>
    </w:p>
    <w:p>
      <w:pPr>
        <w:pStyle w:val="Tab2"/>
        <w:rPr/>
      </w:pPr>
      <w:r>
        <w:rPr>
          <w:color w:val="000000"/>
        </w:rPr>
        <w:t>2014 - 2210</w:t>
        <w:tab/>
        <w:t>16</w:t>
        <w:tab/>
        <w:t>11</w:t>
        <w:tab/>
        <w:t>3</w:t>
        <w:tab/>
        <w:t>7</w:t>
        <w:tab/>
        <w:t>02124</w:t>
      </w:r>
    </w:p>
    <w:p>
      <w:pPr>
        <w:pStyle w:val="Tab2"/>
        <w:spacing w:before="0" w:after="120"/>
        <w:rPr/>
      </w:pPr>
      <w:r>
        <w:rPr>
          <w:color w:val="000000"/>
        </w:rPr>
        <w:t>2131 - 2297, 2214 - 2286</w:t>
        <w:tab/>
        <w:t>17</w:t>
        <w:tab/>
        <w:t>13</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Dorchester Square,</w:t>
      </w:r>
      <w:r>
        <w:rPr>
          <w:color w:val="000000"/>
          <w:lang w:val="en-US" w:eastAsia="en-US"/>
        </w:rPr>
        <w:t xml:space="preserve"> Dor., at the junction of  Adams Street, Bowdoin Street, Church Street and Winter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is the Park Land, at these junctions.</w:t>
      </w:r>
      <w:r>
        <w:rPr>
          <w:color w:val="000000"/>
        </w:rPr>
        <w:tab/>
        <w:tab/>
        <w:t>15</w:t>
        <w:tab/>
        <w:t>4</w:t>
        <w:tab/>
        <w:t>3</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Dorchester Street,</w:t>
      </w:r>
      <w:r>
        <w:rPr>
          <w:color w:val="000000"/>
          <w:lang w:val="en-US" w:eastAsia="en-US"/>
        </w:rPr>
        <w:t xml:space="preserve"> S.B., Public way, from near and opposite 426 East First Street to the junction of Boston Street, Dorchester Avenue, Preble Street and Southampton Street at Andrew Square.</w:t>
      </w:r>
    </w:p>
    <w:p>
      <w:pPr>
        <w:pStyle w:val="Tab2"/>
        <w:rPr/>
      </w:pPr>
      <w:r>
        <w:rPr>
          <w:color w:val="000000"/>
        </w:rPr>
        <w:t>1 - 117, 30 - 124</w:t>
        <w:tab/>
        <w:t>6</w:t>
        <w:tab/>
        <w:t>4</w:t>
        <w:tab/>
        <w:t>3</w:t>
        <w:tab/>
        <w:t>5</w:t>
        <w:tab/>
        <w:t>02127</w:t>
      </w:r>
    </w:p>
    <w:p>
      <w:pPr>
        <w:pStyle w:val="Tab2"/>
        <w:rPr/>
      </w:pPr>
      <w:r>
        <w:rPr>
          <w:color w:val="000000"/>
        </w:rPr>
        <w:t>2 - 20</w:t>
        <w:tab/>
        <w:t>6</w:t>
        <w:tab/>
        <w:t>5</w:t>
        <w:tab/>
        <w:t>3</w:t>
        <w:tab/>
        <w:t>5</w:t>
        <w:tab/>
        <w:t>02127</w:t>
      </w:r>
    </w:p>
    <w:p>
      <w:pPr>
        <w:pStyle w:val="Tab2"/>
        <w:rPr/>
      </w:pPr>
      <w:r>
        <w:rPr>
          <w:color w:val="000000"/>
        </w:rPr>
        <w:t>126 - 172, 133 - 169</w:t>
        <w:tab/>
        <w:t>7</w:t>
        <w:tab/>
        <w:t>4</w:t>
        <w:tab/>
        <w:t>2</w:t>
        <w:tab/>
        <w:t>5</w:t>
        <w:tab/>
        <w:t>02127</w:t>
      </w:r>
    </w:p>
    <w:p>
      <w:pPr>
        <w:pStyle w:val="Tab2"/>
        <w:rPr/>
      </w:pPr>
      <w:r>
        <w:rPr>
          <w:color w:val="000000"/>
        </w:rPr>
        <w:t>171 - 351, 174 - 310</w:t>
        <w:tab/>
        <w:t>7</w:t>
        <w:tab/>
        <w:t>5</w:t>
        <w:tab/>
        <w:t>2</w:t>
        <w:tab/>
        <w:t>5</w:t>
        <w:tab/>
        <w:t>02127</w:t>
      </w:r>
    </w:p>
    <w:p>
      <w:pPr>
        <w:pStyle w:val="Tab2"/>
        <w:spacing w:before="0" w:after="120"/>
        <w:rPr/>
      </w:pPr>
      <w:r>
        <w:rPr>
          <w:color w:val="000000"/>
        </w:rPr>
        <w:t>320 - 400, 363 - 405</w:t>
        <w:tab/>
        <w:t>7</w:t>
        <w:tab/>
        <w:t>6</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Doris Street,</w:t>
      </w:r>
      <w:r>
        <w:rPr>
          <w:color w:val="000000"/>
          <w:lang w:val="en-US" w:eastAsia="en-US"/>
        </w:rPr>
        <w:t xml:space="preserve"> Dor., Public way, from 41 Auckland Street to 15 Treadway Road.</w:t>
        <w:tab/>
        <w:tab/>
        <w:t>13</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Dorr Street,</w:t>
      </w:r>
      <w:r>
        <w:rPr>
          <w:color w:val="000000"/>
          <w:lang w:val="en-US" w:eastAsia="en-US"/>
        </w:rPr>
        <w:t xml:space="preserve"> Rox., Public way, from 68 Highland Street to opposite 64 Lambert Avenue.</w:t>
      </w:r>
    </w:p>
    <w:p>
      <w:pPr>
        <w:pStyle w:val="Tab2"/>
        <w:rPr>
          <w:color w:val="000000"/>
        </w:rPr>
      </w:pPr>
      <w:r>
        <w:rPr>
          <w:color w:val="000000"/>
        </w:rPr>
        <w:t>Odd</w:t>
        <w:tab/>
        <w:t>11</w:t>
        <w:tab/>
        <w:t>2</w:t>
        <w:tab/>
        <w:t>7</w:t>
        <w:tab/>
        <w:t>10</w:t>
        <w:tab/>
        <w:t>02119</w:t>
      </w:r>
    </w:p>
    <w:p>
      <w:pPr>
        <w:pStyle w:val="Tab2"/>
        <w:spacing w:before="0" w:after="120"/>
        <w:rPr>
          <w:color w:val="000000"/>
        </w:rPr>
      </w:pPr>
      <w:r>
        <w:rPr>
          <w:color w:val="000000"/>
        </w:rPr>
        <w:t>Even</w:t>
        <w:tab/>
        <w:t>9</w:t>
        <w:tab/>
        <w:t>5</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Dorrance Street,</w:t>
      </w:r>
      <w:r>
        <w:rPr>
          <w:color w:val="000000"/>
          <w:lang w:val="en-US" w:eastAsia="en-US"/>
        </w:rPr>
        <w:t xml:space="preserve"> Chsn., Public way, from 78 Arlington Avenue to near 635 Main Street at 1 Mystic Avenue.</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Dorset Street,</w:t>
      </w:r>
      <w:r>
        <w:rPr>
          <w:color w:val="000000"/>
          <w:lang w:val="en-US" w:eastAsia="en-US"/>
        </w:rPr>
        <w:t xml:space="preserve"> Dor., Public way, from 160 Boston Street to between 785 and 813 Dorchester Avenue.</w:t>
        <w:tab/>
        <w:tab/>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Douglas Street,</w:t>
      </w:r>
      <w:r>
        <w:rPr>
          <w:color w:val="000000"/>
          <w:lang w:val="en-US" w:eastAsia="en-US"/>
        </w:rPr>
        <w:t xml:space="preserve"> S.B., Public way, from 1430 Columbia Road to 455 East Eighth Street.</w:t>
        <w:tab/>
        <w:tab/>
        <w:t>7</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Douglass Court,</w:t>
      </w:r>
      <w:r>
        <w:rPr>
          <w:color w:val="000000"/>
          <w:lang w:val="en-US" w:eastAsia="en-US"/>
        </w:rPr>
        <w:t xml:space="preserve"> B.P., Private way, from 147 Endicott Street to northeasterly.</w:t>
        <w:tab/>
        <w:tab/>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Douglass Park</w:t>
      </w:r>
      <w:r>
        <w:rPr>
          <w:color w:val="000000"/>
          <w:lang w:val="en-US" w:eastAsia="en-US"/>
        </w:rPr>
        <w:t>, Rox., Private way, from Columbus Avenue between Camden Street and Davenport Street to Tremont Street between Camden Street and Davenport Street.</w:t>
        <w:tab/>
        <w:tab/>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02118</w:t>
      </w:r>
    </w:p>
    <w:p>
      <w:pPr>
        <w:pStyle w:val="BodyText2"/>
        <w:tabs>
          <w:tab w:val="left" w:pos="3240" w:leader="none"/>
          <w:tab w:val="center" w:pos="3600" w:leader="none"/>
          <w:tab w:val="center" w:pos="3960" w:leader="none"/>
          <w:tab w:val="center" w:pos="4320" w:leader="none"/>
          <w:tab w:val="center" w:pos="4680" w:leader="none"/>
          <w:tab w:val="right" w:pos="5400" w:leader="none"/>
        </w:tabs>
        <w:spacing w:lineRule="exact" w:line="180"/>
        <w:ind w:left="86" w:right="2246" w:hanging="86"/>
        <w:rPr/>
      </w:pPr>
      <w:r>
        <w:rPr>
          <w:b/>
          <w:color w:val="000000"/>
        </w:rPr>
        <w:t>Douglass Square,</w:t>
      </w:r>
      <w:r>
        <w:rPr>
          <w:color w:val="000000"/>
        </w:rPr>
        <w:t xml:space="preserve"> Rox.</w:t>
      </w:r>
    </w:p>
    <w:p>
      <w:pPr>
        <w:pStyle w:val="BodyText2"/>
        <w:tabs>
          <w:tab w:val="left" w:pos="3240" w:leader="none"/>
          <w:tab w:val="center" w:pos="3600" w:leader="none"/>
          <w:tab w:val="center" w:pos="3960" w:leader="none"/>
          <w:tab w:val="center" w:pos="4320" w:leader="none"/>
          <w:tab w:val="center" w:pos="4680" w:leader="none"/>
          <w:tab w:val="right" w:pos="5400" w:leader="none"/>
        </w:tabs>
        <w:spacing w:lineRule="exact" w:line="180" w:before="0" w:after="120"/>
        <w:ind w:left="86" w:right="2246" w:hanging="86"/>
        <w:rPr>
          <w:color w:val="000000"/>
        </w:rPr>
      </w:pPr>
      <w:r>
        <w:rPr>
          <w:b/>
          <w:color w:val="000000"/>
        </w:rPr>
        <w:t xml:space="preserve">  </w:t>
      </w:r>
      <w:r>
        <w:rPr>
          <w:b/>
          <w:color w:val="000000"/>
        </w:rPr>
        <w:t>Note;</w:t>
      </w:r>
      <w:r>
        <w:rPr>
          <w:color w:val="000000"/>
        </w:rPr>
        <w:t xml:space="preserve"> see Frederick Douglass Square.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Dove Court,</w:t>
      </w:r>
      <w:r>
        <w:rPr>
          <w:color w:val="000000"/>
          <w:lang w:val="en-US" w:eastAsia="en-US"/>
        </w:rPr>
        <w:t xml:space="preserve"> Rox., Private way, from 5 Dove Street to southwesterly.</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Dove Street,</w:t>
      </w:r>
      <w:r>
        <w:rPr>
          <w:color w:val="000000"/>
          <w:lang w:val="en-US" w:eastAsia="en-US"/>
        </w:rPr>
        <w:t xml:space="preserve"> Rox., Public way, from 252 Blue Hill Avenue to 32 Dacia Street.</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Dow Road,</w:t>
      </w:r>
      <w:r>
        <w:rPr>
          <w:color w:val="000000"/>
          <w:lang w:val="en-US" w:eastAsia="en-US"/>
        </w:rPr>
        <w:t xml:space="preserve"> W.R., Public way, from a point approximately 65 feet southeast of 9 Cutter Road to approximately 750 feet northwesterly.</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Downer Avenue,</w:t>
      </w:r>
      <w:r>
        <w:rPr>
          <w:color w:val="000000"/>
          <w:lang w:val="en-US" w:eastAsia="en-US"/>
        </w:rPr>
        <w:t xml:space="preserve"> Dor., Public way, from 129 Pleasant Street to 76 Sawyer Avenue.</w:t>
      </w:r>
    </w:p>
    <w:p>
      <w:pPr>
        <w:pStyle w:val="Tab2"/>
        <w:rPr>
          <w:color w:val="000000"/>
        </w:rPr>
      </w:pPr>
      <w:r>
        <w:rPr>
          <w:color w:val="000000"/>
        </w:rPr>
        <w:t>Odd</w:t>
        <w:tab/>
        <w:t>13</w:t>
        <w:tab/>
        <w:t>9</w:t>
        <w:tab/>
        <w:t>3</w:t>
        <w:tab/>
        <w:t>3</w:t>
        <w:tab/>
        <w:t>02125</w:t>
      </w:r>
    </w:p>
    <w:p>
      <w:pPr>
        <w:pStyle w:val="Tab2"/>
        <w:spacing w:before="0" w:after="120"/>
        <w:rPr>
          <w:color w:val="000000"/>
        </w:rPr>
      </w:pPr>
      <w:r>
        <w:rPr>
          <w:color w:val="000000"/>
        </w:rPr>
        <w:t>Even</w:t>
        <w:tab/>
        <w:t>13</w:t>
        <w:tab/>
        <w:t>6</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Downer Court,</w:t>
      </w:r>
      <w:r>
        <w:rPr>
          <w:color w:val="000000"/>
          <w:lang w:val="en-US" w:eastAsia="en-US"/>
        </w:rPr>
        <w:t xml:space="preserve"> Dor., Private way, from 388 Bowdoin Street to northwesterly.</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Downer Square,</w:t>
      </w:r>
      <w:r>
        <w:rPr>
          <w:color w:val="000000"/>
          <w:lang w:val="en-US" w:eastAsia="en-US"/>
        </w:rPr>
        <w:t xml:space="preserve"> Dor., at the junction of Hancock Street and Pleasant Street.</w:t>
        <w:tab/>
        <w:tab/>
        <w:t>13</w:t>
        <w:tab/>
        <w:t>4/6</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Downey Court,</w:t>
      </w:r>
      <w:r>
        <w:rPr>
          <w:color w:val="000000"/>
          <w:lang w:val="en-US" w:eastAsia="en-US"/>
        </w:rPr>
        <w:t xml:space="preserve"> Dor., Public way, from 95 Brook Avenue to approximately 175 feet southeasterly.</w:t>
        <w:tab/>
        <w:tab/>
        <w:t>13</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Dr. Mary Moore Beatty Circle,</w:t>
      </w:r>
      <w:r>
        <w:rPr>
          <w:color w:val="000000"/>
          <w:lang w:val="en-US" w:eastAsia="en-US"/>
        </w:rPr>
        <w:t xml:space="preserve"> Dor., Private way, from opposite 168 River Street to approximately 1,750 feet northwesterly.</w:t>
      </w:r>
      <w:r>
        <w:rPr>
          <w:color w:val="000000"/>
        </w:rPr>
        <w:tab/>
        <w:tab/>
      </w:r>
      <w:r>
        <w:rPr>
          <w:color w:val="000000"/>
          <w:lang w:val="en-US" w:eastAsia="en-US"/>
        </w:rPr>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Dr. Michael Gavin Way</w:t>
      </w:r>
      <w:r>
        <w:rPr>
          <w:color w:val="000000"/>
          <w:lang w:val="en-US" w:eastAsia="en-US"/>
        </w:rPr>
        <w:t>, S.B., Public way, from General Lawrence J. Logan Way near 391 Old Colony Avenue to Monsignor Dennis F. O'Callaghan Way.</w:t>
        <w:tab/>
        <w:tab/>
        <w:t>7</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Dracut Street,</w:t>
      </w:r>
      <w:r>
        <w:rPr>
          <w:color w:val="000000"/>
          <w:lang w:val="en-US" w:eastAsia="en-US"/>
        </w:rPr>
        <w:t xml:space="preserve"> Dor., Public way, from 16 Bruce Street to 1872 Dorchester Avenue.</w:t>
        <w:tab/>
        <w:tab/>
        <w:t>16</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szCs w:val="24"/>
          <w:lang w:val="en-US" w:eastAsia="en-US"/>
        </w:rPr>
        <w:t>*</w:t>
      </w:r>
      <w:r>
        <w:rPr>
          <w:b/>
          <w:color w:val="000000"/>
          <w:lang w:val="en-US" w:eastAsia="en-US"/>
        </w:rPr>
        <w:t>Drake Place,</w:t>
      </w:r>
      <w:r>
        <w:rPr>
          <w:color w:val="000000"/>
          <w:lang w:val="en-US" w:eastAsia="en-US"/>
        </w:rPr>
        <w:t xml:space="preserve"> E.B., Private way, from 98 Chelsea Street to Paris Place.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Cs w:val="17"/>
          <w:lang w:val="en-US" w:eastAsia="en-US"/>
        </w:rPr>
        <w:t xml:space="preserve">  </w:t>
      </w:r>
      <w:r>
        <w:rPr>
          <w:b/>
          <w:color w:val="000000"/>
          <w:lang w:val="en-US" w:eastAsia="en-US"/>
        </w:rPr>
        <w:t>Note;</w:t>
      </w:r>
      <w:r>
        <w:rPr>
          <w:color w:val="000000"/>
          <w:lang w:val="en-US" w:eastAsia="en-US"/>
        </w:rPr>
        <w:t xml:space="preserve"> there is a branch to Drake Place, from 4 Drake Place to northeasterly.</w:t>
        <w:tab/>
        <w:tab/>
        <w:t>1</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Draper Road,</w:t>
      </w:r>
      <w:r>
        <w:rPr>
          <w:color w:val="000000"/>
          <w:lang w:val="en-US" w:eastAsia="en-US"/>
        </w:rPr>
        <w:t xml:space="preserve"> H.P., Private way, from 302 Neponset Valley Parkway to Neponset River Reservation at the rear of 1233 Truman Parkway.</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Draper Street,</w:t>
      </w:r>
      <w:r>
        <w:rPr>
          <w:color w:val="000000"/>
          <w:lang w:val="en-US" w:eastAsia="en-US"/>
        </w:rPr>
        <w:t xml:space="preserve"> Dor., Public way, from near 34 Arcadia Street to 261 Bowdoin Street.</w:t>
      </w:r>
    </w:p>
    <w:p>
      <w:pPr>
        <w:pStyle w:val="Tab2"/>
        <w:rPr/>
      </w:pPr>
      <w:r>
        <w:rPr>
          <w:color w:val="000000"/>
        </w:rPr>
        <w:t>1 - 15, 2 - 16</w:t>
        <w:tab/>
        <w:t>15</w:t>
        <w:tab/>
        <w:t>8</w:t>
        <w:tab/>
        <w:t>3</w:t>
        <w:tab/>
        <w:t>3</w:t>
        <w:tab/>
        <w:t>02122</w:t>
      </w:r>
    </w:p>
    <w:p>
      <w:pPr>
        <w:pStyle w:val="Tab2"/>
        <w:rPr/>
      </w:pPr>
      <w:r>
        <w:rPr>
          <w:color w:val="000000"/>
        </w:rPr>
        <w:t>20 - 36</w:t>
        <w:tab/>
        <w:t>15</w:t>
        <w:tab/>
        <w:t>5</w:t>
        <w:tab/>
        <w:t>4</w:t>
        <w:tab/>
        <w:t>3</w:t>
        <w:tab/>
        <w:t>02122</w:t>
      </w:r>
    </w:p>
    <w:p>
      <w:pPr>
        <w:pStyle w:val="Tab2"/>
        <w:rPr/>
      </w:pPr>
      <w:r>
        <w:rPr>
          <w:color w:val="000000"/>
        </w:rPr>
        <w:t>21 - 73</w:t>
        <w:tab/>
        <w:t>15</w:t>
        <w:tab/>
        <w:t>9</w:t>
        <w:tab/>
        <w:t>3</w:t>
        <w:tab/>
        <w:t>3</w:t>
        <w:tab/>
        <w:t>02122</w:t>
      </w:r>
    </w:p>
    <w:p>
      <w:pPr>
        <w:pStyle w:val="Tab2"/>
        <w:spacing w:before="0" w:after="120"/>
        <w:rPr/>
      </w:pPr>
      <w:r>
        <w:rPr>
          <w:color w:val="000000"/>
        </w:rPr>
        <w:t>38 - 154, 77 - 155</w:t>
        <w:tab/>
        <w:t>15</w:t>
        <w:tab/>
        <w:t>7</w:t>
        <w:tab/>
        <w:t>3</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Draper's Lane,</w:t>
      </w:r>
      <w:r>
        <w:rPr>
          <w:color w:val="000000"/>
          <w:lang w:val="en-US" w:eastAsia="en-US"/>
        </w:rPr>
        <w:t xml:space="preserve"> B.P., Private way, from Ivanhoe Street between 46 Upton Street and 111 West Dedham Street to southeasterly.</w:t>
        <w:tab/>
        <w:tab/>
        <w:t>9</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Drayton Avenue,</w:t>
      </w:r>
      <w:r>
        <w:rPr>
          <w:color w:val="000000"/>
          <w:lang w:val="en-US" w:eastAsia="en-US"/>
        </w:rPr>
        <w:t xml:space="preserve"> Dor., Public way, from 14 Bodwell Street to 268 Quincy Street.</w:t>
        <w:tab/>
        <w:tab/>
        <w:t>15</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Dresden Street,</w:t>
      </w:r>
      <w:r>
        <w:rPr>
          <w:color w:val="000000"/>
          <w:lang w:val="en-US" w:eastAsia="en-US"/>
        </w:rPr>
        <w:t xml:space="preserve"> W.R., Public way, from 55 Boylston Street to 78 Spring Park Avenue.</w:t>
        <w:tab/>
        <w:tab/>
        <w:t>19</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Dresser Street,</w:t>
      </w:r>
      <w:r>
        <w:rPr>
          <w:color w:val="000000"/>
          <w:lang w:val="en-US" w:eastAsia="en-US"/>
        </w:rPr>
        <w:t xml:space="preserve"> S.B., Public way, from 11 Dorchester Street to E Street between 307 West First Street and 314 West Second Street.</w:t>
        <w:tab/>
        <w:tab/>
        <w:t>6</w:t>
      </w:r>
      <w:r>
        <w:rPr>
          <w:color w:val="000000"/>
        </w:rPr>
        <w:tab/>
      </w:r>
      <w:r>
        <w:rPr>
          <w:color w:val="000000"/>
          <w:lang w:val="en-US" w:eastAsia="en-US"/>
        </w:rPr>
        <w:t>4</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Driftwood Road,</w:t>
      </w:r>
      <w:r>
        <w:rPr>
          <w:color w:val="000000"/>
          <w:lang w:val="en-US" w:eastAsia="en-US"/>
        </w:rPr>
        <w:t xml:space="preserve"> W.R., Public way, from 20 Mossdale Road to 70 Mossdale Road.</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Driscoll Drive,</w:t>
      </w:r>
      <w:r>
        <w:rPr>
          <w:color w:val="000000"/>
          <w:lang w:val="en-US" w:eastAsia="en-US"/>
        </w:rPr>
        <w:t xml:space="preserve"> Dor., Public way, from Nevada Street at and opposite 130 Gallivan Boulevard to 919 Washington Street.</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Drohan Square,</w:t>
      </w:r>
      <w:r>
        <w:rPr>
          <w:color w:val="000000"/>
          <w:lang w:val="en-US" w:eastAsia="en-US"/>
        </w:rPr>
        <w:t xml:space="preserve"> Dor., at the junction of the two branches of Edison Green near Pond Street.</w:t>
        <w:tab/>
        <w:tab/>
        <w:t>7</w:t>
      </w:r>
      <w:r>
        <w:rPr>
          <w:color w:val="000000"/>
        </w:rPr>
        <w:tab/>
      </w:r>
      <w:r>
        <w:rPr>
          <w:color w:val="000000"/>
          <w:lang w:val="en-US" w:eastAsia="en-US"/>
        </w:rPr>
        <w:t>9</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Dromey Street,</w:t>
      </w:r>
      <w:r>
        <w:rPr>
          <w:color w:val="000000"/>
          <w:lang w:val="en-US" w:eastAsia="en-US"/>
        </w:rPr>
        <w:t xml:space="preserve"> Dor., from 36 Brookford Street to opposite 43 Judson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36 Brookford Street to opposite 43 Judson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opposite 19 Dromey Street (at the bend in Dromey Street) to  southeasterly.</w:t>
      </w:r>
      <w:r>
        <w:rPr>
          <w:color w:val="000000"/>
        </w:rPr>
        <w:tab/>
        <w:tab/>
      </w:r>
      <w:r>
        <w:rPr>
          <w:color w:val="000000"/>
          <w:lang w:val="en-US" w:eastAsia="en-US"/>
        </w:rPr>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Druid Street,</w:t>
      </w:r>
      <w:r>
        <w:rPr>
          <w:color w:val="000000"/>
          <w:lang w:val="en-US" w:eastAsia="en-US"/>
        </w:rPr>
        <w:t xml:space="preserve"> Dor., Public way, from 67 Gallivan Boulevard to 1110 Morton Street.</w:t>
        <w:tab/>
        <w:tab/>
        <w:t>17</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Drumlin Road,</w:t>
      </w:r>
      <w:r>
        <w:rPr>
          <w:color w:val="000000"/>
          <w:lang w:val="en-US" w:eastAsia="en-US"/>
        </w:rPr>
        <w:t xml:space="preserve"> E.B., Public way, from opposite 101 Beachview Road at 63 Montmorenci Avenue to 165 Orient Avenue.</w:t>
        <w:tab/>
        <w:tab/>
        <w:t>1</w:t>
      </w:r>
      <w:r>
        <w:rPr>
          <w:color w:val="000000"/>
        </w:rPr>
        <w:tab/>
      </w:r>
      <w:r>
        <w:rPr>
          <w:color w:val="000000"/>
          <w:lang w:val="en-US" w:eastAsia="en-US"/>
        </w:rPr>
        <w:t>14</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Drummond Street,</w:t>
      </w:r>
      <w:r>
        <w:rPr>
          <w:color w:val="000000"/>
          <w:lang w:val="en-US" w:eastAsia="en-US"/>
        </w:rPr>
        <w:t xml:space="preserve"> Dor., Public way, from 51 Glenway Street to 32 McLellan Street.</w:t>
        <w:tab/>
        <w:tab/>
        <w:t>14</w:t>
      </w:r>
      <w:r>
        <w:rPr>
          <w:color w:val="000000"/>
        </w:rPr>
        <w:tab/>
      </w:r>
      <w:r>
        <w:rPr>
          <w:color w:val="000000"/>
          <w:lang w:val="en-US" w:eastAsia="en-US"/>
        </w:rPr>
        <w:t>6</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Drury Road,</w:t>
      </w:r>
      <w:r>
        <w:rPr>
          <w:color w:val="000000"/>
          <w:lang w:val="en-US" w:eastAsia="en-US"/>
        </w:rPr>
        <w:t xml:space="preserve"> H.P., Public way, from 45 Sunnyside Street to approximately 197 feet northwesterly.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Dry Dock Avenue,</w:t>
      </w:r>
      <w:r>
        <w:rPr>
          <w:color w:val="000000"/>
          <w:lang w:val="en-US" w:eastAsia="en-US"/>
        </w:rPr>
        <w:t xml:space="preserve"> S.B., Private way, from Summer Street between and opposite Fargo Street and Pappas Way to approximately 3,580 feet easterly.</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Dubois Street,</w:t>
      </w:r>
      <w:r>
        <w:rPr>
          <w:color w:val="000000"/>
          <w:lang w:val="en-US" w:eastAsia="en-US"/>
        </w:rPr>
        <w:t xml:space="preserve"> Rox., Public way, from opposite 134 Hampden Street to Orchard Park Street.</w:t>
        <w:tab/>
        <w:tab/>
        <w:t>8</w:t>
      </w:r>
      <w:r>
        <w:rPr>
          <w:color w:val="000000"/>
        </w:rPr>
        <w:tab/>
        <w:t>3</w:t>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Dudley Place,</w:t>
      </w:r>
      <w:r>
        <w:rPr>
          <w:color w:val="000000"/>
          <w:lang w:val="en-US" w:eastAsia="en-US"/>
        </w:rPr>
        <w:t xml:space="preserve"> Rox., Private way, from 46 Dudley Street to northeasterly.</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Dudley Square,</w:t>
      </w:r>
      <w:r>
        <w:rPr>
          <w:color w:val="000000"/>
          <w:lang w:val="en-US" w:eastAsia="en-US"/>
        </w:rPr>
        <w:t xml:space="preserve"> Rox.</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see Governor Dudley Square.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Dudley Street,</w:t>
      </w:r>
      <w:r>
        <w:rPr>
          <w:color w:val="000000"/>
          <w:lang w:val="en-US" w:eastAsia="en-US"/>
        </w:rPr>
        <w:t xml:space="preserve"> Dor., Rox., Public way, from 2 Centre Street at John Eliot Square to Guild Row and after an interval, from 2385 Washington Street to 594 Columbia Road.</w:t>
      </w:r>
    </w:p>
    <w:p>
      <w:pPr>
        <w:pStyle w:val="Tab2"/>
        <w:rPr/>
      </w:pPr>
      <w:r>
        <w:rPr>
          <w:color w:val="000000"/>
        </w:rPr>
        <w:t>1 - 109, 2 - 148</w:t>
        <w:tab/>
        <w:t>9</w:t>
        <w:tab/>
        <w:t>5</w:t>
        <w:tab/>
        <w:t>7</w:t>
        <w:tab/>
        <w:t>10</w:t>
        <w:tab/>
        <w:t>02119</w:t>
      </w:r>
    </w:p>
    <w:p>
      <w:pPr>
        <w:pStyle w:val="Tab2"/>
        <w:rPr/>
      </w:pPr>
      <w:r>
        <w:rPr>
          <w:color w:val="000000"/>
        </w:rPr>
        <w:t>111 - 217</w:t>
        <w:tab/>
        <w:t>12</w:t>
        <w:tab/>
        <w:t>1</w:t>
        <w:tab/>
        <w:t>7</w:t>
        <w:tab/>
        <w:t>10</w:t>
        <w:tab/>
        <w:t>02119</w:t>
      </w:r>
    </w:p>
    <w:p>
      <w:pPr>
        <w:pStyle w:val="Tab2"/>
        <w:rPr/>
      </w:pPr>
      <w:r>
        <w:rPr>
          <w:color w:val="000000"/>
        </w:rPr>
        <w:t>150 - 256, 219 - 253</w:t>
        <w:tab/>
        <w:t>8</w:t>
        <w:tab/>
        <w:t>4</w:t>
        <w:tab/>
        <w:t>7</w:t>
        <w:tab/>
        <w:t>10</w:t>
        <w:tab/>
        <w:t>02119</w:t>
      </w:r>
    </w:p>
    <w:p>
      <w:pPr>
        <w:pStyle w:val="Tab2"/>
        <w:rPr/>
      </w:pPr>
      <w:r>
        <w:rPr>
          <w:color w:val="000000"/>
        </w:rPr>
        <w:t>255 - 305, 258 - 306</w:t>
        <w:tab/>
        <w:t>8</w:t>
        <w:tab/>
        <w:t>3</w:t>
        <w:tab/>
        <w:t>7</w:t>
        <w:tab/>
        <w:t>10</w:t>
        <w:tab/>
        <w:t>02119</w:t>
      </w:r>
    </w:p>
    <w:p>
      <w:pPr>
        <w:pStyle w:val="Tab2"/>
        <w:rPr/>
      </w:pPr>
      <w:r>
        <w:rPr>
          <w:color w:val="000000"/>
        </w:rPr>
        <w:t>312 - 416, 317 - 409</w:t>
        <w:tab/>
        <w:t>8</w:t>
        <w:tab/>
        <w:t>7</w:t>
        <w:tab/>
        <w:t>7</w:t>
        <w:tab/>
        <w:t>10</w:t>
        <w:tab/>
        <w:t>02119</w:t>
      </w:r>
    </w:p>
    <w:p>
      <w:pPr>
        <w:pStyle w:val="Tab2"/>
        <w:rPr/>
      </w:pPr>
      <w:r>
        <w:rPr>
          <w:color w:val="000000"/>
        </w:rPr>
        <w:t>413 - 551, 420 - 498</w:t>
        <w:tab/>
        <w:t>8</w:t>
        <w:tab/>
        <w:t>5</w:t>
        <w:tab/>
        <w:t>7</w:t>
        <w:tab/>
        <w:t>3</w:t>
        <w:tab/>
        <w:t>02119</w:t>
      </w:r>
    </w:p>
    <w:p>
      <w:pPr>
        <w:pStyle w:val="Tab2"/>
        <w:rPr/>
      </w:pPr>
      <w:r>
        <w:rPr>
          <w:color w:val="000000"/>
        </w:rPr>
        <w:t>500 - 516</w:t>
        <w:tab/>
        <w:t>8</w:t>
        <w:tab/>
        <w:t>6</w:t>
        <w:tab/>
        <w:t>7</w:t>
        <w:tab/>
        <w:t>3</w:t>
        <w:tab/>
        <w:t>02119</w:t>
      </w:r>
    </w:p>
    <w:p>
      <w:pPr>
        <w:pStyle w:val="Tab2"/>
        <w:rPr/>
      </w:pPr>
      <w:r>
        <w:rPr>
          <w:color w:val="000000"/>
        </w:rPr>
        <w:t>522 - 552</w:t>
        <w:tab/>
        <w:t>8</w:t>
        <w:tab/>
        <w:t>5</w:t>
        <w:tab/>
        <w:t>7</w:t>
        <w:tab/>
        <w:t>3</w:t>
        <w:tab/>
        <w:t>02119</w:t>
      </w:r>
    </w:p>
    <w:p>
      <w:pPr>
        <w:pStyle w:val="Tab2"/>
        <w:rPr/>
      </w:pPr>
      <w:r>
        <w:rPr>
          <w:color w:val="000000"/>
        </w:rPr>
        <w:t>554 - 688</w:t>
        <w:tab/>
        <w:t>8</w:t>
        <w:tab/>
        <w:t>5</w:t>
        <w:tab/>
        <w:t>7</w:t>
        <w:tab/>
        <w:t>3</w:t>
        <w:tab/>
        <w:t>02125</w:t>
      </w:r>
    </w:p>
    <w:p>
      <w:pPr>
        <w:pStyle w:val="Tab2"/>
        <w:rPr/>
      </w:pPr>
      <w:r>
        <w:rPr>
          <w:color w:val="000000"/>
        </w:rPr>
        <w:t>555 - 687</w:t>
        <w:tab/>
        <w:t>13</w:t>
        <w:tab/>
        <w:t>2</w:t>
        <w:tab/>
        <w:t>7</w:t>
        <w:tab/>
        <w:t>3</w:t>
        <w:tab/>
        <w:t>02125</w:t>
      </w:r>
    </w:p>
    <w:p>
      <w:pPr>
        <w:pStyle w:val="Tab2"/>
        <w:rPr/>
      </w:pPr>
      <w:r>
        <w:rPr>
          <w:color w:val="000000"/>
        </w:rPr>
        <w:t>690 - 788</w:t>
        <w:tab/>
        <w:t>7</w:t>
        <w:tab/>
        <w:t>10</w:t>
        <w:tab/>
        <w:t>7</w:t>
        <w:tab/>
        <w:t>3</w:t>
        <w:tab/>
        <w:t>02125</w:t>
      </w:r>
    </w:p>
    <w:p>
      <w:pPr>
        <w:pStyle w:val="Tab2"/>
        <w:spacing w:before="0" w:after="120"/>
        <w:rPr/>
      </w:pPr>
      <w:r>
        <w:rPr>
          <w:color w:val="000000"/>
        </w:rPr>
        <w:t>691 - 781</w:t>
        <w:tab/>
        <w:t>13</w:t>
        <w:tab/>
        <w:t>5</w:t>
        <w:tab/>
        <w:t>7</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Dudley Terrace,</w:t>
      </w:r>
      <w:r>
        <w:rPr>
          <w:color w:val="000000"/>
          <w:lang w:val="en-US" w:eastAsia="en-US"/>
        </w:rPr>
        <w:t xml:space="preserve"> Dor., Public way, from 728 Dudley Street to approximately 134 feet northeasterly.</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Duke Street,</w:t>
      </w:r>
      <w:r>
        <w:rPr>
          <w:color w:val="000000"/>
          <w:lang w:val="en-US" w:eastAsia="en-US"/>
        </w:rPr>
        <w:t xml:space="preserve"> Dor., Public way, from 36 Ormond Street to 61 Wellington Hill Street.</w:t>
      </w:r>
    </w:p>
    <w:p>
      <w:pPr>
        <w:pStyle w:val="Tab2"/>
        <w:rPr>
          <w:color w:val="000000"/>
        </w:rPr>
      </w:pPr>
      <w:r>
        <w:rPr>
          <w:color w:val="000000"/>
        </w:rPr>
        <w:t>Odd</w:t>
        <w:tab/>
        <w:t>14</w:t>
        <w:tab/>
        <w:t>14</w:t>
        <w:tab/>
        <w:t>4</w:t>
        <w:tab/>
        <w:t>7</w:t>
        <w:tab/>
        <w:t>02126</w:t>
      </w:r>
    </w:p>
    <w:p>
      <w:pPr>
        <w:pStyle w:val="Tab2"/>
        <w:spacing w:before="0" w:after="120"/>
        <w:rPr>
          <w:color w:val="000000"/>
        </w:rPr>
      </w:pPr>
      <w:r>
        <w:rPr>
          <w:color w:val="000000"/>
        </w:rPr>
        <w:t>Even</w:t>
        <w:tab/>
        <w:t>14</w:t>
        <w:tab/>
        <w:t>8</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Duke Street Footway,</w:t>
      </w:r>
      <w:r>
        <w:rPr>
          <w:color w:val="000000"/>
          <w:lang w:val="en-US" w:eastAsia="en-US"/>
        </w:rPr>
        <w:t xml:space="preserve"> Dor., Public way, from 37 Duke Street to approximately 100 feet northeasterly.</w:t>
        <w:tab/>
        <w:tab/>
        <w:t>14</w:t>
      </w:r>
      <w:r>
        <w:rPr>
          <w:color w:val="000000"/>
        </w:rPr>
        <w:tab/>
      </w:r>
      <w:r>
        <w:rPr>
          <w:color w:val="000000"/>
          <w:lang w:val="en-US" w:eastAsia="en-US"/>
        </w:rPr>
        <w:t>14</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Dumas Street,</w:t>
      </w:r>
      <w:r>
        <w:rPr>
          <w:color w:val="000000"/>
          <w:lang w:val="en-US" w:eastAsia="en-US"/>
        </w:rPr>
        <w:t xml:space="preserve"> Dor., Public way, from 53 Mascot Street to 50 Willowwood Street.</w:t>
        <w:tab/>
        <w:tab/>
        <w:t>14</w:t>
      </w:r>
      <w:r>
        <w:rPr>
          <w:color w:val="000000"/>
        </w:rPr>
        <w:tab/>
      </w:r>
      <w:r>
        <w:rPr>
          <w:color w:val="000000"/>
          <w:lang w:val="en-US" w:eastAsia="en-US"/>
        </w:rPr>
        <w:t>13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Dunbar Avenue,</w:t>
      </w:r>
      <w:r>
        <w:rPr>
          <w:color w:val="000000"/>
          <w:lang w:val="en-US" w:eastAsia="en-US"/>
        </w:rPr>
        <w:t xml:space="preserve"> Dor., Public way, from 711 Washington Street to opposite 38 Wentworth Terrace.</w:t>
        <w:tab/>
        <w:tab/>
        <w:t>17</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Dunbarton Road,</w:t>
      </w:r>
      <w:r>
        <w:rPr>
          <w:color w:val="000000"/>
          <w:lang w:val="en-US" w:eastAsia="en-US"/>
        </w:rPr>
        <w:t xml:space="preserve"> W.R., Private way, from 12 Cheriton Road to approximately 539 feet southeasterly.</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Dunboy Street,</w:t>
      </w:r>
      <w:r>
        <w:rPr>
          <w:color w:val="000000"/>
          <w:lang w:val="en-US" w:eastAsia="en-US"/>
        </w:rPr>
        <w:t xml:space="preserve"> Bri., Public way, from 183 Bigelow Street to 351 Faneuil Street.</w:t>
        <w:tab/>
        <w:tab/>
        <w:t>22</w:t>
      </w:r>
      <w:r>
        <w:rPr>
          <w:color w:val="000000"/>
        </w:rPr>
        <w:tab/>
      </w:r>
      <w:r>
        <w:rPr>
          <w:color w:val="000000"/>
          <w:lang w:val="en-US" w:eastAsia="en-US"/>
        </w:rPr>
        <w:t>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Duncan Place,</w:t>
      </w:r>
      <w:r>
        <w:rPr>
          <w:color w:val="000000"/>
          <w:lang w:val="en-US" w:eastAsia="en-US"/>
        </w:rPr>
        <w:t xml:space="preserve"> Dor., Private way, from 15 Duncan Street to southwesterly.</w:t>
        <w:tab/>
        <w:tab/>
        <w:t>15</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Duncan Street,</w:t>
      </w:r>
      <w:r>
        <w:rPr>
          <w:color w:val="000000"/>
          <w:lang w:val="en-US" w:eastAsia="en-US"/>
        </w:rPr>
        <w:t xml:space="preserve"> Dor., Public way, from 9 Greenwich Street to 38 Leonard Street.</w:t>
        <w:tab/>
        <w:tab/>
        <w:t>15</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Duncan Terrace,</w:t>
      </w:r>
      <w:r>
        <w:rPr>
          <w:color w:val="000000"/>
          <w:lang w:val="en-US" w:eastAsia="en-US"/>
        </w:rPr>
        <w:t xml:space="preserve"> Dor., Private way, from 31 Duncan Street to southwesterly.</w:t>
        <w:tab/>
        <w:tab/>
        <w:t>15</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Duncklee Street,</w:t>
      </w:r>
      <w:r>
        <w:rPr>
          <w:color w:val="000000"/>
          <w:lang w:val="en-US" w:eastAsia="en-US"/>
        </w:rPr>
        <w:t xml:space="preserve"> Bri., Public way, from 69 Harriet Street to opposite 39 Madeline Street.</w:t>
      </w:r>
    </w:p>
    <w:p>
      <w:pPr>
        <w:pStyle w:val="Tab2"/>
        <w:rPr>
          <w:color w:val="000000"/>
        </w:rPr>
      </w:pPr>
      <w:r>
        <w:rPr>
          <w:color w:val="000000"/>
        </w:rPr>
        <w:t>Odd</w:t>
        <w:tab/>
        <w:t>22</w:t>
        <w:tab/>
        <w:t>12</w:t>
        <w:tab/>
        <w:t>9</w:t>
        <w:tab/>
        <w:t>4</w:t>
        <w:tab/>
        <w:t>02135</w:t>
      </w:r>
    </w:p>
    <w:p>
      <w:pPr>
        <w:pStyle w:val="Tab2"/>
        <w:spacing w:before="0" w:after="120"/>
        <w:rPr>
          <w:color w:val="000000"/>
        </w:rPr>
      </w:pPr>
      <w:r>
        <w:rPr>
          <w:color w:val="000000"/>
        </w:rPr>
        <w:t>Even</w:t>
        <w:tab/>
        <w:t>22</w:t>
        <w:tab/>
        <w:t>11</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Dunford Street,</w:t>
      </w:r>
      <w:r>
        <w:rPr>
          <w:color w:val="000000"/>
          <w:lang w:val="en-US" w:eastAsia="en-US"/>
        </w:rPr>
        <w:t xml:space="preserve"> Rox., Public way, from 19 Cobden Street to Fenner Street.</w:t>
        <w:tab/>
        <w:tab/>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Dungarven Road,</w:t>
      </w:r>
      <w:r>
        <w:rPr>
          <w:color w:val="000000"/>
          <w:lang w:val="en-US" w:eastAsia="en-US"/>
        </w:rPr>
        <w:t xml:space="preserve"> W.R., Public way, from 39 Kenton Road to 74 Williams Street.</w:t>
        <w:tab/>
        <w:tab/>
        <w:t>11</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Dunkeld Street,</w:t>
      </w:r>
      <w:r>
        <w:rPr>
          <w:color w:val="000000"/>
          <w:lang w:val="en-US" w:eastAsia="en-US"/>
        </w:rPr>
        <w:t xml:space="preserve"> Dor., Public way, from 76 Fayston Street to 191 Quincy Street.</w:t>
        <w:tab/>
        <w:tab/>
        <w:t>13</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Dunlap Street,</w:t>
      </w:r>
      <w:r>
        <w:rPr>
          <w:color w:val="000000"/>
          <w:lang w:val="en-US" w:eastAsia="en-US"/>
        </w:rPr>
        <w:t xml:space="preserve"> Dor., Public way, from 527 Washington Street to 85 Whitfield Street.</w:t>
        <w:tab/>
        <w:tab/>
        <w:t>17</w:t>
      </w:r>
      <w:r>
        <w:rPr>
          <w:color w:val="000000"/>
        </w:rPr>
        <w:tab/>
      </w:r>
      <w:r>
        <w:rPr>
          <w:color w:val="000000"/>
          <w:lang w:val="en-US" w:eastAsia="en-US"/>
        </w:rPr>
        <w:t>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Dunmore Street,</w:t>
      </w:r>
      <w:r>
        <w:rPr>
          <w:color w:val="000000"/>
          <w:lang w:val="en-US" w:eastAsia="en-US"/>
        </w:rPr>
        <w:t xml:space="preserve"> Rox., Public way, from opposite 395 Dudley Street to 10 Magazine Street.</w:t>
        <w:tab/>
        <w:tab/>
        <w:t>8</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Dunn Street,</w:t>
      </w:r>
      <w:r>
        <w:rPr>
          <w:color w:val="000000"/>
          <w:lang w:val="en-US" w:eastAsia="en-US"/>
        </w:rPr>
        <w:t xml:space="preserve"> Dor., Private way, from 116 Pleasant Street to southeasterly.</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Dunn's Terrace,</w:t>
      </w:r>
      <w:r>
        <w:rPr>
          <w:color w:val="000000"/>
          <w:lang w:val="en-US" w:eastAsia="en-US"/>
        </w:rPr>
        <w:t xml:space="preserve"> Dor., Private way, from 36 Minot Street to southeasterly.</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Dunning Way</w:t>
      </w:r>
      <w:r>
        <w:rPr>
          <w:color w:val="000000"/>
          <w:lang w:val="en-US" w:eastAsia="en-US"/>
        </w:rPr>
        <w:t>, W.R., Private way, from 465 Arborway to southeasterly.</w:t>
        <w:tab/>
        <w:tab/>
        <w:t>11</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Dunreath Street,</w:t>
      </w:r>
      <w:r>
        <w:rPr>
          <w:color w:val="000000"/>
          <w:lang w:val="en-US" w:eastAsia="en-US"/>
        </w:rPr>
        <w:t xml:space="preserve"> Rox., Public way, from 3 Aspen Street to 230 Warren Street.</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Dunstable Street,</w:t>
      </w:r>
      <w:r>
        <w:rPr>
          <w:color w:val="000000"/>
          <w:lang w:val="en-US" w:eastAsia="en-US"/>
        </w:rPr>
        <w:t xml:space="preserve"> Chsn., Public way, from 280 Main Street to 300 Main Street.</w:t>
      </w:r>
    </w:p>
    <w:p>
      <w:pPr>
        <w:pStyle w:val="Tab2"/>
        <w:rPr/>
      </w:pPr>
      <w:r>
        <w:rPr>
          <w:color w:val="000000"/>
        </w:rPr>
        <w:t>1 - 47, 2 - 34</w:t>
        <w:tab/>
        <w:t>2</w:t>
        <w:tab/>
        <w:t>6</w:t>
        <w:tab/>
        <w:t>1</w:t>
        <w:tab/>
        <w:t>1</w:t>
        <w:tab/>
        <w:t>02129</w:t>
      </w:r>
    </w:p>
    <w:p>
      <w:pPr>
        <w:pStyle w:val="Tab2"/>
        <w:spacing w:before="0" w:after="120"/>
        <w:rPr/>
      </w:pPr>
      <w:r>
        <w:rPr>
          <w:color w:val="000000"/>
        </w:rPr>
        <w:t>36 - 58, 49 - 59</w:t>
        <w:tab/>
        <w:t>2</w:t>
        <w:tab/>
        <w:t>1</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Dunster Road,</w:t>
      </w:r>
      <w:r>
        <w:rPr>
          <w:color w:val="000000"/>
          <w:lang w:val="en-US" w:eastAsia="en-US"/>
        </w:rPr>
        <w:t xml:space="preserve"> W.R., Public way, from 811 Centre Street to 122 Pond Street.</w:t>
        <w:tab/>
        <w:tab/>
        <w:t>19</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Dunwell Street,</w:t>
      </w:r>
      <w:r>
        <w:rPr>
          <w:color w:val="000000"/>
          <w:lang w:val="en-US" w:eastAsia="en-US"/>
        </w:rPr>
        <w:t xml:space="preserve"> W.R., Public way, from 240 Baker Street to 11 Heldun Street.</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Durant Street,</w:t>
      </w:r>
      <w:r>
        <w:rPr>
          <w:color w:val="000000"/>
          <w:lang w:val="en-US" w:eastAsia="en-US"/>
        </w:rPr>
        <w:t xml:space="preserve"> W.R., Public way, from 428 Baker Street to Barnes Street.</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Durham Street,</w:t>
      </w:r>
      <w:r>
        <w:rPr>
          <w:color w:val="000000"/>
          <w:lang w:val="en-US" w:eastAsia="en-US"/>
        </w:rPr>
        <w:t xml:space="preserve"> B.P., Public way, from 116 St. Botolph Street to approximately 266 feet southeasterly at the M.B.T.A. Railroad.</w:t>
        <w:tab/>
        <w:tab/>
        <w:t>4</w:t>
        <w:tab/>
        <w:t>5</w:t>
        <w:tab/>
        <w:t>7</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Durland Street,</w:t>
      </w:r>
      <w:r>
        <w:rPr>
          <w:color w:val="000000"/>
          <w:lang w:val="en-US" w:eastAsia="en-US"/>
        </w:rPr>
        <w:t xml:space="preserve"> Bri., Public way, from 30 Hardwick Street to approximately 200 feet northeasterly.</w:t>
        <w:tab/>
        <w:tab/>
        <w:t>22</w:t>
      </w:r>
      <w:r>
        <w:rPr>
          <w:color w:val="000000"/>
        </w:rPr>
        <w:tab/>
      </w:r>
      <w:r>
        <w:rPr>
          <w:color w:val="000000"/>
          <w:lang w:val="en-US" w:eastAsia="en-US"/>
        </w:rPr>
        <w:t>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Durnell Avenue,</w:t>
      </w:r>
      <w:r>
        <w:rPr>
          <w:color w:val="000000"/>
          <w:lang w:val="en-US" w:eastAsia="en-US"/>
        </w:rPr>
        <w:t xml:space="preserve"> W.R., Public way, from 50 Walworth Street to 4379 Washington Street.</w:t>
      </w:r>
    </w:p>
    <w:p>
      <w:pPr>
        <w:pStyle w:val="Tab2"/>
        <w:rPr/>
      </w:pPr>
      <w:r>
        <w:rPr>
          <w:color w:val="000000"/>
        </w:rPr>
        <w:t>51 - 206, 61 - 145</w:t>
        <w:tab/>
        <w:t>20</w:t>
        <w:tab/>
        <w:t>2</w:t>
        <w:tab/>
        <w:t>5</w:t>
        <w:tab/>
        <w:t>6</w:t>
        <w:tab/>
        <w:t>02131</w:t>
      </w:r>
    </w:p>
    <w:p>
      <w:pPr>
        <w:pStyle w:val="Tab2"/>
        <w:spacing w:before="0" w:after="120"/>
        <w:rPr/>
      </w:pPr>
      <w:r>
        <w:rPr>
          <w:color w:val="000000"/>
        </w:rPr>
        <w:t>153 - 213</w:t>
        <w:tab/>
        <w:t>20</w:t>
        <w:tab/>
        <w:t>9</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Dustin Street,</w:t>
      </w:r>
      <w:r>
        <w:rPr>
          <w:color w:val="000000"/>
          <w:lang w:val="en-US" w:eastAsia="en-US"/>
        </w:rPr>
        <w:t xml:space="preserve"> Bri., Public way, from 677 Cambridge Street to 116 North Beacon Street.</w:t>
      </w:r>
    </w:p>
    <w:p>
      <w:pPr>
        <w:pStyle w:val="Tab2"/>
        <w:rPr>
          <w:color w:val="000000"/>
        </w:rPr>
      </w:pPr>
      <w:r>
        <w:rPr>
          <w:color w:val="000000"/>
        </w:rPr>
        <w:t>Odd</w:t>
        <w:tab/>
        <w:t>21</w:t>
        <w:tab/>
        <w:t>6</w:t>
        <w:tab/>
        <w:t>9</w:t>
        <w:tab/>
        <w:t>4</w:t>
        <w:tab/>
        <w:t>02135</w:t>
      </w:r>
    </w:p>
    <w:p>
      <w:pPr>
        <w:pStyle w:val="Tab2"/>
        <w:spacing w:before="0" w:after="120"/>
        <w:rPr>
          <w:color w:val="000000"/>
        </w:rPr>
      </w:pPr>
      <w:r>
        <w:rPr>
          <w:color w:val="000000"/>
        </w:rPr>
        <w:t>Even</w:t>
        <w:tab/>
        <w:t>22</w:t>
        <w:tab/>
        <w:t>6</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Duval Street,</w:t>
      </w:r>
      <w:r>
        <w:rPr>
          <w:color w:val="000000"/>
          <w:lang w:val="en-US" w:eastAsia="en-US"/>
        </w:rPr>
        <w:t xml:space="preserve"> Bri., Public way, from 62 Antwerp Street to opposite 56 Waverly Street and opposite 64 South Waverly Street.</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Duxbury Road,</w:t>
      </w:r>
      <w:r>
        <w:rPr>
          <w:color w:val="000000"/>
          <w:lang w:val="en-US" w:eastAsia="en-US"/>
        </w:rPr>
        <w:t xml:space="preserve"> Dor., Public way, from 224 River Street to Riverdale Road.</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Dwight Street,</w:t>
      </w:r>
      <w:r>
        <w:rPr>
          <w:color w:val="000000"/>
          <w:lang w:val="en-US" w:eastAsia="en-US"/>
        </w:rPr>
        <w:t xml:space="preserve"> B.P., Public way, from 225 Shawmut Avenue to 520 Tremont Street.</w:t>
        <w:tab/>
        <w:tab/>
        <w:t>3</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Dwinell Street,</w:t>
      </w:r>
      <w:r>
        <w:rPr>
          <w:color w:val="000000"/>
          <w:lang w:val="en-US" w:eastAsia="en-US"/>
        </w:rPr>
        <w:t xml:space="preserve"> W.R., Public way, from 15 Addington Road to 266 Corey Street.</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Normal"/>
        <w:tabs>
          <w:tab w:val="left" w:pos="3240" w:leader="none"/>
          <w:tab w:val="center" w:pos="3600" w:leader="none"/>
          <w:tab w:val="center" w:pos="3960" w:leader="none"/>
          <w:tab w:val="center" w:pos="4320" w:leader="none"/>
          <w:tab w:val="center" w:pos="4680" w:leader="none"/>
          <w:tab w:val="right" w:pos="5400" w:leader="none"/>
        </w:tabs>
        <w:spacing w:lineRule="exact" w:line="180" w:before="0" w:after="120"/>
        <w:ind w:left="86" w:right="2246" w:hanging="86"/>
        <w:rPr/>
      </w:pPr>
      <w:r>
        <w:rPr>
          <w:b/>
          <w:color w:val="000000"/>
          <w:kern w:val="2"/>
          <w:sz w:val="17"/>
          <w:lang w:val="en-US" w:eastAsia="en-US"/>
        </w:rPr>
        <w:t xml:space="preserve">Dyer Avenue, </w:t>
      </w:r>
      <w:r>
        <w:rPr>
          <w:color w:val="000000"/>
          <w:kern w:val="2"/>
          <w:sz w:val="17"/>
          <w:lang w:val="en-US" w:eastAsia="en-US"/>
        </w:rPr>
        <w:t>S.B., Private way from 324 Athens Street to 291 West Third Street.</w:t>
      </w:r>
      <w:r>
        <w:rPr>
          <w:color w:val="000000"/>
          <w:lang w:val="en-US" w:eastAsia="en-US"/>
        </w:rPr>
        <w:tab/>
        <w:tab/>
        <w:t>6</w:t>
      </w:r>
      <w:r>
        <w:rPr>
          <w:color w:val="000000"/>
        </w:rPr>
        <w:tab/>
        <w:t>3</w:t>
        <w:tab/>
        <w:t>2</w:t>
        <w:tab/>
        <w:t>5</w:t>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Dyer Court,</w:t>
      </w:r>
      <w:r>
        <w:rPr>
          <w:color w:val="000000"/>
          <w:lang w:val="en-US" w:eastAsia="en-US"/>
        </w:rPr>
        <w:t xml:space="preserve"> Dor., Private way, from 17 Capen Street to southwesterly.</w:t>
        <w:tab/>
        <w:tab/>
        <w:t>17</w:t>
      </w:r>
      <w:r>
        <w:rPr>
          <w:color w:val="000000"/>
        </w:rPr>
        <w:tab/>
      </w:r>
      <w:r>
        <w:rPr>
          <w:color w:val="000000"/>
          <w:lang w:val="en-US" w:eastAsia="en-US"/>
        </w:rPr>
        <w:t>10</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Dyer Street,</w:t>
      </w:r>
      <w:r>
        <w:rPr>
          <w:color w:val="000000"/>
          <w:lang w:val="en-US" w:eastAsia="en-US"/>
        </w:rPr>
        <w:t xml:space="preserve"> Dor., Public way, from 28 Capen Street to 47 Evans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there is a branch to Dyer Street, from 10 Dyer Street to Ufford Street (this is part of the Public way).</w:t>
        <w:tab/>
        <w:tab/>
        <w:t>17</w:t>
      </w:r>
      <w:r>
        <w:rPr>
          <w:color w:val="000000"/>
        </w:rPr>
        <w:tab/>
      </w:r>
      <w:r>
        <w:rPr>
          <w:color w:val="000000"/>
          <w:lang w:val="en-US" w:eastAsia="en-US"/>
        </w:rPr>
        <w:t>7</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sectPr>
          <w:headerReference w:type="default" r:id="rId27"/>
          <w:headerReference w:type="first" r:id="rId28"/>
          <w:footerReference w:type="default" r:id="rId29"/>
          <w:footerReference w:type="first" r:id="rId30"/>
          <w:type w:val="nextPage"/>
          <w:pgSz w:w="12240" w:h="15840"/>
          <w:pgMar w:left="547" w:right="360" w:header="720" w:top="1080" w:footer="720" w:bottom="1440" w:gutter="0"/>
          <w:pgNumType w:fmt="decimal"/>
          <w:cols w:num="2" w:space="720" w:equalWidth="true" w:sep="true"/>
          <w:formProt w:val="false"/>
          <w:vAlign w:val="both"/>
          <w:titlePg/>
          <w:textDirection w:val="lrTb"/>
          <w:docGrid w:type="default" w:linePitch="360" w:charSpace="0"/>
        </w:sectPr>
      </w:pPr>
    </w:p>
    <w:p>
      <w:pPr>
        <w:sectPr>
          <w:type w:val="continuous"/>
          <w:pgSz w:w="12240" w:h="15840"/>
          <w:pgMar w:left="547" w:right="360" w:header="720" w:top="1080" w:footer="720" w:bottom="1440" w:gutter="0"/>
          <w:formProt w:val="false"/>
          <w:vAlign w:val="both"/>
          <w:textDirection w:val="lrTb"/>
          <w:docGrid w:type="default" w:linePitch="360" w:charSpace="0"/>
        </w:sectPr>
        <w:pStyle w:val="Initial"/>
        <w:numPr>
          <w:ilvl w:val="0"/>
          <w:numId w:val="0"/>
        </w:numPr>
        <w:ind w:right="480" w:hanging="0"/>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sz w:val="360"/>
        </w:rPr>
      </w:pPr>
      <w:r>
        <w:rPr>
          <w:color w:val="000000"/>
          <w:sz w:val="360"/>
        </w:rPr>
        <w:t>E</w:t>
      </w:r>
      <w:r>
        <w:br w:type="page"/>
      </w:r>
    </w:p>
    <w:p>
      <w:pPr>
        <w:pStyle w:val="Initial"/>
        <w:rPr>
          <w:color w:val="000000"/>
          <w:sz w:val="360"/>
        </w:rPr>
      </w:pPr>
      <w:r>
        <w:rPr>
          <w:color w:val="000000"/>
          <w:sz w:val="360"/>
        </w:rPr>
      </w:r>
    </w:p>
    <w:p>
      <w:pPr>
        <w:sectPr>
          <w:headerReference w:type="default" r:id="rId31"/>
          <w:headerReference w:type="first" r:id="rId32"/>
          <w:footerReference w:type="default" r:id="rId33"/>
          <w:footerReference w:type="first" r:id="rId34"/>
          <w:type w:val="nextPage"/>
          <w:pgSz w:w="12240" w:h="15840"/>
          <w:pgMar w:left="547" w:right="360" w:header="720" w:top="1080" w:footer="720" w:bottom="1440" w:gutter="0"/>
          <w:pgNumType w:fmt="decimal"/>
          <w:formProt w:val="false"/>
          <w:vAlign w:val="both"/>
          <w:titlePg/>
          <w:textDirection w:val="lrTb"/>
          <w:docGrid w:type="default" w:linePitch="360" w:charSpace="0"/>
        </w:sectPr>
      </w:pPr>
    </w:p>
    <w:p>
      <w:pPr>
        <w:sectPr>
          <w:type w:val="continuous"/>
          <w:pgSz w:w="12240" w:h="15840"/>
          <w:pgMar w:left="547" w:right="360" w:header="720" w:top="1080" w:footer="720" w:bottom="1440" w:gutter="0"/>
          <w:cols w:num="2" w:space="720" w:equalWidth="true" w:sep="true"/>
          <w:formProt w:val="false"/>
          <w:vAlign w:val="both"/>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ind w:left="86" w:right="2246" w:hanging="86"/>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 Street,</w:t>
      </w:r>
      <w:r>
        <w:rPr>
          <w:color w:val="000000"/>
          <w:lang w:val="en-US" w:eastAsia="en-US"/>
        </w:rPr>
        <w:t xml:space="preserve"> S.B., Public way, from Fargo Street to 190 Old Colony Avenue.</w:t>
      </w:r>
    </w:p>
    <w:p>
      <w:pPr>
        <w:pStyle w:val="Tab2"/>
        <w:rPr/>
      </w:pPr>
      <w:r>
        <w:rPr>
          <w:color w:val="000000"/>
        </w:rPr>
        <w:t>147 - 191, 152 - 192</w:t>
        <w:tab/>
        <w:t>7</w:t>
        <w:tab/>
        <w:t>5</w:t>
        <w:tab/>
        <w:t>2</w:t>
        <w:tab/>
        <w:t>5</w:t>
        <w:tab/>
        <w:t>02127</w:t>
      </w:r>
    </w:p>
    <w:p>
      <w:pPr>
        <w:pStyle w:val="Tab2"/>
        <w:rPr/>
      </w:pPr>
      <w:r>
        <w:rPr>
          <w:color w:val="000000"/>
        </w:rPr>
        <w:t>193 - 221, 196 - 272</w:t>
        <w:tab/>
        <w:t>6</w:t>
        <w:tab/>
        <w:t>2</w:t>
        <w:tab/>
        <w:t>2</w:t>
        <w:tab/>
        <w:t>5</w:t>
        <w:tab/>
        <w:t>02127</w:t>
      </w:r>
    </w:p>
    <w:p>
      <w:pPr>
        <w:pStyle w:val="Tab2"/>
        <w:rPr/>
      </w:pPr>
      <w:r>
        <w:rPr>
          <w:color w:val="000000"/>
        </w:rPr>
        <w:t>223 - 361, 280 - 372</w:t>
        <w:tab/>
        <w:t>6</w:t>
        <w:tab/>
        <w:t>3</w:t>
        <w:tab/>
        <w:t>2</w:t>
        <w:tab/>
        <w:t>5</w:t>
        <w:tab/>
        <w:t>02127</w:t>
      </w:r>
    </w:p>
    <w:p>
      <w:pPr>
        <w:pStyle w:val="Tab2"/>
        <w:rPr/>
      </w:pPr>
      <w:r>
        <w:rPr>
          <w:color w:val="000000"/>
        </w:rPr>
        <w:t>363 - 449</w:t>
        <w:tab/>
        <w:t>6</w:t>
        <w:tab/>
        <w:t>4</w:t>
        <w:tab/>
        <w:t>2</w:t>
        <w:tab/>
        <w:t>5</w:t>
        <w:tab/>
        <w:t>02127</w:t>
      </w:r>
    </w:p>
    <w:p>
      <w:pPr>
        <w:pStyle w:val="Tab2"/>
        <w:rPr/>
      </w:pPr>
      <w:r>
        <w:rPr>
          <w:color w:val="000000"/>
        </w:rPr>
        <w:t>380 - 448</w:t>
        <w:tab/>
        <w:t>6</w:t>
        <w:tab/>
        <w:t>1</w:t>
        <w:tab/>
        <w:t>2</w:t>
        <w:tab/>
        <w:t>5</w:t>
        <w:tab/>
        <w:t>02127</w:t>
      </w:r>
    </w:p>
    <w:p>
      <w:pPr>
        <w:pStyle w:val="Tab2"/>
        <w:rPr>
          <w:color w:val="000000"/>
        </w:rPr>
      </w:pPr>
      <w:r>
        <w:rPr>
          <w:color w:val="000000"/>
        </w:rPr>
        <w:t>450 - 582</w:t>
        <w:tab/>
        <w:t>6</w:t>
        <w:tab/>
        <w:t>1</w:t>
        <w:tab/>
        <w:t>2</w:t>
        <w:tab/>
        <w:t>5</w:t>
        <w:tab/>
        <w:t>02210</w:t>
      </w:r>
    </w:p>
    <w:p>
      <w:pPr>
        <w:pStyle w:val="Tab2"/>
        <w:spacing w:before="0" w:after="120"/>
        <w:rPr/>
      </w:pPr>
      <w:r>
        <w:rPr>
          <w:color w:val="000000"/>
        </w:rPr>
        <w:t>451 - 575</w:t>
        <w:tab/>
        <w:t>6</w:t>
        <w:tab/>
        <w:t>4</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Eagle Square,</w:t>
      </w:r>
      <w:r>
        <w:rPr>
          <w:color w:val="000000"/>
          <w:lang w:val="en-US" w:eastAsia="en-US"/>
        </w:rPr>
        <w:t xml:space="preserve"> E.B., at the junction of Chelsea Street and East Eagle Street.</w:t>
        <w:tab/>
        <w:tab/>
      </w:r>
      <w:r>
        <w:rPr>
          <w:color w:val="000000"/>
        </w:rPr>
        <w:t>1</w:t>
        <w:tab/>
        <w:t>9</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Eagle Street,</w:t>
      </w:r>
      <w:r>
        <w:rPr>
          <w:color w:val="000000"/>
          <w:lang w:val="en-US" w:eastAsia="en-US"/>
        </w:rPr>
        <w:t xml:space="preserve"> W.R., from 82 Maplewood Street to southwest of Willet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82 Maplewood Street to Willet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Willet Street to southwesterly.</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Earhardt Road,</w:t>
      </w:r>
      <w:r>
        <w:rPr>
          <w:color w:val="000000"/>
          <w:lang w:val="en-US" w:eastAsia="en-US"/>
        </w:rPr>
        <w:t xml:space="preserve"> W.R., Private way, from 60 Clarendon Park to southeasterly.</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Earl Street,</w:t>
      </w:r>
      <w:r>
        <w:rPr>
          <w:color w:val="000000"/>
          <w:lang w:val="en-US" w:eastAsia="en-US"/>
        </w:rPr>
        <w:t xml:space="preserve"> S.B., Private way, from opposite 163 Old Colony Avenue to 141 West Ninth Street.</w:t>
        <w:tab/>
        <w:tab/>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Earnshaw Street,</w:t>
      </w:r>
      <w:r>
        <w:rPr>
          <w:color w:val="000000"/>
          <w:lang w:val="en-US" w:eastAsia="en-US"/>
        </w:rPr>
        <w:t xml:space="preserve"> W.R., Public way, from 32 Miami Avenue to approximately 187 feet southeasterly.</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East Street,</w:t>
      </w:r>
      <w:r>
        <w:rPr>
          <w:color w:val="000000"/>
          <w:lang w:val="en-US" w:eastAsia="en-US"/>
        </w:rPr>
        <w:t xml:space="preserve"> B.P., Public way, from between 695 and 711 Atlantic Avenue to between 60 and 86 South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East Street,</w:t>
      </w:r>
      <w:r>
        <w:rPr>
          <w:color w:val="000000"/>
          <w:lang w:val="en-US" w:eastAsia="en-US"/>
        </w:rPr>
        <w:t xml:space="preserve"> Dor., Public way, from 34 Adams Street to 1259 Dorchester Avenue.</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lang w:val="en-US" w:eastAsia="en-US"/>
        </w:rPr>
        <w:t>East Street Place,</w:t>
      </w:r>
      <w:r>
        <w:rPr>
          <w:color w:val="000000"/>
          <w:lang w:val="en-US" w:eastAsia="en-US"/>
        </w:rPr>
        <w:t xml:space="preserve"> B.P., Private way, from 9 East Street to southwesterly.</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East Berkeley Street,</w:t>
      </w:r>
      <w:r>
        <w:rPr>
          <w:color w:val="000000"/>
          <w:lang w:val="en-US" w:eastAsia="en-US"/>
        </w:rPr>
        <w:t xml:space="preserve"> B.P., Public way, from between 275 and 363 Albany Street to between 494 and 512 Tremont Street.</w:t>
      </w:r>
    </w:p>
    <w:p>
      <w:pPr>
        <w:pStyle w:val="Tab2"/>
        <w:rPr/>
      </w:pPr>
      <w:r>
        <w:rPr>
          <w:color w:val="000000"/>
        </w:rPr>
        <w:t>1 - 273</w:t>
        <w:tab/>
        <w:t>3</w:t>
        <w:tab/>
        <w:t>7</w:t>
        <w:tab/>
        <w:t>2</w:t>
        <w:tab/>
        <w:t>1</w:t>
        <w:tab/>
        <w:t>02118</w:t>
      </w:r>
    </w:p>
    <w:p>
      <w:pPr>
        <w:pStyle w:val="Tab2"/>
        <w:rPr/>
      </w:pPr>
      <w:r>
        <w:rPr>
          <w:color w:val="000000"/>
        </w:rPr>
        <w:t>2 - 68</w:t>
        <w:tab/>
        <w:t>5</w:t>
        <w:tab/>
        <w:t>1</w:t>
        <w:tab/>
        <w:t>2</w:t>
        <w:tab/>
        <w:t>1</w:t>
        <w:tab/>
        <w:t>02118</w:t>
      </w:r>
    </w:p>
    <w:p>
      <w:pPr>
        <w:pStyle w:val="Tab2"/>
        <w:spacing w:before="0" w:after="120"/>
        <w:rPr/>
      </w:pPr>
      <w:r>
        <w:rPr>
          <w:color w:val="000000"/>
        </w:rPr>
        <w:t>72 - 284</w:t>
        <w:tab/>
        <w:t>3</w:t>
        <w:tab/>
        <w:t>8</w:t>
        <w:tab/>
        <w:t>2</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East Boston Expressway,</w:t>
      </w:r>
      <w:r>
        <w:rPr>
          <w:color w:val="000000"/>
          <w:lang w:val="en-US" w:eastAsia="en-US"/>
        </w:rPr>
        <w:t xml:space="preserve"> E.B., from Porter Street near Havre Street to the William F. McClellan Highway at Chaucer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  </w:t>
      </w:r>
      <w:r>
        <w:rPr>
          <w:b/>
          <w:color w:val="000000"/>
          <w:lang w:val="en-US" w:eastAsia="en-US"/>
        </w:rPr>
        <w:t>Note;</w:t>
      </w:r>
      <w:r>
        <w:rPr>
          <w:color w:val="000000"/>
          <w:lang w:val="en-US" w:eastAsia="en-US"/>
        </w:rPr>
        <w:t xml:space="preserve"> there is a branch to the East Boston Expressway, from the East Boston Expressway to the Logan International Airport.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expressway, is under the care, control and custody of the M.D.O.T.</w:t>
        <w:tab/>
        <w:tab/>
        <w:t>1</w:t>
        <w:tab/>
        <w:t>5</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East Boundary Road,</w:t>
      </w:r>
      <w:r>
        <w:rPr>
          <w:color w:val="000000"/>
          <w:lang w:val="en-US" w:eastAsia="en-US"/>
        </w:rPr>
        <w:t xml:space="preserve"> H.P., W.R., from near and opposite 4635 Washington Street through the Stony Brook Reservation to Enneking Parkway.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tab/>
        <w:tab/>
        <w:t>18</w:t>
        <w:tab/>
        <w:t>11/12</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Eastbourne Street,</w:t>
      </w:r>
      <w:r>
        <w:rPr>
          <w:color w:val="000000"/>
          <w:lang w:val="en-US" w:eastAsia="en-US"/>
        </w:rPr>
        <w:t xml:space="preserve"> W.R., Public way, from 744 West Roxbury Parkway to approximately 477 feet northeast of 236 Beech Street.</w:t>
        <w:tab/>
        <w:tab/>
        <w:t>20</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East Broadway</w:t>
      </w:r>
      <w:r>
        <w:rPr>
          <w:color w:val="000000"/>
          <w:lang w:val="en-US" w:eastAsia="en-US"/>
        </w:rPr>
        <w:t>, S.B., Public way, from 100 Dorchester Street to 65 Farragut Road.</w:t>
      </w:r>
    </w:p>
    <w:p>
      <w:pPr>
        <w:pStyle w:val="Tab2"/>
        <w:rPr/>
      </w:pPr>
      <w:r>
        <w:rPr>
          <w:color w:val="000000"/>
        </w:rPr>
        <w:t>481 - 609, 490 - 600</w:t>
        <w:tab/>
        <w:t>6</w:t>
        <w:tab/>
        <w:t>4</w:t>
        <w:tab/>
        <w:t>2</w:t>
        <w:tab/>
        <w:t>5</w:t>
        <w:tab/>
        <w:t>02127</w:t>
      </w:r>
    </w:p>
    <w:p>
      <w:pPr>
        <w:pStyle w:val="Tab2"/>
        <w:rPr/>
      </w:pPr>
      <w:r>
        <w:rPr>
          <w:color w:val="000000"/>
        </w:rPr>
        <w:t>604 - 752, 613 - 751</w:t>
        <w:tab/>
        <w:t>6</w:t>
        <w:tab/>
        <w:t>5</w:t>
        <w:tab/>
        <w:t>2</w:t>
        <w:tab/>
        <w:t>5</w:t>
        <w:tab/>
        <w:t>02127</w:t>
      </w:r>
    </w:p>
    <w:p>
      <w:pPr>
        <w:pStyle w:val="Tab2"/>
        <w:rPr/>
      </w:pPr>
      <w:r>
        <w:rPr>
          <w:color w:val="000000"/>
        </w:rPr>
        <w:t>753 - 787, 754 - 922</w:t>
        <w:tab/>
        <w:t>6</w:t>
        <w:tab/>
        <w:t>7</w:t>
        <w:tab/>
        <w:t>2</w:t>
        <w:tab/>
        <w:t>5</w:t>
        <w:tab/>
        <w:t>02127</w:t>
      </w:r>
    </w:p>
    <w:p>
      <w:pPr>
        <w:pStyle w:val="Tab2"/>
        <w:rPr/>
      </w:pPr>
      <w:r>
        <w:rPr>
          <w:color w:val="000000"/>
        </w:rPr>
        <w:t>789 - 869</w:t>
        <w:tab/>
        <w:t>6</w:t>
        <w:tab/>
        <w:t>8</w:t>
        <w:tab/>
        <w:t>2</w:t>
        <w:tab/>
        <w:t>5</w:t>
        <w:tab/>
        <w:t>02127</w:t>
      </w:r>
    </w:p>
    <w:p>
      <w:pPr>
        <w:pStyle w:val="Tab2"/>
        <w:spacing w:before="0" w:after="120"/>
        <w:rPr/>
      </w:pPr>
      <w:r>
        <w:rPr>
          <w:color w:val="000000"/>
        </w:rPr>
        <w:t>871 - 969, 928 - 970</w:t>
        <w:tab/>
        <w:t>6</w:t>
        <w:tab/>
        <w:t>9</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szCs w:val="24"/>
          <w:lang w:val="en-US" w:eastAsia="en-US"/>
        </w:rPr>
        <w:t>*</w:t>
      </w:r>
      <w:r>
        <w:rPr>
          <w:b/>
          <w:color w:val="000000"/>
          <w:lang w:val="en-US" w:eastAsia="en-US"/>
        </w:rPr>
        <w:t>East Brookline Gardenz</w:t>
      </w:r>
      <w:r>
        <w:rPr>
          <w:color w:val="000000"/>
          <w:lang w:val="en-US" w:eastAsia="en-US"/>
        </w:rPr>
        <w:t>, B.P., Private way, from East Brookline Street between Harrison Avenue and Washington Street to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these gardenz, are under the care, control and custody of the B.H.A.</w:t>
        <w:tab/>
        <w:tab/>
        <w:t>8</w:t>
        <w:tab/>
        <w:t>1</w:t>
        <w:tab/>
        <w:t>2</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East Brookline Street,</w:t>
      </w:r>
      <w:r>
        <w:rPr>
          <w:color w:val="000000"/>
          <w:lang w:val="en-US" w:eastAsia="en-US"/>
        </w:rPr>
        <w:t xml:space="preserve"> B.P., Public way, from 609 Albany Street to opposite 1525 Washington Street.</w:t>
      </w:r>
    </w:p>
    <w:p>
      <w:pPr>
        <w:pStyle w:val="Tab2"/>
        <w:rPr>
          <w:color w:val="000000"/>
        </w:rPr>
      </w:pPr>
      <w:r>
        <w:rPr>
          <w:color w:val="000000"/>
        </w:rPr>
        <w:t>Odd</w:t>
        <w:tab/>
        <w:t>8</w:t>
        <w:tab/>
        <w:t>2</w:t>
        <w:tab/>
        <w:t>2</w:t>
        <w:tab/>
        <w:t>1</w:t>
        <w:tab/>
        <w:t>02118</w:t>
      </w:r>
    </w:p>
    <w:p>
      <w:pPr>
        <w:pStyle w:val="Tab2"/>
        <w:spacing w:before="0" w:after="120"/>
        <w:rPr>
          <w:color w:val="000000"/>
        </w:rPr>
      </w:pPr>
      <w:r>
        <w:rPr>
          <w:color w:val="000000"/>
        </w:rPr>
        <w:t>Even</w:t>
        <w:tab/>
        <w:t>8</w:t>
        <w:tab/>
        <w:t>1</w:t>
        <w:tab/>
        <w:t>2</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Eastburn Footway,</w:t>
      </w:r>
      <w:r>
        <w:rPr>
          <w:color w:val="000000"/>
          <w:lang w:val="en-US" w:eastAsia="en-US"/>
        </w:rPr>
        <w:t xml:space="preserve"> Bri., Public way, from 45 Dighton Street to 14 Eastburn Street.</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Eastburn Place,</w:t>
      </w:r>
      <w:r>
        <w:rPr>
          <w:color w:val="000000"/>
          <w:lang w:val="en-US" w:eastAsia="en-US"/>
        </w:rPr>
        <w:t xml:space="preserve"> Bri., Private way, from 32 Eastburn Street to 41 Mt. Vernon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there is a branch to Eastburn Place, from 6 Eastburn Place to northeasterly.</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Eastburn Street,</w:t>
      </w:r>
      <w:r>
        <w:rPr>
          <w:color w:val="000000"/>
          <w:lang w:val="en-US" w:eastAsia="en-US"/>
        </w:rPr>
        <w:t xml:space="preserve"> Bri., Public way, from 59 Mt. Vernon Street to 424 Washington Street.</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Eastburn Terrace,</w:t>
      </w:r>
      <w:r>
        <w:rPr>
          <w:color w:val="000000"/>
          <w:lang w:val="en-US" w:eastAsia="en-US"/>
        </w:rPr>
        <w:t xml:space="preserve"> Bri., Private way, from 24 Eastburn Street to southeasterly.</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East Canton Street,</w:t>
      </w:r>
      <w:r>
        <w:rPr>
          <w:color w:val="000000"/>
          <w:lang w:val="en-US" w:eastAsia="en-US"/>
        </w:rPr>
        <w:t xml:space="preserve"> B.P., Public way, from 595 Albany Street to 660 Harrison Avenue.</w:t>
        <w:tab/>
        <w:tab/>
        <w:t>8</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East Concord Street,</w:t>
      </w:r>
      <w:r>
        <w:rPr>
          <w:color w:val="000000"/>
          <w:lang w:val="en-US" w:eastAsia="en-US"/>
        </w:rPr>
        <w:t xml:space="preserve"> B.P., from Biosquare Drive to 1638 Washington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1638 Washington Street to 715 Albany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opposite 715 Albany Street to Biosquare Drive.</w:t>
        <w:tab/>
        <w:tab/>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East Cottage Street,</w:t>
      </w:r>
      <w:r>
        <w:rPr>
          <w:color w:val="000000"/>
          <w:lang w:val="en-US" w:eastAsia="en-US"/>
        </w:rPr>
        <w:t xml:space="preserve"> Dor., Public way, from 949 Dorchester Avenue to 554A Dudley Street.</w:t>
      </w:r>
    </w:p>
    <w:p>
      <w:pPr>
        <w:pStyle w:val="Tab2"/>
        <w:rPr/>
      </w:pPr>
      <w:r>
        <w:rPr>
          <w:color w:val="000000"/>
        </w:rPr>
        <w:t>1 - 59, 2 - 40</w:t>
        <w:tab/>
        <w:t>8</w:t>
        <w:tab/>
        <w:t>5</w:t>
        <w:tab/>
        <w:t>7</w:t>
        <w:tab/>
        <w:t>3</w:t>
        <w:tab/>
        <w:t>02125</w:t>
      </w:r>
    </w:p>
    <w:p>
      <w:pPr>
        <w:pStyle w:val="Tab2"/>
        <w:rPr/>
      </w:pPr>
      <w:r>
        <w:rPr>
          <w:color w:val="000000"/>
        </w:rPr>
        <w:t>42 - 56</w:t>
        <w:tab/>
        <w:t>8</w:t>
        <w:tab/>
        <w:t>6</w:t>
        <w:tab/>
        <w:t>7</w:t>
        <w:tab/>
        <w:t>3</w:t>
        <w:tab/>
        <w:t>02125</w:t>
      </w:r>
    </w:p>
    <w:p>
      <w:pPr>
        <w:pStyle w:val="Tab2"/>
        <w:rPr/>
      </w:pPr>
      <w:r>
        <w:rPr>
          <w:color w:val="000000"/>
        </w:rPr>
        <w:t>62 - 98, 63 - 187</w:t>
        <w:tab/>
        <w:t>7</w:t>
        <w:tab/>
        <w:t>10</w:t>
        <w:tab/>
        <w:t>7</w:t>
        <w:tab/>
        <w:t>3</w:t>
        <w:tab/>
        <w:t>02125</w:t>
      </w:r>
    </w:p>
    <w:p>
      <w:pPr>
        <w:pStyle w:val="Tab2"/>
        <w:rPr/>
      </w:pPr>
      <w:r>
        <w:rPr>
          <w:color w:val="000000"/>
        </w:rPr>
        <w:t>104 - 238, 193 - 221</w:t>
        <w:tab/>
        <w:t>7</w:t>
        <w:tab/>
        <w:t>9</w:t>
        <w:tab/>
        <w:t>2</w:t>
        <w:tab/>
        <w:t>3</w:t>
        <w:tab/>
        <w:t>02125</w:t>
      </w:r>
    </w:p>
    <w:p>
      <w:pPr>
        <w:pStyle w:val="Tab2"/>
        <w:rPr/>
      </w:pPr>
      <w:r>
        <w:rPr>
          <w:color w:val="000000"/>
        </w:rPr>
        <w:t>223 - 239</w:t>
        <w:tab/>
        <w:t>13</w:t>
        <w:tab/>
        <w:t>6</w:t>
        <w:tab/>
        <w:t>3</w:t>
        <w:tab/>
        <w:t>3</w:t>
        <w:tab/>
        <w:t>02125</w:t>
      </w:r>
    </w:p>
    <w:p>
      <w:pPr>
        <w:pStyle w:val="Tab2"/>
        <w:spacing w:before="0" w:after="120"/>
        <w:rPr/>
      </w:pPr>
      <w:r>
        <w:rPr>
          <w:color w:val="000000"/>
        </w:rPr>
        <w:t>247 - 279, 252 - 280</w:t>
        <w:tab/>
        <w:t>13</w:t>
        <w:tab/>
        <w:t>7</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East Dedham Street,</w:t>
      </w:r>
      <w:r>
        <w:rPr>
          <w:color w:val="000000"/>
          <w:lang w:val="en-US" w:eastAsia="en-US"/>
        </w:rPr>
        <w:t xml:space="preserve"> B.P., Public way, from between 540 and 587 Albany Street to between 642 and 660 Harrison Avenue.</w:t>
        <w:tab/>
        <w:tab/>
        <w:t>8</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East Eagle Street,</w:t>
      </w:r>
      <w:r>
        <w:rPr>
          <w:color w:val="000000"/>
          <w:lang w:val="en-US" w:eastAsia="en-US"/>
        </w:rPr>
        <w:t xml:space="preserve"> E.B., Public way, from 460 Chelsea Street to 48 Putnam Street.</w:t>
        <w:tab/>
        <w:tab/>
        <w:t>1</w:t>
      </w:r>
      <w:r>
        <w:rPr>
          <w:color w:val="000000"/>
        </w:rPr>
        <w:tab/>
      </w:r>
      <w:r>
        <w:rPr>
          <w:color w:val="000000"/>
          <w:lang w:val="en-US" w:eastAsia="en-US"/>
        </w:rPr>
        <w:t>9</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East Eighth Street,</w:t>
      </w:r>
      <w:r>
        <w:rPr>
          <w:color w:val="000000"/>
          <w:lang w:val="en-US" w:eastAsia="en-US"/>
        </w:rPr>
        <w:t xml:space="preserve"> S.B., Public way, from 1780 Columbia Road to 232 Dorchester Street.</w:t>
      </w:r>
    </w:p>
    <w:p>
      <w:pPr>
        <w:pStyle w:val="Tab2"/>
        <w:rPr/>
      </w:pPr>
      <w:r>
        <w:rPr>
          <w:color w:val="000000"/>
        </w:rPr>
        <w:t>224 - 288, 225 - 289</w:t>
        <w:tab/>
        <w:t>7</w:t>
        <w:tab/>
        <w:t>5</w:t>
        <w:tab/>
        <w:t>2</w:t>
        <w:tab/>
        <w:t>5</w:t>
        <w:tab/>
        <w:t>02127</w:t>
      </w:r>
    </w:p>
    <w:p>
      <w:pPr>
        <w:pStyle w:val="Tab2"/>
        <w:rPr/>
      </w:pPr>
      <w:r>
        <w:rPr>
          <w:color w:val="000000"/>
        </w:rPr>
        <w:t>293 - 307</w:t>
        <w:tab/>
        <w:t>7</w:t>
        <w:tab/>
        <w:t>6</w:t>
        <w:tab/>
        <w:t>2</w:t>
        <w:tab/>
        <w:t>5</w:t>
        <w:tab/>
        <w:t>02127</w:t>
      </w:r>
    </w:p>
    <w:p>
      <w:pPr>
        <w:pStyle w:val="Tab2"/>
        <w:rPr/>
      </w:pPr>
      <w:r>
        <w:rPr>
          <w:color w:val="000000"/>
        </w:rPr>
        <w:t>294 - 374, 313 - 367</w:t>
        <w:tab/>
        <w:t>7</w:t>
        <w:tab/>
        <w:t>4</w:t>
        <w:tab/>
        <w:t>2</w:t>
        <w:tab/>
        <w:t>5</w:t>
        <w:tab/>
        <w:t>02127</w:t>
      </w:r>
    </w:p>
    <w:p>
      <w:pPr>
        <w:pStyle w:val="Tab2"/>
        <w:rPr/>
      </w:pPr>
      <w:r>
        <w:rPr>
          <w:color w:val="000000"/>
        </w:rPr>
        <w:t>376 - 500, 381 - 499</w:t>
        <w:tab/>
        <w:t>7</w:t>
        <w:tab/>
        <w:t>3</w:t>
        <w:tab/>
        <w:t>2</w:t>
        <w:tab/>
        <w:t>5</w:t>
        <w:tab/>
        <w:t>02127</w:t>
      </w:r>
    </w:p>
    <w:p>
      <w:pPr>
        <w:pStyle w:val="Tab2"/>
        <w:rPr/>
      </w:pPr>
      <w:r>
        <w:rPr>
          <w:color w:val="000000"/>
        </w:rPr>
        <w:t>501 - 643, 502 - 658</w:t>
        <w:tab/>
        <w:t>7</w:t>
        <w:tab/>
        <w:t>2</w:t>
        <w:tab/>
        <w:t>2</w:t>
        <w:tab/>
        <w:t>5</w:t>
        <w:tab/>
        <w:t>02127</w:t>
      </w:r>
    </w:p>
    <w:p>
      <w:pPr>
        <w:pStyle w:val="Tab2"/>
        <w:spacing w:before="0" w:after="120"/>
        <w:rPr/>
      </w:pPr>
      <w:r>
        <w:rPr>
          <w:color w:val="000000"/>
        </w:rPr>
        <w:t>660 - 788, 661 - 769</w:t>
        <w:tab/>
        <w:t>7</w:t>
        <w:tab/>
        <w:t>1</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Eastern Avenue,</w:t>
      </w:r>
      <w:r>
        <w:rPr>
          <w:color w:val="000000"/>
          <w:lang w:val="en-US" w:eastAsia="en-US"/>
        </w:rPr>
        <w:t xml:space="preserve"> B.P., Public way, from opposite 266 Commercial Street to approximately 407 feet southeasterly.</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East Fifth Street,</w:t>
      </w:r>
      <w:r>
        <w:rPr>
          <w:color w:val="000000"/>
          <w:lang w:val="en-US" w:eastAsia="en-US"/>
        </w:rPr>
        <w:t xml:space="preserve"> S.B., Public way, from 121 Farragut Road to 64 G Street.</w:t>
      </w:r>
    </w:p>
    <w:p>
      <w:pPr>
        <w:pStyle w:val="Tab2"/>
        <w:rPr/>
      </w:pPr>
      <w:r>
        <w:rPr>
          <w:color w:val="000000"/>
        </w:rPr>
        <w:t>390 - 446, 391 - 477</w:t>
        <w:tab/>
        <w:t>7</w:t>
        <w:tab/>
        <w:t>3</w:t>
        <w:tab/>
        <w:t>2</w:t>
        <w:tab/>
        <w:t>5</w:t>
        <w:tab/>
        <w:t>02127</w:t>
      </w:r>
    </w:p>
    <w:p>
      <w:pPr>
        <w:pStyle w:val="Tab2"/>
        <w:rPr/>
      </w:pPr>
      <w:r>
        <w:rPr>
          <w:color w:val="000000"/>
        </w:rPr>
        <w:t>480 - 676, 501 - 673</w:t>
        <w:tab/>
        <w:t>6</w:t>
        <w:tab/>
        <w:t>6</w:t>
        <w:tab/>
        <w:t>2</w:t>
        <w:tab/>
        <w:t>5</w:t>
        <w:tab/>
        <w:t>02127</w:t>
      </w:r>
    </w:p>
    <w:p>
      <w:pPr>
        <w:pStyle w:val="Tab2"/>
        <w:rPr/>
      </w:pPr>
      <w:r>
        <w:rPr>
          <w:color w:val="000000"/>
        </w:rPr>
        <w:t>675 - 779, 680 - 778</w:t>
        <w:tab/>
        <w:t>6</w:t>
        <w:tab/>
        <w:t>8</w:t>
        <w:tab/>
        <w:t>2</w:t>
        <w:tab/>
        <w:t>5</w:t>
        <w:tab/>
        <w:t>02127</w:t>
      </w:r>
    </w:p>
    <w:p>
      <w:pPr>
        <w:pStyle w:val="Tab2"/>
        <w:spacing w:before="0" w:after="120"/>
        <w:rPr/>
      </w:pPr>
      <w:r>
        <w:rPr>
          <w:color w:val="000000"/>
        </w:rPr>
        <w:t>780 - 880, 781 - 879</w:t>
        <w:tab/>
        <w:t>6</w:t>
        <w:tab/>
        <w:t>9</w:t>
        <w:tab/>
        <w:t>2</w:t>
        <w:tab/>
        <w:t>5</w:t>
        <w:tab/>
        <w:t>02127</w:t>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East First Street,</w:t>
      </w:r>
      <w:r>
        <w:rPr>
          <w:color w:val="000000"/>
          <w:lang w:val="en-US" w:eastAsia="en-US"/>
        </w:rPr>
        <w:t xml:space="preserve"> S.B., Public way, from Farragut Road to 370 West First Street.</w:t>
      </w:r>
    </w:p>
    <w:p>
      <w:pPr>
        <w:pStyle w:val="Tab2"/>
        <w:rPr/>
      </w:pPr>
      <w:r>
        <w:rPr>
          <w:color w:val="000000"/>
        </w:rPr>
        <w:t>464 - 598, 465 - 599</w:t>
        <w:tab/>
        <w:t>6</w:t>
        <w:tab/>
        <w:t>5</w:t>
        <w:tab/>
        <w:t>2</w:t>
        <w:tab/>
        <w:t>5</w:t>
        <w:tab/>
        <w:t>02127</w:t>
      </w:r>
    </w:p>
    <w:p>
      <w:pPr>
        <w:pStyle w:val="Tab2"/>
        <w:rPr/>
      </w:pPr>
      <w:r>
        <w:rPr>
          <w:color w:val="000000"/>
        </w:rPr>
        <w:t>603 - 895, 620 - 936</w:t>
        <w:tab/>
        <w:t>6</w:t>
        <w:tab/>
        <w:t>7</w:t>
        <w:tab/>
        <w:t>2</w:t>
        <w:tab/>
        <w:t>5</w:t>
        <w:tab/>
        <w:t>02127</w:t>
      </w:r>
    </w:p>
    <w:p>
      <w:pPr>
        <w:pStyle w:val="Tab2"/>
        <w:rPr/>
      </w:pPr>
      <w:r>
        <w:rPr>
          <w:color w:val="000000"/>
        </w:rPr>
        <w:t>From Farragut Road to P Street, Odd.</w:t>
        <w:tab/>
        <w:t>6</w:t>
        <w:tab/>
        <w:t>9</w:t>
        <w:tab/>
        <w:t>2</w:t>
        <w:tab/>
        <w:t>5</w:t>
        <w:tab/>
        <w:t>02127</w:t>
      </w:r>
    </w:p>
    <w:p>
      <w:pPr>
        <w:pStyle w:val="Tab2"/>
        <w:spacing w:before="0" w:after="120"/>
        <w:rPr/>
      </w:pPr>
      <w:r>
        <w:rPr>
          <w:color w:val="000000"/>
        </w:rPr>
        <w:t>From Dorchester Street to West First Street.</w:t>
        <w:tab/>
        <w:t>6</w:t>
        <w:tab/>
        <w:t>4</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East Fourth Street,</w:t>
      </w:r>
      <w:r>
        <w:rPr>
          <w:color w:val="000000"/>
          <w:lang w:val="en-US" w:eastAsia="en-US"/>
        </w:rPr>
        <w:t xml:space="preserve"> S.B., Public way, from 124 Dorchester Street to approximately 115 feet east of I Street and after an interval, from a point approximately 269 feet west of K Street to 85 Farragut Road.</w:t>
      </w:r>
    </w:p>
    <w:p>
      <w:pPr>
        <w:pStyle w:val="Tab2"/>
        <w:rPr/>
      </w:pPr>
      <w:r>
        <w:rPr>
          <w:color w:val="000000"/>
        </w:rPr>
        <w:t>463 - 491</w:t>
        <w:tab/>
        <w:t>7</w:t>
        <w:tab/>
        <w:t>4</w:t>
        <w:tab/>
        <w:t>2</w:t>
        <w:tab/>
        <w:t>5</w:t>
        <w:tab/>
        <w:t>02127</w:t>
      </w:r>
    </w:p>
    <w:p>
      <w:pPr>
        <w:pStyle w:val="Tab2"/>
        <w:rPr/>
      </w:pPr>
      <w:r>
        <w:rPr>
          <w:color w:val="000000"/>
        </w:rPr>
        <w:t>464 - 616</w:t>
        <w:tab/>
        <w:t>6</w:t>
        <w:tab/>
        <w:t>4</w:t>
        <w:tab/>
        <w:t>2</w:t>
        <w:tab/>
        <w:t>5</w:t>
        <w:tab/>
        <w:t>02127</w:t>
      </w:r>
    </w:p>
    <w:p>
      <w:pPr>
        <w:pStyle w:val="Tab2"/>
        <w:rPr/>
      </w:pPr>
      <w:r>
        <w:rPr>
          <w:color w:val="000000"/>
        </w:rPr>
        <w:t>493 - 595</w:t>
        <w:tab/>
        <w:t>7</w:t>
        <w:tab/>
        <w:t>3</w:t>
        <w:tab/>
        <w:t>2</w:t>
        <w:tab/>
        <w:t>5</w:t>
        <w:tab/>
        <w:t>02127</w:t>
      </w:r>
    </w:p>
    <w:p>
      <w:pPr>
        <w:pStyle w:val="Tab2"/>
        <w:rPr/>
      </w:pPr>
      <w:r>
        <w:rPr>
          <w:color w:val="000000"/>
        </w:rPr>
        <w:t>601 - 727</w:t>
        <w:tab/>
        <w:t>6</w:t>
        <w:tab/>
        <w:t>6</w:t>
        <w:tab/>
        <w:t>2</w:t>
        <w:tab/>
        <w:t>5</w:t>
        <w:tab/>
        <w:t>02127</w:t>
      </w:r>
    </w:p>
    <w:p>
      <w:pPr>
        <w:pStyle w:val="Tab2"/>
        <w:rPr/>
      </w:pPr>
      <w:r>
        <w:rPr>
          <w:color w:val="000000"/>
        </w:rPr>
        <w:t>622 - 728</w:t>
        <w:tab/>
        <w:t>6</w:t>
        <w:tab/>
        <w:t>5</w:t>
        <w:tab/>
        <w:t>2</w:t>
        <w:tab/>
        <w:t>5</w:t>
        <w:tab/>
        <w:t>02127</w:t>
      </w:r>
    </w:p>
    <w:p>
      <w:pPr>
        <w:pStyle w:val="Tab2"/>
        <w:rPr/>
      </w:pPr>
      <w:r>
        <w:rPr>
          <w:color w:val="000000"/>
        </w:rPr>
        <w:t>729 - 763, 730 - 764</w:t>
        <w:tab/>
        <w:t>6</w:t>
        <w:tab/>
        <w:t>7</w:t>
        <w:tab/>
        <w:t>2</w:t>
        <w:tab/>
        <w:t>5</w:t>
        <w:tab/>
        <w:t>02127</w:t>
      </w:r>
    </w:p>
    <w:p>
      <w:pPr>
        <w:pStyle w:val="Tab2"/>
        <w:rPr/>
      </w:pPr>
      <w:r>
        <w:rPr>
          <w:color w:val="000000"/>
        </w:rPr>
        <w:t>765 - 853, 766 - 854</w:t>
        <w:tab/>
        <w:t>6</w:t>
        <w:tab/>
        <w:t>8</w:t>
        <w:tab/>
        <w:t>2</w:t>
        <w:tab/>
        <w:t>5</w:t>
        <w:tab/>
        <w:t>02127</w:t>
      </w:r>
    </w:p>
    <w:p>
      <w:pPr>
        <w:pStyle w:val="Tab2"/>
        <w:spacing w:before="0" w:after="120"/>
        <w:rPr/>
      </w:pPr>
      <w:r>
        <w:rPr>
          <w:color w:val="000000"/>
        </w:rPr>
        <w:t>855 - 941, 858 - 940</w:t>
        <w:tab/>
        <w:t>6</w:t>
        <w:tab/>
        <w:t>9</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East India Row</w:t>
      </w:r>
      <w:r>
        <w:rPr>
          <w:color w:val="000000"/>
          <w:lang w:val="en-US" w:eastAsia="en-US"/>
        </w:rPr>
        <w:t>, B.P., Public way, from Atlantic Avenue between and opposite Broad Street and India Street to Milk Street opposite Old Atlantic Avenue.</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Eastland Road,</w:t>
      </w:r>
      <w:r>
        <w:rPr>
          <w:color w:val="000000"/>
          <w:lang w:val="en-US" w:eastAsia="en-US"/>
        </w:rPr>
        <w:t xml:space="preserve"> W.R., Public way, from 16 Bourne Street to 114 Bourne Street.</w:t>
        <w:tab/>
        <w:tab/>
        <w:t>19</w:t>
        <w:tab/>
        <w:t>7</w:t>
        <w:tab/>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East Lenox Street,</w:t>
      </w:r>
      <w:r>
        <w:rPr>
          <w:color w:val="000000"/>
          <w:lang w:val="en-US" w:eastAsia="en-US"/>
        </w:rPr>
        <w:t xml:space="preserve"> B.P., Rox., Public way, from 21 Fellows Street to between 1854 and 1888 Washington Street.</w:t>
        <w:tab/>
        <w:tab/>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02118</w:t>
      </w:r>
    </w:p>
    <w:p>
      <w:pPr>
        <w:pStyle w:val="Normal"/>
        <w:tabs>
          <w:tab w:val="left" w:pos="3240" w:leader="none"/>
          <w:tab w:val="center" w:pos="3600" w:leader="none"/>
          <w:tab w:val="center" w:pos="3960" w:leader="none"/>
          <w:tab w:val="center" w:pos="4320" w:leader="none"/>
          <w:tab w:val="center" w:pos="4680" w:leader="none"/>
          <w:tab w:val="right" w:pos="5400" w:leader="none"/>
        </w:tabs>
        <w:spacing w:lineRule="exact" w:line="180" w:before="0" w:after="120"/>
        <w:ind w:left="86" w:right="2246" w:hanging="86"/>
        <w:rPr/>
      </w:pPr>
      <w:r>
        <w:rPr>
          <w:b/>
          <w:color w:val="000000"/>
          <w:sz w:val="24"/>
          <w:lang w:val="en-US" w:eastAsia="en-US"/>
        </w:rPr>
        <w:t>*</w:t>
      </w:r>
      <w:r>
        <w:rPr>
          <w:b/>
          <w:color w:val="000000"/>
          <w:kern w:val="2"/>
          <w:sz w:val="17"/>
          <w:lang w:val="en-US" w:eastAsia="en-US"/>
        </w:rPr>
        <w:t>East Main Street,</w:t>
      </w:r>
      <w:r>
        <w:rPr>
          <w:color w:val="000000"/>
          <w:kern w:val="2"/>
          <w:sz w:val="17"/>
          <w:lang w:val="en-US" w:eastAsia="en-US"/>
        </w:rPr>
        <w:t xml:space="preserve"> W.R., Private way, from Austin Street to Kingbird Road.</w:t>
        <w:tab/>
        <w:tab/>
        <w:t>14</w:t>
        <w:tab/>
        <w:t>9</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Eastman Street,</w:t>
      </w:r>
      <w:r>
        <w:rPr>
          <w:color w:val="000000"/>
          <w:lang w:val="en-US" w:eastAsia="en-US"/>
        </w:rPr>
        <w:t xml:space="preserve"> Dor., Public way, from 664 Columbia Road to 34 Elder Street.</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Eastmont Road,</w:t>
      </w:r>
      <w:r>
        <w:rPr>
          <w:color w:val="000000"/>
          <w:lang w:val="en-US" w:eastAsia="en-US"/>
        </w:rPr>
        <w:t xml:space="preserve"> H.P., Public way, from 53 Dietz Road to opposite 53 Leighton Road.</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East Newton Street,</w:t>
      </w:r>
      <w:r>
        <w:rPr>
          <w:color w:val="000000"/>
          <w:lang w:val="en-US" w:eastAsia="en-US"/>
        </w:rPr>
        <w:t xml:space="preserve"> B.P., from Biosquare Drive to 1562  Washington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1562 Washington Street to 635 Albany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opposite 635 Albany Street to Biosquare Drive.</w:t>
        <w:tab/>
        <w:tab/>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East Ninth Street,</w:t>
      </w:r>
      <w:r>
        <w:rPr>
          <w:color w:val="000000"/>
          <w:lang w:val="en-US" w:eastAsia="en-US"/>
        </w:rPr>
        <w:t xml:space="preserve"> S.B., Public way, from 254 Dorchester Street to Mercer Street between East Eighth Street and Reverend Richard A. Burke Street.</w:t>
      </w:r>
    </w:p>
    <w:p>
      <w:pPr>
        <w:pStyle w:val="Tab2"/>
        <w:rPr/>
      </w:pPr>
      <w:r>
        <w:rPr>
          <w:color w:val="000000"/>
        </w:rPr>
        <w:t>238 - 302, 239 - 253</w:t>
        <w:tab/>
        <w:t>7</w:t>
        <w:tab/>
        <w:t>5</w:t>
        <w:tab/>
        <w:t>2</w:t>
        <w:tab/>
        <w:t>5</w:t>
        <w:tab/>
        <w:t>02127</w:t>
      </w:r>
    </w:p>
    <w:p>
      <w:pPr>
        <w:pStyle w:val="Tab2"/>
        <w:spacing w:before="0" w:after="120"/>
        <w:rPr/>
      </w:pPr>
      <w:r>
        <w:rPr>
          <w:color w:val="000000"/>
        </w:rPr>
        <w:t>265 - 301</w:t>
        <w:tab/>
        <w:t>7</w:t>
        <w:tab/>
        <w:t>6</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Easton Avenue,</w:t>
      </w:r>
      <w:r>
        <w:rPr>
          <w:color w:val="000000"/>
          <w:lang w:val="en-US" w:eastAsia="en-US"/>
        </w:rPr>
        <w:t xml:space="preserve"> H.P., Public way, from 61 Dana Avenue to approximately 650 feet southwesterly.</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Easton Street,</w:t>
      </w:r>
      <w:r>
        <w:rPr>
          <w:color w:val="000000"/>
          <w:lang w:val="en-US" w:eastAsia="en-US"/>
        </w:rPr>
        <w:t xml:space="preserve"> Bri., Public way, from 91 Franklin Street to 263 North Harvard Street.</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East Pier Drive, </w:t>
      </w:r>
      <w:r>
        <w:rPr>
          <w:color w:val="000000"/>
          <w:lang w:val="en-US" w:eastAsia="en-US"/>
        </w:rPr>
        <w:t>E.B., Private way, from Lewis Street to Piers Park Lane.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drive, is under the care, control and custody of the M.P.A.</w:t>
        <w:tab/>
        <w:tab/>
        <w:t>1</w:t>
        <w:tab/>
        <w:t>3</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East Second Street,</w:t>
      </w:r>
      <w:r>
        <w:rPr>
          <w:color w:val="000000"/>
          <w:lang w:val="en-US" w:eastAsia="en-US"/>
        </w:rPr>
        <w:t xml:space="preserve"> S.B., Public way, from opposite 11 Dorchester Street to 23 M Street and after an interval, from 40 N Street to 27 Farragut Road.</w:t>
      </w:r>
    </w:p>
    <w:p>
      <w:pPr>
        <w:pStyle w:val="Tab2"/>
        <w:rPr/>
      </w:pPr>
      <w:r>
        <w:rPr>
          <w:color w:val="000000"/>
        </w:rPr>
        <w:t>501 - 687, 502 - 688</w:t>
        <w:tab/>
        <w:t>6</w:t>
        <w:tab/>
        <w:t>5</w:t>
        <w:tab/>
        <w:t>2</w:t>
        <w:tab/>
        <w:t>5</w:t>
        <w:tab/>
        <w:t>02127</w:t>
      </w:r>
    </w:p>
    <w:p>
      <w:pPr>
        <w:pStyle w:val="Tab2"/>
        <w:rPr/>
      </w:pPr>
      <w:r>
        <w:rPr>
          <w:color w:val="000000"/>
        </w:rPr>
        <w:t>701 - 899, 706 - 900</w:t>
        <w:tab/>
        <w:t>6</w:t>
        <w:tab/>
        <w:t>7</w:t>
        <w:tab/>
        <w:t>2</w:t>
        <w:tab/>
        <w:t>5</w:t>
        <w:tab/>
        <w:t>02127</w:t>
      </w:r>
    </w:p>
    <w:p>
      <w:pPr>
        <w:pStyle w:val="Tab2"/>
        <w:spacing w:before="0" w:after="120"/>
        <w:rPr/>
      </w:pPr>
      <w:r>
        <w:rPr>
          <w:color w:val="000000"/>
        </w:rPr>
        <w:t>908 - 950, 909 - 949</w:t>
        <w:tab/>
        <w:t>6</w:t>
        <w:tab/>
        <w:t>9</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East Service Road, </w:t>
      </w:r>
      <w:r>
        <w:rPr>
          <w:color w:val="000000"/>
          <w:lang w:val="en-US" w:eastAsia="en-US"/>
        </w:rPr>
        <w:t>S.B., Public way, from 290 Congress Street to 145 Seaport Boulevard.</w:t>
        <w:tab/>
        <w:tab/>
        <w:t>6</w:t>
        <w:tab/>
        <w:t>6</w:t>
        <w:tab/>
        <w:t>1</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East Seventh Street,</w:t>
      </w:r>
      <w:r>
        <w:rPr>
          <w:color w:val="000000"/>
          <w:lang w:val="en-US" w:eastAsia="en-US"/>
        </w:rPr>
        <w:t xml:space="preserve"> S.B., Public way, from 1812 Columbia Road to 108 G Street.</w:t>
      </w:r>
    </w:p>
    <w:p>
      <w:pPr>
        <w:pStyle w:val="Tab2"/>
        <w:rPr/>
      </w:pPr>
      <w:r>
        <w:rPr>
          <w:color w:val="000000"/>
        </w:rPr>
        <w:t>399 - 455, 400 - 480</w:t>
        <w:tab/>
        <w:t>7</w:t>
        <w:tab/>
        <w:t>3</w:t>
        <w:tab/>
        <w:t>2</w:t>
        <w:tab/>
        <w:t>5</w:t>
        <w:tab/>
        <w:t>02127</w:t>
      </w:r>
    </w:p>
    <w:p>
      <w:pPr>
        <w:pStyle w:val="Tab2"/>
        <w:rPr/>
      </w:pPr>
      <w:r>
        <w:rPr>
          <w:color w:val="000000"/>
        </w:rPr>
        <w:t>480 ½ - 620, 481 - 617</w:t>
        <w:tab/>
        <w:t>7</w:t>
        <w:tab/>
        <w:t>2</w:t>
        <w:tab/>
        <w:t>2</w:t>
        <w:tab/>
        <w:t>5</w:t>
        <w:tab/>
        <w:t>02127</w:t>
      </w:r>
    </w:p>
    <w:p>
      <w:pPr>
        <w:pStyle w:val="Tab2"/>
        <w:rPr/>
      </w:pPr>
      <w:r>
        <w:rPr>
          <w:color w:val="000000"/>
        </w:rPr>
        <w:t>632 - 678</w:t>
        <w:tab/>
        <w:t>6</w:t>
        <w:tab/>
        <w:t>6</w:t>
        <w:tab/>
        <w:t>2</w:t>
        <w:tab/>
        <w:t>5</w:t>
        <w:tab/>
        <w:t>02127</w:t>
      </w:r>
    </w:p>
    <w:p>
      <w:pPr>
        <w:pStyle w:val="Tab2"/>
        <w:rPr/>
      </w:pPr>
      <w:r>
        <w:rPr>
          <w:color w:val="000000"/>
        </w:rPr>
        <w:t>633 - 809</w:t>
        <w:tab/>
        <w:t>7</w:t>
        <w:tab/>
        <w:t>1</w:t>
        <w:tab/>
        <w:t>2</w:t>
        <w:tab/>
        <w:t>5</w:t>
        <w:tab/>
        <w:t>02127</w:t>
      </w:r>
    </w:p>
    <w:p>
      <w:pPr>
        <w:pStyle w:val="Tab2"/>
        <w:rPr/>
      </w:pPr>
      <w:r>
        <w:rPr>
          <w:color w:val="000000"/>
        </w:rPr>
        <w:t>680 - 776</w:t>
        <w:tab/>
        <w:t>6</w:t>
        <w:tab/>
        <w:t>8</w:t>
        <w:tab/>
        <w:t>2</w:t>
        <w:tab/>
        <w:t>5</w:t>
        <w:tab/>
        <w:t>02127</w:t>
      </w:r>
    </w:p>
    <w:p>
      <w:pPr>
        <w:pStyle w:val="Tab2"/>
        <w:spacing w:before="0" w:after="120"/>
        <w:rPr/>
      </w:pPr>
      <w:r>
        <w:rPr>
          <w:color w:val="000000"/>
        </w:rPr>
        <w:t>778 - 830</w:t>
        <w:tab/>
        <w:t>6</w:t>
        <w:tab/>
        <w:t>9</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East Sixth Street,</w:t>
      </w:r>
      <w:r>
        <w:rPr>
          <w:color w:val="000000"/>
          <w:lang w:val="en-US" w:eastAsia="en-US"/>
        </w:rPr>
        <w:t xml:space="preserve"> S.B., Public way, from Farragut Road near Columbia Road to 84 G Street.</w:t>
      </w:r>
    </w:p>
    <w:p>
      <w:pPr>
        <w:pStyle w:val="Tab2"/>
        <w:rPr/>
      </w:pPr>
      <w:r>
        <w:rPr>
          <w:color w:val="000000"/>
        </w:rPr>
        <w:t>409 - 479, 418 - 470</w:t>
        <w:tab/>
        <w:t>7</w:t>
        <w:tab/>
        <w:t>3</w:t>
        <w:tab/>
        <w:t>2</w:t>
        <w:tab/>
        <w:t>5</w:t>
        <w:tab/>
        <w:t>02127</w:t>
      </w:r>
    </w:p>
    <w:p>
      <w:pPr>
        <w:pStyle w:val="Tab2"/>
        <w:rPr/>
      </w:pPr>
      <w:r>
        <w:rPr>
          <w:color w:val="000000"/>
        </w:rPr>
        <w:t>481 - 621</w:t>
        <w:tab/>
        <w:t>7</w:t>
        <w:tab/>
        <w:t>2</w:t>
        <w:tab/>
        <w:t>2</w:t>
        <w:tab/>
        <w:t>5</w:t>
        <w:tab/>
        <w:t>02127</w:t>
      </w:r>
    </w:p>
    <w:p>
      <w:pPr>
        <w:pStyle w:val="Tab2"/>
        <w:rPr/>
      </w:pPr>
      <w:r>
        <w:rPr>
          <w:color w:val="000000"/>
        </w:rPr>
        <w:t>490 - 670, 627 - 675</w:t>
        <w:tab/>
        <w:t>6</w:t>
        <w:tab/>
        <w:t>6</w:t>
        <w:tab/>
        <w:t>2</w:t>
        <w:tab/>
        <w:t>5</w:t>
        <w:tab/>
        <w:t>02127</w:t>
      </w:r>
    </w:p>
    <w:p>
      <w:pPr>
        <w:pStyle w:val="Tab2"/>
        <w:rPr/>
      </w:pPr>
      <w:r>
        <w:rPr>
          <w:color w:val="000000"/>
        </w:rPr>
        <w:t>682 - 778, 685 - 770</w:t>
        <w:tab/>
        <w:t>6</w:t>
        <w:tab/>
        <w:t>8</w:t>
        <w:tab/>
        <w:t>2</w:t>
        <w:tab/>
        <w:t>5</w:t>
        <w:tab/>
        <w:t>02127</w:t>
      </w:r>
    </w:p>
    <w:p>
      <w:pPr>
        <w:pStyle w:val="Tab2"/>
        <w:spacing w:before="0" w:after="120"/>
        <w:rPr/>
      </w:pPr>
      <w:r>
        <w:rPr>
          <w:color w:val="000000"/>
        </w:rPr>
        <w:t>780 - 900, 781 - 885</w:t>
        <w:tab/>
        <w:t>6</w:t>
        <w:tab/>
        <w:t>9</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East Springfield Street,</w:t>
      </w:r>
      <w:r>
        <w:rPr>
          <w:color w:val="000000"/>
          <w:lang w:val="en-US" w:eastAsia="en-US"/>
        </w:rPr>
        <w:t xml:space="preserve"> B.P., Public way, from near 817 Harrison Avenue to 1718 Washington Street.</w:t>
        <w:tab/>
        <w:tab/>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East Stoughton Street,</w:t>
      </w:r>
      <w:r>
        <w:rPr>
          <w:color w:val="000000"/>
          <w:lang w:val="en-US" w:eastAsia="en-US"/>
        </w:rPr>
        <w:t xml:space="preserve"> B.P., from between 700 and 710 Albany Street to Biosquare Drive.</w:t>
        <w:tab/>
        <w:tab/>
        <w:t>8</w:t>
        <w:tab/>
        <w:t>2</w:t>
        <w:tab/>
        <w:t>2</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East Third Street,</w:t>
      </w:r>
      <w:r>
        <w:rPr>
          <w:color w:val="000000"/>
          <w:lang w:val="en-US" w:eastAsia="en-US"/>
        </w:rPr>
        <w:t xml:space="preserve"> S.B., Public way, from 58 Dorchester Street to 45 M Street and after an interval, from 56 N Street to 47 Farragut Road.</w:t>
      </w:r>
    </w:p>
    <w:p>
      <w:pPr>
        <w:pStyle w:val="Tab2"/>
        <w:rPr/>
      </w:pPr>
      <w:r>
        <w:rPr>
          <w:color w:val="000000"/>
        </w:rPr>
        <w:t>401 - 441, 402 - 422</w:t>
        <w:tab/>
        <w:t>6</w:t>
        <w:tab/>
        <w:t>4</w:t>
        <w:tab/>
        <w:t>2</w:t>
        <w:tab/>
        <w:t>1</w:t>
        <w:tab/>
        <w:t>02127</w:t>
      </w:r>
    </w:p>
    <w:p>
      <w:pPr>
        <w:pStyle w:val="Tab2"/>
        <w:rPr/>
      </w:pPr>
      <w:r>
        <w:rPr>
          <w:color w:val="000000"/>
        </w:rPr>
        <w:t>428 - 612, 463 - 611</w:t>
        <w:tab/>
        <w:t>6</w:t>
        <w:tab/>
        <w:t>5</w:t>
        <w:tab/>
        <w:t>2</w:t>
        <w:tab/>
        <w:t>1</w:t>
        <w:tab/>
        <w:t>02127</w:t>
      </w:r>
    </w:p>
    <w:p>
      <w:pPr>
        <w:pStyle w:val="Tab2"/>
        <w:rPr/>
      </w:pPr>
      <w:r>
        <w:rPr>
          <w:color w:val="000000"/>
        </w:rPr>
        <w:t>613 - 807, 614 - 810</w:t>
        <w:tab/>
        <w:t>6</w:t>
        <w:tab/>
        <w:t>7</w:t>
        <w:tab/>
        <w:t>2</w:t>
        <w:tab/>
        <w:t>1</w:t>
        <w:tab/>
        <w:t>02127</w:t>
      </w:r>
    </w:p>
    <w:p>
      <w:pPr>
        <w:pStyle w:val="Tab2"/>
        <w:spacing w:before="0" w:after="120"/>
        <w:rPr/>
      </w:pPr>
      <w:r>
        <w:rPr>
          <w:color w:val="000000"/>
        </w:rPr>
        <w:t>816 - 860, 819 - 859</w:t>
        <w:tab/>
        <w:t>6</w:t>
        <w:tab/>
        <w:t>9</w:t>
        <w:tab/>
        <w:t>2</w:t>
        <w:tab/>
        <w:t>1</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Eastwood Circuit,</w:t>
      </w:r>
      <w:r>
        <w:rPr>
          <w:color w:val="000000"/>
          <w:lang w:val="en-US" w:eastAsia="en-US"/>
        </w:rPr>
        <w:t xml:space="preserve"> W.R., Public way, from 19 Laurie Avenue to opposite 68 Laurie Avenue.</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Eastwood Court,</w:t>
      </w:r>
      <w:r>
        <w:rPr>
          <w:color w:val="000000"/>
          <w:lang w:val="en-US" w:eastAsia="en-US"/>
        </w:rPr>
        <w:t xml:space="preserve"> W.R., Private way, from 23 Eastwood Circuit to southwesterly.</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Eastwood Place,</w:t>
      </w:r>
      <w:r>
        <w:rPr>
          <w:color w:val="000000"/>
          <w:lang w:val="en-US" w:eastAsia="en-US"/>
        </w:rPr>
        <w:t xml:space="preserve"> W.R., Private way, from 47 Eastwood Circuit to approximately 212 feet southwesterly.</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Eaton Square,</w:t>
      </w:r>
      <w:r>
        <w:rPr>
          <w:color w:val="000000"/>
          <w:lang w:val="en-US" w:eastAsia="en-US"/>
        </w:rPr>
        <w:t xml:space="preserve"> Dor., at the junction of Adams Street, Bowdoin Street and Church Street.</w:t>
        <w:tab/>
        <w:tab/>
        <w:t>15</w:t>
        <w:tab/>
        <w:t>3/4</w:t>
        <w:tab/>
        <w:t>3</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ind w:left="0" w:right="2246" w:hanging="0"/>
        <w:rPr/>
      </w:pPr>
      <w:r>
        <w:rPr>
          <w:b/>
          <w:color w:val="000000"/>
          <w:lang w:val="en-US" w:eastAsia="en-US"/>
        </w:rPr>
        <w:t>Eatonia Street,</w:t>
      </w:r>
      <w:r>
        <w:rPr>
          <w:color w:val="000000"/>
          <w:lang w:val="en-US" w:eastAsia="en-US"/>
        </w:rPr>
        <w:t xml:space="preserve"> Bri., from 316 North Harvard Street to opposite 27 West Sorrento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of opposite 27 West Sorrento Street to approximately 180 feet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316 North Harvard Street to northeasterly.</w:t>
      </w:r>
      <w:r>
        <w:rPr>
          <w:color w:val="000000"/>
        </w:rPr>
        <w:tab/>
        <w:tab/>
      </w:r>
      <w:r>
        <w:rPr>
          <w:color w:val="000000"/>
          <w:lang w:val="en-US" w:eastAsia="en-US"/>
        </w:rPr>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Eden Street,</w:t>
      </w:r>
      <w:r>
        <w:rPr>
          <w:color w:val="000000"/>
          <w:lang w:val="en-US" w:eastAsia="en-US"/>
        </w:rPr>
        <w:t xml:space="preserve"> Chsn., Public way, from opposite 338 Main Street to 74 Russell Street.</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Edgar Street,</w:t>
      </w:r>
      <w:r>
        <w:rPr>
          <w:color w:val="000000"/>
          <w:lang w:val="en-US" w:eastAsia="en-US"/>
        </w:rPr>
        <w:t xml:space="preserve"> Rox., Public way, from opposite 20 Annunciation Road to 520 Parker Street.</w:t>
        <w:tab/>
        <w:tab/>
        <w:t>4</w:t>
      </w:r>
      <w:r>
        <w:rPr>
          <w:color w:val="000000"/>
        </w:rPr>
        <w:tab/>
      </w:r>
      <w:r>
        <w:rPr>
          <w:color w:val="000000"/>
          <w:lang w:val="en-US" w:eastAsia="en-US"/>
        </w:rPr>
        <w:t>9</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Edgebrook Road,</w:t>
      </w:r>
      <w:r>
        <w:rPr>
          <w:color w:val="000000"/>
          <w:lang w:val="en-US" w:eastAsia="en-US"/>
        </w:rPr>
        <w:t xml:space="preserve"> W.R., Public way, from 10 Bonad Road to 165 Russett Road.</w:t>
        <w:tab/>
        <w:tab/>
        <w:t>20</w:t>
      </w:r>
      <w:r>
        <w:rPr>
          <w:color w:val="000000"/>
        </w:rPr>
        <w:tab/>
      </w:r>
      <w:r>
        <w:rPr>
          <w:color w:val="000000"/>
          <w:lang w:val="en-US" w:eastAsia="en-US"/>
        </w:rPr>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Edge Hill Street,</w:t>
      </w:r>
      <w:r>
        <w:rPr>
          <w:color w:val="000000"/>
          <w:lang w:val="en-US" w:eastAsia="en-US"/>
        </w:rPr>
        <w:t xml:space="preserve"> Rox., Public way, from 18 Gay Head Street to 62 Round Hill Street.</w:t>
        <w:tab/>
        <w:tab/>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Edgemere Road,</w:t>
      </w:r>
      <w:r>
        <w:rPr>
          <w:color w:val="000000"/>
          <w:lang w:val="en-US" w:eastAsia="en-US"/>
        </w:rPr>
        <w:t xml:space="preserve"> W.R., Public way, from 5140 Washington Street to approximately 90 feet southeast of 5 Willers Street.</w:t>
      </w:r>
    </w:p>
    <w:p>
      <w:pPr>
        <w:pStyle w:val="Tab2"/>
        <w:rPr/>
      </w:pPr>
      <w:r>
        <w:rPr>
          <w:color w:val="000000"/>
        </w:rPr>
        <w:t>1 - 95, 2 - 102</w:t>
        <w:tab/>
        <w:t>20</w:t>
        <w:tab/>
        <w:t>3</w:t>
        <w:tab/>
        <w:t>6</w:t>
        <w:tab/>
        <w:t>6</w:t>
        <w:tab/>
        <w:t>02132</w:t>
      </w:r>
    </w:p>
    <w:p>
      <w:pPr>
        <w:pStyle w:val="Tab2"/>
        <w:spacing w:before="0" w:after="120"/>
        <w:rPr/>
      </w:pPr>
      <w:r>
        <w:rPr>
          <w:color w:val="000000"/>
        </w:rPr>
        <w:t>110 - 154</w:t>
        <w:tab/>
        <w:t>18</w:t>
        <w:tab/>
        <w:t>23</w:t>
        <w:tab/>
        <w:t>5</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Edgemont Street,</w:t>
      </w:r>
      <w:r>
        <w:rPr>
          <w:color w:val="000000"/>
          <w:lang w:val="en-US" w:eastAsia="en-US"/>
        </w:rPr>
        <w:t xml:space="preserve"> W.R., Public way, from 36 Ainsworth Street to 1021 South Street.</w:t>
      </w:r>
      <w:r>
        <w:rPr>
          <w:color w:val="000000"/>
        </w:rPr>
        <w:tab/>
        <w:tab/>
      </w:r>
      <w:r>
        <w:rPr>
          <w:color w:val="000000"/>
          <w:lang w:val="en-US" w:eastAsia="en-US"/>
        </w:rPr>
        <w:t>20</w:t>
      </w:r>
      <w:r>
        <w:rPr>
          <w:color w:val="000000"/>
        </w:rPr>
        <w:tab/>
      </w:r>
      <w:r>
        <w:rPr>
          <w:color w:val="000000"/>
          <w:lang w:val="en-US" w:eastAsia="en-US"/>
        </w:rPr>
        <w:t>7</w:t>
      </w:r>
      <w:r>
        <w:rPr>
          <w:color w:val="000000"/>
        </w:rPr>
        <w:tab/>
      </w:r>
      <w:r>
        <w:rPr>
          <w:color w:val="000000"/>
          <w:lang w:val="en-US" w:eastAsia="en-US"/>
        </w:rPr>
        <w:t>6</w:t>
      </w:r>
      <w:r>
        <w:rPr>
          <w:color w:val="000000"/>
        </w:rPr>
        <w:tab/>
        <w:t>6</w:t>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Edgerly Place,</w:t>
      </w:r>
      <w:r>
        <w:rPr>
          <w:color w:val="000000"/>
          <w:lang w:val="en-US" w:eastAsia="en-US"/>
        </w:rPr>
        <w:t xml:space="preserve"> B.P., Private way, from opposite 39 Winchester Street to southeasterly.</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Edgerly Road,</w:t>
      </w:r>
      <w:r>
        <w:rPr>
          <w:color w:val="000000"/>
          <w:lang w:val="en-US" w:eastAsia="en-US"/>
        </w:rPr>
        <w:t xml:space="preserve"> Rox., Public way, from 16 Haviland Street to opposite 14 Westland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  </w:t>
      </w:r>
      <w:r>
        <w:rPr>
          <w:b/>
          <w:color w:val="000000"/>
          <w:lang w:val="en-US" w:eastAsia="en-US"/>
        </w:rPr>
        <w:t>Note;</w:t>
      </w:r>
      <w:r>
        <w:rPr>
          <w:color w:val="000000"/>
          <w:lang w:val="en-US" w:eastAsia="en-US"/>
        </w:rPr>
        <w:t xml:space="preserve"> there is a portion of the original Edgerly Road location remaining, from 49 Burbank Street to approximately 79 feet northeasterly, this portion is still a public way.</w:t>
      </w:r>
    </w:p>
    <w:p>
      <w:pPr>
        <w:pStyle w:val="Tab2"/>
        <w:rPr/>
      </w:pPr>
      <w:r>
        <w:rPr>
          <w:color w:val="000000"/>
        </w:rPr>
        <w:t>1 - 65, 2 - 44</w:t>
        <w:tab/>
        <w:t>4</w:t>
        <w:tab/>
        <w:t>6</w:t>
        <w:tab/>
        <w:t>8</w:t>
        <w:tab/>
        <w:t>10</w:t>
        <w:tab/>
        <w:t>02115</w:t>
      </w:r>
    </w:p>
    <w:p>
      <w:pPr>
        <w:pStyle w:val="Tab2"/>
        <w:spacing w:before="0" w:after="120"/>
        <w:rPr/>
      </w:pPr>
      <w:r>
        <w:rPr>
          <w:color w:val="000000"/>
        </w:rPr>
        <w:t>48 - 64</w:t>
        <w:tab/>
        <w:t>4</w:t>
        <w:tab/>
        <w:t>5</w:t>
        <w:tab/>
        <w:t>7</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Edgewater Drive,</w:t>
      </w:r>
      <w:r>
        <w:rPr>
          <w:color w:val="000000"/>
          <w:lang w:val="en-US" w:eastAsia="en-US"/>
        </w:rPr>
        <w:t xml:space="preserve"> Dor., H.P., from 540 River Street to 51 Mattakeeset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540 River Street to 51 Mattakeeset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51 Mattakeeset Street to southwesterly.</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Edgeway Terrace,</w:t>
      </w:r>
      <w:r>
        <w:rPr>
          <w:color w:val="000000"/>
          <w:lang w:val="en-US" w:eastAsia="en-US"/>
        </w:rPr>
        <w:t xml:space="preserve"> H.P., W.R., Public way, from 71 Dale Street to approximately 1,200 feet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terrace, is a public footway.</w:t>
      </w:r>
      <w:r>
        <w:rPr>
          <w:color w:val="000000"/>
        </w:rPr>
        <w:tab/>
        <w:tab/>
      </w:r>
      <w:r>
        <w:rPr>
          <w:color w:val="000000"/>
          <w:lang w:val="en-US" w:eastAsia="en-US"/>
        </w:rPr>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Edgewood Park</w:t>
      </w:r>
      <w:r>
        <w:rPr>
          <w:color w:val="000000"/>
          <w:lang w:val="en-US" w:eastAsia="en-US"/>
        </w:rPr>
        <w:t>, Rox., Private way, from opposite 3 Edgewood Street to northeasterly.</w:t>
        <w:tab/>
        <w:tab/>
        <w:t>12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ind w:left="86" w:right="2156" w:hanging="86"/>
        <w:rPr/>
      </w:pPr>
      <w:r>
        <w:rPr>
          <w:b/>
          <w:color w:val="000000"/>
          <w:lang w:val="en-US" w:eastAsia="en-US"/>
        </w:rPr>
        <w:t>Edgewood Street,</w:t>
      </w:r>
      <w:r>
        <w:rPr>
          <w:color w:val="000000"/>
          <w:lang w:val="en-US" w:eastAsia="en-US"/>
        </w:rPr>
        <w:t xml:space="preserve"> Rox., Public way, from 213 Blue Hill Avenue to 344 Warren Street.</w:t>
        <w:tab/>
        <w:tab/>
        <w:t>12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Edinboro Street,</w:t>
      </w:r>
      <w:r>
        <w:rPr>
          <w:color w:val="000000"/>
          <w:lang w:val="en-US" w:eastAsia="en-US"/>
        </w:rPr>
        <w:t xml:space="preserve"> B.P., Public way, from 72 Beach Street to between 83 and 105 Essex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Edison Green,</w:t>
      </w:r>
      <w:r>
        <w:rPr>
          <w:color w:val="000000"/>
          <w:lang w:val="en-US" w:eastAsia="en-US"/>
        </w:rPr>
        <w:t xml:space="preserve"> Dor., Public way, from between 905 and 921 Dorchester Avenue to 10 Pond Street.</w:t>
      </w:r>
    </w:p>
    <w:p>
      <w:pPr>
        <w:pStyle w:val="Tab2"/>
        <w:rPr>
          <w:color w:val="000000"/>
        </w:rPr>
      </w:pPr>
      <w:r>
        <w:rPr>
          <w:color w:val="000000"/>
        </w:rPr>
        <w:t>Odd</w:t>
        <w:tab/>
        <w:t>7</w:t>
        <w:tab/>
        <w:t>9</w:t>
        <w:tab/>
        <w:t>2</w:t>
        <w:tab/>
        <w:t>3</w:t>
        <w:tab/>
        <w:t>02125</w:t>
      </w:r>
    </w:p>
    <w:p>
      <w:pPr>
        <w:pStyle w:val="Tab2"/>
        <w:spacing w:before="0" w:after="120"/>
        <w:rPr>
          <w:color w:val="000000"/>
        </w:rPr>
      </w:pPr>
      <w:r>
        <w:rPr>
          <w:color w:val="000000"/>
        </w:rPr>
        <w:t>Even</w:t>
        <w:tab/>
        <w:t>13</w:t>
        <w:tab/>
        <w:t>7</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Edith Street,</w:t>
      </w:r>
      <w:r>
        <w:rPr>
          <w:color w:val="000000"/>
          <w:lang w:val="en-US" w:eastAsia="en-US"/>
        </w:rPr>
        <w:t xml:space="preserve"> H.P., Public way, from 122 Beacon Street to 854 Metropolitan Avenue.</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Edna Road,</w:t>
      </w:r>
      <w:r>
        <w:rPr>
          <w:color w:val="000000"/>
          <w:lang w:val="en-US" w:eastAsia="en-US"/>
        </w:rPr>
        <w:t xml:space="preserve"> Dor., Public way, from 63 Granite Avenue to approximately 350 feet northwesterly.</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Edson Street,</w:t>
      </w:r>
      <w:r>
        <w:rPr>
          <w:color w:val="000000"/>
          <w:lang w:val="en-US" w:eastAsia="en-US"/>
        </w:rPr>
        <w:t xml:space="preserve"> Dor., Public way, from opposite 53 Milton Avenue to 142 Norfolk Street.</w:t>
      </w:r>
    </w:p>
    <w:p>
      <w:pPr>
        <w:pStyle w:val="Tab2"/>
        <w:rPr>
          <w:color w:val="000000"/>
        </w:rPr>
      </w:pPr>
      <w:r>
        <w:rPr>
          <w:color w:val="000000"/>
        </w:rPr>
        <w:t>Odd</w:t>
        <w:tab/>
        <w:t>17</w:t>
        <w:tab/>
        <w:t>7</w:t>
        <w:tab/>
        <w:t>4</w:t>
        <w:tab/>
        <w:t>7</w:t>
        <w:tab/>
        <w:t>02124</w:t>
      </w:r>
    </w:p>
    <w:p>
      <w:pPr>
        <w:pStyle w:val="Tab2"/>
        <w:spacing w:before="0" w:after="120"/>
        <w:rPr>
          <w:color w:val="000000"/>
        </w:rPr>
      </w:pPr>
      <w:r>
        <w:rPr>
          <w:color w:val="000000"/>
        </w:rPr>
        <w:t>Even</w:t>
        <w:tab/>
        <w:t>17</w:t>
        <w:tab/>
        <w:t>8</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Edson Street,</w:t>
      </w:r>
      <w:r>
        <w:rPr>
          <w:color w:val="000000"/>
          <w:lang w:val="en-US" w:eastAsia="en-US"/>
        </w:rPr>
        <w:t xml:space="preserve"> H.P., Public way, from 28 Norton Street to approximately 179 feet southwest of 88 Chesterfield Street.</w:t>
      </w:r>
    </w:p>
    <w:p>
      <w:pPr>
        <w:pStyle w:val="Tab2"/>
        <w:rPr/>
      </w:pPr>
      <w:r>
        <w:rPr>
          <w:color w:val="000000"/>
        </w:rPr>
        <w:t>1 - 11, 6 - 18</w:t>
        <w:tab/>
        <w:t>18</w:t>
        <w:tab/>
        <w:t>19</w:t>
        <w:tab/>
        <w:t>5</w:t>
        <w:tab/>
        <w:t>8</w:t>
        <w:tab/>
        <w:t>02136</w:t>
      </w:r>
    </w:p>
    <w:p>
      <w:pPr>
        <w:pStyle w:val="Tab2"/>
        <w:spacing w:before="0" w:after="120"/>
        <w:rPr/>
      </w:pPr>
      <w:r>
        <w:rPr>
          <w:color w:val="000000"/>
        </w:rPr>
        <w:t>27 - 31</w:t>
        <w:tab/>
        <w:t>18</w:t>
        <w:tab/>
        <w:t>20</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Edson Terrace,</w:t>
      </w:r>
      <w:r>
        <w:rPr>
          <w:color w:val="000000"/>
          <w:lang w:val="en-US" w:eastAsia="en-US"/>
        </w:rPr>
        <w:t xml:space="preserve"> H.P., Private way, from 11 Edson Street to approximately 93 feet northwesterly.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Edward Everett Square,</w:t>
      </w:r>
      <w:r>
        <w:rPr>
          <w:color w:val="000000"/>
          <w:lang w:val="en-US" w:eastAsia="en-US"/>
        </w:rPr>
        <w:t xml:space="preserve"> Dor., at the junction of Boston Street, Columbia Road, East Cottage Street and Massachusetts Avenue.</w:t>
        <w:tab/>
        <w:tab/>
        <w:t>7</w:t>
        <w:tab/>
        <w:t>9/10</w:t>
        <w:tab/>
        <w:t>2/7</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Edwardson Street,</w:t>
      </w:r>
      <w:r>
        <w:rPr>
          <w:color w:val="000000"/>
          <w:lang w:val="en-US" w:eastAsia="en-US"/>
        </w:rPr>
        <w:t xml:space="preserve"> H.P., Public way, from near 92 Ayles Road to 283 Wood Avenue.</w:t>
        <w:tab/>
        <w:tab/>
        <w:t>18</w:t>
      </w:r>
      <w:r>
        <w:rPr>
          <w:color w:val="000000"/>
        </w:rPr>
        <w:tab/>
      </w:r>
      <w:r>
        <w:rPr>
          <w:color w:val="000000"/>
          <w:lang w:val="en-US" w:eastAsia="en-US"/>
        </w:rPr>
        <w:t>15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Edwin Street,</w:t>
      </w:r>
      <w:r>
        <w:rPr>
          <w:color w:val="000000"/>
          <w:lang w:val="en-US" w:eastAsia="en-US"/>
        </w:rPr>
        <w:t xml:space="preserve"> Dor., Public way, from 1818 Dorchester Avenue to opposite 66 Florida Street.</w:t>
        <w:tab/>
        <w:tab/>
        <w:t>16</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Egan Way</w:t>
      </w:r>
      <w:r>
        <w:rPr>
          <w:color w:val="000000"/>
          <w:lang w:val="en-US" w:eastAsia="en-US"/>
        </w:rPr>
        <w:t>, Bri., Public way, from 19 Malbert Road to opposite 31 Oakland Street.</w:t>
        <w:tab/>
        <w:tab/>
        <w:t>22</w:t>
      </w:r>
      <w:r>
        <w:rPr>
          <w:color w:val="000000"/>
        </w:rPr>
        <w:tab/>
      </w:r>
      <w:r>
        <w:rPr>
          <w:color w:val="000000"/>
          <w:lang w:val="en-US" w:eastAsia="en-US"/>
        </w:rPr>
        <w:t>10</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Egleston Square,</w:t>
      </w:r>
      <w:r>
        <w:rPr>
          <w:color w:val="000000"/>
          <w:lang w:val="en-US" w:eastAsia="en-US"/>
        </w:rPr>
        <w:t xml:space="preserve"> Rox., at the junction of Atherton Street, Columbus Avenue and Washington Street.</w:t>
        <w:tab/>
        <w:tab/>
        <w:t>11</w:t>
        <w:tab/>
        <w:t>4/5</w:t>
        <w:tab/>
        <w:t>6/7</w:t>
        <w:tab/>
        <w:t>2</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Egleston Street,</w:t>
      </w:r>
      <w:r>
        <w:rPr>
          <w:color w:val="000000"/>
          <w:lang w:val="en-US" w:eastAsia="en-US"/>
        </w:rPr>
        <w:t xml:space="preserve"> W.R., Public way, from 200 Boylston Street to 100 School Street.</w:t>
        <w:tab/>
        <w:tab/>
        <w:t>11</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Egremont Road,</w:t>
      </w:r>
      <w:r>
        <w:rPr>
          <w:color w:val="000000"/>
          <w:lang w:val="en-US" w:eastAsia="en-US"/>
        </w:rPr>
        <w:t xml:space="preserve"> Bri., Public way, from opposite 44 Cummings Road to 30 Washington Street.</w:t>
        <w:tab/>
        <w:tab/>
        <w:t>21</w:t>
      </w:r>
      <w:r>
        <w:rPr>
          <w:color w:val="000000"/>
        </w:rPr>
        <w:tab/>
      </w:r>
      <w:r>
        <w:rPr>
          <w:color w:val="000000"/>
          <w:lang w:val="en-US" w:eastAsia="en-US"/>
        </w:rPr>
        <w:t>12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lang w:val="en-US" w:eastAsia="en-US"/>
        </w:rPr>
        <w:t>Egret Way,</w:t>
      </w:r>
      <w:r>
        <w:rPr>
          <w:color w:val="000000"/>
          <w:lang w:val="en-US" w:eastAsia="en-US"/>
        </w:rPr>
        <w:t xml:space="preserve"> W.R., Private way, from Deering Road to West Main Street.</w:t>
        <w:tab/>
        <w:tab/>
        <w:t>14</w:t>
        <w:tab/>
        <w:t>8</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Eighth Street,</w:t>
      </w:r>
      <w:r>
        <w:rPr>
          <w:color w:val="000000"/>
          <w:lang w:val="en-US" w:eastAsia="en-US"/>
        </w:rPr>
        <w:t xml:space="preserve"> Chsn., Public way, from near 100 First Avenue to approximately 240 feet southeast of Flagship Avenue.</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Eileen Circle,</w:t>
      </w:r>
      <w:r>
        <w:rPr>
          <w:color w:val="000000"/>
          <w:lang w:val="en-US" w:eastAsia="en-US"/>
        </w:rPr>
        <w:t xml:space="preserve"> Rox., Private way, from 285 Heath Street to northeasterly.</w:t>
        <w:tab/>
        <w:tab/>
        <w:t>10</w:t>
        <w:tab/>
        <w:t>8</w:t>
        <w:tab/>
        <w:t>8</w:t>
      </w:r>
      <w:r>
        <w:rPr>
          <w:color w:val="000000"/>
        </w:rPr>
        <w:tab/>
      </w:r>
      <w:r>
        <w:rPr>
          <w:color w:val="000000"/>
          <w:lang w:val="en-US" w:eastAsia="en-US"/>
        </w:rPr>
        <w:t>10</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Elba Terrace,</w:t>
      </w:r>
      <w:r>
        <w:rPr>
          <w:color w:val="000000"/>
          <w:lang w:val="en-US" w:eastAsia="en-US"/>
        </w:rPr>
        <w:t xml:space="preserve"> Dor., Private way, from 294 Bowdoin Street to northwesterly.</w:t>
        <w:tab/>
        <w:tab/>
        <w:t>15</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Elbert Street,</w:t>
      </w:r>
      <w:r>
        <w:rPr>
          <w:color w:val="000000"/>
          <w:lang w:val="en-US" w:eastAsia="en-US"/>
        </w:rPr>
        <w:t xml:space="preserve"> Rox., Public way, from opposite 50 Hazelwood Street to between and opposite 75 and 81 Humboldt Avenue.</w:t>
        <w:tab/>
        <w:tab/>
        <w:t>12</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Elbow Street,</w:t>
      </w:r>
      <w:r>
        <w:rPr>
          <w:color w:val="000000"/>
          <w:lang w:val="en-US" w:eastAsia="en-US"/>
        </w:rPr>
        <w:t xml:space="preserve"> E.B., Private way, from 18 Chelsea Street to 23 Meridian Street.</w:t>
        <w:tab/>
        <w:tab/>
        <w:t>1</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Elder Street,</w:t>
      </w:r>
      <w:r>
        <w:rPr>
          <w:color w:val="000000"/>
          <w:lang w:val="en-US" w:eastAsia="en-US"/>
        </w:rPr>
        <w:t xml:space="preserve"> Dor., Public way, from 682 Columbia Road to 8 Humphreys Street.</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Eldon Street,</w:t>
      </w:r>
      <w:r>
        <w:rPr>
          <w:color w:val="000000"/>
          <w:lang w:val="en-US" w:eastAsia="en-US"/>
        </w:rPr>
        <w:t xml:space="preserve"> Dor., Public way, from opposite 4 Rosseter Street to 198 Washington Street.</w:t>
        <w:tab/>
        <w:tab/>
        <w:t>14</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Eldon Street,</w:t>
      </w:r>
      <w:r>
        <w:rPr>
          <w:color w:val="000000"/>
          <w:lang w:val="en-US" w:eastAsia="en-US"/>
        </w:rPr>
        <w:t xml:space="preserve"> W.R., Private way, from 15 Robken Road to Selwyn Street between Hazelmere Road and Robken Road.</w:t>
        <w:tab/>
        <w:tab/>
        <w:t>20</w:t>
      </w:r>
      <w:r>
        <w:rPr>
          <w:color w:val="000000"/>
        </w:rPr>
        <w:tab/>
      </w:r>
      <w:r>
        <w:rPr>
          <w:color w:val="000000"/>
          <w:lang w:val="en-US" w:eastAsia="en-US"/>
        </w:rPr>
        <w:t>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Eldora Street,</w:t>
      </w:r>
      <w:r>
        <w:rPr>
          <w:color w:val="000000"/>
          <w:lang w:val="en-US" w:eastAsia="en-US"/>
        </w:rPr>
        <w:t xml:space="preserve"> Rox., Public way, from 162 Hillside Street to 8 Sunset Street.</w:t>
        <w:tab/>
        <w:tab/>
        <w:t>10</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Eldridge Road,</w:t>
      </w:r>
      <w:r>
        <w:rPr>
          <w:color w:val="000000"/>
          <w:lang w:val="en-US" w:eastAsia="en-US"/>
        </w:rPr>
        <w:t xml:space="preserve"> W.R., Public way, from 264 Hyde Park Avenue to opposite 70 Patten Street.</w:t>
      </w:r>
    </w:p>
    <w:p>
      <w:pPr>
        <w:pStyle w:val="Tab2"/>
        <w:rPr/>
      </w:pPr>
      <w:r>
        <w:rPr>
          <w:color w:val="000000"/>
        </w:rPr>
        <w:t>1 - 9, 2 - 68</w:t>
        <w:tab/>
        <w:t>19</w:t>
        <w:tab/>
        <w:t>7</w:t>
        <w:tab/>
        <w:t>6</w:t>
        <w:tab/>
        <w:t>2</w:t>
        <w:tab/>
        <w:t>02130</w:t>
      </w:r>
    </w:p>
    <w:p>
      <w:pPr>
        <w:pStyle w:val="Tab2"/>
        <w:spacing w:before="0" w:after="120"/>
        <w:rPr/>
      </w:pPr>
      <w:r>
        <w:rPr>
          <w:color w:val="000000"/>
        </w:rPr>
        <w:t>11 - 65</w:t>
        <w:tab/>
        <w:t>19</w:t>
        <w:tab/>
        <w:t>12</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Eleanor Street,</w:t>
      </w:r>
      <w:r>
        <w:rPr>
          <w:color w:val="000000"/>
          <w:lang w:val="en-US" w:eastAsia="en-US"/>
        </w:rPr>
        <w:t xml:space="preserve"> Bri., Public way, from 614 Cambridge Street to opposite 58 Ridgemont Street.</w:t>
      </w:r>
    </w:p>
    <w:p>
      <w:pPr>
        <w:pStyle w:val="Tab2"/>
        <w:rPr>
          <w:color w:val="000000"/>
        </w:rPr>
      </w:pPr>
      <w:r>
        <w:rPr>
          <w:color w:val="000000"/>
        </w:rPr>
        <w:t>Odd</w:t>
        <w:tab/>
        <w:t>21</w:t>
        <w:tab/>
        <w:t>9</w:t>
        <w:tab/>
        <w:t>9</w:t>
        <w:tab/>
        <w:t>4</w:t>
        <w:tab/>
        <w:t>02134</w:t>
      </w:r>
    </w:p>
    <w:p>
      <w:pPr>
        <w:pStyle w:val="Tab2"/>
        <w:spacing w:before="0" w:after="120"/>
        <w:rPr>
          <w:color w:val="000000"/>
        </w:rPr>
      </w:pPr>
      <w:r>
        <w:rPr>
          <w:color w:val="000000"/>
        </w:rPr>
        <w:t>Even</w:t>
        <w:tab/>
        <w:t>21</w:t>
        <w:tab/>
        <w:t>6</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Electric Avenue,</w:t>
      </w:r>
      <w:r>
        <w:rPr>
          <w:color w:val="000000"/>
          <w:lang w:val="en-US" w:eastAsia="en-US"/>
        </w:rPr>
        <w:t xml:space="preserve"> Bri., Public way, from Goodenough Street between Faneuil Street and North Beacon Street to 225 Parsons Street.</w:t>
        <w:tab/>
        <w:tab/>
        <w:t>22</w:t>
      </w:r>
      <w:r>
        <w:rPr>
          <w:color w:val="000000"/>
        </w:rPr>
        <w:tab/>
      </w:r>
      <w:r>
        <w:rPr>
          <w:color w:val="000000"/>
          <w:lang w:val="en-US" w:eastAsia="en-US"/>
        </w:rPr>
        <w:t>11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ind w:left="0" w:right="2246" w:hanging="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Elene Street,</w:t>
      </w:r>
      <w:r>
        <w:rPr>
          <w:color w:val="000000"/>
          <w:lang w:val="en-US" w:eastAsia="en-US"/>
        </w:rPr>
        <w:t xml:space="preserve"> Dor., from 19 Alabama Street to the New Cavalry Cemetery.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19 Alabama Street to opposite 3 Wabash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opposite 3 Wabash Street to the New Calvary Cemetery.</w:t>
      </w:r>
      <w:r>
        <w:rPr>
          <w:color w:val="000000"/>
        </w:rPr>
        <w:tab/>
        <w:tab/>
        <w:t>18</w:t>
        <w:tab/>
        <w:t>3</w:t>
        <w:tab/>
        <w:t>5</w:t>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Elgin Street,</w:t>
      </w:r>
      <w:r>
        <w:rPr>
          <w:color w:val="000000"/>
          <w:lang w:val="en-US" w:eastAsia="en-US"/>
        </w:rPr>
        <w:t xml:space="preserve"> W.R., Public way, from 2069 Centre Street to approximately 140 feet northwest of Hillcrest Street at the M.B.T.A. Railroad.</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Elinor Road,</w:t>
      </w:r>
      <w:r>
        <w:rPr>
          <w:color w:val="000000"/>
          <w:lang w:val="en-US" w:eastAsia="en-US"/>
        </w:rPr>
        <w:t xml:space="preserve"> W.R., Private way, from 62 Grove Street to northeasterly.</w:t>
      </w:r>
    </w:p>
    <w:p>
      <w:pPr>
        <w:pStyle w:val="Tab2"/>
        <w:rPr>
          <w:color w:val="000000"/>
        </w:rPr>
      </w:pPr>
      <w:r>
        <w:rPr>
          <w:color w:val="000000"/>
        </w:rPr>
        <w:t>Odd</w:t>
        <w:tab/>
        <w:t>20</w:t>
        <w:tab/>
        <w:t>3</w:t>
        <w:tab/>
        <w:t>6</w:t>
        <w:tab/>
        <w:t>6</w:t>
        <w:tab/>
        <w:t>02132</w:t>
      </w:r>
    </w:p>
    <w:p>
      <w:pPr>
        <w:pStyle w:val="Tab2"/>
        <w:spacing w:before="0" w:after="120"/>
        <w:rPr>
          <w:color w:val="000000"/>
        </w:rPr>
      </w:pPr>
      <w:r>
        <w:rPr>
          <w:color w:val="000000"/>
        </w:rPr>
        <w:t>Even</w:t>
        <w:tab/>
        <w:t>20</w:t>
        <w:tab/>
        <w:t>5</w:t>
        <w:tab/>
        <w:t>5</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Eliot Place,</w:t>
      </w:r>
      <w:r>
        <w:rPr>
          <w:color w:val="000000"/>
          <w:lang w:val="en-US" w:eastAsia="en-US"/>
        </w:rPr>
        <w:t xml:space="preserve"> B.P., Private way, from 71 Stuart Street to northeasterly.</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Eliot Place,</w:t>
      </w:r>
      <w:r>
        <w:rPr>
          <w:color w:val="000000"/>
          <w:lang w:val="en-US" w:eastAsia="en-US"/>
        </w:rPr>
        <w:t xml:space="preserve"> W.R., Private way, from 39 Eliot Street to northeasterly.</w:t>
        <w:tab/>
        <w:tab/>
        <w:t>19</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t>Eliot Square, Rox.</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 xml:space="preserve">Note; </w:t>
      </w:r>
      <w:r>
        <w:rPr>
          <w:color w:val="000000"/>
          <w:lang w:val="en-US" w:eastAsia="en-US"/>
        </w:rPr>
        <w:t>see John Eliot Square.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Eliot Street,</w:t>
      </w:r>
      <w:r>
        <w:rPr>
          <w:color w:val="000000"/>
          <w:lang w:val="en-US" w:eastAsia="en-US"/>
        </w:rPr>
        <w:t xml:space="preserve"> B.P., Public way, from 4 Columbus Avenue to Park Plaice.</w:t>
        <w:tab/>
        <w:tab/>
        <w:t>5</w:t>
      </w:r>
      <w:r>
        <w:rPr>
          <w:color w:val="000000"/>
        </w:rPr>
        <w:tab/>
        <w:t>1</w:t>
        <w:tab/>
        <w:t>2</w:t>
        <w:tab/>
        <w:t>1</w:t>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Eliot Street,</w:t>
      </w:r>
      <w:r>
        <w:rPr>
          <w:color w:val="000000"/>
          <w:lang w:val="en-US" w:eastAsia="en-US"/>
        </w:rPr>
        <w:t xml:space="preserve"> W.R., Public way, from 783 Centre Street to Pond Street between Burroughs Street and Dunster Road.</w:t>
        <w:tab/>
        <w:tab/>
        <w:t>19</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Eliot Terrace,</w:t>
      </w:r>
      <w:r>
        <w:rPr>
          <w:color w:val="000000"/>
          <w:lang w:val="en-US" w:eastAsia="en-US"/>
        </w:rPr>
        <w:t xml:space="preserve"> Rox., Private way, from 4 Centre Street to southeasterly.</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Elizabeth Street,</w:t>
      </w:r>
      <w:r>
        <w:rPr>
          <w:color w:val="000000"/>
          <w:lang w:val="en-US" w:eastAsia="en-US"/>
        </w:rPr>
        <w:t xml:space="preserve"> Dor., from 472 Norfolk Street to the M.B.T.A. Railroad.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472 Norfolk Street to 50 Astoria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50 Astoria Street to the M.B.T.A. Railroad.</w:t>
      </w:r>
    </w:p>
    <w:p>
      <w:pPr>
        <w:pStyle w:val="Tab2"/>
        <w:rPr>
          <w:color w:val="000000"/>
        </w:rPr>
      </w:pPr>
      <w:r>
        <w:rPr>
          <w:color w:val="000000"/>
        </w:rPr>
        <w:t>Odd</w:t>
        <w:tab/>
        <w:t>18</w:t>
        <w:tab/>
        <w:t>2</w:t>
        <w:tab/>
        <w:t>4</w:t>
        <w:tab/>
        <w:t>7</w:t>
        <w:tab/>
        <w:t>02126</w:t>
      </w:r>
    </w:p>
    <w:p>
      <w:pPr>
        <w:pStyle w:val="Tab2"/>
        <w:spacing w:before="0" w:after="120"/>
        <w:rPr>
          <w:color w:val="000000"/>
        </w:rPr>
      </w:pPr>
      <w:r>
        <w:rPr>
          <w:color w:val="000000"/>
        </w:rPr>
        <w:t>Even</w:t>
        <w:tab/>
        <w:t>14</w:t>
        <w:tab/>
        <w:t>5</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Elkins Street,</w:t>
      </w:r>
      <w:r>
        <w:rPr>
          <w:color w:val="000000"/>
          <w:lang w:val="en-US" w:eastAsia="en-US"/>
        </w:rPr>
        <w:t xml:space="preserve"> S.B., Private way, from 72 K Street to Summer Street between East First Street and Power House Street.</w:t>
        <w:tab/>
        <w:tab/>
        <w:t>6</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Elko Street,</w:t>
      </w:r>
      <w:r>
        <w:rPr>
          <w:color w:val="000000"/>
          <w:lang w:val="en-US" w:eastAsia="en-US"/>
        </w:rPr>
        <w:t xml:space="preserve"> Bri., Public way, from 747 Cambridge Street to 10 Sparhawk Street.</w:t>
        <w:tab/>
        <w:tab/>
        <w:t>22</w:t>
      </w:r>
      <w:r>
        <w:rPr>
          <w:color w:val="000000"/>
        </w:rPr>
        <w:tab/>
      </w:r>
      <w:r>
        <w:rPr>
          <w:color w:val="000000"/>
          <w:lang w:val="en-US" w:eastAsia="en-US"/>
        </w:rPr>
        <w:t>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Ellard Road,</w:t>
      </w:r>
      <w:r>
        <w:rPr>
          <w:color w:val="000000"/>
          <w:lang w:val="en-US" w:eastAsia="en-US"/>
        </w:rPr>
        <w:t xml:space="preserve"> H.P., Public way, from between 64 and 76 Ayles Road to 253 Wood Avenue.</w:t>
        <w:tab/>
        <w:tab/>
        <w:t>18</w:t>
      </w:r>
      <w:r>
        <w:rPr>
          <w:color w:val="000000"/>
        </w:rPr>
        <w:tab/>
      </w:r>
      <w:r>
        <w:rPr>
          <w:color w:val="000000"/>
          <w:lang w:val="en-US" w:eastAsia="en-US"/>
        </w:rPr>
        <w:t>15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Ellerton Road,</w:t>
      </w:r>
      <w:r>
        <w:rPr>
          <w:color w:val="000000"/>
          <w:lang w:val="en-US" w:eastAsia="en-US"/>
        </w:rPr>
        <w:t xml:space="preserve"> W.R., Private way, from 20 Cheriton Road to approximately 306 feet southwesterly at the Cemetery.</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Ellery Court,</w:t>
      </w:r>
      <w:r>
        <w:rPr>
          <w:color w:val="000000"/>
          <w:lang w:val="en-US" w:eastAsia="en-US"/>
        </w:rPr>
        <w:t xml:space="preserve"> S.B., Private way from 40 Ellery Street to northeasterly. </w:t>
        <w:tab/>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Ellery Street,</w:t>
      </w:r>
      <w:r>
        <w:rPr>
          <w:color w:val="000000"/>
          <w:lang w:val="en-US" w:eastAsia="en-US"/>
        </w:rPr>
        <w:t xml:space="preserve"> S.B., from 25 Boston Street to approximately 153 feet north of 29 Dexter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25 Boston Street to 29 Dexter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29 Dexter Street to approximately 153 feet northerly.</w:t>
      </w:r>
      <w:r>
        <w:rPr>
          <w:color w:val="000000"/>
        </w:rPr>
        <w:tab/>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Ellet Street,</w:t>
      </w:r>
      <w:r>
        <w:rPr>
          <w:color w:val="000000"/>
          <w:lang w:val="en-US" w:eastAsia="en-US"/>
        </w:rPr>
        <w:t xml:space="preserve"> Dor., Public way, from 144 Adams Street to approximately 95 feet northeasterly and after an interval, from a point approximately 91 feet southwest of 1345 Dorchester Avenue to 1345 Dorchester Avenue.</w:t>
        <w:tab/>
        <w:tab/>
        <w:t>15</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Ellington Street,</w:t>
      </w:r>
      <w:r>
        <w:rPr>
          <w:color w:val="000000"/>
          <w:lang w:val="en-US" w:eastAsia="en-US"/>
        </w:rPr>
        <w:t xml:space="preserve"> Dor., Public way, from 624 Blue Hill Avenue to near 15 Greenwood Street.</w:t>
      </w:r>
    </w:p>
    <w:p>
      <w:pPr>
        <w:pStyle w:val="Tab2"/>
        <w:rPr/>
      </w:pPr>
      <w:r>
        <w:rPr>
          <w:color w:val="000000"/>
        </w:rPr>
        <w:t>1 - 61, 2 - 60</w:t>
        <w:tab/>
        <w:t>14</w:t>
        <w:tab/>
        <w:t>3</w:t>
        <w:tab/>
        <w:t>4</w:t>
        <w:tab/>
        <w:t>3</w:t>
        <w:tab/>
        <w:t>02121</w:t>
      </w:r>
    </w:p>
    <w:p>
      <w:pPr>
        <w:pStyle w:val="Tab2"/>
        <w:spacing w:before="0" w:after="120"/>
        <w:rPr/>
      </w:pPr>
      <w:r>
        <w:rPr>
          <w:color w:val="000000"/>
        </w:rPr>
        <w:t>64 - 152, 65 - 143</w:t>
        <w:tab/>
        <w:t>14</w:t>
        <w:tab/>
        <w:t>6</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Ellingwood Street,</w:t>
      </w:r>
      <w:r>
        <w:rPr>
          <w:color w:val="000000"/>
          <w:lang w:val="en-US" w:eastAsia="en-US"/>
        </w:rPr>
        <w:t xml:space="preserve"> Rox., Private way, from 4 Estey Street to northwesterly.</w:t>
        <w:tab/>
        <w:tab/>
        <w:t>10</w:t>
        <w:tab/>
        <w:t>8</w:t>
        <w:tab/>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Ellis Street,</w:t>
      </w:r>
      <w:r>
        <w:rPr>
          <w:color w:val="000000"/>
          <w:lang w:val="en-US" w:eastAsia="en-US"/>
        </w:rPr>
        <w:t xml:space="preserve"> H.P., Public way, from 24 Hillis Road to 1539 River Street.</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Ellis Street,</w:t>
      </w:r>
      <w:r>
        <w:rPr>
          <w:color w:val="000000"/>
          <w:lang w:val="en-US" w:eastAsia="en-US"/>
        </w:rPr>
        <w:t xml:space="preserve"> Rox., Public way, from opposite 41 Hawthorne Street to opposite 126 Thornton Street.</w:t>
        <w:tab/>
        <w:tab/>
        <w:t>11</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Ellison Avenue,</w:t>
      </w:r>
      <w:r>
        <w:rPr>
          <w:color w:val="000000"/>
          <w:lang w:val="en-US" w:eastAsia="en-US"/>
        </w:rPr>
        <w:t xml:space="preserve"> Dor., Public way, from 101 Gallivan Boulevard to 1162 Morton Street.</w:t>
        <w:tab/>
        <w:tab/>
        <w:t>17</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Ellswood Street,</w:t>
      </w:r>
      <w:r>
        <w:rPr>
          <w:color w:val="000000"/>
          <w:lang w:val="en-US" w:eastAsia="en-US"/>
        </w:rPr>
        <w:t xml:space="preserve"> W.R., Public way, from 440 Baker Street to approximately 320 feet southwesterly.</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Ellsworth Street,</w:t>
      </w:r>
      <w:r>
        <w:rPr>
          <w:color w:val="000000"/>
          <w:lang w:val="en-US" w:eastAsia="en-US"/>
        </w:rPr>
        <w:t xml:space="preserve"> Dor., Public way, from between 1326 and 1342 Dorchester Avenue to 79 Freeport Street.</w:t>
        <w:tab/>
        <w:tab/>
        <w:t>15</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Ellwood Street,</w:t>
      </w:r>
      <w:r>
        <w:rPr>
          <w:color w:val="000000"/>
          <w:lang w:val="en-US" w:eastAsia="en-US"/>
        </w:rPr>
        <w:t xml:space="preserve"> Chsn., from 20 Adams Street to 7 Putnam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7 Putnam Street to approximately 214 feet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20 Adams Street.</w:t>
      </w:r>
      <w:r>
        <w:rPr>
          <w:color w:val="000000"/>
        </w:rPr>
        <w:tab/>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Elm Street,</w:t>
      </w:r>
      <w:r>
        <w:rPr>
          <w:color w:val="000000"/>
          <w:lang w:val="en-US" w:eastAsia="en-US"/>
        </w:rPr>
        <w:t xml:space="preserve"> Chsn., Public way, from 69 High Street to near 256 Medford Street.</w:t>
      </w:r>
    </w:p>
    <w:p>
      <w:pPr>
        <w:pStyle w:val="Tab2"/>
        <w:rPr/>
      </w:pPr>
      <w:r>
        <w:rPr>
          <w:color w:val="000000"/>
        </w:rPr>
        <w:t>1 - 39, 2 - 74</w:t>
        <w:tab/>
        <w:t>2</w:t>
        <w:tab/>
        <w:t>5</w:t>
        <w:tab/>
        <w:t>1</w:t>
        <w:tab/>
        <w:t>1</w:t>
        <w:tab/>
        <w:t>02129</w:t>
      </w:r>
    </w:p>
    <w:p>
      <w:pPr>
        <w:pStyle w:val="Tab2"/>
        <w:spacing w:before="0" w:after="120"/>
        <w:rPr/>
      </w:pPr>
      <w:r>
        <w:rPr>
          <w:color w:val="000000"/>
        </w:rPr>
        <w:t>43 - 125, 76 - 130</w:t>
        <w:tab/>
        <w:t>2</w:t>
        <w:tab/>
        <w:t>4</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Elm Street,</w:t>
      </w:r>
      <w:r>
        <w:rPr>
          <w:color w:val="000000"/>
          <w:lang w:val="en-US" w:eastAsia="en-US"/>
        </w:rPr>
        <w:t xml:space="preserve"> Dor., Public way, from 13 Everett Street to approximately 276 feet southwest of 9 Ashland Street at the M.B.T.A. Railroad.</w:t>
        <w:tab/>
        <w:tab/>
        <w:t>16</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Elm Street,</w:t>
      </w:r>
      <w:r>
        <w:rPr>
          <w:color w:val="000000"/>
          <w:lang w:val="en-US" w:eastAsia="en-US"/>
        </w:rPr>
        <w:t xml:space="preserve"> H.P., Public way, from 70 Arlington Street to 67 West Street.</w:t>
      </w:r>
    </w:p>
    <w:p>
      <w:pPr>
        <w:pStyle w:val="Tab2"/>
        <w:rPr>
          <w:color w:val="000000"/>
        </w:rPr>
      </w:pPr>
      <w:r>
        <w:rPr>
          <w:color w:val="000000"/>
        </w:rPr>
        <w:t>Odd</w:t>
        <w:tab/>
        <w:t>18</w:t>
        <w:tab/>
        <w:t>15</w:t>
        <w:tab/>
        <w:t>5</w:t>
        <w:tab/>
        <w:t>8</w:t>
        <w:tab/>
        <w:t>02136</w:t>
      </w:r>
    </w:p>
    <w:p>
      <w:pPr>
        <w:pStyle w:val="Tab2"/>
        <w:spacing w:before="0" w:after="120"/>
        <w:rPr>
          <w:color w:val="000000"/>
        </w:rPr>
      </w:pPr>
      <w:r>
        <w:rPr>
          <w:color w:val="000000"/>
        </w:rPr>
        <w:t>Even</w:t>
        <w:tab/>
        <w:t>18</w:t>
        <w:tab/>
        <w:t>14</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Elm Street,</w:t>
      </w:r>
      <w:r>
        <w:rPr>
          <w:color w:val="000000"/>
          <w:lang w:val="en-US" w:eastAsia="en-US"/>
        </w:rPr>
        <w:t xml:space="preserve"> W.R., Public way, from 105 Green Street to opposite 93 Sedgwick Street.</w:t>
      </w:r>
    </w:p>
    <w:p>
      <w:pPr>
        <w:pStyle w:val="Tab2"/>
        <w:rPr/>
      </w:pPr>
      <w:r>
        <w:rPr>
          <w:color w:val="000000"/>
        </w:rPr>
        <w:t>1 - 73, 2 - 96</w:t>
        <w:tab/>
        <w:t>19</w:t>
        <w:tab/>
        <w:t>6</w:t>
        <w:tab/>
        <w:t>6</w:t>
        <w:tab/>
        <w:t>2</w:t>
        <w:tab/>
        <w:t>02130</w:t>
      </w:r>
    </w:p>
    <w:p>
      <w:pPr>
        <w:pStyle w:val="Tab2"/>
        <w:spacing w:before="0" w:after="120"/>
        <w:rPr/>
      </w:pPr>
      <w:r>
        <w:rPr>
          <w:color w:val="000000"/>
        </w:rPr>
        <w:t>83 - 95</w:t>
        <w:tab/>
        <w:t>19</w:t>
        <w:tab/>
        <w:t>9</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Elmdale Street,</w:t>
      </w:r>
      <w:r>
        <w:rPr>
          <w:color w:val="000000"/>
          <w:lang w:val="en-US" w:eastAsia="en-US"/>
        </w:rPr>
        <w:t xml:space="preserve"> Dor., Public way, from 416 Adams Street to 72 King Street.</w:t>
        <w:tab/>
        <w:tab/>
        <w:t>16</w:t>
      </w:r>
      <w:r>
        <w:rPr>
          <w:color w:val="000000"/>
        </w:rPr>
        <w:tab/>
      </w:r>
      <w:r>
        <w:rPr>
          <w:color w:val="000000"/>
          <w:lang w:val="en-US" w:eastAsia="en-US"/>
        </w:rPr>
        <w:t>5</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Elmer Road,</w:t>
      </w:r>
      <w:r>
        <w:rPr>
          <w:color w:val="000000"/>
          <w:lang w:val="en-US" w:eastAsia="en-US"/>
        </w:rPr>
        <w:t xml:space="preserve"> Dor., Public way, from 653 Adams Street to 10 Carruth Street.</w:t>
        <w:tab/>
        <w:tab/>
        <w:t>16</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Elm Hill Avenue,</w:t>
      </w:r>
      <w:r>
        <w:rPr>
          <w:color w:val="000000"/>
          <w:lang w:val="en-US" w:eastAsia="en-US"/>
        </w:rPr>
        <w:t xml:space="preserve"> Rox., Public way, from 218 Seaver Street to 545 Warren Street.</w:t>
      </w:r>
    </w:p>
    <w:p>
      <w:pPr>
        <w:pStyle w:val="Tab2"/>
        <w:rPr/>
      </w:pPr>
      <w:r>
        <w:rPr>
          <w:color w:val="000000"/>
        </w:rPr>
        <w:t>1 - 81</w:t>
        <w:tab/>
        <w:t>12</w:t>
        <w:tab/>
        <w:t>9</w:t>
        <w:tab/>
        <w:t>7</w:t>
        <w:tab/>
        <w:t>10</w:t>
        <w:tab/>
        <w:t>02121</w:t>
      </w:r>
    </w:p>
    <w:p>
      <w:pPr>
        <w:pStyle w:val="Tab2"/>
        <w:rPr/>
      </w:pPr>
      <w:r>
        <w:rPr>
          <w:color w:val="000000"/>
        </w:rPr>
        <w:t>2 - 76</w:t>
        <w:tab/>
        <w:t>12</w:t>
        <w:tab/>
        <w:t>2</w:t>
        <w:tab/>
        <w:t>7</w:t>
        <w:tab/>
        <w:t>10</w:t>
        <w:tab/>
        <w:t>02121</w:t>
      </w:r>
    </w:p>
    <w:p>
      <w:pPr>
        <w:pStyle w:val="Tab2"/>
        <w:spacing w:before="0" w:after="120"/>
        <w:rPr/>
      </w:pPr>
      <w:r>
        <w:rPr>
          <w:color w:val="000000"/>
        </w:rPr>
        <w:t>78 - 124, 85 - 129</w:t>
        <w:tab/>
        <w:t>12</w:t>
        <w:tab/>
        <w:t>7</w:t>
        <w:tab/>
        <w:t>7</w:t>
        <w:tab/>
        <w:t>10</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Elm Hill Entrance</w:t>
      </w:r>
      <w:r>
        <w:rPr>
          <w:color w:val="000000"/>
          <w:lang w:val="en-US" w:eastAsia="en-US"/>
        </w:rPr>
        <w:t>, W.R., from opposite 218 Seaver Street at Elm Hill Avenue to Old Trail Road (within Franklin Park).</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entrance, into Franklin Park, is under the care, control and custody of the Boston Parks and Recreation Department.</w:t>
        <w:tab/>
        <w:tab/>
        <w:t>12</w:t>
        <w:tab/>
        <w:t>7</w:t>
        <w:tab/>
        <w:t>7</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Elm Hill Park</w:t>
      </w:r>
      <w:r>
        <w:rPr>
          <w:color w:val="000000"/>
          <w:lang w:val="en-US" w:eastAsia="en-US"/>
        </w:rPr>
        <w:t>, Rox., Public way, from 552 Warren Street to approximately 505 feet southeasterly.</w:t>
        <w:tab/>
        <w:tab/>
        <w:t>12</w:t>
      </w:r>
      <w:r>
        <w:rPr>
          <w:color w:val="000000"/>
        </w:rPr>
        <w:tab/>
      </w:r>
      <w:r>
        <w:rPr>
          <w:color w:val="000000"/>
          <w:lang w:val="en-US" w:eastAsia="en-US"/>
        </w:rPr>
        <w:t>2</w:t>
      </w:r>
      <w:r>
        <w:rPr>
          <w:color w:val="000000"/>
        </w:rPr>
        <w:tab/>
      </w:r>
      <w:r>
        <w:rPr>
          <w:color w:val="000000"/>
          <w:lang w:val="en-US" w:eastAsia="en-US"/>
        </w:rPr>
        <w:t>7</w:t>
      </w:r>
      <w:r>
        <w:rPr>
          <w:color w:val="000000"/>
        </w:rPr>
        <w:tab/>
        <w:t>10</w:t>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Elmhurst Street,</w:t>
      </w:r>
      <w:r>
        <w:rPr>
          <w:color w:val="000000"/>
          <w:lang w:val="en-US" w:eastAsia="en-US"/>
        </w:rPr>
        <w:t xml:space="preserve"> Dor., Public way, from 103 Norfolk Street to 108 Southern Avenue.</w:t>
        <w:tab/>
        <w:tab/>
        <w:t>17</w:t>
      </w:r>
      <w:r>
        <w:rPr>
          <w:color w:val="000000"/>
        </w:rPr>
        <w:tab/>
      </w:r>
      <w:r>
        <w:rPr>
          <w:color w:val="000000"/>
          <w:lang w:val="en-US" w:eastAsia="en-US"/>
        </w:rPr>
        <w:t>5</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Elmira Street,</w:t>
      </w:r>
      <w:r>
        <w:rPr>
          <w:color w:val="000000"/>
          <w:lang w:val="en-US" w:eastAsia="en-US"/>
        </w:rPr>
        <w:t xml:space="preserve"> Bri., Public way, from 274 Market Street to 68 Murdock Street.</w:t>
      </w:r>
    </w:p>
    <w:p>
      <w:pPr>
        <w:pStyle w:val="Tab2"/>
        <w:rPr>
          <w:color w:val="000000"/>
        </w:rPr>
      </w:pPr>
      <w:r>
        <w:rPr>
          <w:color w:val="000000"/>
        </w:rPr>
        <w:t>Odd</w:t>
        <w:tab/>
        <w:t>22</w:t>
        <w:tab/>
        <w:t>3</w:t>
        <w:tab/>
        <w:t>9</w:t>
        <w:tab/>
        <w:t>4</w:t>
        <w:tab/>
        <w:t>02135</w:t>
      </w:r>
    </w:p>
    <w:p>
      <w:pPr>
        <w:pStyle w:val="Tab2"/>
        <w:spacing w:before="0" w:after="120"/>
        <w:rPr>
          <w:color w:val="000000"/>
        </w:rPr>
      </w:pPr>
      <w:r>
        <w:rPr>
          <w:color w:val="000000"/>
        </w:rPr>
        <w:t>Even</w:t>
        <w:tab/>
        <w:t>22</w:t>
        <w:tab/>
        <w:t>6</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Elm Lawn</w:t>
      </w:r>
      <w:r>
        <w:rPr>
          <w:color w:val="000000"/>
          <w:lang w:val="en-US" w:eastAsia="en-US"/>
        </w:rPr>
        <w:t>, Dor., Public way, from opposite 291 Centre Street to approximately 237 feet northeasterly.</w:t>
        <w:tab/>
        <w:tab/>
        <w:t>16</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Elmont Street,</w:t>
      </w:r>
      <w:r>
        <w:rPr>
          <w:color w:val="000000"/>
          <w:lang w:val="en-US" w:eastAsia="en-US"/>
        </w:rPr>
        <w:t xml:space="preserve"> Dor., Public way, from 30 Vassar Street to 7 Waterlow Street.</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Elmore Street,</w:t>
      </w:r>
      <w:r>
        <w:rPr>
          <w:color w:val="000000"/>
          <w:lang w:val="en-US" w:eastAsia="en-US"/>
        </w:rPr>
        <w:t xml:space="preserve"> Rox., Public way, from 215 Walnut Avenue to 2806 Washington Street.</w:t>
      </w:r>
    </w:p>
    <w:p>
      <w:pPr>
        <w:pStyle w:val="Tab2"/>
        <w:rPr/>
      </w:pPr>
      <w:r>
        <w:rPr>
          <w:color w:val="000000"/>
        </w:rPr>
        <w:t>1 - 59</w:t>
        <w:tab/>
        <w:t>11</w:t>
        <w:tab/>
        <w:t>3</w:t>
        <w:tab/>
        <w:t>7</w:t>
        <w:tab/>
        <w:t>10</w:t>
        <w:tab/>
        <w:t>02119</w:t>
      </w:r>
    </w:p>
    <w:p>
      <w:pPr>
        <w:pStyle w:val="Tab2"/>
        <w:rPr/>
      </w:pPr>
      <w:r>
        <w:rPr>
          <w:color w:val="000000"/>
        </w:rPr>
        <w:t>2 - 22</w:t>
        <w:tab/>
        <w:t>11</w:t>
        <w:tab/>
        <w:t>2</w:t>
        <w:tab/>
        <w:t>7</w:t>
        <w:tab/>
        <w:t>10</w:t>
        <w:tab/>
        <w:t>02119</w:t>
      </w:r>
    </w:p>
    <w:p>
      <w:pPr>
        <w:pStyle w:val="Tab2"/>
        <w:spacing w:before="0" w:after="120"/>
        <w:rPr/>
      </w:pPr>
      <w:r>
        <w:rPr>
          <w:color w:val="000000"/>
        </w:rPr>
        <w:t>24 - 60</w:t>
        <w:tab/>
        <w:t>12</w:t>
        <w:tab/>
        <w:t>3</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Elmwood Street,</w:t>
      </w:r>
      <w:r>
        <w:rPr>
          <w:color w:val="000000"/>
          <w:lang w:val="en-US" w:eastAsia="en-US"/>
        </w:rPr>
        <w:t xml:space="preserve"> Rox., Public way, from 1 Malcolm X Boulevard to 291 Roxbury Street.</w:t>
      </w:r>
    </w:p>
    <w:p>
      <w:pPr>
        <w:pStyle w:val="Tab2"/>
        <w:rPr>
          <w:color w:val="000000"/>
        </w:rPr>
      </w:pPr>
      <w:r>
        <w:rPr>
          <w:color w:val="000000"/>
        </w:rPr>
        <w:t>Odd</w:t>
        <w:tab/>
        <w:t>9</w:t>
        <w:tab/>
        <w:t>5</w:t>
        <w:tab/>
        <w:t>7</w:t>
        <w:tab/>
        <w:t>10</w:t>
        <w:tab/>
        <w:t>02120</w:t>
      </w:r>
    </w:p>
    <w:p>
      <w:pPr>
        <w:pStyle w:val="Tab2"/>
        <w:spacing w:before="0" w:after="120"/>
        <w:rPr>
          <w:color w:val="000000"/>
        </w:rPr>
      </w:pPr>
      <w:r>
        <w:rPr>
          <w:color w:val="000000"/>
        </w:rPr>
        <w:t>Even</w:t>
        <w:tab/>
        <w:t>9</w:t>
        <w:tab/>
        <w:t>4</w:t>
        <w:tab/>
        <w:t>7</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Elton Street,</w:t>
      </w:r>
      <w:r>
        <w:rPr>
          <w:color w:val="000000"/>
          <w:lang w:val="en-US" w:eastAsia="en-US"/>
        </w:rPr>
        <w:t xml:space="preserve"> Dor., Public way, from 1078 Dorchester Avenue to 22 Sagamore Street.</w:t>
        <w:tab/>
        <w:tab/>
        <w:t>13</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Elven Road,</w:t>
      </w:r>
      <w:r>
        <w:rPr>
          <w:color w:val="000000"/>
          <w:lang w:val="en-US" w:eastAsia="en-US"/>
        </w:rPr>
        <w:t xml:space="preserve"> W.R., Public way, from near 105 Brookway Road to 3952 Washington Street.</w:t>
        <w:tab/>
        <w:tab/>
        <w:t>19</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Elwell Road,</w:t>
      </w:r>
      <w:r>
        <w:rPr>
          <w:color w:val="000000"/>
          <w:lang w:val="en-US" w:eastAsia="en-US"/>
        </w:rPr>
        <w:t xml:space="preserve"> W.R., Public way, from near 119 Allandale Street to approximately 308 feet northwesterly.</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Elwyn Road,</w:t>
      </w:r>
      <w:r>
        <w:rPr>
          <w:color w:val="000000"/>
          <w:lang w:val="en-US" w:eastAsia="en-US"/>
        </w:rPr>
        <w:t xml:space="preserve"> Dor., Public way, from 525 Park Street to approximately 103 feet northwest of 41 Kenberma Road.</w:t>
        <w:tab/>
        <w:tab/>
        <w:t>17</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Ely Road,</w:t>
      </w:r>
      <w:r>
        <w:rPr>
          <w:color w:val="000000"/>
          <w:lang w:val="en-US" w:eastAsia="en-US"/>
        </w:rPr>
        <w:t xml:space="preserve"> Dor., Public way, from opposite 19 Frederika Street to Kenmare Road.</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rPr/>
      </w:pPr>
      <w:r>
        <w:rPr>
          <w:b/>
          <w:color w:val="000000"/>
          <w:lang w:val="en-US" w:eastAsia="en-US"/>
        </w:rPr>
        <w:t>Embankment Road,</w:t>
      </w:r>
      <w:r>
        <w:rPr>
          <w:color w:val="000000"/>
          <w:lang w:val="en-US" w:eastAsia="en-US"/>
        </w:rPr>
        <w:t xml:space="preserve"> B.P., from 100 Beacon Street to 160 Charles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color w:val="000000"/>
          <w:lang w:val="en-US" w:eastAsia="en-US"/>
        </w:rPr>
        <w:t xml:space="preserve">  </w:t>
      </w:r>
      <w:r>
        <w:rPr>
          <w:b/>
          <w:color w:val="000000"/>
          <w:lang w:val="en-US" w:eastAsia="en-US"/>
        </w:rPr>
        <w:t>Note;</w:t>
      </w:r>
      <w:r>
        <w:rPr>
          <w:color w:val="000000"/>
          <w:lang w:val="en-US" w:eastAsia="en-US"/>
        </w:rPr>
        <w:t xml:space="preserve"> the portion of Embankment Road, from near 96 Beacon Street to 165 Mt. Vernon Street, was name changed to David G. Mugar Way.</w:t>
        <w:tab/>
        <w:tab/>
        <w:t>5</w:t>
        <w:tab/>
        <w:t>5</w:t>
        <w:tab/>
        <w:t>8</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Embassy Road,</w:t>
      </w:r>
      <w:r>
        <w:rPr>
          <w:color w:val="000000"/>
          <w:lang w:val="en-US" w:eastAsia="en-US"/>
        </w:rPr>
        <w:t xml:space="preserve"> Bri., Public way, from 183 Chestnut Hill Avenue to opposite 5 Chiswick Terrace.</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Emelia Terrace,</w:t>
      </w:r>
      <w:r>
        <w:rPr>
          <w:color w:val="000000"/>
          <w:lang w:val="en-US" w:eastAsia="en-US"/>
        </w:rPr>
        <w:t xml:space="preserve"> W.R., Public way, from opposite 103 Willow Street to approximately 250 feet southwesterly.</w:t>
        <w:tab/>
        <w:tab/>
        <w:t>20</w:t>
      </w:r>
      <w:r>
        <w:rPr>
          <w:color w:val="000000"/>
        </w:rPr>
        <w:tab/>
      </w:r>
      <w:r>
        <w:rPr>
          <w:color w:val="000000"/>
          <w:lang w:val="en-US" w:eastAsia="en-US"/>
        </w:rPr>
        <w:t>18</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Emerald Court,</w:t>
      </w:r>
      <w:r>
        <w:rPr>
          <w:color w:val="000000"/>
          <w:lang w:val="en-US" w:eastAsia="en-US"/>
        </w:rPr>
        <w:t xml:space="preserve"> B.P., Public way, from Shawmut Avenue between East Berkeley Street and Millicent Way to approximately 350 feet northwesterly and northeasterly.</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Emerson Place,</w:t>
      </w:r>
      <w:r>
        <w:rPr>
          <w:color w:val="000000"/>
          <w:lang w:val="en-US" w:eastAsia="en-US"/>
        </w:rPr>
        <w:t xml:space="preserve"> B.P., Private way, from Blossom Street to northerly.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 xml:space="preserve">Note; </w:t>
      </w:r>
      <w:r>
        <w:rPr>
          <w:color w:val="000000"/>
          <w:lang w:val="en-US" w:eastAsia="en-US"/>
        </w:rPr>
        <w:t>this place, is not for public use.</w:t>
      </w:r>
      <w:r>
        <w:rPr>
          <w:color w:val="000000"/>
        </w:rPr>
        <w:tab/>
        <w:tab/>
        <w:t>3</w:t>
        <w:tab/>
        <w:t>5</w:t>
        <w:tab/>
        <w:t>8</w:t>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Emerson Street,</w:t>
      </w:r>
      <w:r>
        <w:rPr>
          <w:color w:val="000000"/>
          <w:lang w:val="en-US" w:eastAsia="en-US"/>
        </w:rPr>
        <w:t xml:space="preserve"> S.B., Public way, from 22 Dorchester Street to 99 M Street.</w:t>
      </w:r>
    </w:p>
    <w:p>
      <w:pPr>
        <w:pStyle w:val="Tab2"/>
        <w:rPr/>
      </w:pPr>
      <w:r>
        <w:rPr>
          <w:color w:val="000000"/>
        </w:rPr>
        <w:t>1 - 117</w:t>
        <w:tab/>
        <w:t>6</w:t>
        <w:tab/>
        <w:t>4</w:t>
        <w:tab/>
        <w:t>2</w:t>
        <w:tab/>
        <w:t>5</w:t>
        <w:tab/>
        <w:t>02127</w:t>
      </w:r>
    </w:p>
    <w:p>
      <w:pPr>
        <w:pStyle w:val="Tab2"/>
        <w:rPr/>
      </w:pPr>
      <w:r>
        <w:rPr>
          <w:color w:val="000000"/>
        </w:rPr>
        <w:t>2 - 212, 133 - 199</w:t>
        <w:tab/>
        <w:t>6</w:t>
        <w:tab/>
        <w:t>5</w:t>
        <w:tab/>
        <w:t>2</w:t>
        <w:tab/>
        <w:t>5</w:t>
        <w:tab/>
        <w:t>02127</w:t>
      </w:r>
    </w:p>
    <w:p>
      <w:pPr>
        <w:pStyle w:val="Tab2"/>
        <w:rPr/>
      </w:pPr>
      <w:r>
        <w:rPr>
          <w:color w:val="000000"/>
        </w:rPr>
        <w:t>225 - 275, 234 - 324</w:t>
        <w:tab/>
        <w:t>6</w:t>
        <w:tab/>
        <w:t>7</w:t>
        <w:tab/>
        <w:t>2</w:t>
        <w:tab/>
        <w:t>5</w:t>
        <w:tab/>
        <w:t>02127</w:t>
      </w:r>
    </w:p>
    <w:p>
      <w:pPr>
        <w:pStyle w:val="Tab2"/>
        <w:spacing w:before="0" w:after="120"/>
        <w:rPr/>
      </w:pPr>
      <w:r>
        <w:rPr>
          <w:color w:val="000000"/>
        </w:rPr>
        <w:t>281 - 323</w:t>
        <w:tab/>
        <w:t>6</w:t>
        <w:tab/>
        <w:t>6</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Emery Road,</w:t>
      </w:r>
      <w:r>
        <w:rPr>
          <w:color w:val="000000"/>
          <w:lang w:val="en-US" w:eastAsia="en-US"/>
        </w:rPr>
        <w:t xml:space="preserve"> Bri., Private way, from 449 Cambridge Street to near 32 Rugg Road.</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Emmet Place,</w:t>
      </w:r>
      <w:r>
        <w:rPr>
          <w:color w:val="000000"/>
          <w:lang w:val="en-US" w:eastAsia="en-US"/>
        </w:rPr>
        <w:t xml:space="preserve"> E.B., Private way, from 17 Everett Street to 37 Everett Street.</w:t>
        <w:tab/>
        <w:tab/>
        <w:t>1</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Emmet Street,</w:t>
      </w:r>
      <w:r>
        <w:rPr>
          <w:color w:val="000000"/>
          <w:lang w:val="en-US" w:eastAsia="en-US"/>
        </w:rPr>
        <w:t xml:space="preserve"> H.P., Private way, from 30 Hale Street to northwesterly.</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Emmet Street,</w:t>
      </w:r>
      <w:r>
        <w:rPr>
          <w:color w:val="000000"/>
          <w:lang w:val="en-US" w:eastAsia="en-US"/>
        </w:rPr>
        <w:t xml:space="preserve"> S.B., Public way, from 613 East Second Street to 524 East Third Street.</w:t>
        <w:tab/>
        <w:tab/>
        <w:t>6</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Emmons Street,</w:t>
      </w:r>
      <w:r>
        <w:rPr>
          <w:color w:val="000000"/>
          <w:lang w:val="en-US" w:eastAsia="en-US"/>
        </w:rPr>
        <w:t xml:space="preserve"> E.B., Public way, from 28 Chelsea Street to 75 Paris Street.</w:t>
        <w:tab/>
        <w:tab/>
        <w:t>1</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Emmonsdale Road,</w:t>
      </w:r>
      <w:r>
        <w:rPr>
          <w:color w:val="000000"/>
          <w:lang w:val="en-US" w:eastAsia="en-US"/>
        </w:rPr>
        <w:t xml:space="preserve"> W.R., Public way, from 34 Linnet Street to 81 Martin Street.</w:t>
      </w:r>
    </w:p>
    <w:p>
      <w:pPr>
        <w:pStyle w:val="Tab2"/>
        <w:rPr/>
      </w:pPr>
      <w:r>
        <w:rPr>
          <w:color w:val="000000"/>
        </w:rPr>
        <w:t>1 - 39, 2 - 66</w:t>
        <w:tab/>
        <w:t>20</w:t>
        <w:tab/>
        <w:t>14</w:t>
        <w:tab/>
        <w:t>6</w:t>
        <w:tab/>
        <w:t>6</w:t>
        <w:tab/>
        <w:t>02132</w:t>
      </w:r>
    </w:p>
    <w:p>
      <w:pPr>
        <w:pStyle w:val="Tab2"/>
        <w:spacing w:before="0" w:after="120"/>
        <w:rPr/>
      </w:pPr>
      <w:r>
        <w:rPr>
          <w:color w:val="000000"/>
        </w:rPr>
        <w:t>43 - 87, 66 - 86</w:t>
        <w:tab/>
        <w:t>20</w:t>
        <w:tab/>
        <w:t>10</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Empire Street,</w:t>
      </w:r>
      <w:r>
        <w:rPr>
          <w:color w:val="000000"/>
          <w:lang w:val="en-US" w:eastAsia="en-US"/>
        </w:rPr>
        <w:t xml:space="preserve"> Bri., from 5 Hooker Street to approximately 271 feet northeast of North Harvard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highlight w:val="yellow"/>
          <w:lang w:val="en-US" w:eastAsia="en-US"/>
        </w:rPr>
      </w:pPr>
      <w:r>
        <w:rPr>
          <w:color w:val="000000"/>
          <w:lang w:val="en-US" w:eastAsia="en-US"/>
        </w:rPr>
        <w:t>Public way, from near 510 Lincoln Street to approximately 271 feet northeast of North Harvard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5 Hooker Street to near 510 Lincoln Street.</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Emrose Terrace,</w:t>
      </w:r>
      <w:r>
        <w:rPr>
          <w:color w:val="000000"/>
          <w:lang w:val="en-US" w:eastAsia="en-US"/>
        </w:rPr>
        <w:t xml:space="preserve"> Dor., Public way, from 119 Magnolia Street to approximately 190 feet northwesterly.</w:t>
        <w:tab/>
        <w:tab/>
        <w:t>13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Endicott Court,</w:t>
      </w:r>
      <w:r>
        <w:rPr>
          <w:color w:val="000000"/>
          <w:lang w:val="en-US" w:eastAsia="en-US"/>
        </w:rPr>
        <w:t xml:space="preserve"> B.P., Private way, from 178 Endicott Street to southwesterly.</w:t>
        <w:tab/>
        <w:tab/>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Endicott Street,</w:t>
      </w:r>
      <w:r>
        <w:rPr>
          <w:color w:val="000000"/>
          <w:lang w:val="en-US" w:eastAsia="en-US"/>
        </w:rPr>
        <w:t xml:space="preserve"> B.P., Public way, from 283 Causeway Street to near 28 Cross Street.</w:t>
      </w:r>
    </w:p>
    <w:p>
      <w:pPr>
        <w:pStyle w:val="Tab2"/>
        <w:rPr/>
      </w:pPr>
      <w:r>
        <w:rPr>
          <w:color w:val="000000"/>
        </w:rPr>
        <w:t>1 - 67, 2 - 50</w:t>
        <w:tab/>
        <w:t>3</w:t>
        <w:tab/>
        <w:t>3</w:t>
        <w:tab/>
        <w:t>1</w:t>
        <w:tab/>
        <w:t>1</w:t>
        <w:tab/>
        <w:t>02113</w:t>
      </w:r>
    </w:p>
    <w:p>
      <w:pPr>
        <w:pStyle w:val="Tab2"/>
        <w:spacing w:before="0" w:after="120"/>
        <w:rPr/>
      </w:pPr>
      <w:r>
        <w:rPr>
          <w:color w:val="000000"/>
        </w:rPr>
        <w:t>52 - 220, 73 - 225</w:t>
        <w:tab/>
        <w:t>3</w:t>
        <w:tab/>
        <w:t>4</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Endicott Terrace,</w:t>
      </w:r>
      <w:r>
        <w:rPr>
          <w:color w:val="000000"/>
          <w:lang w:val="en-US" w:eastAsia="en-US"/>
        </w:rPr>
        <w:t xml:space="preserve"> Dor., Private way, from 1653 Dorchester Avenue to northwesterly.</w:t>
        <w:tab/>
        <w:tab/>
        <w:t>16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Enfield Street,</w:t>
      </w:r>
      <w:r>
        <w:rPr>
          <w:color w:val="000000"/>
          <w:lang w:val="en-US" w:eastAsia="en-US"/>
        </w:rPr>
        <w:t xml:space="preserve"> W.R., Public way, from 90 Robinwood Avenue to 47 Spring Park Avenue.</w:t>
        <w:tab/>
        <w:tab/>
        <w:t>19</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Englewood Avenue,</w:t>
      </w:r>
      <w:r>
        <w:rPr>
          <w:color w:val="000000"/>
          <w:lang w:val="en-US" w:eastAsia="en-US"/>
        </w:rPr>
        <w:t xml:space="preserve"> Bri., Public way, from 332 Chestnut Hill Avenue to the Boston and Brookline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 xml:space="preserve">Note; </w:t>
      </w:r>
      <w:r>
        <w:rPr>
          <w:color w:val="000000"/>
          <w:lang w:val="en-US" w:eastAsia="en-US"/>
        </w:rPr>
        <w:t xml:space="preserve">addresses: </w:t>
      </w:r>
      <w:r>
        <w:rPr>
          <w:color w:val="000000"/>
        </w:rPr>
        <w:t>1 - 37, 2 - 36; are within the Town of Brookline.</w:t>
      </w:r>
    </w:p>
    <w:p>
      <w:pPr>
        <w:pStyle w:val="Tab2"/>
        <w:rPr/>
      </w:pPr>
      <w:r>
        <w:rPr>
          <w:color w:val="000000"/>
        </w:rPr>
        <w:t>38 - 106, 39 - 93</w:t>
        <w:tab/>
        <w:t>21</w:t>
        <w:tab/>
        <w:t>14</w:t>
        <w:tab/>
        <w:t>9</w:t>
        <w:tab/>
        <w:t>4</w:t>
        <w:tab/>
        <w:t>02135</w:t>
      </w:r>
    </w:p>
    <w:p>
      <w:pPr>
        <w:pStyle w:val="Tab2"/>
        <w:rPr/>
      </w:pPr>
      <w:r>
        <w:rPr>
          <w:color w:val="000000"/>
        </w:rPr>
        <w:t>101 - 117, 116 - 140</w:t>
        <w:tab/>
        <w:t>21</w:t>
        <w:tab/>
        <w:t>15</w:t>
        <w:tab/>
        <w:t>9</w:t>
        <w:tab/>
        <w:t>4</w:t>
        <w:tab/>
        <w:t>02135</w:t>
      </w:r>
    </w:p>
    <w:p>
      <w:pPr>
        <w:pStyle w:val="Tab2"/>
        <w:spacing w:before="0" w:after="120"/>
        <w:rPr/>
      </w:pPr>
      <w:r>
        <w:rPr>
          <w:color w:val="000000"/>
        </w:rPr>
        <w:t>125 - 145</w:t>
        <w:tab/>
        <w:t>21</w:t>
        <w:tab/>
        <w:t>16</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Enneking Parkway,</w:t>
      </w:r>
      <w:r>
        <w:rPr>
          <w:color w:val="000000"/>
          <w:lang w:val="en-US" w:eastAsia="en-US"/>
        </w:rPr>
        <w:t xml:space="preserve"> H.P., W.R., from 82 Gordon Avenue through the Stony Brook Reservation to Washington Street opposite 2 La Grange Street and also to opposite 4635 Washington Street at the West Roxbury Parkway.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tab/>
        <w:tab/>
        <w:t>18</w:t>
        <w:tab/>
        <w:t>19</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ind w:left="86" w:right="2156" w:hanging="86"/>
        <w:rPr/>
      </w:pPr>
      <w:r>
        <w:rPr>
          <w:b/>
          <w:color w:val="000000"/>
          <w:lang w:val="en-US" w:eastAsia="en-US"/>
        </w:rPr>
        <w:t>Ennis Road,</w:t>
      </w:r>
      <w:r>
        <w:rPr>
          <w:color w:val="000000"/>
          <w:lang w:val="en-US" w:eastAsia="en-US"/>
        </w:rPr>
        <w:t xml:space="preserve"> W.R., Public way, from 26 School Street to approximately 370 feet southwesterly.</w:t>
        <w:tab/>
        <w:tab/>
        <w:t>11</w:t>
        <w:tab/>
        <w:t>5</w:t>
        <w:tab/>
        <w:t>7</w:t>
      </w:r>
      <w:r>
        <w:rPr>
          <w:color w:val="000000"/>
        </w:rPr>
        <w:tab/>
      </w:r>
      <w:r>
        <w:rPr>
          <w:color w:val="000000"/>
          <w:lang w:val="en-US" w:eastAsia="en-US"/>
        </w:rPr>
        <w:t>2</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Enterprise Street,</w:t>
      </w:r>
      <w:r>
        <w:rPr>
          <w:color w:val="000000"/>
          <w:lang w:val="en-US" w:eastAsia="en-US"/>
        </w:rPr>
        <w:t xml:space="preserve"> Dor., Public way, from 195 Boston Street to 79 Clapp Street.</w:t>
        <w:tab/>
        <w:tab/>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Epping Street,</w:t>
      </w:r>
      <w:r>
        <w:rPr>
          <w:color w:val="000000"/>
          <w:lang w:val="en-US" w:eastAsia="en-US"/>
        </w:rPr>
        <w:t xml:space="preserve"> Dor., Public way, from 26 Norfolk Street to opposite 622 Washington Street.</w:t>
        <w:tab/>
        <w:tab/>
        <w:t>17</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Eric Road,</w:t>
      </w:r>
      <w:r>
        <w:rPr>
          <w:color w:val="000000"/>
          <w:lang w:val="en-US" w:eastAsia="en-US"/>
        </w:rPr>
        <w:t xml:space="preserve"> Bri., Public way, from 65 Adamson Street to 274 Lincoln Street.</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Ericsson Street,</w:t>
      </w:r>
      <w:r>
        <w:rPr>
          <w:color w:val="000000"/>
          <w:lang w:val="en-US" w:eastAsia="en-US"/>
        </w:rPr>
        <w:t xml:space="preserve"> Dor., Public way, from opposite 74 Lawley Street to 192 Walnut Street.</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Erie Place,</w:t>
      </w:r>
      <w:r>
        <w:rPr>
          <w:color w:val="000000"/>
          <w:lang w:val="en-US" w:eastAsia="en-US"/>
        </w:rPr>
        <w:t xml:space="preserve"> W.R., Private way, from 70 School Street to southwesterly.</w:t>
        <w:tab/>
        <w:tab/>
        <w:t>11</w:t>
        <w:tab/>
        <w:t>5</w:t>
        <w:tab/>
        <w:t>7</w:t>
      </w:r>
      <w:r>
        <w:rPr>
          <w:color w:val="000000"/>
        </w:rPr>
        <w:tab/>
      </w:r>
      <w:r>
        <w:rPr>
          <w:color w:val="000000"/>
          <w:lang w:val="en-US" w:eastAsia="en-US"/>
        </w:rPr>
        <w:t>2</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Erie Street,</w:t>
      </w:r>
      <w:r>
        <w:rPr>
          <w:color w:val="000000"/>
          <w:lang w:val="en-US" w:eastAsia="en-US"/>
        </w:rPr>
        <w:t xml:space="preserve"> Dor., Public way, from near 40 Glenway Street to 181 Washington Street.</w:t>
      </w:r>
    </w:p>
    <w:p>
      <w:pPr>
        <w:pStyle w:val="Tab2"/>
        <w:rPr/>
      </w:pPr>
      <w:r>
        <w:rPr>
          <w:color w:val="000000"/>
        </w:rPr>
        <w:t>1 - 23</w:t>
        <w:tab/>
        <w:t>14</w:t>
        <w:tab/>
        <w:t>4</w:t>
        <w:tab/>
        <w:t>4</w:t>
        <w:tab/>
        <w:t>3</w:t>
        <w:tab/>
        <w:t>02121</w:t>
      </w:r>
    </w:p>
    <w:p>
      <w:pPr>
        <w:pStyle w:val="Tab2"/>
        <w:rPr/>
      </w:pPr>
      <w:r>
        <w:rPr>
          <w:color w:val="000000"/>
        </w:rPr>
        <w:t>2 - 14</w:t>
        <w:tab/>
        <w:t>14</w:t>
        <w:tab/>
        <w:t>2</w:t>
        <w:tab/>
        <w:t>4</w:t>
        <w:tab/>
        <w:t>3</w:t>
        <w:tab/>
        <w:t>02121</w:t>
      </w:r>
    </w:p>
    <w:p>
      <w:pPr>
        <w:pStyle w:val="Tab2"/>
        <w:rPr/>
      </w:pPr>
      <w:r>
        <w:rPr>
          <w:color w:val="000000"/>
        </w:rPr>
        <w:t>16 - 158, 29 - 89</w:t>
        <w:tab/>
        <w:t>14</w:t>
        <w:tab/>
        <w:t>7</w:t>
        <w:tab/>
        <w:t>4</w:t>
        <w:tab/>
        <w:t>3</w:t>
        <w:tab/>
        <w:t>02121</w:t>
      </w:r>
    </w:p>
    <w:p>
      <w:pPr>
        <w:pStyle w:val="Tab2"/>
        <w:spacing w:before="0" w:after="120"/>
        <w:rPr/>
      </w:pPr>
      <w:r>
        <w:rPr>
          <w:color w:val="000000"/>
        </w:rPr>
        <w:t>93 - 143</w:t>
        <w:tab/>
        <w:t>14</w:t>
        <w:tab/>
        <w:t>3</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Erie Street,</w:t>
      </w:r>
      <w:r>
        <w:rPr>
          <w:color w:val="000000"/>
          <w:lang w:val="en-US" w:eastAsia="en-US"/>
        </w:rPr>
        <w:t xml:space="preserve"> H.P., Private way, from between and opposite 490 and 570 Truman Parkway to between and opposite 490 and 570 Truman Parkway.</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Ernest Avenue,</w:t>
      </w:r>
      <w:r>
        <w:rPr>
          <w:color w:val="000000"/>
          <w:lang w:val="en-US" w:eastAsia="en-US"/>
        </w:rPr>
        <w:t xml:space="preserve"> H.P., Public way, from 1900 River Street to 2 West Milton Street.</w:t>
      </w:r>
    </w:p>
    <w:p>
      <w:pPr>
        <w:pStyle w:val="Tab2"/>
        <w:rPr/>
      </w:pPr>
      <w:r>
        <w:rPr>
          <w:color w:val="000000"/>
        </w:rPr>
        <w:t>1 - 29, 2 - 30</w:t>
        <w:tab/>
        <w:t>18</w:t>
        <w:tab/>
        <w:t>20</w:t>
        <w:tab/>
        <w:t>5</w:t>
        <w:tab/>
        <w:t>8</w:t>
        <w:tab/>
        <w:t>02136</w:t>
      </w:r>
    </w:p>
    <w:p>
      <w:pPr>
        <w:pStyle w:val="Tab2"/>
        <w:spacing w:before="0" w:after="120"/>
        <w:rPr/>
      </w:pPr>
      <w:r>
        <w:rPr>
          <w:color w:val="000000"/>
        </w:rPr>
        <w:t>33 - 49, 34 - 50</w:t>
        <w:tab/>
        <w:t>18</w:t>
        <w:tab/>
        <w:t>19</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Ernst Street,</w:t>
      </w:r>
      <w:r>
        <w:rPr>
          <w:color w:val="000000"/>
          <w:lang w:val="en-US" w:eastAsia="en-US"/>
        </w:rPr>
        <w:t xml:space="preserve"> Rox., Public way, from between 60 and 70 Bragdon Street to 61 West Walnut Park.</w:t>
        <w:tab/>
        <w:tab/>
        <w:t>11</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Errol Street,</w:t>
      </w:r>
      <w:r>
        <w:rPr>
          <w:color w:val="000000"/>
          <w:lang w:val="en-US" w:eastAsia="en-US"/>
        </w:rPr>
        <w:t xml:space="preserve"> Dor., Private way, from 606 Harvard Street to 39 Westmore Road.</w:t>
        <w:tab/>
        <w:tab/>
        <w:t>14</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Eskridge Street,</w:t>
      </w:r>
      <w:r>
        <w:rPr>
          <w:color w:val="000000"/>
          <w:lang w:val="en-US" w:eastAsia="en-US"/>
        </w:rPr>
        <w:t xml:space="preserve"> Dor., Private way, from 37 Maryknoll Street to northwest of 28 Freeland Street.</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Esmond Street,</w:t>
      </w:r>
      <w:r>
        <w:rPr>
          <w:color w:val="000000"/>
          <w:lang w:val="en-US" w:eastAsia="en-US"/>
        </w:rPr>
        <w:t xml:space="preserve"> Dor., Public way, from 750 Blue Hill Avenue to 183 Harvard Street.</w:t>
        <w:tab/>
        <w:tab/>
        <w:t>14</w:t>
      </w:r>
      <w:r>
        <w:rPr>
          <w:color w:val="000000"/>
        </w:rPr>
        <w:tab/>
      </w:r>
      <w:r>
        <w:rPr>
          <w:color w:val="000000"/>
          <w:lang w:val="en-US" w:eastAsia="en-US"/>
        </w:rPr>
        <w:t>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Essex Street,</w:t>
      </w:r>
      <w:r>
        <w:rPr>
          <w:color w:val="000000"/>
          <w:lang w:val="en-US" w:eastAsia="en-US"/>
        </w:rPr>
        <w:t xml:space="preserve"> B.P., Public way, from near 695 Atlantic Avenue to 622 Washington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Essex Street,</w:t>
      </w:r>
      <w:r>
        <w:rPr>
          <w:color w:val="000000"/>
          <w:lang w:val="en-US" w:eastAsia="en-US"/>
        </w:rPr>
        <w:t xml:space="preserve"> Chsn., Public way, from 358 Main Street to Rutherford Avenue between Baldwin Street and West School Street.</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Estabrook Road,</w:t>
      </w:r>
      <w:r>
        <w:rPr>
          <w:color w:val="000000"/>
          <w:lang w:val="en-US" w:eastAsia="en-US"/>
        </w:rPr>
        <w:t xml:space="preserve"> Rox., Public way, from Dewitt Drive between Ruggles Street and 759 Shawmut Avenue to 759 Shawmut Avenue.</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Estella Street,</w:t>
      </w:r>
      <w:r>
        <w:rPr>
          <w:color w:val="000000"/>
          <w:lang w:val="en-US" w:eastAsia="en-US"/>
        </w:rPr>
        <w:t xml:space="preserve"> Dor., Public way, from between 520 and 536 Harvard Street to 607 Morton Street.</w:t>
        <w:tab/>
        <w:tab/>
        <w:t>14</w:t>
      </w:r>
      <w:r>
        <w:rPr>
          <w:color w:val="000000"/>
        </w:rPr>
        <w:tab/>
      </w:r>
      <w:r>
        <w:rPr>
          <w:color w:val="000000"/>
          <w:lang w:val="en-US" w:eastAsia="en-US"/>
        </w:rPr>
        <w:t>11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Estes Avenue,</w:t>
      </w:r>
      <w:r>
        <w:rPr>
          <w:color w:val="000000"/>
          <w:lang w:val="en-US" w:eastAsia="en-US"/>
        </w:rPr>
        <w:t xml:space="preserve"> Dor., Private way, from 50 Wilrose Street to northeasterly.</w:t>
        <w:tab/>
        <w:tab/>
        <w:t>15</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Estey Street,</w:t>
      </w:r>
      <w:r>
        <w:rPr>
          <w:color w:val="000000"/>
          <w:lang w:val="en-US" w:eastAsia="en-US"/>
        </w:rPr>
        <w:t xml:space="preserve"> Rox., Public way, from 170 Fisher Avenue to 103 Lawn Street.</w:t>
        <w:tab/>
        <w:tab/>
        <w:t>10</w:t>
        <w:tab/>
        <w:t>8</w:t>
        <w:tab/>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Esther Road,</w:t>
      </w:r>
      <w:r>
        <w:rPr>
          <w:color w:val="000000"/>
          <w:lang w:val="en-US" w:eastAsia="en-US"/>
        </w:rPr>
        <w:t xml:space="preserve"> W.R., Public way, from 3 Greaton Road to approximately 165 feet northeast of 25 Russett Road.</w:t>
        <w:tab/>
        <w:tab/>
        <w:t>20</w:t>
        <w:tab/>
        <w:t>7</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Estrella Street,</w:t>
      </w:r>
      <w:r>
        <w:rPr>
          <w:color w:val="000000"/>
          <w:lang w:val="en-US" w:eastAsia="en-US"/>
        </w:rPr>
        <w:t xml:space="preserve"> Rox., Public way, from 298 Centre Street to opposite 47 Priesing Street.</w:t>
        <w:tab/>
        <w:tab/>
        <w:t>10</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Ethel Street,</w:t>
      </w:r>
      <w:r>
        <w:rPr>
          <w:color w:val="000000"/>
          <w:lang w:val="en-US" w:eastAsia="en-US"/>
        </w:rPr>
        <w:t xml:space="preserve"> W.R., from opposite 121 Augustus Avenue to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opposite 121 Augustus Avenue to approximately 70 feet southeast of 20 Granada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szCs w:val="24"/>
          <w:lang w:val="en-US" w:eastAsia="en-US"/>
        </w:rPr>
        <w:t>*</w:t>
      </w:r>
      <w:r>
        <w:rPr>
          <w:color w:val="000000"/>
          <w:lang w:val="en-US" w:eastAsia="en-US"/>
        </w:rPr>
        <w:t>Private way, from the end of the public way to southeasterly.</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Etna Street,</w:t>
      </w:r>
      <w:r>
        <w:rPr>
          <w:color w:val="000000"/>
          <w:lang w:val="en-US" w:eastAsia="en-US"/>
        </w:rPr>
        <w:t xml:space="preserve"> Bri., Public way, from 156 North Beacon Street to approximately 208 feet southwest of Elmira Street.</w:t>
      </w:r>
    </w:p>
    <w:p>
      <w:pPr>
        <w:pStyle w:val="Tab2"/>
        <w:rPr/>
      </w:pPr>
      <w:r>
        <w:rPr>
          <w:color w:val="000000"/>
        </w:rPr>
        <w:t>1 - 87, 2 - 88</w:t>
        <w:tab/>
        <w:t>22</w:t>
        <w:tab/>
        <w:t>6</w:t>
        <w:tab/>
        <w:t>9</w:t>
        <w:tab/>
        <w:t>4</w:t>
        <w:tab/>
        <w:t>02135</w:t>
      </w:r>
    </w:p>
    <w:p>
      <w:pPr>
        <w:pStyle w:val="Tab2"/>
        <w:spacing w:before="0" w:after="120"/>
        <w:rPr/>
      </w:pPr>
      <w:r>
        <w:rPr>
          <w:color w:val="000000"/>
        </w:rPr>
        <w:t>93 - 107, 94 - 108</w:t>
        <w:tab/>
        <w:t>22</w:t>
        <w:tab/>
        <w:t>3</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Euclid Street,</w:t>
      </w:r>
      <w:r>
        <w:rPr>
          <w:color w:val="000000"/>
          <w:lang w:val="en-US" w:eastAsia="en-US"/>
        </w:rPr>
        <w:t xml:space="preserve"> Dor., Public way, from 659 Washington Street to opposite 31 Withington Street.</w:t>
        <w:tab/>
        <w:tab/>
        <w:t>17</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Euclid Street,</w:t>
      </w:r>
      <w:r>
        <w:rPr>
          <w:color w:val="000000"/>
          <w:lang w:val="en-US" w:eastAsia="en-US"/>
        </w:rPr>
        <w:t xml:space="preserve"> H.P., Private way, from 15 Poydras to Neponset River Reservation.</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Eugene Circle,</w:t>
      </w:r>
      <w:r>
        <w:rPr>
          <w:color w:val="000000"/>
          <w:lang w:val="en-US" w:eastAsia="en-US"/>
        </w:rPr>
        <w:t xml:space="preserve"> Rox., Private way, from between 251 and 283 Heath Street to northeasterly.</w:t>
        <w:tab/>
        <w:tab/>
        <w:t>10</w:t>
        <w:tab/>
        <w:t>8</w:t>
        <w:tab/>
        <w:t>8</w:t>
      </w:r>
      <w:r>
        <w:rPr>
          <w:color w:val="000000"/>
        </w:rPr>
        <w:tab/>
      </w:r>
      <w:r>
        <w:rPr>
          <w:color w:val="000000"/>
          <w:lang w:val="en-US" w:eastAsia="en-US"/>
        </w:rPr>
        <w:t>10</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Eugenia Road,</w:t>
      </w:r>
      <w:r>
        <w:rPr>
          <w:color w:val="000000"/>
          <w:lang w:val="en-US" w:eastAsia="en-US"/>
        </w:rPr>
        <w:t xml:space="preserve"> W.R., Public way, from 350 Beech Street to 181 Walworth Street.</w:t>
        <w:tab/>
        <w:tab/>
        <w:t>20</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Eulita Terrace,</w:t>
      </w:r>
      <w:r>
        <w:rPr>
          <w:color w:val="000000"/>
          <w:lang w:val="en-US" w:eastAsia="en-US"/>
        </w:rPr>
        <w:t xml:space="preserve"> Bri., Public way, from 115 Union Street near 56 Chestnut Hill Avenue to opposite 56 Winship Street.</w:t>
        <w:tab/>
        <w:tab/>
        <w:t>22</w:t>
      </w:r>
      <w:r>
        <w:rPr>
          <w:color w:val="000000"/>
        </w:rPr>
        <w:tab/>
      </w:r>
      <w:r>
        <w:rPr>
          <w:color w:val="000000"/>
          <w:lang w:val="en-US" w:eastAsia="en-US"/>
        </w:rPr>
        <w:t>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Eunice Street,</w:t>
      </w:r>
      <w:r>
        <w:rPr>
          <w:color w:val="000000"/>
          <w:lang w:val="en-US" w:eastAsia="en-US"/>
        </w:rPr>
        <w:t xml:space="preserve"> Dor., Public way, from 170 Bowdoin Street to approximately 235 feet northwesterly.</w:t>
        <w:tab/>
        <w:tab/>
        <w:t>15</w:t>
        <w:tab/>
        <w:t>2</w:t>
        <w:tab/>
        <w:t>4</w:t>
      </w:r>
      <w:r>
        <w:rPr>
          <w:color w:val="000000"/>
        </w:rPr>
        <w:tab/>
      </w:r>
      <w:r>
        <w:rPr>
          <w:color w:val="000000"/>
          <w:lang w:val="en-US" w:eastAsia="en-US"/>
        </w:rPr>
        <w:t>3</w:t>
      </w:r>
      <w:r>
        <w:rPr>
          <w:color w:val="000000"/>
        </w:rPr>
        <w:tab/>
      </w:r>
      <w:r>
        <w:rPr>
          <w:color w:val="000000"/>
          <w:lang w:val="en-US" w:eastAsia="en-US"/>
        </w:rPr>
        <w:t>02122</w:t>
      </w:r>
    </w:p>
    <w:p>
      <w:pPr>
        <w:pStyle w:val="Normal"/>
        <w:tabs>
          <w:tab w:val="left" w:pos="3240" w:leader="none"/>
          <w:tab w:val="center" w:pos="3600" w:leader="none"/>
          <w:tab w:val="center" w:pos="3960" w:leader="none"/>
          <w:tab w:val="center" w:pos="4320" w:leader="none"/>
          <w:tab w:val="center" w:pos="4680" w:leader="none"/>
          <w:tab w:val="right" w:pos="5400" w:leader="none"/>
        </w:tabs>
        <w:rPr>
          <w:color w:val="000000"/>
          <w:sz w:val="17"/>
          <w:szCs w:val="17"/>
          <w:lang w:val="en-US" w:eastAsia="en-US"/>
        </w:rPr>
      </w:pPr>
      <w:r>
        <w:rPr>
          <w:b/>
          <w:color w:val="000000"/>
          <w:sz w:val="17"/>
          <w:szCs w:val="17"/>
          <w:lang w:val="en-US" w:eastAsia="en-US"/>
        </w:rPr>
        <w:t>Eustis Square,</w:t>
      </w:r>
      <w:r>
        <w:rPr>
          <w:color w:val="000000"/>
          <w:sz w:val="17"/>
          <w:szCs w:val="17"/>
          <w:lang w:val="en-US" w:eastAsia="en-US"/>
        </w:rPr>
        <w:t xml:space="preserve"> Rox.</w:t>
      </w:r>
    </w:p>
    <w:p>
      <w:pPr>
        <w:pStyle w:val="Normal"/>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sz w:val="17"/>
          <w:szCs w:val="17"/>
        </w:rPr>
      </w:pPr>
      <w:r>
        <w:rPr>
          <w:color w:val="000000"/>
          <w:sz w:val="17"/>
          <w:szCs w:val="17"/>
          <w:lang w:val="en-US" w:eastAsia="en-US"/>
        </w:rPr>
        <w:t xml:space="preserve">  </w:t>
      </w:r>
      <w:r>
        <w:rPr>
          <w:b/>
          <w:color w:val="000000"/>
          <w:sz w:val="17"/>
          <w:szCs w:val="17"/>
          <w:lang w:val="en-US" w:eastAsia="en-US"/>
        </w:rPr>
        <w:t>Note;</w:t>
      </w:r>
      <w:r>
        <w:rPr>
          <w:color w:val="000000"/>
          <w:sz w:val="17"/>
          <w:szCs w:val="17"/>
          <w:lang w:val="en-US" w:eastAsia="en-US"/>
        </w:rPr>
        <w:t xml:space="preserve"> see Governor Eustis Square.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Eustis Street,</w:t>
      </w:r>
      <w:r>
        <w:rPr>
          <w:color w:val="000000"/>
          <w:lang w:val="en-US" w:eastAsia="en-US"/>
        </w:rPr>
        <w:t xml:space="preserve"> Rox., Public way, from 24 Magazine Street to 2128 Washington Street.</w:t>
      </w:r>
    </w:p>
    <w:p>
      <w:pPr>
        <w:pStyle w:val="Tab2"/>
        <w:rPr/>
      </w:pPr>
      <w:r>
        <w:rPr>
          <w:color w:val="000000"/>
        </w:rPr>
        <w:t>1 - 111, 2 - 100</w:t>
        <w:tab/>
        <w:t>8</w:t>
        <w:tab/>
        <w:t>4</w:t>
        <w:tab/>
        <w:t>7</w:t>
        <w:tab/>
        <w:t>10</w:t>
        <w:tab/>
        <w:t>02119</w:t>
      </w:r>
    </w:p>
    <w:p>
      <w:pPr>
        <w:pStyle w:val="Tab2"/>
        <w:rPr/>
      </w:pPr>
      <w:r>
        <w:rPr>
          <w:color w:val="000000"/>
        </w:rPr>
        <w:t>116 - 306, 117 - 173</w:t>
        <w:tab/>
        <w:t>8</w:t>
        <w:tab/>
        <w:t>3</w:t>
        <w:tab/>
        <w:t>7</w:t>
        <w:tab/>
        <w:t>10</w:t>
        <w:tab/>
        <w:t>02119</w:t>
      </w:r>
    </w:p>
    <w:p>
      <w:pPr>
        <w:pStyle w:val="Tab2"/>
        <w:spacing w:before="0" w:after="120"/>
        <w:rPr/>
      </w:pPr>
      <w:r>
        <w:rPr>
          <w:color w:val="000000"/>
        </w:rPr>
        <w:t>185 - 305</w:t>
        <w:tab/>
        <w:t>8</w:t>
        <w:tab/>
        <w:t>7</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Euston Path</w:t>
      </w:r>
      <w:r>
        <w:rPr>
          <w:color w:val="000000"/>
          <w:lang w:val="en-US" w:eastAsia="en-US"/>
        </w:rPr>
        <w:t>, Bri., Private way, from 38 Euston Road to 93 Nottinghill Road.</w:t>
        <w:tab/>
        <w:tab/>
        <w:t>21</w:t>
      </w:r>
      <w:r>
        <w:rPr>
          <w:color w:val="000000"/>
        </w:rPr>
        <w:tab/>
      </w:r>
      <w:r>
        <w:rPr>
          <w:color w:val="000000"/>
          <w:lang w:val="en-US" w:eastAsia="en-US"/>
        </w:rPr>
        <w:t>11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Euston Road,</w:t>
      </w:r>
      <w:r>
        <w:rPr>
          <w:color w:val="000000"/>
          <w:lang w:val="en-US" w:eastAsia="en-US"/>
        </w:rPr>
        <w:t xml:space="preserve"> Bri., Public way, from 1695 Commonwealth Avenue to 108 Washington Street.</w:t>
      </w:r>
    </w:p>
    <w:p>
      <w:pPr>
        <w:pStyle w:val="Tab2"/>
        <w:rPr/>
      </w:pPr>
      <w:r>
        <w:rPr>
          <w:color w:val="000000"/>
        </w:rPr>
        <w:t>1 - 85, 2 - 100</w:t>
        <w:tab/>
        <w:t>21</w:t>
        <w:tab/>
        <w:t>11</w:t>
        <w:tab/>
        <w:t>9</w:t>
        <w:tab/>
        <w:t>4</w:t>
        <w:tab/>
        <w:t>02135</w:t>
      </w:r>
    </w:p>
    <w:p>
      <w:pPr>
        <w:pStyle w:val="Tab2"/>
        <w:spacing w:before="0" w:after="120"/>
        <w:rPr/>
      </w:pPr>
      <w:r>
        <w:rPr>
          <w:color w:val="000000"/>
        </w:rPr>
        <w:t>91 - 99</w:t>
        <w:tab/>
        <w:t>21</w:t>
        <w:tab/>
        <w:t>10</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Eutaw Street,</w:t>
      </w:r>
      <w:r>
        <w:rPr>
          <w:color w:val="000000"/>
          <w:lang w:val="en-US" w:eastAsia="en-US"/>
        </w:rPr>
        <w:t xml:space="preserve"> E.B., Public way, from between 315 and 327 Border Street to 85 White Street.</w:t>
      </w:r>
    </w:p>
    <w:p>
      <w:pPr>
        <w:pStyle w:val="Tab2"/>
        <w:rPr/>
      </w:pPr>
      <w:r>
        <w:rPr>
          <w:color w:val="000000"/>
        </w:rPr>
        <w:t>1 - 99, 2 - 98</w:t>
        <w:tab/>
        <w:t>1</w:t>
        <w:tab/>
        <w:t>7</w:t>
        <w:tab/>
        <w:t>1</w:t>
        <w:tab/>
        <w:t>9</w:t>
        <w:tab/>
        <w:t>02128</w:t>
      </w:r>
    </w:p>
    <w:p>
      <w:pPr>
        <w:pStyle w:val="Tab2"/>
        <w:spacing w:before="0" w:after="120"/>
        <w:rPr/>
      </w:pPr>
      <w:r>
        <w:rPr>
          <w:color w:val="000000"/>
        </w:rPr>
        <w:t>100 - 124, 101 - 145</w:t>
        <w:tab/>
        <w:t>1</w:t>
        <w:tab/>
        <w:t>8</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Evandale Terrace,</w:t>
      </w:r>
      <w:r>
        <w:rPr>
          <w:color w:val="000000"/>
          <w:lang w:val="en-US" w:eastAsia="en-US"/>
        </w:rPr>
        <w:t xml:space="preserve"> Dor., Public way, from 257 Savin Hill Avenue to approximately 285 feet northeasterly.</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Evans Road,</w:t>
      </w:r>
      <w:r>
        <w:rPr>
          <w:color w:val="000000"/>
          <w:lang w:val="en-US" w:eastAsia="en-US"/>
        </w:rPr>
        <w:t xml:space="preserve"> Bri., Public way, from 63 Corey Road to the Boston and Brookline Boundary Line.</w:t>
        <w:tab/>
        <w:tab/>
        <w:t>21</w:t>
      </w:r>
      <w:r>
        <w:rPr>
          <w:color w:val="000000"/>
        </w:rPr>
        <w:tab/>
      </w:r>
      <w:r>
        <w:rPr>
          <w:color w:val="000000"/>
          <w:lang w:val="en-US" w:eastAsia="en-US"/>
        </w:rPr>
        <w:t>12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Evans Street,</w:t>
      </w:r>
      <w:r>
        <w:rPr>
          <w:color w:val="000000"/>
          <w:lang w:val="en-US" w:eastAsia="en-US"/>
        </w:rPr>
        <w:t xml:space="preserve"> Dor., Public way, from 83 Milton Avenue to 884 Morton Street.</w:t>
      </w:r>
    </w:p>
    <w:p>
      <w:pPr>
        <w:pStyle w:val="Tab2"/>
        <w:rPr/>
      </w:pPr>
      <w:r>
        <w:rPr>
          <w:color w:val="000000"/>
        </w:rPr>
        <w:t>1 - 67</w:t>
        <w:tab/>
        <w:t>17</w:t>
        <w:tab/>
        <w:t>7</w:t>
        <w:tab/>
        <w:t>4</w:t>
        <w:tab/>
        <w:t>7</w:t>
        <w:tab/>
        <w:t>02124</w:t>
      </w:r>
    </w:p>
    <w:p>
      <w:pPr>
        <w:pStyle w:val="Tab2"/>
        <w:spacing w:before="0" w:after="120"/>
        <w:rPr/>
      </w:pPr>
      <w:r>
        <w:rPr>
          <w:color w:val="000000"/>
        </w:rPr>
        <w:t>2 - 130, 71 - 137</w:t>
        <w:tab/>
        <w:t>17</w:t>
        <w:tab/>
        <w:t>10</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Evans Way</w:t>
      </w:r>
      <w:r>
        <w:rPr>
          <w:color w:val="000000"/>
          <w:lang w:val="en-US" w:eastAsia="en-US"/>
        </w:rPr>
        <w:t>, Rox., from near 230 Fenway to near 555 Huntington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Boston Parks and Recreation Department.</w:t>
      </w:r>
      <w:r>
        <w:rPr>
          <w:color w:val="000000"/>
        </w:rPr>
        <w:tab/>
        <w:tab/>
      </w:r>
      <w:r>
        <w:rPr>
          <w:color w:val="000000"/>
          <w:lang w:val="en-US" w:eastAsia="en-US"/>
        </w:rPr>
        <w:t>4</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Evelyn Street,</w:t>
      </w:r>
      <w:r>
        <w:rPr>
          <w:color w:val="000000"/>
          <w:lang w:val="en-US" w:eastAsia="en-US"/>
        </w:rPr>
        <w:t xml:space="preserve"> Dor., Public way, from 1282 Blue Hill Avenue to 529 Norfolk Street.</w:t>
      </w:r>
    </w:p>
    <w:p>
      <w:pPr>
        <w:pStyle w:val="Tab2"/>
        <w:rPr>
          <w:color w:val="000000"/>
        </w:rPr>
      </w:pPr>
      <w:r>
        <w:rPr>
          <w:color w:val="000000"/>
        </w:rPr>
        <w:t>Odd</w:t>
        <w:tab/>
        <w:t>18</w:t>
        <w:tab/>
        <w:t>2</w:t>
        <w:tab/>
        <w:t>4</w:t>
        <w:tab/>
        <w:t>7</w:t>
        <w:tab/>
        <w:t>02126</w:t>
      </w:r>
    </w:p>
    <w:p>
      <w:pPr>
        <w:pStyle w:val="Tab2"/>
        <w:spacing w:before="0" w:after="120"/>
        <w:rPr>
          <w:color w:val="000000"/>
        </w:rPr>
      </w:pPr>
      <w:r>
        <w:rPr>
          <w:color w:val="000000"/>
        </w:rPr>
        <w:t>Even</w:t>
        <w:tab/>
        <w:t>14</w:t>
        <w:tab/>
        <w:t>14</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Everdean Street,</w:t>
      </w:r>
      <w:r>
        <w:rPr>
          <w:color w:val="000000"/>
          <w:lang w:val="en-US" w:eastAsia="en-US"/>
        </w:rPr>
        <w:t xml:space="preserve"> Dor., Public way, from 333 Freeport Street to 110 Victory Road.</w:t>
        <w:tab/>
        <w:tab/>
        <w:t>16</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Everett Avenue,</w:t>
      </w:r>
      <w:r>
        <w:rPr>
          <w:color w:val="000000"/>
          <w:lang w:val="en-US" w:eastAsia="en-US"/>
        </w:rPr>
        <w:t xml:space="preserve"> Dor., Public way, from 26 Jerome Street to 75 Stoughton Street.</w:t>
      </w:r>
    </w:p>
    <w:p>
      <w:pPr>
        <w:pStyle w:val="Tab2"/>
        <w:rPr>
          <w:color w:val="000000"/>
        </w:rPr>
      </w:pPr>
      <w:r>
        <w:rPr>
          <w:color w:val="000000"/>
        </w:rPr>
        <w:t>Odd</w:t>
        <w:tab/>
        <w:t>13</w:t>
        <w:tab/>
        <w:t>5</w:t>
        <w:tab/>
        <w:t>7</w:t>
        <w:tab/>
        <w:t>7</w:t>
        <w:tab/>
        <w:t>02125</w:t>
      </w:r>
    </w:p>
    <w:p>
      <w:pPr>
        <w:pStyle w:val="Tab2"/>
        <w:spacing w:before="0" w:after="120"/>
        <w:rPr>
          <w:color w:val="000000"/>
        </w:rPr>
      </w:pPr>
      <w:r>
        <w:rPr>
          <w:color w:val="000000"/>
        </w:rPr>
        <w:t>Even</w:t>
        <w:tab/>
        <w:t>13</w:t>
        <w:tab/>
        <w:t>6</w:t>
        <w:tab/>
        <w:t>3</w:t>
        <w:tab/>
        <w:t>7</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Everett Court,</w:t>
      </w:r>
      <w:r>
        <w:rPr>
          <w:color w:val="000000"/>
          <w:lang w:val="en-US" w:eastAsia="en-US"/>
        </w:rPr>
        <w:t xml:space="preserve"> E.B., Private way, from 248 Everett Street to northeasterly.</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Everett Place,</w:t>
      </w:r>
      <w:r>
        <w:rPr>
          <w:color w:val="000000"/>
          <w:lang w:val="en-US" w:eastAsia="en-US"/>
        </w:rPr>
        <w:t xml:space="preserve"> E.B., Private way, from 240 Everett Street to northeasterly.</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Everett Square,</w:t>
      </w:r>
      <w:r>
        <w:rPr>
          <w:color w:val="000000"/>
          <w:lang w:val="en-US" w:eastAsia="en-US"/>
        </w:rPr>
        <w:t xml:space="preserve"> Bri., Private way, from 38 Westford Street to northeasterly.</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Everett Square, </w:t>
      </w:r>
      <w:r>
        <w:rPr>
          <w:color w:val="000000"/>
          <w:lang w:val="en-US" w:eastAsia="en-US"/>
        </w:rPr>
        <w:t>Dor.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see Edward Everett Square.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Everett Square,</w:t>
      </w:r>
      <w:r>
        <w:rPr>
          <w:color w:val="000000"/>
          <w:lang w:val="en-US" w:eastAsia="en-US"/>
        </w:rPr>
        <w:t xml:space="preserve"> H.P., at the junction Fairmount Avenue, Central Avenue and River Street.</w:t>
        <w:tab/>
        <w:tab/>
        <w:t>18</w:t>
        <w:tab/>
        <w:t>13/18</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Everett Street,</w:t>
      </w:r>
      <w:r>
        <w:rPr>
          <w:color w:val="000000"/>
          <w:lang w:val="en-US" w:eastAsia="en-US"/>
        </w:rPr>
        <w:t xml:space="preserve"> Bri., Public way, from 31 North Beacon Street to 1200 Soldiers Field Road.</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there is a portion of Everett Street, from near 33 Everett Street, that runs parallel, with the other portion of Everett Street (the portion of Everett Street that goes over the Massachusetts Turnpike) and ends at the southerly side of the Massachusetts Turnpike. It is also the same situation on the northerly side of the Massachusetts Turnpike. This portion of Everett Street, also runs parallel, with the other portion of Everett Street (the portion of Everett Street that goes over the Massachusetts Turnpike) and goes from near 171 Everett Street to 214 Lincoln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color w:val="000000"/>
          <w:lang w:val="en-US" w:eastAsia="en-US"/>
        </w:rPr>
        <w:t xml:space="preserve">  </w:t>
      </w:r>
      <w:r>
        <w:rPr>
          <w:b/>
          <w:color w:val="000000"/>
          <w:lang w:val="en-US" w:eastAsia="en-US"/>
        </w:rPr>
        <w:t>Note;</w:t>
      </w:r>
      <w:r>
        <w:rPr>
          <w:color w:val="000000"/>
          <w:lang w:val="en-US" w:eastAsia="en-US"/>
        </w:rPr>
        <w:t xml:space="preserve"> the portion of Everett Street, from 1200 Soldiers Field Road to 293 Western Avenue, is under the care, control and custody of the D.C.R.</w:t>
      </w:r>
    </w:p>
    <w:p>
      <w:pPr>
        <w:pStyle w:val="Tab2"/>
        <w:rPr/>
      </w:pPr>
      <w:r>
        <w:rPr>
          <w:color w:val="000000"/>
        </w:rPr>
        <w:t>1 - 287, 140 - 286</w:t>
        <w:tab/>
        <w:t>22</w:t>
        <w:tab/>
        <w:t>2</w:t>
        <w:tab/>
        <w:t>9</w:t>
        <w:tab/>
        <w:t>4</w:t>
        <w:tab/>
        <w:t>02134</w:t>
      </w:r>
    </w:p>
    <w:p>
      <w:pPr>
        <w:pStyle w:val="Tab2"/>
        <w:rPr/>
      </w:pPr>
      <w:r>
        <w:rPr>
          <w:color w:val="000000"/>
        </w:rPr>
        <w:t>2 - 128</w:t>
        <w:tab/>
        <w:t>22</w:t>
        <w:tab/>
        <w:t>5</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rPr>
        <w:t>From Soldiers Field Road to Western Avenue, Odd.</w:t>
        <w:tab/>
        <w:tab/>
        <w:t>22</w:t>
        <w:tab/>
        <w:t>1</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 xml:space="preserve">From </w:t>
      </w:r>
      <w:r>
        <w:rPr>
          <w:color w:val="000000"/>
        </w:rPr>
        <w:t>Soldiers Field Road to Western Avenue,</w:t>
      </w:r>
      <w:r>
        <w:rPr>
          <w:color w:val="000000"/>
          <w:lang w:val="en-US" w:eastAsia="en-US"/>
        </w:rPr>
        <w:t xml:space="preserve"> Even.</w:t>
      </w:r>
      <w:r>
        <w:rPr>
          <w:color w:val="000000"/>
        </w:rPr>
        <w:tab/>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Everett Street,</w:t>
      </w:r>
      <w:r>
        <w:rPr>
          <w:color w:val="000000"/>
          <w:lang w:val="en-US" w:eastAsia="en-US"/>
        </w:rPr>
        <w:t xml:space="preserve"> Dor., Public way, from opposite 10 Mill Street to opposite 17 Park Street.</w:t>
        <w:tab/>
        <w:tab/>
        <w:t>16</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Everett Street,</w:t>
      </w:r>
      <w:r>
        <w:rPr>
          <w:color w:val="000000"/>
          <w:lang w:val="en-US" w:eastAsia="en-US"/>
        </w:rPr>
        <w:t xml:space="preserve"> E.B., Public way, from 17 Jeffries Street to 81 Orleans Street.</w:t>
      </w:r>
    </w:p>
    <w:p>
      <w:pPr>
        <w:pStyle w:val="Tab2"/>
        <w:rPr/>
      </w:pPr>
      <w:r>
        <w:rPr>
          <w:color w:val="000000"/>
        </w:rPr>
        <w:t>1 - 59</w:t>
        <w:tab/>
        <w:t>1</w:t>
        <w:tab/>
        <w:t>3</w:t>
        <w:tab/>
        <w:t>1</w:t>
        <w:tab/>
        <w:t>9</w:t>
        <w:tab/>
        <w:t>02128</w:t>
      </w:r>
    </w:p>
    <w:p>
      <w:pPr>
        <w:pStyle w:val="Tab2"/>
        <w:rPr/>
      </w:pPr>
      <w:r>
        <w:rPr>
          <w:color w:val="000000"/>
        </w:rPr>
        <w:t>2 - 150</w:t>
        <w:tab/>
        <w:t>1</w:t>
        <w:tab/>
        <w:t>2</w:t>
        <w:tab/>
        <w:t>1</w:t>
        <w:tab/>
        <w:t>9</w:t>
        <w:tab/>
        <w:t>02128</w:t>
      </w:r>
    </w:p>
    <w:p>
      <w:pPr>
        <w:pStyle w:val="Tab2"/>
        <w:spacing w:before="0" w:after="120"/>
        <w:rPr/>
      </w:pPr>
      <w:r>
        <w:rPr>
          <w:color w:val="000000"/>
        </w:rPr>
        <w:t>61 - 265, 152 - 264</w:t>
        <w:tab/>
        <w:t>1</w:t>
        <w:tab/>
        <w:t>1</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Everett Street,</w:t>
      </w:r>
      <w:r>
        <w:rPr>
          <w:color w:val="000000"/>
          <w:lang w:val="en-US" w:eastAsia="en-US"/>
        </w:rPr>
        <w:t xml:space="preserve"> H.P., Public way, from 26 Central Avenue to 1220 Hyde Park Avenue.</w:t>
        <w:tab/>
        <w:tab/>
        <w:t>18</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Everett Street,</w:t>
      </w:r>
      <w:r>
        <w:rPr>
          <w:color w:val="000000"/>
          <w:lang w:val="en-US" w:eastAsia="en-US"/>
        </w:rPr>
        <w:t xml:space="preserve"> W.R., Public way, from 142 Carolina Avenue and Williams Street to Elm opposite 102 Seaverns Avenue.</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Evergreen Street,</w:t>
      </w:r>
      <w:r>
        <w:rPr>
          <w:color w:val="000000"/>
          <w:lang w:val="en-US" w:eastAsia="en-US"/>
        </w:rPr>
        <w:t xml:space="preserve"> Rox., Public way, from 99 Day Street to 246 South Huntington Avenue.</w:t>
      </w:r>
    </w:p>
    <w:p>
      <w:pPr>
        <w:pStyle w:val="Tab2"/>
        <w:rPr>
          <w:color w:val="000000"/>
        </w:rPr>
      </w:pPr>
      <w:r>
        <w:rPr>
          <w:color w:val="000000"/>
        </w:rPr>
        <w:t>Odd</w:t>
        <w:tab/>
        <w:t>10</w:t>
        <w:tab/>
        <w:t>8</w:t>
        <w:tab/>
        <w:t>8</w:t>
        <w:tab/>
        <w:t>2</w:t>
        <w:tab/>
        <w:t>02130</w:t>
      </w:r>
    </w:p>
    <w:p>
      <w:pPr>
        <w:pStyle w:val="Tab2"/>
        <w:spacing w:before="0" w:after="120"/>
        <w:rPr>
          <w:color w:val="000000"/>
        </w:rPr>
      </w:pPr>
      <w:r>
        <w:rPr>
          <w:color w:val="000000"/>
        </w:rPr>
        <w:t>Even</w:t>
        <w:tab/>
        <w:t>10</w:t>
        <w:tab/>
        <w:t>9</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Everton Street,</w:t>
      </w:r>
      <w:r>
        <w:rPr>
          <w:color w:val="000000"/>
          <w:lang w:val="en-US" w:eastAsia="en-US"/>
        </w:rPr>
        <w:t xml:space="preserve"> Dor., Public way, from 280 Geneva Avenue to 92 Olney Street.</w:t>
        <w:tab/>
        <w:tab/>
        <w:t>15</w:t>
        <w:tab/>
        <w:t>2</w:t>
        <w:tab/>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Ewer Street,</w:t>
      </w:r>
      <w:r>
        <w:rPr>
          <w:color w:val="000000"/>
          <w:lang w:val="en-US" w:eastAsia="en-US"/>
        </w:rPr>
        <w:t xml:space="preserve"> S.B., Private way, from 24 Damrell Street to 135 West Ninth Street.</w:t>
        <w:tab/>
        <w:tab/>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Exchange Place,</w:t>
      </w:r>
      <w:r>
        <w:rPr>
          <w:color w:val="000000"/>
          <w:lang w:val="en-US" w:eastAsia="en-US"/>
        </w:rPr>
        <w:t xml:space="preserve"> B.P., Public way, from 50 Congress Street to Kilby Street between State Street and Water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Exeter Plaza,</w:t>
      </w:r>
      <w:r>
        <w:rPr>
          <w:color w:val="000000"/>
          <w:lang w:val="en-US" w:eastAsia="en-US"/>
        </w:rPr>
        <w:t xml:space="preserve"> B.P., at the junction of  Boylston Street and Exeter Street.</w:t>
        <w:tab/>
        <w:tab/>
        <w:t>5</w:t>
      </w:r>
      <w:r>
        <w:rPr>
          <w:color w:val="000000"/>
        </w:rPr>
        <w:tab/>
      </w:r>
      <w:r>
        <w:rPr>
          <w:color w:val="000000"/>
          <w:lang w:val="en-US" w:eastAsia="en-US"/>
        </w:rPr>
        <w:t>7</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Exeter Street,</w:t>
      </w:r>
      <w:r>
        <w:rPr>
          <w:color w:val="000000"/>
          <w:lang w:val="en-US" w:eastAsia="en-US"/>
        </w:rPr>
        <w:t xml:space="preserve"> B.P., from Back Street between Dartmouth Street and Fairfield Street to 51 Huntington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282 Beacon Street to 51 Huntington Avenue.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Back Street between Dartmouth Street and Fairfield Street to 282 Beacon Street.</w:t>
      </w:r>
    </w:p>
    <w:p>
      <w:pPr>
        <w:pStyle w:val="Tab2"/>
        <w:rPr/>
      </w:pPr>
      <w:r>
        <w:rPr>
          <w:color w:val="000000"/>
        </w:rPr>
        <w:t>1 - 29</w:t>
        <w:tab/>
        <w:t>5</w:t>
        <w:tab/>
        <w:t>8</w:t>
        <w:tab/>
        <w:t>8</w:t>
        <w:tab/>
        <w:t>1</w:t>
        <w:tab/>
        <w:t>02116</w:t>
      </w:r>
    </w:p>
    <w:p>
      <w:pPr>
        <w:pStyle w:val="Tab2"/>
        <w:rPr/>
      </w:pPr>
      <w:r>
        <w:rPr>
          <w:color w:val="000000"/>
        </w:rPr>
        <w:t>2 - 44</w:t>
        <w:tab/>
        <w:t>5</w:t>
        <w:tab/>
        <w:t>7</w:t>
        <w:tab/>
        <w:t>8</w:t>
        <w:tab/>
        <w:t>1</w:t>
        <w:tab/>
        <w:t>02116</w:t>
      </w:r>
    </w:p>
    <w:p>
      <w:pPr>
        <w:pStyle w:val="Tab2"/>
        <w:spacing w:before="0" w:after="120"/>
        <w:rPr/>
      </w:pPr>
      <w:r>
        <w:rPr>
          <w:color w:val="000000"/>
        </w:rPr>
        <w:t>45 - 101, 46 - 102</w:t>
        <w:tab/>
        <w:t>4</w:t>
        <w:tab/>
        <w:t>2</w:t>
        <w:tab/>
        <w:t>2</w:t>
        <w:tab/>
        <w:t>1</w:t>
        <w:tab/>
        <w:t>02116</w:t>
      </w:r>
    </w:p>
    <w:p>
      <w:pPr>
        <w:pStyle w:val="Tab2"/>
        <w:spacing w:before="0" w:after="120"/>
        <w:rPr>
          <w:color w:val="000000"/>
        </w:rPr>
      </w:pPr>
      <w:r>
        <w:rPr>
          <w:color w:val="000000"/>
        </w:rPr>
      </w:r>
    </w:p>
    <w:p>
      <w:pPr>
        <w:sectPr>
          <w:headerReference w:type="default" r:id="rId35"/>
          <w:headerReference w:type="first" r:id="rId36"/>
          <w:footerReference w:type="default" r:id="rId37"/>
          <w:footerReference w:type="first" r:id="rId38"/>
          <w:type w:val="nextPage"/>
          <w:pgSz w:w="12240" w:h="15840"/>
          <w:pgMar w:left="547" w:right="360" w:header="720" w:top="1080" w:footer="720" w:bottom="1440" w:gutter="0"/>
          <w:pgNumType w:fmt="decimal"/>
          <w:cols w:num="2" w:space="720" w:equalWidth="true" w:sep="true"/>
          <w:formProt w:val="false"/>
          <w:vAlign w:val="both"/>
          <w:titlePg/>
          <w:textDirection w:val="lrTb"/>
          <w:docGrid w:type="default" w:linePitch="360" w:charSpace="0"/>
        </w:sectPr>
      </w:pPr>
    </w:p>
    <w:p>
      <w:pPr>
        <w:sectPr>
          <w:type w:val="continuous"/>
          <w:pgSz w:w="12240" w:h="15840"/>
          <w:pgMar w:left="547" w:right="360" w:header="720" w:top="1080" w:footer="720" w:bottom="1440" w:gutter="0"/>
          <w:cols w:num="2" w:space="720" w:equalWidth="true" w:sep="false"/>
          <w:formProt w:val="false"/>
          <w:vAlign w:val="both"/>
          <w:textDirection w:val="lrTb"/>
          <w:docGrid w:type="default" w:linePitch="360" w:charSpace="0"/>
        </w:sectPr>
        <w:pStyle w:val="Initial"/>
        <w:numPr>
          <w:ilvl w:val="0"/>
          <w:numId w:val="0"/>
        </w:numPr>
        <w:ind w:right="480" w:hanging="0"/>
        <w:rPr>
          <w:color w:val="000000"/>
        </w:rPr>
      </w:pPr>
      <w:r>
        <w:rPr>
          <w:color w:val="000000"/>
        </w:rPr>
      </w:r>
    </w:p>
    <w:p>
      <w:pPr>
        <w:pStyle w:val="Initial"/>
        <w:numPr>
          <w:ilvl w:val="0"/>
          <w:numId w:val="0"/>
        </w:numPr>
        <w:ind w:right="480" w:hanging="0"/>
        <w:rPr>
          <w:color w:val="000000"/>
        </w:rPr>
      </w:pPr>
      <w:r>
        <w:rPr>
          <w:color w:val="000000"/>
        </w:rPr>
      </w:r>
    </w:p>
    <w:p>
      <w:pPr>
        <w:sectPr>
          <w:headerReference w:type="default" r:id="rId39"/>
          <w:headerReference w:type="first" r:id="rId40"/>
          <w:footerReference w:type="default" r:id="rId41"/>
          <w:footerReference w:type="first" r:id="rId42"/>
          <w:type w:val="nextPage"/>
          <w:pgSz w:w="12240" w:h="15840"/>
          <w:pgMar w:left="547" w:right="360" w:header="720" w:top="1080" w:footer="720" w:bottom="1440" w:gutter="0"/>
          <w:pgNumType w:fmt="decimal"/>
          <w:cols w:num="2" w:space="720" w:equalWidth="true" w:sep="false"/>
          <w:formProt w:val="false"/>
          <w:vAlign w:val="both"/>
          <w:titlePg/>
          <w:textDirection w:val="lrTb"/>
          <w:docGrid w:type="default" w:linePitch="360" w:charSpace="0"/>
        </w:sectPr>
      </w:pPr>
    </w:p>
    <w:p>
      <w:pPr>
        <w:pStyle w:val="Initial"/>
        <w:rPr>
          <w:color w:val="000000"/>
        </w:rPr>
      </w:pPr>
      <w:r>
        <w:rPr>
          <w:color w:val="000000"/>
        </w:rPr>
      </w:r>
    </w:p>
    <w:p>
      <w:pPr>
        <w:pStyle w:val="Initial"/>
        <w:rPr>
          <w:color w:val="000000"/>
        </w:rPr>
      </w:pPr>
      <w:r>
        <w:rPr>
          <w:color w:val="000000"/>
        </w:rPr>
      </w:r>
    </w:p>
    <w:p>
      <w:pPr>
        <w:pStyle w:val="Initial"/>
        <w:rPr>
          <w:color w:val="000000"/>
          <w:sz w:val="360"/>
        </w:rPr>
      </w:pPr>
      <w:r>
        <w:rPr>
          <w:color w:val="000000"/>
          <w:sz w:val="360"/>
        </w:rPr>
        <w:t>F</w:t>
      </w:r>
      <w:r>
        <w:br w:type="page"/>
      </w:r>
    </w:p>
    <w:p>
      <w:pPr>
        <w:pStyle w:val="Initial"/>
        <w:numPr>
          <w:ilvl w:val="0"/>
          <w:numId w:val="0"/>
        </w:numPr>
        <w:ind w:right="480" w:hanging="0"/>
        <w:rPr>
          <w:color w:val="000000"/>
          <w:sz w:val="360"/>
        </w:rPr>
      </w:pPr>
      <w:r>
        <w:rPr>
          <w:color w:val="000000"/>
          <w:sz w:val="360"/>
        </w:rPr>
      </w:r>
    </w:p>
    <w:p>
      <w:pPr>
        <w:sectPr>
          <w:type w:val="continuous"/>
          <w:pgSz w:w="12240" w:h="15840"/>
          <w:pgMar w:left="547" w:right="360" w:header="720" w:top="1080" w:footer="720" w:bottom="1440" w:gutter="0"/>
          <w:formProt w:val="false"/>
          <w:vAlign w:val="both"/>
          <w:textDirection w:val="lrTb"/>
          <w:docGrid w:type="default" w:linePitch="360" w:charSpace="0"/>
        </w:sectPr>
      </w:pPr>
    </w:p>
    <w:p>
      <w:pPr>
        <w:pStyle w:val="Initial"/>
        <w:rPr>
          <w:color w:val="000000"/>
          <w:sz w:val="360"/>
        </w:rPr>
      </w:pPr>
      <w:r>
        <w:rPr>
          <w:color w:val="000000"/>
          <w:sz w:val="360"/>
        </w:rPr>
      </w:r>
    </w:p>
    <w:p>
      <w:pPr>
        <w:sectPr>
          <w:type w:val="continuous"/>
          <w:pgSz w:w="12240" w:h="15840"/>
          <w:pgMar w:left="547" w:right="360" w:header="720" w:top="1080" w:footer="720" w:bottom="1440" w:gutter="0"/>
          <w:formProt w:val="false"/>
          <w:vAlign w:val="both"/>
          <w:textDirection w:val="lrTb"/>
          <w:docGrid w:type="default" w:linePitch="360" w:charSpace="0"/>
        </w:sectPr>
      </w:pPr>
    </w:p>
    <w:p>
      <w:pPr>
        <w:sectPr>
          <w:type w:val="continuous"/>
          <w:pgSz w:w="12240" w:h="15840"/>
          <w:pgMar w:left="547" w:right="360" w:header="720" w:top="1080" w:footer="720" w:bottom="1440" w:gutter="0"/>
          <w:cols w:num="2" w:space="720" w:equalWidth="true" w:sep="true"/>
          <w:formProt w:val="false"/>
          <w:vAlign w:val="both"/>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ind w:left="86" w:right="2246" w:hanging="86"/>
        <w:rPr>
          <w:color w:val="000000"/>
        </w:rPr>
      </w:pPr>
      <w:r>
        <w:rPr>
          <w:color w:val="000000"/>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rPr>
        <w:t>F Street,</w:t>
      </w:r>
      <w:r>
        <w:rPr>
          <w:color w:val="000000"/>
        </w:rPr>
        <w:t xml:space="preserve"> S.B., Public way, from 200 West Eighth Street to 361 West First Street.</w:t>
      </w:r>
    </w:p>
    <w:p>
      <w:pPr>
        <w:pStyle w:val="Tab2"/>
        <w:rPr>
          <w:color w:val="000000"/>
        </w:rPr>
      </w:pPr>
      <w:r>
        <w:rPr>
          <w:color w:val="000000"/>
        </w:rPr>
        <w:t>1-75</w:t>
        <w:tab/>
        <w:t>7</w:t>
        <w:tab/>
        <w:t>5</w:t>
        <w:tab/>
        <w:t>2</w:t>
        <w:tab/>
        <w:t>5</w:t>
        <w:tab/>
        <w:t>02127</w:t>
      </w:r>
    </w:p>
    <w:p>
      <w:pPr>
        <w:pStyle w:val="Tab2"/>
        <w:rPr>
          <w:color w:val="000000"/>
        </w:rPr>
      </w:pPr>
      <w:r>
        <w:rPr>
          <w:color w:val="000000"/>
        </w:rPr>
        <w:t>2-38</w:t>
        <w:tab/>
        <w:t>6</w:t>
        <w:tab/>
        <w:t>2</w:t>
        <w:tab/>
        <w:t>2</w:t>
        <w:tab/>
        <w:t>5</w:t>
        <w:tab/>
        <w:t>02127</w:t>
      </w:r>
    </w:p>
    <w:p>
      <w:pPr>
        <w:pStyle w:val="Tab2"/>
        <w:rPr>
          <w:color w:val="000000"/>
        </w:rPr>
      </w:pPr>
      <w:r>
        <w:rPr>
          <w:color w:val="000000"/>
        </w:rPr>
        <w:t>46-184</w:t>
        <w:tab/>
        <w:t>6</w:t>
        <w:tab/>
        <w:t>3</w:t>
        <w:tab/>
        <w:t>2</w:t>
        <w:tab/>
        <w:t>5</w:t>
        <w:tab/>
        <w:t>02127</w:t>
      </w:r>
    </w:p>
    <w:p>
      <w:pPr>
        <w:pStyle w:val="Tab2"/>
        <w:rPr>
          <w:color w:val="000000"/>
        </w:rPr>
      </w:pPr>
      <w:r>
        <w:rPr>
          <w:color w:val="000000"/>
        </w:rPr>
        <w:t>77-111</w:t>
        <w:tab/>
        <w:t>7</w:t>
        <w:tab/>
        <w:t>4</w:t>
        <w:tab/>
        <w:t>2</w:t>
        <w:tab/>
        <w:t>5</w:t>
        <w:tab/>
        <w:t>02127</w:t>
      </w:r>
    </w:p>
    <w:p>
      <w:pPr>
        <w:pStyle w:val="Tab2"/>
        <w:spacing w:before="0" w:after="120"/>
        <w:rPr>
          <w:color w:val="000000"/>
        </w:rPr>
      </w:pPr>
      <w:r>
        <w:rPr>
          <w:color w:val="000000"/>
        </w:rPr>
        <w:t>115-221, 186-222</w:t>
        <w:tab/>
        <w:t>6</w:t>
        <w:tab/>
        <w:t>4</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Fabyan Street,</w:t>
      </w:r>
      <w:r>
        <w:rPr>
          <w:color w:val="000000"/>
          <w:lang w:val="en-US" w:eastAsia="en-US"/>
        </w:rPr>
        <w:t xml:space="preserve"> Dor., Public way, from 1029 Blue Hill Avenue to 400 Harvard Street.</w:t>
        <w:tab/>
        <w:tab/>
        <w:t>14</w:t>
      </w:r>
      <w:r>
        <w:rPr>
          <w:color w:val="000000"/>
        </w:rPr>
        <w:tab/>
      </w:r>
      <w:r>
        <w:rPr>
          <w:color w:val="000000"/>
          <w:lang w:val="en-US" w:eastAsia="en-US"/>
        </w:rPr>
        <w:t>11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Factory Street,</w:t>
      </w:r>
      <w:r>
        <w:rPr>
          <w:color w:val="000000"/>
          <w:lang w:val="en-US" w:eastAsia="en-US"/>
        </w:rPr>
        <w:t xml:space="preserve"> H.P., Private way, from 1351 Hyde Park Avenue to the M.B.T.A. Railroad.</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Fairbanks Street,</w:t>
      </w:r>
      <w:r>
        <w:rPr>
          <w:color w:val="000000"/>
          <w:lang w:val="en-US" w:eastAsia="en-US"/>
        </w:rPr>
        <w:t xml:space="preserve"> Bri., Public way, from 304 Faneuil Street to 533 Washington Street.</w:t>
        <w:tab/>
        <w:tab/>
        <w:t>22</w:t>
      </w:r>
      <w:r>
        <w:rPr>
          <w:color w:val="000000"/>
        </w:rPr>
        <w:tab/>
      </w:r>
      <w:r>
        <w:rPr>
          <w:color w:val="000000"/>
          <w:lang w:val="en-US" w:eastAsia="en-US"/>
        </w:rPr>
        <w:t>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Fairbury Street,</w:t>
      </w:r>
      <w:r>
        <w:rPr>
          <w:color w:val="000000"/>
          <w:lang w:val="en-US" w:eastAsia="en-US"/>
        </w:rPr>
        <w:t xml:space="preserve"> Rox., Public way, from 170 Blue Hill Avenue to opposite 38 Rand Street.</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Fairfax Street,</w:t>
      </w:r>
      <w:r>
        <w:rPr>
          <w:color w:val="000000"/>
          <w:lang w:val="en-US" w:eastAsia="en-US"/>
        </w:rPr>
        <w:t xml:space="preserve"> Dor., Public way, from 23 Beaumont Street to 34 Carruth Street.</w:t>
        <w:tab/>
        <w:tab/>
        <w:t>16</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Fairfield Place,</w:t>
      </w:r>
      <w:r>
        <w:rPr>
          <w:color w:val="000000"/>
          <w:lang w:val="en-US" w:eastAsia="en-US"/>
        </w:rPr>
        <w:t xml:space="preserve"> B.P., Private way, from 10 Harris Street to northeasterly.</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Fairfield Street,</w:t>
      </w:r>
      <w:r>
        <w:rPr>
          <w:color w:val="000000"/>
          <w:lang w:val="en-US" w:eastAsia="en-US"/>
        </w:rPr>
        <w:t xml:space="preserve"> B.P., from Back Street between Exeter Street and Gloucester Street to 795 Boylston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332 Beacon Street to 795 Boylston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Back Street between Exeter Street and Gloucester Street to 332 Beacon Street.</w:t>
      </w:r>
      <w:r>
        <w:rPr>
          <w:color w:val="000000"/>
        </w:rPr>
        <w:tab/>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Fairland Street,</w:t>
      </w:r>
      <w:r>
        <w:rPr>
          <w:color w:val="000000"/>
          <w:lang w:val="en-US" w:eastAsia="en-US"/>
        </w:rPr>
        <w:t xml:space="preserve"> Rox., Public way, from 66 Moreland Street to opposite 94 Mt. Pleasant Avenue.</w:t>
      </w:r>
    </w:p>
    <w:p>
      <w:pPr>
        <w:pStyle w:val="Tab2"/>
        <w:rPr/>
      </w:pPr>
      <w:r>
        <w:rPr>
          <w:color w:val="000000"/>
        </w:rPr>
        <w:t>1 - 15</w:t>
        <w:tab/>
        <w:t>8</w:t>
        <w:tab/>
        <w:t>4</w:t>
        <w:tab/>
        <w:t>7</w:t>
        <w:tab/>
        <w:t>3</w:t>
        <w:tab/>
        <w:t>02119</w:t>
      </w:r>
    </w:p>
    <w:p>
      <w:pPr>
        <w:pStyle w:val="Tab2"/>
        <w:rPr/>
      </w:pPr>
      <w:r>
        <w:rPr>
          <w:color w:val="000000"/>
        </w:rPr>
        <w:t>2 - 30</w:t>
        <w:tab/>
        <w:t>8</w:t>
        <w:tab/>
        <w:t>7</w:t>
        <w:tab/>
        <w:t>7</w:t>
        <w:tab/>
        <w:t>3</w:t>
        <w:tab/>
        <w:t>02119</w:t>
      </w:r>
    </w:p>
    <w:p>
      <w:pPr>
        <w:pStyle w:val="Tab2"/>
        <w:spacing w:before="0" w:after="120"/>
        <w:rPr/>
      </w:pPr>
      <w:r>
        <w:rPr>
          <w:color w:val="000000"/>
        </w:rPr>
        <w:t>19 - 37</w:t>
        <w:tab/>
        <w:t>12</w:t>
        <w:tab/>
        <w:t>1</w:t>
        <w:tab/>
        <w:t>7</w:t>
        <w:tab/>
        <w:t>3</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Fairlane Road,</w:t>
      </w:r>
      <w:r>
        <w:rPr>
          <w:color w:val="000000"/>
          <w:lang w:val="en-US" w:eastAsia="en-US"/>
        </w:rPr>
        <w:t xml:space="preserve"> W.R., Public way, from 2473 Centre Street to 54 New Haven Street.</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Fairlawn Avenue,</w:t>
      </w:r>
      <w:r>
        <w:rPr>
          <w:color w:val="000000"/>
          <w:lang w:val="en-US" w:eastAsia="en-US"/>
        </w:rPr>
        <w:t xml:space="preserve"> Dor., Private way, from opposite 15 Bismarck Street to 61 Greenfield Road.</w:t>
        <w:tab/>
        <w:tab/>
        <w:t>18</w:t>
        <w:tab/>
        <w:t>21</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Fairmount Avenue,</w:t>
      </w:r>
      <w:r>
        <w:rPr>
          <w:color w:val="000000"/>
          <w:lang w:val="en-US" w:eastAsia="en-US"/>
        </w:rPr>
        <w:t xml:space="preserve"> H.P., Public way, from 1178 River Street at Everett Square to the Boston and Milton Boundary Line.</w:t>
      </w:r>
    </w:p>
    <w:p>
      <w:pPr>
        <w:pStyle w:val="Tab2"/>
        <w:rPr/>
      </w:pPr>
      <w:r>
        <w:rPr>
          <w:color w:val="000000"/>
        </w:rPr>
        <w:t>1 - 169</w:t>
        <w:tab/>
        <w:t>18</w:t>
        <w:tab/>
        <w:t>18</w:t>
        <w:tab/>
        <w:t>5</w:t>
        <w:tab/>
        <w:t>8</w:t>
        <w:tab/>
        <w:t>02136</w:t>
      </w:r>
    </w:p>
    <w:p>
      <w:pPr>
        <w:pStyle w:val="Tab2"/>
        <w:rPr/>
      </w:pPr>
      <w:r>
        <w:rPr>
          <w:color w:val="000000"/>
        </w:rPr>
        <w:t>2 - 116</w:t>
        <w:tab/>
        <w:t>18</w:t>
        <w:tab/>
        <w:t>13</w:t>
        <w:tab/>
        <w:t>5</w:t>
        <w:tab/>
        <w:t>8</w:t>
        <w:tab/>
        <w:t>02136</w:t>
      </w:r>
    </w:p>
    <w:p>
      <w:pPr>
        <w:pStyle w:val="Tab2"/>
        <w:spacing w:before="0" w:after="120"/>
        <w:rPr/>
      </w:pPr>
      <w:r>
        <w:rPr>
          <w:color w:val="000000"/>
        </w:rPr>
        <w:t>124 - 310, 173 - 311</w:t>
        <w:tab/>
        <w:t>18</w:t>
        <w:tab/>
        <w:t>16</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szCs w:val="24"/>
          <w:lang w:val="en-US" w:eastAsia="en-US"/>
        </w:rPr>
        <w:t>*</w:t>
      </w:r>
      <w:r>
        <w:rPr>
          <w:b/>
          <w:color w:val="000000"/>
          <w:lang w:val="en-US" w:eastAsia="en-US"/>
        </w:rPr>
        <w:t>Fairmount Court,</w:t>
      </w:r>
      <w:r>
        <w:rPr>
          <w:color w:val="000000"/>
          <w:lang w:val="en-US" w:eastAsia="en-US"/>
        </w:rPr>
        <w:t xml:space="preserve"> H.P., Private way, from between and below 99 and 165 Fairmount Avenue to southeasterly and southwesterly.</w:t>
      </w:r>
    </w:p>
    <w:p>
      <w:pPr>
        <w:pStyle w:val="Tab2"/>
        <w:rPr/>
      </w:pPr>
      <w:r>
        <w:rPr>
          <w:color w:val="000000"/>
        </w:rPr>
        <w:t>From southeast of Fairmount Avenue.</w:t>
        <w:tab/>
        <w:t>18</w:t>
        <w:tab/>
        <w:t>16</w:t>
        <w:tab/>
        <w:t>5</w:t>
        <w:tab/>
        <w:t>8</w:t>
        <w:tab/>
        <w:t>02136</w:t>
      </w:r>
    </w:p>
    <w:p>
      <w:pPr>
        <w:pStyle w:val="Tab2"/>
        <w:spacing w:before="0" w:after="120"/>
        <w:rPr/>
      </w:pPr>
      <w:r>
        <w:rPr>
          <w:color w:val="000000"/>
        </w:rPr>
        <w:t>From southwest of Fairmount Avenue.</w:t>
        <w:tab/>
        <w:t>18</w:t>
        <w:tab/>
        <w:t>18</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Fairmount Street,</w:t>
      </w:r>
      <w:r>
        <w:rPr>
          <w:color w:val="000000"/>
          <w:lang w:val="en-US" w:eastAsia="en-US"/>
        </w:rPr>
        <w:t xml:space="preserve"> Dor., Public way, from 988 Morton Street to 871 Washington Street.</w:t>
      </w:r>
    </w:p>
    <w:p>
      <w:pPr>
        <w:pStyle w:val="Tab2"/>
        <w:rPr/>
      </w:pPr>
      <w:r>
        <w:rPr>
          <w:color w:val="000000"/>
        </w:rPr>
        <w:t>1 - 93, 2 - 98</w:t>
        <w:tab/>
        <w:t>17</w:t>
        <w:tab/>
        <w:t>4</w:t>
        <w:tab/>
        <w:t>3</w:t>
        <w:tab/>
        <w:t>7</w:t>
        <w:tab/>
        <w:t>02124</w:t>
      </w:r>
    </w:p>
    <w:p>
      <w:pPr>
        <w:pStyle w:val="Tab2"/>
        <w:spacing w:before="0" w:after="120"/>
        <w:rPr/>
      </w:pPr>
      <w:r>
        <w:rPr>
          <w:color w:val="000000"/>
        </w:rPr>
        <w:t>97 - 209, 102 - 210</w:t>
        <w:tab/>
        <w:t>17</w:t>
        <w:tab/>
        <w:t>12</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Fairview Avenue,</w:t>
      </w:r>
      <w:r>
        <w:rPr>
          <w:color w:val="000000"/>
          <w:lang w:val="en-US" w:eastAsia="en-US"/>
        </w:rPr>
        <w:t xml:space="preserve"> H.P., Public way, from River Street near Alvarado Avenue opposite 75 Turtle Pond Parkway to the  Fairview Cemetery.</w:t>
        <w:tab/>
        <w:tab/>
        <w:t>18</w:t>
      </w:r>
      <w:r>
        <w:rPr>
          <w:color w:val="000000"/>
        </w:rPr>
        <w:tab/>
        <w:t>19</w:t>
        <w:tab/>
      </w:r>
      <w:r>
        <w:rPr>
          <w:color w:val="000000"/>
          <w:lang w:val="en-US" w:eastAsia="en-US"/>
        </w:rPr>
        <w:t>5</w:t>
      </w:r>
      <w:r>
        <w:rPr>
          <w:color w:val="000000"/>
        </w:rPr>
        <w:tab/>
        <w:t>8</w:t>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Fairview Street,</w:t>
      </w:r>
      <w:r>
        <w:rPr>
          <w:color w:val="000000"/>
          <w:lang w:val="en-US" w:eastAsia="en-US"/>
        </w:rPr>
        <w:t xml:space="preserve"> W.R., Public way, from the Arnold Arboretum opposite 2 Mendum Street to 817 South Street.</w:t>
        <w:tab/>
        <w:tab/>
        <w:t>20</w:t>
      </w:r>
      <w:r>
        <w:rPr>
          <w:color w:val="000000"/>
        </w:rPr>
        <w:tab/>
      </w:r>
      <w:r>
        <w:rPr>
          <w:color w:val="000000"/>
          <w:lang w:val="en-US" w:eastAsia="en-US"/>
        </w:rPr>
        <w:t>4</w:t>
      </w:r>
      <w:r>
        <w:rPr>
          <w:color w:val="000000"/>
        </w:rPr>
        <w:tab/>
      </w:r>
      <w:r>
        <w:rPr>
          <w:color w:val="000000"/>
          <w:lang w:val="en-US" w:eastAsia="en-US"/>
        </w:rPr>
        <w:t>5</w:t>
      </w:r>
      <w:r>
        <w:rPr>
          <w:color w:val="000000"/>
        </w:rPr>
        <w:tab/>
        <w:t>6</w:t>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Fairway Street,</w:t>
      </w:r>
      <w:r>
        <w:rPr>
          <w:color w:val="000000"/>
          <w:lang w:val="en-US" w:eastAsia="en-US"/>
        </w:rPr>
        <w:t xml:space="preserve"> Dor., Public way, from 1617 Blue Hill Avenue to opposite 885 Cummins Highway.</w:t>
        <w:tab/>
        <w:tab/>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Falcon Lane,</w:t>
      </w:r>
      <w:r>
        <w:rPr>
          <w:color w:val="000000"/>
          <w:lang w:val="en-US" w:eastAsia="en-US"/>
        </w:rPr>
        <w:t xml:space="preserve"> W.R., Private way, from east of West Main Street to west of West Main Street.</w:t>
        <w:tab/>
        <w:tab/>
        <w:t>14</w:t>
        <w:tab/>
        <w:t>9</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Falcon Street,</w:t>
      </w:r>
      <w:r>
        <w:rPr>
          <w:color w:val="000000"/>
          <w:lang w:val="en-US" w:eastAsia="en-US"/>
        </w:rPr>
        <w:t xml:space="preserve"> E.B., Public way, from 425 Border Street to between 6 and 24 Glendon Street.</w:t>
      </w:r>
    </w:p>
    <w:p>
      <w:pPr>
        <w:pStyle w:val="Tab2"/>
        <w:rPr/>
      </w:pPr>
      <w:r>
        <w:rPr>
          <w:color w:val="000000"/>
        </w:rPr>
        <w:t>1 - 135, 2 - 136</w:t>
        <w:tab/>
        <w:t>1</w:t>
        <w:tab/>
        <w:t>8</w:t>
        <w:tab/>
        <w:t>1</w:t>
        <w:tab/>
        <w:t>9</w:t>
        <w:tab/>
        <w:t>02128</w:t>
      </w:r>
    </w:p>
    <w:p>
      <w:pPr>
        <w:pStyle w:val="Tab2"/>
        <w:spacing w:before="0" w:after="120"/>
        <w:rPr/>
      </w:pPr>
      <w:r>
        <w:rPr>
          <w:color w:val="000000"/>
        </w:rPr>
        <w:t>137 - 207, 138 - 208</w:t>
        <w:tab/>
        <w:t>1</w:t>
        <w:tab/>
        <w:t>9</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Falkland Street,</w:t>
      </w:r>
      <w:r>
        <w:rPr>
          <w:color w:val="000000"/>
          <w:lang w:val="en-US" w:eastAsia="en-US"/>
        </w:rPr>
        <w:t xml:space="preserve"> Bri., Public way, from 42 Brooksdale Road to 187 Faneuil Street.</w:t>
        <w:tab/>
        <w:tab/>
        <w:t>22</w:t>
      </w:r>
      <w:r>
        <w:rPr>
          <w:color w:val="000000"/>
        </w:rPr>
        <w:tab/>
      </w:r>
      <w:r>
        <w:rPr>
          <w:color w:val="000000"/>
          <w:lang w:val="en-US" w:eastAsia="en-US"/>
        </w:rPr>
        <w:t>11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Fall Road,</w:t>
      </w:r>
      <w:r>
        <w:rPr>
          <w:color w:val="000000"/>
          <w:lang w:val="en-US" w:eastAsia="en-US"/>
        </w:rPr>
        <w:t xml:space="preserve"> W.R., Private way, from between and opposite 201 and 221 Cottage Road to 19 Overlook Road.</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Faneuil Street,</w:t>
      </w:r>
      <w:r>
        <w:rPr>
          <w:color w:val="000000"/>
          <w:lang w:val="en-US" w:eastAsia="en-US"/>
        </w:rPr>
        <w:t xml:space="preserve"> Bri., Public way, from 235 Market Street to 639 Washington Street at Oak Square.</w:t>
      </w:r>
    </w:p>
    <w:p>
      <w:pPr>
        <w:pStyle w:val="Tab2"/>
        <w:rPr/>
      </w:pPr>
      <w:r>
        <w:rPr>
          <w:color w:val="000000"/>
        </w:rPr>
        <w:t>1 - 93, 2 - 148</w:t>
        <w:tab/>
        <w:t>22</w:t>
        <w:tab/>
        <w:t>12</w:t>
        <w:tab/>
        <w:t>9</w:t>
        <w:tab/>
        <w:t>4</w:t>
        <w:tab/>
        <w:t>02135</w:t>
      </w:r>
    </w:p>
    <w:p>
      <w:pPr>
        <w:pStyle w:val="Tab2"/>
        <w:rPr>
          <w:color w:val="000000"/>
        </w:rPr>
      </w:pPr>
      <w:r>
        <w:rPr>
          <w:color w:val="000000"/>
        </w:rPr>
        <w:t>95 - 205, 164 - 188</w:t>
        <w:tab/>
        <w:t>22</w:t>
        <w:tab/>
        <w:t>11</w:t>
        <w:tab/>
        <w:t>9</w:t>
        <w:tab/>
        <w:t>4</w:t>
        <w:tab/>
        <w:t>02135</w:t>
      </w:r>
    </w:p>
    <w:p>
      <w:pPr>
        <w:pStyle w:val="Tab2"/>
        <w:rPr/>
      </w:pPr>
      <w:r>
        <w:rPr>
          <w:color w:val="000000"/>
        </w:rPr>
        <w:t>192 - 288, 211 - 413</w:t>
        <w:tab/>
        <w:t>22</w:t>
        <w:tab/>
        <w:t>10</w:t>
        <w:tab/>
        <w:t>9</w:t>
        <w:tab/>
        <w:t>4</w:t>
        <w:tab/>
        <w:t>02135</w:t>
      </w:r>
    </w:p>
    <w:p>
      <w:pPr>
        <w:pStyle w:val="Tab2"/>
        <w:rPr/>
      </w:pPr>
      <w:r>
        <w:rPr>
          <w:color w:val="000000"/>
        </w:rPr>
        <w:t>294 - 406</w:t>
        <w:tab/>
        <w:t>22</w:t>
        <w:tab/>
        <w:t>7</w:t>
        <w:tab/>
        <w:t>9</w:t>
        <w:tab/>
        <w:t>4</w:t>
        <w:tab/>
        <w:t>02135</w:t>
      </w:r>
    </w:p>
    <w:p>
      <w:pPr>
        <w:pStyle w:val="Tab2"/>
        <w:spacing w:before="0" w:after="120"/>
        <w:rPr/>
      </w:pPr>
      <w:r>
        <w:rPr>
          <w:color w:val="000000"/>
        </w:rPr>
        <w:t>415 - 431</w:t>
        <w:tab/>
        <w:t>22</w:t>
        <w:tab/>
        <w:t>13</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Faneuil Hall Marketplace</w:t>
      </w:r>
      <w:r>
        <w:rPr>
          <w:color w:val="000000"/>
          <w:lang w:val="en-US" w:eastAsia="en-US"/>
        </w:rPr>
        <w:t>, B.P., bounded by Chatham Street, Clinton Street, Commercial Street, Faneuil Hall Square and North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Faneuil Hall Square,</w:t>
      </w:r>
      <w:r>
        <w:rPr>
          <w:color w:val="000000"/>
          <w:lang w:val="en-US" w:eastAsia="en-US"/>
        </w:rPr>
        <w:t xml:space="preserve"> B.P., bounded by Chatham Street, Clinton Street, Congress Street, Dock Square, Faneuil Hall Marketplace and North Street.</w:t>
      </w:r>
      <w:r>
        <w:rPr>
          <w:color w:val="000000"/>
        </w:rPr>
        <w:tab/>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Fan Pier Boulevard,</w:t>
      </w:r>
      <w:r>
        <w:rPr>
          <w:color w:val="000000"/>
          <w:lang w:val="en-US" w:eastAsia="en-US"/>
        </w:rPr>
        <w:t xml:space="preserve"> S.B., Private way, from Seaport Boulevard to Waterside Avenue.</w:t>
        <w:tab/>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Faraday Street,</w:t>
      </w:r>
      <w:r>
        <w:rPr>
          <w:color w:val="000000"/>
          <w:lang w:val="en-US" w:eastAsia="en-US"/>
        </w:rPr>
        <w:t xml:space="preserve"> H.P., Public way, from 880 Truman Parkway to the Boston and Milton Boundary Line.</w:t>
        <w:tab/>
        <w:tab/>
        <w:t>18</w:t>
      </w:r>
      <w:r>
        <w:rPr>
          <w:color w:val="000000"/>
        </w:rPr>
        <w:tab/>
      </w:r>
      <w:r>
        <w:rPr>
          <w:color w:val="000000"/>
          <w:lang w:val="en-US" w:eastAsia="en-US"/>
        </w:rPr>
        <w:t>17</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Fargo Street,</w:t>
      </w:r>
      <w:r>
        <w:rPr>
          <w:color w:val="000000"/>
          <w:lang w:val="en-US" w:eastAsia="en-US"/>
        </w:rPr>
        <w:t xml:space="preserve"> S.B., Public way, from 437 D Street to Summer Street between D Street and Pappas Way.</w:t>
      </w:r>
    </w:p>
    <w:p>
      <w:pPr>
        <w:pStyle w:val="Tab2"/>
        <w:rPr/>
      </w:pPr>
      <w:r>
        <w:rPr>
          <w:color w:val="000000"/>
        </w:rPr>
        <w:t>1 - 69, 2 - 70</w:t>
        <w:tab/>
        <w:t>6</w:t>
        <w:tab/>
        <w:t>1</w:t>
        <w:tab/>
        <w:t>2</w:t>
        <w:tab/>
        <w:t>5</w:t>
        <w:tab/>
        <w:t>02210</w:t>
      </w:r>
    </w:p>
    <w:p>
      <w:pPr>
        <w:pStyle w:val="Tab2"/>
        <w:spacing w:before="0" w:after="120"/>
        <w:rPr/>
      </w:pPr>
      <w:r>
        <w:rPr>
          <w:color w:val="000000"/>
        </w:rPr>
        <w:t>73 - 149, 74 - 150</w:t>
        <w:tab/>
        <w:t>6</w:t>
        <w:tab/>
        <w:t>4</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Farmington Road,</w:t>
      </w:r>
      <w:r>
        <w:rPr>
          <w:color w:val="000000"/>
          <w:lang w:val="en-US" w:eastAsia="en-US"/>
        </w:rPr>
        <w:t xml:space="preserve"> W.R., Public way, from 560 Veterans of Foreign Wars Parkway to opposite 100 Westover Street.</w:t>
        <w:tab/>
        <w:tab/>
        <w:t>20</w:t>
      </w:r>
      <w:r>
        <w:rPr>
          <w:color w:val="000000"/>
        </w:rPr>
        <w:tab/>
      </w:r>
      <w:r>
        <w:rPr>
          <w:color w:val="000000"/>
          <w:lang w:val="en-US" w:eastAsia="en-US"/>
        </w:rPr>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Farnham Street,</w:t>
      </w:r>
      <w:r>
        <w:rPr>
          <w:color w:val="000000"/>
          <w:lang w:val="en-US" w:eastAsia="en-US"/>
        </w:rPr>
        <w:t xml:space="preserve"> Rox., from 68 Hampden Street to 100 Magazine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68 Hampden Street to near 73 Reading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near and opposite 73 Reading Street to 100 Magazine Street.</w:t>
      </w:r>
    </w:p>
    <w:p>
      <w:pPr>
        <w:pStyle w:val="Tab2"/>
        <w:rPr/>
      </w:pPr>
      <w:r>
        <w:rPr>
          <w:color w:val="000000"/>
        </w:rPr>
        <w:t>1 - 63, 2 - 62</w:t>
        <w:tab/>
        <w:t>8</w:t>
        <w:tab/>
        <w:t>3</w:t>
        <w:tab/>
        <w:t>7</w:t>
        <w:tab/>
        <w:t>10</w:t>
        <w:tab/>
        <w:t>02119</w:t>
      </w:r>
    </w:p>
    <w:p>
      <w:pPr>
        <w:pStyle w:val="Tab2"/>
        <w:spacing w:before="0" w:after="120"/>
        <w:rPr/>
      </w:pPr>
      <w:r>
        <w:rPr>
          <w:color w:val="000000"/>
        </w:rPr>
        <w:t>66 - 100, 67 - 111</w:t>
        <w:tab/>
        <w:t>8</w:t>
        <w:tab/>
        <w:t>6</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Farnsworth Street,</w:t>
      </w:r>
      <w:r>
        <w:rPr>
          <w:color w:val="000000"/>
          <w:lang w:val="en-US" w:eastAsia="en-US"/>
        </w:rPr>
        <w:t xml:space="preserve"> S.B., Private way, from 344 Congress Street to northeasterly.</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Farquhar Street,</w:t>
      </w:r>
      <w:r>
        <w:rPr>
          <w:color w:val="000000"/>
          <w:lang w:val="en-US" w:eastAsia="en-US"/>
        </w:rPr>
        <w:t xml:space="preserve"> W.R., Public way, from 1480 Centre Street to 893 South Street.</w:t>
        <w:tab/>
        <w:tab/>
        <w:t>20</w:t>
      </w:r>
      <w:r>
        <w:rPr>
          <w:color w:val="000000"/>
        </w:rPr>
        <w:tab/>
      </w:r>
      <w:r>
        <w:rPr>
          <w:color w:val="000000"/>
          <w:lang w:val="en-US" w:eastAsia="en-US"/>
        </w:rPr>
        <w:t>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Farragut Road,</w:t>
      </w:r>
      <w:r>
        <w:rPr>
          <w:color w:val="000000"/>
          <w:lang w:val="en-US" w:eastAsia="en-US"/>
        </w:rPr>
        <w:t xml:space="preserve"> S.B., Public way, from Columbia Road at East Sixth Street to opposite 940 East First Street.</w:t>
        <w:tab/>
        <w:tab/>
        <w:t>6</w:t>
      </w:r>
      <w:r>
        <w:rPr>
          <w:color w:val="000000"/>
        </w:rPr>
        <w:tab/>
      </w:r>
      <w:r>
        <w:rPr>
          <w:color w:val="000000"/>
          <w:lang w:val="en-US" w:eastAsia="en-US"/>
        </w:rPr>
        <w:t>9</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Farragut Street,</w:t>
      </w:r>
      <w:r>
        <w:rPr>
          <w:color w:val="000000"/>
          <w:lang w:val="en-US" w:eastAsia="en-US"/>
        </w:rPr>
        <w:t xml:space="preserve"> W.R., Private way, from 460 Baker Street to approximately 440 feet southwesterly.</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Farrar Avenue,</w:t>
      </w:r>
      <w:r>
        <w:rPr>
          <w:color w:val="000000"/>
          <w:lang w:val="en-US" w:eastAsia="en-US"/>
        </w:rPr>
        <w:t xml:space="preserve"> H.P., Public way, from 83 Tacoma Street to 129 Wood Avenue.</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Farrin Street,</w:t>
      </w:r>
      <w:r>
        <w:rPr>
          <w:color w:val="000000"/>
          <w:lang w:val="en-US" w:eastAsia="en-US"/>
        </w:rPr>
        <w:t xml:space="preserve"> H.P., Public way, from 102 Chesterfield Street to approximately 254 feet southwesterly.</w:t>
      </w:r>
      <w:r>
        <w:rPr>
          <w:color w:val="000000"/>
        </w:rPr>
        <w:tab/>
        <w:tab/>
      </w:r>
      <w:r>
        <w:rPr>
          <w:color w:val="000000"/>
          <w:lang w:val="en-US" w:eastAsia="en-US"/>
        </w:rPr>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Farrington Avenue,</w:t>
      </w:r>
      <w:r>
        <w:rPr>
          <w:color w:val="000000"/>
          <w:lang w:val="en-US" w:eastAsia="en-US"/>
        </w:rPr>
        <w:t xml:space="preserve"> Bri., Public way, from 58 Harvard Avenue to 29 Linden Street.</w:t>
        <w:tab/>
        <w:tab/>
        <w:t>21</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Farwell Avenue,</w:t>
      </w:r>
      <w:r>
        <w:rPr>
          <w:color w:val="000000"/>
          <w:lang w:val="en-US" w:eastAsia="en-US"/>
        </w:rPr>
        <w:t xml:space="preserve"> H.P., Public way, from 143 Milton Avenue to 54 Summit Street.</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Father Anthony Songin Way</w:t>
      </w:r>
      <w:r>
        <w:rPr>
          <w:color w:val="000000"/>
          <w:lang w:val="en-US" w:eastAsia="en-US"/>
        </w:rPr>
        <w:t>, S.B., Public way, from 38 Boston Street to 635 Dorchester Avenue.</w:t>
        <w:tab/>
        <w:tab/>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Father Francis J. Gilday Street,</w:t>
      </w:r>
      <w:r>
        <w:rPr>
          <w:color w:val="000000"/>
          <w:lang w:val="en-US" w:eastAsia="en-US"/>
        </w:rPr>
        <w:t xml:space="preserve"> B.P., Public way, from 30 East Concord Street to 11 East Newton Street.</w:t>
      </w:r>
    </w:p>
    <w:p>
      <w:pPr>
        <w:pStyle w:val="Tab2"/>
        <w:rPr/>
      </w:pPr>
      <w:r>
        <w:rPr>
          <w:color w:val="000000"/>
        </w:rPr>
        <w:t>1 - 87, 2 - 86</w:t>
        <w:tab/>
        <w:t>8</w:t>
        <w:tab/>
        <w:t>3</w:t>
        <w:tab/>
        <w:t>7</w:t>
        <w:tab/>
        <w:t>1</w:t>
        <w:tab/>
        <w:t>02118</w:t>
      </w:r>
    </w:p>
    <w:p>
      <w:pPr>
        <w:pStyle w:val="Tab2"/>
        <w:spacing w:before="0" w:after="120"/>
        <w:rPr/>
      </w:pPr>
      <w:r>
        <w:rPr>
          <w:color w:val="000000"/>
        </w:rPr>
        <w:t>89 - 123, 108 - 134</w:t>
        <w:tab/>
        <w:t>8</w:t>
        <w:tab/>
        <w:t>4</w:t>
        <w:tab/>
        <w:t>7</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Faulkner Circle,</w:t>
      </w:r>
      <w:r>
        <w:rPr>
          <w:color w:val="000000"/>
          <w:lang w:val="en-US" w:eastAsia="en-US"/>
        </w:rPr>
        <w:t xml:space="preserve"> Dor., Private way, from 21 Faulkner Street to the M.B.T.A. Railroad.</w:t>
        <w:tab/>
        <w:tab/>
        <w:t>16</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Faulkner Street,</w:t>
      </w:r>
      <w:r>
        <w:rPr>
          <w:color w:val="000000"/>
          <w:lang w:val="en-US" w:eastAsia="en-US"/>
        </w:rPr>
        <w:t xml:space="preserve"> Dor., Public way, from 1491 Dorchester Avenue to near 24 Freeman Street.</w:t>
        <w:tab/>
        <w:tab/>
        <w:t>16</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Faunce Road,</w:t>
      </w:r>
      <w:r>
        <w:rPr>
          <w:color w:val="000000"/>
          <w:lang w:val="en-US" w:eastAsia="en-US"/>
        </w:rPr>
        <w:t xml:space="preserve"> Dor., Public way, from 48 Fremont Street to 2 Merola Park and 244 West Selden Street.</w:t>
      </w:r>
    </w:p>
    <w:p>
      <w:pPr>
        <w:pStyle w:val="Tab2"/>
        <w:rPr/>
      </w:pPr>
      <w:r>
        <w:rPr>
          <w:color w:val="000000"/>
        </w:rPr>
        <w:t>1 - 47</w:t>
        <w:tab/>
        <w:t>18</w:t>
        <w:tab/>
        <w:t>4</w:t>
        <w:tab/>
        <w:t>4</w:t>
        <w:tab/>
        <w:t>7</w:t>
        <w:tab/>
        <w:t>02126</w:t>
      </w:r>
    </w:p>
    <w:p>
      <w:pPr>
        <w:pStyle w:val="Tab2"/>
        <w:rPr>
          <w:color w:val="000000"/>
        </w:rPr>
      </w:pPr>
      <w:r>
        <w:rPr>
          <w:color w:val="000000"/>
        </w:rPr>
        <w:t>20 - 60</w:t>
        <w:tab/>
        <w:t>18</w:t>
        <w:tab/>
        <w:t>2</w:t>
        <w:tab/>
        <w:t>4</w:t>
        <w:tab/>
        <w:t>7</w:t>
        <w:tab/>
        <w:t>02126</w:t>
      </w:r>
    </w:p>
    <w:p>
      <w:pPr>
        <w:pStyle w:val="Tab2"/>
        <w:spacing w:before="0" w:after="120"/>
        <w:rPr/>
      </w:pPr>
      <w:r>
        <w:rPr>
          <w:color w:val="000000"/>
        </w:rPr>
        <w:t>53 - 55</w:t>
        <w:tab/>
        <w:t>18</w:t>
        <w:tab/>
        <w:t>1</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Favre Street,</w:t>
      </w:r>
      <w:r>
        <w:rPr>
          <w:color w:val="000000"/>
          <w:lang w:val="en-US" w:eastAsia="en-US"/>
        </w:rPr>
        <w:t xml:space="preserve"> Dor., Public way, from 760 Cummins Highway to approximately 277 feet northeast of 19 Messinger Street.</w:t>
      </w:r>
    </w:p>
    <w:p>
      <w:pPr>
        <w:pStyle w:val="Tab2"/>
        <w:rPr/>
      </w:pPr>
      <w:r>
        <w:rPr>
          <w:color w:val="000000"/>
        </w:rPr>
        <w:t>1 - 69, 2 - 70</w:t>
        <w:tab/>
        <w:t>18</w:t>
        <w:tab/>
        <w:t>21</w:t>
        <w:tab/>
        <w:t>5</w:t>
        <w:tab/>
        <w:t>7</w:t>
        <w:tab/>
        <w:t>02126</w:t>
      </w:r>
    </w:p>
    <w:p>
      <w:pPr>
        <w:pStyle w:val="Tab2"/>
        <w:spacing w:before="0" w:after="120"/>
        <w:rPr/>
      </w:pPr>
      <w:r>
        <w:rPr>
          <w:color w:val="000000"/>
        </w:rPr>
        <w:t>73 - 89, 74 - 90</w:t>
        <w:tab/>
        <w:t>18</w:t>
        <w:tab/>
        <w:t>3</w:t>
        <w:tab/>
        <w:t>5</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Fawndale Road,</w:t>
      </w:r>
      <w:r>
        <w:rPr>
          <w:color w:val="000000"/>
          <w:lang w:val="en-US" w:eastAsia="en-US"/>
        </w:rPr>
        <w:t xml:space="preserve"> W.R., Public way, from 49 Stellman Road to 4062 Washington Street.</w:t>
      </w:r>
    </w:p>
    <w:p>
      <w:pPr>
        <w:pStyle w:val="Tab2"/>
        <w:rPr>
          <w:color w:val="000000"/>
        </w:rPr>
      </w:pPr>
      <w:r>
        <w:rPr>
          <w:color w:val="000000"/>
        </w:rPr>
        <w:t>Odd</w:t>
        <w:tab/>
        <w:t>19</w:t>
        <w:tab/>
        <w:t>13</w:t>
        <w:tab/>
        <w:t>5</w:t>
        <w:tab/>
        <w:t>2</w:t>
        <w:tab/>
        <w:t>02131</w:t>
      </w:r>
    </w:p>
    <w:p>
      <w:pPr>
        <w:pStyle w:val="Tab2"/>
        <w:spacing w:before="0" w:after="120"/>
        <w:rPr>
          <w:color w:val="000000"/>
        </w:rPr>
      </w:pPr>
      <w:r>
        <w:rPr>
          <w:color w:val="000000"/>
        </w:rPr>
        <w:t>Even</w:t>
        <w:tab/>
        <w:t>19</w:t>
        <w:tab/>
        <w:t>11</w:t>
        <w:tab/>
        <w:t>5</w:t>
        <w:tab/>
        <w:t>2</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Faxon Street,</w:t>
      </w:r>
      <w:r>
        <w:rPr>
          <w:color w:val="000000"/>
          <w:lang w:val="en-US" w:eastAsia="en-US"/>
        </w:rPr>
        <w:t xml:space="preserve"> Rox., Private way, from 1457 Tremont Street to approximately 120 feet northeasterly.</w:t>
        <w:tab/>
        <w:tab/>
        <w:t>10</w:t>
      </w:r>
      <w:r>
        <w:rPr>
          <w:color w:val="000000"/>
        </w:rPr>
        <w:tab/>
      </w:r>
      <w:r>
        <w:rPr>
          <w:color w:val="000000"/>
          <w:lang w:val="en-US" w:eastAsia="en-US"/>
        </w:rPr>
        <w:t>2</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Fay Street,</w:t>
      </w:r>
      <w:r>
        <w:rPr>
          <w:color w:val="000000"/>
          <w:lang w:val="en-US" w:eastAsia="en-US"/>
        </w:rPr>
        <w:t xml:space="preserve"> B.P., Public way, from 105 East Berkeley Street to 409 Harrison Avenue.</w:t>
        <w:tab/>
        <w:tab/>
        <w:t>3</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Fayette Street,</w:t>
      </w:r>
      <w:r>
        <w:rPr>
          <w:color w:val="000000"/>
          <w:lang w:val="en-US" w:eastAsia="en-US"/>
        </w:rPr>
        <w:t xml:space="preserve"> B.P., Public way, from 121 Charles Street South to Marginal Road between Arlington Street and Tremont Street.</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Fayston Street,</w:t>
      </w:r>
      <w:r>
        <w:rPr>
          <w:color w:val="000000"/>
          <w:lang w:val="en-US" w:eastAsia="en-US"/>
        </w:rPr>
        <w:t xml:space="preserve"> Dor., Rox., Public way, from 310 Blue Hill Avenue to between 7 and 21 Mascoma Street.</w:t>
      </w:r>
    </w:p>
    <w:p>
      <w:pPr>
        <w:pStyle w:val="Tab2"/>
        <w:rPr>
          <w:color w:val="000000"/>
        </w:rPr>
      </w:pPr>
      <w:r>
        <w:rPr>
          <w:color w:val="000000"/>
        </w:rPr>
        <w:t>Odd</w:t>
        <w:tab/>
        <w:t>14</w:t>
        <w:tab/>
        <w:t>1</w:t>
        <w:tab/>
        <w:t>4</w:t>
        <w:tab/>
        <w:t>3</w:t>
        <w:tab/>
        <w:t>02121</w:t>
      </w:r>
    </w:p>
    <w:p>
      <w:pPr>
        <w:pStyle w:val="Tab2"/>
        <w:spacing w:before="0" w:after="120"/>
        <w:rPr>
          <w:color w:val="000000"/>
        </w:rPr>
      </w:pPr>
      <w:r>
        <w:rPr>
          <w:color w:val="000000"/>
        </w:rPr>
        <w:t>Even</w:t>
        <w:tab/>
        <w:t>13</w:t>
        <w:tab/>
        <w:t>1</w:t>
        <w:tab/>
        <w:t>7</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Faywood Avenue,</w:t>
      </w:r>
      <w:r>
        <w:rPr>
          <w:color w:val="000000"/>
          <w:lang w:val="en-US" w:eastAsia="en-US"/>
        </w:rPr>
        <w:t xml:space="preserve"> E.B., Public way, from 29 Orient Avenue to near 255 Orient Avenue.</w:t>
        <w:tab/>
        <w:tab/>
        <w:t>1</w:t>
      </w:r>
      <w:r>
        <w:rPr>
          <w:color w:val="000000"/>
        </w:rPr>
        <w:tab/>
      </w:r>
      <w:r>
        <w:rPr>
          <w:color w:val="000000"/>
          <w:lang w:val="en-US" w:eastAsia="en-US"/>
        </w:rPr>
        <w:t>14</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Federal Court,</w:t>
      </w:r>
      <w:r>
        <w:rPr>
          <w:color w:val="000000"/>
          <w:lang w:val="en-US" w:eastAsia="en-US"/>
        </w:rPr>
        <w:t xml:space="preserve"> B.P., Private way, from 115 Federal Street to Milton Place.</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Federal Street,</w:t>
      </w:r>
      <w:r>
        <w:rPr>
          <w:color w:val="000000"/>
          <w:lang w:val="en-US" w:eastAsia="en-US"/>
        </w:rPr>
        <w:t xml:space="preserve"> B.P., Public way, from 75 Milk Street to Summer Street near 265 Purchase Street.</w:t>
      </w:r>
      <w:r>
        <w:rPr>
          <w:color w:val="000000"/>
        </w:rPr>
        <w:tab/>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Fellows Street,</w:t>
      </w:r>
      <w:r>
        <w:rPr>
          <w:color w:val="000000"/>
          <w:lang w:val="en-US" w:eastAsia="en-US"/>
        </w:rPr>
        <w:t xml:space="preserve"> B.P., Rox., Public way, from 10 Northampton to approximately 64 feet southwest of East Lenox.</w:t>
        <w:tab/>
        <w:tab/>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Fellsway Street,</w:t>
      </w:r>
      <w:r>
        <w:rPr>
          <w:color w:val="000000"/>
          <w:lang w:val="en-US" w:eastAsia="en-US"/>
        </w:rPr>
        <w:t xml:space="preserve"> Dor., Private way, from 951 Adams Street to 1 Milton Street.</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Fencourt Street,</w:t>
      </w:r>
      <w:r>
        <w:rPr>
          <w:color w:val="000000"/>
          <w:lang w:val="en-US" w:eastAsia="en-US"/>
        </w:rPr>
        <w:t xml:space="preserve"> Rox., Private way, from between 218 and 238 Hemenway Street to between 393 and 407 Huntington Avenue.</w:t>
        <w:tab/>
        <w:tab/>
        <w:t>4</w:t>
      </w:r>
      <w:r>
        <w:rPr>
          <w:color w:val="000000"/>
        </w:rPr>
        <w:tab/>
      </w:r>
      <w:r>
        <w:rPr>
          <w:color w:val="000000"/>
          <w:lang w:val="en-US" w:eastAsia="en-US"/>
        </w:rPr>
        <w:t>9</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Fendale Avenue,</w:t>
      </w:r>
      <w:r>
        <w:rPr>
          <w:color w:val="000000"/>
          <w:lang w:val="en-US" w:eastAsia="en-US"/>
        </w:rPr>
        <w:t xml:space="preserve"> Dor., Public way, from opposite 8 Nevada Street to 913 Washington Street.</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Fenelon Street,</w:t>
      </w:r>
      <w:r>
        <w:rPr>
          <w:color w:val="000000"/>
          <w:lang w:val="en-US" w:eastAsia="en-US"/>
        </w:rPr>
        <w:t xml:space="preserve"> Dor., Public way, from opposite 14 Merrill Street to 163 Washington Street.</w:t>
        <w:tab/>
        <w:tab/>
        <w:t>14</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Feneno Terrace,</w:t>
      </w:r>
      <w:r>
        <w:rPr>
          <w:color w:val="000000"/>
          <w:lang w:val="en-US" w:eastAsia="en-US"/>
        </w:rPr>
        <w:t xml:space="preserve"> Bri., Public way, from 42 Brainerd Road to the Boston and Brookline Boundary Line.</w:t>
      </w:r>
    </w:p>
    <w:p>
      <w:pPr>
        <w:pStyle w:val="Tab2"/>
        <w:rPr>
          <w:color w:val="000000"/>
        </w:rPr>
      </w:pPr>
      <w:r>
        <w:rPr>
          <w:color w:val="000000"/>
        </w:rPr>
        <w:t>Odd</w:t>
        <w:tab/>
        <w:t>21</w:t>
        <w:tab/>
        <w:t>8</w:t>
        <w:tab/>
        <w:t>9</w:t>
        <w:tab/>
        <w:t>4</w:t>
        <w:tab/>
        <w:t>02134</w:t>
      </w:r>
    </w:p>
    <w:p>
      <w:pPr>
        <w:pStyle w:val="Tab2"/>
        <w:spacing w:before="0" w:after="120"/>
        <w:rPr>
          <w:color w:val="000000"/>
        </w:rPr>
      </w:pPr>
      <w:r>
        <w:rPr>
          <w:color w:val="000000"/>
        </w:rPr>
        <w:t>Even</w:t>
        <w:tab/>
        <w:t>21</w:t>
        <w:tab/>
        <w:t>5</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sz w:val="24"/>
          <w:szCs w:val="24"/>
          <w:lang w:val="en-US" w:eastAsia="en-US"/>
        </w:rPr>
      </w:pPr>
      <w:r>
        <w:rPr>
          <w:b/>
          <w:color w:val="000000"/>
          <w:sz w:val="24"/>
          <w:szCs w:val="24"/>
          <w:lang w:val="en-US" w:eastAsia="en-US"/>
        </w:rPr>
        <w:t>*</w:t>
      </w:r>
      <w:r>
        <w:rPr>
          <w:b/>
          <w:color w:val="000000"/>
          <w:szCs w:val="17"/>
          <w:lang w:val="en-US" w:eastAsia="en-US"/>
        </w:rPr>
        <w:t xml:space="preserve">Fenner Street, </w:t>
      </w:r>
      <w:r>
        <w:rPr>
          <w:color w:val="000000"/>
          <w:szCs w:val="17"/>
          <w:lang w:val="en-US" w:eastAsia="en-US"/>
        </w:rPr>
        <w:t>Rox., Private way, from 6 Cardington Street to northwest of 6 Dunford Street.</w:t>
        <w:tab/>
        <w:tab/>
        <w:t>11</w:t>
        <w:tab/>
        <w:t>3</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Fenno Street,</w:t>
      </w:r>
      <w:r>
        <w:rPr>
          <w:color w:val="000000"/>
          <w:lang w:val="en-US" w:eastAsia="en-US"/>
        </w:rPr>
        <w:t xml:space="preserve"> Rox., Public way, from opposite 69 Walnut Avenue to approximately 210 feet southeasterly.</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Fensmere Road,</w:t>
      </w:r>
      <w:r>
        <w:rPr>
          <w:color w:val="000000"/>
          <w:lang w:val="en-US" w:eastAsia="en-US"/>
        </w:rPr>
        <w:t xml:space="preserve"> W.R., Public way, from Deldorf Street at the rear of 166 Woodley Avenue to opposite 35 Willers Street.</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Fenton Street,</w:t>
      </w:r>
      <w:r>
        <w:rPr>
          <w:color w:val="000000"/>
          <w:lang w:val="en-US" w:eastAsia="en-US"/>
        </w:rPr>
        <w:t xml:space="preserve"> Dor., Public way, from opposite 18 Clayton Street to 14 Duncan Street.</w:t>
        <w:tab/>
        <w:tab/>
        <w:t>15</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Fenway</w:t>
      </w:r>
      <w:r>
        <w:rPr>
          <w:color w:val="000000"/>
          <w:lang w:val="en-US" w:eastAsia="en-US"/>
        </w:rPr>
        <w:t>, Rox., from 1154 Boylston Street to near 274 Brookline Avenue.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custory of the D.C.R.</w:t>
      </w:r>
    </w:p>
    <w:p>
      <w:pPr>
        <w:pStyle w:val="Tab2"/>
        <w:rPr>
          <w:color w:val="000000"/>
        </w:rPr>
      </w:pPr>
      <w:r>
        <w:rPr>
          <w:color w:val="000000"/>
        </w:rPr>
        <w:t>2 - 114</w:t>
        <w:tab/>
        <w:t>4</w:t>
        <w:tab/>
        <w:t>7</w:t>
        <w:tab/>
        <w:t>8</w:t>
        <w:tab/>
        <w:t>10</w:t>
        <w:tab/>
        <w:t>02215</w:t>
      </w:r>
    </w:p>
    <w:p>
      <w:pPr>
        <w:pStyle w:val="Tab2"/>
        <w:rPr/>
      </w:pPr>
      <w:r>
        <w:rPr>
          <w:color w:val="000000"/>
        </w:rPr>
        <w:t>120 - 238</w:t>
        <w:tab/>
        <w:t>4</w:t>
        <w:tab/>
        <w:t>9</w:t>
        <w:tab/>
        <w:t>7</w:t>
        <w:tab/>
        <w:t>10</w:t>
        <w:tab/>
        <w:t>02215</w:t>
      </w:r>
    </w:p>
    <w:p>
      <w:pPr>
        <w:pStyle w:val="Tab2"/>
        <w:spacing w:before="0" w:after="120"/>
        <w:rPr/>
      </w:pPr>
      <w:r>
        <w:rPr>
          <w:color w:val="000000"/>
        </w:rPr>
        <w:t>274 - 450</w:t>
        <w:tab/>
        <w:t>4</w:t>
        <w:tab/>
        <w:t>10</w:t>
        <w:tab/>
        <w:t>8</w:t>
        <w:tab/>
        <w:t>10</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Fenwick Place,</w:t>
      </w:r>
      <w:r>
        <w:rPr>
          <w:color w:val="000000"/>
          <w:lang w:val="en-US" w:eastAsia="en-US"/>
        </w:rPr>
        <w:t xml:space="preserve"> Rox., Public way, from 58 Circuit Street to approximately 120 feet westerly.</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Fenwood Road,</w:t>
      </w:r>
      <w:r>
        <w:rPr>
          <w:color w:val="000000"/>
          <w:lang w:val="en-US" w:eastAsia="en-US"/>
        </w:rPr>
        <w:t xml:space="preserve"> Rox., Public way, from Brookline Avenue between Francis Street and Riverway to 747 Huntington Avenue.</w:t>
      </w:r>
    </w:p>
    <w:p>
      <w:pPr>
        <w:pStyle w:val="Tab2"/>
        <w:rPr/>
      </w:pPr>
      <w:r>
        <w:rPr>
          <w:color w:val="000000"/>
        </w:rPr>
        <w:t>1 - 57, 2 - 24</w:t>
        <w:tab/>
        <w:t>10</w:t>
        <w:tab/>
        <w:t>3</w:t>
        <w:tab/>
        <w:t>8</w:t>
        <w:tab/>
        <w:t>10</w:t>
        <w:tab/>
        <w:t>02115</w:t>
      </w:r>
    </w:p>
    <w:p>
      <w:pPr>
        <w:pStyle w:val="Tab2"/>
        <w:spacing w:before="0" w:after="120"/>
        <w:rPr/>
      </w:pPr>
      <w:r>
        <w:rPr>
          <w:color w:val="000000"/>
        </w:rPr>
        <w:t>30 - 114, 63 - 113</w:t>
        <w:tab/>
        <w:t>10</w:t>
        <w:tab/>
        <w:t>4</w:t>
        <w:tab/>
        <w:t>8</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Fermoy Heights Avenue,</w:t>
      </w:r>
      <w:r>
        <w:rPr>
          <w:color w:val="000000"/>
          <w:lang w:val="en-US" w:eastAsia="en-US"/>
        </w:rPr>
        <w:t xml:space="preserve"> W.R., Public way, from Franklin Hill Avenue to Franklin Hill Avenue.</w:t>
        <w:tab/>
        <w:tab/>
        <w:t>14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Fern Street,</w:t>
      </w:r>
      <w:r>
        <w:rPr>
          <w:color w:val="000000"/>
          <w:lang w:val="en-US" w:eastAsia="en-US"/>
        </w:rPr>
        <w:t xml:space="preserve"> Bri., Public way, from 116 Franklin Street to opposite 8 Holton Street.</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Fernald Terrace,</w:t>
      </w:r>
      <w:r>
        <w:rPr>
          <w:color w:val="000000"/>
          <w:lang w:val="en-US" w:eastAsia="en-US"/>
        </w:rPr>
        <w:t xml:space="preserve"> Dor., Public way, from 394 Quincy Street to approximately 415 feet northeasterly.</w:t>
        <w:tab/>
        <w:tab/>
        <w:t>15</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Fernboro Street,</w:t>
      </w:r>
      <w:r>
        <w:rPr>
          <w:color w:val="000000"/>
          <w:lang w:val="en-US" w:eastAsia="en-US"/>
        </w:rPr>
        <w:t xml:space="preserve"> Dor., Public way, from opposite 89 Intervale Street to 55 Lawrence Avenue.</w:t>
        <w:tab/>
        <w:tab/>
        <w:t>14</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Ferncroft Road,</w:t>
      </w:r>
      <w:r>
        <w:rPr>
          <w:color w:val="000000"/>
          <w:lang w:val="en-US" w:eastAsia="en-US"/>
        </w:rPr>
        <w:t xml:space="preserve"> W.R., Public way, from 182 Corey Street to opposite 20 Kirk Street.</w:t>
        <w:tab/>
        <w:tab/>
        <w:t>20</w:t>
      </w:r>
      <w:r>
        <w:rPr>
          <w:color w:val="000000"/>
        </w:rPr>
        <w:tab/>
      </w:r>
      <w:r>
        <w:rPr>
          <w:color w:val="000000"/>
          <w:lang w:val="en-US" w:eastAsia="en-US"/>
        </w:rPr>
        <w:t>12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Ferndale Street,</w:t>
      </w:r>
      <w:r>
        <w:rPr>
          <w:color w:val="000000"/>
          <w:lang w:val="en-US" w:eastAsia="en-US"/>
        </w:rPr>
        <w:t xml:space="preserve"> Dor., Public way, from 119 Norfolk Street to 124 Southern Avenue.</w:t>
        <w:tab/>
        <w:tab/>
        <w:t>17</w:t>
      </w:r>
      <w:r>
        <w:rPr>
          <w:color w:val="000000"/>
        </w:rPr>
        <w:tab/>
      </w:r>
      <w:r>
        <w:rPr>
          <w:color w:val="000000"/>
          <w:lang w:val="en-US" w:eastAsia="en-US"/>
        </w:rPr>
        <w:t>5</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Fernwood Road,</w:t>
      </w:r>
      <w:r>
        <w:rPr>
          <w:color w:val="000000"/>
          <w:lang w:val="en-US" w:eastAsia="en-US"/>
        </w:rPr>
        <w:t xml:space="preserve"> W.R., Public way, from 295 La Grange  Street to 32 Landseer Street.</w:t>
        <w:tab/>
        <w:tab/>
        <w:t>20</w:t>
      </w:r>
      <w:r>
        <w:rPr>
          <w:color w:val="000000"/>
        </w:rPr>
        <w:tab/>
      </w:r>
      <w:r>
        <w:rPr>
          <w:color w:val="000000"/>
          <w:lang w:val="en-US" w:eastAsia="en-US"/>
        </w:rPr>
        <w:t>14</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Ferrin Street,</w:t>
      </w:r>
      <w:r>
        <w:rPr>
          <w:color w:val="000000"/>
          <w:lang w:val="en-US" w:eastAsia="en-US"/>
        </w:rPr>
        <w:t xml:space="preserve"> Chsn., Public way, from 108 Bunker Hill Street to approximately 445 feet southeasterly and after an interval, from a point approximately 140 feet northwest of  Lowney Way to Lowney Way.</w:t>
        <w:tab/>
        <w:tab/>
        <w:t>2</w:t>
      </w:r>
      <w:r>
        <w:rPr>
          <w:color w:val="000000"/>
        </w:rPr>
        <w:tab/>
      </w:r>
      <w:r>
        <w:rPr>
          <w:color w:val="000000"/>
          <w:lang w:val="en-US" w:eastAsia="en-US"/>
        </w:rPr>
        <w:t>2/4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Ferrin Way</w:t>
      </w:r>
      <w:r>
        <w:rPr>
          <w:color w:val="000000"/>
          <w:lang w:val="en-US" w:eastAsia="en-US"/>
        </w:rPr>
        <w:t>, Chsn., Public way, from 75 Ferrin Street to Hickory Avenue at the rear of 86 Bunker Hill Street.</w:t>
        <w:tab/>
        <w:tab/>
        <w:t>2</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Fessenden Street,</w:t>
      </w:r>
      <w:r>
        <w:rPr>
          <w:color w:val="000000"/>
          <w:lang w:val="en-US" w:eastAsia="en-US"/>
        </w:rPr>
        <w:t xml:space="preserve"> Dor., Public way, from 1294 Blue Hill Avenue to 557 Norfolk Street.</w:t>
        <w:tab/>
        <w:tab/>
        <w:t>18</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szCs w:val="24"/>
          <w:lang w:val="en-US" w:eastAsia="en-US"/>
        </w:rPr>
        <w:t>*</w:t>
      </w:r>
      <w:r>
        <w:rPr>
          <w:b/>
          <w:color w:val="000000"/>
          <w:lang w:val="en-US" w:eastAsia="en-US"/>
        </w:rPr>
        <w:t>Fidelis Way</w:t>
      </w:r>
      <w:r>
        <w:rPr>
          <w:color w:val="000000"/>
          <w:lang w:val="en-US" w:eastAsia="en-US"/>
        </w:rPr>
        <w:t>, Bri., Private way, from 1542 Commonwealth Avenue to 135 Washington Street.</w:t>
      </w:r>
    </w:p>
    <w:p>
      <w:pPr>
        <w:pStyle w:val="Tab2"/>
        <w:rPr>
          <w:color w:val="000000"/>
        </w:rPr>
      </w:pPr>
      <w:r>
        <w:rPr>
          <w:color w:val="000000"/>
        </w:rPr>
        <w:t>Odd</w:t>
        <w:tab/>
        <w:t>21</w:t>
        <w:tab/>
        <w:t>9</w:t>
        <w:tab/>
        <w:t>9</w:t>
        <w:tab/>
        <w:t>4</w:t>
        <w:tab/>
        <w:t>02135</w:t>
      </w:r>
    </w:p>
    <w:p>
      <w:pPr>
        <w:pStyle w:val="Tab2"/>
        <w:spacing w:before="0" w:after="120"/>
        <w:rPr>
          <w:color w:val="000000"/>
        </w:rPr>
      </w:pPr>
      <w:r>
        <w:rPr>
          <w:color w:val="000000"/>
        </w:rPr>
        <w:t>Even</w:t>
        <w:tab/>
        <w:t>21</w:t>
        <w:tab/>
        <w:t>10</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Fid Kennedy Avenue,</w:t>
      </w:r>
      <w:r>
        <w:rPr>
          <w:color w:val="000000"/>
          <w:lang w:val="en-US" w:eastAsia="en-US"/>
        </w:rPr>
        <w:t xml:space="preserve"> S.B., Private way, from Dolphin Way to approximately 2,450 feet westerly.</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Field’s Corner</w:t>
      </w:r>
      <w:r>
        <w:rPr>
          <w:color w:val="000000"/>
          <w:lang w:val="en-US" w:eastAsia="en-US"/>
        </w:rPr>
        <w:t>, Dor., at the junction of Adams Street and Dorchester Avenue.</w:t>
        <w:tab/>
        <w:tab/>
        <w:t>15</w:t>
        <w:tab/>
        <w:t>6/9</w:t>
        <w:tab/>
        <w:t>3</w:t>
        <w:tab/>
        <w:t>3/7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Field's Court,</w:t>
      </w:r>
      <w:r>
        <w:rPr>
          <w:color w:val="000000"/>
          <w:lang w:val="en-US" w:eastAsia="en-US"/>
        </w:rPr>
        <w:t xml:space="preserve"> Dor., Private way, from 65 Willow Court to northeasterly.</w:t>
        <w:tab/>
        <w:tab/>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Fieldmont Street,</w:t>
      </w:r>
      <w:r>
        <w:rPr>
          <w:color w:val="000000"/>
          <w:lang w:val="en-US" w:eastAsia="en-US"/>
        </w:rPr>
        <w:t xml:space="preserve"> H.P., Public way, from opposite 130 Bradlee Street to approximately 150 feet southeasterly.</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szCs w:val="17"/>
          <w:lang w:val="en-US" w:eastAsia="en-US"/>
        </w:rPr>
      </w:pPr>
      <w:r>
        <w:rPr>
          <w:b/>
          <w:color w:val="000000"/>
          <w:sz w:val="24"/>
          <w:szCs w:val="24"/>
          <w:lang w:val="en-US" w:eastAsia="en-US"/>
        </w:rPr>
        <w:t>*</w:t>
      </w:r>
      <w:r>
        <w:rPr>
          <w:b/>
          <w:color w:val="000000"/>
          <w:szCs w:val="17"/>
          <w:lang w:val="en-US" w:eastAsia="en-US"/>
        </w:rPr>
        <w:t xml:space="preserve">Field Sparrow Way, </w:t>
      </w:r>
      <w:r>
        <w:rPr>
          <w:color w:val="000000"/>
          <w:szCs w:val="17"/>
          <w:lang w:val="en-US" w:eastAsia="en-US"/>
        </w:rPr>
        <w:t>W.R., Private way, from West Main Street to West Main Street.</w:t>
        <w:tab/>
        <w:tab/>
        <w:t>14</w:t>
        <w:tab/>
        <w:t>8</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Fifield Street,</w:t>
      </w:r>
      <w:r>
        <w:rPr>
          <w:color w:val="000000"/>
          <w:lang w:val="en-US" w:eastAsia="en-US"/>
        </w:rPr>
        <w:t xml:space="preserve"> Dor., Public way, from 12 Church Street to 7 Winter Street.</w:t>
        <w:tab/>
        <w:tab/>
        <w:t>15</w:t>
      </w:r>
      <w:r>
        <w:rPr>
          <w:color w:val="000000"/>
        </w:rPr>
        <w:tab/>
      </w:r>
      <w:r>
        <w:rPr>
          <w:color w:val="000000"/>
          <w:lang w:val="en-US" w:eastAsia="en-US"/>
        </w:rPr>
        <w:t>4</w:t>
      </w:r>
      <w:r>
        <w:rPr>
          <w:color w:val="000000"/>
        </w:rPr>
        <w:tab/>
      </w:r>
      <w:r>
        <w:rPr>
          <w:color w:val="000000"/>
          <w:lang w:val="en-US" w:eastAsia="en-US"/>
        </w:rPr>
        <w:t>3</w:t>
      </w:r>
      <w:r>
        <w:rPr>
          <w:color w:val="000000"/>
        </w:rPr>
        <w:tab/>
        <w:t>3</w:t>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Fifth Avenue,</w:t>
      </w:r>
      <w:r>
        <w:rPr>
          <w:color w:val="000000"/>
          <w:lang w:val="en-US" w:eastAsia="en-US"/>
        </w:rPr>
        <w:t xml:space="preserve"> Chsn., Public way, from opposite 114 Sixteenth Street to 6 Thirteenth Street.</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Fifth Street,</w:t>
      </w:r>
      <w:r>
        <w:rPr>
          <w:color w:val="000000"/>
          <w:lang w:val="en-US" w:eastAsia="en-US"/>
        </w:rPr>
        <w:t xml:space="preserve"> Chsn., Public way, from 93 Chelsea Street to First Avenue.</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Filomena Road,</w:t>
      </w:r>
      <w:r>
        <w:rPr>
          <w:color w:val="000000"/>
          <w:lang w:val="en-US" w:eastAsia="en-US"/>
        </w:rPr>
        <w:t xml:space="preserve"> W.R., Private way, from 19 Hayes Road to approximately 215 feet northeasterly.</w:t>
        <w:tab/>
        <w:tab/>
        <w:t>20</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First Avenue,</w:t>
      </w:r>
      <w:r>
        <w:rPr>
          <w:color w:val="000000"/>
          <w:lang w:val="en-US" w:eastAsia="en-US"/>
        </w:rPr>
        <w:t xml:space="preserve"> Chsn., from Fifth Street to Sixteenth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Fifth Street to Thirteenth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Thirteenth Street to Sixteenth Street.</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Firth Road,</w:t>
      </w:r>
      <w:r>
        <w:rPr>
          <w:color w:val="000000"/>
          <w:lang w:val="en-US" w:eastAsia="en-US"/>
        </w:rPr>
        <w:t xml:space="preserve"> W.R., Public way, from opposite 137 Florence Street to 4140 Washington Street.</w:t>
        <w:tab/>
        <w:tab/>
        <w:t>19</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Fish Lane,</w:t>
      </w:r>
      <w:r>
        <w:rPr>
          <w:color w:val="000000"/>
          <w:lang w:val="en-US" w:eastAsia="en-US"/>
        </w:rPr>
        <w:t xml:space="preserve"> S.B., Private way, from 535 East Third Street to southerly.</w:t>
        <w:tab/>
        <w:tab/>
        <w:t>6</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Fisher Avenue,</w:t>
      </w:r>
      <w:r>
        <w:rPr>
          <w:color w:val="000000"/>
          <w:lang w:val="en-US" w:eastAsia="en-US"/>
        </w:rPr>
        <w:t xml:space="preserve"> Rox., Public way, from 841 Parker Street to 83 Parker Hill Avenue.</w:t>
      </w:r>
    </w:p>
    <w:p>
      <w:pPr>
        <w:pStyle w:val="Tab2"/>
        <w:rPr/>
      </w:pPr>
      <w:r>
        <w:rPr>
          <w:color w:val="000000"/>
        </w:rPr>
        <w:t>1 - 229, 2 - 90</w:t>
        <w:tab/>
        <w:t>10</w:t>
        <w:tab/>
        <w:t>5</w:t>
        <w:tab/>
        <w:t>8</w:t>
        <w:tab/>
        <w:t>10</w:t>
        <w:tab/>
        <w:t>02120</w:t>
      </w:r>
    </w:p>
    <w:p>
      <w:pPr>
        <w:pStyle w:val="Tab2"/>
        <w:rPr/>
      </w:pPr>
      <w:r>
        <w:rPr>
          <w:color w:val="000000"/>
        </w:rPr>
        <w:t>94 - 166</w:t>
        <w:tab/>
        <w:t>10</w:t>
        <w:tab/>
        <w:t>6</w:t>
        <w:tab/>
        <w:t>6</w:t>
        <w:tab/>
        <w:t>10</w:t>
        <w:tab/>
        <w:t>02120</w:t>
      </w:r>
    </w:p>
    <w:p>
      <w:pPr>
        <w:pStyle w:val="Tab2"/>
        <w:spacing w:before="0" w:after="120"/>
        <w:rPr/>
      </w:pPr>
      <w:r>
        <w:rPr>
          <w:color w:val="000000"/>
        </w:rPr>
        <w:t>174 - 230</w:t>
        <w:tab/>
        <w:t>10</w:t>
        <w:tab/>
        <w:t>8</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Fisher Road,</w:t>
      </w:r>
      <w:r>
        <w:rPr>
          <w:color w:val="000000"/>
          <w:lang w:val="en-US" w:eastAsia="en-US"/>
        </w:rPr>
        <w:t xml:space="preserve"> W.R., Private way, from opposite 111 Grove Street to northeasterly.</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Fiske Terrace,</w:t>
      </w:r>
      <w:r>
        <w:rPr>
          <w:color w:val="000000"/>
          <w:lang w:val="en-US" w:eastAsia="en-US"/>
        </w:rPr>
        <w:t xml:space="preserve"> Bri., Public way, from 18 Brainerd Road to the Boston and Brookline Boundary Line.</w:t>
        <w:tab/>
        <w:tab/>
        <w:t>21</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Fiske's Wharf</w:t>
      </w:r>
      <w:r>
        <w:rPr>
          <w:color w:val="000000"/>
          <w:lang w:val="en-US" w:eastAsia="en-US"/>
        </w:rPr>
        <w:t>, B.P., Private way, from 455 Commercial Street to northeasterly.</w:t>
        <w:tab/>
        <w:tab/>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Fitzgerald Expressway,</w:t>
      </w:r>
      <w:r>
        <w:rPr>
          <w:color w:val="000000"/>
          <w:lang w:val="en-US" w:eastAsia="en-US"/>
        </w:rPr>
        <w:t xml:space="preserve"> B.P.</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 xml:space="preserve">Note; </w:t>
      </w:r>
      <w:r>
        <w:rPr>
          <w:color w:val="000000"/>
          <w:lang w:val="en-US" w:eastAsia="en-US"/>
        </w:rPr>
        <w:t>see John F. Fitzgerald Expressway.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Flagship Avenue,</w:t>
      </w:r>
      <w:r>
        <w:rPr>
          <w:color w:val="000000"/>
          <w:lang w:val="en-US" w:eastAsia="en-US"/>
        </w:rPr>
        <w:t xml:space="preserve"> Chsn., Public way, from 197 Eight Street to approximately 555 feet southwesterly and southeasterly.</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szCs w:val="24"/>
          <w:lang w:val="en-US" w:eastAsia="en-US"/>
        </w:rPr>
        <w:t>*</w:t>
      </w:r>
      <w:r>
        <w:rPr>
          <w:b/>
          <w:color w:val="000000"/>
          <w:lang w:val="en-US" w:eastAsia="en-US"/>
        </w:rPr>
        <w:t>Flaherty Way</w:t>
      </w:r>
      <w:r>
        <w:rPr>
          <w:color w:val="000000"/>
          <w:lang w:val="en-US" w:eastAsia="en-US"/>
        </w:rPr>
        <w:t>, S.B., Private way, from 59 B Street to 200 D Street.</w:t>
      </w:r>
    </w:p>
    <w:p>
      <w:pPr>
        <w:pStyle w:val="Tab2"/>
        <w:rPr>
          <w:color w:val="000000"/>
        </w:rPr>
      </w:pPr>
      <w:r>
        <w:rPr>
          <w:color w:val="000000"/>
        </w:rPr>
        <w:t>14 - 74</w:t>
        <w:tab/>
        <w:t>6</w:t>
        <w:tab/>
        <w:t>1</w:t>
        <w:tab/>
        <w:t>2</w:t>
        <w:tab/>
        <w:t>5</w:t>
        <w:tab/>
        <w:t>02127</w:t>
      </w:r>
    </w:p>
    <w:p>
      <w:pPr>
        <w:pStyle w:val="Tab2"/>
        <w:spacing w:before="0" w:after="120"/>
        <w:rPr/>
      </w:pPr>
      <w:r>
        <w:rPr>
          <w:color w:val="000000"/>
        </w:rPr>
        <w:t>111 - 175</w:t>
        <w:tab/>
        <w:t>6</w:t>
        <w:tab/>
        <w:t>2</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Flavia Street,</w:t>
      </w:r>
      <w:r>
        <w:rPr>
          <w:color w:val="000000"/>
          <w:lang w:val="en-US" w:eastAsia="en-US"/>
        </w:rPr>
        <w:t xml:space="preserve"> Dor., Public way, from 71 Chickatawbut Street to 73 Oakton Avenue.</w:t>
        <w:tab/>
        <w:tab/>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Fleet Street,</w:t>
      </w:r>
      <w:r>
        <w:rPr>
          <w:color w:val="000000"/>
          <w:lang w:val="en-US" w:eastAsia="en-US"/>
        </w:rPr>
        <w:t xml:space="preserve"> B.P., Public way, from 252 Commercial Street to 361 Hanover Street.</w:t>
      </w:r>
    </w:p>
    <w:p>
      <w:pPr>
        <w:pStyle w:val="Tab2"/>
        <w:rPr/>
      </w:pPr>
      <w:r>
        <w:rPr>
          <w:color w:val="000000"/>
        </w:rPr>
        <w:t>1 - 7</w:t>
        <w:tab/>
        <w:t>3</w:t>
        <w:tab/>
        <w:t>3</w:t>
        <w:tab/>
        <w:t>1</w:t>
        <w:tab/>
        <w:t>1</w:t>
        <w:tab/>
        <w:t>02113</w:t>
      </w:r>
    </w:p>
    <w:p>
      <w:pPr>
        <w:pStyle w:val="Tab2"/>
        <w:rPr/>
      </w:pPr>
      <w:r>
        <w:rPr>
          <w:color w:val="000000"/>
        </w:rPr>
        <w:t>2 - 32, 9 - 29</w:t>
        <w:tab/>
        <w:t>3</w:t>
        <w:tab/>
        <w:t>1</w:t>
        <w:tab/>
        <w:t>1</w:t>
        <w:tab/>
        <w:t>1</w:t>
        <w:tab/>
        <w:t>02113</w:t>
      </w:r>
    </w:p>
    <w:p>
      <w:pPr>
        <w:pStyle w:val="Tab2"/>
        <w:spacing w:before="0" w:after="120"/>
        <w:rPr/>
      </w:pPr>
      <w:r>
        <w:rPr>
          <w:color w:val="000000"/>
        </w:rPr>
        <w:t>31 - 61, 34 - 66</w:t>
        <w:tab/>
        <w:t>3</w:t>
        <w:tab/>
        <w:t>1</w:t>
        <w:tab/>
        <w:t>1</w:t>
        <w:tab/>
        <w:t>1</w:t>
        <w:tab/>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Fleet Street,</w:t>
      </w:r>
      <w:r>
        <w:rPr>
          <w:color w:val="000000"/>
          <w:lang w:val="en-US" w:eastAsia="en-US"/>
        </w:rPr>
        <w:t xml:space="preserve"> H.P., Private way, from 55 Milton Street to 166 Readville Street.</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Fletcher Street,</w:t>
      </w:r>
      <w:r>
        <w:rPr>
          <w:color w:val="000000"/>
          <w:lang w:val="en-US" w:eastAsia="en-US"/>
        </w:rPr>
        <w:t xml:space="preserve"> W.R., Public way, from 81 Montclair Avenue to 909 South Street.</w:t>
      </w:r>
    </w:p>
    <w:p>
      <w:pPr>
        <w:pStyle w:val="Tab2"/>
        <w:rPr/>
      </w:pPr>
      <w:r>
        <w:rPr>
          <w:color w:val="000000"/>
        </w:rPr>
        <w:t>1 - 129, 2 - 106</w:t>
        <w:tab/>
        <w:t>20</w:t>
        <w:tab/>
        <w:t>1</w:t>
        <w:tab/>
        <w:t>5</w:t>
        <w:tab/>
        <w:t>2</w:t>
        <w:tab/>
        <w:t>02131</w:t>
      </w:r>
    </w:p>
    <w:p>
      <w:pPr>
        <w:pStyle w:val="Tab2"/>
        <w:spacing w:before="0" w:after="120"/>
        <w:rPr/>
      </w:pPr>
      <w:r>
        <w:rPr>
          <w:color w:val="000000"/>
        </w:rPr>
        <w:t>110 - 130</w:t>
        <w:tab/>
        <w:t>20</w:t>
        <w:tab/>
        <w:t>6</w:t>
        <w:tab/>
        <w:t>6</w:t>
        <w:tab/>
        <w:t>2</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Flint Place,</w:t>
      </w:r>
      <w:r>
        <w:rPr>
          <w:color w:val="000000"/>
          <w:lang w:val="en-US" w:eastAsia="en-US"/>
        </w:rPr>
        <w:t xml:space="preserve"> S.B., Private way, from 124 Marine Road to northerly.</w:t>
        <w:tab/>
        <w:tab/>
        <w:t>7</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Flint Street,</w:t>
      </w:r>
      <w:r>
        <w:rPr>
          <w:color w:val="000000"/>
          <w:lang w:val="en-US" w:eastAsia="en-US"/>
        </w:rPr>
        <w:t xml:space="preserve"> Dor., Public way, from 434 Norfolk Street to approximately 416 feet southeasterly at the M.B.T.A. Railroad.</w:t>
        <w:tab/>
        <w:tab/>
        <w:t>14</w:t>
      </w:r>
      <w:r>
        <w:rPr>
          <w:color w:val="000000"/>
        </w:rPr>
        <w:tab/>
      </w:r>
      <w:r>
        <w:rPr>
          <w:color w:val="000000"/>
          <w:lang w:val="en-US" w:eastAsia="en-US"/>
        </w:rPr>
        <w:t>5</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Flood Square,</w:t>
      </w:r>
      <w:r>
        <w:rPr>
          <w:color w:val="000000"/>
          <w:lang w:val="en-US" w:eastAsia="en-US"/>
        </w:rPr>
        <w:t xml:space="preserve"> S.B., at the junction of East Broadway, Emerson Street and I Street.</w:t>
        <w:tab/>
        <w:tab/>
        <w:t>6</w:t>
        <w:tab/>
        <w:t>4/5</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Floral Place,</w:t>
      </w:r>
      <w:r>
        <w:rPr>
          <w:color w:val="000000"/>
          <w:lang w:val="en-US" w:eastAsia="en-US"/>
        </w:rPr>
        <w:t xml:space="preserve"> H.P., Private way, from 43 Williams Avenue to southwesterly.</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Florence Street,</w:t>
      </w:r>
      <w:r>
        <w:rPr>
          <w:color w:val="000000"/>
          <w:lang w:val="en-US" w:eastAsia="en-US"/>
        </w:rPr>
        <w:t xml:space="preserve"> W.R., from 415 Hyde Park Avenue to the M.B.T.A. Railroad and after an interval, from 179 Brown Avenue at 2 Blakemore Street to opposite 79 Poplar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179 Brown Avenue at 2 Blakemore Street to opposite 79 Poplar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szCs w:val="24"/>
          <w:lang w:val="en-US" w:eastAsia="en-US"/>
        </w:rPr>
        <w:t>*</w:t>
      </w:r>
      <w:r>
        <w:rPr>
          <w:color w:val="000000"/>
          <w:lang w:val="en-US" w:eastAsia="en-US"/>
        </w:rPr>
        <w:t>Private way, from 415 Hyde Park Avenue to the M.B.T.A. Railroad.</w:t>
      </w:r>
    </w:p>
    <w:p>
      <w:pPr>
        <w:pStyle w:val="Tab2"/>
        <w:rPr/>
      </w:pPr>
      <w:r>
        <w:rPr>
          <w:color w:val="000000"/>
        </w:rPr>
        <w:t>1 - 49, 2 - 52, 201 - 231</w:t>
        <w:tab/>
        <w:t>19</w:t>
        <w:tab/>
        <w:t>10</w:t>
        <w:tab/>
        <w:t>5</w:t>
        <w:tab/>
        <w:t>2</w:t>
        <w:tab/>
        <w:t>02131</w:t>
      </w:r>
    </w:p>
    <w:p>
      <w:pPr>
        <w:pStyle w:val="Tab2"/>
        <w:rPr/>
      </w:pPr>
      <w:r>
        <w:rPr>
          <w:color w:val="000000"/>
        </w:rPr>
        <w:t>60 - 220, 63 - 195</w:t>
        <w:tab/>
        <w:t>19</w:t>
        <w:tab/>
        <w:t>13</w:t>
        <w:tab/>
        <w:t>5</w:t>
        <w:tab/>
        <w:t>2</w:t>
        <w:tab/>
        <w:t>02131</w:t>
      </w:r>
    </w:p>
    <w:p>
      <w:pPr>
        <w:pStyle w:val="Tab2"/>
        <w:spacing w:before="0" w:after="120"/>
        <w:rPr/>
      </w:pPr>
      <w:r>
        <w:rPr>
          <w:color w:val="000000"/>
        </w:rPr>
        <w:t>From Hyde Park Avenue to the M.B.T.A. Railroad.</w:t>
        <w:tab/>
        <w:t>19</w:t>
        <w:tab/>
        <w:t>12</w:t>
        <w:tab/>
        <w:t>6</w:t>
        <w:tab/>
        <w:t>2</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Florian Street,</w:t>
      </w:r>
      <w:r>
        <w:rPr>
          <w:color w:val="000000"/>
          <w:lang w:val="en-US" w:eastAsia="en-US"/>
        </w:rPr>
        <w:t xml:space="preserve"> W.R., Public way, from 398 Hyde Park Avenue to 25 Southbourne Road.</w:t>
      </w:r>
    </w:p>
    <w:p>
      <w:pPr>
        <w:pStyle w:val="Tab2"/>
        <w:rPr/>
      </w:pPr>
      <w:r>
        <w:rPr>
          <w:color w:val="000000"/>
        </w:rPr>
        <w:t>7 - 75</w:t>
        <w:tab/>
        <w:t>19</w:t>
        <w:tab/>
        <w:t>12</w:t>
        <w:tab/>
        <w:t>6</w:t>
        <w:tab/>
        <w:t>2</w:t>
        <w:tab/>
        <w:t>02131</w:t>
      </w:r>
    </w:p>
    <w:p>
      <w:pPr>
        <w:pStyle w:val="Tab2"/>
        <w:spacing w:before="0" w:after="120"/>
        <w:rPr/>
      </w:pPr>
      <w:r>
        <w:rPr>
          <w:color w:val="000000"/>
        </w:rPr>
        <w:t>79 - 99</w:t>
        <w:tab/>
        <w:t>19</w:t>
        <w:tab/>
        <w:t>12</w:t>
        <w:tab/>
        <w:t>6</w:t>
        <w:tab/>
        <w:t>2</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Florian Way</w:t>
      </w:r>
      <w:r>
        <w:rPr>
          <w:color w:val="000000"/>
          <w:lang w:val="en-US" w:eastAsia="en-US"/>
        </w:rPr>
        <w:t>, W.R., Public way, from 37 Florian Street to approximately 300 feet southwesterly.</w:t>
        <w:tab/>
        <w:tab/>
        <w:t>19</w:t>
        <w:tab/>
        <w:t>12</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Florida Street,</w:t>
      </w:r>
      <w:r>
        <w:rPr>
          <w:color w:val="000000"/>
          <w:lang w:val="en-US" w:eastAsia="en-US"/>
        </w:rPr>
        <w:t xml:space="preserve"> Dor., Public way, from 336 Ashmont Street to opposite 24 King Street.</w:t>
      </w:r>
    </w:p>
    <w:p>
      <w:pPr>
        <w:pStyle w:val="Tab2"/>
        <w:rPr/>
      </w:pPr>
      <w:r>
        <w:rPr>
          <w:color w:val="000000"/>
        </w:rPr>
        <w:t>1 - 39, 2 - 38</w:t>
        <w:tab/>
        <w:t>16</w:t>
        <w:tab/>
        <w:t>4</w:t>
        <w:tab/>
        <w:t>3</w:t>
        <w:tab/>
        <w:t>7</w:t>
        <w:tab/>
        <w:t>02124</w:t>
      </w:r>
    </w:p>
    <w:p>
      <w:pPr>
        <w:pStyle w:val="Tab2"/>
        <w:spacing w:before="0" w:after="120"/>
        <w:rPr/>
      </w:pPr>
      <w:r>
        <w:rPr>
          <w:color w:val="000000"/>
        </w:rPr>
        <w:t>40 - 134, 43 - 129</w:t>
        <w:tab/>
        <w:t>16</w:t>
        <w:tab/>
        <w:t>6</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Floyd Street,</w:t>
      </w:r>
      <w:r>
        <w:rPr>
          <w:color w:val="000000"/>
          <w:lang w:val="en-US" w:eastAsia="en-US"/>
        </w:rPr>
        <w:t xml:space="preserve"> Dor., Public way, from 986 Blue Hill Avenue to opposite 140 Callender Street.</w:t>
      </w:r>
    </w:p>
    <w:p>
      <w:pPr>
        <w:pStyle w:val="Tab2"/>
        <w:rPr/>
      </w:pPr>
      <w:r>
        <w:rPr>
          <w:color w:val="000000"/>
        </w:rPr>
        <w:t>1 - 51, 2 - 58</w:t>
        <w:tab/>
        <w:t>14</w:t>
        <w:tab/>
        <w:t>12</w:t>
        <w:tab/>
        <w:t>4</w:t>
        <w:tab/>
        <w:t>7</w:t>
        <w:tab/>
        <w:t>02124</w:t>
      </w:r>
    </w:p>
    <w:p>
      <w:pPr>
        <w:pStyle w:val="Tab2"/>
        <w:spacing w:before="0" w:after="120"/>
        <w:rPr/>
      </w:pPr>
      <w:r>
        <w:rPr>
          <w:color w:val="000000"/>
        </w:rPr>
        <w:t>55 - 109, 62 - 110</w:t>
        <w:tab/>
        <w:t>14</w:t>
        <w:tab/>
        <w:t>10</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Follen Street,</w:t>
      </w:r>
      <w:r>
        <w:rPr>
          <w:color w:val="000000"/>
          <w:lang w:val="en-US" w:eastAsia="en-US"/>
        </w:rPr>
        <w:t xml:space="preserve"> B.P., Public way, from 86 St. Botolph Street to approximately 266 feet southeasterly at the M.B.T.A. Railroad.</w:t>
      </w:r>
    </w:p>
    <w:p>
      <w:pPr>
        <w:pStyle w:val="Tab2"/>
        <w:rPr>
          <w:color w:val="000000"/>
        </w:rPr>
      </w:pPr>
      <w:r>
        <w:rPr>
          <w:color w:val="000000"/>
        </w:rPr>
        <w:t>Odd</w:t>
        <w:tab/>
        <w:t>4</w:t>
        <w:tab/>
        <w:t>5</w:t>
        <w:tab/>
        <w:t>7</w:t>
        <w:tab/>
        <w:t>1</w:t>
        <w:tab/>
        <w:t>02116</w:t>
      </w:r>
    </w:p>
    <w:p>
      <w:pPr>
        <w:pStyle w:val="Tab2"/>
        <w:spacing w:before="0" w:after="120"/>
        <w:rPr>
          <w:color w:val="000000"/>
        </w:rPr>
      </w:pPr>
      <w:r>
        <w:rPr>
          <w:color w:val="000000"/>
        </w:rPr>
        <w:t>Even</w:t>
        <w:tab/>
        <w:t>4</w:t>
        <w:tab/>
        <w:t>2</w:t>
        <w:tab/>
        <w:t>2</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Folsom Avenue,</w:t>
      </w:r>
      <w:r>
        <w:rPr>
          <w:color w:val="000000"/>
          <w:lang w:val="en-US" w:eastAsia="en-US"/>
        </w:rPr>
        <w:t xml:space="preserve"> Rox., Private way, from 777 Parker Street to northwesterly.</w:t>
        <w:tab/>
        <w:tab/>
        <w:t>10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Folsom Street,</w:t>
      </w:r>
      <w:r>
        <w:rPr>
          <w:color w:val="000000"/>
          <w:lang w:val="en-US" w:eastAsia="en-US"/>
        </w:rPr>
        <w:t xml:space="preserve"> Dor., Public way, from opposite 630 Dudley Street to 17 Robin Hood Street.</w:t>
        <w:tab/>
        <w:tab/>
        <w:t>13</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Folsom Street,</w:t>
      </w:r>
      <w:r>
        <w:rPr>
          <w:color w:val="000000"/>
          <w:lang w:val="en-US" w:eastAsia="en-US"/>
        </w:rPr>
        <w:t xml:space="preserve"> H.P., Private way, from Jackson Street at Dana Avenue to Pingree Street.</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Folsom Street,</w:t>
      </w:r>
      <w:r>
        <w:rPr>
          <w:color w:val="000000"/>
          <w:lang w:val="en-US" w:eastAsia="en-US"/>
        </w:rPr>
        <w:t xml:space="preserve"> W.R., Private way, from 7 Florian Street to 8 Neponset Avenue.</w:t>
        <w:tab/>
        <w:tab/>
        <w:t>19</w:t>
        <w:tab/>
        <w:t>12</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Foodmart Road,</w:t>
      </w:r>
      <w:r>
        <w:rPr>
          <w:color w:val="000000"/>
          <w:lang w:val="en-US" w:eastAsia="en-US"/>
        </w:rPr>
        <w:t xml:space="preserve"> Rox., Public way, from Widett Circle to Widett Circle.</w:t>
        <w:tab/>
        <w:tab/>
        <w:t>7/8</w:t>
      </w:r>
      <w:r>
        <w:rPr>
          <w:color w:val="000000"/>
        </w:rPr>
        <w:tab/>
        <w:t>2/</w:t>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Forbes Street,</w:t>
      </w:r>
      <w:r>
        <w:rPr>
          <w:color w:val="000000"/>
          <w:lang w:val="en-US" w:eastAsia="en-US"/>
        </w:rPr>
        <w:t xml:space="preserve"> Rox., W.R., Public way, from 362 Centre Street to 107 Chestnut Avenue.</w:t>
      </w:r>
    </w:p>
    <w:p>
      <w:pPr>
        <w:pStyle w:val="Tab2"/>
        <w:rPr>
          <w:color w:val="000000"/>
        </w:rPr>
      </w:pPr>
      <w:r>
        <w:rPr>
          <w:color w:val="000000"/>
        </w:rPr>
        <w:t>Odd</w:t>
        <w:tab/>
        <w:t>19</w:t>
        <w:tab/>
        <w:t>1</w:t>
        <w:tab/>
        <w:t>6</w:t>
        <w:tab/>
        <w:t>2</w:t>
        <w:tab/>
        <w:t>02130</w:t>
      </w:r>
    </w:p>
    <w:p>
      <w:pPr>
        <w:pStyle w:val="Tab2"/>
        <w:spacing w:before="0" w:after="120"/>
        <w:rPr>
          <w:color w:val="000000"/>
        </w:rPr>
      </w:pPr>
      <w:r>
        <w:rPr>
          <w:color w:val="000000"/>
        </w:rPr>
        <w:t>Even</w:t>
        <w:tab/>
        <w:t>10</w:t>
        <w:tab/>
        <w:t>9</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Ford Street,</w:t>
      </w:r>
      <w:r>
        <w:rPr>
          <w:color w:val="000000"/>
          <w:lang w:val="en-US" w:eastAsia="en-US"/>
        </w:rPr>
        <w:t xml:space="preserve"> E.B., Public way, from opposite 15 Breed Street to 972 Saratoga Street.</w:t>
        <w:tab/>
        <w:tab/>
        <w:t>1</w:t>
      </w:r>
      <w:r>
        <w:rPr>
          <w:color w:val="000000"/>
        </w:rPr>
        <w:tab/>
      </w:r>
      <w:r>
        <w:rPr>
          <w:color w:val="000000"/>
          <w:lang w:val="en-US" w:eastAsia="en-US"/>
        </w:rPr>
        <w:t>13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Fordham Court,</w:t>
      </w:r>
      <w:r>
        <w:rPr>
          <w:color w:val="000000"/>
          <w:lang w:val="en-US" w:eastAsia="en-US"/>
        </w:rPr>
        <w:t xml:space="preserve"> W.R., Private way, from 218 South Street to northeasterly.</w:t>
        <w:tab/>
        <w:tab/>
        <w:t>11</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Fordham Road,</w:t>
      </w:r>
      <w:r>
        <w:rPr>
          <w:color w:val="000000"/>
          <w:lang w:val="en-US" w:eastAsia="en-US"/>
        </w:rPr>
        <w:t xml:space="preserve"> Bri., Public way, from 48 Brighton Avenue to 1161 Commonwealth Avenue.</w:t>
        <w:tab/>
        <w:tab/>
        <w:t>21</w:t>
        <w:tab/>
        <w:t>3</w:t>
        <w:tab/>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Forest Place,</w:t>
      </w:r>
      <w:r>
        <w:rPr>
          <w:color w:val="000000"/>
          <w:lang w:val="en-US" w:eastAsia="en-US"/>
        </w:rPr>
        <w:t xml:space="preserve"> Chsn., Private way, from 26 Eden Street to northeasterly.</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Forest Place,</w:t>
      </w:r>
      <w:r>
        <w:rPr>
          <w:color w:val="000000"/>
          <w:lang w:val="en-US" w:eastAsia="en-US"/>
        </w:rPr>
        <w:t xml:space="preserve"> Rox., Private way, from 62 Forest Street to northeasterly.</w:t>
        <w:tab/>
        <w:tab/>
        <w:t>8</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Forest Street,</w:t>
      </w:r>
      <w:r>
        <w:rPr>
          <w:color w:val="000000"/>
          <w:lang w:val="en-US" w:eastAsia="en-US"/>
        </w:rPr>
        <w:t xml:space="preserve"> Rox., Public way, from 12 Mt. Pleasant Avenue to opposite 143 Mt. Pleasant Avenue.</w:t>
      </w:r>
    </w:p>
    <w:p>
      <w:pPr>
        <w:pStyle w:val="Tab2"/>
        <w:rPr/>
      </w:pPr>
      <w:r>
        <w:rPr>
          <w:color w:val="000000"/>
        </w:rPr>
        <w:t>1 - 41, 2 - 26</w:t>
        <w:tab/>
        <w:t>8</w:t>
        <w:tab/>
        <w:t>3</w:t>
        <w:tab/>
        <w:t>7</w:t>
        <w:tab/>
        <w:t>10</w:t>
        <w:tab/>
        <w:t>02119</w:t>
      </w:r>
    </w:p>
    <w:p>
      <w:pPr>
        <w:pStyle w:val="Tab2"/>
        <w:spacing w:before="0" w:after="120"/>
        <w:rPr/>
      </w:pPr>
      <w:r>
        <w:rPr>
          <w:color w:val="000000"/>
        </w:rPr>
        <w:t>30 - 86, 45 - 85</w:t>
        <w:tab/>
        <w:t>8</w:t>
        <w:tab/>
        <w:t>7</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Forest Hills Avenue,</w:t>
      </w:r>
      <w:r>
        <w:rPr>
          <w:color w:val="000000"/>
          <w:lang w:val="en-US" w:eastAsia="en-US"/>
        </w:rPr>
        <w:t xml:space="preserve"> W.R., Private way, from near 131 Morton Street to the Forest Hills Cemetery.</w:t>
      </w:r>
      <w:r>
        <w:rPr>
          <w:color w:val="000000"/>
        </w:rPr>
        <w:tab/>
        <w:t>11/19</w:t>
        <w:tab/>
        <w:t>7/8</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Forest Hills Square,</w:t>
      </w:r>
      <w:r>
        <w:rPr>
          <w:color w:val="000000"/>
          <w:lang w:val="en-US" w:eastAsia="en-US"/>
        </w:rPr>
        <w:t xml:space="preserve"> W.R., at the junction of Morton Street and Washington Street.</w:t>
        <w:tab/>
        <w:tab/>
        <w:t>11</w:t>
        <w:tab/>
        <w:t>7/8</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Forest Hills Street,</w:t>
      </w:r>
      <w:r>
        <w:rPr>
          <w:color w:val="000000"/>
          <w:lang w:val="en-US" w:eastAsia="en-US"/>
        </w:rPr>
        <w:t xml:space="preserve"> W.R., Public way, from near and opposite 113 Morton Street to 3320 Washington Street.</w:t>
      </w:r>
    </w:p>
    <w:p>
      <w:pPr>
        <w:pStyle w:val="Tab2"/>
        <w:rPr/>
      </w:pPr>
      <w:r>
        <w:rPr>
          <w:color w:val="000000"/>
        </w:rPr>
        <w:t>1 - 31, 2 - 32</w:t>
        <w:tab/>
        <w:t>11</w:t>
        <w:tab/>
        <w:t>5</w:t>
        <w:tab/>
        <w:t>7</w:t>
        <w:tab/>
        <w:t>2</w:t>
        <w:tab/>
        <w:t>02130</w:t>
      </w:r>
    </w:p>
    <w:p>
      <w:pPr>
        <w:pStyle w:val="Tab2"/>
        <w:rPr/>
      </w:pPr>
      <w:r>
        <w:rPr>
          <w:color w:val="000000"/>
        </w:rPr>
        <w:t>34 - 180, 81 - 245</w:t>
        <w:tab/>
        <w:t>11</w:t>
        <w:tab/>
        <w:t>7</w:t>
        <w:tab/>
        <w:t>6</w:t>
        <w:tab/>
        <w:t>2</w:t>
        <w:tab/>
        <w:t>02130</w:t>
      </w:r>
    </w:p>
    <w:p>
      <w:pPr>
        <w:pStyle w:val="Tab2"/>
        <w:rPr/>
      </w:pPr>
      <w:r>
        <w:rPr>
          <w:color w:val="000000"/>
        </w:rPr>
        <w:t>35 -79</w:t>
        <w:tab/>
        <w:t>11</w:t>
        <w:tab/>
        <w:t>6</w:t>
        <w:tab/>
        <w:t>7</w:t>
        <w:tab/>
        <w:t>2</w:t>
        <w:tab/>
        <w:t>02130</w:t>
      </w:r>
    </w:p>
    <w:p>
      <w:pPr>
        <w:pStyle w:val="Tab2"/>
        <w:rPr/>
      </w:pPr>
      <w:r>
        <w:rPr>
          <w:color w:val="000000"/>
        </w:rPr>
        <w:t>250 - 300, 255 - 399</w:t>
        <w:tab/>
        <w:t>11</w:t>
        <w:tab/>
        <w:t>8</w:t>
        <w:tab/>
        <w:t>9</w:t>
        <w:tab/>
        <w:t>2</w:t>
        <w:tab/>
        <w:t>02130</w:t>
      </w:r>
    </w:p>
    <w:p>
      <w:pPr>
        <w:pStyle w:val="Tab2"/>
        <w:spacing w:before="0" w:after="120"/>
        <w:rPr/>
      </w:pPr>
      <w:r>
        <w:rPr>
          <w:color w:val="000000"/>
        </w:rPr>
        <w:t>At Franklin Park, east side.</w:t>
        <w:tab/>
        <w:t>12</w:t>
        <w:tab/>
        <w:t>7</w:t>
        <w:tab/>
        <w:t>7</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Forest Hills Entrance Drive,</w:t>
      </w:r>
      <w:r>
        <w:rPr>
          <w:color w:val="000000"/>
          <w:lang w:val="en-US" w:eastAsia="en-US"/>
        </w:rPr>
        <w:t xml:space="preserve"> W.R., from the junction of Forest Hills Street and Morton Street to the Jewish War Veterans Drive.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Boston Parks and Recreation Department.</w:t>
        <w:tab/>
        <w:tab/>
        <w:t>13</w:t>
        <w:tab/>
        <w:t>12</w:t>
        <w:tab/>
        <w:t>7</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Forestvale Road,</w:t>
      </w:r>
      <w:r>
        <w:rPr>
          <w:color w:val="000000"/>
          <w:lang w:val="en-US" w:eastAsia="en-US"/>
        </w:rPr>
        <w:t xml:space="preserve"> H.P., Private way, from opposite 9 Lawton Street to 247 Neponset Valley Parkway.</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t>Forsyth Park</w:t>
      </w:r>
      <w:r>
        <w:rPr>
          <w:color w:val="000000"/>
          <w:lang w:val="en-US" w:eastAsia="en-US"/>
        </w:rPr>
        <w:t>, Rox., from 114 Fenway to 175 Hemenway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Boston Parks and Recreation Department.</w:t>
        <w:tab/>
        <w:tab/>
        <w:t>4</w:t>
        <w:tab/>
        <w:t>7/9</w:t>
        <w:tab/>
        <w:t>7/8</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Forsyth Street,</w:t>
      </w:r>
      <w:r>
        <w:rPr>
          <w:color w:val="000000"/>
          <w:lang w:val="en-US" w:eastAsia="en-US"/>
        </w:rPr>
        <w:t xml:space="preserve"> Rox., Public way, from 204 Hemenway Street to approximately 1,000 feet south of 416 Huntington Avenue.</w:t>
      </w:r>
    </w:p>
    <w:p>
      <w:pPr>
        <w:pStyle w:val="Tab2"/>
        <w:rPr>
          <w:color w:val="000000"/>
        </w:rPr>
      </w:pPr>
      <w:r>
        <w:rPr>
          <w:color w:val="000000"/>
        </w:rPr>
        <w:t>Odd</w:t>
        <w:tab/>
        <w:t>4</w:t>
        <w:tab/>
        <w:t>9</w:t>
        <w:tab/>
        <w:t>7</w:t>
        <w:tab/>
        <w:t>10</w:t>
        <w:tab/>
        <w:t>02115</w:t>
      </w:r>
    </w:p>
    <w:p>
      <w:pPr>
        <w:pStyle w:val="Tab2"/>
        <w:spacing w:before="0" w:after="120"/>
        <w:rPr>
          <w:color w:val="000000"/>
        </w:rPr>
      </w:pPr>
      <w:r>
        <w:rPr>
          <w:color w:val="000000"/>
        </w:rPr>
        <w:t>Even</w:t>
        <w:tab/>
        <w:t>4</w:t>
        <w:tab/>
        <w:t>8</w:t>
        <w:tab/>
        <w:t>7</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t>Forsyth Way</w:t>
      </w:r>
      <w:r>
        <w:rPr>
          <w:color w:val="000000"/>
          <w:lang w:val="en-US" w:eastAsia="en-US"/>
        </w:rPr>
        <w:t>, Rox., from Fenway at the rear of 465 Huntington Avenue to near 409 Huntington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Boston Parks and Recreation Department.</w:t>
      </w:r>
      <w:r>
        <w:rPr>
          <w:color w:val="000000"/>
        </w:rPr>
        <w:tab/>
        <w:tab/>
        <w:t>4</w:t>
        <w:tab/>
        <w:t>9</w:t>
        <w:tab/>
        <w:t>7</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Fort Avenue,</w:t>
      </w:r>
      <w:r>
        <w:rPr>
          <w:color w:val="000000"/>
          <w:lang w:val="en-US" w:eastAsia="en-US"/>
        </w:rPr>
        <w:t xml:space="preserve"> Rox., Public way, from opposite 111 Centre Street to 143 Highland Street.</w:t>
        <w:tab/>
        <w:tab/>
        <w:t>11</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Fort Avenue Terrace,</w:t>
      </w:r>
      <w:r>
        <w:rPr>
          <w:color w:val="000000"/>
          <w:lang w:val="en-US" w:eastAsia="en-US"/>
        </w:rPr>
        <w:t xml:space="preserve"> Rox., Private way, from opposite 17 Fort Avenue to southwesterly.</w:t>
        <w:tab/>
        <w:tab/>
        <w:t>11</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Fossdale Road,</w:t>
      </w:r>
      <w:r>
        <w:rPr>
          <w:color w:val="000000"/>
          <w:lang w:val="en-US" w:eastAsia="en-US"/>
        </w:rPr>
        <w:t xml:space="preserve"> Dor., Public way, from 30 Beaumont Street to opposite 40 Elmer Road.</w:t>
        <w:tab/>
        <w:tab/>
        <w:t>16</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Foster Court,</w:t>
      </w:r>
      <w:r>
        <w:rPr>
          <w:color w:val="000000"/>
          <w:lang w:val="en-US" w:eastAsia="en-US"/>
        </w:rPr>
        <w:t xml:space="preserve"> B.P., Private way, from opposite 16 Foster Street to southeasterly.</w:t>
        <w:tab/>
        <w:tab/>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Foster Street,</w:t>
      </w:r>
      <w:r>
        <w:rPr>
          <w:color w:val="000000"/>
          <w:lang w:val="en-US" w:eastAsia="en-US"/>
        </w:rPr>
        <w:t xml:space="preserve"> B.P., Public way, from 47 Charter Street to 474 Commercial Street.</w:t>
      </w:r>
      <w:r>
        <w:rPr>
          <w:color w:val="000000"/>
        </w:rPr>
        <w:tab/>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Foster Street,</w:t>
      </w:r>
      <w:r>
        <w:rPr>
          <w:color w:val="000000"/>
          <w:lang w:val="en-US" w:eastAsia="en-US"/>
        </w:rPr>
        <w:t xml:space="preserve"> Bri., Public way, from 2025 Commonwealth Avenue to opposite 83 Surrey Street.</w:t>
      </w:r>
    </w:p>
    <w:p>
      <w:pPr>
        <w:pStyle w:val="Tab2"/>
        <w:rPr/>
      </w:pPr>
      <w:r>
        <w:rPr>
          <w:color w:val="000000"/>
        </w:rPr>
        <w:t>1 - 125</w:t>
        <w:tab/>
        <w:t>22</w:t>
        <w:tab/>
        <w:t>10</w:t>
        <w:tab/>
        <w:t>9</w:t>
        <w:tab/>
        <w:t>4</w:t>
        <w:tab/>
        <w:t>02135</w:t>
      </w:r>
    </w:p>
    <w:p>
      <w:pPr>
        <w:pStyle w:val="Tab2"/>
        <w:rPr/>
      </w:pPr>
      <w:r>
        <w:rPr>
          <w:color w:val="000000"/>
        </w:rPr>
        <w:t>2 - 44</w:t>
        <w:tab/>
        <w:t>22</w:t>
        <w:tab/>
        <w:t>3</w:t>
        <w:tab/>
        <w:t>9</w:t>
        <w:tab/>
        <w:t>4</w:t>
        <w:tab/>
        <w:t>02135</w:t>
      </w:r>
    </w:p>
    <w:p>
      <w:pPr>
        <w:pStyle w:val="Tab2"/>
        <w:rPr/>
      </w:pPr>
      <w:r>
        <w:rPr>
          <w:color w:val="000000"/>
        </w:rPr>
        <w:t>50 - 134, 133 - 143</w:t>
        <w:tab/>
        <w:t>22</w:t>
        <w:tab/>
        <w:t>9</w:t>
        <w:tab/>
        <w:t>9</w:t>
        <w:tab/>
        <w:t>4</w:t>
        <w:tab/>
        <w:t>02135</w:t>
      </w:r>
    </w:p>
    <w:p>
      <w:pPr>
        <w:pStyle w:val="Tab2"/>
        <w:spacing w:before="0" w:after="120"/>
        <w:rPr/>
      </w:pPr>
      <w:r>
        <w:rPr>
          <w:color w:val="000000"/>
        </w:rPr>
        <w:t>147 - 319</w:t>
        <w:tab/>
        <w:t>22</w:t>
        <w:tab/>
        <w:t>8</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Foster Terrace,</w:t>
      </w:r>
      <w:r>
        <w:rPr>
          <w:color w:val="000000"/>
          <w:lang w:val="en-US" w:eastAsia="en-US"/>
        </w:rPr>
        <w:t xml:space="preserve"> Bri., Private way, from 114 Foster Street to southeasterly.</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Fottler Road,</w:t>
      </w:r>
      <w:r>
        <w:rPr>
          <w:color w:val="000000"/>
          <w:lang w:val="en-US" w:eastAsia="en-US"/>
        </w:rPr>
        <w:t xml:space="preserve"> Dor., Public way, from 24 Hazleton Street to 80 Hiawatha Road.</w:t>
      </w:r>
    </w:p>
    <w:p>
      <w:pPr>
        <w:pStyle w:val="Tab2"/>
        <w:rPr/>
      </w:pPr>
      <w:r>
        <w:rPr>
          <w:color w:val="000000"/>
        </w:rPr>
        <w:t>2 - 14, 3 - 11</w:t>
        <w:tab/>
        <w:t>14</w:t>
        <w:tab/>
        <w:t>8</w:t>
        <w:tab/>
        <w:t>4</w:t>
        <w:tab/>
        <w:t>7</w:t>
        <w:tab/>
        <w:t>02126</w:t>
      </w:r>
    </w:p>
    <w:p>
      <w:pPr>
        <w:pStyle w:val="Tab2"/>
        <w:spacing w:before="0" w:after="120"/>
        <w:rPr/>
      </w:pPr>
      <w:r>
        <w:rPr>
          <w:color w:val="000000"/>
        </w:rPr>
        <w:t>25 - 57, 44 - 50</w:t>
        <w:tab/>
        <w:t>18</w:t>
        <w:tab/>
        <w:t>3</w:t>
        <w:tab/>
        <w:t>5</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Foundry Street,</w:t>
      </w:r>
      <w:r>
        <w:rPr>
          <w:color w:val="000000"/>
          <w:lang w:val="en-US" w:eastAsia="en-US"/>
        </w:rPr>
        <w:t xml:space="preserve"> S.B., Public way, from  Dorchester Avenue opposite Gillette Park to below West Fourth Street between Dorchester Avenue and the Fort Point Channel.</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Fountain Place,</w:t>
      </w:r>
      <w:r>
        <w:rPr>
          <w:color w:val="000000"/>
          <w:lang w:val="en-US" w:eastAsia="en-US"/>
        </w:rPr>
        <w:t xml:space="preserve"> B.P., Private way, from 424 Hanover Street to northwesterly.</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Fountain Street,</w:t>
      </w:r>
      <w:r>
        <w:rPr>
          <w:color w:val="000000"/>
          <w:lang w:val="en-US" w:eastAsia="en-US"/>
        </w:rPr>
        <w:t xml:space="preserve"> Rox., Public way, from 19 Circuit Street to 38 Regent Street.</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Fourth Avenue,</w:t>
      </w:r>
      <w:r>
        <w:rPr>
          <w:color w:val="000000"/>
          <w:lang w:val="en-US" w:eastAsia="en-US"/>
        </w:rPr>
        <w:t xml:space="preserve"> Chsn., Public way, from Ninth Street to 149 Thirteenth Street.</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Fourth Street Place,</w:t>
      </w:r>
      <w:r>
        <w:rPr>
          <w:color w:val="000000"/>
          <w:lang w:val="en-US" w:eastAsia="en-US"/>
        </w:rPr>
        <w:t xml:space="preserve"> S.B., Private way, from 531 East Fourth Street to southerly.</w:t>
        <w:tab/>
        <w:tab/>
        <w:t>7</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Fowle Street,</w:t>
      </w:r>
      <w:r>
        <w:rPr>
          <w:color w:val="000000"/>
          <w:lang w:val="en-US" w:eastAsia="en-US"/>
        </w:rPr>
        <w:t xml:space="preserve"> W.R., Public way, from opposite 85 Rowe Street to approximately 202 feet southeasterly at the M.B.T.A. Railroad.</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Fowler Street,</w:t>
      </w:r>
      <w:r>
        <w:rPr>
          <w:color w:val="000000"/>
          <w:lang w:val="en-US" w:eastAsia="en-US"/>
        </w:rPr>
        <w:t xml:space="preserve"> Dor., Public way, from 21 Greenwood Street to 52 McLellan Street.</w:t>
      </w:r>
    </w:p>
    <w:p>
      <w:pPr>
        <w:pStyle w:val="Tab2"/>
        <w:rPr/>
      </w:pPr>
      <w:r>
        <w:rPr>
          <w:color w:val="000000"/>
        </w:rPr>
        <w:t>1 - 25, 2 - 102</w:t>
        <w:tab/>
        <w:t>14</w:t>
        <w:tab/>
        <w:t>6</w:t>
        <w:tab/>
        <w:t>4</w:t>
        <w:tab/>
        <w:t>3</w:t>
        <w:tab/>
        <w:t>02121</w:t>
      </w:r>
    </w:p>
    <w:p>
      <w:pPr>
        <w:pStyle w:val="Tab2"/>
        <w:spacing w:before="0" w:after="120"/>
        <w:rPr/>
      </w:pPr>
      <w:r>
        <w:rPr>
          <w:color w:val="000000"/>
        </w:rPr>
        <w:t>31 - 101</w:t>
        <w:tab/>
        <w:t>14</w:t>
        <w:tab/>
        <w:t>2</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Fox Street,</w:t>
      </w:r>
      <w:r>
        <w:rPr>
          <w:color w:val="000000"/>
          <w:lang w:val="en-US" w:eastAsia="en-US"/>
        </w:rPr>
        <w:t xml:space="preserve"> Dor., Public way, from 53 Adams Street to 34 Mt. Ida Road.</w:t>
      </w:r>
    </w:p>
    <w:p>
      <w:pPr>
        <w:pStyle w:val="Tab2"/>
        <w:rPr>
          <w:color w:val="000000"/>
        </w:rPr>
      </w:pPr>
      <w:r>
        <w:rPr>
          <w:color w:val="000000"/>
        </w:rPr>
        <w:t>Odd</w:t>
        <w:tab/>
        <w:t>15</w:t>
        <w:tab/>
        <w:t>3</w:t>
        <w:tab/>
        <w:t>3</w:t>
        <w:tab/>
        <w:t>3</w:t>
        <w:tab/>
        <w:t>02122</w:t>
      </w:r>
    </w:p>
    <w:p>
      <w:pPr>
        <w:pStyle w:val="Tab2"/>
        <w:spacing w:before="0" w:after="120"/>
        <w:rPr>
          <w:color w:val="000000"/>
        </w:rPr>
      </w:pPr>
      <w:r>
        <w:rPr>
          <w:color w:val="000000"/>
        </w:rPr>
        <w:t>Even</w:t>
        <w:tab/>
        <w:t>15</w:t>
        <w:tab/>
        <w:t>9</w:t>
        <w:tab/>
        <w:t>3</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Fox Point Road,</w:t>
      </w:r>
      <w:r>
        <w:rPr>
          <w:color w:val="000000"/>
          <w:lang w:val="en-US" w:eastAsia="en-US"/>
        </w:rPr>
        <w:t xml:space="preserve"> Dor., Private way, from 233 Savin Hill Avenue to 401 William T. Morrissey Boulevard.</w:t>
      </w:r>
      <w:r>
        <w:rPr>
          <w:color w:val="000000"/>
        </w:rPr>
        <w:tab/>
        <w:tab/>
      </w:r>
      <w:r>
        <w:rPr>
          <w:color w:val="000000"/>
          <w:lang w:val="en-US" w:eastAsia="en-US"/>
        </w:rPr>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Francesca Street,</w:t>
      </w:r>
      <w:r>
        <w:rPr>
          <w:color w:val="000000"/>
          <w:lang w:val="en-US" w:eastAsia="en-US"/>
        </w:rPr>
        <w:t xml:space="preserve"> W.R., Public way, from 101 Keith Street to 351 Vermont Street.</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Francis Street,</w:t>
      </w:r>
      <w:r>
        <w:rPr>
          <w:color w:val="000000"/>
          <w:lang w:val="en-US" w:eastAsia="en-US"/>
        </w:rPr>
        <w:t xml:space="preserve"> Rox., Public way, from 733 Huntington Avenue to near 334 Riverway.</w:t>
      </w:r>
    </w:p>
    <w:p>
      <w:pPr>
        <w:pStyle w:val="Tab2"/>
        <w:rPr/>
      </w:pPr>
      <w:r>
        <w:rPr>
          <w:color w:val="000000"/>
        </w:rPr>
        <w:t>1 - 135, 106 - 120</w:t>
        <w:tab/>
        <w:t>4</w:t>
        <w:tab/>
        <w:t>10</w:t>
        <w:tab/>
        <w:t>8</w:t>
        <w:tab/>
        <w:t>10</w:t>
        <w:tab/>
        <w:t>02115</w:t>
      </w:r>
    </w:p>
    <w:p>
      <w:pPr>
        <w:pStyle w:val="Tab2"/>
        <w:rPr/>
      </w:pPr>
      <w:r>
        <w:rPr>
          <w:color w:val="000000"/>
        </w:rPr>
        <w:t>2 - 52</w:t>
        <w:tab/>
        <w:t>10</w:t>
        <w:tab/>
        <w:t>3</w:t>
        <w:tab/>
        <w:t>8</w:t>
        <w:tab/>
        <w:t>10</w:t>
        <w:tab/>
        <w:t>02115</w:t>
      </w:r>
    </w:p>
    <w:p>
      <w:pPr>
        <w:pStyle w:val="Tab2"/>
        <w:spacing w:before="0" w:after="120"/>
        <w:rPr/>
      </w:pPr>
      <w:r>
        <w:rPr>
          <w:color w:val="000000"/>
        </w:rPr>
        <w:t>54 - 94</w:t>
        <w:tab/>
        <w:t>10</w:t>
        <w:tab/>
        <w:t>4</w:t>
        <w:tab/>
        <w:t>8</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Francis B. Johnson Square,</w:t>
      </w:r>
      <w:r>
        <w:rPr>
          <w:color w:val="000000"/>
          <w:lang w:val="en-US" w:eastAsia="en-US"/>
        </w:rPr>
        <w:t xml:space="preserve"> B.P., at the junction of Stuart Street and Tremont Street.</w:t>
      </w:r>
      <w:r>
        <w:rPr>
          <w:color w:val="000000"/>
        </w:rPr>
        <w:tab/>
        <w:tab/>
        <w:t>3</w:t>
        <w:tab/>
        <w:t>8</w:t>
        <w:tab/>
        <w:t>2</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t>Francis G. Hanlon Square,</w:t>
      </w:r>
      <w:r>
        <w:rPr>
          <w:color w:val="000000"/>
          <w:lang w:val="en-US" w:eastAsia="en-US"/>
        </w:rPr>
        <w:t xml:space="preserve"> Rox., at the junction of Francis Street, Huntington Avenue and Tremont Street.</w:t>
        <w:tab/>
        <w:tab/>
        <w:t>4/10</w:t>
        <w:tab/>
        <w:t>3/10</w:t>
        <w:tab/>
        <w:t>8</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Francis J. Mitchell Bridge,</w:t>
      </w:r>
      <w:r>
        <w:rPr>
          <w:color w:val="000000"/>
          <w:lang w:val="en-US" w:eastAsia="en-US"/>
        </w:rPr>
        <w:t xml:space="preserve"> Dor., from near 159 Granite Avenue and crossing over the Neponset River to the Town of Milton.</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bridge, is under the care, control and custody of the D.C.R.</w:t>
        <w:tab/>
        <w:tab/>
        <w:t>16</w:t>
        <w:tab/>
        <w:t>12</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Francis J. Murray Way</w:t>
      </w:r>
      <w:r>
        <w:rPr>
          <w:color w:val="000000"/>
          <w:lang w:val="en-US" w:eastAsia="en-US"/>
        </w:rPr>
        <w:t>, S.B., Private way, from Henry Sterling Square to Dr. Michael Galvin Way and General Lawrence J. Logan Way.</w:t>
        <w:tab/>
        <w:tab/>
        <w:t>7</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Francis Parkman Drive,</w:t>
      </w:r>
      <w:r>
        <w:rPr>
          <w:color w:val="000000"/>
          <w:lang w:val="en-US" w:eastAsia="en-US"/>
        </w:rPr>
        <w:t xml:space="preserve"> W.R., from the Jamaicaway opposite 200 Pond Street to opposite 329 Perkins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tab/>
        <w:tab/>
        <w:t>19</w:t>
        <w:tab/>
        <w:t>2/3</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Franclaire Drive,</w:t>
      </w:r>
      <w:r>
        <w:rPr>
          <w:color w:val="000000"/>
          <w:lang w:val="en-US" w:eastAsia="en-US"/>
        </w:rPr>
        <w:t xml:space="preserve"> W.R., Private way, from 79 Cowing Street to 111 Cowing Street.</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Franconia Street,</w:t>
      </w:r>
      <w:r>
        <w:rPr>
          <w:color w:val="000000"/>
          <w:lang w:val="en-US" w:eastAsia="en-US"/>
        </w:rPr>
        <w:t xml:space="preserve"> Dor., Public way, from 710 Adams Street to 60 Charlemont Street.</w:t>
        <w:tab/>
        <w:tab/>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Frankfort Street,</w:t>
      </w:r>
      <w:r>
        <w:rPr>
          <w:color w:val="000000"/>
          <w:lang w:val="en-US" w:eastAsia="en-US"/>
        </w:rPr>
        <w:t xml:space="preserve"> E.B., Public way, from  451 Bennington Street to approximately 335 feet southwesterly and after an interval, from a point approximately 255 feet northeast of Neptune Road to Neptune Road and after an interval, from near and opposite 156 Porter Street to 200 Maverick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the portion of Frankfort Street, from a point approximately 300 feet southwest of Neptune Road to Prescott Street, is under the care, control and custody of the M.D.O.T.</w:t>
      </w:r>
    </w:p>
    <w:p>
      <w:pPr>
        <w:pStyle w:val="Tab2"/>
        <w:rPr/>
      </w:pPr>
      <w:r>
        <w:rPr>
          <w:color w:val="000000"/>
        </w:rPr>
        <w:t>1 - 91, 2 - 92</w:t>
        <w:tab/>
        <w:t>1</w:t>
        <w:tab/>
        <w:t>2</w:t>
        <w:tab/>
        <w:t>1</w:t>
        <w:tab/>
        <w:t>9</w:t>
        <w:tab/>
        <w:t>02128</w:t>
      </w:r>
    </w:p>
    <w:p>
      <w:pPr>
        <w:pStyle w:val="Tab2"/>
        <w:spacing w:before="0" w:after="120"/>
        <w:rPr/>
      </w:pPr>
      <w:r>
        <w:rPr>
          <w:color w:val="000000"/>
        </w:rPr>
        <w:t>372 - 444, 373 - 455</w:t>
        <w:tab/>
        <w:t>1</w:t>
        <w:tab/>
        <w:t>10</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Franklin Avenue,</w:t>
      </w:r>
      <w:r>
        <w:rPr>
          <w:color w:val="000000"/>
          <w:lang w:val="en-US" w:eastAsia="en-US"/>
        </w:rPr>
        <w:t xml:space="preserve"> B.P., Public way, from Cornhill to 17 Court Street.</w:t>
      </w:r>
      <w:r>
        <w:rPr>
          <w:color w:val="000000"/>
        </w:rPr>
        <w:tab/>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Franklin Court,</w:t>
      </w:r>
      <w:r>
        <w:rPr>
          <w:color w:val="000000"/>
          <w:lang w:val="en-US" w:eastAsia="en-US"/>
        </w:rPr>
        <w:t xml:space="preserve"> Dor., Private way, from 322 Norfolk Avenue to northeasterly.</w:t>
        <w:tab/>
        <w:tab/>
        <w:t>7</w:t>
      </w:r>
      <w:r>
        <w:rPr>
          <w:color w:val="000000"/>
        </w:rPr>
        <w:tab/>
      </w:r>
      <w:r>
        <w:rPr>
          <w:color w:val="000000"/>
          <w:lang w:val="en-US" w:eastAsia="en-US"/>
        </w:rPr>
        <w:t>9</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Franklin Garden</w:t>
      </w:r>
      <w:r>
        <w:rPr>
          <w:color w:val="000000"/>
          <w:lang w:val="en-US" w:eastAsia="en-US"/>
        </w:rPr>
        <w:t>, Rox., Private way, from 194 Humboldt Avenue to southeasterly.</w:t>
        <w:tab/>
        <w:tab/>
        <w:t>12</w:t>
      </w:r>
      <w:r>
        <w:rPr>
          <w:color w:val="000000"/>
        </w:rPr>
        <w:tab/>
      </w:r>
      <w:r>
        <w:rPr>
          <w:color w:val="000000"/>
          <w:lang w:val="en-US" w:eastAsia="en-US"/>
        </w:rPr>
        <w:t>9</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Franklin Hill Avenue,</w:t>
      </w:r>
      <w:r>
        <w:rPr>
          <w:color w:val="000000"/>
          <w:lang w:val="en-US" w:eastAsia="en-US"/>
        </w:rPr>
        <w:t xml:space="preserve"> W.R., Public way, from between 86 and 156 American Legion Highway to Harvard Street between Blue Hill Avenue and Wilbert Road.</w:t>
        <w:tab/>
        <w:tab/>
        <w:t>14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Franklin Place,</w:t>
      </w:r>
      <w:r>
        <w:rPr>
          <w:color w:val="000000"/>
          <w:lang w:val="en-US" w:eastAsia="en-US"/>
        </w:rPr>
        <w:t xml:space="preserve"> W.R., Private way, from 3892 Washington Street at 6 Brookway Road to southeasterly.</w:t>
        <w:tab/>
        <w:tab/>
        <w:t>19</w:t>
        <w:tab/>
        <w:t>7</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Franklin Square,</w:t>
      </w:r>
      <w:r>
        <w:rPr>
          <w:color w:val="000000"/>
          <w:lang w:val="en-US" w:eastAsia="en-US"/>
        </w:rPr>
        <w:t xml:space="preserve"> Bri., at the junction of Fern Street and Franklin Street.</w:t>
        <w:tab/>
        <w:tab/>
        <w:t>22</w:t>
        <w:tab/>
        <w:t>2</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Franklin Street,</w:t>
      </w:r>
      <w:r>
        <w:rPr>
          <w:color w:val="000000"/>
          <w:lang w:val="en-US" w:eastAsia="en-US"/>
        </w:rPr>
        <w:t xml:space="preserve"> B.P., Public way, from India Street at the John F. Fitzgerald Expressway Surface Road to opposite 369 Washington Street.</w:t>
      </w:r>
      <w:r>
        <w:rPr>
          <w:color w:val="000000"/>
        </w:rPr>
        <w:tab/>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Franklin Street,</w:t>
      </w:r>
      <w:r>
        <w:rPr>
          <w:color w:val="000000"/>
          <w:lang w:val="en-US" w:eastAsia="en-US"/>
        </w:rPr>
        <w:t xml:space="preserve"> Bri., Public way, from 375 Cambridge Street to 4 Braintree Street and after and interval, from 320 Lincoln Street to 223 North Harvard Street.</w:t>
      </w:r>
    </w:p>
    <w:p>
      <w:pPr>
        <w:pStyle w:val="Tab2"/>
        <w:rPr/>
      </w:pPr>
      <w:r>
        <w:rPr>
          <w:color w:val="000000"/>
        </w:rPr>
        <w:t>1 - 81, 2</w:t>
        <w:tab/>
        <w:t>22</w:t>
        <w:tab/>
        <w:t>2</w:t>
        <w:tab/>
        <w:t>9</w:t>
        <w:tab/>
        <w:t>4</w:t>
        <w:tab/>
        <w:t>02134</w:t>
      </w:r>
    </w:p>
    <w:p>
      <w:pPr>
        <w:pStyle w:val="Tab2"/>
        <w:spacing w:before="0" w:after="120"/>
        <w:rPr/>
      </w:pPr>
      <w:r>
        <w:rPr>
          <w:color w:val="000000"/>
        </w:rPr>
        <w:t>85 - 201, 204</w:t>
        <w:tab/>
        <w:t>22</w:t>
        <w:tab/>
        <w:t>1</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Franklin Street,</w:t>
      </w:r>
      <w:r>
        <w:rPr>
          <w:color w:val="000000"/>
          <w:lang w:val="en-US" w:eastAsia="en-US"/>
        </w:rPr>
        <w:t xml:space="preserve"> Chsn., Public way, from 132 High Street to 301 Main Street.</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Franklin Street,</w:t>
      </w:r>
      <w:r>
        <w:rPr>
          <w:color w:val="000000"/>
          <w:lang w:val="en-US" w:eastAsia="en-US"/>
        </w:rPr>
        <w:t xml:space="preserve"> Dor., Private way, from near 83 Walnut Street to 36 Water Street.</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Franklin Street,</w:t>
      </w:r>
      <w:r>
        <w:rPr>
          <w:color w:val="000000"/>
          <w:lang w:val="en-US" w:eastAsia="en-US"/>
        </w:rPr>
        <w:t xml:space="preserve"> H.P., from 20 Dedham Street to opposite 18 Sunnyside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opposite 18 Sunnyside Street to 24 Thompson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23 Thompson Street to 20 Dedham Street.</w:t>
      </w:r>
      <w:r>
        <w:rPr>
          <w:color w:val="000000"/>
        </w:rPr>
        <w:tab/>
        <w:tab/>
      </w:r>
      <w:r>
        <w:rPr>
          <w:color w:val="000000"/>
          <w:lang w:val="en-US" w:eastAsia="en-US"/>
        </w:rPr>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Franklin Terrace,</w:t>
      </w:r>
      <w:r>
        <w:rPr>
          <w:color w:val="000000"/>
          <w:lang w:val="en-US" w:eastAsia="en-US"/>
        </w:rPr>
        <w:t xml:space="preserve"> H.P., Public way, from 46 Warren Avenue to approximately 332 feet northeasterly.</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Frawley Street,</w:t>
      </w:r>
      <w:r>
        <w:rPr>
          <w:color w:val="000000"/>
          <w:lang w:val="en-US" w:eastAsia="en-US"/>
        </w:rPr>
        <w:t xml:space="preserve"> Rox., Public way, from 181 Hillside Street to 804 Huntington Avenue.</w:t>
        <w:tab/>
        <w:tab/>
        <w:t>10</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Frazer Street,</w:t>
      </w:r>
      <w:r>
        <w:rPr>
          <w:color w:val="000000"/>
          <w:lang w:val="en-US" w:eastAsia="en-US"/>
        </w:rPr>
        <w:t xml:space="preserve"> Dor., Private way, from 5 Marsh Street to 200 Milton Street.</w:t>
      </w:r>
      <w:r>
        <w:rPr>
          <w:color w:val="000000"/>
        </w:rPr>
        <w:tab/>
        <w:tab/>
      </w:r>
      <w:r>
        <w:rPr>
          <w:color w:val="000000"/>
          <w:lang w:val="en-US" w:eastAsia="en-US"/>
        </w:rPr>
        <w:t>16</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Frazer Street,</w:t>
      </w:r>
      <w:r>
        <w:rPr>
          <w:color w:val="000000"/>
          <w:lang w:val="en-US" w:eastAsia="en-US"/>
        </w:rPr>
        <w:t xml:space="preserve"> H.P., Public way, from 13 Reddy Avenue to 311 Wood Avenue.</w:t>
        <w:tab/>
        <w:tab/>
        <w:t>18</w:t>
      </w:r>
      <w:r>
        <w:rPr>
          <w:color w:val="000000"/>
        </w:rPr>
        <w:tab/>
      </w:r>
      <w:r>
        <w:rPr>
          <w:color w:val="000000"/>
          <w:lang w:val="en-US" w:eastAsia="en-US"/>
        </w:rPr>
        <w:t>15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Frederick Street,</w:t>
      </w:r>
      <w:r>
        <w:rPr>
          <w:color w:val="000000"/>
          <w:lang w:val="en-US" w:eastAsia="en-US"/>
        </w:rPr>
        <w:t xml:space="preserve"> S.B., Public way, from 23 Lark Street to opposite 182 West Ninth Street.</w:t>
        <w:tab/>
        <w:tab/>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BodyText2"/>
        <w:tabs>
          <w:tab w:val="left" w:pos="3240" w:leader="none"/>
          <w:tab w:val="center" w:pos="3600" w:leader="none"/>
          <w:tab w:val="center" w:pos="3960" w:leader="none"/>
          <w:tab w:val="center" w:pos="4320" w:leader="none"/>
          <w:tab w:val="center" w:pos="4680" w:leader="none"/>
          <w:tab w:val="right" w:pos="5400" w:leader="none"/>
        </w:tabs>
        <w:spacing w:lineRule="exact" w:line="180" w:before="0" w:after="120"/>
        <w:ind w:left="86" w:right="2246" w:hanging="86"/>
        <w:rPr>
          <w:color w:val="000000"/>
        </w:rPr>
      </w:pPr>
      <w:r>
        <w:rPr>
          <w:b/>
          <w:color w:val="000000"/>
        </w:rPr>
        <w:t>Frederick Douglass Square,</w:t>
      </w:r>
      <w:r>
        <w:rPr>
          <w:color w:val="000000"/>
        </w:rPr>
        <w:t xml:space="preserve"> Rox., at the junction of Cabot Street, Hammond Street and Tremont Street.</w:t>
        <w:tab/>
        <w:tab/>
        <w:t>9</w:t>
        <w:tab/>
        <w:t>3</w:t>
        <w:tab/>
        <w:t>7</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Frederika Street,</w:t>
      </w:r>
      <w:r>
        <w:rPr>
          <w:color w:val="000000"/>
          <w:lang w:val="en-US" w:eastAsia="en-US"/>
        </w:rPr>
        <w:t xml:space="preserve"> Dor., Public way, from 440 Gallivan Boulevard to 280 Minot Street.</w:t>
      </w:r>
      <w:r>
        <w:rPr>
          <w:color w:val="000000"/>
        </w:rPr>
        <w:tab/>
        <w:tab/>
      </w:r>
      <w:r>
        <w:rPr>
          <w:color w:val="000000"/>
          <w:lang w:val="en-US" w:eastAsia="en-US"/>
        </w:rPr>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Fredonia Street,</w:t>
      </w:r>
      <w:r>
        <w:rPr>
          <w:color w:val="000000"/>
          <w:lang w:val="en-US" w:eastAsia="en-US"/>
        </w:rPr>
        <w:t xml:space="preserve"> Dor., Private way, from 79 Westville Street to southeasterly.</w:t>
        <w:tab/>
        <w:tab/>
        <w:t>15</w:t>
        <w:tab/>
        <w:t>5</w:t>
        <w:tab/>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Freeland Street,</w:t>
      </w:r>
      <w:r>
        <w:rPr>
          <w:color w:val="000000"/>
          <w:lang w:val="en-US" w:eastAsia="en-US"/>
        </w:rPr>
        <w:t xml:space="preserve"> Dor., Public way, from 63 Standard Street to approximately 151 feet northwest of Eskridge Street.</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Freeman Avenue,</w:t>
      </w:r>
      <w:r>
        <w:rPr>
          <w:color w:val="000000"/>
          <w:lang w:val="en-US" w:eastAsia="en-US"/>
        </w:rPr>
        <w:t xml:space="preserve"> W.R., Public way, from opposite 171 Grove Street to 5135 Washington Street.</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Freeman Place,</w:t>
      </w:r>
      <w:r>
        <w:rPr>
          <w:color w:val="000000"/>
          <w:lang w:val="en-US" w:eastAsia="en-US"/>
        </w:rPr>
        <w:t xml:space="preserve"> B.P., Private way, from 15 Beacon Street to northwesterly.</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Freeman Street,</w:t>
      </w:r>
      <w:r>
        <w:rPr>
          <w:color w:val="000000"/>
          <w:lang w:val="en-US" w:eastAsia="en-US"/>
        </w:rPr>
        <w:t xml:space="preserve"> Dor., Public way, from 28 Charles Street to near 33 Faulkner Street.</w:t>
      </w:r>
    </w:p>
    <w:p>
      <w:pPr>
        <w:pStyle w:val="Tab2"/>
        <w:rPr/>
      </w:pPr>
      <w:r>
        <w:rPr>
          <w:color w:val="000000"/>
        </w:rPr>
        <w:t>1 - 7, 2</w:t>
        <w:tab/>
        <w:t>15</w:t>
        <w:tab/>
        <w:t>8</w:t>
        <w:tab/>
        <w:t>3</w:t>
        <w:tab/>
        <w:t>3</w:t>
        <w:tab/>
        <w:t>02122</w:t>
      </w:r>
    </w:p>
    <w:p>
      <w:pPr>
        <w:pStyle w:val="Tab2"/>
        <w:spacing w:before="0" w:after="120"/>
        <w:rPr/>
      </w:pPr>
      <w:r>
        <w:rPr>
          <w:color w:val="000000"/>
        </w:rPr>
        <w:t>18 - 24</w:t>
        <w:tab/>
        <w:t>16</w:t>
        <w:tab/>
        <w:t>1</w:t>
        <w:tab/>
        <w:t>3</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Freeport Street,</w:t>
      </w:r>
      <w:r>
        <w:rPr>
          <w:color w:val="000000"/>
          <w:lang w:val="en-US" w:eastAsia="en-US"/>
        </w:rPr>
        <w:t xml:space="preserve"> Dor., Public way, from 1246 Dorchester Avenue to 730 William T. Morrissey Boulevard and after an interval, from opposite 944 William T. Morrissey Boulevard to 248 Neponset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rPr>
        <w:t xml:space="preserve">  </w:t>
      </w:r>
      <w:r>
        <w:rPr>
          <w:b/>
          <w:color w:val="000000"/>
        </w:rPr>
        <w:t>Note;</w:t>
      </w:r>
      <w:r>
        <w:rPr>
          <w:color w:val="000000"/>
        </w:rPr>
        <w:t xml:space="preserve"> the portion of Freeport Street, from 650 William T. Morrissey Boulevard to 730 William T. Morrissey Boulevard, is under the care, control and custody of the M.D.O.T.</w:t>
      </w:r>
    </w:p>
    <w:p>
      <w:pPr>
        <w:pStyle w:val="Tab2"/>
        <w:rPr/>
      </w:pPr>
      <w:r>
        <w:rPr>
          <w:color w:val="000000"/>
        </w:rPr>
        <w:t>1 - 159, 2 - 160</w:t>
        <w:tab/>
        <w:t>15</w:t>
        <w:tab/>
        <w:t>6</w:t>
        <w:tab/>
        <w:t>3</w:t>
        <w:tab/>
        <w:t>3</w:t>
        <w:tab/>
        <w:t>02122</w:t>
      </w:r>
    </w:p>
    <w:p>
      <w:pPr>
        <w:pStyle w:val="Tab2"/>
        <w:rPr/>
      </w:pPr>
      <w:r>
        <w:rPr>
          <w:color w:val="000000"/>
        </w:rPr>
        <w:t>162 - 508, 163 - 519</w:t>
        <w:tab/>
        <w:t>16</w:t>
        <w:tab/>
        <w:t>2</w:t>
        <w:tab/>
        <w:t>3</w:t>
        <w:tab/>
        <w:t>3/7</w:t>
        <w:tab/>
        <w:t>02122</w:t>
      </w:r>
    </w:p>
    <w:p>
      <w:pPr>
        <w:pStyle w:val="Tab2"/>
        <w:rPr/>
      </w:pPr>
      <w:r>
        <w:rPr>
          <w:color w:val="000000"/>
        </w:rPr>
        <w:t>516 - 626</w:t>
        <w:tab/>
        <w:t>16</w:t>
        <w:tab/>
        <w:t>10</w:t>
        <w:tab/>
        <w:t>3</w:t>
        <w:tab/>
        <w:t>7</w:t>
        <w:tab/>
        <w:t>02122</w:t>
      </w:r>
    </w:p>
    <w:p>
      <w:pPr>
        <w:pStyle w:val="Tab2"/>
        <w:spacing w:before="0" w:after="120"/>
        <w:rPr/>
      </w:pPr>
      <w:r>
        <w:rPr>
          <w:color w:val="000000"/>
        </w:rPr>
        <w:t>525 - 603</w:t>
        <w:tab/>
        <w:t>16</w:t>
        <w:tab/>
        <w:t>7</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Freeport Way</w:t>
      </w:r>
      <w:r>
        <w:rPr>
          <w:color w:val="000000"/>
          <w:lang w:val="en-US" w:eastAsia="en-US"/>
        </w:rPr>
        <w:t>, Dor., Public way, from 50 Freeport Street to approximately 440 feet northeasterly.</w:t>
        <w:tab/>
        <w:tab/>
        <w:t>15</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Fremont Street,</w:t>
      </w:r>
      <w:r>
        <w:rPr>
          <w:color w:val="000000"/>
          <w:lang w:val="en-US" w:eastAsia="en-US"/>
        </w:rPr>
        <w:t xml:space="preserve"> Dor., Public way, from opposite 1525 Blue Hill Avenue to 401 River Street.</w:t>
      </w:r>
    </w:p>
    <w:p>
      <w:pPr>
        <w:pStyle w:val="Tab2"/>
        <w:rPr/>
      </w:pPr>
      <w:r>
        <w:rPr>
          <w:color w:val="000000"/>
        </w:rPr>
        <w:t>1 - 69, 50 - 72</w:t>
        <w:tab/>
        <w:t>18</w:t>
        <w:tab/>
        <w:t>4</w:t>
        <w:tab/>
        <w:t>4</w:t>
        <w:tab/>
        <w:t>7</w:t>
        <w:tab/>
        <w:t>02126</w:t>
      </w:r>
    </w:p>
    <w:p>
      <w:pPr>
        <w:pStyle w:val="Tab2"/>
        <w:rPr/>
      </w:pPr>
      <w:r>
        <w:rPr>
          <w:color w:val="000000"/>
        </w:rPr>
        <w:t>2 - 18</w:t>
        <w:tab/>
        <w:t>18</w:t>
        <w:tab/>
        <w:t>21</w:t>
        <w:tab/>
        <w:t>5</w:t>
        <w:tab/>
        <w:t>7</w:t>
        <w:tab/>
        <w:t>02126</w:t>
      </w:r>
    </w:p>
    <w:p>
      <w:pPr>
        <w:pStyle w:val="Tab2"/>
        <w:spacing w:before="0" w:after="120"/>
        <w:rPr/>
      </w:pPr>
      <w:r>
        <w:rPr>
          <w:color w:val="000000"/>
        </w:rPr>
        <w:t>24 - 48</w:t>
        <w:tab/>
        <w:t>18</w:t>
        <w:tab/>
        <w:t>2</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French Street,</w:t>
      </w:r>
      <w:r>
        <w:rPr>
          <w:color w:val="000000"/>
          <w:lang w:val="en-US" w:eastAsia="en-US"/>
        </w:rPr>
        <w:t xml:space="preserve"> Dor., Public way, from 216 Delhi Street to 15 Violet Street.</w:t>
        <w:tab/>
        <w:tab/>
        <w:t>18</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French Terrace,</w:t>
      </w:r>
      <w:r>
        <w:rPr>
          <w:color w:val="000000"/>
          <w:lang w:val="en-US" w:eastAsia="en-US"/>
        </w:rPr>
        <w:t xml:space="preserve"> Rox., Private way, from 10 Gore Street to approximately 129 feet southwesterly.</w:t>
        <w:tab/>
        <w:tab/>
        <w:t>10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Fresno Street,</w:t>
      </w:r>
      <w:r>
        <w:rPr>
          <w:color w:val="000000"/>
          <w:lang w:val="en-US" w:eastAsia="en-US"/>
        </w:rPr>
        <w:t xml:space="preserve"> W.R., Public way, from Alder Street at the rear of 106 Walworth Street to 111 Durnell Avenue.</w:t>
        <w:tab/>
        <w:tab/>
        <w:t>20</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Friend Street,</w:t>
      </w:r>
      <w:r>
        <w:rPr>
          <w:color w:val="000000"/>
          <w:lang w:val="en-US" w:eastAsia="en-US"/>
        </w:rPr>
        <w:t xml:space="preserve"> B.P., Public way, from 111 Causeway Street to Market Street, Merrimac Street and New Chardon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Friendship Road,</w:t>
      </w:r>
      <w:r>
        <w:rPr>
          <w:color w:val="000000"/>
          <w:lang w:val="en-US" w:eastAsia="en-US"/>
        </w:rPr>
        <w:t xml:space="preserve"> H.P., Public way, from 50 Belnel Road to 25 Osceola Street.</w:t>
        <w:tab/>
        <w:tab/>
        <w:t>18</w:t>
      </w:r>
      <w:r>
        <w:rPr>
          <w:color w:val="000000"/>
        </w:rPr>
        <w:tab/>
      </w:r>
      <w:r>
        <w:rPr>
          <w:color w:val="000000"/>
          <w:lang w:val="en-US" w:eastAsia="en-US"/>
        </w:rPr>
        <w:t>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Frontage Road,</w:t>
      </w:r>
      <w:r>
        <w:rPr>
          <w:color w:val="000000"/>
          <w:lang w:val="en-US" w:eastAsia="en-US"/>
        </w:rPr>
        <w:t xml:space="preserve"> B.P., Rox., from 400 Southampton Street to West Fourth Street between Albany Street and Dorchester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road, is under the care, control and custody of the M.D.O.T.</w:t>
      </w:r>
      <w:r>
        <w:rPr>
          <w:color w:val="000000"/>
        </w:rPr>
        <w:tab/>
        <w:tab/>
      </w:r>
      <w:r>
        <w:rPr>
          <w:color w:val="000000"/>
          <w:lang w:val="en-US" w:eastAsia="en-US"/>
        </w:rPr>
        <w:t>8</w:t>
      </w:r>
      <w:r>
        <w:rPr>
          <w:color w:val="000000"/>
        </w:rPr>
        <w:tab/>
      </w:r>
      <w:r>
        <w:rPr>
          <w:color w:val="000000"/>
          <w:lang w:val="en-US" w:eastAsia="en-US"/>
        </w:rPr>
        <w:t>1/2</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Frontenac Street,</w:t>
      </w:r>
      <w:r>
        <w:rPr>
          <w:color w:val="000000"/>
          <w:lang w:val="en-US" w:eastAsia="en-US"/>
        </w:rPr>
        <w:t xml:space="preserve"> Dor., Public way, from 1158 Blue Hill Avenue to 137 Lucerne Street.</w:t>
        <w:tab/>
        <w:tab/>
        <w:t>14</w:t>
      </w:r>
      <w:r>
        <w:rPr>
          <w:color w:val="000000"/>
        </w:rPr>
        <w:tab/>
      </w:r>
      <w:r>
        <w:rPr>
          <w:color w:val="000000"/>
          <w:lang w:val="en-US" w:eastAsia="en-US"/>
        </w:rPr>
        <w:t>13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Frost Avenue,</w:t>
      </w:r>
      <w:r>
        <w:rPr>
          <w:color w:val="000000"/>
          <w:lang w:val="en-US" w:eastAsia="en-US"/>
        </w:rPr>
        <w:t xml:space="preserve"> Dor., Public way, from 20 Boutwell Street to opposite 87 Westglow Street.</w:t>
        <w:tab/>
        <w:tab/>
        <w:t>16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Fruean Place,</w:t>
      </w:r>
      <w:r>
        <w:rPr>
          <w:color w:val="000000"/>
          <w:lang w:val="en-US" w:eastAsia="en-US"/>
        </w:rPr>
        <w:t xml:space="preserve"> Dor., Private way, from 52 Church Street to 233 Hancock Street.</w:t>
        <w:tab/>
        <w:tab/>
        <w:t>14</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Fruit Street,</w:t>
      </w:r>
      <w:r>
        <w:rPr>
          <w:color w:val="000000"/>
          <w:lang w:val="en-US" w:eastAsia="en-US"/>
        </w:rPr>
        <w:t xml:space="preserve"> B.P., Public way, from 215 Charles Street to 36 North Grove Street.</w:t>
        <w:tab/>
        <w:tab/>
        <w:t>3</w:t>
        <w:tab/>
        <w:t>5</w:t>
        <w:tab/>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Fulda Street,</w:t>
      </w:r>
      <w:r>
        <w:rPr>
          <w:color w:val="000000"/>
          <w:lang w:val="en-US" w:eastAsia="en-US"/>
        </w:rPr>
        <w:t xml:space="preserve"> Rox., Public way, from 6 Ellis Street to opposite 219 Highland Street.</w:t>
        <w:tab/>
        <w:tab/>
        <w:t>11</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Fuller Street,</w:t>
      </w:r>
      <w:r>
        <w:rPr>
          <w:color w:val="000000"/>
          <w:lang w:val="en-US" w:eastAsia="en-US"/>
        </w:rPr>
        <w:t xml:space="preserve"> Bri., Public way, from 1114 Commonwealth Avenue to the Boston and Brookline Boundary Line.</w:t>
        <w:tab/>
        <w:tab/>
        <w:t>21</w:t>
        <w:tab/>
        <w:t>3</w:t>
        <w:tab/>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Fuller Street,</w:t>
      </w:r>
      <w:r>
        <w:rPr>
          <w:color w:val="000000"/>
          <w:lang w:val="en-US" w:eastAsia="en-US"/>
        </w:rPr>
        <w:t xml:space="preserve"> Dor., Public way, from 1953 Dorchester Avenue to 972 Morton Street.</w:t>
      </w:r>
    </w:p>
    <w:p>
      <w:pPr>
        <w:pStyle w:val="Tab2"/>
        <w:rPr/>
      </w:pPr>
      <w:r>
        <w:rPr>
          <w:color w:val="000000"/>
        </w:rPr>
        <w:t>1 - 113</w:t>
        <w:tab/>
        <w:t>17</w:t>
        <w:tab/>
        <w:t>11</w:t>
        <w:tab/>
        <w:t>4</w:t>
        <w:tab/>
        <w:t>7</w:t>
        <w:tab/>
        <w:t>02124</w:t>
      </w:r>
    </w:p>
    <w:p>
      <w:pPr>
        <w:pStyle w:val="Tab2"/>
        <w:rPr/>
      </w:pPr>
      <w:r>
        <w:rPr>
          <w:color w:val="000000"/>
        </w:rPr>
        <w:t>2 - 210</w:t>
        <w:tab/>
        <w:t>17</w:t>
        <w:tab/>
        <w:t>4</w:t>
        <w:tab/>
        <w:t>3</w:t>
        <w:tab/>
        <w:t>7</w:t>
        <w:tab/>
        <w:t>02124</w:t>
      </w:r>
    </w:p>
    <w:p>
      <w:pPr>
        <w:pStyle w:val="Tab2"/>
        <w:rPr/>
      </w:pPr>
      <w:r>
        <w:rPr>
          <w:color w:val="000000"/>
        </w:rPr>
        <w:t>117 - 341</w:t>
        <w:tab/>
        <w:t>17</w:t>
        <w:tab/>
        <w:t>10</w:t>
        <w:tab/>
        <w:t>4</w:t>
        <w:tab/>
        <w:t>7</w:t>
        <w:tab/>
        <w:t>02124</w:t>
      </w:r>
    </w:p>
    <w:p>
      <w:pPr>
        <w:pStyle w:val="Tab2"/>
        <w:spacing w:before="0" w:after="120"/>
        <w:rPr/>
      </w:pPr>
      <w:r>
        <w:rPr>
          <w:color w:val="000000"/>
        </w:rPr>
        <w:t>214 - 340</w:t>
        <w:tab/>
        <w:t>17</w:t>
        <w:tab/>
        <w:t>12</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Fullerton Street,</w:t>
      </w:r>
      <w:r>
        <w:rPr>
          <w:color w:val="000000"/>
          <w:lang w:val="en-US" w:eastAsia="en-US"/>
        </w:rPr>
        <w:t xml:space="preserve"> B.P., from opposite 148 Brookline Avenue to the M.B.T.A. Railroad.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opposite 148 Brookline Avenue to approximately 450 feet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the end of the public way to the M.B.T.A. Railroad.</w:t>
        <w:tab/>
        <w:tab/>
        <w:t>21</w:t>
      </w:r>
      <w:r>
        <w:rPr>
          <w:color w:val="000000"/>
        </w:rPr>
        <w:tab/>
      </w:r>
      <w:r>
        <w:rPr>
          <w:color w:val="000000"/>
          <w:lang w:val="en-US" w:eastAsia="en-US"/>
        </w:rPr>
        <w:t>1</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Fulton Place,</w:t>
      </w:r>
      <w:r>
        <w:rPr>
          <w:color w:val="000000"/>
          <w:lang w:val="en-US" w:eastAsia="en-US"/>
        </w:rPr>
        <w:t xml:space="preserve"> B.P., Public way, from 149 North Street to approximately 78 feet southeasterly.</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Fulton Street,</w:t>
      </w:r>
      <w:r>
        <w:rPr>
          <w:color w:val="000000"/>
          <w:lang w:val="en-US" w:eastAsia="en-US"/>
        </w:rPr>
        <w:t xml:space="preserve"> B.P., Public way, from Cross Street between Commercial Street and North Street to near 3 Lewis Street.</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Fulton Street,</w:t>
      </w:r>
      <w:r>
        <w:rPr>
          <w:color w:val="000000"/>
          <w:lang w:val="en-US" w:eastAsia="en-US"/>
        </w:rPr>
        <w:t xml:space="preserve"> H.P., Private way, from near 10 A Street to northeast of 20 Margin Street.</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Furbush Road,</w:t>
      </w:r>
      <w:r>
        <w:rPr>
          <w:color w:val="000000"/>
          <w:lang w:val="en-US" w:eastAsia="en-US"/>
        </w:rPr>
        <w:t xml:space="preserve"> W.R., from 370 Corey Street to 819 La Grange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rPr>
        <w:t>Public way, from 370 Corey Street to approximately 75 feet southwest of Banks Street and after an interval, from a point approximately 402 feet northeast 819 La Grange Street to 819 La Grange Street</w:t>
      </w:r>
      <w:r>
        <w:rPr>
          <w:color w:val="000000"/>
          <w:lang w:val="en-US" w:eastAsia="en-US"/>
        </w:rPr>
        <w: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rPr>
        <w:t>*</w:t>
      </w:r>
      <w:r>
        <w:rPr>
          <w:color w:val="000000"/>
        </w:rPr>
        <w:t>Private way, from a point approximately 75 feet southwest of Banks Street to a point approximately 402 feet northeast of 819 La Grange Street.</w:t>
        <w:tab/>
        <w:tab/>
      </w:r>
      <w:r>
        <w:rPr>
          <w:color w:val="000000"/>
          <w:lang w:val="en-US" w:eastAsia="en-US"/>
        </w:rPr>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Furnival Road,</w:t>
      </w:r>
      <w:r>
        <w:rPr>
          <w:color w:val="000000"/>
          <w:lang w:val="en-US" w:eastAsia="en-US"/>
        </w:rPr>
        <w:t xml:space="preserve"> W.R., Public way, from opposite 24 Parkside Drive to 321 Pond Street.</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sectPr>
          <w:headerReference w:type="default" r:id="rId43"/>
          <w:headerReference w:type="first" r:id="rId44"/>
          <w:footerReference w:type="default" r:id="rId45"/>
          <w:footerReference w:type="first" r:id="rId46"/>
          <w:type w:val="nextPage"/>
          <w:pgSz w:w="12240" w:h="15840"/>
          <w:pgMar w:left="547" w:right="360" w:header="720" w:top="1080" w:footer="720" w:bottom="1440" w:gutter="0"/>
          <w:pgNumType w:fmt="decimal"/>
          <w:cols w:num="2" w:space="720" w:equalWidth="true" w:sep="true"/>
          <w:formProt w:val="false"/>
          <w:vAlign w:val="both"/>
          <w:titlePg/>
          <w:textDirection w:val="lrTb"/>
          <w:docGrid w:type="default" w:linePitch="360" w:charSpace="0"/>
        </w:sectPr>
      </w:pPr>
    </w:p>
    <w:p>
      <w:pPr>
        <w:sectPr>
          <w:type w:val="continuous"/>
          <w:pgSz w:w="12240" w:h="15840"/>
          <w:pgMar w:left="547" w:right="360" w:header="720" w:top="1080" w:footer="720" w:bottom="1440" w:gutter="0"/>
          <w:formProt w:val="false"/>
          <w:vAlign w:val="both"/>
          <w:textDirection w:val="lrTb"/>
          <w:docGrid w:type="default" w:linePitch="360" w:charSpace="0"/>
        </w:sectPr>
        <w:pStyle w:val="Initial"/>
        <w:numPr>
          <w:ilvl w:val="0"/>
          <w:numId w:val="0"/>
        </w:numPr>
        <w:ind w:right="480" w:hanging="0"/>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sz w:val="360"/>
        </w:rPr>
      </w:pPr>
      <w:r>
        <w:rPr>
          <w:color w:val="000000"/>
          <w:sz w:val="360"/>
        </w:rPr>
        <w:t>G</w:t>
      </w:r>
      <w:r>
        <w:br w:type="page"/>
      </w:r>
    </w:p>
    <w:p>
      <w:pPr>
        <w:pStyle w:val="Initial"/>
        <w:numPr>
          <w:ilvl w:val="0"/>
          <w:numId w:val="0"/>
        </w:numPr>
        <w:ind w:right="480" w:hanging="0"/>
        <w:rPr>
          <w:b w:val="false"/>
          <w:b w:val="false"/>
          <w:color w:val="000000"/>
          <w:sz w:val="360"/>
        </w:rPr>
      </w:pPr>
      <w:r>
        <w:rPr>
          <w:b w:val="false"/>
          <w:color w:val="000000"/>
          <w:sz w:val="360"/>
        </w:rPr>
      </w:r>
    </w:p>
    <w:p>
      <w:pPr>
        <w:sectPr>
          <w:headerReference w:type="default" r:id="rId47"/>
          <w:headerReference w:type="first" r:id="rId48"/>
          <w:footerReference w:type="default" r:id="rId49"/>
          <w:footerReference w:type="first" r:id="rId50"/>
          <w:type w:val="nextPage"/>
          <w:pgSz w:w="12240" w:h="15840"/>
          <w:pgMar w:left="547" w:right="360" w:header="720" w:top="1080" w:footer="720" w:bottom="1440" w:gutter="0"/>
          <w:pgNumType w:fmt="decimal"/>
          <w:formProt w:val="false"/>
          <w:vAlign w:val="both"/>
          <w:titlePg/>
          <w:textDirection w:val="lrTb"/>
          <w:docGrid w:type="default" w:linePitch="360" w:charSpace="0"/>
        </w:sectPr>
      </w:pPr>
    </w:p>
    <w:p>
      <w:pPr>
        <w:sectPr>
          <w:type w:val="continuous"/>
          <w:pgSz w:w="12240" w:h="15840"/>
          <w:pgMar w:left="547" w:right="360" w:header="720" w:top="1080" w:footer="720" w:bottom="1440" w:gutter="0"/>
          <w:cols w:num="2" w:space="360" w:equalWidth="true" w:sep="true"/>
          <w:formProt w:val="false"/>
          <w:vAlign w:val="both"/>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ind w:left="86" w:right="2246" w:hanging="86"/>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 Street,</w:t>
      </w:r>
      <w:r>
        <w:rPr>
          <w:color w:val="000000"/>
          <w:lang w:val="en-US" w:eastAsia="en-US"/>
        </w:rPr>
        <w:t xml:space="preserve"> S.B., Public way, from 1406 Columbia Road to opposite 402 East Third Street at Dorchester Street.</w:t>
      </w:r>
    </w:p>
    <w:p>
      <w:pPr>
        <w:pStyle w:val="Tab2"/>
        <w:rPr/>
      </w:pPr>
      <w:r>
        <w:rPr>
          <w:color w:val="000000"/>
        </w:rPr>
        <w:t>1 - 41, 2 - 44</w:t>
        <w:tab/>
        <w:t>6</w:t>
        <w:tab/>
        <w:t>4</w:t>
        <w:tab/>
        <w:t>2</w:t>
        <w:tab/>
        <w:t>5</w:t>
        <w:tab/>
        <w:t>02127</w:t>
      </w:r>
    </w:p>
    <w:p>
      <w:pPr>
        <w:pStyle w:val="Tab2"/>
        <w:spacing w:before="0" w:after="120"/>
        <w:rPr/>
      </w:pPr>
      <w:r>
        <w:rPr>
          <w:color w:val="000000"/>
        </w:rPr>
        <w:t>43 - 165, 46 - 166</w:t>
        <w:tab/>
        <w:t>7</w:t>
        <w:tab/>
        <w:t>3</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Gage Street,</w:t>
      </w:r>
      <w:r>
        <w:rPr>
          <w:color w:val="000000"/>
          <w:lang w:val="en-US" w:eastAsia="en-US"/>
        </w:rPr>
        <w:t xml:space="preserve"> B.P., Public way, from opposite 70 Northampton Street to Trask Street at the rear of 699 Massachusetts Avenue.</w:t>
        <w:tab/>
        <w:tab/>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Gainsborough Street,</w:t>
      </w:r>
      <w:r>
        <w:rPr>
          <w:color w:val="000000"/>
          <w:lang w:val="en-US" w:eastAsia="en-US"/>
        </w:rPr>
        <w:t xml:space="preserve"> B.P., Rox., Public way, from 120 Hemenway Street to approximately 215 feet southeast of St. Botolph Street at the M.B.T.A. Railroad.</w:t>
        <w:tab/>
        <w:tab/>
        <w:t>4</w:t>
      </w:r>
      <w:r>
        <w:rPr>
          <w:color w:val="000000"/>
        </w:rPr>
        <w:tab/>
      </w:r>
      <w:r>
        <w:rPr>
          <w:color w:val="000000"/>
          <w:lang w:val="en-US" w:eastAsia="en-US"/>
        </w:rPr>
        <w:t>8</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Gallivan Boulevard,</w:t>
      </w:r>
      <w:r>
        <w:rPr>
          <w:color w:val="000000"/>
          <w:lang w:val="en-US" w:eastAsia="en-US"/>
        </w:rPr>
        <w:t xml:space="preserve"> Dor., Public way, from opposite 981 Morton Street to 415 Neponset Avenue near Neponset Circle.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boulevard, is under the care, control and custody of the D.C.R.</w:t>
      </w:r>
    </w:p>
    <w:p>
      <w:pPr>
        <w:pStyle w:val="Tab2"/>
        <w:rPr/>
      </w:pPr>
      <w:r>
        <w:rPr>
          <w:color w:val="000000"/>
        </w:rPr>
        <w:t>1 - 121, 2 - 80</w:t>
        <w:tab/>
        <w:t>17</w:t>
        <w:tab/>
        <w:t>12</w:t>
        <w:tab/>
        <w:t>3</w:t>
        <w:tab/>
        <w:t>7</w:t>
        <w:tab/>
        <w:t>02124</w:t>
      </w:r>
    </w:p>
    <w:p>
      <w:pPr>
        <w:pStyle w:val="Tab2"/>
        <w:rPr/>
      </w:pPr>
      <w:r>
        <w:rPr>
          <w:color w:val="000000"/>
        </w:rPr>
        <w:t>84 - 306, 123 - 281</w:t>
        <w:tab/>
        <w:t>17</w:t>
        <w:tab/>
        <w:t>4</w:t>
        <w:tab/>
        <w:t>3</w:t>
        <w:tab/>
        <w:t>7</w:t>
        <w:tab/>
        <w:t>02124</w:t>
      </w:r>
    </w:p>
    <w:p>
      <w:pPr>
        <w:pStyle w:val="Tab2"/>
        <w:rPr/>
      </w:pPr>
      <w:r>
        <w:rPr>
          <w:color w:val="000000"/>
        </w:rPr>
        <w:t>299 - 497, 310 - 500</w:t>
        <w:tab/>
        <w:t>16</w:t>
        <w:tab/>
        <w:t>11</w:t>
        <w:tab/>
        <w:t>3</w:t>
        <w:tab/>
        <w:t>7</w:t>
        <w:tab/>
        <w:t>02124</w:t>
      </w:r>
    </w:p>
    <w:p>
      <w:pPr>
        <w:pStyle w:val="Tab2"/>
        <w:rPr/>
      </w:pPr>
      <w:r>
        <w:rPr>
          <w:color w:val="000000"/>
        </w:rPr>
        <w:t>503 - 815</w:t>
        <w:tab/>
        <w:t>16</w:t>
        <w:tab/>
        <w:t>12</w:t>
        <w:tab/>
        <w:t>3</w:t>
        <w:tab/>
        <w:t>7</w:t>
        <w:tab/>
        <w:t>02124</w:t>
      </w:r>
    </w:p>
    <w:p>
      <w:pPr>
        <w:pStyle w:val="Tab2"/>
        <w:rPr/>
      </w:pPr>
      <w:r>
        <w:rPr>
          <w:color w:val="000000"/>
        </w:rPr>
        <w:t>512 - 710</w:t>
        <w:tab/>
        <w:t>16</w:t>
        <w:tab/>
        <w:t>9</w:t>
        <w:tab/>
        <w:t>3</w:t>
        <w:tab/>
        <w:t>7</w:t>
        <w:tab/>
        <w:t>02124</w:t>
      </w:r>
    </w:p>
    <w:p>
      <w:pPr>
        <w:pStyle w:val="Tab2"/>
        <w:rPr/>
      </w:pPr>
      <w:r>
        <w:rPr>
          <w:color w:val="000000"/>
        </w:rPr>
        <w:t>712 - 720</w:t>
        <w:tab/>
        <w:t>16</w:t>
        <w:tab/>
        <w:t>9</w:t>
        <w:tab/>
        <w:t>3</w:t>
        <w:tab/>
        <w:t>7</w:t>
        <w:tab/>
        <w:t>02122</w:t>
      </w:r>
    </w:p>
    <w:p>
      <w:pPr>
        <w:pStyle w:val="Tab2"/>
        <w:spacing w:before="0" w:after="120"/>
        <w:rPr/>
      </w:pPr>
      <w:r>
        <w:rPr>
          <w:color w:val="000000"/>
        </w:rPr>
        <w:t>726 - 816</w:t>
        <w:tab/>
        <w:t>16</w:t>
        <w:tab/>
        <w:t>10</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Gallups Island</w:t>
      </w:r>
      <w:r>
        <w:rPr>
          <w:color w:val="000000"/>
          <w:lang w:val="en-US" w:eastAsia="en-US"/>
        </w:rPr>
        <w:t>, Boston Harbor.</w:t>
        <w:tab/>
        <w:tab/>
      </w:r>
      <w:r>
        <w:rPr>
          <w:color w:val="000000"/>
        </w:rPr>
        <w:t>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Galty Avenue,</w:t>
      </w:r>
      <w:r>
        <w:rPr>
          <w:color w:val="000000"/>
          <w:lang w:val="en-US" w:eastAsia="en-US"/>
        </w:rPr>
        <w:t xml:space="preserve"> Dor., Public way, from 60 Mercier Avenue to approximately 63 feet southeast of 26 Barna Road.</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Gannett Street,</w:t>
      </w:r>
      <w:r>
        <w:rPr>
          <w:color w:val="000000"/>
          <w:lang w:val="en-US" w:eastAsia="en-US"/>
        </w:rPr>
        <w:t xml:space="preserve"> Rox., Public way, from 22 Gaston Street to opposite 18 Holborn Street.</w:t>
        <w:tab/>
        <w:tab/>
        <w:t>12</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Garden Court Street,</w:t>
      </w:r>
      <w:r>
        <w:rPr>
          <w:color w:val="000000"/>
          <w:lang w:val="en-US" w:eastAsia="en-US"/>
        </w:rPr>
        <w:t xml:space="preserve"> B.P., Public way, from 7 Fleet Street to 3 North Square.</w:t>
      </w:r>
    </w:p>
    <w:p>
      <w:pPr>
        <w:pStyle w:val="Tab2"/>
        <w:rPr>
          <w:color w:val="000000"/>
        </w:rPr>
      </w:pPr>
      <w:r>
        <w:rPr>
          <w:color w:val="000000"/>
        </w:rPr>
        <w:t>Odd</w:t>
        <w:tab/>
        <w:t>3</w:t>
        <w:tab/>
        <w:t>3</w:t>
        <w:tab/>
        <w:t>1</w:t>
        <w:tab/>
        <w:t>1</w:t>
        <w:tab/>
        <w:t>02113</w:t>
      </w:r>
    </w:p>
    <w:p>
      <w:pPr>
        <w:pStyle w:val="Tab2"/>
        <w:spacing w:before="0" w:after="120"/>
        <w:rPr>
          <w:color w:val="000000"/>
        </w:rPr>
      </w:pPr>
      <w:r>
        <w:rPr>
          <w:color w:val="000000"/>
        </w:rPr>
        <w:t>Even</w:t>
        <w:tab/>
        <w:t>3</w:t>
        <w:tab/>
        <w:t>1</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Garden Street,</w:t>
      </w:r>
      <w:r>
        <w:rPr>
          <w:color w:val="000000"/>
          <w:lang w:val="en-US" w:eastAsia="en-US"/>
        </w:rPr>
        <w:t xml:space="preserve"> B.P., Public way, from 240 Cambridge Street to 63 Myrtle Street.</w:t>
        <w:tab/>
        <w:tab/>
        <w:t>5</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lang w:val="en-US" w:eastAsia="en-US"/>
        </w:rPr>
        <w:t>Garden Street Arch</w:t>
      </w:r>
      <w:r>
        <w:rPr>
          <w:color w:val="000000"/>
          <w:lang w:val="en-US" w:eastAsia="en-US"/>
        </w:rPr>
        <w:t>, B.P., Private way, from 19 Garden Street to westerly.</w:t>
        <w:tab/>
        <w:tab/>
        <w:t>5</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Gardena Street,</w:t>
      </w:r>
      <w:r>
        <w:rPr>
          <w:color w:val="000000"/>
          <w:lang w:val="en-US" w:eastAsia="en-US"/>
        </w:rPr>
        <w:t xml:space="preserve"> Bri., from 248 Market Street to southeast of 61 Dustin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248 Market Street to 60 Dustin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61 Dustin Street to southeasterly.</w:t>
      </w:r>
    </w:p>
    <w:p>
      <w:pPr>
        <w:pStyle w:val="Tab2"/>
        <w:rPr/>
      </w:pPr>
      <w:r>
        <w:rPr>
          <w:color w:val="000000"/>
        </w:rPr>
        <w:t>1 - 99, 2 - 100</w:t>
        <w:tab/>
        <w:t>22</w:t>
        <w:tab/>
        <w:t>6</w:t>
        <w:tab/>
        <w:t>9</w:t>
        <w:tab/>
        <w:t>4</w:t>
        <w:tab/>
        <w:t>02135</w:t>
      </w:r>
    </w:p>
    <w:p>
      <w:pPr>
        <w:pStyle w:val="Tab2"/>
        <w:spacing w:before="0" w:after="120"/>
        <w:rPr/>
      </w:pPr>
      <w:r>
        <w:rPr>
          <w:color w:val="000000"/>
        </w:rPr>
        <w:t>Southeast of Dustin Street.</w:t>
        <w:tab/>
        <w:t>21</w:t>
        <w:tab/>
        <w:t>6</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Gardenside Street,</w:t>
      </w:r>
      <w:r>
        <w:rPr>
          <w:color w:val="000000"/>
          <w:lang w:val="en-US" w:eastAsia="en-US"/>
        </w:rPr>
        <w:t xml:space="preserve"> W.R., Public way, from 152 Brown Avenue to opposite 80 Sherwood Street.</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Gardner Place,</w:t>
      </w:r>
      <w:r>
        <w:rPr>
          <w:color w:val="000000"/>
          <w:lang w:val="en-US" w:eastAsia="en-US"/>
        </w:rPr>
        <w:t xml:space="preserve"> S.B., Private way, from 170 West Broadway to northeasterly.</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Gardner Place,</w:t>
      </w:r>
      <w:r>
        <w:rPr>
          <w:color w:val="000000"/>
          <w:lang w:val="en-US" w:eastAsia="en-US"/>
        </w:rPr>
        <w:t xml:space="preserve"> W.R., Private way, from 131 Gardner Street to northeasterly.</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Gardner Street,</w:t>
      </w:r>
      <w:r>
        <w:rPr>
          <w:color w:val="000000"/>
          <w:lang w:val="en-US" w:eastAsia="en-US"/>
        </w:rPr>
        <w:t xml:space="preserve"> B.P., Bri., Public way, from 278 Babcock Street to 84 Harvard Avenue.</w:t>
      </w:r>
    </w:p>
    <w:p>
      <w:pPr>
        <w:pStyle w:val="Tab2"/>
        <w:rPr/>
      </w:pPr>
      <w:r>
        <w:rPr>
          <w:color w:val="000000"/>
        </w:rPr>
        <w:t>1 - 53, 2 - 98</w:t>
        <w:tab/>
        <w:t>21</w:t>
        <w:tab/>
        <w:t>4</w:t>
        <w:tab/>
        <w:t>9</w:t>
        <w:tab/>
        <w:t>4</w:t>
        <w:tab/>
        <w:t>02134</w:t>
      </w:r>
    </w:p>
    <w:p>
      <w:pPr>
        <w:pStyle w:val="Tab2"/>
        <w:spacing w:before="0" w:after="120"/>
        <w:rPr/>
      </w:pPr>
      <w:r>
        <w:rPr>
          <w:color w:val="000000"/>
        </w:rPr>
        <w:t>64 - 174, 104 - 180</w:t>
        <w:tab/>
        <w:t>21</w:t>
        <w:tab/>
        <w:t>3</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Gardner Street,</w:t>
      </w:r>
      <w:r>
        <w:rPr>
          <w:color w:val="000000"/>
          <w:lang w:val="en-US" w:eastAsia="en-US"/>
        </w:rPr>
        <w:t xml:space="preserve"> Chsn., Public way, from Maffa Way to Main Street opposite Beacham Street.</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Gardner Street,</w:t>
      </w:r>
      <w:r>
        <w:rPr>
          <w:color w:val="000000"/>
          <w:lang w:val="en-US" w:eastAsia="en-US"/>
        </w:rPr>
        <w:t xml:space="preserve"> Rox., Public way, from 45 Centre Street to 288 Roxbury Street.</w:t>
      </w:r>
    </w:p>
    <w:p>
      <w:pPr>
        <w:pStyle w:val="Tab2"/>
        <w:rPr>
          <w:color w:val="000000"/>
        </w:rPr>
      </w:pPr>
      <w:r>
        <w:rPr>
          <w:color w:val="000000"/>
        </w:rPr>
        <w:t>Odd</w:t>
        <w:tab/>
        <w:t>9</w:t>
        <w:tab/>
        <w:t>5</w:t>
        <w:tab/>
        <w:t>7</w:t>
        <w:tab/>
        <w:t>10</w:t>
        <w:tab/>
        <w:t>02119</w:t>
      </w:r>
    </w:p>
    <w:p>
      <w:pPr>
        <w:pStyle w:val="Tab2"/>
        <w:spacing w:before="0" w:after="120"/>
        <w:rPr>
          <w:color w:val="000000"/>
        </w:rPr>
      </w:pPr>
      <w:r>
        <w:rPr>
          <w:color w:val="000000"/>
        </w:rPr>
        <w:t>Even</w:t>
        <w:tab/>
        <w:t>11</w:t>
        <w:tab/>
        <w:t>1</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Gardner Street,</w:t>
      </w:r>
      <w:r>
        <w:rPr>
          <w:color w:val="000000"/>
          <w:lang w:val="en-US" w:eastAsia="en-US"/>
        </w:rPr>
        <w:t xml:space="preserve"> W.R., from 115 Spring Street to Millennium Park.</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115 Spring Street to the M.B.T.A. Railroad.</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the M.B.T.A. Railroad to Millennium Park.</w:t>
      </w:r>
    </w:p>
    <w:p>
      <w:pPr>
        <w:pStyle w:val="Tab2"/>
        <w:rPr/>
      </w:pPr>
      <w:r>
        <w:rPr>
          <w:color w:val="000000"/>
        </w:rPr>
        <w:t>1 - 289, 2 - 302</w:t>
        <w:tab/>
        <w:t>20</w:t>
        <w:tab/>
        <w:t>5</w:t>
        <w:tab/>
        <w:t>6</w:t>
        <w:tab/>
        <w:t>6</w:t>
        <w:tab/>
        <w:t>02132</w:t>
      </w:r>
    </w:p>
    <w:p>
      <w:pPr>
        <w:pStyle w:val="Tab2"/>
        <w:spacing w:before="0" w:after="120"/>
        <w:rPr/>
      </w:pPr>
      <w:r>
        <w:rPr>
          <w:color w:val="000000"/>
        </w:rPr>
        <w:t>305 - 353, 318 - 350</w:t>
        <w:tab/>
        <w:t>20</w:t>
        <w:tab/>
        <w:t>17</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Gardner Terrace,</w:t>
      </w:r>
      <w:r>
        <w:rPr>
          <w:color w:val="000000"/>
          <w:lang w:val="en-US" w:eastAsia="en-US"/>
        </w:rPr>
        <w:t xml:space="preserve"> Bri., Private way, from 89 Gardner Street to approximately 201 feet southwesterly.</w:t>
        <w:tab/>
        <w:tab/>
        <w:t>21</w:t>
        <w:tab/>
        <w:t>3</w:t>
        <w:tab/>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Garfield Avenue,</w:t>
      </w:r>
      <w:r>
        <w:rPr>
          <w:color w:val="000000"/>
          <w:lang w:val="en-US" w:eastAsia="en-US"/>
        </w:rPr>
        <w:t xml:space="preserve"> H.P., Public way, from Cranmore Road at 127 Needham Road to 830 Truman Parkway.</w:t>
      </w:r>
    </w:p>
    <w:p>
      <w:pPr>
        <w:pStyle w:val="Tab2"/>
        <w:rPr/>
      </w:pPr>
      <w:r>
        <w:rPr>
          <w:color w:val="000000"/>
        </w:rPr>
        <w:t>2 - 38, 15 - 41</w:t>
        <w:tab/>
        <w:t>18</w:t>
        <w:tab/>
        <w:t>18</w:t>
        <w:tab/>
        <w:t>5</w:t>
        <w:tab/>
        <w:t>8</w:t>
        <w:tab/>
        <w:t>02136</w:t>
      </w:r>
    </w:p>
    <w:p>
      <w:pPr>
        <w:pStyle w:val="Tab2"/>
        <w:spacing w:before="0" w:after="120"/>
        <w:rPr/>
      </w:pPr>
      <w:r>
        <w:rPr>
          <w:color w:val="000000"/>
        </w:rPr>
        <w:t>51 - 227, 52 - 270</w:t>
        <w:tab/>
        <w:t>18</w:t>
        <w:tab/>
        <w:t>17</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Garner Road,</w:t>
      </w:r>
      <w:r>
        <w:rPr>
          <w:color w:val="000000"/>
          <w:lang w:val="en-US" w:eastAsia="en-US"/>
        </w:rPr>
        <w:t xml:space="preserve"> Dor., from 472 Ashmont Street to 35 Auriga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472 Ashmont Street to approximately 432 feet northwest of 24  Westglow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35 Auriga Street.</w:t>
      </w:r>
      <w:r>
        <w:rPr>
          <w:color w:val="000000"/>
        </w:rPr>
        <w:tab/>
        <w:tab/>
      </w:r>
      <w:r>
        <w:rPr>
          <w:color w:val="000000"/>
          <w:lang w:val="en-US" w:eastAsia="en-US"/>
        </w:rPr>
        <w:t>16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Garnet Road,</w:t>
      </w:r>
      <w:r>
        <w:rPr>
          <w:color w:val="000000"/>
          <w:lang w:val="en-US" w:eastAsia="en-US"/>
        </w:rPr>
        <w:t xml:space="preserve"> W.R., Public way, from 28 Farmington Road to 545 Weld Street.</w:t>
        <w:tab/>
        <w:tab/>
        <w:t>20</w:t>
      </w:r>
      <w:r>
        <w:rPr>
          <w:color w:val="000000"/>
        </w:rPr>
        <w:tab/>
      </w:r>
      <w:r>
        <w:rPr>
          <w:color w:val="000000"/>
          <w:lang w:val="en-US" w:eastAsia="en-US"/>
        </w:rPr>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Garrison Street,</w:t>
      </w:r>
      <w:r>
        <w:rPr>
          <w:color w:val="000000"/>
          <w:lang w:val="en-US" w:eastAsia="en-US"/>
        </w:rPr>
        <w:t xml:space="preserve"> B.P., Public way, from 118 Huntington Avenue to approximately 102 feet southeast of 56 St. Botolph Street.</w:t>
        <w:tab/>
        <w:tab/>
        <w:t>4</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Garth Road,</w:t>
      </w:r>
      <w:r>
        <w:rPr>
          <w:color w:val="000000"/>
          <w:lang w:val="en-US" w:eastAsia="en-US"/>
        </w:rPr>
        <w:t xml:space="preserve"> W.R., Public way, from 135 Corey Street to opposite 113 Willow Street.</w:t>
        <w:tab/>
        <w:tab/>
        <w:t>20</w:t>
      </w:r>
      <w:r>
        <w:rPr>
          <w:color w:val="000000"/>
        </w:rPr>
        <w:tab/>
      </w:r>
      <w:r>
        <w:rPr>
          <w:color w:val="000000"/>
          <w:lang w:val="en-US" w:eastAsia="en-US"/>
        </w:rPr>
        <w:t>18</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Gartland Street,</w:t>
      </w:r>
      <w:r>
        <w:rPr>
          <w:color w:val="000000"/>
          <w:lang w:val="en-US" w:eastAsia="en-US"/>
        </w:rPr>
        <w:t xml:space="preserve"> W.R., Public way, from Dungarven Road to 3464 Washington Street.</w:t>
        <w:tab/>
        <w:tab/>
        <w:t>11</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Gary Street,</w:t>
      </w:r>
      <w:r>
        <w:rPr>
          <w:color w:val="000000"/>
          <w:lang w:val="en-US" w:eastAsia="en-US"/>
        </w:rPr>
        <w:t xml:space="preserve"> Rox., Private way, from 746 Shawmut Avenue to 2167 Washington Street.</w:t>
        <w:tab/>
        <w:tab/>
        <w:t>9</w:t>
        <w:tab/>
        <w:t>4</w:t>
        <w:tab/>
        <w:t>7</w:t>
        <w:tab/>
        <w:t>8</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Gaston Square,</w:t>
      </w:r>
      <w:r>
        <w:rPr>
          <w:color w:val="000000"/>
          <w:lang w:val="en-US" w:eastAsia="en-US"/>
        </w:rPr>
        <w:t xml:space="preserve"> Rox., at the junction of Boylston Street and Charlesgate West.</w:t>
        <w:tab/>
        <w:tab/>
        <w:t>5</w:t>
        <w:tab/>
        <w:t>2</w:t>
        <w:tab/>
        <w:t>8</w:t>
        <w:tab/>
        <w:t>1/10</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Gaston Street,</w:t>
      </w:r>
      <w:r>
        <w:rPr>
          <w:color w:val="000000"/>
          <w:lang w:val="en-US" w:eastAsia="en-US"/>
        </w:rPr>
        <w:t xml:space="preserve"> Rox., Public way, from 327 Blue Hill Avenue to 524 Warren Street.</w:t>
      </w:r>
    </w:p>
    <w:p>
      <w:pPr>
        <w:pStyle w:val="Tab2"/>
        <w:rPr/>
      </w:pPr>
      <w:r>
        <w:rPr>
          <w:color w:val="000000"/>
        </w:rPr>
        <w:t>1 - 27</w:t>
        <w:tab/>
        <w:t>12</w:t>
        <w:tab/>
        <w:t>2</w:t>
        <w:tab/>
        <w:t>7</w:t>
        <w:tab/>
        <w:t>3</w:t>
        <w:tab/>
        <w:t>02121</w:t>
      </w:r>
    </w:p>
    <w:p>
      <w:pPr>
        <w:pStyle w:val="Tab2"/>
        <w:spacing w:before="0" w:after="120"/>
        <w:rPr/>
      </w:pPr>
      <w:r>
        <w:rPr>
          <w:color w:val="000000"/>
        </w:rPr>
        <w:t>2 - 48, 31 - 47</w:t>
        <w:tab/>
        <w:t>12</w:t>
        <w:tab/>
        <w:t>6</w:t>
        <w:tab/>
        <w:t>7</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Gates Street,</w:t>
      </w:r>
      <w:r>
        <w:rPr>
          <w:color w:val="000000"/>
          <w:lang w:val="en-US" w:eastAsia="en-US"/>
        </w:rPr>
        <w:t xml:space="preserve"> S.B., Public way, from 156 Dorchester Street to 314 East Eighth Street.</w:t>
        <w:tab/>
        <w:tab/>
        <w:t>7</w:t>
      </w:r>
      <w:r>
        <w:rPr>
          <w:color w:val="000000"/>
        </w:rPr>
        <w:tab/>
      </w:r>
      <w:r>
        <w:rPr>
          <w:color w:val="000000"/>
          <w:lang w:val="en-US" w:eastAsia="en-US"/>
        </w:rPr>
        <w:t>4</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Galvin Way, </w:t>
      </w:r>
      <w:r>
        <w:rPr>
          <w:color w:val="000000"/>
          <w:lang w:val="en-US" w:eastAsia="en-US"/>
        </w:rPr>
        <w:t>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see Dr. Michael Galvin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Gay Street,</w:t>
      </w:r>
      <w:r>
        <w:rPr>
          <w:color w:val="000000"/>
          <w:lang w:val="en-US" w:eastAsia="en-US"/>
        </w:rPr>
        <w:t xml:space="preserve"> Rox., Public way, from opposite 55 Malcolm X Boulevard to between 149 and 205 Roxbury Street.</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Gay Head Street,</w:t>
      </w:r>
      <w:r>
        <w:rPr>
          <w:color w:val="000000"/>
          <w:lang w:val="en-US" w:eastAsia="en-US"/>
        </w:rPr>
        <w:t xml:space="preserve"> Rox., Public way, from 333 Centre Street to opposite 83 Minden Street.</w:t>
        <w:tab/>
        <w:tab/>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Gayland Street,</w:t>
      </w:r>
      <w:r>
        <w:rPr>
          <w:color w:val="000000"/>
          <w:lang w:val="en-US" w:eastAsia="en-US"/>
        </w:rPr>
        <w:t xml:space="preserve"> Rox., Public way, from opposite 14 Judson Street to 90 West Cottage Street.</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Gaylord Street,</w:t>
      </w:r>
      <w:r>
        <w:rPr>
          <w:color w:val="000000"/>
          <w:lang w:val="en-US" w:eastAsia="en-US"/>
        </w:rPr>
        <w:t xml:space="preserve"> Dor., Public way, from opposite 21 Chamberlain Street to 369 Washington Street.</w:t>
        <w:tab/>
        <w:tab/>
        <w:t>17</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Gem Avenue,</w:t>
      </w:r>
      <w:r>
        <w:rPr>
          <w:color w:val="000000"/>
          <w:lang w:val="en-US" w:eastAsia="en-US"/>
        </w:rPr>
        <w:t xml:space="preserve"> Bri., Private way, from 109 Academy Hill Road to northwesterly.</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Gene Street,</w:t>
      </w:r>
      <w:r>
        <w:rPr>
          <w:color w:val="000000"/>
          <w:lang w:val="en-US" w:eastAsia="en-US"/>
        </w:rPr>
        <w:t xml:space="preserve"> Dor., Public way, from 48 Belden Street to opposite 29 Humphreys Street.</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General Casimir Pulaski Skyway</w:t>
      </w:r>
      <w:r>
        <w:rPr>
          <w:color w:val="000000"/>
          <w:lang w:val="en-US" w:eastAsia="en-US"/>
        </w:rPr>
        <w:t>, Dor., Rox., S.B., from its connection with the John F. Fitzgerald Expressway in the vicinity of Massachusetts Avenue and Southampton Street to its connection with the Sargent William G. Walsh Memorial Expressway at Neponset Circle.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skyway, is under the care, control and custody of the M.D.O.T.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General Casimir Pulaski Square,</w:t>
      </w:r>
      <w:r>
        <w:rPr>
          <w:color w:val="000000"/>
          <w:lang w:val="en-US" w:eastAsia="en-US"/>
        </w:rPr>
        <w:t xml:space="preserve"> S.B., at the junction of Al Zwiercan Way and Boston Street.</w:t>
        <w:tab/>
        <w:tab/>
        <w:t>7</w:t>
        <w:tab/>
        <w:t>8</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General Heath Square,</w:t>
      </w:r>
      <w:r>
        <w:rPr>
          <w:color w:val="000000"/>
          <w:lang w:val="en-US" w:eastAsia="en-US"/>
        </w:rPr>
        <w:t xml:space="preserve"> Rox., at the junction of Heath Street, New Heath Street, Parker Street and Wensley Street.</w:t>
        <w:tab/>
        <w:tab/>
        <w:t>10</w:t>
        <w:tab/>
        <w:t>7</w:t>
        <w:tab/>
        <w:t>6</w:t>
        <w:tab/>
        <w:t>10</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General Jozef Pilsudski Way</w:t>
      </w:r>
      <w:r>
        <w:rPr>
          <w:color w:val="000000"/>
          <w:lang w:val="en-US" w:eastAsia="en-US"/>
        </w:rPr>
        <w:t>, S.B., Public way, from James O'Neill Street to Reverend Richard A. Burke Street.</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General Lawrence J. Logan Way</w:t>
      </w:r>
      <w:r>
        <w:rPr>
          <w:color w:val="000000"/>
          <w:lang w:val="en-US" w:eastAsia="en-US"/>
        </w:rPr>
        <w:t>, S.B., Public way, from opposite 32 General William H. Devine Way to near 391 Old Colony Avenue.</w:t>
        <w:tab/>
        <w:tab/>
        <w:t>7</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General William H. Devine Way</w:t>
      </w:r>
      <w:r>
        <w:rPr>
          <w:color w:val="000000"/>
          <w:lang w:val="en-US" w:eastAsia="en-US"/>
        </w:rPr>
        <w:t>, S.B., Public way, from 622 Dorchester Avenue to 345 Old Colony Avenue.</w:t>
      </w:r>
    </w:p>
    <w:p>
      <w:pPr>
        <w:pStyle w:val="Tab2"/>
        <w:rPr>
          <w:color w:val="000000"/>
        </w:rPr>
      </w:pPr>
      <w:r>
        <w:rPr>
          <w:color w:val="000000"/>
        </w:rPr>
        <w:t>Odd</w:t>
        <w:tab/>
        <w:t>7</w:t>
        <w:tab/>
        <w:t>6</w:t>
        <w:tab/>
        <w:t>2</w:t>
        <w:tab/>
        <w:t>5</w:t>
        <w:tab/>
        <w:t>02127</w:t>
      </w:r>
    </w:p>
    <w:p>
      <w:pPr>
        <w:pStyle w:val="Tab2"/>
        <w:spacing w:before="0" w:after="120"/>
        <w:rPr>
          <w:color w:val="000000"/>
        </w:rPr>
      </w:pPr>
      <w:r>
        <w:rPr>
          <w:color w:val="000000"/>
        </w:rPr>
        <w:t>Even</w:t>
        <w:tab/>
        <w:t>7</w:t>
        <w:tab/>
        <w:t>7</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Geneva Avenue,</w:t>
      </w:r>
      <w:r>
        <w:rPr>
          <w:color w:val="000000"/>
          <w:lang w:val="en-US" w:eastAsia="en-US"/>
        </w:rPr>
        <w:t xml:space="preserve"> Dor., Rox., Public way, from 476 Blue Hill Avenue to 213 Park Street.</w:t>
      </w:r>
    </w:p>
    <w:p>
      <w:pPr>
        <w:pStyle w:val="Tab2"/>
        <w:rPr/>
      </w:pPr>
      <w:r>
        <w:rPr>
          <w:color w:val="000000"/>
        </w:rPr>
        <w:t>1 - 111</w:t>
        <w:tab/>
        <w:t>14</w:t>
        <w:tab/>
        <w:t>3</w:t>
        <w:tab/>
        <w:t>4</w:t>
        <w:tab/>
        <w:t>3</w:t>
        <w:tab/>
        <w:t>02121</w:t>
      </w:r>
    </w:p>
    <w:p>
      <w:pPr>
        <w:pStyle w:val="Tab2"/>
        <w:rPr/>
      </w:pPr>
      <w:r>
        <w:rPr>
          <w:color w:val="000000"/>
        </w:rPr>
        <w:t>2 - 232</w:t>
        <w:tab/>
        <w:t>14</w:t>
        <w:tab/>
        <w:t>1</w:t>
        <w:tab/>
        <w:t>4</w:t>
        <w:tab/>
        <w:t>3</w:t>
        <w:tab/>
        <w:t>02121</w:t>
      </w:r>
    </w:p>
    <w:p>
      <w:pPr>
        <w:pStyle w:val="Tab2"/>
        <w:rPr/>
      </w:pPr>
      <w:r>
        <w:rPr>
          <w:color w:val="000000"/>
        </w:rPr>
        <w:t>135 - 295</w:t>
        <w:tab/>
        <w:t>14</w:t>
        <w:tab/>
        <w:t>4</w:t>
        <w:tab/>
        <w:t>4</w:t>
        <w:tab/>
        <w:t>3</w:t>
        <w:tab/>
        <w:t>02121</w:t>
      </w:r>
    </w:p>
    <w:p>
      <w:pPr>
        <w:pStyle w:val="Tab2"/>
        <w:rPr/>
      </w:pPr>
      <w:r>
        <w:rPr>
          <w:color w:val="000000"/>
        </w:rPr>
        <w:t>236 - 294</w:t>
        <w:tab/>
        <w:t>15</w:t>
        <w:tab/>
        <w:t>2</w:t>
        <w:tab/>
        <w:t>4</w:t>
        <w:tab/>
        <w:t>3</w:t>
        <w:tab/>
        <w:t>02121</w:t>
      </w:r>
    </w:p>
    <w:p>
      <w:pPr>
        <w:pStyle w:val="Tab2"/>
        <w:rPr/>
      </w:pPr>
      <w:r>
        <w:rPr>
          <w:color w:val="000000"/>
        </w:rPr>
        <w:t>300 - 394, 305 - 429</w:t>
        <w:tab/>
        <w:t>15</w:t>
        <w:tab/>
        <w:t>5</w:t>
        <w:tab/>
        <w:t>4</w:t>
        <w:tab/>
        <w:t>3</w:t>
        <w:tab/>
        <w:t>02122</w:t>
      </w:r>
    </w:p>
    <w:p>
      <w:pPr>
        <w:pStyle w:val="Tab2"/>
        <w:rPr/>
      </w:pPr>
      <w:r>
        <w:rPr>
          <w:color w:val="000000"/>
        </w:rPr>
        <w:t>414 - 490</w:t>
        <w:tab/>
        <w:t>15</w:t>
        <w:tab/>
        <w:t>8</w:t>
        <w:tab/>
        <w:t>3</w:t>
        <w:tab/>
        <w:t>3</w:t>
        <w:tab/>
        <w:t>02122</w:t>
      </w:r>
    </w:p>
    <w:p>
      <w:pPr>
        <w:pStyle w:val="Tab2"/>
        <w:rPr/>
      </w:pPr>
      <w:r>
        <w:rPr>
          <w:color w:val="000000"/>
        </w:rPr>
        <w:t>433 - 489</w:t>
        <w:tab/>
        <w:t>17</w:t>
        <w:tab/>
        <w:t>2</w:t>
        <w:tab/>
        <w:t>4</w:t>
        <w:tab/>
        <w:t>3</w:t>
        <w:tab/>
        <w:t>02122</w:t>
      </w:r>
    </w:p>
    <w:p>
      <w:pPr>
        <w:pStyle w:val="Tab2"/>
        <w:spacing w:before="0" w:after="120"/>
        <w:rPr/>
      </w:pPr>
      <w:r>
        <w:rPr>
          <w:color w:val="000000"/>
        </w:rPr>
        <w:t>491 - 531, 492 - 536</w:t>
        <w:tab/>
        <w:t>16</w:t>
        <w:tab/>
        <w:t>1</w:t>
        <w:tab/>
        <w:t>3</w:t>
        <w:tab/>
        <w:t>7/3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Geneva Street,</w:t>
      </w:r>
      <w:r>
        <w:rPr>
          <w:color w:val="000000"/>
          <w:lang w:val="en-US" w:eastAsia="en-US"/>
        </w:rPr>
        <w:t xml:space="preserve"> E.B., Private way, from 254 Maverick Street to northeast of 168 Gove Street.</w:t>
        <w:tab/>
        <w:tab/>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George Street,</w:t>
      </w:r>
      <w:r>
        <w:rPr>
          <w:color w:val="000000"/>
          <w:lang w:val="en-US" w:eastAsia="en-US"/>
        </w:rPr>
        <w:t xml:space="preserve"> H.P., Public way, from 21 Joyce Road to 829 River Street.</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George Street,</w:t>
      </w:r>
      <w:r>
        <w:rPr>
          <w:color w:val="000000"/>
          <w:lang w:val="en-US" w:eastAsia="en-US"/>
        </w:rPr>
        <w:t xml:space="preserve"> Rox., Public way, from 152 Hampden Street to 50 Shirley Street.</w:t>
      </w:r>
    </w:p>
    <w:p>
      <w:pPr>
        <w:pStyle w:val="Tab2"/>
        <w:rPr/>
      </w:pPr>
      <w:r>
        <w:rPr>
          <w:color w:val="000000"/>
        </w:rPr>
        <w:t>1 - 75, 2 - 80</w:t>
        <w:tab/>
        <w:t>8</w:t>
        <w:tab/>
        <w:t>3</w:t>
        <w:tab/>
        <w:t>7</w:t>
        <w:tab/>
        <w:t>10</w:t>
        <w:tab/>
        <w:t>02119</w:t>
      </w:r>
    </w:p>
    <w:p>
      <w:pPr>
        <w:pStyle w:val="Tab2"/>
        <w:rPr/>
      </w:pPr>
      <w:r>
        <w:rPr>
          <w:color w:val="000000"/>
        </w:rPr>
        <w:t>77 - 141, 82 - 122</w:t>
        <w:tab/>
        <w:t>8</w:t>
        <w:tab/>
        <w:t>5</w:t>
        <w:tab/>
        <w:t>7</w:t>
        <w:tab/>
        <w:t>10</w:t>
        <w:tab/>
        <w:t>02119</w:t>
      </w:r>
    </w:p>
    <w:p>
      <w:pPr>
        <w:pStyle w:val="Tab2"/>
        <w:spacing w:before="0" w:after="120"/>
        <w:rPr/>
      </w:pPr>
      <w:r>
        <w:rPr>
          <w:color w:val="000000"/>
        </w:rPr>
        <w:t>124 - 146</w:t>
        <w:tab/>
        <w:t>8</w:t>
        <w:tab/>
        <w:t>6</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George R. Visconti Road,</w:t>
      </w:r>
      <w:r>
        <w:rPr>
          <w:color w:val="000000"/>
          <w:lang w:val="en-US" w:eastAsia="en-US"/>
        </w:rPr>
        <w:t xml:space="preserve"> E.B., Public way, from near 184 Bremen Street to near 177 London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  </w:t>
      </w:r>
      <w:r>
        <w:rPr>
          <w:b/>
          <w:color w:val="000000"/>
          <w:lang w:val="en-US" w:eastAsia="en-US"/>
        </w:rPr>
        <w:t>Note;</w:t>
      </w:r>
      <w:r>
        <w:rPr>
          <w:color w:val="000000"/>
          <w:lang w:val="en-US" w:eastAsia="en-US"/>
        </w:rPr>
        <w:t xml:space="preserve"> this road, runs parallel with the northerly side of the State Highway.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the portion of George R. Visconti Road, from London Street to Paris Street, is under the care, control and custody of the M.D.O.T.</w:t>
      </w:r>
      <w:r>
        <w:rPr>
          <w:color w:val="000000"/>
        </w:rPr>
        <w:tab/>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George A. Wilson Square, </w:t>
      </w:r>
      <w:r>
        <w:rPr>
          <w:color w:val="000000"/>
          <w:lang w:val="en-US" w:eastAsia="en-US"/>
        </w:rPr>
        <w:t>Bri., at the junction of Academy Hill Road and Chestnut Hill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also know as Brighton Square.</w:t>
        <w:tab/>
        <w:tab/>
        <w:t>22</w:t>
        <w:tab/>
        <w:t>3/9</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Georges Island</w:t>
      </w:r>
      <w:r>
        <w:rPr>
          <w:color w:val="000000"/>
          <w:lang w:val="en-US" w:eastAsia="en-US"/>
        </w:rPr>
        <w:t>, Boston Harbor.</w:t>
        <w:tab/>
        <w:tab/>
        <w:t>1</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Georgetowne Drive,</w:t>
      </w:r>
      <w:r>
        <w:rPr>
          <w:color w:val="000000"/>
          <w:lang w:val="en-US" w:eastAsia="en-US"/>
        </w:rPr>
        <w:t xml:space="preserve"> H.P., W.R., from opposite 50 Dedham Parkway to 23 Willers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23 Willers Street to approximately 95 feet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opposite 50 Dedham Parkway.</w:t>
      </w:r>
      <w:r>
        <w:rPr>
          <w:color w:val="000000"/>
        </w:rPr>
        <w:tab/>
        <w:tab/>
      </w:r>
      <w:r>
        <w:rPr>
          <w:color w:val="000000"/>
          <w:lang w:val="en-US" w:eastAsia="en-US"/>
        </w:rPr>
        <w:t>18</w:t>
      </w:r>
      <w:r>
        <w:rPr>
          <w:color w:val="000000"/>
        </w:rPr>
        <w:tab/>
      </w:r>
      <w:r>
        <w:rPr>
          <w:color w:val="000000"/>
          <w:lang w:val="en-US" w:eastAsia="en-US"/>
        </w:rPr>
        <w:t>23</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Georgetowne Place,</w:t>
      </w:r>
      <w:r>
        <w:rPr>
          <w:color w:val="000000"/>
          <w:lang w:val="en-US" w:eastAsia="en-US"/>
        </w:rPr>
        <w:t xml:space="preserve"> H.P., W.R., Private way, from near 681 Georgetowne Drive to southwesterly.</w:t>
        <w:tab/>
        <w:tab/>
        <w:t>18</w:t>
      </w:r>
      <w:r>
        <w:rPr>
          <w:color w:val="000000"/>
        </w:rPr>
        <w:tab/>
      </w:r>
      <w:r>
        <w:rPr>
          <w:color w:val="000000"/>
          <w:lang w:val="en-US" w:eastAsia="en-US"/>
        </w:rPr>
        <w:t>23</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Georgia Street,</w:t>
      </w:r>
      <w:r>
        <w:rPr>
          <w:color w:val="000000"/>
          <w:lang w:val="en-US" w:eastAsia="en-US"/>
        </w:rPr>
        <w:t xml:space="preserve"> Rox., Public way, from 455 Blue Hill Avenue to 62 Elm Hill Avenue.</w:t>
      </w:r>
    </w:p>
    <w:p>
      <w:pPr>
        <w:pStyle w:val="Tab2"/>
        <w:rPr/>
      </w:pPr>
      <w:r>
        <w:rPr>
          <w:color w:val="000000"/>
        </w:rPr>
        <w:t>1 - 95, 70 - 96</w:t>
        <w:tab/>
        <w:t>12</w:t>
        <w:tab/>
        <w:t>2</w:t>
        <w:tab/>
        <w:t>7</w:t>
        <w:tab/>
        <w:t>10</w:t>
        <w:tab/>
        <w:t>02121</w:t>
      </w:r>
    </w:p>
    <w:p>
      <w:pPr>
        <w:pStyle w:val="Tab2"/>
        <w:spacing w:before="0" w:after="120"/>
        <w:rPr/>
      </w:pPr>
      <w:r>
        <w:rPr>
          <w:color w:val="000000"/>
        </w:rPr>
        <w:t>2 - 68</w:t>
        <w:tab/>
        <w:t>12</w:t>
        <w:tab/>
        <w:t>7</w:t>
        <w:tab/>
        <w:t>7</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Geraghty Terrace,</w:t>
      </w:r>
      <w:r>
        <w:rPr>
          <w:color w:val="000000"/>
          <w:lang w:val="en-US" w:eastAsia="en-US"/>
        </w:rPr>
        <w:t xml:space="preserve"> H.P., Public way, from 208 Wood Avenue to approximately 199 feet northeasterly.</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Gerald Road,</w:t>
      </w:r>
      <w:r>
        <w:rPr>
          <w:color w:val="000000"/>
          <w:lang w:val="en-US" w:eastAsia="en-US"/>
        </w:rPr>
        <w:t xml:space="preserve"> Bri., Public way, from 2039 Commonwealth Avenue to opposite 56 Greycliff Road.</w:t>
        <w:tab/>
        <w:tab/>
        <w:t>22</w:t>
      </w:r>
      <w:r>
        <w:rPr>
          <w:color w:val="000000"/>
        </w:rPr>
        <w:tab/>
      </w:r>
      <w:r>
        <w:rPr>
          <w:color w:val="000000"/>
          <w:lang w:val="en-US" w:eastAsia="en-US"/>
        </w:rPr>
        <w:t>8</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Gerard Street,</w:t>
      </w:r>
      <w:r>
        <w:rPr>
          <w:color w:val="000000"/>
          <w:lang w:val="en-US" w:eastAsia="en-US"/>
        </w:rPr>
        <w:t xml:space="preserve"> Rox., Public way, from 34 Howard Street to 875 Massachusetts Avenue.</w:t>
      </w:r>
    </w:p>
    <w:p>
      <w:pPr>
        <w:pStyle w:val="Tab2"/>
        <w:rPr/>
      </w:pPr>
      <w:r>
        <w:rPr>
          <w:color w:val="000000"/>
        </w:rPr>
        <w:t>1 - 157</w:t>
        <w:tab/>
        <w:t>8</w:t>
        <w:tab/>
        <w:t>3</w:t>
        <w:tab/>
        <w:t>7</w:t>
        <w:tab/>
        <w:t>10</w:t>
        <w:tab/>
        <w:t>02119</w:t>
      </w:r>
    </w:p>
    <w:p>
      <w:pPr>
        <w:pStyle w:val="Tab2"/>
        <w:rPr/>
      </w:pPr>
      <w:r>
        <w:rPr>
          <w:color w:val="000000"/>
        </w:rPr>
        <w:t>2 - 130</w:t>
        <w:tab/>
        <w:t>8</w:t>
        <w:tab/>
        <w:t>6</w:t>
        <w:tab/>
        <w:t>7</w:t>
        <w:tab/>
        <w:t>10</w:t>
        <w:tab/>
        <w:t>02119</w:t>
      </w:r>
    </w:p>
    <w:p>
      <w:pPr>
        <w:pStyle w:val="Tab2"/>
        <w:spacing w:before="0" w:after="120"/>
        <w:rPr/>
      </w:pPr>
      <w:r>
        <w:rPr>
          <w:color w:val="000000"/>
        </w:rPr>
        <w:t>140 - 158</w:t>
        <w:tab/>
        <w:t>8</w:t>
        <w:tab/>
        <w:t>5</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Germania Street,</w:t>
      </w:r>
      <w:r>
        <w:rPr>
          <w:color w:val="000000"/>
          <w:lang w:val="en-US" w:eastAsia="en-US"/>
        </w:rPr>
        <w:t xml:space="preserve"> W.R., Public way, from 207 Boylston Street to 22 Brookside Avenue.</w:t>
        <w:tab/>
        <w:tab/>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Gerrish Street,</w:t>
      </w:r>
      <w:r>
        <w:rPr>
          <w:color w:val="000000"/>
          <w:lang w:val="en-US" w:eastAsia="en-US"/>
        </w:rPr>
        <w:t xml:space="preserve"> Bri., Public way, from opposite 62 Brooks Street to approximately 820 feet northwesterly.</w:t>
        <w:tab/>
        <w:tab/>
        <w:t>22</w:t>
      </w:r>
      <w:r>
        <w:rPr>
          <w:color w:val="000000"/>
        </w:rPr>
        <w:tab/>
      </w:r>
      <w:r>
        <w:rPr>
          <w:color w:val="000000"/>
          <w:lang w:val="en-US" w:eastAsia="en-US"/>
        </w:rPr>
        <w:t>11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Gertrude Road,</w:t>
      </w:r>
      <w:r>
        <w:rPr>
          <w:color w:val="000000"/>
          <w:lang w:val="en-US" w:eastAsia="en-US"/>
        </w:rPr>
        <w:t xml:space="preserve"> W.R., Public way, from 275 Park Street to opposite 117 Wren Street.</w:t>
        <w:tab/>
        <w:tab/>
        <w:t>20</w:t>
      </w:r>
      <w:r>
        <w:rPr>
          <w:color w:val="000000"/>
        </w:rPr>
        <w:tab/>
      </w:r>
      <w:r>
        <w:rPr>
          <w:color w:val="000000"/>
          <w:lang w:val="en-US" w:eastAsia="en-US"/>
        </w:rPr>
        <w:t>14</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Gibson Street,</w:t>
      </w:r>
      <w:r>
        <w:rPr>
          <w:color w:val="000000"/>
          <w:lang w:val="en-US" w:eastAsia="en-US"/>
        </w:rPr>
        <w:t xml:space="preserve"> Dor., from 1568 Dorchester Avenue to Sturtevant Street between Christopher Street and Parkman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1568 Dorchester Avenue to 329 Adams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326 Adams Street to Sturtevant Street between Christopher Street and Parkman Street.</w:t>
      </w:r>
    </w:p>
    <w:p>
      <w:pPr>
        <w:pStyle w:val="Tab2"/>
        <w:rPr/>
      </w:pPr>
      <w:r>
        <w:rPr>
          <w:color w:val="000000"/>
        </w:rPr>
        <w:t>1 - 79, 2 - 78</w:t>
        <w:tab/>
        <w:t>16</w:t>
        <w:tab/>
        <w:t>1</w:t>
        <w:tab/>
        <w:t>3</w:t>
        <w:tab/>
        <w:t>7</w:t>
        <w:tab/>
        <w:t>02122</w:t>
      </w:r>
    </w:p>
    <w:p>
      <w:pPr>
        <w:pStyle w:val="Tab2"/>
        <w:spacing w:before="0" w:after="120"/>
        <w:rPr/>
      </w:pPr>
      <w:r>
        <w:rPr>
          <w:color w:val="000000"/>
        </w:rPr>
        <w:t>83 - 101, 84 - 100</w:t>
        <w:tab/>
        <w:t>16</w:t>
        <w:tab/>
        <w:t>2</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Gifford Place,</w:t>
      </w:r>
      <w:r>
        <w:rPr>
          <w:color w:val="000000"/>
          <w:lang w:val="en-US" w:eastAsia="en-US"/>
        </w:rPr>
        <w:t xml:space="preserve"> S.B., Private way, from 16 Ward Street to northeasterly.</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szCs w:val="17"/>
          <w:lang w:val="en-US" w:eastAsia="en-US"/>
        </w:rPr>
      </w:pPr>
      <w:r>
        <w:rPr>
          <w:b/>
          <w:color w:val="000000"/>
          <w:szCs w:val="17"/>
          <w:lang w:val="en-US" w:eastAsia="en-US"/>
        </w:rPr>
        <w:t>Gilday Street, B.P.</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Cs w:val="17"/>
          <w:lang w:val="en-US" w:eastAsia="en-US"/>
        </w:rPr>
        <w:t xml:space="preserve">  </w:t>
      </w:r>
      <w:r>
        <w:rPr>
          <w:b/>
          <w:color w:val="000000"/>
          <w:szCs w:val="17"/>
          <w:lang w:val="en-US" w:eastAsia="en-US"/>
        </w:rPr>
        <w:t xml:space="preserve">Note; </w:t>
      </w:r>
      <w:r>
        <w:rPr>
          <w:color w:val="000000"/>
          <w:szCs w:val="17"/>
          <w:lang w:val="en-US" w:eastAsia="en-US"/>
        </w:rPr>
        <w:t>see Father Francis J. Gilday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Gillespie's Lane,</w:t>
      </w:r>
      <w:r>
        <w:rPr>
          <w:color w:val="000000"/>
          <w:lang w:val="en-US" w:eastAsia="en-US"/>
        </w:rPr>
        <w:t xml:space="preserve"> Dor., Private way, from 500 River Street to the M.B.T.A. Railroad.</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Gillette Park</w:t>
      </w:r>
      <w:r>
        <w:rPr>
          <w:color w:val="000000"/>
          <w:lang w:val="en-US" w:eastAsia="en-US"/>
        </w:rPr>
        <w:t>, S.B., Private way, from Dorchester Avenue between the Fort Point Channel and West Second Street opposite Foundry Street to southeasterly.</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Gilman Street,</w:t>
      </w:r>
      <w:r>
        <w:rPr>
          <w:color w:val="000000"/>
          <w:lang w:val="en-US" w:eastAsia="en-US"/>
        </w:rPr>
        <w:t xml:space="preserve"> W.R., Public way, from 914 Canterbury Street to 73 Mt. Calvary Road.</w:t>
        <w:tab/>
        <w:tab/>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Gilmer Street,</w:t>
      </w:r>
      <w:r>
        <w:rPr>
          <w:color w:val="000000"/>
          <w:lang w:val="en-US" w:eastAsia="en-US"/>
        </w:rPr>
        <w:t xml:space="preserve"> Dor., Public way, from 96 Wellington Hill Street to 62 Westmore Road.</w:t>
        <w:tab/>
        <w:tab/>
        <w:t>14</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Gilmore Bridge, </w:t>
      </w:r>
      <w:r>
        <w:rPr>
          <w:color w:val="000000"/>
          <w:lang w:val="en-US" w:eastAsia="en-US"/>
        </w:rPr>
        <w:t>Chsn., Cambridge.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 xml:space="preserve">Note; </w:t>
      </w:r>
      <w:r>
        <w:rPr>
          <w:color w:val="000000"/>
          <w:lang w:val="en-US" w:eastAsia="en-US"/>
        </w:rPr>
        <w:t>see John F. Gilmore Bridge.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Gilmore Terrace,</w:t>
      </w:r>
      <w:r>
        <w:rPr>
          <w:color w:val="000000"/>
          <w:lang w:val="en-US" w:eastAsia="en-US"/>
        </w:rPr>
        <w:t xml:space="preserve"> W.R., Public way, from 221 Park Street to approximately 200 feet southwesterly.</w:t>
        <w:tab/>
        <w:tab/>
        <w:t>20</w:t>
      </w:r>
      <w:r>
        <w:rPr>
          <w:color w:val="000000"/>
        </w:rPr>
        <w:tab/>
      </w:r>
      <w:r>
        <w:rPr>
          <w:color w:val="000000"/>
          <w:lang w:val="en-US" w:eastAsia="en-US"/>
        </w:rPr>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Ginita Street,</w:t>
      </w:r>
      <w:r>
        <w:rPr>
          <w:color w:val="000000"/>
          <w:lang w:val="en-US" w:eastAsia="en-US"/>
        </w:rPr>
        <w:t xml:space="preserve"> Dor., Public way, from 373 Centre Street to approximately 171 feet southeasterly.</w:t>
        <w:tab/>
        <w:tab/>
        <w:t>16</w:t>
      </w:r>
      <w:r>
        <w:rPr>
          <w:color w:val="000000"/>
        </w:rPr>
        <w:tab/>
      </w:r>
      <w:r>
        <w:rPr>
          <w:color w:val="000000"/>
          <w:lang w:val="en-US" w:eastAsia="en-US"/>
        </w:rPr>
        <w:t>5</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Glade Avenue,</w:t>
      </w:r>
      <w:r>
        <w:rPr>
          <w:color w:val="000000"/>
          <w:lang w:val="en-US" w:eastAsia="en-US"/>
        </w:rPr>
        <w:t xml:space="preserve"> W.R., Public way, from 79 Glen Road to approximately 358 feet southwesterly.</w:t>
        <w:tab/>
        <w:tab/>
        <w:t>11</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Gladeside Avenue,</w:t>
      </w:r>
      <w:r>
        <w:rPr>
          <w:color w:val="000000"/>
          <w:lang w:val="en-US" w:eastAsia="en-US"/>
        </w:rPr>
        <w:t xml:space="preserve"> Dor., Public way, from 349 River Street to approximately 85 feet northeast of Donwood Terrace.</w:t>
      </w:r>
    </w:p>
    <w:p>
      <w:pPr>
        <w:pStyle w:val="Tab2"/>
        <w:rPr/>
      </w:pPr>
      <w:r>
        <w:rPr>
          <w:color w:val="000000"/>
        </w:rPr>
        <w:t>1 - 111, 2 - 18</w:t>
        <w:tab/>
        <w:t>18</w:t>
        <w:tab/>
        <w:t>4</w:t>
        <w:tab/>
        <w:t>4</w:t>
        <w:tab/>
        <w:t>7</w:t>
        <w:tab/>
        <w:t>02126</w:t>
      </w:r>
    </w:p>
    <w:p>
      <w:pPr>
        <w:pStyle w:val="Tab2"/>
        <w:spacing w:before="0" w:after="120"/>
        <w:rPr/>
      </w:pPr>
      <w:r>
        <w:rPr>
          <w:color w:val="000000"/>
        </w:rPr>
        <w:t>24 - 112</w:t>
        <w:tab/>
        <w:t>18</w:t>
        <w:tab/>
        <w:t>1</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Gladeside Terrace,</w:t>
      </w:r>
      <w:r>
        <w:rPr>
          <w:color w:val="000000"/>
          <w:lang w:val="en-US" w:eastAsia="en-US"/>
        </w:rPr>
        <w:t xml:space="preserve"> Dor., Public way, from near 68 Gladeside Avenue to approximately 152 feet westerly.</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Gladstone Street,</w:t>
      </w:r>
      <w:r>
        <w:rPr>
          <w:color w:val="000000"/>
          <w:lang w:val="en-US" w:eastAsia="en-US"/>
        </w:rPr>
        <w:t xml:space="preserve"> E.B., from 10 Walley Street to near and opposite 440 William F. McClellan Highway.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10 Walley Street to approximately 508 feet northwest of Breed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near and opposite 440 William F. McClellan Highway.</w:t>
      </w:r>
      <w:r>
        <w:rPr>
          <w:color w:val="000000"/>
        </w:rPr>
        <w:tab/>
        <w:tab/>
      </w:r>
      <w:r>
        <w:rPr>
          <w:color w:val="000000"/>
          <w:lang w:val="en-US" w:eastAsia="en-US"/>
        </w:rPr>
        <w:t>1</w:t>
      </w:r>
      <w:r>
        <w:rPr>
          <w:color w:val="000000"/>
        </w:rPr>
        <w:tab/>
      </w:r>
      <w:r>
        <w:rPr>
          <w:color w:val="000000"/>
          <w:lang w:val="en-US" w:eastAsia="en-US"/>
        </w:rPr>
        <w:t>13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Gleason Street,</w:t>
      </w:r>
      <w:r>
        <w:rPr>
          <w:color w:val="000000"/>
          <w:lang w:val="en-US" w:eastAsia="en-US"/>
        </w:rPr>
        <w:t xml:space="preserve"> Dor., Public way, from opposite 15 Bradshaw Street to opposite 152 Harvard Street.</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Glen Lane,</w:t>
      </w:r>
      <w:r>
        <w:rPr>
          <w:color w:val="000000"/>
          <w:lang w:val="en-US" w:eastAsia="en-US"/>
        </w:rPr>
        <w:t xml:space="preserve"> W.R., from near and opposite 640 Blue Hill Avenue to 91 Glen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lane, is within Franklin Park, it is under the care, control and custody of the Boston Parks and Recreation Department.</w:t>
        <w:tab/>
        <w:tab/>
        <w:t>12</w:t>
        <w:tab/>
        <w:t>7</w:t>
        <w:tab/>
        <w:t>7</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Glen Road,</w:t>
      </w:r>
      <w:r>
        <w:rPr>
          <w:color w:val="000000"/>
          <w:lang w:val="en-US" w:eastAsia="en-US"/>
        </w:rPr>
        <w:t xml:space="preserve"> W.R., Public way, from Glen Lane within Franklin Park to 3346 Washington Street.</w:t>
        <w:tab/>
        <w:tab/>
        <w:t>11</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Glen Street,</w:t>
      </w:r>
      <w:r>
        <w:rPr>
          <w:color w:val="000000"/>
          <w:lang w:val="en-US" w:eastAsia="en-US"/>
        </w:rPr>
        <w:t xml:space="preserve"> Dor., Public way, from 34 Glendale Street to 19 Trull Street.</w:t>
        <w:tab/>
        <w:tab/>
        <w:t>15</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Glenarm Street,</w:t>
      </w:r>
      <w:r>
        <w:rPr>
          <w:color w:val="000000"/>
          <w:lang w:val="en-US" w:eastAsia="en-US"/>
        </w:rPr>
        <w:t xml:space="preserve"> Dor., Public way, from 408 Seaver Street to 139 Washington Street.</w:t>
      </w:r>
    </w:p>
    <w:p>
      <w:pPr>
        <w:pStyle w:val="Tab2"/>
        <w:rPr/>
      </w:pPr>
      <w:r>
        <w:rPr>
          <w:color w:val="000000"/>
        </w:rPr>
        <w:t>1 - 35, 26 - 34</w:t>
        <w:tab/>
        <w:t>14</w:t>
        <w:tab/>
        <w:t>6</w:t>
        <w:tab/>
        <w:t>4</w:t>
        <w:tab/>
        <w:t>3</w:t>
        <w:tab/>
        <w:t>02121</w:t>
      </w:r>
    </w:p>
    <w:p>
      <w:pPr>
        <w:pStyle w:val="Tab2"/>
        <w:spacing w:before="0" w:after="120"/>
        <w:rPr/>
      </w:pPr>
      <w:r>
        <w:rPr>
          <w:color w:val="000000"/>
        </w:rPr>
        <w:t>2 - 22</w:t>
        <w:tab/>
        <w:t>14</w:t>
        <w:tab/>
        <w:t>4</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Glenburne Street,</w:t>
      </w:r>
      <w:r>
        <w:rPr>
          <w:color w:val="000000"/>
          <w:lang w:val="en-US" w:eastAsia="en-US"/>
        </w:rPr>
        <w:t xml:space="preserve"> Rox., Public way, from 10 Holborn Street to approximately 230 feet northeasterly.</w:t>
        <w:tab/>
        <w:tab/>
        <w:t>12</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Glenburnie Road,</w:t>
      </w:r>
      <w:r>
        <w:rPr>
          <w:color w:val="000000"/>
          <w:lang w:val="en-US" w:eastAsia="en-US"/>
        </w:rPr>
        <w:t xml:space="preserve"> W.R., Public way, from opposite 7 Burnside Avenue to 35 Cerdan Avenue.</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Glencliff Road,</w:t>
      </w:r>
      <w:r>
        <w:rPr>
          <w:color w:val="000000"/>
          <w:lang w:val="en-US" w:eastAsia="en-US"/>
        </w:rPr>
        <w:t xml:space="preserve"> W.R., Public way, from 37 Dale Street to 496 Poplar Street.</w:t>
        <w:tab/>
        <w:tab/>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Glencoe Street,</w:t>
      </w:r>
      <w:r>
        <w:rPr>
          <w:color w:val="000000"/>
          <w:lang w:val="en-US" w:eastAsia="en-US"/>
        </w:rPr>
        <w:t xml:space="preserve"> Bri., Public way, from 182 North Beacon Street to approximately 175 feet southwest of 31 Elmira Street.</w:t>
      </w:r>
    </w:p>
    <w:p>
      <w:pPr>
        <w:pStyle w:val="Tab2"/>
        <w:rPr/>
      </w:pPr>
      <w:r>
        <w:rPr>
          <w:color w:val="000000"/>
        </w:rPr>
        <w:t>1 - 75, 2 - 76</w:t>
        <w:tab/>
        <w:t>22</w:t>
        <w:tab/>
        <w:t>6</w:t>
        <w:tab/>
        <w:t>9</w:t>
        <w:tab/>
        <w:t>4</w:t>
        <w:tab/>
        <w:t>02135</w:t>
      </w:r>
    </w:p>
    <w:p>
      <w:pPr>
        <w:pStyle w:val="Tab2"/>
        <w:spacing w:before="0" w:after="120"/>
        <w:rPr/>
      </w:pPr>
      <w:r>
        <w:rPr>
          <w:color w:val="000000"/>
        </w:rPr>
        <w:t>79 - 91, 80 - 92</w:t>
        <w:tab/>
        <w:t>22</w:t>
        <w:tab/>
        <w:t>3</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Glendale Street,</w:t>
      </w:r>
      <w:r>
        <w:rPr>
          <w:color w:val="000000"/>
          <w:lang w:val="en-US" w:eastAsia="en-US"/>
        </w:rPr>
        <w:t xml:space="preserve"> Dor., Public way, from 78 Bird Street to 61 Hancock Street.</w:t>
        <w:tab/>
        <w:tab/>
        <w:t>15</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Glendon Street,</w:t>
      </w:r>
      <w:r>
        <w:rPr>
          <w:color w:val="000000"/>
          <w:lang w:val="en-US" w:eastAsia="en-US"/>
        </w:rPr>
        <w:t xml:space="preserve"> E.B., Public way, from near 255 Condor Street to 280 East Eagle Street.</w:t>
        <w:tab/>
        <w:tab/>
        <w:t>1</w:t>
      </w:r>
      <w:r>
        <w:rPr>
          <w:color w:val="000000"/>
        </w:rPr>
        <w:tab/>
      </w:r>
      <w:r>
        <w:rPr>
          <w:color w:val="000000"/>
          <w:lang w:val="en-US" w:eastAsia="en-US"/>
        </w:rPr>
        <w:t>9</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Glendower Road,</w:t>
      </w:r>
      <w:r>
        <w:rPr>
          <w:color w:val="000000"/>
          <w:lang w:val="en-US" w:eastAsia="en-US"/>
        </w:rPr>
        <w:t xml:space="preserve"> W.R., Public way, from 314 Kittredge Street to 485 Poplar Street.</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Glenellen Road,</w:t>
      </w:r>
      <w:r>
        <w:rPr>
          <w:color w:val="000000"/>
          <w:lang w:val="en-US" w:eastAsia="en-US"/>
        </w:rPr>
        <w:t xml:space="preserve"> W.R., Public way, from 8 Glenhaven Road to 185 Stimson Street.</w:t>
      </w:r>
    </w:p>
    <w:p>
      <w:pPr>
        <w:pStyle w:val="Tab2"/>
        <w:rPr/>
      </w:pPr>
      <w:r>
        <w:rPr>
          <w:color w:val="000000"/>
        </w:rPr>
        <w:t>1 - 55, 4 - 78</w:t>
        <w:tab/>
        <w:t>20</w:t>
        <w:tab/>
        <w:t>16</w:t>
        <w:tab/>
        <w:t>6</w:t>
        <w:tab/>
        <w:t>6</w:t>
        <w:tab/>
        <w:t>02132</w:t>
      </w:r>
    </w:p>
    <w:p>
      <w:pPr>
        <w:pStyle w:val="Tab2"/>
        <w:spacing w:before="0" w:after="120"/>
        <w:rPr/>
      </w:pPr>
      <w:r>
        <w:rPr>
          <w:color w:val="000000"/>
        </w:rPr>
        <w:t>80 - 220, 85 - 215</w:t>
        <w:tab/>
        <w:t>20</w:t>
        <w:tab/>
        <w:t>15</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Glenham Street,</w:t>
      </w:r>
      <w:r>
        <w:rPr>
          <w:color w:val="000000"/>
          <w:lang w:val="en-US" w:eastAsia="en-US"/>
        </w:rPr>
        <w:t xml:space="preserve"> W.R., Public way, from opposite 741 La Grange Street to 914 Veterans of Foreign Wars Parkway at 543 Baker Street.</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Glenhaven Road,</w:t>
      </w:r>
      <w:r>
        <w:rPr>
          <w:color w:val="000000"/>
          <w:lang w:val="en-US" w:eastAsia="en-US"/>
        </w:rPr>
        <w:t xml:space="preserve"> W.R., Public way, from 2335 Centre Street to 18 Joyce Kilmer Road.</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Glenhill Road,</w:t>
      </w:r>
      <w:r>
        <w:rPr>
          <w:color w:val="000000"/>
          <w:lang w:val="en-US" w:eastAsia="en-US"/>
        </w:rPr>
        <w:t xml:space="preserve"> Dor., Public way, from 35 Tiverton Road to approximately 375 feet southwest of 25 Doone Avenue.</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Glenley Terrace,</w:t>
      </w:r>
      <w:r>
        <w:rPr>
          <w:color w:val="000000"/>
          <w:lang w:val="en-US" w:eastAsia="en-US"/>
        </w:rPr>
        <w:t xml:space="preserve"> Bri., Public way, from 60 Brayton Road to approximately 525 feet westerly.</w:t>
        <w:tab/>
        <w:tab/>
        <w:t>22</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Glenmont Road,</w:t>
      </w:r>
      <w:r>
        <w:rPr>
          <w:color w:val="000000"/>
          <w:lang w:val="en-US" w:eastAsia="en-US"/>
        </w:rPr>
        <w:t xml:space="preserve"> Bri., Public way, from 143 Foster Street to 181 Lake Street.</w:t>
      </w:r>
    </w:p>
    <w:p>
      <w:pPr>
        <w:pStyle w:val="Tab2"/>
        <w:rPr/>
      </w:pPr>
      <w:r>
        <w:rPr>
          <w:color w:val="000000"/>
        </w:rPr>
        <w:t>1 - 23</w:t>
        <w:tab/>
        <w:t>22</w:t>
        <w:tab/>
        <w:t>9</w:t>
        <w:tab/>
        <w:t>9</w:t>
        <w:tab/>
        <w:t>4</w:t>
        <w:tab/>
        <w:t>02135</w:t>
      </w:r>
    </w:p>
    <w:p>
      <w:pPr>
        <w:pStyle w:val="Tab2"/>
        <w:spacing w:before="0" w:after="120"/>
        <w:rPr/>
      </w:pPr>
      <w:r>
        <w:rPr>
          <w:color w:val="000000"/>
        </w:rPr>
        <w:t>2 - 70, 27 - 69</w:t>
        <w:tab/>
        <w:t>22</w:t>
        <w:tab/>
        <w:t>8</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Glenmore Street,</w:t>
      </w:r>
      <w:r>
        <w:rPr>
          <w:color w:val="000000"/>
          <w:lang w:val="en-US" w:eastAsia="en-US"/>
        </w:rPr>
        <w:t xml:space="preserve"> Dor., Private way, from 18 Groveland Street to 5 Standard Street.</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Glenrose Road,</w:t>
      </w:r>
      <w:r>
        <w:rPr>
          <w:color w:val="000000"/>
          <w:lang w:val="en-US" w:eastAsia="en-US"/>
        </w:rPr>
        <w:t xml:space="preserve"> Dor., Public way, from 519 Adams Street to 55 St. Marks Road.</w:t>
        <w:tab/>
        <w:tab/>
        <w:t>16</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Glenside Avenue,</w:t>
      </w:r>
      <w:r>
        <w:rPr>
          <w:color w:val="000000"/>
          <w:lang w:val="en-US" w:eastAsia="en-US"/>
        </w:rPr>
        <w:t xml:space="preserve"> W.R., Public way, from 65 Glen Road to approximately 355 feet southwesterly.</w:t>
        <w:tab/>
        <w:tab/>
        <w:t>11</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Glenvale Terrace,</w:t>
      </w:r>
      <w:r>
        <w:rPr>
          <w:color w:val="000000"/>
          <w:lang w:val="en-US" w:eastAsia="en-US"/>
        </w:rPr>
        <w:t xml:space="preserve"> W.R., Public way, from opposite 9 Chestnut Square to 239 Lamartine Street.</w:t>
        <w:tab/>
        <w:tab/>
        <w:t>19</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Glenville Avenue,</w:t>
      </w:r>
      <w:r>
        <w:rPr>
          <w:color w:val="000000"/>
          <w:lang w:val="en-US" w:eastAsia="en-US"/>
        </w:rPr>
        <w:t xml:space="preserve"> Bri., Public way, from 114 Allston Street to 179 Harvard Avenue.</w:t>
      </w:r>
    </w:p>
    <w:p>
      <w:pPr>
        <w:pStyle w:val="Tab2"/>
        <w:rPr/>
      </w:pPr>
      <w:r>
        <w:rPr>
          <w:color w:val="000000"/>
        </w:rPr>
        <w:t>1 - 33, 2 - 36</w:t>
        <w:tab/>
        <w:t>21</w:t>
        <w:tab/>
        <w:t>5</w:t>
        <w:tab/>
        <w:t>9</w:t>
        <w:tab/>
        <w:t>4</w:t>
        <w:tab/>
        <w:t>02134</w:t>
      </w:r>
    </w:p>
    <w:p>
      <w:pPr>
        <w:pStyle w:val="Tab2"/>
        <w:spacing w:before="0" w:after="120"/>
        <w:rPr/>
      </w:pPr>
      <w:r>
        <w:rPr>
          <w:color w:val="000000"/>
        </w:rPr>
        <w:t>37 - 137, 38 - 132</w:t>
        <w:tab/>
        <w:t>21</w:t>
        <w:tab/>
        <w:t>7</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Glenville Terrace,</w:t>
      </w:r>
      <w:r>
        <w:rPr>
          <w:color w:val="000000"/>
          <w:lang w:val="en-US" w:eastAsia="en-US"/>
        </w:rPr>
        <w:t xml:space="preserve"> Bri., Private way, from 176 Harvard Avenue to approximately 219 feet  northeasterly.</w:t>
        <w:tab/>
        <w:tab/>
        <w:t>21</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Glenway Street,</w:t>
      </w:r>
      <w:r>
        <w:rPr>
          <w:color w:val="000000"/>
          <w:lang w:val="en-US" w:eastAsia="en-US"/>
        </w:rPr>
        <w:t xml:space="preserve"> Dor., Public way, from between 640 and 682 Blue Hill Avenue to opposite 140 Harvard Street.</w:t>
      </w:r>
    </w:p>
    <w:p>
      <w:pPr>
        <w:pStyle w:val="Tab2"/>
        <w:rPr/>
      </w:pPr>
      <w:r>
        <w:rPr>
          <w:color w:val="000000"/>
        </w:rPr>
        <w:t>1 - 127, 48 - 70</w:t>
        <w:tab/>
        <w:t>14</w:t>
        <w:tab/>
        <w:t>6</w:t>
        <w:tab/>
        <w:t>4</w:t>
        <w:tab/>
        <w:t>3</w:t>
        <w:tab/>
        <w:t>02121</w:t>
      </w:r>
    </w:p>
    <w:p>
      <w:pPr>
        <w:pStyle w:val="Tab2"/>
        <w:rPr/>
      </w:pPr>
      <w:r>
        <w:rPr>
          <w:color w:val="000000"/>
        </w:rPr>
        <w:t>2 - 44</w:t>
        <w:tab/>
        <w:t>14</w:t>
        <w:tab/>
        <w:t>3</w:t>
        <w:tab/>
        <w:t>4</w:t>
        <w:tab/>
        <w:t>3</w:t>
        <w:tab/>
        <w:t>02121</w:t>
      </w:r>
    </w:p>
    <w:p>
      <w:pPr>
        <w:pStyle w:val="Tab2"/>
        <w:spacing w:before="0" w:after="120"/>
        <w:rPr/>
      </w:pPr>
      <w:r>
        <w:rPr>
          <w:color w:val="000000"/>
        </w:rPr>
        <w:t>74 - 194, 131 - 195</w:t>
        <w:tab/>
        <w:t>14</w:t>
        <w:tab/>
        <w:t>2</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Glenwood Avenue,</w:t>
      </w:r>
      <w:r>
        <w:rPr>
          <w:color w:val="000000"/>
          <w:lang w:val="en-US" w:eastAsia="en-US"/>
        </w:rPr>
        <w:t xml:space="preserve"> H.P., Public way, from 111 Washington Street to 858 Truman Parkway and after an interval, from Glenwood Avenue Footway at the Neponset River Reservation to approximately 150 feet northwest of Winter Street at the M.B.T.A. Railroad.</w:t>
      </w:r>
    </w:p>
    <w:p>
      <w:pPr>
        <w:pStyle w:val="Tab2"/>
        <w:rPr/>
      </w:pPr>
      <w:r>
        <w:rPr>
          <w:color w:val="000000"/>
        </w:rPr>
        <w:t>1 - 115, 2 - 120</w:t>
        <w:tab/>
        <w:t>18</w:t>
        <w:tab/>
        <w:t>18</w:t>
        <w:tab/>
        <w:t>5</w:t>
        <w:tab/>
        <w:t>8</w:t>
        <w:tab/>
        <w:t>02136</w:t>
      </w:r>
    </w:p>
    <w:p>
      <w:pPr>
        <w:pStyle w:val="Tab2"/>
        <w:spacing w:before="0" w:after="120"/>
        <w:rPr>
          <w:color w:val="000000"/>
        </w:rPr>
      </w:pPr>
      <w:r>
        <w:rPr>
          <w:color w:val="000000"/>
        </w:rPr>
        <w:t>127 - 155, 132 - 148</w:t>
        <w:tab/>
        <w:t>18</w:t>
        <w:tab/>
        <w:t>17</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Glenwood Avenue Footway,</w:t>
      </w:r>
      <w:r>
        <w:rPr>
          <w:color w:val="000000"/>
          <w:lang w:val="en-US" w:eastAsia="en-US"/>
        </w:rPr>
        <w:t xml:space="preserve"> H.P., Public way, from 54 Glenwood Avenue at the Neponset River Reservation to opposite 858 Truman Parkway.</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Glide Street,</w:t>
      </w:r>
      <w:r>
        <w:rPr>
          <w:color w:val="000000"/>
          <w:lang w:val="en-US" w:eastAsia="en-US"/>
        </w:rPr>
        <w:t xml:space="preserve"> Dor., Public way, from 99 Minot Street to 51 Oakton Avenue.</w:t>
        <w:tab/>
        <w:tab/>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Glines Avenue,</w:t>
      </w:r>
      <w:r>
        <w:rPr>
          <w:color w:val="000000"/>
          <w:lang w:val="en-US" w:eastAsia="en-US"/>
        </w:rPr>
        <w:t xml:space="preserve"> W.R., Private way, from 64 School Street to southwesterly.</w:t>
        <w:tab/>
        <w:tab/>
        <w:t>11</w:t>
        <w:tab/>
        <w:t>5</w:t>
        <w:tab/>
        <w:t>7</w:t>
      </w:r>
      <w:r>
        <w:rPr>
          <w:color w:val="000000"/>
        </w:rPr>
        <w:tab/>
      </w:r>
      <w:r>
        <w:rPr>
          <w:color w:val="000000"/>
          <w:lang w:val="en-US" w:eastAsia="en-US"/>
        </w:rPr>
        <w:t>2</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Gloria Road,</w:t>
      </w:r>
      <w:r>
        <w:rPr>
          <w:color w:val="000000"/>
          <w:lang w:val="en-US" w:eastAsia="en-US"/>
        </w:rPr>
        <w:t xml:space="preserve"> W.R., Public way, from 1652 Centre Street to approximately 372 feet southeasterly.</w:t>
        <w:tab/>
        <w:tab/>
        <w:t>20</w:t>
        <w:tab/>
        <w:t>7</w:t>
        <w:tab/>
        <w:t>6</w:t>
      </w:r>
      <w:r>
        <w:rPr>
          <w:color w:val="000000"/>
        </w:rPr>
        <w:tab/>
      </w:r>
      <w:r>
        <w:rPr>
          <w:color w:val="000000"/>
          <w:lang w:val="en-US" w:eastAsia="en-US"/>
        </w:rPr>
        <w:t>2</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Gloucester Street,</w:t>
      </w:r>
      <w:r>
        <w:rPr>
          <w:color w:val="000000"/>
          <w:lang w:val="en-US" w:eastAsia="en-US"/>
        </w:rPr>
        <w:t xml:space="preserve"> B.P., from Back Street to 885 Boylston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401 Beacon Street to 885 Boylston Street.</w:t>
      </w:r>
    </w:p>
    <w:p>
      <w:pPr>
        <w:pStyle w:val="Tab2"/>
        <w:ind w:left="0" w:right="2246" w:hanging="0"/>
        <w:rPr/>
      </w:pPr>
      <w:r>
        <w:rPr>
          <w:b/>
          <w:color w:val="000000"/>
          <w:sz w:val="24"/>
        </w:rPr>
        <w:t>*</w:t>
      </w:r>
      <w:r>
        <w:rPr>
          <w:color w:val="000000"/>
        </w:rPr>
        <w:t>Private way, from Back Street to 401 Beacon Street.</w:t>
      </w:r>
    </w:p>
    <w:p>
      <w:pPr>
        <w:pStyle w:val="Tab2"/>
        <w:rPr>
          <w:color w:val="000000"/>
        </w:rPr>
      </w:pPr>
      <w:r>
        <w:rPr>
          <w:color w:val="000000"/>
        </w:rPr>
        <w:t>1 - 51</w:t>
        <w:tab/>
        <w:t>5</w:t>
        <w:tab/>
        <w:t>8</w:t>
        <w:tab/>
        <w:t>8</w:t>
        <w:tab/>
        <w:t>1</w:t>
        <w:tab/>
        <w:t>02115</w:t>
      </w:r>
    </w:p>
    <w:p>
      <w:pPr>
        <w:pStyle w:val="Tab2"/>
        <w:spacing w:before="0" w:after="120"/>
        <w:rPr>
          <w:color w:val="000000"/>
        </w:rPr>
      </w:pPr>
      <w:r>
        <w:rPr>
          <w:color w:val="000000"/>
        </w:rPr>
        <w:t>2 - 52</w:t>
        <w:tab/>
        <w:t>5</w:t>
        <w:tab/>
        <w:t>9</w:t>
        <w:tab/>
        <w:t>8</w:t>
        <w:tab/>
        <w:t>1</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Glover Court,</w:t>
      </w:r>
      <w:r>
        <w:rPr>
          <w:color w:val="000000"/>
          <w:lang w:val="en-US" w:eastAsia="en-US"/>
        </w:rPr>
        <w:t xml:space="preserve"> S.B., Public way, from 35 Woodward Street to approximately 189 feet southwesterly.</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Glover Place,</w:t>
      </w:r>
      <w:r>
        <w:rPr>
          <w:color w:val="000000"/>
          <w:lang w:val="en-US" w:eastAsia="en-US"/>
        </w:rPr>
        <w:t xml:space="preserve"> Dor., Private way, from 64 Church Street to northeasterly.</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Goddard Street,</w:t>
      </w:r>
      <w:r>
        <w:rPr>
          <w:color w:val="000000"/>
          <w:lang w:val="en-US" w:eastAsia="en-US"/>
        </w:rPr>
        <w:t xml:space="preserve"> Bri., Private way, from 24 Seattle Street to approximately 127 feet southwesterly.</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Goethe Street,</w:t>
      </w:r>
      <w:r>
        <w:rPr>
          <w:color w:val="000000"/>
          <w:lang w:val="en-US" w:eastAsia="en-US"/>
        </w:rPr>
        <w:t xml:space="preserve"> W.R., Public way, from 10 Schiller Road to Boston and Dedham Boundary Line.</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Goff Street,</w:t>
      </w:r>
      <w:r>
        <w:rPr>
          <w:color w:val="000000"/>
          <w:lang w:val="en-US" w:eastAsia="en-US"/>
        </w:rPr>
        <w:t xml:space="preserve"> H.P., from 5 Asheville Road to 141 Sherrin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141 Sherrin Street to 50 Lodgehill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50 Lodgehill Road to 5 Asheville Road.</w:t>
      </w:r>
      <w:r>
        <w:rPr>
          <w:color w:val="000000"/>
        </w:rPr>
        <w:tab/>
        <w:tab/>
      </w:r>
      <w:r>
        <w:rPr>
          <w:color w:val="000000"/>
          <w:lang w:val="en-US" w:eastAsia="en-US"/>
        </w:rPr>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Gold Street,</w:t>
      </w:r>
      <w:r>
        <w:rPr>
          <w:color w:val="000000"/>
          <w:lang w:val="en-US" w:eastAsia="en-US"/>
        </w:rPr>
        <w:t xml:space="preserve"> S.B., Public way, from opposite 10 A Street to 137 Dorchester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  </w:t>
      </w:r>
      <w:r>
        <w:rPr>
          <w:b/>
          <w:color w:val="000000"/>
          <w:lang w:val="en-US" w:eastAsia="en-US"/>
        </w:rPr>
        <w:t>Note;</w:t>
      </w:r>
      <w:r>
        <w:rPr>
          <w:color w:val="000000"/>
          <w:lang w:val="en-US" w:eastAsia="en-US"/>
        </w:rPr>
        <w:t xml:space="preserve"> the portion of Gold Street, between A Street and B Street, over the South Boston Haul Road, has been discontinued as a public way.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 portion of Gold Street, from B Street to D Street, has been discontinued as a public way.</w:t>
      </w:r>
    </w:p>
    <w:p>
      <w:pPr>
        <w:pStyle w:val="Tab2"/>
        <w:rPr/>
      </w:pPr>
      <w:r>
        <w:rPr>
          <w:color w:val="000000"/>
        </w:rPr>
        <w:t>1 - 53, 2 - 50</w:t>
        <w:tab/>
        <w:t>6</w:t>
        <w:tab/>
        <w:t>1</w:t>
        <w:tab/>
        <w:t>2</w:t>
        <w:tab/>
        <w:t>5</w:t>
        <w:tab/>
        <w:t>02127</w:t>
      </w:r>
    </w:p>
    <w:p>
      <w:pPr>
        <w:pStyle w:val="Tab2"/>
        <w:rPr/>
      </w:pPr>
      <w:r>
        <w:rPr>
          <w:color w:val="000000"/>
        </w:rPr>
        <w:t>151 - 239, 152 - 238</w:t>
        <w:tab/>
        <w:t>6</w:t>
        <w:tab/>
        <w:t>3</w:t>
        <w:tab/>
        <w:t>2</w:t>
        <w:tab/>
        <w:t>5</w:t>
        <w:tab/>
        <w:t>02127</w:t>
      </w:r>
    </w:p>
    <w:p>
      <w:pPr>
        <w:pStyle w:val="Tab2"/>
        <w:spacing w:before="0" w:after="120"/>
        <w:rPr/>
      </w:pPr>
      <w:r>
        <w:rPr>
          <w:color w:val="000000"/>
        </w:rPr>
        <w:t>241 - 287, 244 - 286</w:t>
        <w:tab/>
        <w:t>7</w:t>
        <w:tab/>
        <w:t>4</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Goldsmith Place,</w:t>
      </w:r>
      <w:r>
        <w:rPr>
          <w:color w:val="000000"/>
          <w:lang w:val="en-US" w:eastAsia="en-US"/>
        </w:rPr>
        <w:t xml:space="preserve"> W.R., Private way, from 526 Centre Street to southeasterly.</w:t>
        <w:tab/>
        <w:tab/>
        <w:t>19</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Goldsmith Street,</w:t>
      </w:r>
      <w:r>
        <w:rPr>
          <w:color w:val="000000"/>
          <w:lang w:val="en-US" w:eastAsia="en-US"/>
        </w:rPr>
        <w:t xml:space="preserve"> W.R., Public way, from 828 Centre Street to between 47 and 60 St. Joseph Street.</w:t>
      </w:r>
    </w:p>
    <w:p>
      <w:pPr>
        <w:pStyle w:val="Tab2"/>
        <w:rPr/>
      </w:pPr>
      <w:r>
        <w:rPr>
          <w:color w:val="000000"/>
        </w:rPr>
        <w:t>1 - 13, 2 - 46</w:t>
        <w:tab/>
        <w:t>19</w:t>
        <w:tab/>
        <w:t>9</w:t>
        <w:tab/>
        <w:t>6</w:t>
        <w:tab/>
        <w:t>2</w:t>
        <w:tab/>
        <w:t>02130</w:t>
      </w:r>
    </w:p>
    <w:p>
      <w:pPr>
        <w:pStyle w:val="Tab2"/>
        <w:spacing w:before="0" w:after="120"/>
        <w:rPr/>
      </w:pPr>
      <w:r>
        <w:rPr>
          <w:color w:val="000000"/>
        </w:rPr>
        <w:t>45 - 51, 48 - 50</w:t>
        <w:tab/>
        <w:t>11</w:t>
        <w:tab/>
        <w:t>9</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Goodale Road,</w:t>
      </w:r>
      <w:r>
        <w:rPr>
          <w:color w:val="000000"/>
          <w:lang w:val="en-US" w:eastAsia="en-US"/>
        </w:rPr>
        <w:t xml:space="preserve"> Dor., Public way, from between 1215 and 1243 Blue Hill Avenue to 131 Wellington Hill Street.</w:t>
        <w:tab/>
        <w:tab/>
        <w:t>14</w:t>
      </w:r>
      <w:r>
        <w:rPr>
          <w:color w:val="000000"/>
        </w:rPr>
        <w:tab/>
      </w:r>
      <w:r>
        <w:rPr>
          <w:color w:val="000000"/>
          <w:lang w:val="en-US" w:eastAsia="en-US"/>
        </w:rPr>
        <w:t>14</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Goodenough Street,</w:t>
      </w:r>
      <w:r>
        <w:rPr>
          <w:color w:val="000000"/>
          <w:lang w:val="en-US" w:eastAsia="en-US"/>
        </w:rPr>
        <w:t xml:space="preserve"> Bri., Public way, from 290 North Beacon Street to approximately 297 feet southeast of 5 Barker Street.</w:t>
      </w:r>
    </w:p>
    <w:p>
      <w:pPr>
        <w:pStyle w:val="Tab2"/>
        <w:rPr/>
      </w:pPr>
      <w:r>
        <w:rPr>
          <w:color w:val="000000"/>
        </w:rPr>
        <w:t>1 - 43</w:t>
        <w:tab/>
        <w:t>22</w:t>
        <w:tab/>
        <w:t>11</w:t>
        <w:tab/>
        <w:t>9</w:t>
        <w:tab/>
        <w:t>4</w:t>
        <w:tab/>
        <w:t>02135</w:t>
      </w:r>
    </w:p>
    <w:p>
      <w:pPr>
        <w:pStyle w:val="Tab2"/>
        <w:spacing w:before="0" w:after="120"/>
        <w:rPr/>
      </w:pPr>
      <w:r>
        <w:rPr>
          <w:color w:val="000000"/>
        </w:rPr>
        <w:t>2 - 108, 53 - 105</w:t>
        <w:tab/>
        <w:t>22</w:t>
        <w:tab/>
        <w:t>12</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Goodrich Road,</w:t>
      </w:r>
      <w:r>
        <w:rPr>
          <w:color w:val="000000"/>
          <w:lang w:val="en-US" w:eastAsia="en-US"/>
        </w:rPr>
        <w:t xml:space="preserve"> W.R., Public way, from 579 Centre Street to approximately 492 feet northwesterly.</w:t>
      </w:r>
      <w:r>
        <w:rPr>
          <w:color w:val="000000"/>
        </w:rPr>
        <w:tab/>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Goodridge Alley,</w:t>
      </w:r>
      <w:r>
        <w:rPr>
          <w:color w:val="000000"/>
          <w:lang w:val="en-US" w:eastAsia="en-US"/>
        </w:rPr>
        <w:t xml:space="preserve"> B.P., Private way, from 39 Charter Street to northeasterly.</w:t>
        <w:tab/>
        <w:tab/>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Goodridge Court,</w:t>
      </w:r>
      <w:r>
        <w:rPr>
          <w:color w:val="000000"/>
          <w:lang w:val="en-US" w:eastAsia="en-US"/>
        </w:rPr>
        <w:t xml:space="preserve"> B.P., Private way, from Goodridge Alley to northwesterly.</w:t>
        <w:tab/>
        <w:tab/>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Goodway Road,</w:t>
      </w:r>
      <w:r>
        <w:rPr>
          <w:color w:val="000000"/>
          <w:lang w:val="en-US" w:eastAsia="en-US"/>
        </w:rPr>
        <w:t xml:space="preserve"> W.R., Public way, from 87 Bourne Street to 99 Florian Street.</w:t>
        <w:tab/>
        <w:tab/>
        <w:t>19</w:t>
        <w:tab/>
        <w:t>12</w:t>
        <w:tab/>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Goodwin Court,</w:t>
      </w:r>
      <w:r>
        <w:rPr>
          <w:color w:val="000000"/>
          <w:lang w:val="en-US" w:eastAsia="en-US"/>
        </w:rPr>
        <w:t xml:space="preserve"> S.B., Private way, from 36 Ward Street at Preble Street to northeasterly.</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Goodwin Place,</w:t>
      </w:r>
      <w:r>
        <w:rPr>
          <w:color w:val="000000"/>
          <w:lang w:val="en-US" w:eastAsia="en-US"/>
        </w:rPr>
        <w:t xml:space="preserve"> B.P., Private way, from 73 Revere Street to northerly.</w:t>
        <w:tab/>
        <w:tab/>
        <w:t>5</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Gordon Avenue,</w:t>
      </w:r>
      <w:r>
        <w:rPr>
          <w:color w:val="000000"/>
          <w:lang w:val="en-US" w:eastAsia="en-US"/>
        </w:rPr>
        <w:t xml:space="preserve"> H.P., from near 1319 River Street to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near 1319 River Street to approximately 140 feet northwest of Horton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northwesterly.</w:t>
      </w:r>
      <w:r>
        <w:rPr>
          <w:color w:val="000000"/>
        </w:rPr>
        <w:tab/>
        <w:tab/>
      </w:r>
      <w:r>
        <w:rPr>
          <w:color w:val="000000"/>
          <w:lang w:val="en-US" w:eastAsia="en-US"/>
        </w:rPr>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Gordon Place,</w:t>
      </w:r>
      <w:r>
        <w:rPr>
          <w:color w:val="000000"/>
          <w:lang w:val="en-US" w:eastAsia="en-US"/>
        </w:rPr>
        <w:t xml:space="preserve"> Dor., Private way, from near 32 Leonard Street to northwesterly.</w:t>
        <w:tab/>
        <w:tab/>
        <w:t>15</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Gordon Street,</w:t>
      </w:r>
      <w:r>
        <w:rPr>
          <w:color w:val="000000"/>
          <w:lang w:val="en-US" w:eastAsia="en-US"/>
        </w:rPr>
        <w:t xml:space="preserve"> Bri., Public way, from 1427 Commonwealth Avenue to 58 North Beacon Street.</w:t>
      </w:r>
    </w:p>
    <w:p>
      <w:pPr>
        <w:pStyle w:val="Tab2"/>
        <w:rPr/>
      </w:pPr>
      <w:r>
        <w:rPr>
          <w:color w:val="000000"/>
        </w:rPr>
        <w:t>1 - 47, 2 - 44</w:t>
        <w:tab/>
        <w:t>21</w:t>
        <w:tab/>
        <w:t>6</w:t>
        <w:tab/>
        <w:t>9</w:t>
        <w:tab/>
        <w:t>4</w:t>
        <w:tab/>
        <w:t>02134</w:t>
      </w:r>
    </w:p>
    <w:p>
      <w:pPr>
        <w:pStyle w:val="Tab2"/>
        <w:rPr/>
      </w:pPr>
      <w:r>
        <w:rPr>
          <w:color w:val="000000"/>
        </w:rPr>
        <w:t>48 - 98</w:t>
        <w:tab/>
        <w:t>21</w:t>
        <w:tab/>
        <w:t>7</w:t>
        <w:tab/>
        <w:t>9</w:t>
        <w:tab/>
        <w:t>4</w:t>
        <w:tab/>
        <w:t>02134</w:t>
      </w:r>
    </w:p>
    <w:p>
      <w:pPr>
        <w:pStyle w:val="Tab2"/>
        <w:spacing w:before="0" w:after="120"/>
        <w:rPr/>
      </w:pPr>
      <w:r>
        <w:rPr>
          <w:color w:val="000000"/>
        </w:rPr>
        <w:t>51 - 107</w:t>
        <w:tab/>
        <w:t>21</w:t>
        <w:tab/>
        <w:t>9</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Gordon Street,</w:t>
      </w:r>
      <w:r>
        <w:rPr>
          <w:color w:val="000000"/>
          <w:lang w:val="en-US" w:eastAsia="en-US"/>
        </w:rPr>
        <w:t xml:space="preserve"> W.R., Public way, from near and opposite 500 Amory Street to Elm Street at 2 Everett Street.</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Gore Street,</w:t>
      </w:r>
      <w:r>
        <w:rPr>
          <w:color w:val="000000"/>
          <w:lang w:val="en-US" w:eastAsia="en-US"/>
        </w:rPr>
        <w:t xml:space="preserve"> Rox., Public way, from 716 Parker Street to 30 Terrace Street.</w:t>
        <w:tab/>
        <w:tab/>
        <w:t>10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Gorham Street,</w:t>
      </w:r>
      <w:r>
        <w:rPr>
          <w:color w:val="000000"/>
          <w:lang w:val="en-US" w:eastAsia="en-US"/>
        </w:rPr>
        <w:t xml:space="preserve"> Bri., Public way, from opposite 42 Brainerd Road to 1284 Commonwealth Avenue.</w:t>
        <w:tab/>
        <w:tab/>
        <w:t>21</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2"/>
        <w:ind w:left="0" w:right="2246" w:hanging="0"/>
        <w:rPr/>
      </w:pPr>
      <w:r>
        <w:rPr>
          <w:b/>
          <w:color w:val="000000"/>
          <w:sz w:val="24"/>
        </w:rPr>
        <w:t>*</w:t>
      </w:r>
      <w:r>
        <w:rPr>
          <w:b/>
          <w:color w:val="000000"/>
        </w:rPr>
        <w:t>Gould Street,</w:t>
      </w:r>
      <w:r>
        <w:rPr>
          <w:color w:val="000000"/>
        </w:rPr>
        <w:t xml:space="preserve"> Bri., Private way, from 99 Litchfield Street to Telford Street.</w:t>
      </w:r>
    </w:p>
    <w:p>
      <w:pPr>
        <w:pStyle w:val="Tab2"/>
        <w:rPr>
          <w:color w:val="000000"/>
        </w:rPr>
      </w:pPr>
      <w:r>
        <w:rPr>
          <w:color w:val="000000"/>
        </w:rPr>
        <w:t>1 - 10</w:t>
        <w:tab/>
        <w:t>22</w:t>
        <w:tab/>
        <w:t>2</w:t>
        <w:tab/>
        <w:t>9</w:t>
        <w:tab/>
        <w:t>4</w:t>
        <w:tab/>
        <w:t>02135</w:t>
      </w:r>
    </w:p>
    <w:p>
      <w:pPr>
        <w:pStyle w:val="Tab2"/>
        <w:spacing w:before="0" w:after="120"/>
        <w:rPr>
          <w:color w:val="000000"/>
        </w:rPr>
      </w:pPr>
      <w:r>
        <w:rPr>
          <w:color w:val="000000"/>
        </w:rPr>
        <w:t>11 - 20</w:t>
        <w:tab/>
        <w:t>22</w:t>
        <w:tab/>
        <w:t>5</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ind w:left="0" w:right="2246" w:hanging="0"/>
        <w:rPr/>
      </w:pPr>
      <w:r>
        <w:rPr>
          <w:b/>
          <w:color w:val="000000"/>
          <w:lang w:val="en-US" w:eastAsia="en-US"/>
        </w:rPr>
        <w:t>Gould Street,</w:t>
      </w:r>
      <w:r>
        <w:rPr>
          <w:color w:val="000000"/>
          <w:lang w:val="en-US" w:eastAsia="en-US"/>
        </w:rPr>
        <w:t xml:space="preserve"> W.R., from 59 Belle Avenue to 276 Spring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276 Spring Street to approximately 152 feet southeast of Laurie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59 Belle Avenue.</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Gouldville Terrace,</w:t>
      </w:r>
      <w:r>
        <w:rPr>
          <w:color w:val="000000"/>
          <w:lang w:val="en-US" w:eastAsia="en-US"/>
        </w:rPr>
        <w:t xml:space="preserve"> Dor., Public way, from opposite 92 Brook Avenue to approximately 235 feet southwesterly.</w:t>
        <w:tab/>
        <w:tab/>
        <w:t>13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Gove Street,</w:t>
      </w:r>
      <w:r>
        <w:rPr>
          <w:color w:val="000000"/>
          <w:lang w:val="en-US" w:eastAsia="en-US"/>
        </w:rPr>
        <w:t xml:space="preserve"> E.B., Public way, from 89 Meridian Street to Reverend Anthony Ciao Footway and from Reverend Anthony Ciao Footway to approximately 80 feet southeast of Geneva Street.</w:t>
      </w:r>
    </w:p>
    <w:p>
      <w:pPr>
        <w:pStyle w:val="Tab2"/>
        <w:rPr/>
      </w:pPr>
      <w:r>
        <w:rPr>
          <w:color w:val="000000"/>
        </w:rPr>
        <w:t>1 - 47, 2 - 66</w:t>
        <w:tab/>
        <w:t>1</w:t>
        <w:tab/>
        <w:t>4</w:t>
        <w:tab/>
        <w:t>1</w:t>
        <w:tab/>
        <w:t>9</w:t>
        <w:tab/>
        <w:t>02128</w:t>
      </w:r>
    </w:p>
    <w:p>
      <w:pPr>
        <w:pStyle w:val="Tab2"/>
        <w:rPr/>
      </w:pPr>
      <w:r>
        <w:rPr>
          <w:color w:val="000000"/>
        </w:rPr>
        <w:t>51 - 63</w:t>
        <w:tab/>
        <w:t>1</w:t>
        <w:tab/>
        <w:t>3</w:t>
        <w:tab/>
        <w:t>1</w:t>
        <w:tab/>
        <w:t>9</w:t>
        <w:tab/>
        <w:t>02128</w:t>
      </w:r>
    </w:p>
    <w:p>
      <w:pPr>
        <w:pStyle w:val="Tab2"/>
        <w:spacing w:before="0" w:after="120"/>
        <w:rPr/>
      </w:pPr>
      <w:r>
        <w:rPr>
          <w:color w:val="000000"/>
        </w:rPr>
        <w:t>67 - 199, 68 - 200</w:t>
        <w:tab/>
        <w:t>1</w:t>
        <w:tab/>
        <w:t>2</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Governor Dudley Square,</w:t>
      </w:r>
      <w:r>
        <w:rPr>
          <w:color w:val="000000"/>
          <w:lang w:val="en-US" w:eastAsia="en-US"/>
        </w:rPr>
        <w:t xml:space="preserve"> Rox., at the junction of Dudley Street, Guild Row and Washington Street.</w:t>
        <w:tab/>
        <w:tab/>
        <w:t>9/12</w:t>
        <w:tab/>
        <w:t>1/5</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Governor Eustis Square,</w:t>
      </w:r>
      <w:r>
        <w:rPr>
          <w:color w:val="000000"/>
          <w:lang w:val="en-US" w:eastAsia="en-US"/>
        </w:rPr>
        <w:t xml:space="preserve"> Rox., at the junction of Eustis Street and Harrison Avenue.</w:t>
        <w:tab/>
        <w:tab/>
        <w:t>8</w:t>
        <w:tab/>
        <w:t>4</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Governor Shirley Square,</w:t>
      </w:r>
      <w:r>
        <w:rPr>
          <w:color w:val="000000"/>
          <w:lang w:val="en-US" w:eastAsia="en-US"/>
        </w:rPr>
        <w:t xml:space="preserve"> Rox., at the junction of Dudley Street, Dunmore Street and Hampden Street.</w:t>
        <w:tab/>
        <w:tab/>
        <w:t>8</w:t>
        <w:tab/>
        <w:t>7</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Grace Court,</w:t>
      </w:r>
      <w:r>
        <w:rPr>
          <w:color w:val="000000"/>
          <w:lang w:val="en-US" w:eastAsia="en-US"/>
        </w:rPr>
        <w:t xml:space="preserve"> S.B., Private way, from 788 East Third Street to northerly.</w:t>
        <w:tab/>
        <w:tab/>
        <w:t>6</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Grace Street,</w:t>
      </w:r>
      <w:r>
        <w:rPr>
          <w:color w:val="000000"/>
          <w:lang w:val="en-US" w:eastAsia="en-US"/>
        </w:rPr>
        <w:t xml:space="preserve"> Dor., Public way, from 18 Roslin Street to 15 Walton Street.</w:t>
        <w:tab/>
        <w:tab/>
        <w:t>17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Grafton Street,</w:t>
      </w:r>
      <w:r>
        <w:rPr>
          <w:color w:val="000000"/>
          <w:lang w:val="en-US" w:eastAsia="en-US"/>
        </w:rPr>
        <w:t xml:space="preserve"> Dor., Public way, from 22 Buttonwood Street to 908 Dorchester Avenue.</w:t>
        <w:tab/>
        <w:tab/>
        <w:t>13</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Graham Court,</w:t>
      </w:r>
      <w:r>
        <w:rPr>
          <w:color w:val="000000"/>
          <w:lang w:val="en-US" w:eastAsia="en-US"/>
        </w:rPr>
        <w:t xml:space="preserve"> Dor., Private way, from Enterprise Street at the rear of 68 Willow Court to northwesterly.</w:t>
        <w:tab/>
        <w:tab/>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Graham Terrace,</w:t>
      </w:r>
      <w:r>
        <w:rPr>
          <w:color w:val="000000"/>
          <w:lang w:val="en-US" w:eastAsia="en-US"/>
        </w:rPr>
        <w:t xml:space="preserve"> W.R., Public way, from 20 Maple Street to approximately 198 feet southwesterly.</w:t>
        <w:tab/>
        <w:tab/>
        <w:t>20</w:t>
      </w:r>
      <w:r>
        <w:rPr>
          <w:color w:val="000000"/>
        </w:rPr>
        <w:tab/>
      </w:r>
      <w:r>
        <w:rPr>
          <w:color w:val="000000"/>
          <w:lang w:val="en-US" w:eastAsia="en-US"/>
        </w:rPr>
        <w:t>18</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Grampian Way</w:t>
      </w:r>
      <w:r>
        <w:rPr>
          <w:color w:val="000000"/>
          <w:lang w:val="en-US" w:eastAsia="en-US"/>
        </w:rPr>
        <w:t>, Dor., Public way, from 144 Savin Hill Avenue to 184 Savin Hill Avenue.</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Granada Avenue,</w:t>
      </w:r>
      <w:r>
        <w:rPr>
          <w:color w:val="000000"/>
          <w:lang w:val="en-US" w:eastAsia="en-US"/>
        </w:rPr>
        <w:t xml:space="preserve"> W.R., Public way, from opposite 39 Ethel Street to 181 Metropolitan Avenue.</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Granada Park</w:t>
      </w:r>
      <w:r>
        <w:rPr>
          <w:color w:val="000000"/>
          <w:lang w:val="en-US" w:eastAsia="en-US"/>
        </w:rPr>
        <w:t>, W.R., Public way, from 46 School Street to approximately 438 feet southwesterly.</w:t>
        <w:tab/>
        <w:tab/>
        <w:t>11</w:t>
        <w:tab/>
        <w:t>5</w:t>
        <w:tab/>
        <w:t>7</w:t>
      </w:r>
      <w:r>
        <w:rPr>
          <w:color w:val="000000"/>
        </w:rPr>
        <w:tab/>
      </w:r>
      <w:r>
        <w:rPr>
          <w:color w:val="000000"/>
          <w:lang w:val="en-US" w:eastAsia="en-US"/>
        </w:rPr>
        <w:t>2</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Granby Street,</w:t>
      </w:r>
      <w:r>
        <w:rPr>
          <w:color w:val="000000"/>
          <w:lang w:val="en-US" w:eastAsia="en-US"/>
        </w:rPr>
        <w:t xml:space="preserve"> B.P., Public way, from Back Street to 675 Commonwealth Avenue.</w:t>
      </w:r>
    </w:p>
    <w:p>
      <w:pPr>
        <w:pStyle w:val="Tab2"/>
        <w:rPr>
          <w:color w:val="000000"/>
        </w:rPr>
      </w:pPr>
      <w:r>
        <w:rPr>
          <w:color w:val="000000"/>
        </w:rPr>
        <w:t>Odd</w:t>
        <w:tab/>
        <w:t>5</w:t>
        <w:tab/>
        <w:t>10</w:t>
        <w:tab/>
        <w:t>8</w:t>
        <w:tab/>
        <w:t>1</w:t>
        <w:tab/>
        <w:t>02215</w:t>
      </w:r>
    </w:p>
    <w:p>
      <w:pPr>
        <w:pStyle w:val="Tab2"/>
        <w:spacing w:before="0" w:after="120"/>
        <w:rPr>
          <w:color w:val="000000"/>
        </w:rPr>
      </w:pPr>
      <w:r>
        <w:rPr>
          <w:color w:val="000000"/>
        </w:rPr>
        <w:t>Even</w:t>
        <w:tab/>
        <w:t>21</w:t>
        <w:tab/>
        <w:t>2</w:t>
        <w:tab/>
        <w:t>8</w:t>
        <w:tab/>
        <w:t>1</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Grandview Street,</w:t>
      </w:r>
      <w:r>
        <w:rPr>
          <w:color w:val="000000"/>
          <w:lang w:val="en-US" w:eastAsia="en-US"/>
        </w:rPr>
        <w:t xml:space="preserve"> W.R., Public way, from 465 Beech Street to approximately 450 feet southwesterly.</w:t>
        <w:tab/>
        <w:tab/>
        <w:t>18</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Granfield Avenue,</w:t>
      </w:r>
      <w:r>
        <w:rPr>
          <w:color w:val="000000"/>
          <w:lang w:val="en-US" w:eastAsia="en-US"/>
        </w:rPr>
        <w:t xml:space="preserve"> W.R., Public way, from Fawndale Road to opposite 4085 Washington Street.</w:t>
        <w:tab/>
        <w:tab/>
        <w:t>19</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Granger Street,</w:t>
      </w:r>
      <w:r>
        <w:rPr>
          <w:color w:val="000000"/>
          <w:lang w:val="en-US" w:eastAsia="en-US"/>
        </w:rPr>
        <w:t xml:space="preserve"> Dor., Public way, from 35 Clayton Street to opposite 31 Duncan Street.</w:t>
      </w:r>
    </w:p>
    <w:p>
      <w:pPr>
        <w:pStyle w:val="Tab2"/>
        <w:rPr>
          <w:color w:val="000000"/>
        </w:rPr>
      </w:pPr>
      <w:r>
        <w:rPr>
          <w:color w:val="000000"/>
        </w:rPr>
        <w:t>Odd</w:t>
        <w:tab/>
        <w:t>15</w:t>
        <w:tab/>
        <w:t>8</w:t>
        <w:tab/>
        <w:t>3</w:t>
        <w:tab/>
        <w:t>3</w:t>
        <w:tab/>
        <w:t>02122</w:t>
      </w:r>
    </w:p>
    <w:p>
      <w:pPr>
        <w:pStyle w:val="Tab2"/>
        <w:spacing w:before="0" w:after="120"/>
        <w:rPr>
          <w:color w:val="000000"/>
        </w:rPr>
      </w:pPr>
      <w:r>
        <w:rPr>
          <w:color w:val="000000"/>
        </w:rPr>
        <w:t>Even</w:t>
        <w:tab/>
        <w:t>15</w:t>
        <w:tab/>
        <w:t>6</w:t>
        <w:tab/>
        <w:t>3</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Granite Avenue,</w:t>
      </w:r>
      <w:r>
        <w:rPr>
          <w:color w:val="000000"/>
          <w:lang w:val="en-US" w:eastAsia="en-US"/>
        </w:rPr>
        <w:t xml:space="preserve"> Dor., Public way, from 497 Gallivan Boulevard to the Boston and Milton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 portion of Granite Avenue, from a point approximately 73 feet northwest of the Neponset River to the Boston and Milton Boundary Line, is under the care, control and custody of the M.D.O.T.</w:t>
      </w:r>
    </w:p>
    <w:p>
      <w:pPr>
        <w:pStyle w:val="Tab2"/>
        <w:rPr/>
      </w:pPr>
      <w:r>
        <w:rPr>
          <w:color w:val="000000"/>
        </w:rPr>
        <w:t>1 - 165, 2 - 172</w:t>
        <w:tab/>
        <w:t>16</w:t>
        <w:tab/>
        <w:t>12</w:t>
        <w:tab/>
        <w:t>3</w:t>
        <w:tab/>
        <w:t>7</w:t>
        <w:tab/>
        <w:t>02124</w:t>
      </w:r>
    </w:p>
    <w:p>
      <w:pPr>
        <w:pStyle w:val="Tab2"/>
        <w:spacing w:before="0" w:after="120"/>
        <w:rPr/>
      </w:pPr>
      <w:r>
        <w:rPr>
          <w:color w:val="000000"/>
        </w:rPr>
        <w:t>At the Neponset River.</w:t>
        <w:tab/>
        <w:t>17</w:t>
        <w:tab/>
        <w:t>13</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Grant Place,</w:t>
      </w:r>
      <w:r>
        <w:rPr>
          <w:color w:val="000000"/>
          <w:lang w:val="en-US" w:eastAsia="en-US"/>
        </w:rPr>
        <w:t xml:space="preserve"> Dor., Private way, from 1069 Washington Street to northwesterly.</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Grant Place,</w:t>
      </w:r>
      <w:r>
        <w:rPr>
          <w:color w:val="000000"/>
          <w:lang w:val="en-US" w:eastAsia="en-US"/>
        </w:rPr>
        <w:t xml:space="preserve"> H.P., Private way, from 1231 Hyde Park Avenue to Providence Street.</w:t>
        <w:tab/>
        <w:tab/>
        <w:t>18</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Grant Road,</w:t>
      </w:r>
      <w:r>
        <w:rPr>
          <w:color w:val="000000"/>
          <w:lang w:val="en-US" w:eastAsia="en-US"/>
        </w:rPr>
        <w:t xml:space="preserve"> Dor., Private way, from 49 Rosseter Street to southwesterly.</w:t>
        <w:tab/>
        <w:tab/>
        <w:t>14</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Grant Street,</w:t>
      </w:r>
      <w:r>
        <w:rPr>
          <w:color w:val="000000"/>
          <w:lang w:val="en-US" w:eastAsia="en-US"/>
        </w:rPr>
        <w:t xml:space="preserve"> Dor., Public way, from 31 Crescent Avenue to 20 Harbor View Street.</w:t>
        <w:tab/>
        <w:tab/>
        <w:t>13</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Grant's Court,</w:t>
      </w:r>
      <w:r>
        <w:rPr>
          <w:color w:val="000000"/>
          <w:lang w:val="en-US" w:eastAsia="en-US"/>
        </w:rPr>
        <w:t xml:space="preserve"> Chsn., Private way, from 19 North Mead Street to southeasterly.</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Grantley Street,</w:t>
      </w:r>
      <w:r>
        <w:rPr>
          <w:color w:val="000000"/>
          <w:lang w:val="en-US" w:eastAsia="en-US"/>
        </w:rPr>
        <w:t xml:space="preserve"> H.P., Public way, from 1434 Hyde Park Avenue to the Neponset River Reservation.</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Granville Street,</w:t>
      </w:r>
      <w:r>
        <w:rPr>
          <w:color w:val="000000"/>
          <w:lang w:val="en-US" w:eastAsia="en-US"/>
        </w:rPr>
        <w:t xml:space="preserve"> Dor., Public way, from opposite 472 Gallivan Boulevard to 80 Milton Street.</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Grassmere Road,</w:t>
      </w:r>
      <w:r>
        <w:rPr>
          <w:color w:val="000000"/>
          <w:lang w:val="en-US" w:eastAsia="en-US"/>
        </w:rPr>
        <w:t xml:space="preserve"> H.P., Public way, from 73 Deforest Street to 60 Hallron Street.</w:t>
        <w:tab/>
        <w:tab/>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Gravel Lane,</w:t>
      </w:r>
      <w:r>
        <w:rPr>
          <w:color w:val="000000"/>
          <w:lang w:val="en-US" w:eastAsia="en-US"/>
        </w:rPr>
        <w:t xml:space="preserve"> Chsn., Private way, from 25 Harvard Square to 18 Main Street.</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Gray Street,</w:t>
      </w:r>
      <w:r>
        <w:rPr>
          <w:color w:val="000000"/>
          <w:lang w:val="en-US" w:eastAsia="en-US"/>
        </w:rPr>
        <w:t xml:space="preserve"> B.P., Public way, from 40 Berkeley Street to 35 Clarendon Street.</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Grayfield Avenue,</w:t>
      </w:r>
      <w:r>
        <w:rPr>
          <w:color w:val="000000"/>
          <w:lang w:val="en-US" w:eastAsia="en-US"/>
        </w:rPr>
        <w:t xml:space="preserve"> W.R., Public way, from 206 Corey Street to opposite 182 Mt. Vernon Street.</w:t>
        <w:tab/>
        <w:tab/>
        <w:t>20</w:t>
      </w:r>
      <w:r>
        <w:rPr>
          <w:color w:val="000000"/>
        </w:rPr>
        <w:tab/>
      </w:r>
      <w:r>
        <w:rPr>
          <w:color w:val="000000"/>
          <w:lang w:val="en-US" w:eastAsia="en-US"/>
        </w:rPr>
        <w:t>12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Grayson Street,</w:t>
      </w:r>
      <w:r>
        <w:rPr>
          <w:color w:val="000000"/>
          <w:lang w:val="en-US" w:eastAsia="en-US"/>
        </w:rPr>
        <w:t xml:space="preserve"> Dor., Public way, from between 607 and 625 Gallivan Boulevard to 176 Milton Street.</w:t>
        <w:tab/>
        <w:tab/>
        <w:t>16</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Greaton Road,</w:t>
      </w:r>
      <w:r>
        <w:rPr>
          <w:color w:val="000000"/>
          <w:lang w:val="en-US" w:eastAsia="en-US"/>
        </w:rPr>
        <w:t xml:space="preserve"> W.R., Public way, from 1721 Centre Street to 528 Weld Street.</w:t>
      </w:r>
    </w:p>
    <w:p>
      <w:pPr>
        <w:pStyle w:val="Tab2"/>
        <w:rPr/>
      </w:pPr>
      <w:r>
        <w:rPr>
          <w:color w:val="000000"/>
        </w:rPr>
        <w:t>1 - 61, 2 - 60</w:t>
        <w:tab/>
        <w:t>20</w:t>
        <w:tab/>
        <w:t>7</w:t>
        <w:tab/>
        <w:t>6</w:t>
        <w:tab/>
        <w:t>6</w:t>
        <w:tab/>
        <w:t>02132</w:t>
      </w:r>
    </w:p>
    <w:p>
      <w:pPr>
        <w:pStyle w:val="Tab2"/>
        <w:spacing w:before="0" w:after="120"/>
        <w:rPr/>
      </w:pPr>
      <w:r>
        <w:rPr>
          <w:color w:val="000000"/>
        </w:rPr>
        <w:t>62 - 152, 63 - 149</w:t>
        <w:tab/>
        <w:t>20</w:t>
        <w:tab/>
        <w:t>19</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Green Street,</w:t>
      </w:r>
      <w:r>
        <w:rPr>
          <w:color w:val="000000"/>
          <w:lang w:val="en-US" w:eastAsia="en-US"/>
        </w:rPr>
        <w:t xml:space="preserve"> Chsn., Public way, from 190 Bunker Hill Street to 169 Main Street.</w:t>
      </w:r>
    </w:p>
    <w:p>
      <w:pPr>
        <w:pStyle w:val="Tab2"/>
        <w:rPr/>
      </w:pPr>
      <w:r>
        <w:rPr>
          <w:color w:val="000000"/>
        </w:rPr>
        <w:t>1 - 17</w:t>
        <w:tab/>
        <w:t>2</w:t>
        <w:tab/>
        <w:t>1</w:t>
        <w:tab/>
        <w:t>1</w:t>
        <w:tab/>
        <w:t>1</w:t>
        <w:tab/>
        <w:t>02129</w:t>
      </w:r>
    </w:p>
    <w:p>
      <w:pPr>
        <w:pStyle w:val="Tab2"/>
        <w:rPr/>
      </w:pPr>
      <w:r>
        <w:rPr>
          <w:color w:val="000000"/>
        </w:rPr>
        <w:t>2 - 56</w:t>
        <w:tab/>
        <w:t>2</w:t>
        <w:tab/>
        <w:t>3</w:t>
        <w:tab/>
        <w:t>1</w:t>
        <w:tab/>
        <w:t>1</w:t>
        <w:tab/>
        <w:t>02129</w:t>
      </w:r>
    </w:p>
    <w:p>
      <w:pPr>
        <w:pStyle w:val="Tab2"/>
        <w:rPr/>
      </w:pPr>
      <w:r>
        <w:rPr>
          <w:color w:val="000000"/>
        </w:rPr>
        <w:t>21 - 57</w:t>
        <w:tab/>
        <w:t>2</w:t>
        <w:tab/>
        <w:t>5</w:t>
        <w:tab/>
        <w:t>1</w:t>
        <w:tab/>
        <w:t>1</w:t>
        <w:tab/>
        <w:t>02129</w:t>
      </w:r>
    </w:p>
    <w:p>
      <w:pPr>
        <w:pStyle w:val="Tab2"/>
        <w:spacing w:before="0" w:after="120"/>
        <w:rPr>
          <w:color w:val="000000"/>
        </w:rPr>
      </w:pPr>
      <w:r>
        <w:rPr>
          <w:color w:val="000000"/>
        </w:rPr>
        <w:t>61 - 91, 64 - 98</w:t>
        <w:tab/>
        <w:t>2</w:t>
        <w:tab/>
        <w:t>4</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Green Street,</w:t>
      </w:r>
      <w:r>
        <w:rPr>
          <w:color w:val="000000"/>
          <w:lang w:val="en-US" w:eastAsia="en-US"/>
        </w:rPr>
        <w:t xml:space="preserve"> W.R., Public way, from 640 Centre Street to 3345 Washington Street.</w:t>
      </w:r>
    </w:p>
    <w:p>
      <w:pPr>
        <w:pStyle w:val="Tab2"/>
        <w:rPr/>
      </w:pPr>
      <w:r>
        <w:rPr>
          <w:color w:val="000000"/>
        </w:rPr>
        <w:t>1 - 141, 2 - 140</w:t>
        <w:tab/>
        <w:t>19</w:t>
        <w:tab/>
        <w:t>6</w:t>
        <w:tab/>
        <w:t>6</w:t>
        <w:tab/>
        <w:t>2</w:t>
        <w:tab/>
        <w:t>02130</w:t>
      </w:r>
    </w:p>
    <w:p>
      <w:pPr>
        <w:pStyle w:val="Tab2"/>
        <w:rPr/>
      </w:pPr>
      <w:r>
        <w:rPr>
          <w:color w:val="000000"/>
        </w:rPr>
        <w:t>147 - 217</w:t>
        <w:tab/>
        <w:t>11</w:t>
        <w:tab/>
        <w:t>7</w:t>
        <w:tab/>
        <w:t>6</w:t>
        <w:tab/>
        <w:t>2</w:t>
        <w:tab/>
        <w:t>02130</w:t>
      </w:r>
    </w:p>
    <w:p>
      <w:pPr>
        <w:pStyle w:val="Tab2"/>
        <w:spacing w:before="0" w:after="120"/>
        <w:rPr/>
      </w:pPr>
      <w:r>
        <w:rPr>
          <w:color w:val="000000"/>
        </w:rPr>
        <w:t>154 - 210</w:t>
        <w:tab/>
        <w:t>11</w:t>
        <w:tab/>
        <w:t>6</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Greenbaum Street,</w:t>
      </w:r>
      <w:r>
        <w:rPr>
          <w:color w:val="000000"/>
          <w:lang w:val="en-US" w:eastAsia="en-US"/>
        </w:rPr>
        <w:t xml:space="preserve"> S.B., Public way, from Dorchester Avenue opposite 1 West Broadway to opposite 71 Foundry Street.</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Greenbrier Street,</w:t>
      </w:r>
      <w:r>
        <w:rPr>
          <w:color w:val="000000"/>
          <w:lang w:val="en-US" w:eastAsia="en-US"/>
        </w:rPr>
        <w:t xml:space="preserve"> Dor., Public way, from near 23 Bowdoin Street to opposite 388 Park Street.</w:t>
      </w:r>
    </w:p>
    <w:p>
      <w:pPr>
        <w:pStyle w:val="Tab2"/>
        <w:rPr/>
      </w:pPr>
      <w:r>
        <w:rPr>
          <w:color w:val="000000"/>
        </w:rPr>
        <w:t>1 - 29, 2 - 28</w:t>
        <w:tab/>
        <w:t>15</w:t>
        <w:tab/>
        <w:t>5</w:t>
        <w:tab/>
        <w:t>4</w:t>
        <w:tab/>
        <w:t>3</w:t>
        <w:tab/>
        <w:t>02124</w:t>
      </w:r>
    </w:p>
    <w:p>
      <w:pPr>
        <w:pStyle w:val="Tab2"/>
        <w:rPr/>
      </w:pPr>
      <w:r>
        <w:rPr>
          <w:color w:val="000000"/>
        </w:rPr>
        <w:t>33 - 67</w:t>
        <w:tab/>
        <w:t>17</w:t>
        <w:tab/>
        <w:t>1</w:t>
        <w:tab/>
        <w:t>4</w:t>
        <w:tab/>
        <w:t>3</w:t>
        <w:tab/>
        <w:t>02124</w:t>
      </w:r>
    </w:p>
    <w:p>
      <w:pPr>
        <w:pStyle w:val="Tab2"/>
        <w:rPr/>
      </w:pPr>
      <w:r>
        <w:rPr>
          <w:color w:val="000000"/>
        </w:rPr>
        <w:t>34 - 90</w:t>
        <w:tab/>
        <w:t>17</w:t>
        <w:tab/>
        <w:t>2</w:t>
        <w:tab/>
        <w:t>4</w:t>
        <w:tab/>
        <w:t>3</w:t>
        <w:tab/>
        <w:t>02124</w:t>
      </w:r>
    </w:p>
    <w:p>
      <w:pPr>
        <w:pStyle w:val="Tab2"/>
        <w:spacing w:before="0" w:after="120"/>
        <w:rPr/>
      </w:pPr>
      <w:r>
        <w:rPr>
          <w:color w:val="000000"/>
        </w:rPr>
        <w:t>75 - 117, 92 - 114</w:t>
        <w:tab/>
        <w:t>17</w:t>
        <w:tab/>
        <w:t>3</w:t>
        <w:tab/>
        <w:t>4</w:t>
        <w:tab/>
        <w:t>3</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Greenbrook Road,</w:t>
      </w:r>
      <w:r>
        <w:rPr>
          <w:color w:val="000000"/>
          <w:lang w:val="en-US" w:eastAsia="en-US"/>
        </w:rPr>
        <w:t xml:space="preserve"> H.P., Public way, from 22 Austin Street to 8 Chestnut Street.</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Greendale Road,</w:t>
      </w:r>
      <w:r>
        <w:rPr>
          <w:color w:val="000000"/>
          <w:lang w:val="en-US" w:eastAsia="en-US"/>
        </w:rPr>
        <w:t xml:space="preserve"> Dor., Public way, from 22 Courtland Road to opposite 159 Wellington Hill Street and at the rear of 663 Morton Street.</w:t>
        <w:tab/>
        <w:tab/>
        <w:t>14</w:t>
      </w:r>
      <w:r>
        <w:rPr>
          <w:color w:val="000000"/>
        </w:rPr>
        <w:tab/>
      </w:r>
      <w:r>
        <w:rPr>
          <w:color w:val="000000"/>
          <w:lang w:val="en-US" w:eastAsia="en-US"/>
        </w:rPr>
        <w:t>14</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Greenfield Road,</w:t>
      </w:r>
      <w:r>
        <w:rPr>
          <w:color w:val="000000"/>
          <w:lang w:val="en-US" w:eastAsia="en-US"/>
        </w:rPr>
        <w:t xml:space="preserve"> Dor., Public way, from 627 Cummins Highway at Weybosset Street to Greenfield Road Footway at and under the M.B.T.A. Railroad.</w:t>
      </w:r>
    </w:p>
    <w:p>
      <w:pPr>
        <w:pStyle w:val="Tab2"/>
        <w:rPr/>
      </w:pPr>
      <w:r>
        <w:rPr>
          <w:color w:val="000000"/>
        </w:rPr>
        <w:t>57 - 145</w:t>
        <w:tab/>
        <w:t>18</w:t>
        <w:tab/>
        <w:t>21</w:t>
        <w:tab/>
        <w:t>5</w:t>
        <w:tab/>
        <w:t>8</w:t>
        <w:tab/>
        <w:t>02126</w:t>
      </w:r>
    </w:p>
    <w:p>
      <w:pPr>
        <w:pStyle w:val="Tab2"/>
        <w:rPr/>
      </w:pPr>
      <w:r>
        <w:rPr>
          <w:color w:val="000000"/>
        </w:rPr>
        <w:t>62 - 86</w:t>
        <w:tab/>
        <w:t>18</w:t>
        <w:tab/>
        <w:t>5</w:t>
        <w:tab/>
        <w:t>5</w:t>
        <w:tab/>
        <w:t>8</w:t>
        <w:tab/>
        <w:t>02126</w:t>
      </w:r>
    </w:p>
    <w:p>
      <w:pPr>
        <w:pStyle w:val="Tab2"/>
        <w:spacing w:before="0" w:after="120"/>
        <w:rPr/>
      </w:pPr>
      <w:r>
        <w:rPr>
          <w:color w:val="000000"/>
        </w:rPr>
        <w:t>92 - 210, 149 - 207</w:t>
        <w:tab/>
        <w:t>18</w:t>
        <w:tab/>
        <w:t>6</w:t>
        <w:tab/>
        <w:t>5</w:t>
        <w:tab/>
        <w:t>8</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Greenfield Road Footway,</w:t>
      </w:r>
      <w:r>
        <w:rPr>
          <w:color w:val="000000"/>
          <w:lang w:val="en-US" w:eastAsia="en-US"/>
        </w:rPr>
        <w:t xml:space="preserve"> Dor., Public way, from opposite 57 Greenfield Road to 129 Hollingsworth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street, runs parallel, with the private portion of Rector Road, as it exits, from under the tracks of the M.B.T.A. Railroad to Hollingsworth Street.</w:t>
        <w:tab/>
        <w:tab/>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Greenhalge Street,</w:t>
      </w:r>
      <w:r>
        <w:rPr>
          <w:color w:val="000000"/>
          <w:lang w:val="en-US" w:eastAsia="en-US"/>
        </w:rPr>
        <w:t xml:space="preserve"> Dor., Public way, from 764 Columbia Road to 47 Roseclair Street.</w:t>
        <w:tab/>
        <w:tab/>
        <w:t>7</w:t>
      </w:r>
      <w:r>
        <w:rPr>
          <w:color w:val="000000"/>
        </w:rPr>
        <w:tab/>
      </w:r>
      <w:r>
        <w:rPr>
          <w:color w:val="000000"/>
          <w:lang w:val="en-US" w:eastAsia="en-US"/>
        </w:rPr>
        <w:t>9</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Greenheys Street,</w:t>
      </w:r>
      <w:r>
        <w:rPr>
          <w:color w:val="000000"/>
          <w:lang w:val="en-US" w:eastAsia="en-US"/>
        </w:rPr>
        <w:t xml:space="preserve"> Dor., Public way, from 233 Magnolia Street to opposite 21 Mascoma Street.</w:t>
        <w:tab/>
        <w:tab/>
        <w:t>14</w:t>
        <w:tab/>
        <w:t>1</w:t>
        <w:tab/>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Green Hill Street,</w:t>
      </w:r>
      <w:r>
        <w:rPr>
          <w:color w:val="000000"/>
          <w:lang w:val="en-US" w:eastAsia="en-US"/>
        </w:rPr>
        <w:t xml:space="preserve"> Dor., from 40 Mill Street to  easterly.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40 Mill Street to 14 Blanche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color w:val="000000"/>
          <w:lang w:val="en-US" w:eastAsia="en-US"/>
        </w:rPr>
        <w:t>Private way, from 14 Blanche Street to easterly.</w:t>
      </w:r>
      <w:r>
        <w:rPr>
          <w:color w:val="000000"/>
        </w:rPr>
        <w:tab/>
        <w:tab/>
      </w:r>
      <w:r>
        <w:rPr>
          <w:color w:val="000000"/>
          <w:lang w:val="en-US" w:eastAsia="en-US"/>
        </w:rPr>
        <w:t>16</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Greenley Place,</w:t>
      </w:r>
      <w:r>
        <w:rPr>
          <w:color w:val="000000"/>
          <w:lang w:val="en-US" w:eastAsia="en-US"/>
        </w:rPr>
        <w:t xml:space="preserve"> W.R., Public way, from 190 Green Street to approximately 346 feet northeasterly.</w:t>
        <w:tab/>
        <w:tab/>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Greenmount Place,</w:t>
      </w:r>
      <w:r>
        <w:rPr>
          <w:color w:val="000000"/>
          <w:lang w:val="en-US" w:eastAsia="en-US"/>
        </w:rPr>
        <w:t xml:space="preserve"> Dor., Private way, from 16 Greenmount Street to southwesterly.</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Greenmount Street,</w:t>
      </w:r>
      <w:r>
        <w:rPr>
          <w:color w:val="000000"/>
          <w:lang w:val="en-US" w:eastAsia="en-US"/>
        </w:rPr>
        <w:t xml:space="preserve"> Dor., Public way, from 1187 Dorchester Avenue to 152 Pleasant Street.</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Greenock Street,</w:t>
      </w:r>
      <w:r>
        <w:rPr>
          <w:color w:val="000000"/>
          <w:lang w:val="en-US" w:eastAsia="en-US"/>
        </w:rPr>
        <w:t xml:space="preserve"> Dor., Public way, from 1009 Blue Hill Avenue to 390 Harvard Street.</w:t>
        <w:tab/>
        <w:tab/>
        <w:t>14</w:t>
      </w:r>
      <w:r>
        <w:rPr>
          <w:color w:val="000000"/>
        </w:rPr>
        <w:tab/>
      </w:r>
      <w:r>
        <w:rPr>
          <w:color w:val="000000"/>
          <w:lang w:val="en-US" w:eastAsia="en-US"/>
        </w:rPr>
        <w:t>11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Greenough Avenue,</w:t>
      </w:r>
      <w:r>
        <w:rPr>
          <w:color w:val="000000"/>
          <w:lang w:val="en-US" w:eastAsia="en-US"/>
        </w:rPr>
        <w:t xml:space="preserve"> W.R., Public way, from opposite 763 Centre Street to 73 Elm Street.</w:t>
      </w:r>
    </w:p>
    <w:p>
      <w:pPr>
        <w:pStyle w:val="Tab2"/>
        <w:rPr>
          <w:color w:val="000000"/>
        </w:rPr>
      </w:pPr>
      <w:r>
        <w:rPr>
          <w:color w:val="000000"/>
        </w:rPr>
        <w:t>Odd</w:t>
        <w:tab/>
        <w:t>19</w:t>
        <w:tab/>
        <w:t>9</w:t>
        <w:tab/>
        <w:t>6</w:t>
        <w:tab/>
        <w:t>2</w:t>
        <w:tab/>
        <w:t>02130</w:t>
      </w:r>
    </w:p>
    <w:p>
      <w:pPr>
        <w:pStyle w:val="Tab2"/>
        <w:spacing w:before="0" w:after="120"/>
        <w:rPr>
          <w:color w:val="000000"/>
        </w:rPr>
      </w:pPr>
      <w:r>
        <w:rPr>
          <w:color w:val="000000"/>
        </w:rPr>
        <w:t>Even</w:t>
        <w:tab/>
        <w:t>19</w:t>
        <w:tab/>
        <w:t>6</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Greenough Lane,</w:t>
      </w:r>
      <w:r>
        <w:rPr>
          <w:color w:val="000000"/>
          <w:lang w:val="en-US" w:eastAsia="en-US"/>
        </w:rPr>
        <w:t xml:space="preserve"> B.P., Public way, from 23 Charter Street to 438 Commercial Street.</w:t>
      </w:r>
    </w:p>
    <w:p>
      <w:pPr>
        <w:pStyle w:val="Tab2"/>
        <w:rPr>
          <w:color w:val="000000"/>
        </w:rPr>
      </w:pPr>
      <w:r>
        <w:rPr>
          <w:color w:val="000000"/>
        </w:rPr>
        <w:t>Odd</w:t>
        <w:tab/>
        <w:t>3</w:t>
        <w:tab/>
        <w:t>1</w:t>
        <w:tab/>
        <w:t>1</w:t>
        <w:tab/>
        <w:t>1</w:t>
        <w:tab/>
        <w:t>02113</w:t>
      </w:r>
    </w:p>
    <w:p>
      <w:pPr>
        <w:pStyle w:val="Tab2"/>
        <w:spacing w:before="0" w:after="120"/>
        <w:rPr>
          <w:color w:val="000000"/>
        </w:rPr>
      </w:pPr>
      <w:r>
        <w:rPr>
          <w:color w:val="000000"/>
        </w:rPr>
        <w:t>Even</w:t>
        <w:tab/>
        <w:t>3</w:t>
        <w:tab/>
        <w:t>2</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Greenough Park</w:t>
      </w:r>
      <w:r>
        <w:rPr>
          <w:color w:val="000000"/>
          <w:lang w:val="en-US" w:eastAsia="en-US"/>
        </w:rPr>
        <w:t>, W.R., Private way, from 18 Greenough Avenue to northeasterly.</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Greenview Avenue,</w:t>
      </w:r>
      <w:r>
        <w:rPr>
          <w:color w:val="000000"/>
          <w:lang w:val="en-US" w:eastAsia="en-US"/>
        </w:rPr>
        <w:t xml:space="preserve"> W.R., Public way, from 638 Centre Street to 10 Warren Square abutting 32 Greenview Avenue.</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Greenville Park</w:t>
      </w:r>
      <w:r>
        <w:rPr>
          <w:color w:val="000000"/>
          <w:lang w:val="en-US" w:eastAsia="en-US"/>
        </w:rPr>
        <w:t>, Rox., Private way, from 7 Greenville Street to southwesterly.</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Greenville Street,</w:t>
      </w:r>
      <w:r>
        <w:rPr>
          <w:color w:val="000000"/>
          <w:lang w:val="en-US" w:eastAsia="en-US"/>
        </w:rPr>
        <w:t xml:space="preserve"> Rox., Public way, from opposite 210 Dudley Street to 40 Winthrop Street.</w:t>
      </w:r>
    </w:p>
    <w:p>
      <w:pPr>
        <w:pStyle w:val="Tab2"/>
        <w:rPr>
          <w:color w:val="000000"/>
        </w:rPr>
      </w:pPr>
      <w:r>
        <w:rPr>
          <w:color w:val="000000"/>
        </w:rPr>
        <w:t>Odd</w:t>
        <w:tab/>
        <w:t>12</w:t>
        <w:tab/>
        <w:t>1</w:t>
        <w:tab/>
        <w:t>7</w:t>
        <w:tab/>
        <w:t>10</w:t>
        <w:tab/>
        <w:t>02119</w:t>
      </w:r>
    </w:p>
    <w:p>
      <w:pPr>
        <w:pStyle w:val="Tab2"/>
        <w:spacing w:before="0" w:after="120"/>
        <w:rPr>
          <w:color w:val="000000"/>
        </w:rPr>
      </w:pPr>
      <w:r>
        <w:rPr>
          <w:color w:val="000000"/>
        </w:rPr>
        <w:t>Even</w:t>
        <w:tab/>
        <w:t>8</w:t>
        <w:tab/>
        <w:t>4</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Greenwich Court,</w:t>
      </w:r>
      <w:r>
        <w:rPr>
          <w:color w:val="000000"/>
          <w:lang w:val="en-US" w:eastAsia="en-US"/>
        </w:rPr>
        <w:t xml:space="preserve"> Rox., Public way, from 21 Greenwich Street to approximately 100 feet southwesterly.</w:t>
        <w:tab/>
        <w:tab/>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Greenwich Park</w:t>
      </w:r>
      <w:r>
        <w:rPr>
          <w:color w:val="000000"/>
          <w:lang w:val="en-US" w:eastAsia="en-US"/>
        </w:rPr>
        <w:t>, B.P., Public way, from Claremont Street to 511 Columbus Avenue.</w:t>
        <w:tab/>
        <w:tab/>
        <w:t>4</w:t>
        <w:tab/>
        <w:t>4</w:t>
        <w:tab/>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Greenwich Street,</w:t>
      </w:r>
      <w:r>
        <w:rPr>
          <w:color w:val="000000"/>
          <w:lang w:val="en-US" w:eastAsia="en-US"/>
        </w:rPr>
        <w:t xml:space="preserve"> Dor., Public way, from 1396 Dorchester Avenue to 139 Freeport Street.</w:t>
        <w:tab/>
        <w:tab/>
        <w:t>15</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Greenwich Street,</w:t>
      </w:r>
      <w:r>
        <w:rPr>
          <w:color w:val="000000"/>
          <w:lang w:val="en-US" w:eastAsia="en-US"/>
        </w:rPr>
        <w:t xml:space="preserve"> Rox., Public way, from 32 Warwick Street to opposite 12 Westminster Street.</w:t>
        <w:tab/>
        <w:tab/>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Greenwood Avenue,</w:t>
      </w:r>
      <w:r>
        <w:rPr>
          <w:color w:val="000000"/>
          <w:lang w:val="en-US" w:eastAsia="en-US"/>
        </w:rPr>
        <w:t xml:space="preserve"> H.P., from opposite 630 Metropolitan Avenue at Greenwood Square to 109 Providence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opposite 630 Metropolitan Avenue at Greenwood Square to 994 Hyde Park Avenue and 2 Thatcher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989 Hyde Park Avenue to 109 Providence Street.</w:t>
      </w:r>
      <w:r>
        <w:rPr>
          <w:color w:val="000000"/>
        </w:rPr>
        <w:tab/>
        <w:tab/>
      </w:r>
      <w:r>
        <w:rPr>
          <w:color w:val="000000"/>
          <w:lang w:val="en-US" w:eastAsia="en-US"/>
        </w:rPr>
        <w:t>18</w:t>
      </w:r>
      <w:r>
        <w:rPr>
          <w:color w:val="000000"/>
        </w:rPr>
        <w:tab/>
      </w:r>
      <w:r>
        <w:rPr>
          <w:color w:val="000000"/>
          <w:lang w:val="en-US" w:eastAsia="en-US"/>
        </w:rPr>
        <w:t>14</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Greenwood Circle,</w:t>
      </w:r>
      <w:r>
        <w:rPr>
          <w:color w:val="000000"/>
          <w:lang w:val="en-US" w:eastAsia="en-US"/>
        </w:rPr>
        <w:t xml:space="preserve"> H.P., Public way, from 34 Greenwood Avenue to approximately 270 feet southwesterly and northwesterly.</w:t>
        <w:tab/>
        <w:tab/>
        <w:t>18</w:t>
      </w:r>
      <w:r>
        <w:rPr>
          <w:color w:val="000000"/>
        </w:rPr>
        <w:tab/>
      </w:r>
      <w:r>
        <w:rPr>
          <w:color w:val="000000"/>
          <w:lang w:val="en-US" w:eastAsia="en-US"/>
        </w:rPr>
        <w:t>14</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Greenwood Park</w:t>
      </w:r>
      <w:r>
        <w:rPr>
          <w:color w:val="000000"/>
          <w:lang w:val="en-US" w:eastAsia="en-US"/>
        </w:rPr>
        <w:t>, Dor., Private way, from opposite 120 Park Street to northwesterly.</w:t>
        <w:tab/>
        <w:tab/>
        <w:t>16</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Greenwood Square,</w:t>
      </w:r>
      <w:r>
        <w:rPr>
          <w:color w:val="000000"/>
          <w:lang w:val="en-US" w:eastAsia="en-US"/>
        </w:rPr>
        <w:t xml:space="preserve"> H.P., at the junction of Central Avenue, Greenwood Avenue, Metropolitan Avenue and Westminster Street.</w:t>
      </w:r>
      <w:r>
        <w:rPr>
          <w:color w:val="000000"/>
        </w:rPr>
        <w:tab/>
        <w:tab/>
        <w:t>18</w:t>
        <w:tab/>
        <w:t>14</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Greenwood Street,</w:t>
      </w:r>
      <w:r>
        <w:rPr>
          <w:color w:val="000000"/>
          <w:lang w:val="en-US" w:eastAsia="en-US"/>
        </w:rPr>
        <w:t xml:space="preserve"> Dor., Public way, from opposite 15 Erie Street to 139 Harvard Street.</w:t>
      </w:r>
    </w:p>
    <w:p>
      <w:pPr>
        <w:pStyle w:val="Tab2"/>
        <w:rPr/>
      </w:pPr>
      <w:r>
        <w:rPr>
          <w:color w:val="000000"/>
        </w:rPr>
        <w:t>1 - 23</w:t>
        <w:tab/>
        <w:t>14</w:t>
        <w:tab/>
        <w:t>6</w:t>
        <w:tab/>
        <w:t>4</w:t>
        <w:tab/>
        <w:t>3</w:t>
        <w:tab/>
        <w:t>02121</w:t>
      </w:r>
    </w:p>
    <w:p>
      <w:pPr>
        <w:pStyle w:val="Tab2"/>
        <w:spacing w:before="0" w:after="120"/>
        <w:rPr/>
      </w:pPr>
      <w:r>
        <w:rPr>
          <w:color w:val="000000"/>
        </w:rPr>
        <w:t>2 - 150, 25 - 149</w:t>
        <w:tab/>
        <w:t>14</w:t>
        <w:tab/>
        <w:t>2</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Gretter Road,</w:t>
      </w:r>
      <w:r>
        <w:rPr>
          <w:color w:val="000000"/>
          <w:lang w:val="en-US" w:eastAsia="en-US"/>
        </w:rPr>
        <w:t xml:space="preserve"> W.R., Public way, from 34 Morey Road to 237 Weld Street.</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Grew Avenue,</w:t>
      </w:r>
      <w:r>
        <w:rPr>
          <w:color w:val="000000"/>
          <w:lang w:val="en-US" w:eastAsia="en-US"/>
        </w:rPr>
        <w:t xml:space="preserve"> H.P., W.R., Private way, from 1084 Canterbury Street to southwest of 51 Mansur Street.</w:t>
        <w:tab/>
        <w:tab/>
        <w:t>18</w:t>
      </w:r>
      <w:r>
        <w:rPr>
          <w:color w:val="000000"/>
        </w:rPr>
        <w:tab/>
      </w:r>
      <w:r>
        <w:rPr>
          <w:color w:val="000000"/>
          <w:lang w:val="en-US" w:eastAsia="en-US"/>
        </w:rPr>
        <w:t>9</w:t>
      </w:r>
      <w:r>
        <w:rPr>
          <w:color w:val="000000"/>
        </w:rPr>
        <w:tab/>
      </w:r>
      <w:r>
        <w:rPr>
          <w:color w:val="000000"/>
          <w:lang w:val="en-US" w:eastAsia="en-US"/>
        </w:rPr>
        <w:t>5</w:t>
      </w:r>
      <w:r>
        <w:rPr>
          <w:color w:val="000000"/>
        </w:rPr>
        <w:tab/>
        <w:t>8</w:t>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Grew Hill Road,</w:t>
      </w:r>
      <w:r>
        <w:rPr>
          <w:color w:val="000000"/>
          <w:lang w:val="en-US" w:eastAsia="en-US"/>
        </w:rPr>
        <w:t xml:space="preserve"> W.R., Public way, from 45 Alpheus Road to opposite 4 Jeffers Street.</w:t>
        <w:tab/>
        <w:tab/>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Greycliff Road,</w:t>
      </w:r>
      <w:r>
        <w:rPr>
          <w:color w:val="000000"/>
          <w:lang w:val="en-US" w:eastAsia="en-US"/>
        </w:rPr>
        <w:t xml:space="preserve"> Bri., Public way, from 2051 Commonwealth Avenue to 289 Foster Street.</w:t>
        <w:tab/>
        <w:tab/>
        <w:t>22</w:t>
      </w:r>
      <w:r>
        <w:rPr>
          <w:color w:val="000000"/>
        </w:rPr>
        <w:tab/>
      </w:r>
      <w:r>
        <w:rPr>
          <w:color w:val="000000"/>
          <w:lang w:val="en-US" w:eastAsia="en-US"/>
        </w:rPr>
        <w:t>8</w:t>
      </w:r>
      <w:r>
        <w:rPr>
          <w:color w:val="000000"/>
        </w:rPr>
        <w:tab/>
      </w:r>
      <w:r>
        <w:rPr>
          <w:color w:val="000000"/>
          <w:lang w:val="en-US" w:eastAsia="en-US"/>
        </w:rPr>
        <w:t>9</w:t>
      </w:r>
      <w:r>
        <w:rPr>
          <w:color w:val="000000"/>
        </w:rPr>
        <w:tab/>
      </w:r>
      <w:r>
        <w:rPr>
          <w:color w:val="000000"/>
          <w:lang w:val="en-US" w:eastAsia="en-US"/>
        </w:rPr>
        <w:t>1</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Greylock Road,</w:t>
      </w:r>
      <w:r>
        <w:rPr>
          <w:color w:val="000000"/>
          <w:lang w:val="en-US" w:eastAsia="en-US"/>
        </w:rPr>
        <w:t xml:space="preserve"> Bri., Public way, from 80 Allston Street to 43 Glenville Avenue.</w:t>
        <w:tab/>
        <w:tab/>
        <w:t>21</w:t>
      </w:r>
      <w:r>
        <w:rPr>
          <w:color w:val="000000"/>
        </w:rPr>
        <w:tab/>
      </w:r>
      <w:r>
        <w:rPr>
          <w:color w:val="000000"/>
          <w:lang w:val="en-US" w:eastAsia="en-US"/>
        </w:rPr>
        <w:t>7</w:t>
      </w:r>
      <w:r>
        <w:rPr>
          <w:color w:val="000000"/>
        </w:rPr>
        <w:tab/>
      </w:r>
      <w:r>
        <w:rPr>
          <w:color w:val="000000"/>
          <w:lang w:val="en-US" w:eastAsia="en-US"/>
        </w:rPr>
        <w:t>9</w:t>
      </w:r>
      <w:r>
        <w:rPr>
          <w:color w:val="000000"/>
        </w:rPr>
        <w:tab/>
      </w:r>
      <w:r>
        <w:rPr>
          <w:color w:val="000000"/>
          <w:lang w:val="en-US" w:eastAsia="en-US"/>
        </w:rPr>
        <w:t>1</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Greymere Road,</w:t>
      </w:r>
      <w:r>
        <w:rPr>
          <w:color w:val="000000"/>
          <w:lang w:val="en-US" w:eastAsia="en-US"/>
        </w:rPr>
        <w:t xml:space="preserve"> Bri., Public way, from 506 Washington Street to approximately 328 feet southwesterly.</w:t>
      </w:r>
      <w:r>
        <w:rPr>
          <w:color w:val="000000"/>
        </w:rPr>
        <w:tab/>
        <w:tab/>
      </w:r>
      <w:r>
        <w:rPr>
          <w:color w:val="000000"/>
          <w:lang w:val="en-US" w:eastAsia="en-US"/>
        </w:rPr>
        <w:t>22</w:t>
      </w:r>
      <w:r>
        <w:rPr>
          <w:color w:val="000000"/>
        </w:rPr>
        <w:tab/>
      </w:r>
      <w:r>
        <w:rPr>
          <w:color w:val="000000"/>
          <w:lang w:val="en-US" w:eastAsia="en-US"/>
        </w:rPr>
        <w:t>10</w:t>
      </w:r>
      <w:r>
        <w:rPr>
          <w:color w:val="000000"/>
        </w:rPr>
        <w:tab/>
      </w:r>
      <w:r>
        <w:rPr>
          <w:color w:val="000000"/>
          <w:lang w:val="en-US" w:eastAsia="en-US"/>
        </w:rPr>
        <w:t>9</w:t>
      </w:r>
      <w:r>
        <w:rPr>
          <w:color w:val="000000"/>
        </w:rPr>
        <w:tab/>
      </w:r>
      <w:r>
        <w:rPr>
          <w:color w:val="000000"/>
          <w:lang w:val="en-US" w:eastAsia="en-US"/>
        </w:rPr>
        <w:t>1</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Gridley Street,</w:t>
      </w:r>
      <w:r>
        <w:rPr>
          <w:color w:val="000000"/>
          <w:lang w:val="en-US" w:eastAsia="en-US"/>
        </w:rPr>
        <w:t xml:space="preserve"> B.P., Public way, from 117 High Street to 169 Purchase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szCs w:val="17"/>
          <w:lang w:val="en-US" w:eastAsia="en-US"/>
        </w:rPr>
      </w:pPr>
      <w:r>
        <w:rPr>
          <w:b/>
          <w:color w:val="000000"/>
          <w:szCs w:val="17"/>
          <w:lang w:val="en-US" w:eastAsia="en-US"/>
        </w:rPr>
        <w:t xml:space="preserve">Grieco Terrace, </w:t>
      </w:r>
      <w:r>
        <w:rPr>
          <w:color w:val="000000"/>
          <w:szCs w:val="17"/>
          <w:lang w:val="en-US" w:eastAsia="en-US"/>
        </w:rPr>
        <w:t>E.B.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Cs w:val="17"/>
          <w:lang w:val="en-US" w:eastAsia="en-US"/>
        </w:rPr>
        <w:t xml:space="preserve">  </w:t>
      </w:r>
      <w:r>
        <w:rPr>
          <w:b/>
          <w:color w:val="000000"/>
          <w:szCs w:val="17"/>
          <w:lang w:val="en-US" w:eastAsia="en-US"/>
        </w:rPr>
        <w:t>Note;</w:t>
      </w:r>
      <w:r>
        <w:rPr>
          <w:color w:val="000000"/>
          <w:szCs w:val="17"/>
          <w:lang w:val="en-US" w:eastAsia="en-US"/>
        </w:rPr>
        <w:t xml:space="preserve"> see Anthony J. Grieco Terrace.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Griffin Court,</w:t>
      </w:r>
      <w:r>
        <w:rPr>
          <w:color w:val="000000"/>
          <w:lang w:val="en-US" w:eastAsia="en-US"/>
        </w:rPr>
        <w:t xml:space="preserve"> Dor., Private way, from 38 Clayton Street to approximately 80 feet southeasterly.</w:t>
        <w:tab/>
        <w:tab/>
        <w:t>15</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Griggs Place,</w:t>
      </w:r>
      <w:r>
        <w:rPr>
          <w:color w:val="000000"/>
          <w:lang w:val="en-US" w:eastAsia="en-US"/>
        </w:rPr>
        <w:t xml:space="preserve"> Bri., Private way, from 47 Allston Street to Higgins Street.</w:t>
      </w:r>
    </w:p>
    <w:p>
      <w:pPr>
        <w:pStyle w:val="Tab2"/>
        <w:rPr>
          <w:color w:val="000000"/>
        </w:rPr>
      </w:pPr>
      <w:r>
        <w:rPr>
          <w:color w:val="000000"/>
        </w:rPr>
        <w:t>Odd</w:t>
        <w:tab/>
        <w:t>21</w:t>
        <w:tab/>
        <w:t>6</w:t>
        <w:tab/>
        <w:t>9</w:t>
        <w:tab/>
        <w:t>4</w:t>
        <w:tab/>
        <w:t>02134</w:t>
      </w:r>
    </w:p>
    <w:p>
      <w:pPr>
        <w:pStyle w:val="Tab2"/>
        <w:spacing w:before="0" w:after="120"/>
        <w:rPr>
          <w:color w:val="000000"/>
        </w:rPr>
      </w:pPr>
      <w:r>
        <w:rPr>
          <w:color w:val="000000"/>
        </w:rPr>
        <w:t>Even</w:t>
        <w:tab/>
        <w:t>21</w:t>
        <w:tab/>
        <w:t>7</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Griggs Street,</w:t>
      </w:r>
      <w:r>
        <w:rPr>
          <w:color w:val="000000"/>
          <w:lang w:val="en-US" w:eastAsia="en-US"/>
        </w:rPr>
        <w:t xml:space="preserve"> Bri., Public way, from 59 Brainerd Road to 1302 Commonwealth Avenue.</w:t>
        <w:tab/>
        <w:tab/>
        <w:t>21</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Grimes Street,</w:t>
      </w:r>
      <w:r>
        <w:rPr>
          <w:color w:val="000000"/>
          <w:lang w:val="en-US" w:eastAsia="en-US"/>
        </w:rPr>
        <w:t xml:space="preserve"> S.B., Public way, from 184 West Eighth Street to 179 West Seventh Street.</w:t>
        <w:tab/>
        <w:tab/>
        <w:t>6</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Groom Street,</w:t>
      </w:r>
      <w:r>
        <w:rPr>
          <w:color w:val="000000"/>
          <w:lang w:val="en-US" w:eastAsia="en-US"/>
        </w:rPr>
        <w:t xml:space="preserve"> Dor., Public way, from opposite 19 Hillsboro Street to 21 Humphreys Street.</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Grotto Glen Road,</w:t>
      </w:r>
      <w:r>
        <w:rPr>
          <w:color w:val="000000"/>
          <w:lang w:val="en-US" w:eastAsia="en-US"/>
        </w:rPr>
        <w:t xml:space="preserve"> Rox., from 49 Day Street to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49 Day Street to approximately 261 feet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northwesterly.</w:t>
      </w:r>
      <w:r>
        <w:rPr>
          <w:color w:val="000000"/>
        </w:rPr>
        <w:tab/>
        <w:tab/>
        <w:t>10</w:t>
        <w:tab/>
        <w:t>8</w:t>
        <w:tab/>
        <w:t>8</w:t>
        <w:tab/>
        <w:t>10</w:t>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Grouse Street,</w:t>
      </w:r>
      <w:r>
        <w:rPr>
          <w:color w:val="000000"/>
          <w:lang w:val="en-US" w:eastAsia="en-US"/>
        </w:rPr>
        <w:t xml:space="preserve"> W.R., Private way, from 51 Heron Street to 4895 Washington Street.</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Grove Place,</w:t>
      </w:r>
      <w:r>
        <w:rPr>
          <w:color w:val="000000"/>
          <w:lang w:val="en-US" w:eastAsia="en-US"/>
        </w:rPr>
        <w:t xml:space="preserve"> B.P., Private way, from 17 Grove Street to westerly.</w:t>
        <w:tab/>
        <w:tab/>
        <w:t>5</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Grove Road,</w:t>
      </w:r>
      <w:r>
        <w:rPr>
          <w:color w:val="000000"/>
          <w:lang w:val="en-US" w:eastAsia="en-US"/>
        </w:rPr>
        <w:t xml:space="preserve"> W.R., Private way, from 203 Grove Street to 30 Overlook Road.</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Grove Square,</w:t>
      </w:r>
      <w:r>
        <w:rPr>
          <w:color w:val="000000"/>
          <w:lang w:val="en-US" w:eastAsia="en-US"/>
        </w:rPr>
        <w:t xml:space="preserve"> B.P., Public way, from 108 Myrtle Street to approximately 58 feet southerly.</w:t>
        <w:tab/>
        <w:tab/>
        <w:t>5</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Grove Street,</w:t>
      </w:r>
      <w:r>
        <w:rPr>
          <w:color w:val="000000"/>
          <w:lang w:val="en-US" w:eastAsia="en-US"/>
        </w:rPr>
        <w:t xml:space="preserve"> B.P., Public way, from 310 Cambridge Street to 109 Myrtle Street.</w:t>
        <w:tab/>
        <w:tab/>
        <w:t>5</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Grove Street,</w:t>
      </w:r>
      <w:r>
        <w:rPr>
          <w:color w:val="000000"/>
          <w:lang w:val="en-US" w:eastAsia="en-US"/>
        </w:rPr>
        <w:t xml:space="preserve"> W.R., Public way, from between and opposite 2383 and 2403 Centre Street to the Boston and Dedham Boundary Line.</w:t>
      </w:r>
    </w:p>
    <w:p>
      <w:pPr>
        <w:pStyle w:val="Tab2"/>
        <w:rPr/>
      </w:pPr>
      <w:r>
        <w:rPr>
          <w:color w:val="000000"/>
        </w:rPr>
        <w:t>1 - 381</w:t>
        <w:tab/>
        <w:t>20</w:t>
        <w:tab/>
        <w:t>15</w:t>
        <w:tab/>
        <w:t>6</w:t>
        <w:tab/>
        <w:t>6</w:t>
        <w:tab/>
        <w:t>02132</w:t>
      </w:r>
    </w:p>
    <w:p>
      <w:pPr>
        <w:pStyle w:val="Tab2"/>
        <w:rPr/>
      </w:pPr>
      <w:r>
        <w:rPr>
          <w:color w:val="000000"/>
        </w:rPr>
        <w:t>2 - 56</w:t>
        <w:tab/>
        <w:t>20</w:t>
        <w:tab/>
        <w:t>5</w:t>
        <w:tab/>
        <w:t>6</w:t>
        <w:tab/>
        <w:t>6</w:t>
        <w:tab/>
        <w:t>02132</w:t>
      </w:r>
    </w:p>
    <w:p>
      <w:pPr>
        <w:pStyle w:val="Tab2"/>
        <w:spacing w:before="0" w:after="120"/>
        <w:rPr/>
      </w:pPr>
      <w:r>
        <w:rPr>
          <w:color w:val="000000"/>
        </w:rPr>
        <w:t>62 - 382</w:t>
        <w:tab/>
        <w:t>20</w:t>
        <w:tab/>
        <w:t>3</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Grove Terrace,</w:t>
      </w:r>
      <w:r>
        <w:rPr>
          <w:color w:val="000000"/>
          <w:lang w:val="en-US" w:eastAsia="en-US"/>
        </w:rPr>
        <w:t xml:space="preserve"> W.R., Private way, from 63 Grove Street to southwesterly.</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Groveland Street,</w:t>
      </w:r>
      <w:r>
        <w:rPr>
          <w:color w:val="000000"/>
          <w:lang w:val="en-US" w:eastAsia="en-US"/>
        </w:rPr>
        <w:t xml:space="preserve"> Dor., Public way, from opposite 233 Manchester Street to 139 River Street.</w:t>
      </w:r>
    </w:p>
    <w:p>
      <w:pPr>
        <w:pStyle w:val="Tab2"/>
        <w:rPr>
          <w:color w:val="000000"/>
        </w:rPr>
      </w:pPr>
      <w:r>
        <w:rPr>
          <w:color w:val="000000"/>
        </w:rPr>
        <w:t>Odd</w:t>
        <w:tab/>
        <w:t>17</w:t>
        <w:tab/>
        <w:t>14</w:t>
        <w:tab/>
        <w:t>3</w:t>
        <w:tab/>
        <w:t>7</w:t>
        <w:tab/>
        <w:t>02126</w:t>
      </w:r>
    </w:p>
    <w:p>
      <w:pPr>
        <w:pStyle w:val="Tab2"/>
        <w:spacing w:before="0" w:after="120"/>
        <w:rPr>
          <w:color w:val="000000"/>
        </w:rPr>
      </w:pPr>
      <w:r>
        <w:rPr>
          <w:color w:val="000000"/>
        </w:rPr>
        <w:t>Even</w:t>
        <w:tab/>
        <w:t>18</w:t>
        <w:tab/>
        <w:t>1</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Grovenor Road,</w:t>
      </w:r>
      <w:r>
        <w:rPr>
          <w:color w:val="000000"/>
          <w:lang w:val="en-US" w:eastAsia="en-US"/>
        </w:rPr>
        <w:t xml:space="preserve"> W.R., Public way, from 615 Centre Street to 14 Pond Street.</w:t>
        <w:tab/>
        <w:tab/>
        <w:t>19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Grover Avenue,</w:t>
      </w:r>
      <w:r>
        <w:rPr>
          <w:color w:val="000000"/>
          <w:lang w:val="en-US" w:eastAsia="en-US"/>
        </w:rPr>
        <w:t xml:space="preserve"> W.R., Private way, from 71 Wyvern Street to southwesterly.</w:t>
        <w:tab/>
        <w:tab/>
        <w:t>19</w:t>
        <w:tab/>
        <w:t>12</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Guernsey Street,</w:t>
      </w:r>
      <w:r>
        <w:rPr>
          <w:color w:val="000000"/>
          <w:lang w:val="en-US" w:eastAsia="en-US"/>
        </w:rPr>
        <w:t xml:space="preserve"> W.R., Public way, from opposite 1569 Centre Street to 24 Colbert Street.</w:t>
        <w:tab/>
        <w:tab/>
        <w:t>20</w:t>
        <w:tab/>
        <w:t>7</w:t>
        <w:tab/>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Guest Street,</w:t>
      </w:r>
      <w:r>
        <w:rPr>
          <w:color w:val="000000"/>
          <w:lang w:val="en-US" w:eastAsia="en-US"/>
        </w:rPr>
        <w:t xml:space="preserve"> Bri., Public way, from Arthur Street to opposite 135 Market Street.</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Guild Row</w:t>
      </w:r>
      <w:r>
        <w:rPr>
          <w:color w:val="000000"/>
          <w:lang w:val="en-US" w:eastAsia="en-US"/>
        </w:rPr>
        <w:t>, Rox., Public way, from 6 Malcolm X Boulevard to opposite 2430 Washington Street.</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Guild Street,</w:t>
      </w:r>
      <w:r>
        <w:rPr>
          <w:color w:val="000000"/>
          <w:lang w:val="en-US" w:eastAsia="en-US"/>
        </w:rPr>
        <w:t xml:space="preserve"> Rox., Public way, from 46 Lambert Avenue to opposite 2574 Washington Street.</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Guilford Street,</w:t>
      </w:r>
      <w:r>
        <w:rPr>
          <w:color w:val="000000"/>
          <w:lang w:val="en-US" w:eastAsia="en-US"/>
        </w:rPr>
        <w:t xml:space="preserve"> Bri., Public way, from 4 Pomeroy Street to 21 Saunders Street.</w:t>
        <w:tab/>
        <w:tab/>
        <w:t>21</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Gurney Street,</w:t>
      </w:r>
      <w:r>
        <w:rPr>
          <w:color w:val="000000"/>
          <w:lang w:val="en-US" w:eastAsia="en-US"/>
        </w:rPr>
        <w:t xml:space="preserve"> Rox., Public way, from 660 Parker Street to Station Street opposite 133 Halleck Street and also to near 1427 Tremont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street, goes in two different directions, one to Station Street and one to Tremont Street.</w:t>
        <w:tab/>
        <w:tab/>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Gustin Street,</w:t>
      </w:r>
      <w:r>
        <w:rPr>
          <w:color w:val="000000"/>
          <w:lang w:val="en-US" w:eastAsia="en-US"/>
        </w:rPr>
        <w:t xml:space="preserve"> S.B., Public way, from 220 Old Colony Avenue to approximately 174 feet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 xml:space="preserve">Note; </w:t>
      </w:r>
      <w:r>
        <w:rPr>
          <w:color w:val="000000"/>
          <w:lang w:val="en-US" w:eastAsia="en-US"/>
        </w:rPr>
        <w:t>there is a branch to Gustin Street, from a point approximately 32 feet southeast of Old Colony Avenue to approximately 45 feet southeasterly.</w:t>
        <w:tab/>
        <w:tab/>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Gwinnett Street,</w:t>
      </w:r>
      <w:r>
        <w:rPr>
          <w:color w:val="000000"/>
          <w:lang w:val="en-US" w:eastAsia="en-US"/>
        </w:rPr>
        <w:t xml:space="preserve"> H.P., Public way, from near 2 Marston Street to near 193 West Street.</w:t>
        <w:tab/>
        <w:tab/>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sectPr>
          <w:headerReference w:type="default" r:id="rId51"/>
          <w:headerReference w:type="first" r:id="rId52"/>
          <w:footerReference w:type="default" r:id="rId53"/>
          <w:footerReference w:type="first" r:id="rId54"/>
          <w:type w:val="nextPage"/>
          <w:pgSz w:w="12240" w:h="15840"/>
          <w:pgMar w:left="547" w:right="360" w:header="720" w:top="1080" w:footer="720" w:bottom="1440" w:gutter="0"/>
          <w:pgNumType w:fmt="decimal"/>
          <w:cols w:num="2" w:space="360" w:equalWidth="true" w:sep="true"/>
          <w:formProt w:val="false"/>
          <w:vAlign w:val="both"/>
          <w:titlePg/>
          <w:textDirection w:val="lrTb"/>
          <w:docGrid w:type="default" w:linePitch="360" w:charSpace="0"/>
        </w:sectPr>
      </w:pPr>
    </w:p>
    <w:p>
      <w:pPr>
        <w:sectPr>
          <w:type w:val="continuous"/>
          <w:pgSz w:w="12240" w:h="15840"/>
          <w:pgMar w:left="547" w:right="360" w:header="720" w:top="1080" w:footer="720" w:bottom="1440" w:gutter="0"/>
          <w:formProt w:val="false"/>
          <w:vAlign w:val="both"/>
          <w:textDirection w:val="lrTb"/>
          <w:docGrid w:type="default" w:linePitch="360" w:charSpace="0"/>
        </w:sectPr>
        <w:pStyle w:val="Initial"/>
        <w:numPr>
          <w:ilvl w:val="0"/>
          <w:numId w:val="0"/>
        </w:numPr>
        <w:ind w:right="480" w:hanging="0"/>
        <w:rPr>
          <w:color w:val="000000"/>
          <w:lang w:val="en-US" w:eastAsia="en-US"/>
        </w:rPr>
      </w:pPr>
      <w:r>
        <w:rPr>
          <w:color w:val="000000"/>
          <w:lang w:val="en-US" w:eastAsia="en-US"/>
        </w:rPr>
      </w:r>
    </w:p>
    <w:p>
      <w:pPr>
        <w:pStyle w:val="Initial"/>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sz w:val="360"/>
        </w:rPr>
      </w:pPr>
      <w:r>
        <w:rPr>
          <w:color w:val="000000"/>
          <w:sz w:val="360"/>
        </w:rPr>
        <w:t>H</w:t>
      </w:r>
      <w:r>
        <w:br w:type="page"/>
      </w:r>
    </w:p>
    <w:p>
      <w:pPr>
        <w:pStyle w:val="Initial"/>
        <w:numPr>
          <w:ilvl w:val="0"/>
          <w:numId w:val="0"/>
        </w:numPr>
        <w:ind w:right="480" w:hanging="0"/>
        <w:rPr>
          <w:b w:val="false"/>
          <w:b w:val="false"/>
          <w:color w:val="000000"/>
          <w:sz w:val="360"/>
        </w:rPr>
      </w:pPr>
      <w:r>
        <w:rPr>
          <w:b w:val="false"/>
          <w:color w:val="000000"/>
          <w:sz w:val="360"/>
        </w:rPr>
      </w:r>
    </w:p>
    <w:p>
      <w:pPr>
        <w:sectPr>
          <w:headerReference w:type="default" r:id="rId55"/>
          <w:headerReference w:type="first" r:id="rId56"/>
          <w:footerReference w:type="default" r:id="rId57"/>
          <w:footerReference w:type="first" r:id="rId58"/>
          <w:type w:val="nextPage"/>
          <w:pgSz w:w="12240" w:h="15840"/>
          <w:pgMar w:left="547" w:right="360" w:header="720" w:top="1080" w:footer="720" w:bottom="1440" w:gutter="0"/>
          <w:pgNumType w:fmt="decimal"/>
          <w:formProt w:val="false"/>
          <w:vAlign w:val="both"/>
          <w:titlePg/>
          <w:textDirection w:val="lrTb"/>
          <w:docGrid w:type="default" w:linePitch="360" w:charSpace="0"/>
        </w:sectPr>
      </w:pPr>
    </w:p>
    <w:p>
      <w:pPr>
        <w:sectPr>
          <w:type w:val="continuous"/>
          <w:pgSz w:w="12240" w:h="15840"/>
          <w:pgMar w:left="547" w:right="360" w:header="720" w:top="1080" w:footer="720" w:bottom="1440" w:gutter="0"/>
          <w:cols w:num="2" w:space="360" w:equalWidth="true" w:sep="true"/>
          <w:formProt w:val="false"/>
          <w:vAlign w:val="both"/>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ind w:left="86" w:right="2246" w:hanging="86"/>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 Street,</w:t>
      </w:r>
      <w:r>
        <w:rPr>
          <w:color w:val="000000"/>
          <w:lang w:val="en-US" w:eastAsia="en-US"/>
        </w:rPr>
        <w:t xml:space="preserve"> S.B., Public way, from 1482 Columbia Road to opposite 462 East First Street.</w:t>
      </w:r>
    </w:p>
    <w:p>
      <w:pPr>
        <w:pStyle w:val="Tab2"/>
        <w:rPr/>
      </w:pPr>
      <w:r>
        <w:rPr>
          <w:color w:val="000000"/>
        </w:rPr>
        <w:t>1 - 29, 2 - 56</w:t>
        <w:tab/>
        <w:t>6</w:t>
        <w:tab/>
        <w:t>5</w:t>
        <w:tab/>
        <w:t>2</w:t>
        <w:tab/>
        <w:t>5</w:t>
        <w:tab/>
        <w:t>02127</w:t>
      </w:r>
    </w:p>
    <w:p>
      <w:pPr>
        <w:pStyle w:val="Tab2"/>
        <w:rPr/>
      </w:pPr>
      <w:r>
        <w:rPr>
          <w:color w:val="000000"/>
        </w:rPr>
        <w:t>41 - 71, 60 - 84</w:t>
        <w:tab/>
        <w:t>6</w:t>
        <w:tab/>
        <w:t>4</w:t>
        <w:tab/>
        <w:t>2</w:t>
        <w:tab/>
        <w:t>5</w:t>
        <w:tab/>
        <w:t>02127</w:t>
      </w:r>
    </w:p>
    <w:p>
      <w:pPr>
        <w:pStyle w:val="Tab2"/>
        <w:rPr/>
      </w:pPr>
      <w:r>
        <w:rPr>
          <w:color w:val="000000"/>
        </w:rPr>
        <w:t>94 - 138</w:t>
        <w:tab/>
        <w:t>6</w:t>
        <w:tab/>
        <w:t>6</w:t>
        <w:tab/>
        <w:t>2</w:t>
        <w:tab/>
        <w:t>5</w:t>
        <w:tab/>
        <w:t>02127</w:t>
      </w:r>
    </w:p>
    <w:p>
      <w:pPr>
        <w:pStyle w:val="Tab2"/>
        <w:rPr/>
      </w:pPr>
      <w:r>
        <w:rPr>
          <w:color w:val="000000"/>
        </w:rPr>
        <w:t>95 - 209</w:t>
        <w:tab/>
        <w:t>7</w:t>
        <w:tab/>
        <w:t>3</w:t>
        <w:tab/>
        <w:t>2</w:t>
        <w:tab/>
        <w:t>5</w:t>
        <w:tab/>
        <w:t>02127</w:t>
      </w:r>
    </w:p>
    <w:p>
      <w:pPr>
        <w:pStyle w:val="Tab2"/>
        <w:spacing w:before="0" w:after="120"/>
        <w:rPr/>
      </w:pPr>
      <w:r>
        <w:rPr>
          <w:color w:val="000000"/>
        </w:rPr>
        <w:t>146 - 210</w:t>
        <w:tab/>
        <w:t>7</w:t>
        <w:tab/>
        <w:t>2</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 Street Place,</w:t>
      </w:r>
      <w:r>
        <w:rPr>
          <w:color w:val="000000"/>
          <w:lang w:val="en-US" w:eastAsia="en-US"/>
        </w:rPr>
        <w:t xml:space="preserve"> S.B., Private way, from 47 H Street to westerly.</w:t>
        <w:tab/>
        <w:tab/>
        <w:t>6</w:t>
      </w:r>
      <w:r>
        <w:rPr>
          <w:color w:val="000000"/>
        </w:rPr>
        <w:tab/>
      </w:r>
      <w:r>
        <w:rPr>
          <w:color w:val="000000"/>
          <w:lang w:val="en-US" w:eastAsia="en-US"/>
        </w:rPr>
        <w:t>4</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Hackensack Circle,</w:t>
      </w:r>
      <w:r>
        <w:rPr>
          <w:color w:val="000000"/>
          <w:lang w:val="en-US" w:eastAsia="en-US"/>
        </w:rPr>
        <w:t xml:space="preserve"> W.R., Public way, from opposite 69 Hackensack Road to approximately 295 feet southeasterly.</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02167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Hackensack Court,</w:t>
      </w:r>
      <w:r>
        <w:rPr>
          <w:color w:val="000000"/>
          <w:lang w:val="en-US" w:eastAsia="en-US"/>
        </w:rPr>
        <w:t xml:space="preserve"> W.R., Public way, from 70 Hackensack Road to approximately 350 feet southeasterly.</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02167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Hackensack Road,</w:t>
      </w:r>
      <w:r>
        <w:rPr>
          <w:color w:val="000000"/>
          <w:lang w:val="en-US" w:eastAsia="en-US"/>
        </w:rPr>
        <w:t xml:space="preserve"> W.R., Public way, from 8 Crehore Road to the Boston and Brookline Boundary Line.</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02167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Hackensack Terrace,</w:t>
      </w:r>
      <w:r>
        <w:rPr>
          <w:color w:val="000000"/>
          <w:lang w:val="en-US" w:eastAsia="en-US"/>
        </w:rPr>
        <w:t xml:space="preserve"> W.R., Public way, from 90 Hackensack Road to approximately 316 feet southerly.</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02167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Hadassah Way</w:t>
      </w:r>
      <w:r>
        <w:rPr>
          <w:color w:val="000000"/>
          <w:lang w:val="en-US" w:eastAsia="en-US"/>
        </w:rPr>
        <w:t>, B.P., Public way, from 220 Boylston Street to opposite 10 Park Plaza.</w:t>
      </w:r>
      <w:r>
        <w:rPr>
          <w:color w:val="000000"/>
        </w:rPr>
        <w:tab/>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Hadley Street,</w:t>
      </w:r>
      <w:r>
        <w:rPr>
          <w:color w:val="000000"/>
          <w:lang w:val="en-US" w:eastAsia="en-US"/>
        </w:rPr>
        <w:t xml:space="preserve"> Chsn., Public way, from 35 Parker Street to the Boston and Somerville Boundary Line.</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Hadwin Way</w:t>
      </w:r>
      <w:r>
        <w:rPr>
          <w:color w:val="000000"/>
          <w:lang w:val="en-US" w:eastAsia="en-US"/>
        </w:rPr>
        <w:t>, W.R., Public way, from 10 Harding Road to between 580 and 598 Hyde Park Avenue.</w:t>
        <w:tab/>
        <w:tab/>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Hagar Street,</w:t>
      </w:r>
      <w:r>
        <w:rPr>
          <w:color w:val="000000"/>
          <w:lang w:val="en-US" w:eastAsia="en-US"/>
        </w:rPr>
        <w:t xml:space="preserve"> W.R., Public way, from 11 Eliot Street to 16 Thomas Street.</w:t>
        <w:tab/>
        <w:tab/>
        <w:t>19</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Halborn Street,</w:t>
      </w:r>
      <w:r>
        <w:rPr>
          <w:color w:val="000000"/>
          <w:lang w:val="en-US" w:eastAsia="en-US"/>
        </w:rPr>
        <w:t xml:space="preserve"> Dor., Public way, from 174 Delhi Street to 181 West Selden Street.</w:t>
        <w:tab/>
        <w:tab/>
        <w:t>19</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Hale Street,</w:t>
      </w:r>
      <w:r>
        <w:rPr>
          <w:color w:val="000000"/>
          <w:lang w:val="en-US" w:eastAsia="en-US"/>
        </w:rPr>
        <w:t xml:space="preserve"> H.P., from 103 Gordon Avenue to the Stony Brook Reservation.</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103 Gordon Avenue to Emmet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Emmet Street to the Stony Brook Reservation.</w:t>
      </w:r>
      <w:r>
        <w:rPr>
          <w:color w:val="000000"/>
        </w:rPr>
        <w:tab/>
        <w:tab/>
      </w:r>
      <w:r>
        <w:rPr>
          <w:color w:val="000000"/>
          <w:lang w:val="en-US" w:eastAsia="en-US"/>
        </w:rPr>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Haley Street,</w:t>
      </w:r>
      <w:r>
        <w:rPr>
          <w:color w:val="000000"/>
          <w:lang w:val="en-US" w:eastAsia="en-US"/>
        </w:rPr>
        <w:t xml:space="preserve"> Rox., Public way, from opposite 4 Dennison Street to 160 Harrishof Street.</w:t>
        <w:tab/>
        <w:tab/>
        <w:t>11</w:t>
        <w:tab/>
        <w:t>3</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Half Moon Place,</w:t>
      </w:r>
      <w:r>
        <w:rPr>
          <w:color w:val="000000"/>
          <w:lang w:val="en-US" w:eastAsia="en-US"/>
        </w:rPr>
        <w:t xml:space="preserve"> B.P., Private way, from 297 Franklin Street to opposite 85 Wendell Street.</w:t>
        <w:tab/>
        <w:tab/>
        <w:t>3</w:t>
        <w:tab/>
        <w:t>6</w:t>
        <w:tab/>
        <w:t>1</w:t>
        <w:tab/>
        <w:t>1</w:t>
        <w:tab/>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Half Moon Street,</w:t>
      </w:r>
      <w:r>
        <w:rPr>
          <w:color w:val="000000"/>
          <w:lang w:val="en-US" w:eastAsia="en-US"/>
        </w:rPr>
        <w:t xml:space="preserve"> Dor., Public way, from 16 Lingard Street to 65 Magnolia Street.</w:t>
        <w:tab/>
        <w:tab/>
        <w:t>13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Halford Road,</w:t>
      </w:r>
      <w:r>
        <w:rPr>
          <w:color w:val="000000"/>
          <w:lang w:val="en-US" w:eastAsia="en-US"/>
        </w:rPr>
        <w:t xml:space="preserve"> W.R., Public way, from 88 Church Street to 87 Theodore Parker Road.</w:t>
        <w:tab/>
        <w:tab/>
        <w:t>20</w:t>
      </w:r>
      <w:r>
        <w:rPr>
          <w:color w:val="000000"/>
        </w:rPr>
        <w:tab/>
      </w:r>
      <w:r>
        <w:rPr>
          <w:color w:val="000000"/>
          <w:lang w:val="en-US" w:eastAsia="en-US"/>
        </w:rPr>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Halifax Street,</w:t>
      </w:r>
      <w:r>
        <w:rPr>
          <w:color w:val="000000"/>
          <w:lang w:val="en-US" w:eastAsia="en-US"/>
        </w:rPr>
        <w:t xml:space="preserve"> W.R., Public way, from opposite 15 Pond View Avenue to 409 South Huntington Avenue.</w:t>
        <w:tab/>
        <w:tab/>
        <w:t>19</w:t>
      </w:r>
      <w:r>
        <w:rPr>
          <w:color w:val="000000"/>
        </w:rPr>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Hall Place,</w:t>
      </w:r>
      <w:r>
        <w:rPr>
          <w:color w:val="000000"/>
          <w:lang w:val="en-US" w:eastAsia="en-US"/>
        </w:rPr>
        <w:t xml:space="preserve"> S.B., Private way, from 645 East Fifth Street to southerly.</w:t>
        <w:tab/>
        <w:tab/>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Hall Street,</w:t>
      </w:r>
      <w:r>
        <w:rPr>
          <w:color w:val="000000"/>
          <w:lang w:val="en-US" w:eastAsia="en-US"/>
        </w:rPr>
        <w:t xml:space="preserve"> W.R., Public way, from 53 Boynton Street to 146 South Street.</w:t>
        <w:tab/>
        <w:tab/>
        <w:t>11</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Hallam Street,</w:t>
      </w:r>
      <w:r>
        <w:rPr>
          <w:color w:val="000000"/>
          <w:lang w:val="en-US" w:eastAsia="en-US"/>
        </w:rPr>
        <w:t xml:space="preserve"> Dor., Public way, from opposite 26 Auckland Street to 1064 Dorchester Avenue.</w:t>
        <w:tab/>
        <w:tab/>
        <w:t>13</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Halleck Street,</w:t>
      </w:r>
      <w:r>
        <w:rPr>
          <w:color w:val="000000"/>
          <w:lang w:val="en-US" w:eastAsia="en-US"/>
        </w:rPr>
        <w:t xml:space="preserve"> Rox., Public way, from Prentiss Street between Mindoro Street and Parker Street to Station Street between Mindoro Street and Parker Street.</w:t>
        <w:tab/>
        <w:tab/>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Hallet Street,</w:t>
      </w:r>
      <w:r>
        <w:rPr>
          <w:color w:val="000000"/>
          <w:lang w:val="en-US" w:eastAsia="en-US"/>
        </w:rPr>
        <w:t xml:space="preserve"> Dor., Public way, from 42 Minot Street to approximately 214 feet southeast of 4 Hill Top Street at the Southeast Expressway.</w:t>
      </w:r>
    </w:p>
    <w:p>
      <w:pPr>
        <w:pStyle w:val="Tab2"/>
        <w:rPr/>
      </w:pPr>
      <w:r>
        <w:rPr>
          <w:color w:val="000000"/>
        </w:rPr>
        <w:t>1 - 35</w:t>
        <w:tab/>
        <w:t>16</w:t>
        <w:tab/>
        <w:t>9</w:t>
        <w:tab/>
        <w:t>3</w:t>
        <w:tab/>
        <w:t>7</w:t>
        <w:tab/>
        <w:t>02122</w:t>
      </w:r>
    </w:p>
    <w:p>
      <w:pPr>
        <w:pStyle w:val="Tab2"/>
        <w:rPr/>
      </w:pPr>
      <w:r>
        <w:rPr>
          <w:color w:val="000000"/>
        </w:rPr>
        <w:t>2 - 30</w:t>
        <w:tab/>
        <w:t>16</w:t>
        <w:tab/>
        <w:t>10</w:t>
        <w:tab/>
        <w:t>3</w:t>
        <w:tab/>
        <w:t>7</w:t>
        <w:tab/>
        <w:t>02122</w:t>
      </w:r>
    </w:p>
    <w:p>
      <w:pPr>
        <w:pStyle w:val="Tab2"/>
        <w:spacing w:before="0" w:after="120"/>
        <w:rPr/>
      </w:pPr>
      <w:r>
        <w:rPr>
          <w:color w:val="000000"/>
        </w:rPr>
        <w:t>34 - 72, 37 - 151</w:t>
        <w:tab/>
        <w:t>16</w:t>
        <w:tab/>
        <w:t>12</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Hallet-Davis Street,</w:t>
      </w:r>
      <w:r>
        <w:rPr>
          <w:color w:val="000000"/>
          <w:lang w:val="en-US" w:eastAsia="en-US"/>
        </w:rPr>
        <w:t xml:space="preserve"> Dor., from 1 Hill Top Street to opposite 24 Marsh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 Hill Top Street to 204 Milton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opposite 24 Marsh Street to 204 Milton Street.</w:t>
      </w:r>
      <w:r>
        <w:rPr>
          <w:color w:val="000000"/>
        </w:rPr>
        <w:tab/>
        <w:tab/>
      </w:r>
      <w:r>
        <w:rPr>
          <w:color w:val="000000"/>
          <w:lang w:val="en-US" w:eastAsia="en-US"/>
        </w:rPr>
        <w:t>16</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Halliday Street,</w:t>
      </w:r>
      <w:r>
        <w:rPr>
          <w:color w:val="000000"/>
          <w:lang w:val="en-US" w:eastAsia="en-US"/>
        </w:rPr>
        <w:t xml:space="preserve"> W.R., Public way, from between 149 and 167 Bourne Street to between 92 and 100 Neponset Avenue.</w:t>
        <w:tab/>
        <w:tab/>
        <w:t>19</w:t>
        <w:tab/>
        <w:t>12</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Hallowell Street,</w:t>
      </w:r>
      <w:r>
        <w:rPr>
          <w:color w:val="000000"/>
          <w:lang w:val="en-US" w:eastAsia="en-US"/>
        </w:rPr>
        <w:t xml:space="preserve"> Dor., Public way, from 744 Cummins Highway to approximately 166 feet northeast of 2 Newcastle Street.</w:t>
        <w:tab/>
        <w:tab/>
        <w:t>18</w:t>
        <w:tab/>
        <w:t>21</w:t>
        <w:tab/>
        <w:t>5</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Hallron Street,</w:t>
      </w:r>
      <w:r>
        <w:rPr>
          <w:color w:val="000000"/>
          <w:lang w:val="en-US" w:eastAsia="en-US"/>
        </w:rPr>
        <w:t xml:space="preserve"> H.P., Public way, from 65 Deforest Street to approximately 175 feet north of MacDonald Street.</w:t>
        <w:tab/>
        <w:tab/>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Halsey Road,</w:t>
      </w:r>
      <w:r>
        <w:rPr>
          <w:color w:val="000000"/>
          <w:lang w:val="en-US" w:eastAsia="en-US"/>
        </w:rPr>
        <w:t xml:space="preserve"> H.P., Public way, from opposite 31 Cranmore Road to 5 Van Brunt Street.</w:t>
        <w:tab/>
        <w:tab/>
        <w:t>18</w:t>
      </w:r>
      <w:r>
        <w:rPr>
          <w:color w:val="000000"/>
        </w:rPr>
        <w:tab/>
      </w:r>
      <w:r>
        <w:rPr>
          <w:color w:val="000000"/>
          <w:lang w:val="en-US" w:eastAsia="en-US"/>
        </w:rPr>
        <w:t>17</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Hamblen Street,</w:t>
      </w:r>
      <w:r>
        <w:rPr>
          <w:color w:val="000000"/>
          <w:lang w:val="en-US" w:eastAsia="en-US"/>
        </w:rPr>
        <w:t xml:space="preserve"> Chsn., Private way, from 90 Arlington Avenue to southwesterly.</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Hamilton Park</w:t>
      </w:r>
      <w:r>
        <w:rPr>
          <w:color w:val="000000"/>
          <w:lang w:val="en-US" w:eastAsia="en-US"/>
        </w:rPr>
        <w:t>, H.P., bounded by Hyde Park Avenue, Clifford Street, Parkson Street and Stanbro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park, is under the care, control and custody of the D.C.R.</w:t>
        <w:tab/>
        <w:tab/>
        <w:t>18</w:t>
        <w:tab/>
        <w:t>20</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Hamilton Place,</w:t>
      </w:r>
      <w:r>
        <w:rPr>
          <w:color w:val="000000"/>
          <w:lang w:val="en-US" w:eastAsia="en-US"/>
        </w:rPr>
        <w:t xml:space="preserve"> B.P., Private way, from between 110 and 125 Tremont Street to southeasterly.</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Hamilton Street,</w:t>
      </w:r>
      <w:r>
        <w:rPr>
          <w:color w:val="000000"/>
          <w:lang w:val="en-US" w:eastAsia="en-US"/>
        </w:rPr>
        <w:t xml:space="preserve"> Dor., Public way, from 333 Columbia Road to 132 Homes Avenue.</w:t>
      </w:r>
    </w:p>
    <w:p>
      <w:pPr>
        <w:pStyle w:val="Tab2"/>
        <w:rPr/>
      </w:pPr>
      <w:r>
        <w:rPr>
          <w:color w:val="000000"/>
        </w:rPr>
        <w:t>1 - 67, 2 - 68</w:t>
        <w:tab/>
        <w:t>15</w:t>
        <w:tab/>
        <w:t>1</w:t>
        <w:tab/>
        <w:t>3</w:t>
        <w:tab/>
        <w:t>3</w:t>
        <w:tab/>
        <w:t>02125</w:t>
      </w:r>
    </w:p>
    <w:p>
      <w:pPr>
        <w:pStyle w:val="Tab2"/>
        <w:rPr/>
      </w:pPr>
      <w:r>
        <w:rPr>
          <w:color w:val="000000"/>
        </w:rPr>
        <w:t>69 - 160</w:t>
        <w:tab/>
        <w:t>15</w:t>
        <w:tab/>
        <w:t>2</w:t>
        <w:tab/>
        <w:t>4</w:t>
        <w:tab/>
        <w:t>3</w:t>
        <w:tab/>
        <w:t>02125</w:t>
      </w:r>
    </w:p>
    <w:p>
      <w:pPr>
        <w:pStyle w:val="Tab2"/>
        <w:rPr/>
      </w:pPr>
      <w:r>
        <w:rPr>
          <w:color w:val="000000"/>
        </w:rPr>
        <w:t>70 - 138</w:t>
        <w:tab/>
        <w:t>15</w:t>
        <w:tab/>
        <w:t>3</w:t>
        <w:tab/>
        <w:t>3</w:t>
        <w:tab/>
        <w:t>3</w:t>
        <w:tab/>
        <w:t>02125</w:t>
      </w:r>
    </w:p>
    <w:p>
      <w:pPr>
        <w:pStyle w:val="Tab2"/>
        <w:rPr>
          <w:color w:val="000000"/>
        </w:rPr>
      </w:pPr>
      <w:r>
        <w:rPr>
          <w:color w:val="000000"/>
        </w:rPr>
        <w:t>158 - 234, 187 - 229</w:t>
        <w:tab/>
        <w:t>15</w:t>
        <w:tab/>
        <w:t>7</w:t>
        <w:tab/>
        <w:t>3</w:t>
        <w:tab/>
        <w:t>3</w:t>
        <w:tab/>
        <w:t>02122</w:t>
      </w:r>
    </w:p>
    <w:p>
      <w:pPr>
        <w:pStyle w:val="Tab2"/>
        <w:spacing w:before="0" w:after="120"/>
        <w:rPr/>
      </w:pPr>
      <w:r>
        <w:rPr>
          <w:color w:val="000000"/>
        </w:rPr>
        <w:t>162 - 185</w:t>
        <w:tab/>
        <w:t>15</w:t>
        <w:tab/>
        <w:t>2</w:t>
        <w:tab/>
        <w:t>4</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Hamilton Street,</w:t>
      </w:r>
      <w:r>
        <w:rPr>
          <w:color w:val="000000"/>
          <w:lang w:val="en-US" w:eastAsia="en-US"/>
        </w:rPr>
        <w:t xml:space="preserve"> H.P., Public way, from 215 Neponset Valley Parkway to 16 Stanbro Street and after an interval, from 14 Parkson Street to approximately 240 feet southwest of 47 Millstone Road.</w:t>
      </w:r>
      <w:r>
        <w:rPr>
          <w:color w:val="000000"/>
        </w:rPr>
        <w:tab/>
        <w:tab/>
      </w:r>
      <w:r>
        <w:rPr>
          <w:color w:val="000000"/>
          <w:lang w:val="en-US" w:eastAsia="en-US"/>
        </w:rPr>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Hamlet Street,</w:t>
      </w:r>
      <w:r>
        <w:rPr>
          <w:color w:val="000000"/>
          <w:lang w:val="en-US" w:eastAsia="en-US"/>
        </w:rPr>
        <w:t xml:space="preserve"> Dor., Public way, from 33 Belden Street to 622 Columbia Road.</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Hamlin Street,</w:t>
      </w:r>
      <w:r>
        <w:rPr>
          <w:color w:val="000000"/>
          <w:lang w:val="en-US" w:eastAsia="en-US"/>
        </w:rPr>
        <w:t xml:space="preserve"> S.B., Public way, from 1440 Columbia Road to 467 East Eighth Street.</w:t>
        <w:tab/>
        <w:tab/>
        <w:t>7</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Hammond Street,</w:t>
      </w:r>
      <w:r>
        <w:rPr>
          <w:color w:val="000000"/>
          <w:lang w:val="en-US" w:eastAsia="en-US"/>
        </w:rPr>
        <w:t xml:space="preserve"> B.P., Rox., Public way, from Shawmut Avenue between Kendall Street and Windsor Street to 958 Tremont Street.</w:t>
        <w:tab/>
        <w:tab/>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Hampden Street,</w:t>
      </w:r>
      <w:r>
        <w:rPr>
          <w:color w:val="000000"/>
          <w:lang w:val="en-US" w:eastAsia="en-US"/>
        </w:rPr>
        <w:t xml:space="preserve"> B.P., Rox., Public way, from 850 Albany Street to opposite 385 Dudley Street.</w:t>
      </w:r>
    </w:p>
    <w:p>
      <w:pPr>
        <w:pStyle w:val="Tab2"/>
        <w:rPr/>
      </w:pPr>
      <w:r>
        <w:rPr>
          <w:color w:val="000000"/>
        </w:rPr>
        <w:t>1 - 191, 2 - 182</w:t>
        <w:tab/>
        <w:t>8</w:t>
        <w:tab/>
        <w:t>3</w:t>
        <w:tab/>
        <w:t>7</w:t>
        <w:tab/>
        <w:t>10</w:t>
        <w:tab/>
        <w:t>02119</w:t>
      </w:r>
    </w:p>
    <w:p>
      <w:pPr>
        <w:pStyle w:val="Tab2"/>
        <w:spacing w:before="0" w:after="120"/>
        <w:rPr/>
      </w:pPr>
      <w:r>
        <w:rPr>
          <w:color w:val="000000"/>
        </w:rPr>
        <w:t>188 - 208, 193 - 207</w:t>
        <w:tab/>
        <w:t>8</w:t>
        <w:tab/>
        <w:t>7</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Hampstead Footway,</w:t>
      </w:r>
      <w:r>
        <w:rPr>
          <w:color w:val="000000"/>
          <w:lang w:val="en-US" w:eastAsia="en-US"/>
        </w:rPr>
        <w:t xml:space="preserve"> W.R., Public way, from 15 Hampstead Road to 185 South Street.</w:t>
        <w:tab/>
        <w:tab/>
        <w:t>11</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Hampstead Lane,</w:t>
      </w:r>
      <w:r>
        <w:rPr>
          <w:color w:val="000000"/>
          <w:lang w:val="en-US" w:eastAsia="en-US"/>
        </w:rPr>
        <w:t xml:space="preserve"> W.R., Public way, from 14 Hampstead Road to 56 Hampstead Road.</w:t>
        <w:tab/>
        <w:tab/>
        <w:t>11</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Hampstead Road,</w:t>
      </w:r>
      <w:r>
        <w:rPr>
          <w:color w:val="000000"/>
          <w:lang w:val="en-US" w:eastAsia="en-US"/>
        </w:rPr>
        <w:t xml:space="preserve"> W.R., Public way, from 380 Arborway to approximately 173 feet northwest of Hampstead Lane.</w:t>
        <w:tab/>
        <w:tab/>
        <w:t>11</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Hancock Square,</w:t>
      </w:r>
      <w:r>
        <w:rPr>
          <w:color w:val="000000"/>
          <w:lang w:val="en-US" w:eastAsia="en-US"/>
        </w:rPr>
        <w:t xml:space="preserve"> Chsn., at the junction of Essex Street, Main Street and Tibbett’s Town Way.</w:t>
        <w:tab/>
        <w:tab/>
        <w:t>2</w:t>
        <w:tab/>
        <w:t>6</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Hancock Street,</w:t>
      </w:r>
      <w:r>
        <w:rPr>
          <w:color w:val="000000"/>
          <w:lang w:val="en-US" w:eastAsia="en-US"/>
        </w:rPr>
        <w:t xml:space="preserve"> B.P., Public way, from 156 Cambridge Street to 31 Mt. Vernon Street.</w:t>
      </w:r>
    </w:p>
    <w:p>
      <w:pPr>
        <w:pStyle w:val="Tab2"/>
        <w:rPr/>
      </w:pPr>
      <w:r>
        <w:rPr>
          <w:color w:val="000000"/>
        </w:rPr>
        <w:t>1 - 57, 2 - 40</w:t>
        <w:tab/>
        <w:t>3</w:t>
        <w:tab/>
        <w:t>6</w:t>
        <w:tab/>
        <w:t>1</w:t>
        <w:tab/>
        <w:t>1</w:t>
        <w:tab/>
        <w:t>02114</w:t>
      </w:r>
    </w:p>
    <w:p>
      <w:pPr>
        <w:pStyle w:val="Tab2"/>
        <w:spacing w:before="0" w:after="120"/>
        <w:rPr/>
      </w:pPr>
      <w:r>
        <w:rPr>
          <w:color w:val="000000"/>
        </w:rPr>
        <w:t>59 - 77 and the State House.</w:t>
        <w:tab/>
        <w:t>5</w:t>
        <w:tab/>
        <w:t>3</w:t>
        <w:tab/>
        <w:t>8</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Hancock Street,</w:t>
      </w:r>
      <w:r>
        <w:rPr>
          <w:color w:val="000000"/>
          <w:lang w:val="en-US" w:eastAsia="en-US"/>
        </w:rPr>
        <w:t xml:space="preserve"> Chsn., Public way, from 61 Elm Street to 77 Green Street.</w:t>
        <w:tab/>
        <w:tab/>
        <w:t>2</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Hancock Street,</w:t>
      </w:r>
      <w:r>
        <w:rPr>
          <w:color w:val="000000"/>
          <w:lang w:val="en-US" w:eastAsia="en-US"/>
        </w:rPr>
        <w:t xml:space="preserve"> Dor., Public way, from 531 Columbia Road to 1245 Dorchester Avenue.</w:t>
      </w:r>
    </w:p>
    <w:p>
      <w:pPr>
        <w:pStyle w:val="Tab2"/>
        <w:rPr/>
      </w:pPr>
      <w:r>
        <w:rPr>
          <w:color w:val="000000"/>
        </w:rPr>
        <w:t>1 - 21, 2 - 92</w:t>
        <w:tab/>
        <w:t>13</w:t>
        <w:tab/>
        <w:t>5</w:t>
        <w:tab/>
        <w:t>7</w:t>
        <w:tab/>
        <w:t>3</w:t>
        <w:tab/>
        <w:t>02125</w:t>
      </w:r>
    </w:p>
    <w:p>
      <w:pPr>
        <w:pStyle w:val="Tab2"/>
        <w:rPr/>
      </w:pPr>
      <w:r>
        <w:rPr>
          <w:color w:val="000000"/>
        </w:rPr>
        <w:t>27 - 83</w:t>
        <w:tab/>
        <w:t>15</w:t>
        <w:tab/>
        <w:t>1</w:t>
        <w:tab/>
        <w:t>3</w:t>
        <w:tab/>
        <w:t>3</w:t>
        <w:tab/>
        <w:t>02125</w:t>
      </w:r>
    </w:p>
    <w:p>
      <w:pPr>
        <w:pStyle w:val="Tab2"/>
        <w:rPr/>
      </w:pPr>
      <w:r>
        <w:rPr>
          <w:color w:val="000000"/>
        </w:rPr>
        <w:t>85 - 319, 240 -296</w:t>
        <w:tab/>
        <w:t>15</w:t>
        <w:tab/>
        <w:t>4</w:t>
        <w:tab/>
        <w:t>3</w:t>
        <w:tab/>
        <w:t>3</w:t>
        <w:tab/>
        <w:t>02125</w:t>
      </w:r>
    </w:p>
    <w:p>
      <w:pPr>
        <w:pStyle w:val="Tab2"/>
        <w:spacing w:before="0" w:after="120"/>
        <w:rPr/>
      </w:pPr>
      <w:r>
        <w:rPr>
          <w:color w:val="000000"/>
        </w:rPr>
        <w:t>96 - 218</w:t>
        <w:tab/>
        <w:t>13</w:t>
        <w:tab/>
        <w:t>6</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Hancock Street Stairs.,</w:t>
      </w:r>
      <w:r>
        <w:rPr>
          <w:color w:val="000000"/>
          <w:lang w:val="en-US" w:eastAsia="en-US"/>
        </w:rPr>
        <w:t xml:space="preserve"> Dor., Public way, from 58 Downer Avenue to 134 Hancock Street.</w:t>
        <w:tab/>
        <w:tab/>
        <w:t>13</w:t>
        <w:tab/>
        <w:t>6</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t>Hanlon Square, Rox.</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 xml:space="preserve">Note; </w:t>
      </w:r>
      <w:r>
        <w:rPr>
          <w:color w:val="000000"/>
          <w:lang w:val="en-US" w:eastAsia="en-US"/>
        </w:rPr>
        <w:t>see Francis G. Hanlon Sqaure.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Hannon Street,</w:t>
      </w:r>
      <w:r>
        <w:rPr>
          <w:color w:val="000000"/>
          <w:lang w:val="en-US" w:eastAsia="en-US"/>
        </w:rPr>
        <w:t xml:space="preserve"> Dor., Public way, from 854 Morton Street to 368 Norfolk Street.</w:t>
        <w:tab/>
        <w:tab/>
        <w:t>14</w:t>
      </w:r>
      <w:r>
        <w:rPr>
          <w:color w:val="000000"/>
        </w:rPr>
        <w:tab/>
      </w:r>
      <w:r>
        <w:rPr>
          <w:color w:val="000000"/>
          <w:lang w:val="en-US" w:eastAsia="en-US"/>
        </w:rPr>
        <w:t>5</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Hano Street,</w:t>
      </w:r>
      <w:r>
        <w:rPr>
          <w:color w:val="000000"/>
          <w:lang w:val="en-US" w:eastAsia="en-US"/>
        </w:rPr>
        <w:t xml:space="preserve"> Bri., Public way, from between 90 and 120 Braintree Street to 461 Cambridge Street.</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Hanover Avenue,</w:t>
      </w:r>
      <w:r>
        <w:rPr>
          <w:color w:val="000000"/>
          <w:lang w:val="en-US" w:eastAsia="en-US"/>
        </w:rPr>
        <w:t xml:space="preserve"> B.P., Public way, from 421 Hanover Street to 372 North Street.</w:t>
      </w:r>
      <w:r>
        <w:rPr>
          <w:color w:val="000000"/>
        </w:rPr>
        <w:tab/>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Hanover Place,</w:t>
      </w:r>
      <w:r>
        <w:rPr>
          <w:color w:val="000000"/>
          <w:lang w:val="en-US" w:eastAsia="en-US"/>
        </w:rPr>
        <w:t xml:space="preserve"> B.P., Private way, from 212 Hanover Street to northwesterly.</w:t>
        <w:tab/>
        <w:tab/>
        <w:t>3</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Hanover Street,</w:t>
      </w:r>
      <w:r>
        <w:rPr>
          <w:color w:val="000000"/>
          <w:lang w:val="en-US" w:eastAsia="en-US"/>
        </w:rPr>
        <w:t xml:space="preserve"> B.P., Public way, from Congress Street between North Street and Sudbury Street to approximately 213 feet northeast of 409 Commercial Street.</w:t>
      </w:r>
    </w:p>
    <w:p>
      <w:pPr>
        <w:pStyle w:val="Tab2"/>
        <w:rPr/>
      </w:pPr>
      <w:r>
        <w:rPr>
          <w:color w:val="000000"/>
        </w:rPr>
        <w:t>139 - 153, 140 - 158</w:t>
        <w:tab/>
        <w:t>3</w:t>
        <w:tab/>
        <w:t>6</w:t>
        <w:tab/>
        <w:t>1</w:t>
        <w:tab/>
        <w:t>1</w:t>
        <w:tab/>
        <w:t>02108</w:t>
      </w:r>
    </w:p>
    <w:p>
      <w:pPr>
        <w:pStyle w:val="Tab2"/>
        <w:rPr/>
      </w:pPr>
      <w:r>
        <w:rPr>
          <w:color w:val="000000"/>
        </w:rPr>
        <w:t>155 - 209, 160 - 196</w:t>
        <w:tab/>
        <w:t>3</w:t>
        <w:tab/>
        <w:t>3</w:t>
        <w:tab/>
        <w:t>1</w:t>
        <w:tab/>
        <w:t>1</w:t>
        <w:tab/>
        <w:t>02108</w:t>
      </w:r>
    </w:p>
    <w:p>
      <w:pPr>
        <w:pStyle w:val="Tab2"/>
        <w:rPr/>
      </w:pPr>
      <w:r>
        <w:rPr>
          <w:color w:val="000000"/>
        </w:rPr>
        <w:t>198 - 352, 211 - 357</w:t>
        <w:tab/>
        <w:t>3</w:t>
        <w:tab/>
        <w:t>3</w:t>
        <w:tab/>
        <w:t>1</w:t>
        <w:tab/>
        <w:t>1</w:t>
        <w:tab/>
        <w:t>02113</w:t>
      </w:r>
    </w:p>
    <w:p>
      <w:pPr>
        <w:pStyle w:val="Tab2"/>
        <w:rPr/>
      </w:pPr>
      <w:r>
        <w:rPr>
          <w:color w:val="000000"/>
        </w:rPr>
        <w:t>354 - 464, 361 - 445</w:t>
        <w:tab/>
        <w:t>3</w:t>
        <w:tab/>
        <w:t>1</w:t>
        <w:tab/>
        <w:t>1</w:t>
        <w:tab/>
        <w:t>1</w:t>
        <w:tab/>
        <w:t>02113</w:t>
      </w:r>
    </w:p>
    <w:p>
      <w:pPr>
        <w:pStyle w:val="Tab2"/>
        <w:spacing w:before="0" w:after="120"/>
        <w:rPr/>
      </w:pPr>
      <w:r>
        <w:rPr>
          <w:color w:val="000000"/>
        </w:rPr>
        <w:t>453 - 541, 466 - 500</w:t>
        <w:tab/>
        <w:t>3</w:t>
        <w:tab/>
        <w:t>2</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Hansborough Street,</w:t>
      </w:r>
      <w:r>
        <w:rPr>
          <w:color w:val="000000"/>
          <w:lang w:val="en-US" w:eastAsia="en-US"/>
        </w:rPr>
        <w:t xml:space="preserve"> Dor., Public way, from 1071 Blue Hill Avenue to 468 Harvard Street.</w:t>
        <w:tab/>
        <w:tab/>
        <w:t>14</w:t>
      </w:r>
      <w:r>
        <w:rPr>
          <w:color w:val="000000"/>
        </w:rPr>
        <w:tab/>
      </w:r>
      <w:r>
        <w:rPr>
          <w:color w:val="000000"/>
          <w:lang w:val="en-US" w:eastAsia="en-US"/>
        </w:rPr>
        <w:t>11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Hansford Street,</w:t>
      </w:r>
      <w:r>
        <w:rPr>
          <w:color w:val="000000"/>
          <w:lang w:val="en-US" w:eastAsia="en-US"/>
        </w:rPr>
        <w:t xml:space="preserve"> Rox., Public way, from opposite 150 Warren Street to approximately 155 feet westerly.</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Hanson Street,</w:t>
      </w:r>
      <w:r>
        <w:rPr>
          <w:color w:val="000000"/>
          <w:lang w:val="en-US" w:eastAsia="en-US"/>
        </w:rPr>
        <w:t xml:space="preserve"> B.P., Public way, from 269 Shawmut Avenue to 540 Tremont Street.</w:t>
        <w:tab/>
        <w:tab/>
        <w:t>3</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Harbell Terrace,</w:t>
      </w:r>
      <w:r>
        <w:rPr>
          <w:color w:val="000000"/>
          <w:lang w:val="en-US" w:eastAsia="en-US"/>
        </w:rPr>
        <w:t xml:space="preserve"> Dor., Public way, from opposite 38 Leonard Street to approximately 100 feet southwesterly.</w:t>
        <w:tab/>
        <w:tab/>
        <w:t>15</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Harbor Street,</w:t>
      </w:r>
      <w:r>
        <w:rPr>
          <w:color w:val="000000"/>
          <w:lang w:val="en-US" w:eastAsia="en-US"/>
        </w:rPr>
        <w:t xml:space="preserve"> S.B., Private way, from Dry Dock Avenue to Northern Avenue.</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Harbor Crest Court,</w:t>
      </w:r>
      <w:r>
        <w:rPr>
          <w:color w:val="000000"/>
          <w:lang w:val="en-US" w:eastAsia="en-US"/>
        </w:rPr>
        <w:t xml:space="preserve"> Dor., Private way, from Peninsula Place to Peninsula Place.</w:t>
        <w:tab/>
        <w:tab/>
        <w:t>13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Harbor Point Boulevard,</w:t>
      </w:r>
      <w:r>
        <w:rPr>
          <w:color w:val="000000"/>
          <w:lang w:val="en-US" w:eastAsia="en-US"/>
        </w:rPr>
        <w:t xml:space="preserve"> Dor., Private way, from 270 Mt. Vernon Street to South Point Drive.</w:t>
        <w:tab/>
        <w:tab/>
        <w:t>13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sz w:val="24"/>
          <w:szCs w:val="24"/>
          <w:lang w:val="en-US" w:eastAsia="en-US"/>
        </w:rPr>
        <w:t>*</w:t>
      </w:r>
      <w:r>
        <w:rPr>
          <w:b/>
          <w:color w:val="000000"/>
          <w:lang w:val="en-US" w:eastAsia="en-US"/>
        </w:rPr>
        <w:t xml:space="preserve">Harbor Shore Drive, </w:t>
      </w:r>
      <w:r>
        <w:rPr>
          <w:color w:val="000000"/>
          <w:lang w:val="en-US" w:eastAsia="en-US"/>
        </w:rPr>
        <w:t>S.B., Private way, from Northern Avenue to approximately 420 feet northeasterly and southeasterly.</w:t>
        <w:tab/>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Harborview Lane,</w:t>
      </w:r>
      <w:r>
        <w:rPr>
          <w:color w:val="000000"/>
          <w:lang w:val="en-US" w:eastAsia="en-US"/>
        </w:rPr>
        <w:t xml:space="preserve"> S.B., from Congress Street to Northern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lane, is under the care, control and custody of the M.P.A.</w:t>
        <w:tab/>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Harbor View Street,</w:t>
      </w:r>
      <w:r>
        <w:rPr>
          <w:color w:val="000000"/>
          <w:lang w:val="en-US" w:eastAsia="en-US"/>
        </w:rPr>
        <w:t xml:space="preserve"> Dor., Public way, from 978 Dorchester Avenue to opposite 159 Sydney Street.</w:t>
      </w:r>
    </w:p>
    <w:p>
      <w:pPr>
        <w:pStyle w:val="Tab2"/>
        <w:rPr>
          <w:color w:val="000000"/>
        </w:rPr>
      </w:pPr>
      <w:r>
        <w:rPr>
          <w:color w:val="000000"/>
        </w:rPr>
        <w:t>Odd</w:t>
        <w:tab/>
        <w:t>13</w:t>
        <w:tab/>
        <w:t>8</w:t>
        <w:tab/>
        <w:t>3</w:t>
        <w:tab/>
        <w:t>3</w:t>
        <w:tab/>
        <w:t>02125</w:t>
      </w:r>
    </w:p>
    <w:p>
      <w:pPr>
        <w:pStyle w:val="Tab2"/>
        <w:spacing w:before="0" w:after="120"/>
        <w:rPr>
          <w:color w:val="000000"/>
        </w:rPr>
      </w:pPr>
      <w:r>
        <w:rPr>
          <w:color w:val="000000"/>
        </w:rPr>
        <w:t>Even</w:t>
        <w:tab/>
        <w:t>13</w:t>
        <w:tab/>
        <w:t>7</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Harcourt Street,</w:t>
      </w:r>
      <w:r>
        <w:rPr>
          <w:color w:val="000000"/>
          <w:lang w:val="en-US" w:eastAsia="en-US"/>
        </w:rPr>
        <w:t xml:space="preserve"> B.P., Public way, from near 116 Huntington Avenue to approximately 266 feet southeast of 38 St. Botolph Street at the M.B.T.A. Railroad.</w:t>
        <w:tab/>
        <w:tab/>
        <w:t>4</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Harding Road,</w:t>
      </w:r>
      <w:r>
        <w:rPr>
          <w:color w:val="000000"/>
          <w:lang w:val="en-US" w:eastAsia="en-US"/>
        </w:rPr>
        <w:t xml:space="preserve"> W.R., from 290 Cummins Highway to approximately 360 feet north and southeast of 10 Stella 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290 Cummins Highway to 10 Stella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10 Stella Road to approximately 360 feet north and southeasterly.</w:t>
      </w:r>
      <w:r>
        <w:rPr>
          <w:color w:val="000000"/>
        </w:rPr>
        <w:tab/>
        <w:tab/>
      </w:r>
      <w:r>
        <w:rPr>
          <w:color w:val="000000"/>
          <w:lang w:val="en-US" w:eastAsia="en-US"/>
        </w:rPr>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Hardwick Street,</w:t>
      </w:r>
      <w:r>
        <w:rPr>
          <w:color w:val="000000"/>
          <w:lang w:val="en-US" w:eastAsia="en-US"/>
        </w:rPr>
        <w:t xml:space="preserve"> Bri., Public way, from opposite 80 Bigelow Street to 70 Dunboy Street.</w:t>
        <w:tab/>
        <w:tab/>
        <w:t>22</w:t>
      </w:r>
      <w:r>
        <w:rPr>
          <w:color w:val="000000"/>
        </w:rPr>
        <w:tab/>
      </w:r>
      <w:r>
        <w:rPr>
          <w:color w:val="000000"/>
          <w:lang w:val="en-US" w:eastAsia="en-US"/>
        </w:rPr>
        <w:t>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Hardwick Terrace,</w:t>
      </w:r>
      <w:r>
        <w:rPr>
          <w:color w:val="000000"/>
          <w:lang w:val="en-US" w:eastAsia="en-US"/>
        </w:rPr>
        <w:t xml:space="preserve"> Bri., Public way, from 44 Hardwick Street to approximately 110 feet northeasterly.</w:t>
        <w:tab/>
        <w:tab/>
        <w:t>22</w:t>
      </w:r>
      <w:r>
        <w:rPr>
          <w:color w:val="000000"/>
        </w:rPr>
        <w:tab/>
      </w:r>
      <w:r>
        <w:rPr>
          <w:color w:val="000000"/>
          <w:lang w:val="en-US" w:eastAsia="en-US"/>
        </w:rPr>
        <w:t>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Hardy Street,</w:t>
      </w:r>
      <w:r>
        <w:rPr>
          <w:color w:val="000000"/>
          <w:lang w:val="en-US" w:eastAsia="en-US"/>
        </w:rPr>
        <w:t xml:space="preserve"> S.B., Public way, from opposite 724 East Eighth Street to 164 Marine Road.</w:t>
        <w:tab/>
        <w:tab/>
        <w:t>7</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Harlem Place,</w:t>
      </w:r>
      <w:r>
        <w:rPr>
          <w:color w:val="000000"/>
          <w:lang w:val="en-US" w:eastAsia="en-US"/>
        </w:rPr>
        <w:t xml:space="preserve"> B.P., Private way, from 523 Washington Street to northwesterly.</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Harlem Street,</w:t>
      </w:r>
      <w:r>
        <w:rPr>
          <w:color w:val="000000"/>
          <w:lang w:val="en-US" w:eastAsia="en-US"/>
        </w:rPr>
        <w:t xml:space="preserve"> Dor., Public way, from 106 Glenway Street to 49 Greenwood Street.</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Harleston Street,</w:t>
      </w:r>
      <w:r>
        <w:rPr>
          <w:color w:val="000000"/>
          <w:lang w:val="en-US" w:eastAsia="en-US"/>
        </w:rPr>
        <w:t xml:space="preserve"> Rox., Public way, from 163 Calumet Street to 220 Parker Hill Avenue.</w:t>
        <w:tab/>
        <w:tab/>
        <w:t>10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Harley Street,</w:t>
      </w:r>
      <w:r>
        <w:rPr>
          <w:color w:val="000000"/>
          <w:lang w:val="en-US" w:eastAsia="en-US"/>
        </w:rPr>
        <w:t xml:space="preserve"> Dor., Public way, from 58 Roslin Street to 31 Welles Avenue.</w:t>
        <w:tab/>
        <w:tab/>
        <w:t>17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Harlow Street,</w:t>
      </w:r>
      <w:r>
        <w:rPr>
          <w:color w:val="000000"/>
          <w:lang w:val="en-US" w:eastAsia="en-US"/>
        </w:rPr>
        <w:t xml:space="preserve"> Dor., Public way, from 15 Folsom Street to approximately 220 feet northwest of opposite 32 Howard Avenue.</w:t>
        <w:tab/>
        <w:tab/>
        <w:t>13</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Harmon Street,</w:t>
      </w:r>
      <w:r>
        <w:rPr>
          <w:color w:val="000000"/>
          <w:lang w:val="en-US" w:eastAsia="en-US"/>
        </w:rPr>
        <w:t xml:space="preserve"> Dor., Public way, from 731 Cummins Highway to 117 Greenfield Road.</w:t>
        <w:tab/>
        <w:tab/>
        <w:t>18</w:t>
        <w:tab/>
        <w:t>21</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Harmony Street,</w:t>
      </w:r>
      <w:r>
        <w:rPr>
          <w:color w:val="000000"/>
          <w:lang w:val="en-US" w:eastAsia="en-US"/>
        </w:rPr>
        <w:t xml:space="preserve"> E.B., Public way, from near 519 Bennington Street to opposite 2 Horace Street.</w:t>
      </w:r>
      <w:r>
        <w:rPr>
          <w:color w:val="000000"/>
        </w:rPr>
        <w:tab/>
        <w:tab/>
      </w:r>
      <w:r>
        <w:rPr>
          <w:color w:val="000000"/>
          <w:lang w:val="en-US" w:eastAsia="en-US"/>
        </w:rPr>
        <w:t>1</w:t>
      </w:r>
      <w:r>
        <w:rPr>
          <w:color w:val="000000"/>
        </w:rPr>
        <w:tab/>
      </w:r>
      <w:r>
        <w:rPr>
          <w:color w:val="000000"/>
          <w:lang w:val="en-US" w:eastAsia="en-US"/>
        </w:rPr>
        <w:t>11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Harold Park</w:t>
      </w:r>
      <w:r>
        <w:rPr>
          <w:color w:val="000000"/>
          <w:lang w:val="en-US" w:eastAsia="en-US"/>
        </w:rPr>
        <w:t>, Rox., Public way, from 30 Harold Street to approximately 200 feet southeasterly.</w:t>
        <w:tab/>
        <w:tab/>
        <w:t>12</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Harold Street,</w:t>
      </w:r>
      <w:r>
        <w:rPr>
          <w:color w:val="000000"/>
          <w:lang w:val="en-US" w:eastAsia="en-US"/>
        </w:rPr>
        <w:t xml:space="preserve"> Rox., Public way, from Harold Park near Martin Luther King Jr. Boulevard to between 51 and 69 Holworthy Street and after an interval, from between 92 and 108 Waumbeck Street to between 32 and 56 Seaver Street.</w:t>
      </w:r>
    </w:p>
    <w:p>
      <w:pPr>
        <w:pStyle w:val="Tab2"/>
        <w:rPr/>
      </w:pPr>
      <w:r>
        <w:rPr>
          <w:color w:val="000000"/>
        </w:rPr>
        <w:t>1 - 49</w:t>
        <w:tab/>
        <w:t>12</w:t>
        <w:tab/>
        <w:t>3</w:t>
        <w:tab/>
        <w:t>7</w:t>
        <w:tab/>
        <w:t>10</w:t>
        <w:tab/>
        <w:t>02119</w:t>
      </w:r>
    </w:p>
    <w:p>
      <w:pPr>
        <w:pStyle w:val="Tab2"/>
        <w:rPr/>
      </w:pPr>
      <w:r>
        <w:rPr>
          <w:color w:val="000000"/>
        </w:rPr>
        <w:t>2 - 50</w:t>
        <w:tab/>
        <w:t>12</w:t>
        <w:tab/>
        <w:t>5</w:t>
        <w:tab/>
        <w:t>7</w:t>
        <w:tab/>
        <w:t>10</w:t>
        <w:tab/>
        <w:t>02119</w:t>
      </w:r>
    </w:p>
    <w:p>
      <w:pPr>
        <w:pStyle w:val="Tab2"/>
        <w:rPr/>
      </w:pPr>
      <w:r>
        <w:rPr>
          <w:color w:val="000000"/>
        </w:rPr>
        <w:t>52 - 88</w:t>
        <w:tab/>
        <w:t>12</w:t>
        <w:tab/>
        <w:t>2</w:t>
        <w:tab/>
        <w:t>7</w:t>
        <w:tab/>
        <w:t>10</w:t>
        <w:tab/>
        <w:t>02119</w:t>
      </w:r>
    </w:p>
    <w:p>
      <w:pPr>
        <w:pStyle w:val="Tab2"/>
        <w:rPr/>
      </w:pPr>
      <w:r>
        <w:rPr>
          <w:color w:val="000000"/>
        </w:rPr>
        <w:t>53 - 87</w:t>
        <w:tab/>
        <w:t>12</w:t>
        <w:tab/>
        <w:t>8</w:t>
        <w:tab/>
        <w:t>7</w:t>
        <w:tab/>
        <w:t>10</w:t>
        <w:tab/>
        <w:t>02119</w:t>
      </w:r>
    </w:p>
    <w:p>
      <w:pPr>
        <w:pStyle w:val="Tab2"/>
        <w:rPr/>
      </w:pPr>
      <w:r>
        <w:rPr>
          <w:color w:val="000000"/>
        </w:rPr>
        <w:t>90 - 164</w:t>
        <w:tab/>
        <w:t>12</w:t>
        <w:tab/>
        <w:t>2</w:t>
        <w:tab/>
        <w:t>7</w:t>
        <w:tab/>
        <w:t>10</w:t>
        <w:tab/>
        <w:t>02121</w:t>
      </w:r>
    </w:p>
    <w:p>
      <w:pPr>
        <w:pStyle w:val="Tab2"/>
        <w:rPr/>
      </w:pPr>
      <w:r>
        <w:rPr>
          <w:color w:val="000000"/>
        </w:rPr>
        <w:t>166 - 208</w:t>
        <w:tab/>
        <w:t>12</w:t>
        <w:tab/>
        <w:t>8</w:t>
        <w:tab/>
        <w:t>7</w:t>
        <w:tab/>
        <w:t>10</w:t>
        <w:tab/>
        <w:t>02121</w:t>
      </w:r>
    </w:p>
    <w:p>
      <w:pPr>
        <w:pStyle w:val="Tab2"/>
        <w:spacing w:before="0" w:after="120"/>
        <w:rPr/>
      </w:pPr>
      <w:r>
        <w:rPr>
          <w:color w:val="000000"/>
        </w:rPr>
        <w:t>210 - 250</w:t>
        <w:tab/>
        <w:t>12</w:t>
        <w:tab/>
        <w:t>9</w:t>
        <w:tab/>
        <w:t>7</w:t>
        <w:tab/>
        <w:t>10</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Harriet Street,</w:t>
      </w:r>
      <w:r>
        <w:rPr>
          <w:color w:val="000000"/>
          <w:lang w:val="en-US" w:eastAsia="en-US"/>
        </w:rPr>
        <w:t xml:space="preserve"> Bri., Public way, from 200 Faneuil Street to 78 Parsons Street.</w:t>
      </w:r>
    </w:p>
    <w:p>
      <w:pPr>
        <w:pStyle w:val="Tab2"/>
        <w:rPr/>
      </w:pPr>
      <w:r>
        <w:rPr>
          <w:color w:val="000000"/>
        </w:rPr>
        <w:t>1 - 65, 2 - 82</w:t>
        <w:tab/>
        <w:t>22</w:t>
        <w:tab/>
        <w:t>12</w:t>
        <w:tab/>
        <w:t>9</w:t>
        <w:tab/>
        <w:t>4</w:t>
        <w:tab/>
        <w:t>02135</w:t>
      </w:r>
    </w:p>
    <w:p>
      <w:pPr>
        <w:pStyle w:val="Tab2"/>
        <w:rPr/>
      </w:pPr>
      <w:r>
        <w:rPr>
          <w:color w:val="000000"/>
        </w:rPr>
        <w:t>69 - 81</w:t>
        <w:tab/>
        <w:t>22</w:t>
        <w:tab/>
        <w:t>11</w:t>
        <w:tab/>
        <w:t>9</w:t>
        <w:tab/>
        <w:t>4</w:t>
        <w:tab/>
        <w:t>02135</w:t>
      </w:r>
    </w:p>
    <w:p>
      <w:pPr>
        <w:pStyle w:val="Tab2"/>
        <w:spacing w:before="0" w:after="120"/>
        <w:rPr/>
      </w:pPr>
      <w:r>
        <w:rPr>
          <w:color w:val="000000"/>
        </w:rPr>
        <w:t>86 - 98, 87 - 99</w:t>
        <w:tab/>
        <w:t>22</w:t>
        <w:tab/>
        <w:t>10</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Harrington Avenue,</w:t>
      </w:r>
      <w:r>
        <w:rPr>
          <w:color w:val="000000"/>
          <w:lang w:val="en-US" w:eastAsia="en-US"/>
        </w:rPr>
        <w:t xml:space="preserve"> Rox., Private way, from between 47 and 59 Centre Street to northwesterly.</w:t>
        <w:tab/>
        <w:tab/>
        <w:t>11</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Harris Avenue,</w:t>
      </w:r>
      <w:r>
        <w:rPr>
          <w:color w:val="000000"/>
          <w:lang w:val="en-US" w:eastAsia="en-US"/>
        </w:rPr>
        <w:t xml:space="preserve"> W.R., Public way, from 17 Alveston Street to 726 Centre Street.</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Harris Street,</w:t>
      </w:r>
      <w:r>
        <w:rPr>
          <w:color w:val="000000"/>
          <w:lang w:val="en-US" w:eastAsia="en-US"/>
        </w:rPr>
        <w:t xml:space="preserve"> B.P., Public way, from 415 Hanover Street to 346 North Street.</w:t>
      </w:r>
      <w:r>
        <w:rPr>
          <w:color w:val="000000"/>
        </w:rPr>
        <w:tab/>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Harris Way</w:t>
      </w:r>
      <w:r>
        <w:rPr>
          <w:color w:val="000000"/>
          <w:lang w:val="en-US" w:eastAsia="en-US"/>
        </w:rPr>
        <w:t>, B.P.</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see Brannon-Harris 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Harrishof Street,</w:t>
      </w:r>
      <w:r>
        <w:rPr>
          <w:color w:val="000000"/>
          <w:lang w:val="en-US" w:eastAsia="en-US"/>
        </w:rPr>
        <w:t xml:space="preserve"> Rox., Public way, from between 81 and 112 Humboldt Avenue to approximately 89 feet northwest of 1 Haley Street.</w:t>
      </w:r>
    </w:p>
    <w:p>
      <w:pPr>
        <w:pStyle w:val="Tab2"/>
        <w:rPr>
          <w:color w:val="000000"/>
        </w:rPr>
      </w:pPr>
      <w:r>
        <w:rPr>
          <w:color w:val="000000"/>
        </w:rPr>
        <w:t>81 - 131, 82 - 120</w:t>
        <w:tab/>
        <w:t>12</w:t>
        <w:tab/>
        <w:t>2</w:t>
        <w:tab/>
        <w:t>7</w:t>
        <w:tab/>
        <w:t>10</w:t>
        <w:tab/>
        <w:t>02121</w:t>
      </w:r>
    </w:p>
    <w:p>
      <w:pPr>
        <w:pStyle w:val="Tab2"/>
        <w:rPr/>
      </w:pPr>
      <w:r>
        <w:rPr>
          <w:color w:val="000000"/>
        </w:rPr>
        <w:t>128 - 140, 133 - 147</w:t>
        <w:tab/>
        <w:t>12</w:t>
        <w:tab/>
        <w:t>8</w:t>
        <w:tab/>
        <w:t>7</w:t>
        <w:tab/>
        <w:t>10</w:t>
        <w:tab/>
        <w:t>02121</w:t>
      </w:r>
    </w:p>
    <w:p>
      <w:pPr>
        <w:pStyle w:val="Tab2"/>
        <w:spacing w:before="0" w:after="120"/>
        <w:rPr/>
      </w:pPr>
      <w:r>
        <w:rPr>
          <w:color w:val="000000"/>
        </w:rPr>
        <w:t>150 - 186, 151 - 185</w:t>
        <w:tab/>
        <w:t>11</w:t>
        <w:tab/>
        <w:t>3</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Harrison Archways</w:t>
      </w:r>
      <w:r>
        <w:rPr>
          <w:color w:val="000000"/>
          <w:lang w:val="en-US" w:eastAsia="en-US"/>
        </w:rPr>
        <w:t>, B.P., Private way, from opposite 660 Harrison Avenue to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szCs w:val="17"/>
          <w:lang w:val="en-US" w:eastAsia="en-US"/>
        </w:rPr>
        <w:t xml:space="preserve">  </w:t>
      </w:r>
      <w:r>
        <w:rPr>
          <w:b/>
          <w:color w:val="000000"/>
          <w:lang w:val="en-US" w:eastAsia="en-US"/>
        </w:rPr>
        <w:t>Note;</w:t>
      </w:r>
      <w:r>
        <w:rPr>
          <w:color w:val="000000"/>
          <w:lang w:val="en-US" w:eastAsia="en-US"/>
        </w:rPr>
        <w:t xml:space="preserve"> these archways, are under the care, control and custody of the B.H.A.</w:t>
        <w:tab/>
        <w:tab/>
        <w:t>8</w:t>
        <w:tab/>
        <w:t>1</w:t>
        <w:tab/>
        <w:t>2</w:t>
        <w:tab/>
        <w:t>1</w:t>
      </w:r>
      <w:r>
        <w:rPr>
          <w:color w:val="000000"/>
        </w:rPr>
        <w:tab/>
        <w:t>02118</w:t>
        <w:tab/>
        <w:tab/>
        <w:t xml:space="preserve"> </w:t>
        <w:tab/>
        <w:tab/>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Harrison Avenue,</w:t>
      </w:r>
      <w:r>
        <w:rPr>
          <w:color w:val="000000"/>
          <w:lang w:val="en-US" w:eastAsia="en-US"/>
        </w:rPr>
        <w:t xml:space="preserve"> B.P., Rox., Public way, from 45 Essex Street to 78 Warren Street.</w:t>
      </w:r>
    </w:p>
    <w:p>
      <w:pPr>
        <w:pStyle w:val="Tab2"/>
        <w:rPr/>
      </w:pPr>
      <w:r>
        <w:rPr>
          <w:color w:val="000000"/>
        </w:rPr>
        <w:t>2 - 260, 5 - 261</w:t>
        <w:tab/>
        <w:t>3</w:t>
        <w:tab/>
        <w:t>8</w:t>
        <w:tab/>
        <w:t>2</w:t>
        <w:tab/>
        <w:t>1</w:t>
        <w:tab/>
        <w:t>02111</w:t>
      </w:r>
    </w:p>
    <w:p>
      <w:pPr>
        <w:pStyle w:val="Tab2"/>
        <w:rPr/>
      </w:pPr>
      <w:r>
        <w:rPr>
          <w:color w:val="000000"/>
        </w:rPr>
        <w:t>262 - 400, 263 - 397</w:t>
        <w:tab/>
        <w:t>3</w:t>
        <w:tab/>
        <w:t>8</w:t>
        <w:tab/>
        <w:t>2</w:t>
        <w:tab/>
        <w:t>1</w:t>
        <w:tab/>
        <w:t>02118</w:t>
      </w:r>
    </w:p>
    <w:p>
      <w:pPr>
        <w:pStyle w:val="Tab2"/>
        <w:rPr/>
      </w:pPr>
      <w:r>
        <w:rPr>
          <w:color w:val="000000"/>
        </w:rPr>
        <w:t>403 - 561, 406 - 560</w:t>
        <w:tab/>
        <w:t>3</w:t>
        <w:tab/>
        <w:t>7</w:t>
        <w:tab/>
        <w:t>2</w:t>
        <w:tab/>
        <w:t>1</w:t>
        <w:tab/>
        <w:t>02118</w:t>
      </w:r>
    </w:p>
    <w:p>
      <w:pPr>
        <w:pStyle w:val="Tab2"/>
        <w:rPr/>
      </w:pPr>
      <w:r>
        <w:rPr>
          <w:color w:val="000000"/>
        </w:rPr>
        <w:t>570 - 710, 587 - 681</w:t>
        <w:tab/>
        <w:t>8</w:t>
        <w:tab/>
        <w:t>1</w:t>
        <w:tab/>
        <w:t>2</w:t>
        <w:tab/>
        <w:t>1</w:t>
        <w:tab/>
        <w:t>02118</w:t>
      </w:r>
    </w:p>
    <w:p>
      <w:pPr>
        <w:pStyle w:val="Tab2"/>
        <w:rPr/>
      </w:pPr>
      <w:r>
        <w:rPr>
          <w:color w:val="000000"/>
        </w:rPr>
        <w:t>697 - 853, 712 - 870</w:t>
        <w:tab/>
        <w:t>8</w:t>
        <w:tab/>
        <w:t>2</w:t>
        <w:tab/>
        <w:t>2</w:t>
        <w:tab/>
        <w:t>1/10</w:t>
        <w:tab/>
        <w:t>02118</w:t>
      </w:r>
    </w:p>
    <w:p>
      <w:pPr>
        <w:pStyle w:val="Tab2"/>
        <w:rPr/>
      </w:pPr>
      <w:r>
        <w:rPr>
          <w:color w:val="000000"/>
        </w:rPr>
        <w:t>865 - 943, 874 - 960</w:t>
        <w:tab/>
        <w:t>8</w:t>
        <w:tab/>
        <w:t>3</w:t>
        <w:tab/>
        <w:t>7</w:t>
        <w:tab/>
        <w:t>10</w:t>
        <w:tab/>
        <w:t>02118</w:t>
      </w:r>
    </w:p>
    <w:p>
      <w:pPr>
        <w:pStyle w:val="Tab2"/>
        <w:rPr/>
      </w:pPr>
      <w:r>
        <w:rPr>
          <w:color w:val="000000"/>
        </w:rPr>
        <w:t>962 - 996</w:t>
        <w:tab/>
        <w:t>8</w:t>
        <w:tab/>
        <w:t>3</w:t>
        <w:tab/>
        <w:t>7</w:t>
        <w:tab/>
        <w:t>10</w:t>
        <w:tab/>
        <w:t>02119</w:t>
      </w:r>
    </w:p>
    <w:p>
      <w:pPr>
        <w:pStyle w:val="Tab2"/>
        <w:rPr/>
      </w:pPr>
      <w:r>
        <w:rPr>
          <w:color w:val="000000"/>
        </w:rPr>
        <w:t>971 - 1191, 998 - 1192</w:t>
        <w:tab/>
        <w:t>8</w:t>
        <w:tab/>
        <w:t>4</w:t>
        <w:tab/>
        <w:t>7</w:t>
        <w:tab/>
        <w:t>10</w:t>
        <w:tab/>
        <w:t>02119</w:t>
      </w:r>
    </w:p>
    <w:p>
      <w:pPr>
        <w:pStyle w:val="Tab2"/>
        <w:spacing w:before="0" w:after="120"/>
        <w:rPr/>
      </w:pPr>
      <w:r>
        <w:rPr>
          <w:color w:val="000000"/>
        </w:rPr>
        <w:t>1195 - 1211, 1196 - 1214</w:t>
        <w:tab/>
        <w:t>12</w:t>
        <w:tab/>
        <w:t>1</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Harrison Avenue Extension,</w:t>
      </w:r>
      <w:r>
        <w:rPr>
          <w:color w:val="000000"/>
          <w:lang w:val="en-US" w:eastAsia="en-US"/>
        </w:rPr>
        <w:t xml:space="preserve"> B.P., Public way, from 7 Avenue De Lafayette to 44 Essex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Harrison Place,</w:t>
      </w:r>
      <w:r>
        <w:rPr>
          <w:color w:val="000000"/>
          <w:lang w:val="en-US" w:eastAsia="en-US"/>
        </w:rPr>
        <w:t xml:space="preserve"> Chsn., Private way, from 55 Russell Street to northeasterly.</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szCs w:val="24"/>
          <w:lang w:val="en-US" w:eastAsia="en-US"/>
        </w:rPr>
        <w:t>*</w:t>
      </w:r>
      <w:r>
        <w:rPr>
          <w:b/>
          <w:color w:val="000000"/>
          <w:lang w:val="en-US" w:eastAsia="en-US"/>
        </w:rPr>
        <w:t>Harrison Street,</w:t>
      </w:r>
      <w:r>
        <w:rPr>
          <w:color w:val="000000"/>
          <w:lang w:val="en-US" w:eastAsia="en-US"/>
        </w:rPr>
        <w:t xml:space="preserve"> W.R., Private way, from 184 Florence Street to 28 Marion Street.</w:t>
      </w:r>
    </w:p>
    <w:p>
      <w:pPr>
        <w:pStyle w:val="Tab2"/>
        <w:rPr/>
      </w:pPr>
      <w:r>
        <w:rPr>
          <w:color w:val="000000"/>
        </w:rPr>
        <w:t>1 - 77, 2 - 62</w:t>
        <w:tab/>
        <w:t>19</w:t>
        <w:tab/>
        <w:t>13</w:t>
        <w:tab/>
        <w:t>5</w:t>
        <w:tab/>
        <w:t>2</w:t>
        <w:tab/>
        <w:t>02131</w:t>
      </w:r>
    </w:p>
    <w:p>
      <w:pPr>
        <w:pStyle w:val="Tab2"/>
        <w:spacing w:before="0" w:after="120"/>
        <w:rPr/>
      </w:pPr>
      <w:r>
        <w:rPr>
          <w:color w:val="000000"/>
        </w:rPr>
        <w:t>66 - 78</w:t>
        <w:tab/>
        <w:t>19</w:t>
        <w:tab/>
        <w:t>11</w:t>
        <w:tab/>
        <w:t>5</w:t>
        <w:tab/>
        <w:t>2</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Harrow Street,</w:t>
      </w:r>
      <w:r>
        <w:rPr>
          <w:color w:val="000000"/>
          <w:lang w:val="en-US" w:eastAsia="en-US"/>
        </w:rPr>
        <w:t xml:space="preserve"> Dor., Public way, from Beckwith Street to 41 Humphreys Street.</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Harry Agganis Way, </w:t>
      </w:r>
      <w:r>
        <w:rPr>
          <w:color w:val="000000"/>
          <w:lang w:val="en-US" w:eastAsia="en-US"/>
        </w:rPr>
        <w:t>B.P., from 925 Commonwealth Avenue to M.D.O.T.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925 Commonwealth Avenue to approximately 220 feet northerly.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the end of the public way to M.D.O.T.</w:t>
        <w:tab/>
        <w:tab/>
        <w:t>21</w:t>
      </w:r>
      <w:r>
        <w:rPr>
          <w:color w:val="000000"/>
        </w:rPr>
        <w:tab/>
        <w:t>2</w:t>
        <w:tab/>
        <w:t>8</w:t>
        <w:tab/>
        <w:t>4</w:t>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Hart Place,</w:t>
      </w:r>
      <w:r>
        <w:rPr>
          <w:color w:val="000000"/>
          <w:lang w:val="en-US" w:eastAsia="en-US"/>
        </w:rPr>
        <w:t xml:space="preserve"> S.B., Public way, from 642 East Eighth Street to approximately 124 feet northerly.</w:t>
        <w:tab/>
        <w:tab/>
        <w:t>7</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Hartford Court,</w:t>
      </w:r>
      <w:r>
        <w:rPr>
          <w:color w:val="000000"/>
          <w:lang w:val="en-US" w:eastAsia="en-US"/>
        </w:rPr>
        <w:t xml:space="preserve"> Dor., Public way, from 62 Hartford Street to approximately 151 feet southeasterly.</w:t>
        <w:tab/>
        <w:tab/>
        <w:t>13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Hartford Street,</w:t>
      </w:r>
      <w:r>
        <w:rPr>
          <w:color w:val="000000"/>
          <w:lang w:val="en-US" w:eastAsia="en-US"/>
        </w:rPr>
        <w:t xml:space="preserve"> Dor., Public way, from opposite 77 Howard Avenue to 23 Wayland Street.</w:t>
      </w:r>
    </w:p>
    <w:p>
      <w:pPr>
        <w:pStyle w:val="Tab2"/>
        <w:rPr/>
      </w:pPr>
      <w:r>
        <w:rPr>
          <w:color w:val="000000"/>
        </w:rPr>
        <w:t>1 - 67, 30 - 72</w:t>
        <w:tab/>
        <w:t>13</w:t>
        <w:tab/>
        <w:t>4</w:t>
        <w:tab/>
        <w:t>7</w:t>
        <w:tab/>
        <w:t>3</w:t>
        <w:tab/>
        <w:t>02125</w:t>
      </w:r>
    </w:p>
    <w:p>
      <w:pPr>
        <w:pStyle w:val="Tab2"/>
        <w:spacing w:before="0" w:after="120"/>
        <w:rPr/>
      </w:pPr>
      <w:r>
        <w:rPr>
          <w:color w:val="000000"/>
        </w:rPr>
        <w:t>2 - 16</w:t>
        <w:tab/>
        <w:t>13</w:t>
        <w:tab/>
        <w:t>2</w:t>
        <w:tab/>
        <w:t>7</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Hartford Terrace,</w:t>
      </w:r>
      <w:r>
        <w:rPr>
          <w:color w:val="000000"/>
          <w:lang w:val="en-US" w:eastAsia="en-US"/>
        </w:rPr>
        <w:t xml:space="preserve"> Dor., Private way, from 6 Hartford Street to northeasterly.</w:t>
        <w:tab/>
        <w:tab/>
        <w:t>13</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Hartland Street,</w:t>
      </w:r>
      <w:r>
        <w:rPr>
          <w:color w:val="000000"/>
          <w:lang w:val="en-US" w:eastAsia="en-US"/>
        </w:rPr>
        <w:t xml:space="preserve"> Dor., Public way, from 83 Saxton Street to 98 Sydney Street.</w:t>
      </w:r>
    </w:p>
    <w:p>
      <w:pPr>
        <w:pStyle w:val="Tab2"/>
        <w:rPr>
          <w:color w:val="000000"/>
        </w:rPr>
      </w:pPr>
      <w:r>
        <w:rPr>
          <w:color w:val="000000"/>
        </w:rPr>
        <w:t>Odd</w:t>
        <w:tab/>
        <w:t>13</w:t>
        <w:tab/>
        <w:t>10</w:t>
        <w:tab/>
        <w:t>3</w:t>
        <w:tab/>
        <w:t>3</w:t>
        <w:tab/>
        <w:t>02125</w:t>
      </w:r>
    </w:p>
    <w:p>
      <w:pPr>
        <w:pStyle w:val="Tab2"/>
        <w:spacing w:before="0" w:after="120"/>
        <w:rPr>
          <w:color w:val="000000"/>
        </w:rPr>
      </w:pPr>
      <w:r>
        <w:rPr>
          <w:color w:val="000000"/>
        </w:rPr>
        <w:t>Even</w:t>
        <w:tab/>
        <w:t>13</w:t>
        <w:tab/>
        <w:t>8</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Hartlawn Road,</w:t>
      </w:r>
      <w:r>
        <w:rPr>
          <w:color w:val="000000"/>
          <w:lang w:val="en-US" w:eastAsia="en-US"/>
        </w:rPr>
        <w:t xml:space="preserve"> W.R., Public way, from 157 Baker Street to opposite 6 Constance Road.</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Hartley Terrace,</w:t>
      </w:r>
      <w:r>
        <w:rPr>
          <w:color w:val="000000"/>
          <w:lang w:val="en-US" w:eastAsia="en-US"/>
        </w:rPr>
        <w:t xml:space="preserve"> Bri., Public way, from 56 Ashford Street to opposite 24 Wadsworth Street.</w:t>
        <w:tab/>
        <w:tab/>
        <w:t>21</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Hartwell Street,</w:t>
      </w:r>
      <w:r>
        <w:rPr>
          <w:color w:val="000000"/>
          <w:lang w:val="en-US" w:eastAsia="en-US"/>
        </w:rPr>
        <w:t xml:space="preserve"> Rox., Public way, from 36 Georgia Street to 13 Schuyler Street.</w:t>
        <w:tab/>
        <w:tab/>
        <w:t>12</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Harvard Avenue,</w:t>
      </w:r>
      <w:r>
        <w:rPr>
          <w:color w:val="000000"/>
          <w:lang w:val="en-US" w:eastAsia="en-US"/>
        </w:rPr>
        <w:t xml:space="preserve"> Bri., Public way, from 384 Cambridge Street to the Boston and Brookline Boundary Line.</w:t>
      </w:r>
    </w:p>
    <w:p>
      <w:pPr>
        <w:pStyle w:val="Tab2"/>
        <w:rPr/>
      </w:pPr>
      <w:r>
        <w:rPr>
          <w:color w:val="000000"/>
        </w:rPr>
        <w:t>1 - 91, 2 - 94</w:t>
        <w:tab/>
        <w:t>21</w:t>
        <w:tab/>
        <w:t>4</w:t>
        <w:tab/>
        <w:t>9</w:t>
        <w:tab/>
        <w:t>4</w:t>
        <w:tab/>
        <w:t>02134</w:t>
      </w:r>
    </w:p>
    <w:p>
      <w:pPr>
        <w:pStyle w:val="Tab2"/>
        <w:rPr/>
      </w:pPr>
      <w:r>
        <w:rPr>
          <w:color w:val="000000"/>
        </w:rPr>
        <w:t>101 - 243, 112 - 194</w:t>
        <w:tab/>
        <w:t>21</w:t>
        <w:tab/>
        <w:t>5</w:t>
        <w:tab/>
        <w:t>9</w:t>
        <w:tab/>
        <w:t>4</w:t>
        <w:tab/>
        <w:t>02134</w:t>
      </w:r>
    </w:p>
    <w:p>
      <w:pPr>
        <w:pStyle w:val="Tab2"/>
        <w:spacing w:before="0" w:after="120"/>
        <w:rPr/>
      </w:pPr>
      <w:r>
        <w:rPr>
          <w:color w:val="000000"/>
        </w:rPr>
        <w:t>202 - 230</w:t>
        <w:tab/>
        <w:t>21</w:t>
        <w:tab/>
        <w:t>3</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Harvard Avenue,</w:t>
      </w:r>
      <w:r>
        <w:rPr>
          <w:color w:val="000000"/>
          <w:lang w:val="en-US" w:eastAsia="en-US"/>
        </w:rPr>
        <w:t xml:space="preserve"> Dor., Public way, from 27 Harvard Street to 285 Washington Street.</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Harvard Avenue,</w:t>
      </w:r>
      <w:r>
        <w:rPr>
          <w:color w:val="000000"/>
          <w:lang w:val="en-US" w:eastAsia="en-US"/>
        </w:rPr>
        <w:t xml:space="preserve"> H.P., Public way, from 1148 Hyde Park Avenue to 1213 River Street.</w:t>
      </w:r>
    </w:p>
    <w:p>
      <w:pPr>
        <w:pStyle w:val="Tab2"/>
        <w:rPr/>
      </w:pPr>
      <w:r>
        <w:rPr>
          <w:color w:val="000000"/>
        </w:rPr>
        <w:t>1 - 29, 2 - 30</w:t>
        <w:tab/>
        <w:t>18</w:t>
        <w:tab/>
        <w:t>18</w:t>
        <w:tab/>
        <w:t>5</w:t>
        <w:tab/>
        <w:t>8</w:t>
        <w:tab/>
        <w:t>02136</w:t>
      </w:r>
    </w:p>
    <w:p>
      <w:pPr>
        <w:pStyle w:val="Tab2"/>
        <w:spacing w:before="0" w:after="120"/>
        <w:rPr/>
      </w:pPr>
      <w:r>
        <w:rPr>
          <w:color w:val="000000"/>
        </w:rPr>
        <w:t>31 - 89, 32 - 96</w:t>
        <w:tab/>
        <w:t>18</w:t>
        <w:tab/>
        <w:t>13</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Harvard Bridge,</w:t>
      </w:r>
      <w:r>
        <w:rPr>
          <w:color w:val="000000"/>
          <w:lang w:val="en-US" w:eastAsia="en-US"/>
        </w:rPr>
        <w:t xml:space="preserve"> from James J. Storrow Memorial Drive (in the City of Boston) to Memorial Drive (in the City of Cambridge).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bridge, is under the care, control and custody of the D.C.R.</w:t>
        <w:tab/>
        <w:tab/>
        <w:t>5</w:t>
        <w:tab/>
        <w:t>9</w:t>
        <w:tab/>
        <w:t>8</w:t>
        <w:tab/>
        <w:t>1</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Harvard Park</w:t>
      </w:r>
      <w:r>
        <w:rPr>
          <w:color w:val="000000"/>
          <w:lang w:val="en-US" w:eastAsia="en-US"/>
        </w:rPr>
        <w:t>, Dor., Public way, from 18 Harvard Street to approximately 150 feet southeasterly.</w:t>
        <w:tab/>
        <w:tab/>
        <w:t>17</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Harvard Place,</w:t>
      </w:r>
      <w:r>
        <w:rPr>
          <w:color w:val="000000"/>
          <w:lang w:val="en-US" w:eastAsia="en-US"/>
        </w:rPr>
        <w:t xml:space="preserve"> B.P., Private way, from 311 Washington Street to northwesterly.</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Harvard Place,</w:t>
      </w:r>
      <w:r>
        <w:rPr>
          <w:color w:val="000000"/>
          <w:lang w:val="en-US" w:eastAsia="en-US"/>
        </w:rPr>
        <w:t xml:space="preserve"> Chsn., Private way, from 20 Harvard Street to southwesterly.</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Harvard Place,</w:t>
      </w:r>
      <w:r>
        <w:rPr>
          <w:color w:val="000000"/>
          <w:lang w:val="en-US" w:eastAsia="en-US"/>
        </w:rPr>
        <w:t xml:space="preserve"> H.P., Private way, from 15 Harvard Avenue to northeasterly.</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Harvard Square,</w:t>
      </w:r>
      <w:r>
        <w:rPr>
          <w:color w:val="000000"/>
          <w:lang w:val="en-US" w:eastAsia="en-US"/>
        </w:rPr>
        <w:t xml:space="preserve"> Chsn., Public way, from 23 Harvard Street to approximately 80 feet easterly and after an interval, from 25 Harvard Square to 47 Harvard Street.</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Harvard Street,</w:t>
      </w:r>
      <w:r>
        <w:rPr>
          <w:color w:val="000000"/>
          <w:lang w:val="en-US" w:eastAsia="en-US"/>
        </w:rPr>
        <w:t xml:space="preserve"> B.P., Public way, from between 136 and 150 Harrison Avenue to near 71 Hudson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Harvard Street,</w:t>
      </w:r>
      <w:r>
        <w:rPr>
          <w:color w:val="000000"/>
          <w:lang w:val="en-US" w:eastAsia="en-US"/>
        </w:rPr>
        <w:t xml:space="preserve"> Chsn., Public way, from 1 City Square to 92 Main Street.</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Harvard Street,</w:t>
      </w:r>
      <w:r>
        <w:rPr>
          <w:color w:val="000000"/>
          <w:lang w:val="en-US" w:eastAsia="en-US"/>
        </w:rPr>
        <w:t xml:space="preserve"> Dor., Public way, from 548 Cummins Highway to 345 Washington Street.</w:t>
      </w:r>
    </w:p>
    <w:p>
      <w:pPr>
        <w:pStyle w:val="Tab2"/>
        <w:rPr/>
      </w:pPr>
      <w:r>
        <w:rPr>
          <w:color w:val="000000"/>
        </w:rPr>
        <w:t>1 - 139</w:t>
        <w:tab/>
        <w:t>14</w:t>
        <w:tab/>
        <w:t>2</w:t>
        <w:tab/>
        <w:t>4</w:t>
        <w:tab/>
        <w:t>3</w:t>
        <w:tab/>
        <w:t>02124</w:t>
      </w:r>
    </w:p>
    <w:p>
      <w:pPr>
        <w:pStyle w:val="Tab2"/>
        <w:rPr/>
      </w:pPr>
      <w:r>
        <w:rPr>
          <w:color w:val="000000"/>
        </w:rPr>
        <w:t>2 - 112</w:t>
        <w:tab/>
        <w:t>17</w:t>
        <w:tab/>
        <w:t>1</w:t>
        <w:tab/>
        <w:t>4</w:t>
        <w:tab/>
        <w:t>3</w:t>
        <w:tab/>
        <w:t>02124</w:t>
      </w:r>
    </w:p>
    <w:p>
      <w:pPr>
        <w:pStyle w:val="Tab2"/>
        <w:rPr/>
      </w:pPr>
      <w:r>
        <w:rPr>
          <w:color w:val="000000"/>
        </w:rPr>
        <w:t>114 - 190, 141 - 167</w:t>
        <w:tab/>
        <w:t>14</w:t>
        <w:tab/>
        <w:t>2</w:t>
        <w:tab/>
        <w:t>4</w:t>
        <w:tab/>
        <w:t>3</w:t>
        <w:tab/>
        <w:t>02124</w:t>
      </w:r>
    </w:p>
    <w:p>
      <w:pPr>
        <w:pStyle w:val="Tab2"/>
        <w:rPr/>
      </w:pPr>
      <w:r>
        <w:rPr>
          <w:color w:val="000000"/>
        </w:rPr>
        <w:t>171 - 211, 192 - 248</w:t>
        <w:tab/>
        <w:t>14</w:t>
        <w:tab/>
        <w:t>7</w:t>
        <w:tab/>
        <w:t>4</w:t>
        <w:tab/>
        <w:t>3</w:t>
        <w:tab/>
        <w:t>02124</w:t>
      </w:r>
    </w:p>
    <w:p>
      <w:pPr>
        <w:pStyle w:val="Tab2"/>
        <w:rPr/>
      </w:pPr>
      <w:r>
        <w:rPr>
          <w:color w:val="000000"/>
        </w:rPr>
        <w:t>215 - 337, 310 - 332</w:t>
        <w:tab/>
        <w:t>14</w:t>
        <w:tab/>
        <w:t>9</w:t>
        <w:tab/>
        <w:t>4</w:t>
        <w:tab/>
        <w:t>3/7</w:t>
        <w:tab/>
        <w:t>02124</w:t>
      </w:r>
    </w:p>
    <w:p>
      <w:pPr>
        <w:pStyle w:val="Tab2"/>
        <w:rPr/>
      </w:pPr>
      <w:r>
        <w:rPr>
          <w:color w:val="000000"/>
        </w:rPr>
        <w:t>341 - 537, 342 - 538</w:t>
        <w:tab/>
        <w:t>14</w:t>
        <w:tab/>
        <w:t>11</w:t>
        <w:tab/>
        <w:t>4</w:t>
        <w:tab/>
        <w:t>7</w:t>
        <w:tab/>
        <w:t>02124</w:t>
      </w:r>
    </w:p>
    <w:p>
      <w:pPr>
        <w:pStyle w:val="Tab2"/>
        <w:rPr/>
      </w:pPr>
      <w:r>
        <w:rPr>
          <w:color w:val="000000"/>
        </w:rPr>
        <w:t>541 - 739, 556 - 654</w:t>
        <w:tab/>
        <w:t>14</w:t>
        <w:tab/>
        <w:t>8</w:t>
        <w:tab/>
        <w:t>4</w:t>
        <w:tab/>
        <w:t>7</w:t>
        <w:tab/>
        <w:t>02126</w:t>
      </w:r>
    </w:p>
    <w:p>
      <w:pPr>
        <w:pStyle w:val="Tab2"/>
        <w:rPr/>
      </w:pPr>
      <w:r>
        <w:rPr>
          <w:color w:val="000000"/>
        </w:rPr>
        <w:t>544 - 552</w:t>
        <w:tab/>
        <w:t>14</w:t>
        <w:tab/>
        <w:t>14</w:t>
        <w:tab/>
        <w:t>4</w:t>
        <w:tab/>
        <w:t>7</w:t>
        <w:tab/>
        <w:t>02126</w:t>
      </w:r>
    </w:p>
    <w:p>
      <w:pPr>
        <w:pStyle w:val="Tab2"/>
        <w:rPr/>
      </w:pPr>
      <w:r>
        <w:rPr>
          <w:color w:val="000000"/>
        </w:rPr>
        <w:t>674 - 942</w:t>
        <w:tab/>
        <w:t>18</w:t>
        <w:tab/>
        <w:t>3</w:t>
        <w:tab/>
        <w:t>5</w:t>
        <w:tab/>
        <w:t>7</w:t>
        <w:tab/>
        <w:t>02126</w:t>
      </w:r>
    </w:p>
    <w:p>
      <w:pPr>
        <w:pStyle w:val="Tab2"/>
        <w:rPr/>
      </w:pPr>
      <w:r>
        <w:rPr>
          <w:color w:val="000000"/>
        </w:rPr>
        <w:t>759 - 1145</w:t>
        <w:tab/>
        <w:t>18</w:t>
        <w:tab/>
        <w:t>7</w:t>
        <w:tab/>
        <w:t>5</w:t>
        <w:tab/>
        <w:t>7</w:t>
        <w:tab/>
        <w:t>02126</w:t>
      </w:r>
    </w:p>
    <w:p>
      <w:pPr>
        <w:pStyle w:val="Tab2"/>
        <w:rPr/>
      </w:pPr>
      <w:r>
        <w:rPr>
          <w:color w:val="000000"/>
        </w:rPr>
        <w:t>944 - 1060</w:t>
        <w:tab/>
        <w:t>18</w:t>
        <w:tab/>
        <w:t>21</w:t>
        <w:tab/>
        <w:t>5</w:t>
        <w:tab/>
        <w:t>7</w:t>
        <w:tab/>
        <w:t>02126</w:t>
      </w:r>
    </w:p>
    <w:p>
      <w:pPr>
        <w:pStyle w:val="Tab2"/>
        <w:rPr/>
      </w:pPr>
      <w:r>
        <w:rPr>
          <w:color w:val="000000"/>
        </w:rPr>
        <w:t>Austin Farm, Boston State Hospital.</w:t>
        <w:tab/>
        <w:t>14</w:t>
        <w:tab/>
        <w:t>11</w:t>
        <w:tab/>
        <w:t>4</w:t>
        <w:tab/>
        <w:t>7</w:t>
        <w:tab/>
        <w:t>02124</w:t>
      </w:r>
    </w:p>
    <w:p>
      <w:pPr>
        <w:pStyle w:val="Tab2"/>
        <w:spacing w:before="0" w:after="120"/>
        <w:rPr/>
      </w:pPr>
      <w:r>
        <w:rPr>
          <w:color w:val="000000"/>
        </w:rPr>
        <w:t>Prendergast Camp.</w:t>
        <w:tab/>
        <w:t>18</w:t>
        <w:tab/>
        <w:t>21</w:t>
        <w:tab/>
        <w:t>5</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Harvard Terrace,</w:t>
      </w:r>
      <w:r>
        <w:rPr>
          <w:color w:val="000000"/>
          <w:lang w:val="en-US" w:eastAsia="en-US"/>
        </w:rPr>
        <w:t xml:space="preserve"> Bri., Public way, from 67 Harvard Street to approximately 285 feet westerly.</w:t>
        <w:tab/>
        <w:tab/>
        <w:t>21</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Harvard Way</w:t>
      </w:r>
      <w:r>
        <w:rPr>
          <w:color w:val="000000"/>
          <w:lang w:val="en-US" w:eastAsia="en-US"/>
        </w:rPr>
        <w:t>, Bri., Private way, from North Harvard Street near Soldiers Field Road to southeasterly.</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Harvest Street,</w:t>
      </w:r>
      <w:r>
        <w:rPr>
          <w:color w:val="000000"/>
          <w:lang w:val="en-US" w:eastAsia="en-US"/>
        </w:rPr>
        <w:t xml:space="preserve"> Dor., Public way, from 174 Boston Street to 825 Dorchester Avenue.</w:t>
      </w:r>
    </w:p>
    <w:p>
      <w:pPr>
        <w:pStyle w:val="Tab2"/>
        <w:rPr>
          <w:color w:val="000000"/>
        </w:rPr>
      </w:pPr>
      <w:r>
        <w:rPr>
          <w:color w:val="000000"/>
        </w:rPr>
        <w:t>Odd</w:t>
        <w:tab/>
        <w:t>7</w:t>
        <w:tab/>
        <w:t>8</w:t>
        <w:tab/>
        <w:t>2</w:t>
        <w:tab/>
        <w:t>3</w:t>
        <w:tab/>
        <w:t>02125</w:t>
      </w:r>
    </w:p>
    <w:p>
      <w:pPr>
        <w:pStyle w:val="Tab2"/>
        <w:spacing w:before="0" w:after="120"/>
        <w:rPr>
          <w:color w:val="000000"/>
        </w:rPr>
      </w:pPr>
      <w:r>
        <w:rPr>
          <w:color w:val="000000"/>
        </w:rPr>
        <w:t>Even</w:t>
        <w:tab/>
        <w:t>7</w:t>
        <w:tab/>
        <w:t>9</w:t>
        <w:tab/>
        <w:t>2</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Harvest Terrace,</w:t>
      </w:r>
      <w:r>
        <w:rPr>
          <w:color w:val="000000"/>
          <w:lang w:val="en-US" w:eastAsia="en-US"/>
        </w:rPr>
        <w:t xml:space="preserve"> Dor., Public way, from 15 Harvest Street to approximately 147 feet northeasterly.</w:t>
        <w:tab/>
        <w:tab/>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Harvester Street,</w:t>
      </w:r>
      <w:r>
        <w:rPr>
          <w:color w:val="000000"/>
          <w:lang w:val="en-US" w:eastAsia="en-US"/>
        </w:rPr>
        <w:t xml:space="preserve"> Bri., Public way, from 14 Everett Street to 1 Sinclair Road.</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sz w:val="24"/>
          <w:szCs w:val="24"/>
          <w:lang w:val="en-US" w:eastAsia="en-US"/>
        </w:rPr>
        <w:t>*</w:t>
      </w:r>
      <w:r>
        <w:rPr>
          <w:b/>
          <w:color w:val="000000"/>
          <w:lang w:val="en-US" w:eastAsia="en-US"/>
        </w:rPr>
        <w:t xml:space="preserve">Harvey Steel Road, </w:t>
      </w:r>
      <w:r>
        <w:rPr>
          <w:color w:val="000000"/>
          <w:lang w:val="en-US" w:eastAsia="en-US"/>
        </w:rPr>
        <w:t>Bri., Private way, from opposite 95 Everett Street (lower section) to approximately 72 feet northwesterly.</w:t>
        <w:tab/>
        <w:tab/>
        <w:t>22</w:t>
        <w:tab/>
        <w:t>5</w:t>
        <w:tab/>
        <w:t>4</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Harwood Street,</w:t>
      </w:r>
      <w:r>
        <w:rPr>
          <w:color w:val="000000"/>
          <w:lang w:val="en-US" w:eastAsia="en-US"/>
        </w:rPr>
        <w:t xml:space="preserve"> Dor., Public way, from between 106 and 116 Lucerne Street to 9 Willowwood Street.</w:t>
        <w:tab/>
        <w:tab/>
        <w:t>14</w:t>
      </w:r>
      <w:r>
        <w:rPr>
          <w:color w:val="000000"/>
        </w:rPr>
        <w:tab/>
      </w:r>
      <w:r>
        <w:rPr>
          <w:color w:val="000000"/>
          <w:lang w:val="en-US" w:eastAsia="en-US"/>
        </w:rPr>
        <w:t>12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Haskel Street,</w:t>
      </w:r>
      <w:r>
        <w:rPr>
          <w:color w:val="000000"/>
          <w:lang w:val="en-US" w:eastAsia="en-US"/>
        </w:rPr>
        <w:t xml:space="preserve"> Bri., Public way, from 20 Coolidge Road to 44 Hooker Street.</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Haslet Street,</w:t>
      </w:r>
      <w:r>
        <w:rPr>
          <w:color w:val="000000"/>
          <w:lang w:val="en-US" w:eastAsia="en-US"/>
        </w:rPr>
        <w:t xml:space="preserve"> W.R., Public way, from 14 Metcalf Street to 95 Roslindale Avenue.</w:t>
        <w:tab/>
        <w:tab/>
        <w:t>20</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Hastings Street,</w:t>
      </w:r>
      <w:r>
        <w:rPr>
          <w:color w:val="000000"/>
          <w:lang w:val="en-US" w:eastAsia="en-US"/>
        </w:rPr>
        <w:t xml:space="preserve"> W.R., Public way, from between 4 and 28 Corey Street to 26 Montview Street.</w:t>
      </w:r>
    </w:p>
    <w:p>
      <w:pPr>
        <w:pStyle w:val="Tab2"/>
        <w:rPr>
          <w:color w:val="000000"/>
        </w:rPr>
      </w:pPr>
      <w:r>
        <w:rPr>
          <w:color w:val="000000"/>
        </w:rPr>
        <w:t>Odd</w:t>
        <w:tab/>
        <w:t>20</w:t>
        <w:tab/>
        <w:t>18</w:t>
        <w:tab/>
        <w:t>6</w:t>
        <w:tab/>
        <w:t>6</w:t>
        <w:tab/>
        <w:t>02132</w:t>
      </w:r>
    </w:p>
    <w:p>
      <w:pPr>
        <w:pStyle w:val="Tab2"/>
        <w:spacing w:before="0" w:after="120"/>
        <w:rPr>
          <w:color w:val="000000"/>
        </w:rPr>
      </w:pPr>
      <w:r>
        <w:rPr>
          <w:color w:val="000000"/>
        </w:rPr>
        <w:t>Even</w:t>
        <w:tab/>
        <w:t>20</w:t>
        <w:tab/>
        <w:t>12</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Hatch Street,</w:t>
      </w:r>
      <w:r>
        <w:rPr>
          <w:color w:val="000000"/>
          <w:lang w:val="en-US" w:eastAsia="en-US"/>
        </w:rPr>
        <w:t xml:space="preserve"> S.B., Public way, from 625 East Eighth Street to 78 Marine Road.</w:t>
        <w:tab/>
        <w:tab/>
        <w:t>7</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Hathaway Street,</w:t>
      </w:r>
      <w:r>
        <w:rPr>
          <w:color w:val="000000"/>
          <w:lang w:val="en-US" w:eastAsia="en-US"/>
        </w:rPr>
        <w:t xml:space="preserve"> W.R., Public way, from 15 Bardwell Street to 790 Centre Street.</w:t>
        <w:tab/>
        <w:tab/>
        <w:t>19</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Hatherly Road,</w:t>
      </w:r>
      <w:r>
        <w:rPr>
          <w:color w:val="000000"/>
          <w:lang w:val="en-US" w:eastAsia="en-US"/>
        </w:rPr>
        <w:t xml:space="preserve"> Bri., Public way, from between 149 and 163 Chestnut Hill Avenue to opposite 21 Portina Road.</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Hathon Square,</w:t>
      </w:r>
      <w:r>
        <w:rPr>
          <w:color w:val="000000"/>
          <w:lang w:val="en-US" w:eastAsia="en-US"/>
        </w:rPr>
        <w:t xml:space="preserve"> Chsn., Private way, from 201 Main Street to northeasterly.</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Hatton Footway,</w:t>
      </w:r>
      <w:r>
        <w:rPr>
          <w:color w:val="000000"/>
          <w:lang w:val="en-US" w:eastAsia="en-US"/>
        </w:rPr>
        <w:t xml:space="preserve"> Dor., Private way, from 20 Frost Avenue to northeasterly.</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Haul Road,</w:t>
      </w:r>
      <w:r>
        <w:rPr>
          <w:color w:val="000000"/>
          <w:lang w:val="en-US" w:eastAsia="en-US"/>
        </w:rPr>
        <w:t xml:space="preserve"> 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South Boston Haul 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Hautevale Street,</w:t>
      </w:r>
      <w:r>
        <w:rPr>
          <w:color w:val="000000"/>
          <w:lang w:val="en-US" w:eastAsia="en-US"/>
        </w:rPr>
        <w:t xml:space="preserve"> W.R., from 519 Poplar Street to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519 Poplar Street to approximately 209 feet northwest of 15 Claron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northwesterly.</w:t>
      </w:r>
      <w:r>
        <w:rPr>
          <w:color w:val="000000"/>
        </w:rPr>
        <w:tab/>
        <w:tab/>
      </w:r>
      <w:r>
        <w:rPr>
          <w:color w:val="000000"/>
          <w:lang w:val="en-US" w:eastAsia="en-US"/>
        </w:rPr>
        <w:t>18</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Havana Street,</w:t>
      </w:r>
      <w:r>
        <w:rPr>
          <w:color w:val="000000"/>
          <w:lang w:val="en-US" w:eastAsia="en-US"/>
        </w:rPr>
        <w:t xml:space="preserve"> W.R., Public way, from 270 Beech Street to approximately 446 feet northeasterly.</w:t>
        <w:tab/>
        <w:tab/>
        <w:t>20</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Havelock Street,</w:t>
      </w:r>
      <w:r>
        <w:rPr>
          <w:color w:val="000000"/>
          <w:lang w:val="en-US" w:eastAsia="en-US"/>
        </w:rPr>
        <w:t xml:space="preserve"> Dor., Public way, from 1117 Blue Hill Avenue to 640 Morton Street.</w:t>
        <w:tab/>
        <w:tab/>
        <w:t>14</w:t>
      </w:r>
      <w:r>
        <w:rPr>
          <w:color w:val="000000"/>
        </w:rPr>
        <w:tab/>
      </w:r>
      <w:r>
        <w:rPr>
          <w:color w:val="000000"/>
          <w:lang w:val="en-US" w:eastAsia="en-US"/>
        </w:rPr>
        <w:t>11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Haven Street,</w:t>
      </w:r>
      <w:r>
        <w:rPr>
          <w:color w:val="000000"/>
          <w:lang w:val="en-US" w:eastAsia="en-US"/>
        </w:rPr>
        <w:t xml:space="preserve"> B.P., Public way, from Rutland Street between Cumston Street and Washington Street to 446 Shawmut Avenue.</w:t>
        <w:tab/>
        <w:tab/>
        <w:t>9</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Haverford Street,</w:t>
      </w:r>
      <w:r>
        <w:rPr>
          <w:color w:val="000000"/>
          <w:lang w:val="en-US" w:eastAsia="en-US"/>
        </w:rPr>
        <w:t xml:space="preserve"> W.R., Public way, from 15 Cornwall Street to 2 Germania Street.</w:t>
        <w:tab/>
        <w:tab/>
        <w:t>11</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Haverhill Street,</w:t>
      </w:r>
      <w:r>
        <w:rPr>
          <w:color w:val="000000"/>
          <w:lang w:val="en-US" w:eastAsia="en-US"/>
        </w:rPr>
        <w:t xml:space="preserve"> B.P., Public way, from Anthony " Rip " Valenti Way between Canal Street and North Washington Street to Causeway Street between Canal Street and Medford Street.</w:t>
      </w:r>
    </w:p>
    <w:p>
      <w:pPr>
        <w:pStyle w:val="Tab2"/>
        <w:rPr>
          <w:color w:val="000000"/>
        </w:rPr>
      </w:pPr>
      <w:r>
        <w:rPr>
          <w:color w:val="000000"/>
        </w:rPr>
        <w:t>Odd</w:t>
        <w:tab/>
        <w:t>3</w:t>
        <w:tab/>
        <w:t>4</w:t>
        <w:tab/>
        <w:t>1</w:t>
        <w:tab/>
        <w:t>1</w:t>
        <w:tab/>
        <w:t>02114</w:t>
      </w:r>
    </w:p>
    <w:p>
      <w:pPr>
        <w:pStyle w:val="Tab2"/>
        <w:spacing w:before="0" w:after="120"/>
        <w:rPr>
          <w:color w:val="000000"/>
        </w:rPr>
      </w:pPr>
      <w:r>
        <w:rPr>
          <w:color w:val="000000"/>
        </w:rPr>
        <w:t>Even</w:t>
        <w:tab/>
        <w:t>3</w:t>
        <w:tab/>
        <w:t>6</w:t>
        <w:tab/>
        <w:t>1</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Havey Street,</w:t>
      </w:r>
      <w:r>
        <w:rPr>
          <w:color w:val="000000"/>
          <w:lang w:val="en-US" w:eastAsia="en-US"/>
        </w:rPr>
        <w:t xml:space="preserve"> W.R., Public way, from opposite 11 Alder Street to 139 Durnell Avenue.</w:t>
        <w:tab/>
        <w:tab/>
        <w:t>20</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Haviland Street,</w:t>
      </w:r>
      <w:r>
        <w:rPr>
          <w:color w:val="000000"/>
          <w:lang w:val="en-US" w:eastAsia="en-US"/>
        </w:rPr>
        <w:t xml:space="preserve"> Rox., Public way, from 12 Hemenway Street to 151 Massachusetts Avenue.</w:t>
        <w:tab/>
        <w:tab/>
        <w:t>4</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Haviland Terrace,</w:t>
      </w:r>
      <w:r>
        <w:rPr>
          <w:color w:val="000000"/>
          <w:lang w:val="en-US" w:eastAsia="en-US"/>
        </w:rPr>
        <w:t xml:space="preserve"> Rox., Private way, from  Haviland Street between Massachusetts Avenue and Public Alley No. 909.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Haviland Terrace, is a 5 foot passageway, running parallel, with a portion of Public Alley No. 909.</w:t>
        <w:tab/>
        <w:tab/>
        <w:t>4</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Havre Street,</w:t>
      </w:r>
      <w:r>
        <w:rPr>
          <w:color w:val="000000"/>
          <w:lang w:val="en-US" w:eastAsia="en-US"/>
        </w:rPr>
        <w:t xml:space="preserve"> E.B., Public way, from 123 Bennington Street to 152 Sumner Street.</w:t>
      </w:r>
    </w:p>
    <w:p>
      <w:pPr>
        <w:pStyle w:val="Tab2"/>
        <w:rPr/>
      </w:pPr>
      <w:r>
        <w:rPr>
          <w:color w:val="000000"/>
        </w:rPr>
        <w:t>1 - 37, 2 - 38</w:t>
        <w:tab/>
        <w:t>1</w:t>
        <w:tab/>
        <w:t>3</w:t>
        <w:tab/>
        <w:t>1</w:t>
        <w:tab/>
        <w:t>9</w:t>
        <w:tab/>
        <w:t>02128</w:t>
      </w:r>
    </w:p>
    <w:p>
      <w:pPr>
        <w:pStyle w:val="Tab2"/>
        <w:rPr/>
      </w:pPr>
      <w:r>
        <w:rPr>
          <w:color w:val="000000"/>
        </w:rPr>
        <w:t>42 - 164, 51 - 165</w:t>
        <w:tab/>
        <w:t>1</w:t>
        <w:tab/>
        <w:t>4</w:t>
        <w:tab/>
        <w:t>1</w:t>
        <w:tab/>
        <w:t>9</w:t>
        <w:tab/>
        <w:t>02128</w:t>
      </w:r>
    </w:p>
    <w:p>
      <w:pPr>
        <w:pStyle w:val="Tab2"/>
        <w:rPr/>
      </w:pPr>
      <w:r>
        <w:rPr>
          <w:color w:val="000000"/>
        </w:rPr>
        <w:t>171 - 309</w:t>
        <w:tab/>
        <w:t>1</w:t>
        <w:tab/>
        <w:t>5</w:t>
        <w:tab/>
        <w:t>1</w:t>
        <w:tab/>
        <w:t>9</w:t>
        <w:tab/>
        <w:t>02128</w:t>
      </w:r>
    </w:p>
    <w:p>
      <w:pPr>
        <w:pStyle w:val="Tab2"/>
        <w:spacing w:before="0" w:after="120"/>
        <w:rPr/>
      </w:pPr>
      <w:r>
        <w:rPr>
          <w:color w:val="000000"/>
        </w:rPr>
        <w:t>174 - 290</w:t>
        <w:tab/>
        <w:t>1</w:t>
        <w:tab/>
        <w:t>6</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Hawes Street,</w:t>
      </w:r>
      <w:r>
        <w:rPr>
          <w:color w:val="000000"/>
          <w:lang w:val="en-US" w:eastAsia="en-US"/>
        </w:rPr>
        <w:t xml:space="preserve"> B.P., Public way, from 50 Congress Street to opposite 44 Kilby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Hawkins Street,</w:t>
      </w:r>
      <w:r>
        <w:rPr>
          <w:color w:val="000000"/>
          <w:lang w:val="en-US" w:eastAsia="en-US"/>
        </w:rPr>
        <w:t xml:space="preserve"> B.P., Public way, from Bowker Street to 25 New Chardon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Hawley Place,</w:t>
      </w:r>
      <w:r>
        <w:rPr>
          <w:color w:val="000000"/>
          <w:lang w:val="en-US" w:eastAsia="en-US"/>
        </w:rPr>
        <w:t xml:space="preserve"> B.P., Private way, from Arch Street between Franklin Street and Milk Street to Hawley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Hawley Street,</w:t>
      </w:r>
      <w:r>
        <w:rPr>
          <w:color w:val="000000"/>
          <w:lang w:val="en-US" w:eastAsia="en-US"/>
        </w:rPr>
        <w:t xml:space="preserve"> B.P., Public way, from 21 Milk Street to approximately 124 feet southwesterly and after an interval, from a point approximately 143 feet northeast of 40 Franklin Street to 32 Summer Street.</w:t>
      </w:r>
      <w:r>
        <w:rPr>
          <w:color w:val="000000"/>
        </w:rPr>
        <w:tab/>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Hawthorne Place,</w:t>
      </w:r>
      <w:r>
        <w:rPr>
          <w:color w:val="000000"/>
          <w:lang w:val="en-US" w:eastAsia="en-US"/>
        </w:rPr>
        <w:t xml:space="preserve"> B.P., Private way, from William Cardinal O'Connell Way near Blossom Street to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not for public use.</w:t>
      </w:r>
      <w:r>
        <w:rPr>
          <w:color w:val="000000"/>
        </w:rPr>
        <w:tab/>
        <w:tab/>
        <w:t>3</w:t>
        <w:tab/>
        <w:t>5</w:t>
        <w:tab/>
        <w:t>8</w:t>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Hawthorne Street,</w:t>
      </w:r>
      <w:r>
        <w:rPr>
          <w:color w:val="000000"/>
          <w:lang w:val="en-US" w:eastAsia="en-US"/>
        </w:rPr>
        <w:t xml:space="preserve"> Rox., Public way, from 46 Cedar Street to 174 Highland Street.</w:t>
        <w:tab/>
        <w:tab/>
        <w:t>11</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Hawthorne Street,</w:t>
      </w:r>
      <w:r>
        <w:rPr>
          <w:color w:val="000000"/>
          <w:lang w:val="en-US" w:eastAsia="en-US"/>
        </w:rPr>
        <w:t xml:space="preserve"> W.R., from 37 Florence Street to approximately 287 feet southeast of opposite 28 Heathcote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37 Florence Street to opposite 28 Heathcote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opposite 28 Heathcote Street to approximately 287 feet southeasterly.</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Hawthorne Terrace,</w:t>
      </w:r>
      <w:r>
        <w:rPr>
          <w:color w:val="000000"/>
          <w:lang w:val="en-US" w:eastAsia="en-US"/>
        </w:rPr>
        <w:t xml:space="preserve"> W.R., Private way, from near 8 Ashland Terrace to 102 Hawthorne Street.</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Hayden Street,</w:t>
      </w:r>
      <w:r>
        <w:rPr>
          <w:color w:val="000000"/>
          <w:lang w:val="en-US" w:eastAsia="en-US"/>
        </w:rPr>
        <w:t xml:space="preserve"> Rox., Public way, from 136 Fisher Avenue to 225 Heath Street.</w:t>
        <w:tab/>
        <w:tab/>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Haydn Street,</w:t>
      </w:r>
      <w:r>
        <w:rPr>
          <w:color w:val="000000"/>
          <w:lang w:val="en-US" w:eastAsia="en-US"/>
        </w:rPr>
        <w:t xml:space="preserve"> W.R., from 4581 Washington Street to northwest of 31 Nikisch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4581 Washington Street to opposite 31 Nikisch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31 Nikisch Avenue to northwesterly.</w:t>
        <w:tab/>
      </w:r>
      <w:r>
        <w:rPr>
          <w:color w:val="000000"/>
        </w:rPr>
        <w:tab/>
      </w:r>
      <w:r>
        <w:rPr>
          <w:color w:val="000000"/>
          <w:lang w:val="en-US" w:eastAsia="en-US"/>
        </w:rPr>
        <w:t>20</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Hayes Road,</w:t>
      </w:r>
      <w:r>
        <w:rPr>
          <w:color w:val="000000"/>
          <w:lang w:val="en-US" w:eastAsia="en-US"/>
        </w:rPr>
        <w:t xml:space="preserve"> W.R., Public way, from 140 Birch Street to 4357 Washington Street.</w:t>
        <w:tab/>
        <w:tab/>
        <w:t>20</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Hayes-Joyce Way</w:t>
      </w:r>
      <w:r>
        <w:rPr>
          <w:color w:val="000000"/>
          <w:lang w:val="en-US" w:eastAsia="en-US"/>
        </w:rPr>
        <w:t>, 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Joyce-Hayes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Haymarket Square,</w:t>
      </w:r>
      <w:r>
        <w:rPr>
          <w:color w:val="000000"/>
          <w:lang w:val="en-US" w:eastAsia="en-US"/>
        </w:rPr>
        <w:t xml:space="preserve"> B.P., at the junction of Blackstone Street, New Chardon Street, North Washington Street and Sudbury Street.</w:t>
        <w:tab/>
        <w:tab/>
        <w:t>3</w:t>
        <w:tab/>
        <w:t>6</w:t>
        <w:tab/>
        <w:t>1</w:t>
        <w:tab/>
        <w:t>1</w:t>
        <w:tab/>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Haynes Street,</w:t>
      </w:r>
      <w:r>
        <w:rPr>
          <w:color w:val="000000"/>
          <w:lang w:val="en-US" w:eastAsia="en-US"/>
        </w:rPr>
        <w:t xml:space="preserve"> E.B., Public way, from 106 Marginal Street to 11 Orleans Street.</w:t>
        <w:tab/>
        <w:tab/>
        <w:t>1</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Hayward Place,</w:t>
      </w:r>
      <w:r>
        <w:rPr>
          <w:color w:val="000000"/>
          <w:lang w:val="en-US" w:eastAsia="en-US"/>
        </w:rPr>
        <w:t xml:space="preserve"> B.P., Public way, from Harrison Avenue Extension to 600 Washington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Hazelmere Road,</w:t>
      </w:r>
      <w:r>
        <w:rPr>
          <w:color w:val="000000"/>
          <w:lang w:val="en-US" w:eastAsia="en-US"/>
        </w:rPr>
        <w:t xml:space="preserve"> W.R., from 95 Knoll Street to Selwyn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95 Knoll Street to approximately 330 feet east of Robken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Selwyn Street.</w:t>
      </w:r>
      <w:r>
        <w:rPr>
          <w:color w:val="000000"/>
        </w:rPr>
        <w:tab/>
        <w:tab/>
      </w:r>
      <w:r>
        <w:rPr>
          <w:color w:val="000000"/>
          <w:lang w:val="en-US" w:eastAsia="en-US"/>
        </w:rPr>
        <w:t>20</w:t>
      </w:r>
      <w:r>
        <w:rPr>
          <w:color w:val="000000"/>
        </w:rPr>
        <w:tab/>
      </w:r>
      <w:r>
        <w:rPr>
          <w:color w:val="000000"/>
          <w:lang w:val="en-US" w:eastAsia="en-US"/>
        </w:rPr>
        <w:t>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Hazelwood Court,</w:t>
      </w:r>
      <w:r>
        <w:rPr>
          <w:color w:val="000000"/>
          <w:lang w:val="en-US" w:eastAsia="en-US"/>
        </w:rPr>
        <w:t xml:space="preserve"> Rox., Public way, from opposite 42 Hazelwood Street to approximately 144 feet northwesterly.</w:t>
      </w:r>
    </w:p>
    <w:p>
      <w:pPr>
        <w:pStyle w:val="Tab2"/>
        <w:rPr>
          <w:color w:val="000000"/>
        </w:rPr>
      </w:pPr>
      <w:r>
        <w:rPr>
          <w:color w:val="000000"/>
        </w:rPr>
        <w:t>Odd</w:t>
        <w:tab/>
        <w:t>12</w:t>
        <w:tab/>
        <w:t>5</w:t>
        <w:tab/>
        <w:t>7</w:t>
        <w:tab/>
        <w:t>10</w:t>
        <w:tab/>
        <w:t>02119</w:t>
      </w:r>
    </w:p>
    <w:p>
      <w:pPr>
        <w:pStyle w:val="Tab2"/>
        <w:spacing w:before="0" w:after="120"/>
        <w:rPr>
          <w:color w:val="000000"/>
        </w:rPr>
      </w:pPr>
      <w:r>
        <w:rPr>
          <w:color w:val="000000"/>
        </w:rPr>
        <w:t>Even</w:t>
        <w:tab/>
        <w:t>12</w:t>
        <w:tab/>
        <w:t>6</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Hazelwood Street,</w:t>
      </w:r>
      <w:r>
        <w:rPr>
          <w:color w:val="000000"/>
          <w:lang w:val="en-US" w:eastAsia="en-US"/>
        </w:rPr>
        <w:t xml:space="preserve"> Rox., Public way, from near 228 Townsend Street to 401 Warren Street.</w:t>
      </w:r>
    </w:p>
    <w:p>
      <w:pPr>
        <w:pStyle w:val="Tab2"/>
        <w:rPr/>
      </w:pPr>
      <w:r>
        <w:rPr>
          <w:color w:val="000000"/>
        </w:rPr>
        <w:t>10 - 52, 43 - 45</w:t>
        <w:tab/>
        <w:t>12</w:t>
        <w:tab/>
        <w:t>6</w:t>
        <w:tab/>
        <w:t>7</w:t>
        <w:tab/>
        <w:t>10</w:t>
        <w:tab/>
        <w:t>02119</w:t>
      </w:r>
    </w:p>
    <w:p>
      <w:pPr>
        <w:pStyle w:val="Tab2"/>
        <w:spacing w:before="0" w:after="120"/>
        <w:rPr>
          <w:color w:val="000000"/>
        </w:rPr>
      </w:pPr>
      <w:r>
        <w:rPr>
          <w:color w:val="000000"/>
        </w:rPr>
        <w:t>All odd numbers, (except 43 - 45).</w:t>
        <w:tab/>
        <w:t>12</w:t>
        <w:tab/>
        <w:t>5</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Hazleton Street,</w:t>
      </w:r>
      <w:r>
        <w:rPr>
          <w:color w:val="000000"/>
          <w:lang w:val="en-US" w:eastAsia="en-US"/>
        </w:rPr>
        <w:t xml:space="preserve"> Dor., Public way, from 1333 Blue Hill Avenue to 652 Harvard Street.</w:t>
        <w:tab/>
        <w:tab/>
        <w:t>14</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Head Place,</w:t>
      </w:r>
      <w:r>
        <w:rPr>
          <w:color w:val="000000"/>
          <w:lang w:val="en-US" w:eastAsia="en-US"/>
        </w:rPr>
        <w:t xml:space="preserve"> B.P., Private way, from opposite 40 Boylston Street to between 178 and 182 Tremont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Heath Square, </w:t>
      </w:r>
      <w:r>
        <w:rPr>
          <w:color w:val="000000"/>
          <w:lang w:val="en-US" w:eastAsia="en-US"/>
        </w:rPr>
        <w:t>Rox.</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see General Heath Square.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Heath Street,</w:t>
      </w:r>
      <w:r>
        <w:rPr>
          <w:color w:val="000000"/>
          <w:lang w:val="en-US" w:eastAsia="en-US"/>
        </w:rPr>
        <w:t xml:space="preserve"> Rox., Public way, from Columbus Avenue between Centre Street and New Heath Street to 100 South Huntington Avenue.</w:t>
      </w:r>
    </w:p>
    <w:p>
      <w:pPr>
        <w:pStyle w:val="Tab2"/>
        <w:rPr/>
      </w:pPr>
      <w:r>
        <w:rPr>
          <w:color w:val="000000"/>
        </w:rPr>
        <w:t>1 - 11</w:t>
        <w:tab/>
        <w:t>11</w:t>
        <w:tab/>
        <w:t>1</w:t>
        <w:tab/>
        <w:t>7</w:t>
        <w:tab/>
        <w:t>10</w:t>
        <w:tab/>
        <w:t>02130</w:t>
      </w:r>
    </w:p>
    <w:p>
      <w:pPr>
        <w:pStyle w:val="Tab2"/>
        <w:rPr/>
      </w:pPr>
      <w:r>
        <w:rPr>
          <w:color w:val="000000"/>
        </w:rPr>
        <w:t>2 - 12</w:t>
        <w:tab/>
        <w:t>11</w:t>
        <w:tab/>
        <w:t>4</w:t>
        <w:tab/>
        <w:t>6</w:t>
        <w:tab/>
        <w:t>10</w:t>
        <w:tab/>
        <w:t>02130</w:t>
      </w:r>
    </w:p>
    <w:p>
      <w:pPr>
        <w:pStyle w:val="Tab2"/>
        <w:rPr/>
      </w:pPr>
      <w:r>
        <w:rPr>
          <w:color w:val="000000"/>
        </w:rPr>
        <w:t>16 - 130, 17 - 65</w:t>
        <w:tab/>
        <w:t>10</w:t>
        <w:tab/>
        <w:t>7</w:t>
        <w:tab/>
        <w:t>6</w:t>
        <w:tab/>
        <w:t>10</w:t>
        <w:tab/>
        <w:t>02130</w:t>
      </w:r>
    </w:p>
    <w:p>
      <w:pPr>
        <w:pStyle w:val="Tab2"/>
        <w:rPr/>
      </w:pPr>
      <w:r>
        <w:rPr>
          <w:color w:val="000000"/>
        </w:rPr>
        <w:t>69 - 105</w:t>
        <w:tab/>
        <w:t>10</w:t>
        <w:tab/>
        <w:t>5</w:t>
        <w:tab/>
        <w:t>8</w:t>
        <w:tab/>
        <w:t>10</w:t>
        <w:tab/>
        <w:t>02130</w:t>
      </w:r>
    </w:p>
    <w:p>
      <w:pPr>
        <w:pStyle w:val="Tab2"/>
        <w:rPr/>
      </w:pPr>
      <w:r>
        <w:rPr>
          <w:color w:val="000000"/>
        </w:rPr>
        <w:t>107 - 249, 136 - 212</w:t>
        <w:tab/>
        <w:t>10</w:t>
        <w:tab/>
        <w:t>6</w:t>
        <w:tab/>
        <w:t>6</w:t>
        <w:tab/>
        <w:t>10</w:t>
        <w:tab/>
        <w:t>02130</w:t>
      </w:r>
    </w:p>
    <w:p>
      <w:pPr>
        <w:pStyle w:val="Tab2"/>
        <w:spacing w:before="0" w:after="120"/>
        <w:rPr/>
      </w:pPr>
      <w:r>
        <w:rPr>
          <w:color w:val="000000"/>
        </w:rPr>
        <w:t>214 - 288, 249A - 287</w:t>
        <w:tab/>
        <w:t>10</w:t>
        <w:tab/>
        <w:t>8</w:t>
        <w:tab/>
        <w:t>8</w:t>
        <w:tab/>
        <w:t>10</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Heathcote Street,</w:t>
      </w:r>
      <w:r>
        <w:rPr>
          <w:color w:val="000000"/>
          <w:lang w:val="en-US" w:eastAsia="en-US"/>
        </w:rPr>
        <w:t xml:space="preserve"> W.R., from 220 Poplar Street to northeast of 78 Hawthorne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220 Poplar Street to 97  Hawthorne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78 Hawthorne Street to northeasterly.</w:t>
      </w:r>
      <w:r>
        <w:rPr>
          <w:color w:val="000000"/>
        </w:rPr>
        <w:tab/>
        <w:tab/>
      </w:r>
      <w:r>
        <w:rPr>
          <w:color w:val="000000"/>
          <w:lang w:val="en-US" w:eastAsia="en-US"/>
        </w:rPr>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Hebron Street,</w:t>
      </w:r>
      <w:r>
        <w:rPr>
          <w:color w:val="000000"/>
          <w:lang w:val="en-US" w:eastAsia="en-US"/>
        </w:rPr>
        <w:t xml:space="preserve"> Dor., H.P., from Currier Street to 83 Mariposa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83 Mariposa Street to Yuletide Road at 201 Hebron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Yuletide Road at 201 Hebron Street to approximately 200 feet northeast of Canaan Street and after an interval, from a point approximately 180 feet southwest of Messinger Street to Currier Street.</w:t>
      </w:r>
    </w:p>
    <w:p>
      <w:pPr>
        <w:pStyle w:val="Tab2"/>
        <w:rPr/>
      </w:pPr>
      <w:r>
        <w:rPr>
          <w:color w:val="000000"/>
        </w:rPr>
        <w:t>1 - 79, 2 - 78</w:t>
        <w:tab/>
        <w:t>18</w:t>
        <w:tab/>
        <w:t>3</w:t>
        <w:tab/>
        <w:t>5</w:t>
        <w:tab/>
        <w:t>7</w:t>
        <w:tab/>
        <w:t>02126</w:t>
      </w:r>
    </w:p>
    <w:p>
      <w:pPr>
        <w:pStyle w:val="Tab2"/>
        <w:rPr>
          <w:color w:val="000000"/>
        </w:rPr>
      </w:pPr>
      <w:r>
        <w:rPr>
          <w:color w:val="000000"/>
        </w:rPr>
        <w:t>82 - 184, 83 - 185</w:t>
        <w:tab/>
        <w:t>18</w:t>
        <w:tab/>
        <w:t>21</w:t>
        <w:tab/>
        <w:t>5</w:t>
        <w:tab/>
        <w:t>7</w:t>
        <w:tab/>
        <w:t>02126</w:t>
      </w:r>
    </w:p>
    <w:p>
      <w:pPr>
        <w:pStyle w:val="Tab2"/>
        <w:spacing w:before="0" w:after="120"/>
        <w:rPr/>
      </w:pPr>
      <w:r>
        <w:rPr>
          <w:color w:val="000000"/>
        </w:rPr>
        <w:t>192 - 284, 193 - 285</w:t>
        <w:tab/>
        <w:t>18</w:t>
        <w:tab/>
        <w:t>6</w:t>
        <w:tab/>
        <w:t>5</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Hecla Street,</w:t>
      </w:r>
      <w:r>
        <w:rPr>
          <w:color w:val="000000"/>
          <w:lang w:val="en-US" w:eastAsia="en-US"/>
        </w:rPr>
        <w:t xml:space="preserve"> Dor., Public way, from 68 Adams Street to 1283 Dorchester Avenue.</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Heldun Street,</w:t>
      </w:r>
      <w:r>
        <w:rPr>
          <w:color w:val="000000"/>
          <w:lang w:val="en-US" w:eastAsia="en-US"/>
        </w:rPr>
        <w:t xml:space="preserve"> W.R., Public way, from 75 Gardner Street to approximately 57 feet northeast of Long Terrace.</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Helen Street,</w:t>
      </w:r>
      <w:r>
        <w:rPr>
          <w:color w:val="000000"/>
          <w:lang w:val="en-US" w:eastAsia="en-US"/>
        </w:rPr>
        <w:t xml:space="preserve"> Dor., Public way, from 59 Bernard Street to 130B Talbot Avenue.</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Helena Road,</w:t>
      </w:r>
      <w:r>
        <w:rPr>
          <w:color w:val="000000"/>
          <w:lang w:val="en-US" w:eastAsia="en-US"/>
        </w:rPr>
        <w:t xml:space="preserve"> Dor., Public way, from 671 Adams Street to opposite 26 Burgoyne Street.</w:t>
        <w:tab/>
        <w:tab/>
        <w:t>16</w:t>
      </w:r>
      <w:r>
        <w:rPr>
          <w:color w:val="000000"/>
        </w:rPr>
        <w:tab/>
      </w:r>
      <w:r>
        <w:rPr>
          <w:color w:val="000000"/>
          <w:lang w:val="en-US" w:eastAsia="en-US"/>
        </w:rPr>
        <w:t>8</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Hemenway Street,</w:t>
      </w:r>
      <w:r>
        <w:rPr>
          <w:color w:val="000000"/>
          <w:lang w:val="en-US" w:eastAsia="en-US"/>
        </w:rPr>
        <w:t xml:space="preserve"> Rox., Public way, from 1130 Boylston Street to between 409 and 465 Huntington Avenue.</w:t>
      </w:r>
    </w:p>
    <w:p>
      <w:pPr>
        <w:pStyle w:val="Tab2"/>
        <w:rPr/>
      </w:pPr>
      <w:r>
        <w:rPr>
          <w:color w:val="000000"/>
        </w:rPr>
        <w:t>1 - 149, 70 - 110</w:t>
        <w:tab/>
        <w:t>4</w:t>
        <w:tab/>
        <w:t>7</w:t>
        <w:tab/>
        <w:t>8</w:t>
        <w:tab/>
        <w:t>10</w:t>
        <w:tab/>
        <w:t>02115</w:t>
      </w:r>
    </w:p>
    <w:p>
      <w:pPr>
        <w:pStyle w:val="Tab2"/>
        <w:rPr/>
      </w:pPr>
      <w:r>
        <w:rPr>
          <w:color w:val="000000"/>
        </w:rPr>
        <w:t>2 - 64</w:t>
        <w:tab/>
        <w:t>4</w:t>
        <w:tab/>
        <w:t>6</w:t>
        <w:tab/>
        <w:t>8</w:t>
        <w:tab/>
        <w:t>10</w:t>
        <w:tab/>
        <w:t>02115</w:t>
      </w:r>
    </w:p>
    <w:p>
      <w:pPr>
        <w:pStyle w:val="Tab2"/>
        <w:rPr/>
      </w:pPr>
      <w:r>
        <w:rPr>
          <w:color w:val="000000"/>
        </w:rPr>
        <w:t>114 - 198</w:t>
        <w:tab/>
        <w:t>4</w:t>
        <w:tab/>
        <w:t>8</w:t>
        <w:tab/>
        <w:t>7</w:t>
        <w:tab/>
        <w:t>10</w:t>
        <w:tab/>
        <w:t>02115</w:t>
      </w:r>
    </w:p>
    <w:p>
      <w:pPr>
        <w:pStyle w:val="Tab2"/>
        <w:spacing w:before="0" w:after="120"/>
        <w:rPr/>
      </w:pPr>
      <w:r>
        <w:rPr>
          <w:color w:val="000000"/>
        </w:rPr>
        <w:t>151 - 253, 204 - 246</w:t>
        <w:tab/>
        <w:t>4</w:t>
        <w:tab/>
        <w:t>9</w:t>
        <w:tab/>
        <w:t>7</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Hemenway Terrace,</w:t>
      </w:r>
      <w:r>
        <w:rPr>
          <w:color w:val="000000"/>
          <w:lang w:val="en-US" w:eastAsia="en-US"/>
        </w:rPr>
        <w:t xml:space="preserve"> Rox., Private way, from 143 Hemenway Street to northwesterly.</w:t>
        <w:tab/>
        <w:tab/>
        <w:t>4</w:t>
      </w:r>
      <w:r>
        <w:rPr>
          <w:color w:val="000000"/>
        </w:rPr>
        <w:tab/>
      </w:r>
      <w:r>
        <w:rPr>
          <w:color w:val="000000"/>
          <w:lang w:val="en-US" w:eastAsia="en-US"/>
        </w:rPr>
        <w:t>7</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Hemlock Road,</w:t>
      </w:r>
      <w:r>
        <w:rPr>
          <w:color w:val="000000"/>
          <w:lang w:val="en-US" w:eastAsia="en-US"/>
        </w:rPr>
        <w:t xml:space="preserve"> W.R., Public way, from opposite 51 Caledonian Avenue to 41 Gould Street.</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Hemman Street,</w:t>
      </w:r>
      <w:r>
        <w:rPr>
          <w:color w:val="000000"/>
          <w:lang w:val="en-US" w:eastAsia="en-US"/>
        </w:rPr>
        <w:t xml:space="preserve"> W.R., Public way, from near 25 Highfield Road to 230 Kittredge Street.</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Henchman Street,</w:t>
      </w:r>
      <w:r>
        <w:rPr>
          <w:color w:val="000000"/>
          <w:lang w:val="en-US" w:eastAsia="en-US"/>
        </w:rPr>
        <w:t xml:space="preserve"> B.P., Public way, from 35 Charter Street to 450 Commercial Street.</w:t>
        <w:tab/>
        <w:tab/>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Henderson Avenue,</w:t>
      </w:r>
      <w:r>
        <w:rPr>
          <w:color w:val="000000"/>
          <w:lang w:val="en-US" w:eastAsia="en-US"/>
        </w:rPr>
        <w:t xml:space="preserve"> S.B., Private way, from 496 East Sixth Street to northerly.</w:t>
        <w:tab/>
        <w:tab/>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Henderson Road,</w:t>
      </w:r>
      <w:r>
        <w:rPr>
          <w:color w:val="000000"/>
          <w:lang w:val="en-US" w:eastAsia="en-US"/>
        </w:rPr>
        <w:t xml:space="preserve"> Dor., Private way, from 780 Adams Street to northeast of Ross Rd.</w:t>
        <w:tab/>
        <w:tab/>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Hendry Street,</w:t>
      </w:r>
      <w:r>
        <w:rPr>
          <w:color w:val="000000"/>
          <w:lang w:val="en-US" w:eastAsia="en-US"/>
        </w:rPr>
        <w:t xml:space="preserve"> Dor., Public way, from 348 Bowdoin Street to approximately 114 feet northwest of 3 Clarkson Street.</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Henley Street,</w:t>
      </w:r>
      <w:r>
        <w:rPr>
          <w:color w:val="000000"/>
          <w:lang w:val="en-US" w:eastAsia="en-US"/>
        </w:rPr>
        <w:t xml:space="preserve"> Chsn., Public way, from near 27 Harvard Square to the junction of 30 Park Street and 34 Warren Street.</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Henrici Street,</w:t>
      </w:r>
      <w:r>
        <w:rPr>
          <w:color w:val="000000"/>
          <w:lang w:val="en-US" w:eastAsia="en-US"/>
        </w:rPr>
        <w:t xml:space="preserve"> Dor., Private way, from 59 West Selden Street to approximately 109 feet northwesterly.</w:t>
        <w:tab/>
        <w:tab/>
        <w:t>18</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Henry Street,</w:t>
      </w:r>
      <w:r>
        <w:rPr>
          <w:color w:val="000000"/>
          <w:lang w:val="en-US" w:eastAsia="en-US"/>
        </w:rPr>
        <w:t xml:space="preserve"> E.B., Public way, from 16 Maverick Square to 11 Paris Street.</w:t>
        <w:tab/>
        <w:tab/>
        <w:t>1</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Henry Sterling Square,</w:t>
      </w:r>
      <w:r>
        <w:rPr>
          <w:color w:val="000000"/>
          <w:lang w:val="en-US" w:eastAsia="en-US"/>
        </w:rPr>
        <w:t xml:space="preserve"> S.B., Private way, from General Lawrence J. Logan Way to Monsignor Denis F. O'Callaghan Way.</w:t>
        <w:tab/>
        <w:tab/>
        <w:t>7</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Henshaw Street,</w:t>
      </w:r>
      <w:r>
        <w:rPr>
          <w:color w:val="000000"/>
          <w:lang w:val="en-US" w:eastAsia="en-US"/>
        </w:rPr>
        <w:t xml:space="preserve"> Bri., Public way, from  Cambridge Street between Elko Street and Washington Street to 386 Market Street.</w:t>
        <w:tab/>
        <w:tab/>
        <w:t>22</w:t>
      </w:r>
      <w:r>
        <w:rPr>
          <w:color w:val="000000"/>
        </w:rPr>
        <w:tab/>
      </w:r>
      <w:r>
        <w:rPr>
          <w:color w:val="000000"/>
          <w:lang w:val="en-US" w:eastAsia="en-US"/>
        </w:rPr>
        <w:t>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Henshaw Terrace,</w:t>
      </w:r>
      <w:r>
        <w:rPr>
          <w:color w:val="000000"/>
          <w:lang w:val="en-US" w:eastAsia="en-US"/>
        </w:rPr>
        <w:t xml:space="preserve"> W.R., Private way, from 88 Corey Street to southwesterly.</w:t>
        <w:tab/>
        <w:tab/>
        <w:t>20</w:t>
      </w:r>
      <w:r>
        <w:rPr>
          <w:color w:val="000000"/>
        </w:rPr>
        <w:tab/>
      </w:r>
      <w:r>
        <w:rPr>
          <w:color w:val="000000"/>
          <w:lang w:val="en-US" w:eastAsia="en-US"/>
        </w:rPr>
        <w:t>18</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Herald Street,</w:t>
      </w:r>
      <w:r>
        <w:rPr>
          <w:color w:val="000000"/>
          <w:lang w:val="en-US" w:eastAsia="en-US"/>
        </w:rPr>
        <w:t xml:space="preserve"> B.P., Public way, from near 217 Albany Street to 400 Tremont Street.</w:t>
      </w:r>
    </w:p>
    <w:p>
      <w:pPr>
        <w:pStyle w:val="Tab2"/>
        <w:rPr/>
      </w:pPr>
      <w:r>
        <w:rPr>
          <w:color w:val="000000"/>
        </w:rPr>
        <w:t>36 - 69, 40 - 70</w:t>
        <w:tab/>
        <w:t>3</w:t>
        <w:tab/>
        <w:t>8</w:t>
        <w:tab/>
        <w:t>2</w:t>
        <w:tab/>
        <w:t>1</w:t>
        <w:tab/>
        <w:t>02118</w:t>
      </w:r>
    </w:p>
    <w:p>
      <w:pPr>
        <w:pStyle w:val="Tab2"/>
        <w:spacing w:before="0" w:after="120"/>
        <w:rPr/>
      </w:pPr>
      <w:r>
        <w:rPr>
          <w:color w:val="000000"/>
        </w:rPr>
        <w:t>87 - 157, 88 - 156</w:t>
        <w:tab/>
        <w:t>5</w:t>
        <w:tab/>
        <w:t>1</w:t>
        <w:tab/>
        <w:t>2</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Herbert Street,</w:t>
      </w:r>
      <w:r>
        <w:rPr>
          <w:color w:val="000000"/>
          <w:lang w:val="en-US" w:eastAsia="en-US"/>
        </w:rPr>
        <w:t xml:space="preserve"> Dor., Public way, from 536 Park Street to 39 West Tremlett Street.</w:t>
        <w:tab/>
        <w:tab/>
        <w:t>17</w:t>
      </w:r>
      <w:r>
        <w:rPr>
          <w:color w:val="000000"/>
        </w:rPr>
        <w:tab/>
      </w:r>
      <w:r>
        <w:rPr>
          <w:color w:val="000000"/>
          <w:lang w:val="en-US" w:eastAsia="en-US"/>
        </w:rPr>
        <w:t>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Herbert P. Shaughnessy Square,</w:t>
      </w:r>
      <w:r>
        <w:rPr>
          <w:color w:val="000000"/>
          <w:lang w:val="en-US" w:eastAsia="en-US"/>
        </w:rPr>
        <w:t xml:space="preserve"> Rox., at the junction of Walnut Avenue and Warren Street.</w:t>
        <w:tab/>
        <w:tab/>
        <w:t>12</w:t>
        <w:tab/>
        <w:t>2</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Herbertson Road,</w:t>
      </w:r>
      <w:r>
        <w:rPr>
          <w:color w:val="000000"/>
          <w:lang w:val="en-US" w:eastAsia="en-US"/>
        </w:rPr>
        <w:t xml:space="preserve"> W.R., Public way, from 19 Eldridge Road to 30 Northbourne Road.</w:t>
        <w:tab/>
        <w:tab/>
        <w:t>19</w:t>
        <w:tab/>
        <w:t>12</w:t>
        <w:tab/>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Hereford Street,</w:t>
      </w:r>
      <w:r>
        <w:rPr>
          <w:color w:val="000000"/>
          <w:lang w:val="en-US" w:eastAsia="en-US"/>
        </w:rPr>
        <w:t xml:space="preserve"> B.P., from Back Street to 941 Boylston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433 Beacon Street to 941 Boylston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448 Beacon Street to Back Street.</w:t>
      </w:r>
      <w:r>
        <w:rPr>
          <w:color w:val="000000"/>
        </w:rPr>
        <w:tab/>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Herman Street,</w:t>
      </w:r>
      <w:r>
        <w:rPr>
          <w:color w:val="000000"/>
          <w:lang w:val="en-US" w:eastAsia="en-US"/>
        </w:rPr>
        <w:t xml:space="preserve"> Rox., Private way, from 29 Circuit Street to opposite 57 Regent Street.</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Heron Street,</w:t>
      </w:r>
      <w:r>
        <w:rPr>
          <w:color w:val="000000"/>
          <w:lang w:val="en-US" w:eastAsia="en-US"/>
        </w:rPr>
        <w:t xml:space="preserve"> W.R., Private way, from 2 Eagle Street to 4907 Washington Street.</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Herrick Street,</w:t>
      </w:r>
      <w:r>
        <w:rPr>
          <w:color w:val="000000"/>
          <w:lang w:val="en-US" w:eastAsia="en-US"/>
        </w:rPr>
        <w:t xml:space="preserve"> Bri., Public way, from opposite 50 Hichborn Street to 97 North Beacon Street.</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Hesston Terrace,</w:t>
      </w:r>
      <w:r>
        <w:rPr>
          <w:color w:val="000000"/>
          <w:lang w:val="en-US" w:eastAsia="en-US"/>
        </w:rPr>
        <w:t xml:space="preserve"> Dor., Public way, from 69 Pleasant Street to approximately 244 feet southwesterly.</w:t>
        <w:tab/>
        <w:tab/>
        <w:t>13</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Hester Street,</w:t>
      </w:r>
      <w:r>
        <w:rPr>
          <w:color w:val="000000"/>
          <w:lang w:val="en-US" w:eastAsia="en-US"/>
        </w:rPr>
        <w:t xml:space="preserve"> Bri., Private way, from 38 Beechcroft Street to 47 Turner Street.</w:t>
        <w:tab/>
        <w:tab/>
        <w:t>22</w:t>
      </w:r>
      <w:r>
        <w:rPr>
          <w:color w:val="000000"/>
        </w:rPr>
        <w:tab/>
      </w:r>
      <w:r>
        <w:rPr>
          <w:color w:val="000000"/>
          <w:lang w:val="en-US" w:eastAsia="en-US"/>
        </w:rPr>
        <w:t>10</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Hestia Park</w:t>
      </w:r>
      <w:r>
        <w:rPr>
          <w:color w:val="000000"/>
          <w:lang w:val="en-US" w:eastAsia="en-US"/>
        </w:rPr>
        <w:t>, Rox., Private way, from 67 Walnut Avenue to northwesterly.</w:t>
        <w:tab/>
        <w:tab/>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Hewes Street,</w:t>
      </w:r>
      <w:r>
        <w:rPr>
          <w:color w:val="000000"/>
          <w:lang w:val="en-US" w:eastAsia="en-US"/>
        </w:rPr>
        <w:t xml:space="preserve"> Rox., Public way, from 120 Regent Street to opposite 24 Wakullah Street.</w:t>
        <w:tab/>
        <w:tab/>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Hewins Street,</w:t>
      </w:r>
      <w:r>
        <w:rPr>
          <w:color w:val="000000"/>
          <w:lang w:val="en-US" w:eastAsia="en-US"/>
        </w:rPr>
        <w:t xml:space="preserve"> Dor., Public way, from 47 Columbia Road to opposite 58 Erie Street.</w:t>
        <w:tab/>
        <w:tab/>
        <w:t>14</w:t>
      </w:r>
      <w:r>
        <w:rPr>
          <w:color w:val="000000"/>
        </w:rPr>
        <w:tab/>
      </w:r>
      <w:r>
        <w:rPr>
          <w:color w:val="000000"/>
          <w:lang w:val="en-US" w:eastAsia="en-US"/>
        </w:rPr>
        <w:t>6</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Hewlett Street,</w:t>
      </w:r>
      <w:r>
        <w:rPr>
          <w:color w:val="000000"/>
          <w:lang w:val="en-US" w:eastAsia="en-US"/>
        </w:rPr>
        <w:t xml:space="preserve"> W.R., Public way, from 1468 Centre Street to 6 Walter Street.</w:t>
        <w:tab/>
        <w:tab/>
        <w:t>20</w:t>
      </w:r>
      <w:r>
        <w:rPr>
          <w:color w:val="000000"/>
        </w:rPr>
        <w:tab/>
      </w:r>
      <w:r>
        <w:rPr>
          <w:color w:val="000000"/>
          <w:lang w:val="en-US" w:eastAsia="en-US"/>
        </w:rPr>
        <w:t>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Hiawatha Road,</w:t>
      </w:r>
      <w:r>
        <w:rPr>
          <w:color w:val="000000"/>
          <w:lang w:val="en-US" w:eastAsia="en-US"/>
        </w:rPr>
        <w:t xml:space="preserve"> Dor., Public way, from opposite 1372 Blue Hill Avenue to 50 Fottler Road.</w:t>
        <w:tab/>
        <w:tab/>
        <w:t>18</w:t>
        <w:tab/>
        <w:t>3</w:t>
        <w:tab/>
        <w:t>5</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Hichborn Street,</w:t>
      </w:r>
      <w:r>
        <w:rPr>
          <w:color w:val="000000"/>
          <w:lang w:val="en-US" w:eastAsia="en-US"/>
        </w:rPr>
        <w:t xml:space="preserve"> Bri., Public way, from 123 North Beacon Street to approximately 97 feet southeast of Arthur Street.</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Hickory Avenue,</w:t>
      </w:r>
      <w:r>
        <w:rPr>
          <w:color w:val="000000"/>
          <w:lang w:val="en-US" w:eastAsia="en-US"/>
        </w:rPr>
        <w:t xml:space="preserve"> Chsn., Private way, from 85 Ferrin Street to southeast of Ferrin Way.</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Higgins Street,</w:t>
      </w:r>
      <w:r>
        <w:rPr>
          <w:color w:val="000000"/>
          <w:lang w:val="en-US" w:eastAsia="en-US"/>
        </w:rPr>
        <w:t xml:space="preserve"> Bri., from 23 Allston Street to 222 Brighton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w:t>
      </w:r>
      <w:r>
        <w:rPr>
          <w:b/>
          <w:color w:val="000000"/>
          <w:lang w:val="en-US" w:eastAsia="en-US"/>
        </w:rPr>
        <w:t xml:space="preserve"> </w:t>
      </w:r>
      <w:r>
        <w:rPr>
          <w:color w:val="000000"/>
          <w:lang w:val="en-US" w:eastAsia="en-US"/>
        </w:rPr>
        <w:t>from 23 Allston Street to 222 Brighton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the end of the public way (near 27 Higgins Street) to Griggs Place.</w:t>
        <w:tab/>
        <w:tab/>
        <w:t>21</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Higginson Circle,</w:t>
      </w:r>
      <w:r>
        <w:rPr>
          <w:color w:val="000000"/>
          <w:lang w:val="en-US" w:eastAsia="en-US"/>
        </w:rPr>
        <w:t xml:space="preserve"> Rox., at the junction of Avenue Louis Pasteur, Fenway and Park Drive.</w:t>
        <w:tab/>
        <w:tab/>
        <w:t>4/21</w:t>
        <w:tab/>
        <w:t>1/10</w:t>
        <w:tab/>
        <w:t>8</w:t>
        <w:tab/>
        <w:t>10</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120" w:after="120"/>
        <w:rPr/>
      </w:pPr>
      <w:r>
        <w:rPr>
          <w:b/>
          <w:color w:val="000000"/>
          <w:sz w:val="24"/>
          <w:szCs w:val="24"/>
          <w:lang w:val="en-US" w:eastAsia="en-US"/>
        </w:rPr>
        <w:t>*</w:t>
      </w:r>
      <w:r>
        <w:rPr>
          <w:b/>
          <w:color w:val="000000"/>
          <w:lang w:val="en-US" w:eastAsia="en-US"/>
        </w:rPr>
        <w:t>High Road,</w:t>
      </w:r>
      <w:r>
        <w:rPr>
          <w:color w:val="000000"/>
          <w:lang w:val="en-US" w:eastAsia="en-US"/>
        </w:rPr>
        <w:t xml:space="preserve"> W.R., Private way, from 7 Cross Road to Fall Road opposite 19 Overlook Road.</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High Street,</w:t>
      </w:r>
      <w:r>
        <w:rPr>
          <w:color w:val="000000"/>
          <w:lang w:val="en-US" w:eastAsia="en-US"/>
        </w:rPr>
        <w:t xml:space="preserve"> B.P., Public way, from Atlantic Avenue opposite Rowe’s Wharf to opposite 125 Summer Street.</w:t>
      </w:r>
      <w:r>
        <w:rPr>
          <w:color w:val="000000"/>
        </w:rPr>
        <w:tab/>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High Street,</w:t>
      </w:r>
      <w:r>
        <w:rPr>
          <w:color w:val="000000"/>
          <w:lang w:val="en-US" w:eastAsia="en-US"/>
        </w:rPr>
        <w:t xml:space="preserve"> Chsn., Public way, from 36 Monument Square to between 21 and 27 Walker Street.</w:t>
      </w:r>
    </w:p>
    <w:p>
      <w:pPr>
        <w:pStyle w:val="Tab2"/>
        <w:rPr/>
      </w:pPr>
      <w:r>
        <w:rPr>
          <w:color w:val="000000"/>
        </w:rPr>
        <w:t>17 - 53, 24 - 54</w:t>
        <w:tab/>
        <w:t>2</w:t>
        <w:tab/>
        <w:t>3</w:t>
        <w:tab/>
        <w:t>1</w:t>
        <w:tab/>
        <w:t>1</w:t>
        <w:tab/>
        <w:t>02129</w:t>
      </w:r>
    </w:p>
    <w:p>
      <w:pPr>
        <w:pStyle w:val="Tab2"/>
        <w:rPr/>
      </w:pPr>
      <w:r>
        <w:rPr>
          <w:color w:val="000000"/>
        </w:rPr>
        <w:t>55 - 103A</w:t>
        <w:tab/>
        <w:t>2</w:t>
        <w:tab/>
        <w:t>5</w:t>
        <w:tab/>
        <w:t>1</w:t>
        <w:tab/>
        <w:t>1</w:t>
        <w:tab/>
        <w:t>02129</w:t>
      </w:r>
    </w:p>
    <w:p>
      <w:pPr>
        <w:pStyle w:val="Tab2"/>
        <w:rPr/>
      </w:pPr>
      <w:r>
        <w:rPr>
          <w:color w:val="000000"/>
        </w:rPr>
        <w:t>56 - 76</w:t>
        <w:tab/>
        <w:t>2</w:t>
        <w:tab/>
        <w:t>1</w:t>
        <w:tab/>
        <w:t>1</w:t>
        <w:tab/>
        <w:t>1</w:t>
        <w:tab/>
        <w:t>02129</w:t>
      </w:r>
    </w:p>
    <w:p>
      <w:pPr>
        <w:pStyle w:val="Tab2"/>
        <w:spacing w:before="0" w:after="120"/>
        <w:rPr/>
      </w:pPr>
      <w:r>
        <w:rPr>
          <w:color w:val="000000"/>
        </w:rPr>
        <w:t>80 - 142, 105 - 143</w:t>
        <w:tab/>
        <w:t>2</w:t>
        <w:tab/>
        <w:t>6</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High Street,</w:t>
      </w:r>
      <w:r>
        <w:rPr>
          <w:color w:val="000000"/>
          <w:lang w:val="en-US" w:eastAsia="en-US"/>
        </w:rPr>
        <w:t xml:space="preserve"> Dor., Public way, from 40 Church Street to 201 Hancock Street.</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Highcrest Road,</w:t>
      </w:r>
      <w:r>
        <w:rPr>
          <w:color w:val="000000"/>
          <w:lang w:val="en-US" w:eastAsia="en-US"/>
        </w:rPr>
        <w:t xml:space="preserve"> W.R., Private way, from Blue Ledge Drive to southeast of Blue Ledge Drive.</w:t>
        <w:tab/>
        <w:tab/>
        <w:t>18</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Highcrest Terrace,</w:t>
      </w:r>
      <w:r>
        <w:rPr>
          <w:color w:val="000000"/>
          <w:lang w:val="en-US" w:eastAsia="en-US"/>
        </w:rPr>
        <w:t xml:space="preserve"> W.R., Private way, from Highcrest Road to southeasterly.</w:t>
        <w:tab/>
        <w:tab/>
        <w:t>18</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Highfield Road,</w:t>
      </w:r>
      <w:r>
        <w:rPr>
          <w:color w:val="000000"/>
          <w:lang w:val="en-US" w:eastAsia="en-US"/>
        </w:rPr>
        <w:t xml:space="preserve"> W.R., Public way, from 92 Hemman Street to 215 Metropolitan Avenue.</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Highfield Terrace,</w:t>
      </w:r>
      <w:r>
        <w:rPr>
          <w:color w:val="000000"/>
          <w:lang w:val="en-US" w:eastAsia="en-US"/>
        </w:rPr>
        <w:t xml:space="preserve"> W.R., Private way, from 7 Highfield Road to approximately 156 feet northwesterly.</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Highgate Street,</w:t>
      </w:r>
      <w:r>
        <w:rPr>
          <w:color w:val="000000"/>
          <w:lang w:val="en-US" w:eastAsia="en-US"/>
        </w:rPr>
        <w:t xml:space="preserve"> Bri., Public way, from between 334 and 372 Cambridge Street to 14 Farrington Avenue.</w:t>
        <w:tab/>
        <w:tab/>
        <w:t>21</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Highland Avenue,</w:t>
      </w:r>
      <w:r>
        <w:rPr>
          <w:color w:val="000000"/>
          <w:lang w:val="en-US" w:eastAsia="en-US"/>
        </w:rPr>
        <w:t xml:space="preserve"> Rox., Public way, from 5 Alvah Kittredge Park to 26 Centre Street.</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Highland Street,</w:t>
      </w:r>
      <w:r>
        <w:rPr>
          <w:color w:val="000000"/>
          <w:lang w:val="en-US" w:eastAsia="en-US"/>
        </w:rPr>
        <w:t xml:space="preserve"> H.P., Public way, from 955 Metropolitan Avenue to 36 Williams Avenue.</w:t>
      </w:r>
    </w:p>
    <w:p>
      <w:pPr>
        <w:pStyle w:val="Tab2"/>
        <w:rPr/>
      </w:pPr>
      <w:r>
        <w:rPr>
          <w:color w:val="000000"/>
        </w:rPr>
        <w:t>1 - 9</w:t>
        <w:tab/>
        <w:t>18</w:t>
        <w:tab/>
        <w:t>17</w:t>
        <w:tab/>
        <w:t>5</w:t>
        <w:tab/>
        <w:t>8</w:t>
        <w:tab/>
        <w:t>02136</w:t>
      </w:r>
    </w:p>
    <w:p>
      <w:pPr>
        <w:pStyle w:val="Tab2"/>
        <w:spacing w:before="0" w:after="120"/>
        <w:rPr/>
      </w:pPr>
      <w:r>
        <w:rPr>
          <w:color w:val="000000"/>
        </w:rPr>
        <w:t>12 - 134, 15 - 131</w:t>
        <w:tab/>
        <w:t>18</w:t>
        <w:tab/>
        <w:t>16</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Highland Street,</w:t>
      </w:r>
      <w:r>
        <w:rPr>
          <w:color w:val="000000"/>
          <w:lang w:val="en-US" w:eastAsia="en-US"/>
        </w:rPr>
        <w:t xml:space="preserve"> Rox., Public way, from near 162 Centre Street to 48 John Eliot Square.</w:t>
      </w:r>
    </w:p>
    <w:p>
      <w:pPr>
        <w:pStyle w:val="Tab2"/>
        <w:rPr/>
      </w:pPr>
      <w:r>
        <w:rPr>
          <w:color w:val="000000"/>
        </w:rPr>
        <w:t>1 - 43, 2 - 70</w:t>
        <w:tab/>
        <w:t>9</w:t>
        <w:tab/>
        <w:t>5</w:t>
        <w:tab/>
        <w:t>7</w:t>
        <w:tab/>
        <w:t>10</w:t>
        <w:tab/>
        <w:t>02119</w:t>
      </w:r>
    </w:p>
    <w:p>
      <w:pPr>
        <w:pStyle w:val="Tab2"/>
        <w:rPr/>
      </w:pPr>
      <w:r>
        <w:rPr>
          <w:color w:val="000000"/>
        </w:rPr>
        <w:t>59 - 307, 260 - 308</w:t>
        <w:tab/>
        <w:t>11</w:t>
        <w:tab/>
        <w:t>1</w:t>
        <w:tab/>
        <w:t>7</w:t>
        <w:tab/>
        <w:t>10</w:t>
        <w:tab/>
        <w:t>02119</w:t>
      </w:r>
    </w:p>
    <w:p>
      <w:pPr>
        <w:pStyle w:val="Tab2"/>
        <w:spacing w:before="0" w:after="120"/>
        <w:rPr/>
      </w:pPr>
      <w:r>
        <w:rPr>
          <w:color w:val="000000"/>
        </w:rPr>
        <w:t>72 - 254</w:t>
        <w:tab/>
        <w:t>11</w:t>
        <w:tab/>
        <w:t>2</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Highland Terrace,</w:t>
      </w:r>
      <w:r>
        <w:rPr>
          <w:color w:val="000000"/>
          <w:lang w:val="en-US" w:eastAsia="en-US"/>
        </w:rPr>
        <w:t xml:space="preserve"> Rox., Private way, from 24 Highland Avenue to southwesterly.</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Highland Park Avenue,</w:t>
      </w:r>
      <w:r>
        <w:rPr>
          <w:color w:val="000000"/>
          <w:lang w:val="en-US" w:eastAsia="en-US"/>
        </w:rPr>
        <w:t xml:space="preserve"> Rox., Public way, from 87 Fort Avenue to opposite 17 Highland Park Street.</w:t>
        <w:tab/>
        <w:tab/>
        <w:t>11</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Highland Park Street,</w:t>
      </w:r>
      <w:r>
        <w:rPr>
          <w:color w:val="000000"/>
          <w:lang w:val="en-US" w:eastAsia="en-US"/>
        </w:rPr>
        <w:t xml:space="preserve"> Rox., from 14 Cedar Park to 31 Fort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31 Fort Avenue to 38 Highland Park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color w:val="000000"/>
          <w:lang w:val="en-US" w:eastAsia="en-US"/>
        </w:rPr>
        <w:t>Private way, from 38 Highland Park Avenue to 14 Cedar Park.</w:t>
      </w:r>
      <w:r>
        <w:rPr>
          <w:color w:val="000000"/>
        </w:rPr>
        <w:tab/>
        <w:tab/>
      </w:r>
      <w:r>
        <w:rPr>
          <w:color w:val="000000"/>
          <w:lang w:val="en-US" w:eastAsia="en-US"/>
        </w:rPr>
        <w:t>11</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High Rock Way</w:t>
      </w:r>
      <w:r>
        <w:rPr>
          <w:color w:val="000000"/>
          <w:lang w:val="en-US" w:eastAsia="en-US"/>
        </w:rPr>
        <w:t>, Bri., Public way, from 44 Gordon Street to 42 Imrie Road.</w:t>
      </w:r>
    </w:p>
    <w:p>
      <w:pPr>
        <w:pStyle w:val="Tab2"/>
        <w:rPr>
          <w:color w:val="000000"/>
        </w:rPr>
      </w:pPr>
      <w:r>
        <w:rPr>
          <w:color w:val="000000"/>
        </w:rPr>
        <w:t>Odd</w:t>
        <w:tab/>
        <w:t>21</w:t>
        <w:tab/>
        <w:t>6</w:t>
        <w:tab/>
        <w:t>9</w:t>
        <w:tab/>
        <w:t>4</w:t>
        <w:tab/>
        <w:t>02134</w:t>
      </w:r>
    </w:p>
    <w:p>
      <w:pPr>
        <w:pStyle w:val="Tab2"/>
        <w:spacing w:before="0" w:after="120"/>
        <w:rPr>
          <w:color w:val="000000"/>
        </w:rPr>
      </w:pPr>
      <w:r>
        <w:rPr>
          <w:color w:val="000000"/>
        </w:rPr>
        <w:t>Even</w:t>
        <w:tab/>
        <w:t>21</w:t>
        <w:tab/>
        <w:t>7</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High View Avenue,</w:t>
      </w:r>
      <w:r>
        <w:rPr>
          <w:color w:val="000000"/>
          <w:lang w:val="en-US" w:eastAsia="en-US"/>
        </w:rPr>
        <w:t xml:space="preserve"> W.R., from 4995 Washington Street to northwest of Cowan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4995 Washington Street to approximately 565 feet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lang w:val="en-US" w:eastAsia="en-US"/>
        </w:rPr>
        <w:t>*</w:t>
      </w:r>
      <w:r>
        <w:rPr>
          <w:color w:val="000000"/>
          <w:lang w:val="en-US" w:eastAsia="en-US"/>
        </w:rPr>
        <w:t>Private way, from the end of the public way to northwest of Cowan Avenue.</w:t>
      </w:r>
    </w:p>
    <w:p>
      <w:pPr>
        <w:pStyle w:val="Tab2"/>
        <w:rPr>
          <w:color w:val="000000"/>
        </w:rPr>
      </w:pPr>
      <w:r>
        <w:rPr>
          <w:color w:val="000000"/>
        </w:rPr>
        <w:t>Odd</w:t>
        <w:tab/>
        <w:t>20</w:t>
        <w:tab/>
        <w:t>10</w:t>
        <w:tab/>
        <w:t>6</w:t>
        <w:tab/>
        <w:t>6</w:t>
        <w:tab/>
        <w:t>02132</w:t>
      </w:r>
    </w:p>
    <w:p>
      <w:pPr>
        <w:pStyle w:val="Tab2"/>
        <w:rPr>
          <w:color w:val="000000"/>
        </w:rPr>
      </w:pPr>
      <w:r>
        <w:rPr>
          <w:color w:val="000000"/>
        </w:rPr>
        <w:t>Even</w:t>
        <w:tab/>
        <w:t>20</w:t>
        <w:tab/>
        <w:t>3</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Hilary Street,</w:t>
      </w:r>
      <w:r>
        <w:rPr>
          <w:color w:val="000000"/>
          <w:lang w:val="en-US" w:eastAsia="en-US"/>
        </w:rPr>
        <w:t xml:space="preserve"> Chsn., Private way, from 26 Cedar Street to 29 Cross Street.</w:t>
        <w:tab/>
        <w:tab/>
        <w:t>2</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Hilburn Place,</w:t>
      </w:r>
      <w:r>
        <w:rPr>
          <w:color w:val="000000"/>
          <w:lang w:val="en-US" w:eastAsia="en-US"/>
        </w:rPr>
        <w:t xml:space="preserve"> W.R., Private way, from 320 Poplar Street to northeasterly.</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Hilburn Street,</w:t>
      </w:r>
      <w:r>
        <w:rPr>
          <w:color w:val="000000"/>
          <w:lang w:val="en-US" w:eastAsia="en-US"/>
        </w:rPr>
        <w:t xml:space="preserve"> W.R., Public way, from 220 Metropolitan Avenue to 309 Poplar Street.</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Hildreth Street,</w:t>
      </w:r>
      <w:r>
        <w:rPr>
          <w:color w:val="000000"/>
          <w:lang w:val="en-US" w:eastAsia="en-US"/>
        </w:rPr>
        <w:t xml:space="preserve"> Dor., Public way, from 20 Wildwood Street to approximately 384 feet southeasterly.</w:t>
        <w:tab/>
        <w:tab/>
        <w:t>14</w:t>
      </w:r>
      <w:r>
        <w:rPr>
          <w:color w:val="000000"/>
        </w:rPr>
        <w:tab/>
      </w:r>
      <w:r>
        <w:rPr>
          <w:color w:val="000000"/>
          <w:lang w:val="en-US" w:eastAsia="en-US"/>
        </w:rPr>
        <w:t>5</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Hill Street,</w:t>
      </w:r>
      <w:r>
        <w:rPr>
          <w:color w:val="000000"/>
          <w:lang w:val="en-US" w:eastAsia="en-US"/>
        </w:rPr>
        <w:t xml:space="preserve"> Chsn., Public way, from opposite 31 Cook Street to 27 Sackville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street, is a dead end street at the Sackville Street end.</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Hillcrest Street,</w:t>
      </w:r>
      <w:r>
        <w:rPr>
          <w:color w:val="000000"/>
          <w:lang w:val="en-US" w:eastAsia="en-US"/>
        </w:rPr>
        <w:t xml:space="preserve"> W.R., Public way, from 30 Elgin Street to 39 Temple Street.</w:t>
      </w:r>
      <w:r>
        <w:rPr>
          <w:color w:val="000000"/>
        </w:rPr>
        <w:tab/>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Hillcroft Road,</w:t>
      </w:r>
      <w:r>
        <w:rPr>
          <w:color w:val="000000"/>
          <w:lang w:val="en-US" w:eastAsia="en-US"/>
        </w:rPr>
        <w:t xml:space="preserve"> W.R., Public way, from 925 Centre Street to approximately 706 feet northwesterly and southwesterly.</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Hillis Road,</w:t>
      </w:r>
      <w:r>
        <w:rPr>
          <w:color w:val="000000"/>
          <w:lang w:val="en-US" w:eastAsia="en-US"/>
        </w:rPr>
        <w:t xml:space="preserve"> H.P., Public way, from 1503 River Street to approximately 220 feet southwest of 26 Church Street.</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Hillock Street,</w:t>
      </w:r>
      <w:r>
        <w:rPr>
          <w:color w:val="000000"/>
          <w:lang w:val="en-US" w:eastAsia="en-US"/>
        </w:rPr>
        <w:t xml:space="preserve"> W.R., Public way, from 347 Cornell Street to 105 Walworth Street.</w:t>
      </w:r>
    </w:p>
    <w:p>
      <w:pPr>
        <w:pStyle w:val="Tab2"/>
        <w:rPr/>
      </w:pPr>
      <w:r>
        <w:rPr>
          <w:color w:val="000000"/>
        </w:rPr>
        <w:t>2 - 34</w:t>
        <w:tab/>
        <w:t>20</w:t>
        <w:tab/>
        <w:t>9</w:t>
        <w:tab/>
        <w:t>5</w:t>
        <w:tab/>
        <w:t>6</w:t>
        <w:tab/>
        <w:t>02131</w:t>
      </w:r>
    </w:p>
    <w:p>
      <w:pPr>
        <w:pStyle w:val="Tab2"/>
        <w:rPr/>
      </w:pPr>
      <w:r>
        <w:rPr>
          <w:color w:val="000000"/>
        </w:rPr>
        <w:t>11 - 35</w:t>
        <w:tab/>
        <w:t>20</w:t>
        <w:tab/>
        <w:t>2</w:t>
        <w:tab/>
        <w:t>5</w:t>
        <w:tab/>
        <w:t>6</w:t>
        <w:tab/>
        <w:t>02131</w:t>
      </w:r>
    </w:p>
    <w:p>
      <w:pPr>
        <w:pStyle w:val="Tab2"/>
        <w:spacing w:before="0" w:after="120"/>
        <w:rPr/>
      </w:pPr>
      <w:r>
        <w:rPr>
          <w:color w:val="000000"/>
        </w:rPr>
        <w:t>38 - 68, 43 - 67</w:t>
        <w:tab/>
        <w:t>20</w:t>
        <w:tab/>
        <w:t>8</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Hillsboro Road,</w:t>
      </w:r>
      <w:r>
        <w:rPr>
          <w:color w:val="000000"/>
          <w:lang w:val="en-US" w:eastAsia="en-US"/>
        </w:rPr>
        <w:t xml:space="preserve"> Dor., Public way, from 119 Hazleton Street to opposite 145 Ormond Street.</w:t>
      </w:r>
    </w:p>
    <w:p>
      <w:pPr>
        <w:pStyle w:val="Tab2"/>
        <w:rPr>
          <w:color w:val="000000"/>
        </w:rPr>
      </w:pPr>
      <w:r>
        <w:rPr>
          <w:color w:val="000000"/>
        </w:rPr>
        <w:t>1 - 15, 2 - 16</w:t>
        <w:tab/>
        <w:t>14</w:t>
        <w:tab/>
        <w:t>8</w:t>
        <w:tab/>
        <w:t>4</w:t>
        <w:tab/>
        <w:t>7</w:t>
        <w:tab/>
        <w:t>02126</w:t>
      </w:r>
    </w:p>
    <w:p>
      <w:pPr>
        <w:pStyle w:val="Tab2"/>
        <w:spacing w:before="0" w:after="120"/>
        <w:rPr/>
      </w:pPr>
      <w:r>
        <w:rPr>
          <w:color w:val="000000"/>
        </w:rPr>
        <w:t>19 - 69, 20 - 70</w:t>
        <w:tab/>
        <w:t>14</w:t>
        <w:tab/>
        <w:t>14</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Hillsboro Street,</w:t>
      </w:r>
      <w:r>
        <w:rPr>
          <w:color w:val="000000"/>
          <w:lang w:val="en-US" w:eastAsia="en-US"/>
        </w:rPr>
        <w:t xml:space="preserve"> Dor., Private way, from Beckwith Street at 9 Harrow Street to approximately 156 feet northwest of 19 Groom Street.</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Hillsdale Street,</w:t>
      </w:r>
      <w:r>
        <w:rPr>
          <w:color w:val="000000"/>
          <w:lang w:val="en-US" w:eastAsia="en-US"/>
        </w:rPr>
        <w:t xml:space="preserve"> Dor., Public way, from near 973 Adams Street to approximately 490 feet northwest of 5 Richview Street.</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Hillside Avenue,</w:t>
      </w:r>
      <w:r>
        <w:rPr>
          <w:color w:val="000000"/>
          <w:lang w:val="en-US" w:eastAsia="en-US"/>
        </w:rPr>
        <w:t xml:space="preserve"> W.R., Private way, from 26 Crandall Street and 29 Hillview Avenue to 221 Poplar Street.</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Hillside Avenue,</w:t>
      </w:r>
      <w:r>
        <w:rPr>
          <w:color w:val="000000"/>
          <w:lang w:val="en-US" w:eastAsia="en-US"/>
        </w:rPr>
        <w:t xml:space="preserve"> W.R., Private way, from 81 Wenham Street to southeasterly.</w:t>
        <w:tab/>
        <w:tab/>
        <w:t>19</w:t>
        <w:tab/>
        <w:t>7</w:t>
        <w:tab/>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Hillside Street,</w:t>
      </w:r>
      <w:r>
        <w:rPr>
          <w:color w:val="000000"/>
          <w:lang w:val="en-US" w:eastAsia="en-US"/>
        </w:rPr>
        <w:t xml:space="preserve"> Rox., Public way, from 789 Parker Street to 22 Parker Hill Avenue.</w:t>
      </w:r>
    </w:p>
    <w:p>
      <w:pPr>
        <w:pStyle w:val="Tab2"/>
        <w:rPr/>
      </w:pPr>
      <w:r>
        <w:rPr>
          <w:color w:val="000000"/>
        </w:rPr>
        <w:t>1 - 67, 2 - 140</w:t>
        <w:tab/>
        <w:t>10</w:t>
        <w:tab/>
        <w:t>5</w:t>
        <w:tab/>
        <w:t>8</w:t>
        <w:tab/>
        <w:t>10</w:t>
        <w:tab/>
        <w:t>02120</w:t>
      </w:r>
    </w:p>
    <w:p>
      <w:pPr>
        <w:pStyle w:val="Tab2"/>
        <w:rPr/>
      </w:pPr>
      <w:r>
        <w:rPr>
          <w:color w:val="000000"/>
        </w:rPr>
        <w:t>69 - 151</w:t>
        <w:tab/>
        <w:t>10</w:t>
        <w:tab/>
        <w:t>3</w:t>
        <w:tab/>
        <w:t>8</w:t>
        <w:tab/>
        <w:t>10</w:t>
        <w:tab/>
        <w:t>02120</w:t>
      </w:r>
    </w:p>
    <w:p>
      <w:pPr>
        <w:pStyle w:val="Tab2"/>
        <w:spacing w:before="0" w:after="120"/>
        <w:rPr/>
      </w:pPr>
      <w:r>
        <w:rPr>
          <w:color w:val="000000"/>
        </w:rPr>
        <w:t>144 - 210, 155 - 209</w:t>
        <w:tab/>
        <w:t>10</w:t>
        <w:tab/>
        <w:t>4</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Hill Top Street,</w:t>
      </w:r>
      <w:r>
        <w:rPr>
          <w:color w:val="000000"/>
          <w:lang w:val="en-US" w:eastAsia="en-US"/>
        </w:rPr>
        <w:t xml:space="preserve"> Dor., Public way, from 132 Granite Avenue to Hallet Street at Hallet-Davis Street at Hallet Square.</w:t>
        <w:tab/>
        <w:tab/>
        <w:t>16</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Hillview Avenue,</w:t>
      </w:r>
      <w:r>
        <w:rPr>
          <w:color w:val="000000"/>
          <w:lang w:val="en-US" w:eastAsia="en-US"/>
        </w:rPr>
        <w:t xml:space="preserve"> W.R., Public way, from 26 Crandall Street at Hillside Avenue to opposite 49 Whitford Street.</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Hilton Street,</w:t>
      </w:r>
      <w:r>
        <w:rPr>
          <w:color w:val="000000"/>
          <w:lang w:val="en-US" w:eastAsia="en-US"/>
        </w:rPr>
        <w:t xml:space="preserve"> H.P., Public way, from 112 Arlington Street to 111 West Street.</w:t>
        <w:tab/>
        <w:tab/>
        <w:t>18</w:t>
      </w:r>
      <w:r>
        <w:rPr>
          <w:color w:val="000000"/>
        </w:rPr>
        <w:tab/>
      </w:r>
      <w:r>
        <w:rPr>
          <w:color w:val="000000"/>
          <w:lang w:val="en-US" w:eastAsia="en-US"/>
        </w:rPr>
        <w:t>14</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Hilton Terrace,</w:t>
      </w:r>
      <w:r>
        <w:rPr>
          <w:color w:val="000000"/>
          <w:lang w:val="en-US" w:eastAsia="en-US"/>
        </w:rPr>
        <w:t xml:space="preserve"> Rox., Private way, from Walnut Avenue to northwesterly.</w:t>
        <w:tab/>
        <w:tab/>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Hinckley Street,</w:t>
      </w:r>
      <w:r>
        <w:rPr>
          <w:color w:val="000000"/>
          <w:lang w:val="en-US" w:eastAsia="en-US"/>
        </w:rPr>
        <w:t xml:space="preserve"> Dor., Public way, from opposite 11 Bakersfield Street to 19 Pleasant Street.</w:t>
        <w:tab/>
        <w:tab/>
        <w:t>13</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Hobart Street,</w:t>
      </w:r>
      <w:r>
        <w:rPr>
          <w:color w:val="000000"/>
          <w:lang w:val="en-US" w:eastAsia="en-US"/>
        </w:rPr>
        <w:t xml:space="preserve"> Bri., Public way, from 56 Brooks Street to 16 Falkland Street.</w:t>
      </w:r>
    </w:p>
    <w:p>
      <w:pPr>
        <w:pStyle w:val="Tab2"/>
        <w:rPr/>
      </w:pPr>
      <w:r>
        <w:rPr>
          <w:color w:val="000000"/>
        </w:rPr>
        <w:t>17 - 93, 18 - 86</w:t>
        <w:tab/>
        <w:t>22</w:t>
        <w:tab/>
        <w:t>11</w:t>
        <w:tab/>
        <w:t>9</w:t>
        <w:tab/>
        <w:t>4</w:t>
        <w:tab/>
        <w:t>02135</w:t>
      </w:r>
    </w:p>
    <w:p>
      <w:pPr>
        <w:pStyle w:val="Tab2"/>
        <w:spacing w:before="0" w:after="120"/>
        <w:rPr/>
      </w:pPr>
      <w:r>
        <w:rPr>
          <w:color w:val="000000"/>
        </w:rPr>
        <w:t>88 - 100</w:t>
        <w:tab/>
        <w:t>22</w:t>
        <w:tab/>
        <w:t>7</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Hobson Square,</w:t>
      </w:r>
      <w:r>
        <w:rPr>
          <w:color w:val="000000"/>
          <w:lang w:val="en-US" w:eastAsia="en-US"/>
        </w:rPr>
        <w:t xml:space="preserve"> Dor., at the junction of Milton Avenue and Woodrow Avenue.</w:t>
        <w:tab/>
        <w:tab/>
        <w:t>17</w:t>
        <w:tab/>
        <w:t>5/7</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Hobson Street,</w:t>
      </w:r>
      <w:r>
        <w:rPr>
          <w:color w:val="000000"/>
          <w:lang w:val="en-US" w:eastAsia="en-US"/>
        </w:rPr>
        <w:t xml:space="preserve"> Bri., Public way, from 297 Faneuil Street to 77 Hobart Street.</w:t>
      </w:r>
    </w:p>
    <w:p>
      <w:pPr>
        <w:pStyle w:val="Tab2"/>
        <w:rPr/>
      </w:pPr>
      <w:r>
        <w:rPr>
          <w:color w:val="000000"/>
        </w:rPr>
        <w:t>1 - 55</w:t>
        <w:tab/>
        <w:t>22</w:t>
        <w:tab/>
        <w:t>10</w:t>
        <w:tab/>
        <w:t>9</w:t>
        <w:tab/>
        <w:t>4</w:t>
        <w:tab/>
        <w:t>02135</w:t>
      </w:r>
    </w:p>
    <w:p>
      <w:pPr>
        <w:pStyle w:val="Tab2"/>
        <w:rPr/>
      </w:pPr>
      <w:r>
        <w:rPr>
          <w:color w:val="000000"/>
        </w:rPr>
        <w:t>2 - 76</w:t>
        <w:tab/>
        <w:t>22</w:t>
        <w:tab/>
        <w:t>7</w:t>
        <w:tab/>
        <w:t>9</w:t>
        <w:tab/>
        <w:t>4</w:t>
        <w:tab/>
        <w:t>02135</w:t>
      </w:r>
    </w:p>
    <w:p>
      <w:pPr>
        <w:pStyle w:val="Tab2"/>
        <w:spacing w:before="0" w:after="120"/>
        <w:rPr/>
      </w:pPr>
      <w:r>
        <w:rPr>
          <w:color w:val="000000"/>
        </w:rPr>
        <w:t>59 - 77</w:t>
        <w:tab/>
        <w:t>22</w:t>
        <w:tab/>
        <w:t>11</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Hobson Street,</w:t>
      </w:r>
      <w:r>
        <w:rPr>
          <w:color w:val="000000"/>
          <w:lang w:val="en-US" w:eastAsia="en-US"/>
        </w:rPr>
        <w:t xml:space="preserve"> W.R., Private way, from 762 West Roxbury Parkway to northeasterly.</w:t>
        <w:tab/>
        <w:tab/>
        <w:t>20</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Hodgdon Terrace,</w:t>
      </w:r>
      <w:r>
        <w:rPr>
          <w:color w:val="000000"/>
          <w:lang w:val="en-US" w:eastAsia="en-US"/>
        </w:rPr>
        <w:t xml:space="preserve"> W.R., from 12 Garth Road to 8 Midvale 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8 Midvale Road to approximately 235 feet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12 Garth Road.</w:t>
        <w:tab/>
        <w:tab/>
        <w:t>20</w:t>
      </w:r>
      <w:r>
        <w:rPr>
          <w:color w:val="000000"/>
        </w:rPr>
        <w:tab/>
      </w:r>
      <w:r>
        <w:rPr>
          <w:color w:val="000000"/>
          <w:lang w:val="en-US" w:eastAsia="en-US"/>
        </w:rPr>
        <w:t>18</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Hoffman Street,</w:t>
      </w:r>
      <w:r>
        <w:rPr>
          <w:color w:val="000000"/>
          <w:lang w:val="en-US" w:eastAsia="en-US"/>
        </w:rPr>
        <w:t xml:space="preserve"> Rox., Public way, from 46 Chestnut Avenue to 83 Lamartine Street.</w:t>
        <w:tab/>
        <w:tab/>
        <w:t>10</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Holborn Park</w:t>
      </w:r>
      <w:r>
        <w:rPr>
          <w:color w:val="000000"/>
          <w:lang w:val="en-US" w:eastAsia="en-US"/>
        </w:rPr>
        <w:t>, Rox., Private way, from opposite 25 Holborn Street to northeasterly.</w:t>
        <w:tab/>
        <w:tab/>
        <w:t>12</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Holborn Street,</w:t>
      </w:r>
      <w:r>
        <w:rPr>
          <w:color w:val="000000"/>
          <w:lang w:val="en-US" w:eastAsia="en-US"/>
        </w:rPr>
        <w:t xml:space="preserve"> Rox., Public way, from 315 Blue Hill Avenue to 468 Warren Street.</w:t>
        <w:tab/>
        <w:tab/>
        <w:t>12</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Holbrook Avenue,</w:t>
      </w:r>
      <w:r>
        <w:rPr>
          <w:color w:val="000000"/>
          <w:lang w:val="en-US" w:eastAsia="en-US"/>
        </w:rPr>
        <w:t xml:space="preserve"> Dor., Private way, from 398 Neponset Avenue to northeasterly.</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Holbrook Street,</w:t>
      </w:r>
      <w:r>
        <w:rPr>
          <w:color w:val="000000"/>
          <w:lang w:val="en-US" w:eastAsia="en-US"/>
        </w:rPr>
        <w:t xml:space="preserve"> W.R., Public way, from 793 Centre Street to opposite 1 Dane Street.</w:t>
        <w:tab/>
        <w:tab/>
        <w:t>19</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Holden Court,</w:t>
      </w:r>
      <w:r>
        <w:rPr>
          <w:color w:val="000000"/>
          <w:lang w:val="en-US" w:eastAsia="en-US"/>
        </w:rPr>
        <w:t xml:space="preserve"> B.P., Private way, from 402 Commercial to southwesterly.</w:t>
        <w:tab/>
        <w:tab/>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Holden Row</w:t>
      </w:r>
      <w:r>
        <w:rPr>
          <w:color w:val="000000"/>
          <w:lang w:val="en-US" w:eastAsia="en-US"/>
        </w:rPr>
        <w:t>, Chsn., Private way, from Salem Hill Court to Wesley Street.</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Holden Street,</w:t>
      </w:r>
      <w:r>
        <w:rPr>
          <w:color w:val="000000"/>
          <w:lang w:val="en-US" w:eastAsia="en-US"/>
        </w:rPr>
        <w:t xml:space="preserve"> Dor., Public way, from opposite 48 Belden Street to 644 Columbia Road.</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Holiday Street,</w:t>
      </w:r>
      <w:r>
        <w:rPr>
          <w:color w:val="000000"/>
          <w:lang w:val="en-US" w:eastAsia="en-US"/>
        </w:rPr>
        <w:t xml:space="preserve"> Dor., Public way, from 85 Bowdoin Street to 67 Topliff Street.</w:t>
        <w:tab/>
        <w:tab/>
        <w:t>15</w:t>
        <w:tab/>
        <w:t>5</w:t>
        <w:tab/>
        <w:t>4</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Hollander Street,</w:t>
      </w:r>
      <w:r>
        <w:rPr>
          <w:color w:val="000000"/>
          <w:lang w:val="en-US" w:eastAsia="en-US"/>
        </w:rPr>
        <w:t xml:space="preserve"> Rox., Public way, from 151 Crawford Street to Holworthy Street.</w:t>
      </w:r>
    </w:p>
    <w:p>
      <w:pPr>
        <w:pStyle w:val="Tab2"/>
        <w:rPr/>
      </w:pPr>
      <w:r>
        <w:rPr>
          <w:color w:val="000000"/>
        </w:rPr>
        <w:t>1 - 45, 2 - 48</w:t>
        <w:tab/>
        <w:t>12</w:t>
        <w:tab/>
        <w:t>2</w:t>
        <w:tab/>
        <w:t>7</w:t>
        <w:tab/>
        <w:t>10</w:t>
        <w:tab/>
        <w:t>02121</w:t>
      </w:r>
    </w:p>
    <w:p>
      <w:pPr>
        <w:pStyle w:val="Tab2"/>
        <w:spacing w:before="0" w:after="120"/>
        <w:rPr/>
      </w:pPr>
      <w:r>
        <w:rPr>
          <w:color w:val="000000"/>
        </w:rPr>
        <w:t>49 - 69, 52 - 66</w:t>
        <w:tab/>
        <w:t>12</w:t>
        <w:tab/>
        <w:t>8</w:t>
        <w:tab/>
        <w:t>7</w:t>
        <w:tab/>
        <w:t>10</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Hollingsworth Street,</w:t>
      </w:r>
      <w:r>
        <w:rPr>
          <w:color w:val="000000"/>
          <w:lang w:val="en-US" w:eastAsia="en-US"/>
        </w:rPr>
        <w:t xml:space="preserve"> Dor., H.P., from 821 Cummins Highway to approximately 86 feet southwest of 30 Caton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821 Cummins Highway to 30 Caton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30 Caton Street to approximately 86 feet southwesterly.</w:t>
      </w:r>
    </w:p>
    <w:p>
      <w:pPr>
        <w:pStyle w:val="Tab2"/>
        <w:rPr/>
      </w:pPr>
      <w:r>
        <w:rPr>
          <w:color w:val="000000"/>
        </w:rPr>
        <w:t>1 - 119, 2 - 120</w:t>
        <w:tab/>
        <w:t>18</w:t>
        <w:tab/>
        <w:t>4</w:t>
        <w:tab/>
        <w:t>4</w:t>
        <w:tab/>
        <w:t>8</w:t>
        <w:tab/>
        <w:t>02126</w:t>
      </w:r>
    </w:p>
    <w:p>
      <w:pPr>
        <w:pStyle w:val="Tab2"/>
        <w:spacing w:before="0" w:after="120"/>
        <w:rPr/>
      </w:pPr>
      <w:r>
        <w:rPr>
          <w:color w:val="000000"/>
        </w:rPr>
        <w:t>121 - 161, 128 - 162</w:t>
        <w:tab/>
        <w:t>18</w:t>
        <w:tab/>
        <w:t>5</w:t>
        <w:tab/>
        <w:t>5</w:t>
        <w:tab/>
        <w:t>8</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Hollis Place,</w:t>
      </w:r>
      <w:r>
        <w:rPr>
          <w:color w:val="000000"/>
          <w:lang w:val="en-US" w:eastAsia="en-US"/>
        </w:rPr>
        <w:t xml:space="preserve"> Bri., Private way, from 38 Allston Street to southeasterly.</w:t>
        <w:tab/>
        <w:tab/>
        <w:t>21</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Holly Road,</w:t>
      </w:r>
      <w:r>
        <w:rPr>
          <w:color w:val="000000"/>
          <w:lang w:val="en-US" w:eastAsia="en-US"/>
        </w:rPr>
        <w:t xml:space="preserve"> W.R., Public way, from 46 Jewett Street to approximately 330 feet southeasterly.</w:t>
        <w:tab/>
        <w:tab/>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Hollywood Road,</w:t>
      </w:r>
      <w:r>
        <w:rPr>
          <w:color w:val="000000"/>
          <w:lang w:val="en-US" w:eastAsia="en-US"/>
        </w:rPr>
        <w:t xml:space="preserve"> W.R., Public way, from opposite 93 Willowdean Avenue to the Boston and Brookline Boundary Line at 208 Church Street.</w:t>
        <w:tab/>
        <w:tab/>
        <w:t>20</w:t>
      </w:r>
      <w:r>
        <w:rPr>
          <w:color w:val="000000"/>
        </w:rPr>
        <w:tab/>
      </w:r>
      <w:r>
        <w:rPr>
          <w:color w:val="000000"/>
          <w:lang w:val="en-US" w:eastAsia="en-US"/>
        </w:rPr>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Holman Street,</w:t>
      </w:r>
      <w:r>
        <w:rPr>
          <w:color w:val="000000"/>
          <w:lang w:val="en-US" w:eastAsia="en-US"/>
        </w:rPr>
        <w:t xml:space="preserve"> Bri., Public way, from 38 Coolidge Road to opposite 5 Hooker Street.</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Holmes Alley,</w:t>
      </w:r>
      <w:r>
        <w:rPr>
          <w:color w:val="000000"/>
          <w:lang w:val="en-US" w:eastAsia="en-US"/>
        </w:rPr>
        <w:t xml:space="preserve"> B.P., Private way, from 7 Smith Court to northerly.</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Holmes Street,</w:t>
      </w:r>
      <w:r>
        <w:rPr>
          <w:color w:val="000000"/>
          <w:lang w:val="en-US" w:eastAsia="en-US"/>
        </w:rPr>
        <w:t xml:space="preserve"> Bri., Private way, from 76 Raymond Street to northeasterly.</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Holmfield Avenue,</w:t>
      </w:r>
      <w:r>
        <w:rPr>
          <w:color w:val="000000"/>
          <w:lang w:val="en-US" w:eastAsia="en-US"/>
        </w:rPr>
        <w:t xml:space="preserve"> H.P., Public way, from 688 River Street to the Neponset River Reservation.</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lang w:val="en-US" w:eastAsia="en-US"/>
        </w:rPr>
        <w:t>Holston Street,</w:t>
      </w:r>
      <w:r>
        <w:rPr>
          <w:color w:val="000000"/>
          <w:lang w:val="en-US" w:eastAsia="en-US"/>
        </w:rPr>
        <w:t xml:space="preserve"> Chsn., Private way, from  Cedar Street at the rear of 6 Bartlett Street to opposite 34 Cross Street.</w:t>
        <w:tab/>
        <w:tab/>
        <w:t>2</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Holton Street,</w:t>
      </w:r>
      <w:r>
        <w:rPr>
          <w:color w:val="000000"/>
          <w:lang w:val="en-US" w:eastAsia="en-US"/>
        </w:rPr>
        <w:t xml:space="preserve"> Bri., Public way, from 100 Franklin Street to 83 Litchfield Street.</w:t>
      </w:r>
    </w:p>
    <w:p>
      <w:pPr>
        <w:pStyle w:val="Tab2"/>
        <w:rPr/>
      </w:pPr>
      <w:r>
        <w:rPr>
          <w:color w:val="000000"/>
        </w:rPr>
        <w:t>1 - 47, 2 - 48</w:t>
        <w:tab/>
        <w:t>22</w:t>
        <w:tab/>
        <w:t>2</w:t>
        <w:tab/>
        <w:t>9</w:t>
        <w:tab/>
        <w:t>4</w:t>
        <w:tab/>
        <w:t>02134</w:t>
      </w:r>
    </w:p>
    <w:p>
      <w:pPr>
        <w:pStyle w:val="Tab2"/>
        <w:rPr/>
      </w:pPr>
      <w:r>
        <w:rPr>
          <w:color w:val="000000"/>
        </w:rPr>
        <w:t>49 - 121, 50 - 122</w:t>
        <w:tab/>
        <w:t>22</w:t>
        <w:tab/>
        <w:t>2</w:t>
        <w:tab/>
        <w:t>9</w:t>
        <w:tab/>
        <w:t>4</w:t>
        <w:tab/>
        <w:t>02135</w:t>
      </w:r>
    </w:p>
    <w:p>
      <w:pPr>
        <w:pStyle w:val="Tab2"/>
        <w:spacing w:before="0" w:after="120"/>
        <w:rPr/>
      </w:pPr>
      <w:r>
        <w:rPr>
          <w:color w:val="000000"/>
        </w:rPr>
        <w:t>125 - 145, 128 - 146</w:t>
        <w:tab/>
        <w:t>22</w:t>
        <w:tab/>
        <w:t>5</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Holworthy Street,</w:t>
      </w:r>
      <w:r>
        <w:rPr>
          <w:color w:val="000000"/>
          <w:lang w:val="en-US" w:eastAsia="en-US"/>
        </w:rPr>
        <w:t xml:space="preserve"> Rox., Public way, from 25 Hollander Street to 165 Crawford Street and 286 Walnut Avenue.</w:t>
      </w:r>
    </w:p>
    <w:p>
      <w:pPr>
        <w:pStyle w:val="Tab2"/>
        <w:rPr/>
      </w:pPr>
      <w:r>
        <w:rPr>
          <w:color w:val="000000"/>
        </w:rPr>
        <w:t>1 - 55, 2 - 66</w:t>
        <w:tab/>
        <w:t>12</w:t>
        <w:tab/>
        <w:t>2</w:t>
        <w:tab/>
        <w:t>7</w:t>
        <w:tab/>
        <w:t>10</w:t>
        <w:tab/>
        <w:t>02121</w:t>
      </w:r>
    </w:p>
    <w:p>
      <w:pPr>
        <w:pStyle w:val="Tab2"/>
        <w:spacing w:before="0" w:after="120"/>
        <w:rPr/>
      </w:pPr>
      <w:r>
        <w:rPr>
          <w:color w:val="000000"/>
        </w:rPr>
        <w:t>65 - 85, 68 - 84</w:t>
        <w:tab/>
        <w:t>12</w:t>
        <w:tab/>
        <w:t>8</w:t>
        <w:tab/>
        <w:t>7</w:t>
        <w:tab/>
        <w:t>10</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Holyoke Street,</w:t>
      </w:r>
      <w:r>
        <w:rPr>
          <w:color w:val="000000"/>
          <w:lang w:val="en-US" w:eastAsia="en-US"/>
        </w:rPr>
        <w:t xml:space="preserve"> B.P., Public way, from Carleton Street to opposite 418 Columbus Avenue.</w:t>
        <w:tab/>
        <w:tab/>
        <w:t>4</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Homer Street,</w:t>
      </w:r>
      <w:r>
        <w:rPr>
          <w:color w:val="000000"/>
          <w:lang w:val="en-US" w:eastAsia="en-US"/>
        </w:rPr>
        <w:t xml:space="preserve"> E.B., Public way, from 169 Byron Street to 107 Moore Street.</w:t>
        <w:tab/>
        <w:tab/>
        <w:t>1</w:t>
      </w:r>
      <w:r>
        <w:rPr>
          <w:color w:val="000000"/>
        </w:rPr>
        <w:tab/>
      </w:r>
      <w:r>
        <w:rPr>
          <w:color w:val="000000"/>
          <w:lang w:val="en-US" w:eastAsia="en-US"/>
        </w:rPr>
        <w:t>11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Homes Avenue,</w:t>
      </w:r>
      <w:r>
        <w:rPr>
          <w:color w:val="000000"/>
          <w:lang w:val="en-US" w:eastAsia="en-US"/>
        </w:rPr>
        <w:t xml:space="preserve"> Dor., Public way, from 105 Bowdoin Street to 87 Mt. Ida Road.</w:t>
      </w:r>
    </w:p>
    <w:p>
      <w:pPr>
        <w:pStyle w:val="Tab2"/>
        <w:rPr/>
      </w:pPr>
      <w:r>
        <w:rPr>
          <w:color w:val="000000"/>
        </w:rPr>
        <w:t>1 - 67, 2 - 68</w:t>
        <w:tab/>
        <w:t>15</w:t>
        <w:tab/>
        <w:t>5</w:t>
        <w:tab/>
        <w:t>4</w:t>
        <w:tab/>
        <w:t>3</w:t>
        <w:tab/>
        <w:t>02122</w:t>
      </w:r>
    </w:p>
    <w:p>
      <w:pPr>
        <w:pStyle w:val="Tab2"/>
        <w:rPr/>
      </w:pPr>
      <w:r>
        <w:rPr>
          <w:color w:val="000000"/>
        </w:rPr>
        <w:t>70 - 156, 73 - 147</w:t>
        <w:tab/>
        <w:t>15</w:t>
        <w:tab/>
        <w:t>7</w:t>
        <w:tab/>
        <w:t>3</w:t>
        <w:tab/>
        <w:t>3</w:t>
        <w:tab/>
        <w:t>02122</w:t>
      </w:r>
    </w:p>
    <w:p>
      <w:pPr>
        <w:pStyle w:val="Tab2"/>
        <w:spacing w:before="0" w:after="120"/>
        <w:rPr/>
      </w:pPr>
      <w:r>
        <w:rPr>
          <w:color w:val="000000"/>
        </w:rPr>
        <w:t>149 - 159</w:t>
        <w:tab/>
        <w:t>15</w:t>
        <w:tab/>
        <w:t>9</w:t>
        <w:tab/>
        <w:t>3</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Homestead Street,</w:t>
      </w:r>
      <w:r>
        <w:rPr>
          <w:color w:val="000000"/>
          <w:lang w:val="en-US" w:eastAsia="en-US"/>
        </w:rPr>
        <w:t xml:space="preserve"> Rox., Public way, from 79 Elm Hill Avenue to 360 Walnut Avenue.</w:t>
      </w:r>
    </w:p>
    <w:p>
      <w:pPr>
        <w:pStyle w:val="Tab2"/>
        <w:rPr/>
      </w:pPr>
      <w:r>
        <w:rPr>
          <w:color w:val="000000"/>
        </w:rPr>
        <w:t>1 - 39, 2 - 38</w:t>
        <w:tab/>
        <w:t>12</w:t>
        <w:tab/>
        <w:t>8</w:t>
        <w:tab/>
        <w:t>7</w:t>
        <w:tab/>
        <w:t>10</w:t>
        <w:tab/>
        <w:t>02121</w:t>
      </w:r>
    </w:p>
    <w:p>
      <w:pPr>
        <w:pStyle w:val="Tab2"/>
        <w:rPr/>
      </w:pPr>
      <w:r>
        <w:rPr>
          <w:color w:val="000000"/>
        </w:rPr>
        <w:t>42 - 200, 43 - 99</w:t>
        <w:tab/>
        <w:t>12</w:t>
        <w:tab/>
        <w:t>9</w:t>
        <w:tab/>
        <w:t>7</w:t>
        <w:tab/>
        <w:t>10</w:t>
        <w:tab/>
        <w:t>02121</w:t>
      </w:r>
    </w:p>
    <w:p>
      <w:pPr>
        <w:pStyle w:val="Tab2"/>
        <w:spacing w:before="0" w:after="120"/>
        <w:rPr/>
      </w:pPr>
      <w:r>
        <w:rPr>
          <w:color w:val="000000"/>
        </w:rPr>
        <w:t>109 - 199</w:t>
        <w:tab/>
        <w:t>12</w:t>
        <w:tab/>
        <w:t>7</w:t>
        <w:tab/>
        <w:t>7</w:t>
        <w:tab/>
        <w:t>10</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Homewood Road,</w:t>
      </w:r>
      <w:r>
        <w:rPr>
          <w:color w:val="000000"/>
          <w:lang w:val="en-US" w:eastAsia="en-US"/>
        </w:rPr>
        <w:t xml:space="preserve"> W.R., Public way, from 60 St. Theresa Avenue to approximately 351 feet northeasterly.</w:t>
        <w:tab/>
        <w:tab/>
        <w:t>20</w:t>
      </w:r>
      <w:r>
        <w:rPr>
          <w:color w:val="000000"/>
        </w:rPr>
        <w:tab/>
      </w:r>
      <w:r>
        <w:rPr>
          <w:color w:val="000000"/>
          <w:lang w:val="en-US" w:eastAsia="en-US"/>
        </w:rPr>
        <w:t>14</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Hooker Street,</w:t>
      </w:r>
      <w:r>
        <w:rPr>
          <w:color w:val="000000"/>
          <w:lang w:val="en-US" w:eastAsia="en-US"/>
        </w:rPr>
        <w:t xml:space="preserve"> Bri., Public way, from opposite 30 Royal Street to approximately 378 feet northeast of 40 North Harvard Street.</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Hooper Street,</w:t>
      </w:r>
      <w:r>
        <w:rPr>
          <w:color w:val="000000"/>
          <w:lang w:val="en-US" w:eastAsia="en-US"/>
        </w:rPr>
        <w:t xml:space="preserve"> Dor., Public way, from 20 Melville Avenue to 25 Tremlett Street.</w:t>
        <w:tab/>
        <w:tab/>
        <w:t>17</w:t>
      </w:r>
      <w:r>
        <w:rPr>
          <w:color w:val="000000"/>
        </w:rPr>
        <w:tab/>
      </w:r>
      <w:r>
        <w:rPr>
          <w:color w:val="000000"/>
          <w:lang w:val="en-US" w:eastAsia="en-US"/>
        </w:rPr>
        <w:t>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Hooten Court,</w:t>
      </w:r>
      <w:r>
        <w:rPr>
          <w:color w:val="000000"/>
          <w:lang w:val="en-US" w:eastAsia="en-US"/>
        </w:rPr>
        <w:t xml:space="preserve"> E.B., Private way, from 171 Everett Street to southwesterly.</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Hopedale Street,</w:t>
      </w:r>
      <w:r>
        <w:rPr>
          <w:color w:val="000000"/>
          <w:lang w:val="en-US" w:eastAsia="en-US"/>
        </w:rPr>
        <w:t xml:space="preserve"> Bri., Public way, from 326 North Harvard Street to approximately 120 feet northeast of Windom Street.</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Hopestill Street,</w:t>
      </w:r>
      <w:r>
        <w:rPr>
          <w:color w:val="000000"/>
          <w:lang w:val="en-US" w:eastAsia="en-US"/>
        </w:rPr>
        <w:t xml:space="preserve"> Dor., Public way, from 24 Aspinwall Road to 17 Southern Avenue.</w:t>
        <w:tab/>
        <w:tab/>
        <w:t>17</w:t>
      </w:r>
      <w:r>
        <w:rPr>
          <w:color w:val="000000"/>
        </w:rPr>
        <w:tab/>
      </w:r>
      <w:r>
        <w:rPr>
          <w:color w:val="000000"/>
          <w:lang w:val="en-US" w:eastAsia="en-US"/>
        </w:rPr>
        <w:t>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Hopewell Road,</w:t>
      </w:r>
      <w:r>
        <w:rPr>
          <w:color w:val="000000"/>
          <w:lang w:val="en-US" w:eastAsia="en-US"/>
        </w:rPr>
        <w:t xml:space="preserve"> H.P., Public way, from opposite 67 Belnel Road to 39 Osceola Street.</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Hopkins Place,</w:t>
      </w:r>
      <w:r>
        <w:rPr>
          <w:color w:val="000000"/>
          <w:lang w:val="en-US" w:eastAsia="en-US"/>
        </w:rPr>
        <w:t xml:space="preserve"> Dor., Private way, from 19 Faunce Road to southeasterly.</w:t>
        <w:tab/>
        <w:tab/>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Hopkins Road,</w:t>
      </w:r>
      <w:r>
        <w:rPr>
          <w:color w:val="000000"/>
          <w:lang w:val="en-US" w:eastAsia="en-US"/>
        </w:rPr>
        <w:t xml:space="preserve"> W.R., Public way, from 456 Pond Street to the Boston and Brookline Boundary Line at St. Paul's Avenue (in the Town of Brookline).</w:t>
      </w:r>
      <w:r>
        <w:rPr>
          <w:color w:val="000000"/>
        </w:rPr>
        <w:tab/>
        <w:tab/>
      </w:r>
      <w:r>
        <w:rPr>
          <w:color w:val="000000"/>
          <w:lang w:val="en-US" w:eastAsia="en-US"/>
        </w:rPr>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Hopkins Street,</w:t>
      </w:r>
      <w:r>
        <w:rPr>
          <w:color w:val="000000"/>
          <w:lang w:val="en-US" w:eastAsia="en-US"/>
        </w:rPr>
        <w:t xml:space="preserve"> Dor., Public way, from 29 Corbet Street to 123 Evans Street.</w:t>
        <w:tab/>
        <w:tab/>
        <w:t>17</w:t>
      </w:r>
      <w:r>
        <w:rPr>
          <w:color w:val="000000"/>
        </w:rPr>
        <w:tab/>
      </w:r>
      <w:r>
        <w:rPr>
          <w:color w:val="000000"/>
          <w:lang w:val="en-US" w:eastAsia="en-US"/>
        </w:rPr>
        <w:t>10</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Horace Street,</w:t>
      </w:r>
      <w:r>
        <w:rPr>
          <w:color w:val="000000"/>
          <w:lang w:val="en-US" w:eastAsia="en-US"/>
        </w:rPr>
        <w:t xml:space="preserve"> E.B., from near 6 Harmony Street to northeast of 140 Wordsworth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near 6 Harmony Street to opposite 150 Byron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lang w:val="en-US" w:eastAsia="en-US"/>
        </w:rPr>
        <w:t>*</w:t>
      </w:r>
      <w:r>
        <w:rPr>
          <w:color w:val="000000"/>
          <w:lang w:val="en-US" w:eastAsia="en-US"/>
        </w:rPr>
        <w:t>Private way, from 140 Wordsworth Street to northeasterly.</w:t>
      </w:r>
    </w:p>
    <w:p>
      <w:pPr>
        <w:pStyle w:val="Tab2"/>
        <w:rPr/>
      </w:pPr>
      <w:r>
        <w:rPr>
          <w:color w:val="000000"/>
        </w:rPr>
        <w:t>1 - 97, 2 - 98</w:t>
        <w:tab/>
        <w:t>1</w:t>
        <w:tab/>
        <w:t>11</w:t>
        <w:tab/>
        <w:t>1</w:t>
        <w:tab/>
        <w:t>9</w:t>
        <w:tab/>
        <w:t>02128</w:t>
      </w:r>
    </w:p>
    <w:p>
      <w:pPr>
        <w:pStyle w:val="Tab2"/>
        <w:spacing w:before="0" w:after="120"/>
        <w:rPr/>
      </w:pPr>
      <w:r>
        <w:rPr>
          <w:color w:val="000000"/>
        </w:rPr>
        <w:t>99 - 137, 100 - 140</w:t>
        <w:tab/>
        <w:t>1</w:t>
        <w:tab/>
        <w:t>12</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Horadan Way</w:t>
      </w:r>
      <w:r>
        <w:rPr>
          <w:color w:val="000000"/>
          <w:lang w:val="en-US" w:eastAsia="en-US"/>
        </w:rPr>
        <w:t>, Rox., Public way, from 649 Parker Street to 34 St. Alphonsus Street.</w:t>
      </w:r>
    </w:p>
    <w:p>
      <w:pPr>
        <w:pStyle w:val="Tab2"/>
        <w:rPr/>
      </w:pPr>
      <w:r>
        <w:rPr>
          <w:color w:val="000000"/>
        </w:rPr>
        <w:t>1 - 55, 2 - 56</w:t>
        <w:tab/>
        <w:t>10</w:t>
        <w:tab/>
        <w:t>2</w:t>
        <w:tab/>
        <w:t>8</w:t>
        <w:tab/>
        <w:t>10</w:t>
        <w:tab/>
        <w:t>02120</w:t>
      </w:r>
    </w:p>
    <w:p>
      <w:pPr>
        <w:pStyle w:val="Tab2"/>
        <w:spacing w:before="0" w:after="120"/>
        <w:rPr/>
      </w:pPr>
      <w:r>
        <w:rPr>
          <w:color w:val="000000"/>
        </w:rPr>
        <w:t>61 - 123, 62 - 110</w:t>
        <w:tab/>
        <w:t>10</w:t>
        <w:tab/>
        <w:t>1</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szCs w:val="24"/>
          <w:lang w:val="en-US" w:eastAsia="en-US"/>
        </w:rPr>
        <w:t>*</w:t>
      </w:r>
      <w:r>
        <w:rPr>
          <w:b/>
          <w:color w:val="000000"/>
          <w:lang w:val="en-US" w:eastAsia="en-US"/>
        </w:rPr>
        <w:t>Horan Way</w:t>
      </w:r>
      <w:r>
        <w:rPr>
          <w:color w:val="000000"/>
          <w:lang w:val="en-US" w:eastAsia="en-US"/>
        </w:rPr>
        <w:t>, Rox., Private way, from  Bickford Street between Heath Street and Parker Street to opposite 19 Walden Street.</w:t>
      </w:r>
    </w:p>
    <w:p>
      <w:pPr>
        <w:pStyle w:val="Tab2"/>
        <w:rPr/>
      </w:pPr>
      <w:r>
        <w:rPr>
          <w:color w:val="000000"/>
        </w:rPr>
        <w:t>1 - 49</w:t>
        <w:tab/>
        <w:t>10</w:t>
        <w:tab/>
        <w:t>7</w:t>
        <w:tab/>
        <w:t>6</w:t>
        <w:tab/>
        <w:t>2</w:t>
        <w:tab/>
        <w:t>02130</w:t>
      </w:r>
    </w:p>
    <w:p>
      <w:pPr>
        <w:pStyle w:val="Tab2"/>
        <w:spacing w:before="0" w:after="120"/>
        <w:rPr/>
      </w:pPr>
      <w:r>
        <w:rPr>
          <w:color w:val="000000"/>
        </w:rPr>
        <w:t>2 - 60, 51 - 67</w:t>
        <w:tab/>
        <w:t>10</w:t>
        <w:tab/>
        <w:t>6</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Horton Street,</w:t>
      </w:r>
      <w:r>
        <w:rPr>
          <w:color w:val="000000"/>
          <w:lang w:val="en-US" w:eastAsia="en-US"/>
        </w:rPr>
        <w:t xml:space="preserve"> H.P., Private way, from 106 Gordon Avenue to the Stony Brook Reservation.</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Hosmer Street,</w:t>
      </w:r>
      <w:r>
        <w:rPr>
          <w:color w:val="000000"/>
          <w:lang w:val="en-US" w:eastAsia="en-US"/>
        </w:rPr>
        <w:t xml:space="preserve"> Dor., Public way, from 1248 Blue Hill Avenue to 481 Norfolk Street.</w:t>
      </w:r>
    </w:p>
    <w:p>
      <w:pPr>
        <w:pStyle w:val="Tab2"/>
        <w:rPr>
          <w:color w:val="000000"/>
        </w:rPr>
      </w:pPr>
      <w:r>
        <w:rPr>
          <w:color w:val="000000"/>
        </w:rPr>
        <w:t>Odd</w:t>
        <w:tab/>
        <w:t>14</w:t>
        <w:tab/>
        <w:t>14</w:t>
        <w:tab/>
        <w:t>4</w:t>
        <w:tab/>
        <w:t>7</w:t>
        <w:tab/>
        <w:t>02126</w:t>
      </w:r>
    </w:p>
    <w:p>
      <w:pPr>
        <w:pStyle w:val="Tab2"/>
        <w:spacing w:before="0" w:after="120"/>
        <w:rPr>
          <w:color w:val="000000"/>
        </w:rPr>
      </w:pPr>
      <w:r>
        <w:rPr>
          <w:color w:val="000000"/>
        </w:rPr>
        <w:t>Even</w:t>
        <w:tab/>
        <w:t>14</w:t>
        <w:tab/>
        <w:t>5</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Houghton Street,</w:t>
      </w:r>
      <w:r>
        <w:rPr>
          <w:color w:val="000000"/>
          <w:lang w:val="en-US" w:eastAsia="en-US"/>
        </w:rPr>
        <w:t xml:space="preserve"> Dor., Public way, from 4 Pope's Hill Street to opposite 50 Victory Road.</w:t>
        <w:tab/>
        <w:tab/>
        <w:t>16</w:t>
      </w:r>
      <w:r>
        <w:rPr>
          <w:color w:val="000000"/>
        </w:rPr>
        <w:tab/>
      </w:r>
      <w:r>
        <w:rPr>
          <w:color w:val="000000"/>
          <w:lang w:val="en-US" w:eastAsia="en-US"/>
        </w:rPr>
        <w:t>5</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Houston Street,</w:t>
      </w:r>
      <w:r>
        <w:rPr>
          <w:color w:val="000000"/>
          <w:lang w:val="en-US" w:eastAsia="en-US"/>
        </w:rPr>
        <w:t xml:space="preserve"> W.R., Public way, from opposite 65 Grayfield Avenue to 57 Montview Street.</w:t>
        <w:tab/>
        <w:tab/>
        <w:t>20</w:t>
      </w:r>
      <w:r>
        <w:rPr>
          <w:color w:val="000000"/>
        </w:rPr>
        <w:tab/>
      </w:r>
      <w:r>
        <w:rPr>
          <w:color w:val="000000"/>
          <w:lang w:val="en-US" w:eastAsia="en-US"/>
        </w:rPr>
        <w:t>12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Howard Avenue,</w:t>
      </w:r>
      <w:r>
        <w:rPr>
          <w:color w:val="000000"/>
          <w:lang w:val="en-US" w:eastAsia="en-US"/>
        </w:rPr>
        <w:t xml:space="preserve"> Dor., Public way, from opposite 616 Dudley Street to opposite 185 Quincy Street.</w:t>
      </w:r>
    </w:p>
    <w:p>
      <w:pPr>
        <w:pStyle w:val="Tab2"/>
        <w:rPr/>
      </w:pPr>
      <w:r>
        <w:rPr>
          <w:color w:val="000000"/>
        </w:rPr>
        <w:t>1 - 49, 2 - 76</w:t>
        <w:tab/>
        <w:t>13</w:t>
        <w:tab/>
        <w:t>2</w:t>
        <w:tab/>
        <w:t>7</w:t>
        <w:tab/>
        <w:t>3</w:t>
        <w:tab/>
        <w:t>02125</w:t>
      </w:r>
    </w:p>
    <w:p>
      <w:pPr>
        <w:pStyle w:val="Tab2"/>
        <w:rPr/>
      </w:pPr>
      <w:r>
        <w:rPr>
          <w:color w:val="000000"/>
        </w:rPr>
        <w:t>51 - 103</w:t>
        <w:tab/>
        <w:t>13</w:t>
        <w:tab/>
        <w:t>1</w:t>
        <w:tab/>
        <w:t>7</w:t>
        <w:tab/>
        <w:t>3</w:t>
        <w:tab/>
        <w:t>02125</w:t>
      </w:r>
    </w:p>
    <w:p>
      <w:pPr>
        <w:pStyle w:val="Tab2"/>
        <w:rPr>
          <w:color w:val="000000"/>
        </w:rPr>
      </w:pPr>
      <w:r>
        <w:rPr>
          <w:color w:val="000000"/>
        </w:rPr>
        <w:t>78 - 130</w:t>
        <w:tab/>
        <w:t>13</w:t>
        <w:tab/>
        <w:t>4</w:t>
        <w:tab/>
        <w:t>7</w:t>
        <w:tab/>
        <w:t>3</w:t>
        <w:tab/>
        <w:t>02125</w:t>
      </w:r>
    </w:p>
    <w:p>
      <w:pPr>
        <w:pStyle w:val="Tab2"/>
        <w:rPr/>
      </w:pPr>
      <w:r>
        <w:rPr>
          <w:color w:val="000000"/>
        </w:rPr>
        <w:t>105 - 199, 140 - 174</w:t>
        <w:tab/>
        <w:t>13</w:t>
        <w:tab/>
        <w:t>1</w:t>
        <w:tab/>
        <w:t>7</w:t>
        <w:tab/>
        <w:t>3</w:t>
        <w:tab/>
        <w:t>02125</w:t>
      </w:r>
    </w:p>
    <w:p>
      <w:pPr>
        <w:pStyle w:val="Tab2"/>
        <w:spacing w:before="0" w:after="120"/>
        <w:rPr/>
      </w:pPr>
      <w:r>
        <w:rPr>
          <w:color w:val="000000"/>
        </w:rPr>
        <w:t>178 - 214</w:t>
        <w:tab/>
        <w:t>13</w:t>
        <w:tab/>
        <w:t>4</w:t>
        <w:tab/>
        <w:t>7</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Howard Place,</w:t>
      </w:r>
      <w:r>
        <w:rPr>
          <w:color w:val="000000"/>
          <w:lang w:val="en-US" w:eastAsia="en-US"/>
        </w:rPr>
        <w:t xml:space="preserve"> Chsn., Private way, from 17 Elm Street to southeasterly.</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Howard Place,</w:t>
      </w:r>
      <w:r>
        <w:rPr>
          <w:color w:val="000000"/>
          <w:lang w:val="en-US" w:eastAsia="en-US"/>
        </w:rPr>
        <w:t xml:space="preserve"> Dor., Public way, from 5 Howard Avenue to approximately 205 feet northwesterly.</w:t>
        <w:tab/>
        <w:tab/>
        <w:t>13</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Howard Street,</w:t>
      </w:r>
      <w:r>
        <w:rPr>
          <w:color w:val="000000"/>
          <w:lang w:val="en-US" w:eastAsia="en-US"/>
        </w:rPr>
        <w:t xml:space="preserve"> Rox., Public way, from 148 Gerard Street to 134 Hampden Street.</w:t>
        <w:tab/>
        <w:tab/>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Howe Street,</w:t>
      </w:r>
      <w:r>
        <w:rPr>
          <w:color w:val="000000"/>
          <w:lang w:val="en-US" w:eastAsia="en-US"/>
        </w:rPr>
        <w:t xml:space="preserve"> Dor., Public way, from 117 Hancock Street to Howe Terrace.</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Howe Terrace,</w:t>
      </w:r>
      <w:r>
        <w:rPr>
          <w:color w:val="000000"/>
          <w:lang w:val="en-US" w:eastAsia="en-US"/>
        </w:rPr>
        <w:t xml:space="preserve"> Dor., Private way, from opposite 45 Howe Street to southeasterly.</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Howell Street,</w:t>
      </w:r>
      <w:r>
        <w:rPr>
          <w:color w:val="000000"/>
          <w:lang w:val="en-US" w:eastAsia="en-US"/>
        </w:rPr>
        <w:t xml:space="preserve"> Dor., Public way, from 120 Boston Street to 749 Dorchester Avenue.</w:t>
        <w:tab/>
        <w:tab/>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Howes Street,</w:t>
      </w:r>
      <w:r>
        <w:rPr>
          <w:color w:val="000000"/>
          <w:lang w:val="en-US" w:eastAsia="en-US"/>
        </w:rPr>
        <w:t xml:space="preserve"> Dor., Public way, from 969 Dorchester Avenue to 8 Pleasant Street.</w:t>
      </w:r>
    </w:p>
    <w:p>
      <w:pPr>
        <w:pStyle w:val="Tab2"/>
        <w:rPr>
          <w:color w:val="000000"/>
        </w:rPr>
      </w:pPr>
      <w:r>
        <w:rPr>
          <w:color w:val="000000"/>
        </w:rPr>
        <w:t>Odd</w:t>
        <w:tab/>
        <w:t>13</w:t>
        <w:tab/>
        <w:t>7</w:t>
        <w:tab/>
        <w:t>3</w:t>
        <w:tab/>
        <w:t>3</w:t>
        <w:tab/>
        <w:t>02125</w:t>
      </w:r>
    </w:p>
    <w:p>
      <w:pPr>
        <w:pStyle w:val="Tab2"/>
        <w:spacing w:before="0" w:after="120"/>
        <w:rPr>
          <w:color w:val="000000"/>
        </w:rPr>
      </w:pPr>
      <w:r>
        <w:rPr>
          <w:color w:val="000000"/>
        </w:rPr>
        <w:t>Even</w:t>
        <w:tab/>
        <w:t>13</w:t>
        <w:tab/>
        <w:t>8</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Howitt Road,</w:t>
      </w:r>
      <w:r>
        <w:rPr>
          <w:color w:val="000000"/>
          <w:lang w:val="en-US" w:eastAsia="en-US"/>
        </w:rPr>
        <w:t xml:space="preserve"> W.R., Public way, from 195 Bellevue Street to 140 St. Theresa Avenue.</w:t>
      </w:r>
    </w:p>
    <w:p>
      <w:pPr>
        <w:pStyle w:val="Tab2"/>
        <w:rPr/>
      </w:pPr>
      <w:r>
        <w:rPr>
          <w:color w:val="000000"/>
        </w:rPr>
        <w:t>1 - 79, 2 - 30</w:t>
        <w:tab/>
        <w:t>20</w:t>
        <w:tab/>
        <w:t>14</w:t>
        <w:tab/>
        <w:t>6</w:t>
        <w:tab/>
        <w:t>6</w:t>
        <w:tab/>
        <w:t>02132</w:t>
      </w:r>
    </w:p>
    <w:p>
      <w:pPr>
        <w:pStyle w:val="Tab2"/>
        <w:rPr/>
      </w:pPr>
      <w:r>
        <w:rPr>
          <w:color w:val="000000"/>
        </w:rPr>
        <w:t>32 - 64</w:t>
        <w:tab/>
        <w:t>20</w:t>
        <w:tab/>
        <w:t>10</w:t>
        <w:tab/>
        <w:t>6</w:t>
        <w:tab/>
        <w:t>6</w:t>
        <w:tab/>
        <w:t>02132</w:t>
      </w:r>
    </w:p>
    <w:p>
      <w:pPr>
        <w:pStyle w:val="Tab2"/>
        <w:spacing w:before="0" w:after="120"/>
        <w:rPr/>
      </w:pPr>
      <w:r>
        <w:rPr>
          <w:color w:val="000000"/>
        </w:rPr>
        <w:t>64 - 80</w:t>
        <w:tab/>
        <w:t>20</w:t>
        <w:tab/>
        <w:t>5</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Howland Street,</w:t>
      </w:r>
      <w:r>
        <w:rPr>
          <w:color w:val="000000"/>
          <w:lang w:val="en-US" w:eastAsia="en-US"/>
        </w:rPr>
        <w:t xml:space="preserve"> Rox., Public way, from 180 Harold Street to 615 Warren Street.</w:t>
      </w:r>
    </w:p>
    <w:p>
      <w:pPr>
        <w:pStyle w:val="Tab2"/>
        <w:rPr/>
      </w:pPr>
      <w:r>
        <w:rPr>
          <w:color w:val="000000"/>
        </w:rPr>
        <w:t>1 - 23, 2 - 24</w:t>
        <w:tab/>
        <w:t>12</w:t>
        <w:tab/>
        <w:t>2</w:t>
        <w:tab/>
        <w:t>7</w:t>
        <w:tab/>
        <w:t>10</w:t>
        <w:tab/>
        <w:t>02121</w:t>
      </w:r>
    </w:p>
    <w:p>
      <w:pPr>
        <w:pStyle w:val="Tab2"/>
        <w:rPr/>
      </w:pPr>
      <w:r>
        <w:rPr>
          <w:color w:val="000000"/>
        </w:rPr>
        <w:t>25 - 99, 26 - 100</w:t>
        <w:tab/>
        <w:t>12</w:t>
        <w:tab/>
        <w:t>9</w:t>
        <w:tab/>
        <w:t>7</w:t>
        <w:tab/>
        <w:t>10</w:t>
        <w:tab/>
        <w:t>02121</w:t>
      </w:r>
    </w:p>
    <w:p>
      <w:pPr>
        <w:pStyle w:val="Tab2"/>
        <w:spacing w:before="0" w:after="120"/>
        <w:rPr/>
      </w:pPr>
      <w:r>
        <w:rPr>
          <w:color w:val="000000"/>
        </w:rPr>
        <w:t>102 - 128, 103 - 129</w:t>
        <w:tab/>
        <w:t>12</w:t>
        <w:tab/>
        <w:t>8</w:t>
        <w:tab/>
        <w:t>7</w:t>
        <w:tab/>
        <w:t>10</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Hoyt Street,</w:t>
      </w:r>
      <w:r>
        <w:rPr>
          <w:color w:val="000000"/>
          <w:lang w:val="en-US" w:eastAsia="en-US"/>
        </w:rPr>
        <w:t xml:space="preserve"> Dor., from 1246 Dorchester Avenue to approximately 327 feet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1246 Dorchester Avenue to approximately 327 feet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rear of 1246 Dorchester Avenue to approximately 46 feet southeasterly.</w:t>
      </w:r>
      <w:r>
        <w:rPr>
          <w:color w:val="000000"/>
        </w:rPr>
        <w:tab/>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Hubbard Street,</w:t>
      </w:r>
      <w:r>
        <w:rPr>
          <w:color w:val="000000"/>
          <w:lang w:val="en-US" w:eastAsia="en-US"/>
        </w:rPr>
        <w:t xml:space="preserve"> W.R., Public way, from 180 Chestnut Avenue to 207 Lamartine Street.</w:t>
        <w:tab/>
        <w:tab/>
        <w:t>19</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Hubbardston Road,</w:t>
      </w:r>
      <w:r>
        <w:rPr>
          <w:color w:val="000000"/>
          <w:lang w:val="en-US" w:eastAsia="en-US"/>
        </w:rPr>
        <w:t xml:space="preserve"> Dor., Public way, from 135 Savin Hill Avenue to approximately 396 feet southwesterly.</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Huckins Street,</w:t>
      </w:r>
      <w:r>
        <w:rPr>
          <w:color w:val="000000"/>
          <w:lang w:val="en-US" w:eastAsia="en-US"/>
        </w:rPr>
        <w:t xml:space="preserve"> Rox., Public way, from 30 Blue Hill Avenue to opposite 14 Dennis Street.</w:t>
      </w:r>
    </w:p>
    <w:p>
      <w:pPr>
        <w:pStyle w:val="Tab2"/>
        <w:rPr>
          <w:color w:val="000000"/>
        </w:rPr>
      </w:pPr>
      <w:r>
        <w:rPr>
          <w:color w:val="000000"/>
        </w:rPr>
        <w:t>Odd</w:t>
        <w:tab/>
        <w:t>8</w:t>
        <w:tab/>
        <w:t>5</w:t>
        <w:tab/>
        <w:t>7</w:t>
        <w:tab/>
        <w:t>3</w:t>
        <w:tab/>
        <w:t>02119</w:t>
      </w:r>
    </w:p>
    <w:p>
      <w:pPr>
        <w:pStyle w:val="Tab2"/>
        <w:spacing w:before="0" w:after="120"/>
        <w:rPr>
          <w:color w:val="000000"/>
        </w:rPr>
      </w:pPr>
      <w:r>
        <w:rPr>
          <w:color w:val="000000"/>
        </w:rPr>
        <w:t>Even</w:t>
        <w:tab/>
        <w:t>8</w:t>
        <w:tab/>
        <w:t>7</w:t>
        <w:tab/>
        <w:t>7</w:t>
        <w:tab/>
        <w:t>3</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Hudson Street,</w:t>
      </w:r>
      <w:r>
        <w:rPr>
          <w:color w:val="000000"/>
          <w:lang w:val="en-US" w:eastAsia="en-US"/>
        </w:rPr>
        <w:t xml:space="preserve"> B.P., Public way, from 67 Beach Street to opposite 249 Harrison Avenue.</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Hulbert Street,</w:t>
      </w:r>
      <w:r>
        <w:rPr>
          <w:color w:val="000000"/>
          <w:lang w:val="en-US" w:eastAsia="en-US"/>
        </w:rPr>
        <w:t xml:space="preserve"> Rox., Public way, from 91 Regent Street to 113 Regent Street.</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Hull Street,</w:t>
      </w:r>
      <w:r>
        <w:rPr>
          <w:color w:val="000000"/>
          <w:lang w:val="en-US" w:eastAsia="en-US"/>
        </w:rPr>
        <w:t xml:space="preserve"> B.P., Public way, from 600 Commercial Street to 178 Salem Street.</w:t>
      </w:r>
    </w:p>
    <w:p>
      <w:pPr>
        <w:pStyle w:val="Tab2"/>
        <w:rPr/>
      </w:pPr>
      <w:r>
        <w:rPr>
          <w:color w:val="000000"/>
        </w:rPr>
        <w:t>1 - 73, 2 - 54</w:t>
        <w:tab/>
        <w:t>3</w:t>
        <w:tab/>
        <w:t>2</w:t>
        <w:tab/>
        <w:t>1</w:t>
        <w:tab/>
        <w:t>1</w:t>
        <w:tab/>
        <w:t>02113</w:t>
      </w:r>
    </w:p>
    <w:p>
      <w:pPr>
        <w:pStyle w:val="Tab2"/>
        <w:spacing w:before="0" w:after="120"/>
        <w:rPr/>
      </w:pPr>
      <w:r>
        <w:rPr>
          <w:color w:val="000000"/>
        </w:rPr>
        <w:t>58 - 80</w:t>
        <w:tab/>
        <w:t>3</w:t>
        <w:tab/>
        <w:t>3</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Hull Street Court,</w:t>
      </w:r>
      <w:r>
        <w:rPr>
          <w:color w:val="000000"/>
          <w:lang w:val="en-US" w:eastAsia="en-US"/>
        </w:rPr>
        <w:t xml:space="preserve"> B.P., Private way, from 4 Hull Street to southwesterly.</w:t>
        <w:tab/>
        <w:tab/>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Humarock Way</w:t>
      </w:r>
      <w:r>
        <w:rPr>
          <w:color w:val="000000"/>
          <w:lang w:val="en-US" w:eastAsia="en-US"/>
        </w:rPr>
        <w:t>, H.P., Private way, from 220 Wood Avenue to northeasterly.</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Humboldt Avenue,</w:t>
      </w:r>
      <w:r>
        <w:rPr>
          <w:color w:val="000000"/>
          <w:lang w:val="en-US" w:eastAsia="en-US"/>
        </w:rPr>
        <w:t xml:space="preserve"> Rox., Public way, from 108 Seaver Street to 132 Walnut Avenue.</w:t>
      </w:r>
    </w:p>
    <w:p>
      <w:pPr>
        <w:pStyle w:val="Tab2"/>
        <w:rPr/>
      </w:pPr>
      <w:r>
        <w:rPr>
          <w:color w:val="000000"/>
        </w:rPr>
        <w:t>1 - 41, 2 - 36</w:t>
        <w:tab/>
        <w:t>12</w:t>
        <w:tab/>
        <w:t>3</w:t>
        <w:tab/>
        <w:t>7</w:t>
        <w:tab/>
        <w:t>10</w:t>
        <w:tab/>
        <w:t>02119</w:t>
      </w:r>
    </w:p>
    <w:p>
      <w:pPr>
        <w:pStyle w:val="Tab2"/>
        <w:rPr/>
      </w:pPr>
      <w:r>
        <w:rPr>
          <w:color w:val="000000"/>
        </w:rPr>
        <w:t>38 - 90</w:t>
        <w:tab/>
        <w:t>12</w:t>
        <w:tab/>
        <w:t>6</w:t>
        <w:tab/>
        <w:t>7</w:t>
        <w:tab/>
        <w:t>10</w:t>
        <w:tab/>
        <w:t>02119</w:t>
      </w:r>
    </w:p>
    <w:p>
      <w:pPr>
        <w:pStyle w:val="Tab2"/>
        <w:rPr/>
      </w:pPr>
      <w:r>
        <w:rPr>
          <w:color w:val="000000"/>
        </w:rPr>
        <w:t>43 - 67</w:t>
        <w:tab/>
        <w:t>12</w:t>
        <w:tab/>
        <w:t>5</w:t>
        <w:tab/>
        <w:t>7</w:t>
        <w:tab/>
        <w:t>10</w:t>
        <w:tab/>
        <w:t>02119</w:t>
      </w:r>
    </w:p>
    <w:p>
      <w:pPr>
        <w:pStyle w:val="Tab2"/>
        <w:rPr/>
      </w:pPr>
      <w:r>
        <w:rPr>
          <w:color w:val="000000"/>
        </w:rPr>
        <w:t>69 - 79</w:t>
        <w:tab/>
        <w:t>12</w:t>
        <w:tab/>
        <w:t>2</w:t>
        <w:tab/>
        <w:t>7</w:t>
        <w:tab/>
        <w:t>10</w:t>
        <w:tab/>
        <w:t>02119</w:t>
      </w:r>
    </w:p>
    <w:p>
      <w:pPr>
        <w:pStyle w:val="Tab2"/>
        <w:rPr/>
      </w:pPr>
      <w:r>
        <w:rPr>
          <w:color w:val="000000"/>
        </w:rPr>
        <w:t>81 - 153A, 98 - 160</w:t>
        <w:tab/>
        <w:t>12</w:t>
        <w:tab/>
        <w:t>2</w:t>
        <w:tab/>
        <w:t>7</w:t>
        <w:tab/>
        <w:t>10</w:t>
        <w:tab/>
        <w:t>02121</w:t>
      </w:r>
    </w:p>
    <w:p>
      <w:pPr>
        <w:pStyle w:val="Tab2"/>
        <w:rPr/>
      </w:pPr>
      <w:r>
        <w:rPr>
          <w:color w:val="000000"/>
        </w:rPr>
        <w:t>155 - 209</w:t>
        <w:tab/>
        <w:t>12</w:t>
        <w:tab/>
        <w:t>8</w:t>
        <w:tab/>
        <w:t>7</w:t>
        <w:tab/>
        <w:t>10</w:t>
        <w:tab/>
        <w:t>02121</w:t>
      </w:r>
    </w:p>
    <w:p>
      <w:pPr>
        <w:pStyle w:val="Tab2"/>
        <w:rPr/>
      </w:pPr>
      <w:r>
        <w:rPr>
          <w:color w:val="000000"/>
        </w:rPr>
        <w:t>162 - 224, 211 - 249</w:t>
        <w:tab/>
        <w:t>12</w:t>
        <w:tab/>
        <w:t>9</w:t>
        <w:tab/>
        <w:t>7</w:t>
        <w:tab/>
        <w:t>10</w:t>
        <w:tab/>
        <w:t>02121</w:t>
      </w:r>
    </w:p>
    <w:p>
      <w:pPr>
        <w:pStyle w:val="Tab2"/>
        <w:spacing w:before="0" w:after="120"/>
        <w:rPr/>
      </w:pPr>
      <w:r>
        <w:rPr>
          <w:color w:val="000000"/>
        </w:rPr>
        <w:t>226 - 294, 257 - 293</w:t>
        <w:tab/>
        <w:t>12</w:t>
        <w:tab/>
        <w:t>7</w:t>
        <w:tab/>
        <w:t>7</w:t>
        <w:tab/>
        <w:t>10</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Humboldt Court,</w:t>
      </w:r>
      <w:r>
        <w:rPr>
          <w:color w:val="000000"/>
          <w:lang w:val="en-US" w:eastAsia="en-US"/>
        </w:rPr>
        <w:t xml:space="preserve"> Rox., Public way, from opposite 65 Humboldt Avenue to approximately 215 feet southeasterly and northeasterly.</w:t>
        <w:tab/>
        <w:tab/>
        <w:t>12</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Humboldt Place,</w:t>
      </w:r>
      <w:r>
        <w:rPr>
          <w:color w:val="000000"/>
          <w:lang w:val="en-US" w:eastAsia="en-US"/>
        </w:rPr>
        <w:t xml:space="preserve"> S.B., Private way, from opposite 542 Dorchester Avenue to southwesterly.</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Humes Road,</w:t>
      </w:r>
      <w:r>
        <w:rPr>
          <w:color w:val="000000"/>
          <w:lang w:val="en-US" w:eastAsia="en-US"/>
        </w:rPr>
        <w:t xml:space="preserve"> Dor., Public way, from 495 Ashmont Street to 50 Nahant Avenue.</w:t>
        <w:tab/>
        <w:tab/>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Hummingbird Lane,</w:t>
      </w:r>
      <w:r>
        <w:rPr>
          <w:color w:val="000000"/>
          <w:lang w:val="en-US" w:eastAsia="en-US"/>
        </w:rPr>
        <w:t xml:space="preserve"> W.R., Private way, from West Main Street to northwest of Lark Drive.</w:t>
        <w:tab/>
        <w:tab/>
        <w:t>14</w:t>
        <w:tab/>
        <w:t>9</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Humphreys Place,</w:t>
      </w:r>
      <w:r>
        <w:rPr>
          <w:color w:val="000000"/>
          <w:lang w:val="en-US" w:eastAsia="en-US"/>
        </w:rPr>
        <w:t xml:space="preserve"> Dor., Public way, from 49 Humphreys Street to approximately 350 feet northwesterly.</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Humphreys Street,</w:t>
      </w:r>
      <w:r>
        <w:rPr>
          <w:color w:val="000000"/>
          <w:lang w:val="en-US" w:eastAsia="en-US"/>
        </w:rPr>
        <w:t xml:space="preserve"> Dor., Public way, from opposite 693 Dudley Street to 83 East Cottage Street.</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Hunnewell Avenue,</w:t>
      </w:r>
      <w:r>
        <w:rPr>
          <w:color w:val="000000"/>
          <w:lang w:val="en-US" w:eastAsia="en-US"/>
        </w:rPr>
        <w:t xml:space="preserve"> Bri., from 14 Champney Street to the Boston and Newton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14 Champney Street to 29 Burton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32 Burton Street to the Boston and Newton Boundary Line.</w:t>
      </w:r>
      <w:r>
        <w:rPr>
          <w:color w:val="000000"/>
        </w:rPr>
        <w:tab/>
        <w:tab/>
      </w:r>
      <w:r>
        <w:rPr>
          <w:color w:val="000000"/>
          <w:lang w:val="en-US" w:eastAsia="en-US"/>
        </w:rPr>
        <w:t>22</w:t>
      </w:r>
      <w:r>
        <w:rPr>
          <w:color w:val="000000"/>
        </w:rPr>
        <w:tab/>
      </w:r>
      <w:r>
        <w:rPr>
          <w:color w:val="000000"/>
          <w:lang w:val="en-US" w:eastAsia="en-US"/>
        </w:rPr>
        <w:t>13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Hunter Street,</w:t>
      </w:r>
      <w:r>
        <w:rPr>
          <w:color w:val="000000"/>
          <w:lang w:val="en-US" w:eastAsia="en-US"/>
        </w:rPr>
        <w:t xml:space="preserve"> Chsn., Public way, from near 15 Bunker Hill Street to Vine Street between Decatur Street and Moulton Street.</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Hunter Street,</w:t>
      </w:r>
      <w:r>
        <w:rPr>
          <w:color w:val="000000"/>
          <w:lang w:val="en-US" w:eastAsia="en-US"/>
        </w:rPr>
        <w:t xml:space="preserve"> W.R., Private way, from 36 Florian Street to 370 Hyde Park Avenue.</w:t>
        <w:tab/>
        <w:tab/>
        <w:t>19</w:t>
        <w:tab/>
        <w:t>12</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Huntington Avenue,</w:t>
      </w:r>
      <w:r>
        <w:rPr>
          <w:color w:val="000000"/>
          <w:lang w:val="en-US" w:eastAsia="en-US"/>
        </w:rPr>
        <w:t xml:space="preserve"> B.P., Rox., Public way, from 230 Dartmouth Street to the Boston and Brookline Boundary Line.</w:t>
      </w:r>
    </w:p>
    <w:p>
      <w:pPr>
        <w:pStyle w:val="Tab2"/>
        <w:rPr/>
      </w:pPr>
      <w:r>
        <w:rPr>
          <w:color w:val="000000"/>
        </w:rPr>
        <w:t>1 - 53, 2 - 144</w:t>
        <w:tab/>
        <w:t>4</w:t>
        <w:tab/>
        <w:t>2</w:t>
        <w:tab/>
        <w:t>2</w:t>
        <w:tab/>
        <w:t>1</w:t>
        <w:tab/>
        <w:t>02116</w:t>
      </w:r>
    </w:p>
    <w:p>
      <w:pPr>
        <w:pStyle w:val="Tab2"/>
        <w:rPr/>
      </w:pPr>
      <w:r>
        <w:rPr>
          <w:color w:val="000000"/>
        </w:rPr>
        <w:t>55 - 149</w:t>
        <w:tab/>
        <w:t>4</w:t>
        <w:tab/>
        <w:t>2</w:t>
        <w:tab/>
        <w:t>2</w:t>
        <w:tab/>
        <w:t>1</w:t>
        <w:tab/>
        <w:t>02199</w:t>
      </w:r>
    </w:p>
    <w:p>
      <w:pPr>
        <w:pStyle w:val="Tab2"/>
        <w:rPr/>
      </w:pPr>
      <w:r>
        <w:rPr>
          <w:color w:val="000000"/>
        </w:rPr>
        <w:t>150 - 242, 151 - 245</w:t>
        <w:tab/>
        <w:t>4</w:t>
        <w:tab/>
        <w:t>5</w:t>
        <w:tab/>
        <w:t>7</w:t>
        <w:tab/>
        <w:t>1/10</w:t>
        <w:tab/>
        <w:t>02115</w:t>
      </w:r>
    </w:p>
    <w:p>
      <w:pPr>
        <w:pStyle w:val="Tab2"/>
        <w:rPr/>
      </w:pPr>
      <w:r>
        <w:rPr>
          <w:color w:val="000000"/>
        </w:rPr>
        <w:t>244 - 370, 247 - 369</w:t>
        <w:tab/>
        <w:t>4</w:t>
        <w:tab/>
        <w:t>8</w:t>
        <w:tab/>
        <w:t>7</w:t>
        <w:tab/>
        <w:t>10</w:t>
        <w:tab/>
        <w:t>02115</w:t>
      </w:r>
    </w:p>
    <w:p>
      <w:pPr>
        <w:pStyle w:val="Tab2"/>
        <w:rPr/>
      </w:pPr>
      <w:r>
        <w:rPr>
          <w:color w:val="000000"/>
        </w:rPr>
        <w:t>387 - 505, 406 - 576</w:t>
        <w:tab/>
        <w:t>4</w:t>
        <w:tab/>
        <w:t>9</w:t>
        <w:tab/>
        <w:t>7</w:t>
        <w:tab/>
        <w:t>10</w:t>
        <w:tab/>
        <w:t>02115</w:t>
      </w:r>
    </w:p>
    <w:p>
      <w:pPr>
        <w:pStyle w:val="Tab2"/>
        <w:rPr/>
      </w:pPr>
      <w:r>
        <w:rPr>
          <w:color w:val="000000"/>
        </w:rPr>
        <w:t>511 - 721, 584 - 634</w:t>
        <w:tab/>
        <w:t>4</w:t>
        <w:tab/>
        <w:t>10</w:t>
        <w:tab/>
        <w:t>8</w:t>
        <w:tab/>
        <w:t>10</w:t>
        <w:tab/>
        <w:t>02115</w:t>
      </w:r>
    </w:p>
    <w:p>
      <w:pPr>
        <w:pStyle w:val="Tab2"/>
        <w:rPr/>
      </w:pPr>
      <w:r>
        <w:rPr>
          <w:color w:val="000000"/>
        </w:rPr>
        <w:t>636 - 672</w:t>
        <w:tab/>
        <w:t>10</w:t>
        <w:tab/>
        <w:t>1</w:t>
        <w:tab/>
        <w:t>8</w:t>
        <w:tab/>
        <w:t>10</w:t>
        <w:tab/>
        <w:t>02115</w:t>
      </w:r>
    </w:p>
    <w:p>
      <w:pPr>
        <w:pStyle w:val="Tab2"/>
        <w:rPr>
          <w:color w:val="000000"/>
        </w:rPr>
      </w:pPr>
      <w:r>
        <w:rPr>
          <w:color w:val="000000"/>
        </w:rPr>
        <w:t>682</w:t>
        <w:tab/>
        <w:t>10</w:t>
        <w:tab/>
        <w:t>2</w:t>
        <w:tab/>
        <w:t>8</w:t>
        <w:tab/>
        <w:t>10</w:t>
        <w:tab/>
        <w:t>02115</w:t>
      </w:r>
    </w:p>
    <w:p>
      <w:pPr>
        <w:pStyle w:val="Tab2"/>
        <w:rPr/>
      </w:pPr>
      <w:r>
        <w:rPr>
          <w:color w:val="000000"/>
        </w:rPr>
        <w:t>690 - 782, 727 - 779</w:t>
        <w:tab/>
        <w:t>10</w:t>
        <w:tab/>
        <w:t>3</w:t>
        <w:tab/>
        <w:t>8</w:t>
        <w:tab/>
        <w:t>10</w:t>
        <w:tab/>
        <w:t>02115</w:t>
      </w:r>
    </w:p>
    <w:p>
      <w:pPr>
        <w:pStyle w:val="Tab2"/>
        <w:rPr/>
      </w:pPr>
      <w:r>
        <w:rPr>
          <w:color w:val="000000"/>
        </w:rPr>
        <w:t>783 - 929, 784 - 834</w:t>
        <w:tab/>
        <w:t>10</w:t>
        <w:tab/>
        <w:t>4</w:t>
        <w:tab/>
        <w:t>8</w:t>
        <w:tab/>
        <w:t>10</w:t>
        <w:tab/>
        <w:t>02115</w:t>
      </w:r>
    </w:p>
    <w:p>
      <w:pPr>
        <w:pStyle w:val="Tab2"/>
        <w:spacing w:before="0" w:after="120"/>
        <w:rPr/>
      </w:pPr>
      <w:r>
        <w:rPr>
          <w:color w:val="000000"/>
        </w:rPr>
        <w:t>836 - 926</w:t>
        <w:tab/>
        <w:t>10</w:t>
        <w:tab/>
        <w:t>8</w:t>
        <w:tab/>
        <w:t>8</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Huntington Avenue,</w:t>
      </w:r>
      <w:r>
        <w:rPr>
          <w:color w:val="000000"/>
          <w:lang w:val="en-US" w:eastAsia="en-US"/>
        </w:rPr>
        <w:t xml:space="preserve"> H.P., Public way, from 21 Collins Street to between 961 and 977 River Street.</w:t>
      </w:r>
    </w:p>
    <w:p>
      <w:pPr>
        <w:pStyle w:val="Tab2"/>
        <w:rPr/>
      </w:pPr>
      <w:r>
        <w:rPr>
          <w:color w:val="000000"/>
        </w:rPr>
        <w:t>216 - 396, 219 - 387</w:t>
        <w:tab/>
        <w:t>18</w:t>
        <w:tab/>
        <w:t>8</w:t>
        <w:tab/>
        <w:t>5</w:t>
        <w:tab/>
        <w:t>10</w:t>
        <w:tab/>
        <w:t>02136</w:t>
      </w:r>
    </w:p>
    <w:p>
      <w:pPr>
        <w:pStyle w:val="Tab2"/>
        <w:spacing w:before="0" w:after="120"/>
        <w:rPr/>
      </w:pPr>
      <w:r>
        <w:rPr>
          <w:color w:val="000000"/>
        </w:rPr>
        <w:t>404 - 500, 405 - 495</w:t>
        <w:tab/>
        <w:t>18</w:t>
        <w:tab/>
        <w:t>15</w:t>
        <w:tab/>
        <w:t>5</w:t>
        <w:tab/>
        <w:t>10</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Huntington Road,</w:t>
      </w:r>
      <w:r>
        <w:rPr>
          <w:color w:val="000000"/>
          <w:lang w:val="en-US" w:eastAsia="en-US"/>
        </w:rPr>
        <w:t xml:space="preserve"> Bri., Private way, from opposite 5 Glenley Terrace to the Boston and Newton Bounday Line.</w:t>
        <w:tab/>
        <w:tab/>
        <w:t>22</w:t>
        <w:tab/>
        <w:t>4</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Huntoon Street,</w:t>
      </w:r>
      <w:r>
        <w:rPr>
          <w:color w:val="000000"/>
          <w:lang w:val="en-US" w:eastAsia="en-US"/>
        </w:rPr>
        <w:t xml:space="preserve"> Dor., from 18 Medway Street to northeast of 40 Butler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18 Medway Street to 43 Butler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40 Butler Street to northeasterly.</w:t>
      </w:r>
      <w:r>
        <w:rPr>
          <w:color w:val="000000"/>
        </w:rPr>
        <w:tab/>
        <w:tab/>
      </w:r>
      <w:r>
        <w:rPr>
          <w:color w:val="000000"/>
          <w:lang w:val="en-US" w:eastAsia="en-US"/>
        </w:rPr>
        <w:t>17</w:t>
      </w:r>
      <w:r>
        <w:rPr>
          <w:color w:val="000000"/>
        </w:rPr>
        <w:tab/>
      </w:r>
      <w:r>
        <w:rPr>
          <w:color w:val="000000"/>
          <w:lang w:val="en-US" w:eastAsia="en-US"/>
        </w:rPr>
        <w:t>13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Hurd's Lane,</w:t>
      </w:r>
      <w:r>
        <w:rPr>
          <w:color w:val="000000"/>
          <w:lang w:val="en-US" w:eastAsia="en-US"/>
        </w:rPr>
        <w:t xml:space="preserve"> Chsn., Public way, from 39 Harvard Square to 58 Main Street.</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Hurlcroft Avenue,</w:t>
      </w:r>
      <w:r>
        <w:rPr>
          <w:color w:val="000000"/>
          <w:lang w:val="en-US" w:eastAsia="en-US"/>
        </w:rPr>
        <w:t xml:space="preserve"> Dor., Public way, from 2005 Dorchester Avenue to approximately 282 feet northwesterly.</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Huron Circle,</w:t>
      </w:r>
      <w:r>
        <w:rPr>
          <w:color w:val="000000"/>
          <w:lang w:val="en-US" w:eastAsia="en-US"/>
        </w:rPr>
        <w:t xml:space="preserve"> Dor., Public way, from 372 Gallivan Boulevard to 372 Gallivan Boulevard.</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Huron Path</w:t>
      </w:r>
      <w:r>
        <w:rPr>
          <w:color w:val="000000"/>
          <w:lang w:val="en-US" w:eastAsia="en-US"/>
        </w:rPr>
        <w:t>, Dor., Public way, from opposite 41 Huron Circle, running parallel with the M.B.T.A. Railroad to 27 Beale Street.</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Hutchings Street,</w:t>
      </w:r>
      <w:r>
        <w:rPr>
          <w:color w:val="000000"/>
          <w:lang w:val="en-US" w:eastAsia="en-US"/>
        </w:rPr>
        <w:t xml:space="preserve"> Rox., Public way, from 99 Elm Hill Avenue to 250 Harold Street.</w:t>
      </w:r>
    </w:p>
    <w:p>
      <w:pPr>
        <w:pStyle w:val="Tab2"/>
        <w:rPr/>
      </w:pPr>
      <w:r>
        <w:rPr>
          <w:color w:val="000000"/>
        </w:rPr>
        <w:t>1 - 107, 2 - 10</w:t>
        <w:tab/>
        <w:t>12</w:t>
        <w:tab/>
        <w:t>7</w:t>
        <w:tab/>
        <w:t>7</w:t>
        <w:tab/>
        <w:t>10</w:t>
        <w:tab/>
        <w:t>02121</w:t>
      </w:r>
    </w:p>
    <w:p>
      <w:pPr>
        <w:pStyle w:val="Tab2"/>
        <w:spacing w:before="0" w:after="120"/>
        <w:rPr/>
      </w:pPr>
      <w:r>
        <w:rPr>
          <w:color w:val="000000"/>
        </w:rPr>
        <w:t>109 - 137, 112 - 134</w:t>
        <w:tab/>
        <w:t>12</w:t>
        <w:tab/>
        <w:t>9</w:t>
        <w:tab/>
        <w:t>7</w:t>
        <w:tab/>
        <w:t>10</w:t>
        <w:tab/>
        <w:t>02121</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Hutchinson Street,</w:t>
      </w:r>
      <w:r>
        <w:rPr>
          <w:color w:val="000000"/>
          <w:lang w:val="en-US" w:eastAsia="en-US"/>
        </w:rPr>
        <w:t xml:space="preserve"> Dor., from 329 Gallivan Boulevard to approximately 139 feet southeast of 36 Brookvale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329 Gallivan Boulevard to 36 Brookvale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36 Brookvale Street to approximately 139 feet southeasterly.</w:t>
      </w:r>
      <w:r>
        <w:rPr>
          <w:color w:val="000000"/>
        </w:rPr>
        <w:tab/>
        <w:tab/>
      </w:r>
      <w:r>
        <w:rPr>
          <w:color w:val="000000"/>
          <w:lang w:val="en-US" w:eastAsia="en-US"/>
        </w:rPr>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Hyde Park Avenue,</w:t>
      </w:r>
      <w:r>
        <w:rPr>
          <w:color w:val="000000"/>
          <w:lang w:val="en-US" w:eastAsia="en-US"/>
        </w:rPr>
        <w:t xml:space="preserve"> H.P., W.R., Public way, from 3724 Washington Street at Tower Street to approximately 290 feet southwest of 25 Millstone Road.</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color w:val="000000"/>
          <w:lang w:val="en-US" w:eastAsia="en-US"/>
        </w:rPr>
        <w:t xml:space="preserve">  </w:t>
      </w:r>
      <w:r>
        <w:rPr>
          <w:b/>
          <w:color w:val="000000"/>
          <w:lang w:val="en-US" w:eastAsia="en-US"/>
        </w:rPr>
        <w:t>Note;</w:t>
      </w:r>
      <w:r>
        <w:rPr>
          <w:color w:val="000000"/>
          <w:lang w:val="en-US" w:eastAsia="en-US"/>
        </w:rPr>
        <w:t xml:space="preserve"> the portion of Hyde Park Avenue, from Milton Street to Wolcott Square, is under the care, control and custody of the D.C.R.</w:t>
      </w:r>
    </w:p>
    <w:p>
      <w:pPr>
        <w:pStyle w:val="Tab2"/>
        <w:rPr/>
      </w:pPr>
      <w:r>
        <w:rPr>
          <w:color w:val="000000"/>
        </w:rPr>
        <w:t>1 - 299, 38 - 300</w:t>
        <w:tab/>
        <w:t>19</w:t>
        <w:tab/>
        <w:t>7</w:t>
        <w:tab/>
        <w:t>6</w:t>
        <w:tab/>
        <w:t>2</w:t>
        <w:tab/>
        <w:t>02130</w:t>
      </w:r>
    </w:p>
    <w:p>
      <w:pPr>
        <w:pStyle w:val="Tab2"/>
        <w:rPr/>
      </w:pPr>
      <w:r>
        <w:rPr>
          <w:color w:val="000000"/>
        </w:rPr>
        <w:t>2 - 36</w:t>
        <w:tab/>
        <w:t>11</w:t>
        <w:tab/>
        <w:t>8</w:t>
        <w:tab/>
        <w:t>6</w:t>
        <w:tab/>
        <w:t>2</w:t>
        <w:tab/>
        <w:t>02130</w:t>
      </w:r>
    </w:p>
    <w:p>
      <w:pPr>
        <w:pStyle w:val="Tab2"/>
        <w:rPr/>
      </w:pPr>
      <w:r>
        <w:rPr>
          <w:color w:val="000000"/>
        </w:rPr>
        <w:t>303 - 335, 306 - 336</w:t>
        <w:tab/>
        <w:t>19</w:t>
        <w:tab/>
        <w:t>12</w:t>
        <w:tab/>
        <w:t>6</w:t>
        <w:tab/>
        <w:t>2</w:t>
        <w:tab/>
        <w:t>02130</w:t>
      </w:r>
    </w:p>
    <w:p>
      <w:pPr>
        <w:pStyle w:val="Tab2"/>
        <w:rPr/>
      </w:pPr>
      <w:r>
        <w:rPr>
          <w:color w:val="000000"/>
        </w:rPr>
        <w:t>337 - 439, 338 - 410</w:t>
        <w:tab/>
        <w:t>19</w:t>
        <w:tab/>
        <w:t>12</w:t>
        <w:tab/>
        <w:t>6</w:t>
        <w:tab/>
        <w:t>2</w:t>
        <w:tab/>
        <w:t>02131</w:t>
      </w:r>
    </w:p>
    <w:p>
      <w:pPr>
        <w:pStyle w:val="Tab2"/>
        <w:rPr/>
      </w:pPr>
      <w:r>
        <w:rPr>
          <w:color w:val="000000"/>
        </w:rPr>
        <w:t>416 - 604, 441 - 593</w:t>
        <w:tab/>
        <w:t>18</w:t>
        <w:tab/>
        <w:t>7</w:t>
        <w:tab/>
        <w:t>5</w:t>
        <w:tab/>
        <w:t>2</w:t>
        <w:tab/>
        <w:t>02131</w:t>
      </w:r>
    </w:p>
    <w:p>
      <w:pPr>
        <w:pStyle w:val="Tab2"/>
        <w:rPr/>
      </w:pPr>
      <w:r>
        <w:rPr>
          <w:color w:val="000000"/>
        </w:rPr>
        <w:t>597 - 749, 610 - 748</w:t>
        <w:tab/>
        <w:t>18</w:t>
        <w:tab/>
        <w:t>8</w:t>
        <w:tab/>
        <w:t>5</w:t>
        <w:tab/>
        <w:t>8</w:t>
        <w:tab/>
        <w:t>02131</w:t>
      </w:r>
    </w:p>
    <w:p>
      <w:pPr>
        <w:pStyle w:val="Tab2"/>
        <w:rPr/>
      </w:pPr>
      <w:r>
        <w:rPr>
          <w:color w:val="000000"/>
        </w:rPr>
        <w:t>750 - 873, 752 - 872</w:t>
        <w:tab/>
        <w:t>18</w:t>
        <w:tab/>
        <w:t>8</w:t>
        <w:tab/>
        <w:t>5</w:t>
        <w:tab/>
        <w:t>8</w:t>
        <w:tab/>
        <w:t>02136</w:t>
      </w:r>
    </w:p>
    <w:p>
      <w:pPr>
        <w:pStyle w:val="Tab2"/>
        <w:rPr/>
      </w:pPr>
      <w:r>
        <w:rPr>
          <w:color w:val="000000"/>
        </w:rPr>
        <w:t>875 - 1103, 878 - 1104</w:t>
        <w:tab/>
        <w:t>18</w:t>
        <w:tab/>
        <w:t>14</w:t>
        <w:tab/>
        <w:t>5</w:t>
        <w:tab/>
        <w:t>8</w:t>
        <w:tab/>
        <w:t>02136</w:t>
      </w:r>
    </w:p>
    <w:p>
      <w:pPr>
        <w:pStyle w:val="Tab2"/>
        <w:rPr/>
      </w:pPr>
      <w:r>
        <w:rPr>
          <w:color w:val="000000"/>
        </w:rPr>
        <w:t>1110 - 1234, 1111 - 1265</w:t>
        <w:tab/>
        <w:t>18</w:t>
        <w:tab/>
        <w:t>13</w:t>
        <w:tab/>
        <w:t>5</w:t>
        <w:tab/>
        <w:t>8</w:t>
        <w:tab/>
        <w:t>02136</w:t>
      </w:r>
    </w:p>
    <w:p>
      <w:pPr>
        <w:pStyle w:val="Tab2"/>
        <w:rPr/>
      </w:pPr>
      <w:r>
        <w:rPr>
          <w:color w:val="000000"/>
        </w:rPr>
        <w:t>1236 - 1772, 1269 - 1743</w:t>
        <w:tab/>
        <w:t>18</w:t>
        <w:tab/>
        <w:t>18</w:t>
        <w:tab/>
        <w:t>5</w:t>
        <w:tab/>
        <w:t>8</w:t>
        <w:tab/>
        <w:t>02136</w:t>
      </w:r>
    </w:p>
    <w:p>
      <w:pPr>
        <w:pStyle w:val="Tab2"/>
        <w:spacing w:before="0" w:after="120"/>
        <w:rPr/>
      </w:pPr>
      <w:r>
        <w:rPr>
          <w:color w:val="000000"/>
        </w:rPr>
        <w:t>1751 - 1939, 1784 - 1940</w:t>
        <w:tab/>
        <w:t>18</w:t>
        <w:tab/>
        <w:t>20</w:t>
        <w:tab/>
        <w:t>5</w:t>
        <w:tab/>
        <w:t>8</w:t>
        <w:tab/>
        <w:t>02136</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sectPr>
          <w:headerReference w:type="default" r:id="rId59"/>
          <w:headerReference w:type="first" r:id="rId60"/>
          <w:footerReference w:type="default" r:id="rId61"/>
          <w:footerReference w:type="first" r:id="rId62"/>
          <w:type w:val="nextPage"/>
          <w:pgSz w:w="12240" w:h="15840"/>
          <w:pgMar w:left="547" w:right="360" w:header="720" w:top="1080" w:footer="720" w:bottom="1440" w:gutter="0"/>
          <w:pgNumType w:fmt="decimal"/>
          <w:cols w:num="2" w:space="360" w:equalWidth="true" w:sep="true"/>
          <w:formProt w:val="false"/>
          <w:vAlign w:val="both"/>
          <w:titlePg/>
          <w:textDirection w:val="lrTb"/>
          <w:docGrid w:type="default" w:linePitch="360" w:charSpace="0"/>
        </w:sectPr>
      </w:pPr>
    </w:p>
    <w:p>
      <w:pPr>
        <w:sectPr>
          <w:type w:val="continuous"/>
          <w:pgSz w:w="12240" w:h="15840"/>
          <w:pgMar w:left="547" w:right="360" w:header="720" w:top="1080" w:footer="720" w:bottom="1440" w:gutter="0"/>
          <w:formProt w:val="false"/>
          <w:vAlign w:val="both"/>
          <w:textDirection w:val="lrTb"/>
          <w:docGrid w:type="default" w:linePitch="360" w:charSpace="0"/>
        </w:sectPr>
        <w:pStyle w:val="Initial"/>
        <w:numPr>
          <w:ilvl w:val="0"/>
          <w:numId w:val="0"/>
        </w:numPr>
        <w:ind w:right="480" w:hanging="0"/>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sz w:val="360"/>
        </w:rPr>
      </w:pPr>
      <w:r>
        <w:rPr>
          <w:color w:val="000000"/>
          <w:sz w:val="360"/>
        </w:rPr>
        <w:t>I</w:t>
      </w:r>
      <w:r>
        <w:br w:type="page"/>
      </w:r>
    </w:p>
    <w:p>
      <w:pPr>
        <w:pStyle w:val="Initial"/>
        <w:rPr>
          <w:color w:val="000000"/>
          <w:sz w:val="360"/>
        </w:rPr>
      </w:pPr>
      <w:r>
        <w:rPr>
          <w:color w:val="000000"/>
          <w:sz w:val="360"/>
        </w:rPr>
      </w:r>
    </w:p>
    <w:p>
      <w:pPr>
        <w:sectPr>
          <w:headerReference w:type="default" r:id="rId63"/>
          <w:headerReference w:type="first" r:id="rId64"/>
          <w:footerReference w:type="default" r:id="rId65"/>
          <w:footerReference w:type="first" r:id="rId66"/>
          <w:type w:val="nextPage"/>
          <w:pgSz w:w="12240" w:h="15840"/>
          <w:pgMar w:left="547" w:right="360" w:header="720" w:top="1080" w:footer="720" w:bottom="1440" w:gutter="0"/>
          <w:pgNumType w:fmt="decimal"/>
          <w:formProt w:val="false"/>
          <w:vAlign w:val="both"/>
          <w:titlePg/>
          <w:textDirection w:val="lrTb"/>
          <w:docGrid w:type="default" w:linePitch="360" w:charSpace="0"/>
        </w:sectPr>
      </w:pPr>
    </w:p>
    <w:p>
      <w:pPr>
        <w:sectPr>
          <w:type w:val="continuous"/>
          <w:pgSz w:w="12240" w:h="15840"/>
          <w:pgMar w:left="547" w:right="360" w:header="720" w:top="1080" w:footer="720" w:bottom="1440" w:gutter="0"/>
          <w:cols w:num="2" w:space="360" w:equalWidth="true" w:sep="true"/>
          <w:formProt w:val="false"/>
          <w:vAlign w:val="both"/>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ind w:left="86" w:right="2246" w:hanging="86"/>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I Street,</w:t>
      </w:r>
      <w:r>
        <w:rPr>
          <w:color w:val="000000"/>
          <w:lang w:val="en-US" w:eastAsia="en-US"/>
        </w:rPr>
        <w:t xml:space="preserve"> S.B., Public way, from 1520 Columbia Road to 485 East First Street.</w:t>
      </w:r>
    </w:p>
    <w:p>
      <w:pPr>
        <w:pStyle w:val="Tab2"/>
        <w:rPr/>
      </w:pPr>
      <w:r>
        <w:rPr>
          <w:color w:val="000000"/>
        </w:rPr>
        <w:t>1 - 69, 2 - 102</w:t>
        <w:tab/>
        <w:t>6</w:t>
        <w:tab/>
        <w:t>5</w:t>
        <w:tab/>
        <w:t>2</w:t>
        <w:tab/>
        <w:t>5</w:t>
        <w:tab/>
        <w:t>02127</w:t>
      </w:r>
    </w:p>
    <w:p>
      <w:pPr>
        <w:pStyle w:val="Tab2"/>
        <w:rPr/>
      </w:pPr>
      <w:r>
        <w:rPr>
          <w:color w:val="000000"/>
        </w:rPr>
        <w:t>81 - 95</w:t>
        <w:tab/>
        <w:t>6</w:t>
        <w:tab/>
        <w:t>4</w:t>
        <w:tab/>
        <w:t>2</w:t>
        <w:tab/>
        <w:t>5</w:t>
        <w:tab/>
        <w:t>02127</w:t>
      </w:r>
    </w:p>
    <w:p>
      <w:pPr>
        <w:pStyle w:val="Tab2"/>
        <w:rPr/>
      </w:pPr>
      <w:r>
        <w:rPr>
          <w:color w:val="000000"/>
        </w:rPr>
        <w:t>101 - 149, 104 - 146</w:t>
        <w:tab/>
        <w:t>6</w:t>
        <w:tab/>
        <w:t>6</w:t>
        <w:tab/>
        <w:t>2</w:t>
        <w:tab/>
        <w:t>5</w:t>
        <w:tab/>
        <w:t>02127</w:t>
      </w:r>
    </w:p>
    <w:p>
      <w:pPr>
        <w:pStyle w:val="Tab2"/>
        <w:spacing w:before="0" w:after="120"/>
        <w:rPr/>
      </w:pPr>
      <w:r>
        <w:rPr>
          <w:color w:val="000000"/>
        </w:rPr>
        <w:t>151 - 225, 154 - 212</w:t>
        <w:tab/>
        <w:t>7</w:t>
        <w:tab/>
        <w:t>2</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Ida Street,</w:t>
      </w:r>
      <w:r>
        <w:rPr>
          <w:color w:val="000000"/>
          <w:lang w:val="en-US" w:eastAsia="en-US"/>
        </w:rPr>
        <w:t xml:space="preserve"> E.B., Public way, from 6 Brigham Street to Ruth Street at the rear of 6 Brigham Street.</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Idaho Street,</w:t>
      </w:r>
      <w:r>
        <w:rPr>
          <w:color w:val="000000"/>
          <w:lang w:val="en-US" w:eastAsia="en-US"/>
        </w:rPr>
        <w:t xml:space="preserve"> Dor., Public way, from opposite 213 Manchester Street to 121 River Street.</w:t>
        <w:tab/>
        <w:tab/>
        <w:t>17</w:t>
      </w:r>
      <w:r>
        <w:rPr>
          <w:color w:val="000000"/>
        </w:rPr>
        <w:tab/>
      </w:r>
      <w:r>
        <w:rPr>
          <w:color w:val="000000"/>
          <w:lang w:val="en-US" w:eastAsia="en-US"/>
        </w:rPr>
        <w:t>14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Iffley Road,</w:t>
      </w:r>
      <w:r>
        <w:rPr>
          <w:color w:val="000000"/>
          <w:lang w:val="en-US" w:eastAsia="en-US"/>
        </w:rPr>
        <w:t xml:space="preserve"> W.R., Public way, from 451 Walnut Avenue to 3190 Washington Street.</w:t>
        <w:tab/>
        <w:tab/>
        <w:t>11</w:t>
        <w:tab/>
        <w:t>5</w:t>
        <w:tab/>
        <w:t>7</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Imbaro Road,</w:t>
      </w:r>
      <w:r>
        <w:rPr>
          <w:color w:val="000000"/>
          <w:lang w:val="en-US" w:eastAsia="en-US"/>
        </w:rPr>
        <w:t xml:space="preserve"> H.P., Public way, from Neponset Valley Parkway at the rear of 1724 River Street to approximately 400 feet southwest of 34 Norton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the portion of Imbaro Road, from Bunker Street to Neponset Valley Parkway, is pedestrian access only.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Imrie Road,</w:t>
      </w:r>
      <w:r>
        <w:rPr>
          <w:color w:val="000000"/>
          <w:lang w:val="en-US" w:eastAsia="en-US"/>
        </w:rPr>
        <w:t xml:space="preserve"> Bri., Public way, from 526 Cambridge Street to approximately 60 feet southeast of 2 High Rock Way at the Stanley A. Ringer Playground.</w:t>
      </w:r>
    </w:p>
    <w:p>
      <w:pPr>
        <w:pStyle w:val="Tab2"/>
        <w:rPr/>
      </w:pPr>
      <w:r>
        <w:rPr>
          <w:color w:val="000000"/>
        </w:rPr>
        <w:t>1 - 7, 2 - 42</w:t>
        <w:tab/>
        <w:t>21</w:t>
        <w:tab/>
        <w:t>6</w:t>
        <w:tab/>
        <w:t>9</w:t>
        <w:tab/>
        <w:t>4</w:t>
        <w:tab/>
        <w:t>02134</w:t>
      </w:r>
    </w:p>
    <w:p>
      <w:pPr>
        <w:pStyle w:val="Tab2"/>
        <w:spacing w:before="0" w:after="120"/>
        <w:rPr/>
      </w:pPr>
      <w:r>
        <w:rPr>
          <w:color w:val="000000"/>
        </w:rPr>
        <w:t>17 - 49</w:t>
        <w:tab/>
        <w:t>21</w:t>
        <w:tab/>
        <w:t>7</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Independence Drive,</w:t>
      </w:r>
      <w:r>
        <w:rPr>
          <w:color w:val="000000"/>
          <w:lang w:val="en-US" w:eastAsia="en-US"/>
        </w:rPr>
        <w:t xml:space="preserve"> W.R., Public way, from 685 Veterans of Foreign Wars Parkway to the Boston and Brookline Boundary Line.</w:t>
        <w:tab/>
        <w:tab/>
        <w:t>20</w:t>
      </w:r>
      <w:r>
        <w:rPr>
          <w:color w:val="000000"/>
        </w:rPr>
        <w:tab/>
      </w:r>
      <w:r>
        <w:rPr>
          <w:color w:val="000000"/>
          <w:lang w:val="en-US" w:eastAsia="en-US"/>
        </w:rPr>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02167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India Street,</w:t>
      </w:r>
      <w:r>
        <w:rPr>
          <w:color w:val="000000"/>
          <w:lang w:val="en-US" w:eastAsia="en-US"/>
        </w:rPr>
        <w:t xml:space="preserve"> B.P., Public way, from the John F. Fitzgerald Expressway Surface Road at Atlantic Avenue to 131 State Street.</w:t>
      </w:r>
    </w:p>
    <w:p>
      <w:pPr>
        <w:pStyle w:val="Tab2"/>
        <w:rPr/>
      </w:pPr>
      <w:r>
        <w:rPr>
          <w:color w:val="000000"/>
        </w:rPr>
        <w:t>1 - 5</w:t>
        <w:tab/>
        <w:t>3</w:t>
        <w:tab/>
        <w:t>6</w:t>
        <w:tab/>
        <w:t>1</w:t>
        <w:tab/>
        <w:t>1</w:t>
        <w:tab/>
        <w:t>02110</w:t>
      </w:r>
    </w:p>
    <w:p>
      <w:pPr>
        <w:pStyle w:val="Tab2"/>
        <w:rPr/>
      </w:pPr>
      <w:r>
        <w:rPr>
          <w:color w:val="000000"/>
        </w:rPr>
        <w:t>21 - 47</w:t>
        <w:tab/>
        <w:t>3</w:t>
        <w:tab/>
        <w:t>6</w:t>
        <w:tab/>
        <w:t>1</w:t>
        <w:tab/>
        <w:t>1</w:t>
        <w:tab/>
        <w:t>02110</w:t>
      </w:r>
    </w:p>
    <w:p>
      <w:pPr>
        <w:pStyle w:val="Tab2"/>
        <w:rPr>
          <w:color w:val="000000"/>
        </w:rPr>
      </w:pPr>
      <w:r>
        <w:rPr>
          <w:color w:val="000000"/>
        </w:rPr>
        <w:t>48</w:t>
        <w:tab/>
        <w:t>3</w:t>
        <w:tab/>
        <w:t>6</w:t>
        <w:tab/>
        <w:t>1</w:t>
        <w:tab/>
        <w:t>1</w:t>
        <w:tab/>
        <w:t>02109</w:t>
      </w:r>
    </w:p>
    <w:p>
      <w:pPr>
        <w:pStyle w:val="Tab2"/>
        <w:spacing w:before="0" w:after="120"/>
        <w:rPr/>
      </w:pPr>
      <w:r>
        <w:rPr>
          <w:color w:val="000000"/>
        </w:rPr>
        <w:t>49 - Out.</w:t>
        <w:tab/>
        <w:t>3</w:t>
        <w:tab/>
        <w:t>6</w:t>
        <w:tab/>
        <w:t>1</w:t>
        <w:tab/>
        <w:t>1</w:t>
        <w:tab/>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Industrial Drive,</w:t>
      </w:r>
      <w:r>
        <w:rPr>
          <w:color w:val="000000"/>
          <w:lang w:val="en-US" w:eastAsia="en-US"/>
        </w:rPr>
        <w:t xml:space="preserve"> H.P., Private way, from below Milton Street, near its junction with Neponset Valley Parkway and Sprague Street to the Boston and Dedham Boundary Line.</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Ingleside Street,</w:t>
      </w:r>
      <w:r>
        <w:rPr>
          <w:color w:val="000000"/>
          <w:lang w:val="en-US" w:eastAsia="en-US"/>
        </w:rPr>
        <w:t xml:space="preserve"> Rox., Public way, from 208 Blue Hill Avenue to between 86 and 108 Dacia Street.</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Inman Street,</w:t>
      </w:r>
      <w:r>
        <w:rPr>
          <w:color w:val="000000"/>
          <w:lang w:val="en-US" w:eastAsia="en-US"/>
        </w:rPr>
        <w:t xml:space="preserve"> S.B., Private way, from 451 D Street to southeasterly.</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Intervale Street,</w:t>
      </w:r>
      <w:r>
        <w:rPr>
          <w:color w:val="000000"/>
          <w:lang w:val="en-US" w:eastAsia="en-US"/>
        </w:rPr>
        <w:t xml:space="preserve"> Dor., Rox., Public way, from 284 Columbia Road to 570 Warren Street.</w:t>
      </w:r>
    </w:p>
    <w:p>
      <w:pPr>
        <w:pStyle w:val="Tab2"/>
        <w:rPr/>
      </w:pPr>
      <w:r>
        <w:rPr>
          <w:color w:val="000000"/>
        </w:rPr>
        <w:t>1 - 27, 2 - 22</w:t>
        <w:tab/>
        <w:t>12</w:t>
        <w:tab/>
        <w:t>2</w:t>
        <w:tab/>
        <w:t>7</w:t>
        <w:tab/>
        <w:t>3</w:t>
        <w:tab/>
        <w:t>02121</w:t>
      </w:r>
    </w:p>
    <w:p>
      <w:pPr>
        <w:pStyle w:val="Tab2"/>
        <w:spacing w:before="0" w:after="120"/>
        <w:rPr/>
      </w:pPr>
      <w:r>
        <w:rPr>
          <w:color w:val="000000"/>
        </w:rPr>
        <w:t>30 - 220, 35 - 219</w:t>
        <w:tab/>
        <w:t>14</w:t>
        <w:tab/>
        <w:t>1</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Intervale Terrace,</w:t>
      </w:r>
      <w:r>
        <w:rPr>
          <w:color w:val="000000"/>
          <w:lang w:val="en-US" w:eastAsia="en-US"/>
        </w:rPr>
        <w:t xml:space="preserve"> Dor., Private way, from 102 Intervale Street to northeasterly.</w:t>
        <w:tab/>
        <w:tab/>
        <w:t>14</w:t>
        <w:tab/>
        <w:t>1</w:t>
        <w:tab/>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Inwood Street,</w:t>
      </w:r>
      <w:r>
        <w:rPr>
          <w:color w:val="000000"/>
          <w:lang w:val="en-US" w:eastAsia="en-US"/>
        </w:rPr>
        <w:t xml:space="preserve"> Dor., Public way, from opposite 10 Norton Street to 15 Olney Street.</w:t>
        <w:tab/>
        <w:tab/>
        <w:t>15</w:t>
        <w:tab/>
        <w:t>2</w:t>
        <w:tab/>
        <w:t>4</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Iona Street,</w:t>
      </w:r>
      <w:r>
        <w:rPr>
          <w:color w:val="000000"/>
          <w:lang w:val="en-US" w:eastAsia="en-US"/>
        </w:rPr>
        <w:t xml:space="preserve"> W.R., Public way, from 106 Beech Street to 330 Belgrade Avenue.</w:t>
        <w:tab/>
        <w:tab/>
        <w:t>20</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Iowa Street,</w:t>
      </w:r>
      <w:r>
        <w:rPr>
          <w:color w:val="000000"/>
          <w:lang w:val="en-US" w:eastAsia="en-US"/>
        </w:rPr>
        <w:t xml:space="preserve"> Dor., Public way, from 116 Dakota Street to 109 Westville Street.</w:t>
        <w:tab/>
        <w:tab/>
        <w:t>15</w:t>
        <w:tab/>
        <w:t>5</w:t>
        <w:tab/>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Ipswich Place,</w:t>
      </w:r>
      <w:r>
        <w:rPr>
          <w:color w:val="000000"/>
          <w:lang w:val="en-US" w:eastAsia="en-US"/>
        </w:rPr>
        <w:t xml:space="preserve"> E.B., Private way, from 223 Everett Street to southwesterly.</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Ipswich Street,</w:t>
      </w:r>
      <w:r>
        <w:rPr>
          <w:color w:val="000000"/>
          <w:lang w:val="en-US" w:eastAsia="en-US"/>
        </w:rPr>
        <w:t xml:space="preserve"> B.P., Rox., Public way, from 1091 Boylston Street to 1249 Boylston Street.</w:t>
      </w:r>
    </w:p>
    <w:p>
      <w:pPr>
        <w:pStyle w:val="Tab2"/>
        <w:rPr/>
      </w:pPr>
      <w:r>
        <w:rPr>
          <w:color w:val="000000"/>
        </w:rPr>
        <w:t>2 - 30</w:t>
        <w:tab/>
        <w:t>5</w:t>
        <w:tab/>
        <w:t>10</w:t>
        <w:tab/>
        <w:t>8</w:t>
        <w:tab/>
        <w:t>10</w:t>
        <w:tab/>
        <w:t>02215</w:t>
      </w:r>
    </w:p>
    <w:p>
      <w:pPr>
        <w:pStyle w:val="Tab2"/>
        <w:spacing w:before="0" w:after="120"/>
        <w:rPr/>
      </w:pPr>
      <w:r>
        <w:rPr>
          <w:color w:val="000000"/>
        </w:rPr>
        <w:t>105 - 203, 134 - 160</w:t>
        <w:tab/>
        <w:t>5</w:t>
        <w:tab/>
        <w:t>2</w:t>
        <w:tab/>
        <w:t>8</w:t>
        <w:tab/>
        <w:t>10</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Irena Road,</w:t>
      </w:r>
      <w:r>
        <w:rPr>
          <w:color w:val="000000"/>
          <w:lang w:val="en-US" w:eastAsia="en-US"/>
        </w:rPr>
        <w:t xml:space="preserve"> Dor., Public way, from between 977 and 1001 Adams Street to approximately 160 feet northwesterly.</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Irene Lowney Lane, </w:t>
      </w:r>
      <w:r>
        <w:rPr>
          <w:color w:val="000000"/>
          <w:lang w:val="en-US" w:eastAsia="en-US"/>
        </w:rPr>
        <w:t>H.P., Public way, from 1234 Hyde Park Avenue to approximately 145 feet northeasterly.</w:t>
      </w:r>
    </w:p>
    <w:p>
      <w:pPr>
        <w:pStyle w:val="Tab2"/>
        <w:rPr>
          <w:color w:val="000000"/>
        </w:rPr>
      </w:pPr>
      <w:r>
        <w:rPr>
          <w:color w:val="000000"/>
        </w:rPr>
        <w:t>Odd</w:t>
        <w:tab/>
        <w:t>18</w:t>
        <w:tab/>
        <w:t>13</w:t>
        <w:tab/>
        <w:t>5</w:t>
        <w:tab/>
        <w:t>8</w:t>
        <w:tab/>
        <w:t>02136</w:t>
      </w:r>
    </w:p>
    <w:p>
      <w:pPr>
        <w:pStyle w:val="Tab2"/>
        <w:spacing w:before="0" w:after="120"/>
        <w:rPr>
          <w:color w:val="000000"/>
        </w:rPr>
      </w:pPr>
      <w:r>
        <w:rPr>
          <w:color w:val="000000"/>
        </w:rPr>
        <w:t>Even</w:t>
        <w:tab/>
        <w:t>18</w:t>
        <w:tab/>
        <w:t>18</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ind w:left="0" w:right="2246" w:hanging="0"/>
        <w:rPr/>
      </w:pPr>
      <w:r>
        <w:rPr>
          <w:b/>
          <w:color w:val="000000"/>
          <w:lang w:val="en-US" w:eastAsia="en-US"/>
        </w:rPr>
        <w:t>Irma Street,</w:t>
      </w:r>
      <w:r>
        <w:rPr>
          <w:color w:val="000000"/>
          <w:lang w:val="en-US" w:eastAsia="en-US"/>
        </w:rPr>
        <w:t xml:space="preserve"> Dor., Public way, from 186 Callender Street to 195 Woodrow Avenue.</w:t>
        <w:tab/>
        <w:tab/>
        <w:t>14</w:t>
      </w:r>
      <w:r>
        <w:rPr>
          <w:color w:val="000000"/>
        </w:rPr>
        <w:tab/>
      </w:r>
      <w:r>
        <w:rPr>
          <w:color w:val="000000"/>
          <w:lang w:val="en-US" w:eastAsia="en-US"/>
        </w:rPr>
        <w:t>12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Iron Street,</w:t>
      </w:r>
      <w:r>
        <w:rPr>
          <w:color w:val="000000"/>
          <w:lang w:val="en-US" w:eastAsia="en-US"/>
        </w:rPr>
        <w:t xml:space="preserve"> S.B., Private way, from A Street between Mt. Washington Way and Richards Street to Medallion Avenue.</w:t>
        <w:tab/>
        <w:tab/>
        <w:t>6</w:t>
      </w:r>
      <w:r>
        <w:rPr>
          <w:color w:val="000000"/>
        </w:rPr>
        <w:tab/>
      </w:r>
      <w:r>
        <w:rPr>
          <w:color w:val="000000"/>
          <w:lang w:val="en-US" w:eastAsia="en-US"/>
        </w:rPr>
        <w:t>1</w:t>
      </w:r>
      <w:r>
        <w:rPr>
          <w:color w:val="000000"/>
        </w:rPr>
        <w:tab/>
        <w:t>2</w:t>
        <w:tab/>
        <w:t>5</w:t>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Iroquois Street,</w:t>
      </w:r>
      <w:r>
        <w:rPr>
          <w:color w:val="000000"/>
          <w:lang w:val="en-US" w:eastAsia="en-US"/>
        </w:rPr>
        <w:t xml:space="preserve"> Rox., Public way, from 149 Calumet Street at Judge Street to Sachem Street at Waymount Street opposite Wait Street between Hillside Street and Parker Hill Avenue.</w:t>
      </w:r>
    </w:p>
    <w:p>
      <w:pPr>
        <w:pStyle w:val="Tab2"/>
        <w:rPr/>
      </w:pPr>
      <w:r>
        <w:rPr>
          <w:color w:val="000000"/>
        </w:rPr>
        <w:t>1 - 79, 2 - 76</w:t>
        <w:tab/>
        <w:t>10</w:t>
        <w:tab/>
        <w:t>5</w:t>
        <w:tab/>
        <w:t>8</w:t>
        <w:tab/>
        <w:t>10</w:t>
        <w:tab/>
        <w:t>02120</w:t>
      </w:r>
    </w:p>
    <w:p>
      <w:pPr>
        <w:pStyle w:val="Tab2"/>
        <w:spacing w:before="0" w:after="120"/>
        <w:rPr/>
      </w:pPr>
      <w:r>
        <w:rPr>
          <w:color w:val="000000"/>
        </w:rPr>
        <w:t>80 - 88, 81 - 87</w:t>
        <w:tab/>
        <w:t>10</w:t>
        <w:tab/>
        <w:t>4</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Irving Street,</w:t>
      </w:r>
      <w:r>
        <w:rPr>
          <w:color w:val="000000"/>
          <w:lang w:val="en-US" w:eastAsia="en-US"/>
        </w:rPr>
        <w:t xml:space="preserve"> B.P., Public way, from 218 Cambridge Street to 45 Myrtle Street.</w:t>
      </w:r>
    </w:p>
    <w:p>
      <w:pPr>
        <w:pStyle w:val="Tab2"/>
        <w:rPr>
          <w:color w:val="000000"/>
        </w:rPr>
      </w:pPr>
      <w:r>
        <w:rPr>
          <w:color w:val="000000"/>
        </w:rPr>
        <w:t>Odd</w:t>
        <w:tab/>
        <w:t>5</w:t>
        <w:tab/>
        <w:t>4</w:t>
        <w:tab/>
        <w:t>8</w:t>
        <w:tab/>
        <w:t>1</w:t>
        <w:tab/>
        <w:t>02114</w:t>
      </w:r>
    </w:p>
    <w:p>
      <w:pPr>
        <w:pStyle w:val="Tab2"/>
        <w:spacing w:before="0" w:after="120"/>
        <w:rPr>
          <w:color w:val="000000"/>
        </w:rPr>
      </w:pPr>
      <w:r>
        <w:rPr>
          <w:color w:val="000000"/>
        </w:rPr>
        <w:t>Even</w:t>
        <w:tab/>
        <w:t>3</w:t>
        <w:tab/>
        <w:t>6</w:t>
        <w:tab/>
        <w:t>1</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Irving W. Adams Park</w:t>
      </w:r>
      <w:r>
        <w:rPr>
          <w:color w:val="000000"/>
          <w:lang w:val="en-US" w:eastAsia="en-US"/>
        </w:rPr>
        <w:t>, W.R., bounded by Poplar Street, South Street and Washington Street.</w:t>
        <w:tab/>
        <w:tab/>
        <w:t>20</w:t>
        <w:tab/>
        <w:t>2</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Irwin Avenue,</w:t>
      </w:r>
      <w:r>
        <w:rPr>
          <w:color w:val="000000"/>
          <w:lang w:val="en-US" w:eastAsia="en-US"/>
        </w:rPr>
        <w:t xml:space="preserve"> H.P., Private way, from 55 Farrar Avenue to Ruskin Road.</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Irwin Avenue,</w:t>
      </w:r>
      <w:r>
        <w:rPr>
          <w:color w:val="000000"/>
          <w:lang w:val="en-US" w:eastAsia="en-US"/>
        </w:rPr>
        <w:t xml:space="preserve"> Rox., Public way, from 109 Blue Hill Avenue to approximately 315 feet northwesterly.</w:t>
        <w:tab/>
        <w:tab/>
        <w:t>12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Isabella Street,</w:t>
      </w:r>
      <w:r>
        <w:rPr>
          <w:color w:val="000000"/>
          <w:lang w:val="en-US" w:eastAsia="en-US"/>
        </w:rPr>
        <w:t xml:space="preserve"> B.P., Public way, from 131 Arlington Street to 200 Columbus Avenue.</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Island Street,</w:t>
      </w:r>
      <w:r>
        <w:rPr>
          <w:color w:val="000000"/>
          <w:lang w:val="en-US" w:eastAsia="en-US"/>
        </w:rPr>
        <w:t xml:space="preserve"> Rox., Public way, from 895 Massachusetts Avenue to Reading Street.</w:t>
      </w:r>
    </w:p>
    <w:p>
      <w:pPr>
        <w:pStyle w:val="Tab2"/>
        <w:rPr/>
      </w:pPr>
      <w:r>
        <w:rPr>
          <w:color w:val="000000"/>
        </w:rPr>
        <w:t>1 - 63, 2 - 74</w:t>
        <w:tab/>
        <w:t>8</w:t>
        <w:tab/>
        <w:t>3</w:t>
        <w:tab/>
        <w:t>7</w:t>
        <w:tab/>
        <w:t>10</w:t>
        <w:tab/>
        <w:t>02119</w:t>
      </w:r>
    </w:p>
    <w:p>
      <w:pPr>
        <w:pStyle w:val="Tab2"/>
        <w:spacing w:before="0" w:after="120"/>
        <w:rPr/>
      </w:pPr>
      <w:r>
        <w:rPr>
          <w:color w:val="000000"/>
        </w:rPr>
        <w:t>65 - 155, 76 - 154</w:t>
        <w:tab/>
        <w:t>8</w:t>
        <w:tab/>
        <w:t>6</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Island View Place,</w:t>
      </w:r>
      <w:r>
        <w:rPr>
          <w:color w:val="000000"/>
          <w:lang w:val="en-US" w:eastAsia="en-US"/>
        </w:rPr>
        <w:t xml:space="preserve"> Dor., Private way, from North Point Drive to Peninsula Place.</w:t>
        <w:tab/>
        <w:tab/>
        <w:t>13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5</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Islington Street,</w:t>
      </w:r>
      <w:r>
        <w:rPr>
          <w:color w:val="000000"/>
          <w:lang w:val="en-US" w:eastAsia="en-US"/>
        </w:rPr>
        <w:t xml:space="preserve"> Bri., Public way, from opposite 20 Armington Street to 254 Brighton Avenue.</w:t>
        <w:tab/>
        <w:tab/>
        <w:t>21</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spacing w:before="0" w:after="120"/>
        <w:rPr>
          <w:b/>
          <w:b/>
          <w:color w:val="000000"/>
          <w:lang w:val="en-US" w:eastAsia="en-US"/>
        </w:rPr>
      </w:pPr>
      <w:r>
        <w:rPr>
          <w:b/>
          <w:color w:val="000000"/>
          <w:lang w:val="en-US" w:eastAsia="en-US"/>
        </w:rPr>
        <w:t xml:space="preserve">Islington Terrace, </w:t>
      </w:r>
      <w:r>
        <w:rPr>
          <w:color w:val="000000"/>
          <w:lang w:val="en-US" w:eastAsia="en-US"/>
        </w:rPr>
        <w:t>Bri., Private way, from opposite 26 Armington Street to northeasterly.</w:t>
        <w:tab/>
        <w:tab/>
        <w:t>21</w:t>
        <w:tab/>
        <w:t>6</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Itasca Street,</w:t>
      </w:r>
      <w:r>
        <w:rPr>
          <w:color w:val="000000"/>
          <w:lang w:val="en-US" w:eastAsia="en-US"/>
        </w:rPr>
        <w:t xml:space="preserve"> Dor., Public way, from 682 Cummins Highway to 78 Mattapan Street.</w:t>
      </w:r>
    </w:p>
    <w:p>
      <w:pPr>
        <w:pStyle w:val="Tab2"/>
        <w:rPr/>
      </w:pPr>
      <w:r>
        <w:rPr>
          <w:color w:val="000000"/>
        </w:rPr>
        <w:t>1 - 173, 2 - 174</w:t>
        <w:tab/>
        <w:t>18</w:t>
        <w:tab/>
        <w:t>3</w:t>
        <w:tab/>
        <w:t>5</w:t>
        <w:tab/>
        <w:t>7</w:t>
        <w:tab/>
        <w:t>02126</w:t>
      </w:r>
    </w:p>
    <w:p>
      <w:pPr>
        <w:pStyle w:val="Tab2"/>
        <w:spacing w:before="0" w:after="120"/>
        <w:rPr/>
      </w:pPr>
      <w:r>
        <w:rPr>
          <w:color w:val="000000"/>
        </w:rPr>
        <w:t>179 - 279, 180 - 280</w:t>
        <w:tab/>
        <w:t>18</w:t>
        <w:tab/>
        <w:t>21</w:t>
        <w:tab/>
        <w:t>5</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Ivanhoe Street,</w:t>
      </w:r>
      <w:r>
        <w:rPr>
          <w:color w:val="000000"/>
          <w:lang w:val="en-US" w:eastAsia="en-US"/>
        </w:rPr>
        <w:t xml:space="preserve"> B.P., Private way, from 46 Upton Street to 111 West Dedham Street.</w:t>
        <w:tab/>
        <w:tab/>
        <w:t>9</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Ivory Street,</w:t>
      </w:r>
      <w:r>
        <w:rPr>
          <w:color w:val="000000"/>
          <w:lang w:val="en-US" w:eastAsia="en-US"/>
        </w:rPr>
        <w:t xml:space="preserve"> W.R., Public way, from 20 Dent Street to opposite 92 Temple Street.</w:t>
        <w:tab/>
        <w:tab/>
        <w:t>20</w:t>
      </w:r>
      <w:r>
        <w:rPr>
          <w:color w:val="000000"/>
        </w:rPr>
        <w:tab/>
      </w:r>
      <w:r>
        <w:rPr>
          <w:color w:val="000000"/>
          <w:lang w:val="en-US" w:eastAsia="en-US"/>
        </w:rPr>
        <w:t>13</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lang w:val="en-US" w:eastAsia="en-US"/>
        </w:rPr>
        <w:t>Ivy Lane,</w:t>
      </w:r>
      <w:r>
        <w:rPr>
          <w:color w:val="000000"/>
          <w:lang w:val="en-US" w:eastAsia="en-US"/>
        </w:rPr>
        <w:t xml:space="preserve"> Bri., Private way, from North Harvard Street to South Campus Drive.</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Normal"/>
        <w:rPr>
          <w:color w:val="000000"/>
          <w:sz w:val="17"/>
          <w:szCs w:val="17"/>
          <w:lang w:val="en-US" w:eastAsia="en-US"/>
        </w:rPr>
      </w:pPr>
      <w:r>
        <w:rPr>
          <w:color w:val="000000"/>
          <w:sz w:val="17"/>
          <w:szCs w:val="17"/>
          <w:lang w:val="en-US" w:eastAsia="en-US"/>
        </w:rPr>
      </w:r>
    </w:p>
    <w:p>
      <w:pPr>
        <w:pStyle w:val="Normal"/>
        <w:rPr>
          <w:color w:val="000000"/>
          <w:sz w:val="17"/>
          <w:szCs w:val="17"/>
        </w:rPr>
      </w:pPr>
      <w:r>
        <w:rPr>
          <w:color w:val="000000"/>
          <w:sz w:val="17"/>
          <w:szCs w:val="17"/>
        </w:rPr>
      </w:r>
    </w:p>
    <w:p>
      <w:pPr>
        <w:pStyle w:val="Normal"/>
        <w:rPr>
          <w:color w:val="000000"/>
        </w:rPr>
      </w:pPr>
      <w:r>
        <w:rPr>
          <w:color w:val="000000"/>
        </w:rPr>
      </w:r>
    </w:p>
    <w:p>
      <w:pPr>
        <w:pStyle w:val="Normal"/>
        <w:rPr>
          <w:color w:val="000000"/>
        </w:rPr>
      </w:pPr>
      <w:r>
        <w:rPr>
          <w:color w:val="000000"/>
        </w:rPr>
      </w:r>
    </w:p>
    <w:p>
      <w:pPr>
        <w:sectPr>
          <w:headerReference w:type="default" r:id="rId67"/>
          <w:headerReference w:type="first" r:id="rId68"/>
          <w:footerReference w:type="default" r:id="rId69"/>
          <w:footerReference w:type="first" r:id="rId70"/>
          <w:type w:val="nextPage"/>
          <w:pgSz w:w="12240" w:h="15840"/>
          <w:pgMar w:left="547" w:right="360" w:header="720" w:top="1080" w:footer="720" w:bottom="1440" w:gutter="0"/>
          <w:pgNumType w:fmt="decimal"/>
          <w:cols w:num="2" w:space="360" w:equalWidth="true" w:sep="true"/>
          <w:formProt w:val="false"/>
          <w:vAlign w:val="both"/>
          <w:titlePg/>
          <w:textDirection w:val="lrTb"/>
          <w:docGrid w:type="default" w:linePitch="360" w:charSpace="0"/>
        </w:sectPr>
      </w:pPr>
    </w:p>
    <w:p>
      <w:pPr>
        <w:sectPr>
          <w:type w:val="continuous"/>
          <w:pgSz w:w="12240" w:h="15840"/>
          <w:pgMar w:left="547" w:right="360" w:header="720" w:top="1080" w:footer="720" w:bottom="1440" w:gutter="0"/>
          <w:formProt w:val="false"/>
          <w:vAlign w:val="both"/>
          <w:textDirection w:val="lrTb"/>
          <w:docGrid w:type="default" w:linePitch="360" w:charSpace="0"/>
        </w:sectPr>
        <w:pStyle w:val="Initial"/>
        <w:numPr>
          <w:ilvl w:val="0"/>
          <w:numId w:val="0"/>
        </w:numPr>
        <w:ind w:right="480" w:hanging="0"/>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sz w:val="360"/>
        </w:rPr>
      </w:pPr>
      <w:r>
        <w:rPr>
          <w:color w:val="000000"/>
          <w:sz w:val="360"/>
        </w:rPr>
        <w:t>J</w:t>
      </w:r>
      <w:r>
        <w:br w:type="page"/>
      </w:r>
    </w:p>
    <w:p>
      <w:pPr>
        <w:pStyle w:val="Initial"/>
        <w:numPr>
          <w:ilvl w:val="0"/>
          <w:numId w:val="0"/>
        </w:numPr>
        <w:ind w:right="480" w:hanging="0"/>
        <w:rPr>
          <w:b w:val="false"/>
          <w:b w:val="false"/>
          <w:color w:val="000000"/>
          <w:sz w:val="360"/>
        </w:rPr>
      </w:pPr>
      <w:r>
        <w:rPr>
          <w:b w:val="false"/>
          <w:color w:val="000000"/>
          <w:sz w:val="360"/>
        </w:rPr>
      </w:r>
    </w:p>
    <w:p>
      <w:pPr>
        <w:pStyle w:val="Tab1"/>
        <w:numPr>
          <w:ilvl w:val="0"/>
          <w:numId w:val="0"/>
        </w:numPr>
        <w:tabs>
          <w:tab w:val="clear" w:pos="3240"/>
          <w:tab w:val="center" w:pos="3600" w:leader="none"/>
          <w:tab w:val="center" w:pos="3960" w:leader="none"/>
          <w:tab w:val="center" w:pos="4320" w:leader="none"/>
          <w:tab w:val="center" w:pos="4680" w:leader="none"/>
          <w:tab w:val="right" w:pos="5400" w:leader="none"/>
        </w:tabs>
        <w:spacing w:before="0" w:after="120"/>
        <w:ind w:left="86" w:right="2153" w:hanging="86"/>
        <w:rPr>
          <w:b/>
          <w:b/>
          <w:color w:val="000000"/>
          <w:lang w:val="en-US" w:eastAsia="en-US"/>
        </w:rPr>
      </w:pPr>
      <w:r>
        <w:rPr>
          <w:b/>
          <w:color w:val="000000"/>
          <w:lang w:val="en-US" w:eastAsia="en-US"/>
        </w:rPr>
      </w:r>
      <w:r>
        <w:br w:type="page"/>
      </w:r>
    </w:p>
    <w:p>
      <w:pPr>
        <w:pStyle w:val="Tab1"/>
        <w:tabs>
          <w:tab w:val="clear" w:pos="3240"/>
          <w:tab w:val="center" w:pos="3600" w:leader="none"/>
          <w:tab w:val="center" w:pos="3960" w:leader="none"/>
          <w:tab w:val="center" w:pos="4320" w:leader="none"/>
          <w:tab w:val="center" w:pos="4680" w:leader="none"/>
          <w:tab w:val="right" w:pos="5400" w:leader="none"/>
        </w:tabs>
        <w:spacing w:before="0" w:after="120"/>
        <w:ind w:left="86" w:right="2153" w:hanging="86"/>
        <w:rPr/>
      </w:pPr>
      <w:r>
        <w:rPr>
          <w:b/>
          <w:color w:val="000000"/>
          <w:sz w:val="24"/>
          <w:szCs w:val="24"/>
          <w:lang w:val="en-US" w:eastAsia="en-US"/>
        </w:rPr>
        <w:t>*</w:t>
      </w:r>
      <w:r>
        <w:rPr>
          <w:b/>
          <w:color w:val="000000"/>
          <w:lang w:val="en-US" w:eastAsia="en-US"/>
        </w:rPr>
        <w:t>Jackson Avenue,</w:t>
      </w:r>
      <w:r>
        <w:rPr>
          <w:color w:val="000000"/>
          <w:lang w:val="en-US" w:eastAsia="en-US"/>
        </w:rPr>
        <w:t xml:space="preserve"> B.P., Private way, from 75 Charter Street to 500 Commercial Street.</w:t>
        <w:tab/>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szCs w:val="17"/>
          <w:lang w:val="en-US" w:eastAsia="en-US"/>
        </w:rPr>
      </w:pPr>
      <w:r>
        <w:rPr>
          <w:b/>
          <w:color w:val="000000"/>
          <w:szCs w:val="17"/>
          <w:lang w:val="en-US" w:eastAsia="en-US"/>
        </w:rPr>
        <w:t xml:space="preserve">Jackson Avenue, </w:t>
      </w:r>
      <w:r>
        <w:rPr>
          <w:color w:val="000000"/>
          <w:szCs w:val="17"/>
          <w:lang w:val="en-US" w:eastAsia="en-US"/>
        </w:rPr>
        <w:t>Bri.</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sz w:val="24"/>
          <w:szCs w:val="24"/>
          <w:lang w:val="en-US" w:eastAsia="en-US"/>
        </w:rPr>
      </w:pPr>
      <w:r>
        <w:rPr>
          <w:b/>
          <w:color w:val="000000"/>
          <w:szCs w:val="17"/>
          <w:lang w:val="en-US" w:eastAsia="en-US"/>
        </w:rPr>
        <w:t xml:space="preserve">  </w:t>
      </w:r>
      <w:r>
        <w:rPr>
          <w:b/>
          <w:color w:val="000000"/>
          <w:szCs w:val="17"/>
          <w:lang w:val="en-US" w:eastAsia="en-US"/>
        </w:rPr>
        <w:t>Note;</w:t>
      </w:r>
      <w:r>
        <w:rPr>
          <w:b/>
          <w:color w:val="000000"/>
          <w:sz w:val="24"/>
          <w:szCs w:val="24"/>
          <w:lang w:val="en-US" w:eastAsia="en-US"/>
        </w:rPr>
        <w:t xml:space="preserve"> </w:t>
      </w:r>
      <w:r>
        <w:rPr>
          <w:color w:val="000000"/>
          <w:szCs w:val="17"/>
          <w:lang w:val="en-US" w:eastAsia="en-US"/>
        </w:rPr>
        <w:t>see William Jackson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Jackson Place,</w:t>
      </w:r>
      <w:r>
        <w:rPr>
          <w:color w:val="000000"/>
          <w:lang w:val="en-US" w:eastAsia="en-US"/>
        </w:rPr>
        <w:t xml:space="preserve"> B.P., Private way, from 10 Winter Street to southwesterly.</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Jackson Square,</w:t>
      </w:r>
      <w:r>
        <w:rPr>
          <w:color w:val="000000"/>
          <w:lang w:val="en-US" w:eastAsia="en-US"/>
        </w:rPr>
        <w:t xml:space="preserve"> Bri., at the junction of Chestnut Hill Avenue, Union Street and Winship Street.</w:t>
        <w:tab/>
        <w:tab/>
        <w:t>21</w:t>
        <w:tab/>
        <w:t>13</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Jackson Square,</w:t>
      </w:r>
      <w:r>
        <w:rPr>
          <w:color w:val="000000"/>
          <w:lang w:val="en-US" w:eastAsia="en-US"/>
        </w:rPr>
        <w:t xml:space="preserve"> Bri., at the junction of Dunboy Street and Perthshire Road.</w:t>
        <w:tab/>
        <w:tab/>
        <w:t>22</w:t>
        <w:tab/>
        <w:t>7</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Jackson Street,</w:t>
      </w:r>
      <w:r>
        <w:rPr>
          <w:color w:val="000000"/>
          <w:lang w:val="en-US" w:eastAsia="en-US"/>
        </w:rPr>
        <w:t xml:space="preserve"> H.P., Private way, from 21 Factory Street to Folsom Street at Dana Avenue.</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Jacob Street,</w:t>
      </w:r>
      <w:r>
        <w:rPr>
          <w:color w:val="000000"/>
          <w:lang w:val="en-US" w:eastAsia="en-US"/>
        </w:rPr>
        <w:t xml:space="preserve"> Dor., Public way, from opposite 126 Ballou Avenue to 32 Jones Avenue.</w:t>
        <w:tab/>
        <w:tab/>
        <w:t>14</w:t>
      </w:r>
      <w:r>
        <w:rPr>
          <w:color w:val="000000"/>
        </w:rPr>
        <w:tab/>
      </w:r>
      <w:r>
        <w:rPr>
          <w:color w:val="000000"/>
          <w:lang w:val="en-US" w:eastAsia="en-US"/>
        </w:rPr>
        <w:t>13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Jacobbe Road,</w:t>
      </w:r>
      <w:r>
        <w:rPr>
          <w:color w:val="000000"/>
          <w:lang w:val="en-US" w:eastAsia="en-US"/>
        </w:rPr>
        <w:t xml:space="preserve"> E.B.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Monsignor Albert J. Jacobbe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Jacqueline Road,</w:t>
      </w:r>
      <w:r>
        <w:rPr>
          <w:color w:val="000000"/>
          <w:lang w:val="en-US" w:eastAsia="en-US"/>
        </w:rPr>
        <w:t xml:space="preserve"> W.R., Public way, from opposite 49 Ansonia Road to opposite 31 Birchland Avenue.</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Jaeger Terrace,</w:t>
      </w:r>
      <w:r>
        <w:rPr>
          <w:color w:val="000000"/>
          <w:lang w:val="en-US" w:eastAsia="en-US"/>
        </w:rPr>
        <w:t xml:space="preserve"> W.R., Public way, from 285 Pond Street to approximately 353 feet northerly and northeasterly.</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Jalleison Street,</w:t>
      </w:r>
      <w:r>
        <w:rPr>
          <w:color w:val="000000"/>
          <w:lang w:val="en-US" w:eastAsia="en-US"/>
        </w:rPr>
        <w:t xml:space="preserve"> H.P., Private way, from near and opposite 940 American Legion Highway to 72 Navarre Street.</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sz w:val="24"/>
          <w:szCs w:val="24"/>
          <w:lang w:val="en-US" w:eastAsia="en-US"/>
        </w:rPr>
        <w:t>*</w:t>
      </w:r>
      <w:r>
        <w:rPr>
          <w:b/>
          <w:color w:val="000000"/>
          <w:lang w:val="en-US" w:eastAsia="en-US"/>
        </w:rPr>
        <w:t>Jamaica Place,</w:t>
      </w:r>
      <w:r>
        <w:rPr>
          <w:color w:val="000000"/>
          <w:lang w:val="en-US" w:eastAsia="en-US"/>
        </w:rPr>
        <w:t xml:space="preserve"> W.R., Private way, from 224 Arborway to 55 Jamaica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Cs w:val="17"/>
          <w:lang w:val="en-US" w:eastAsia="en-US"/>
        </w:rPr>
        <w:t xml:space="preserve">  </w:t>
      </w:r>
      <w:r>
        <w:rPr>
          <w:b/>
          <w:color w:val="000000"/>
          <w:lang w:val="en-US" w:eastAsia="en-US"/>
        </w:rPr>
        <w:t>Note;</w:t>
      </w:r>
      <w:r>
        <w:rPr>
          <w:color w:val="000000"/>
          <w:lang w:val="en-US" w:eastAsia="en-US"/>
        </w:rPr>
        <w:t xml:space="preserve"> there is a branch to Jamaica Place, from 1 Jamaica Place to southwesterly.</w:t>
        <w:tab/>
        <w:tab/>
        <w:t>11</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Jamaica Street,</w:t>
      </w:r>
      <w:r>
        <w:rPr>
          <w:color w:val="000000"/>
          <w:lang w:val="en-US" w:eastAsia="en-US"/>
        </w:rPr>
        <w:t xml:space="preserve"> W.R., Public way, from 97 South Street to 97 South Street.</w:t>
      </w:r>
    </w:p>
    <w:p>
      <w:pPr>
        <w:pStyle w:val="Tab2"/>
        <w:rPr/>
      </w:pPr>
      <w:r>
        <w:rPr>
          <w:color w:val="000000"/>
        </w:rPr>
        <w:t>1 - 97, 18 - 104</w:t>
        <w:tab/>
        <w:t>11</w:t>
        <w:tab/>
        <w:t>9</w:t>
        <w:tab/>
        <w:t>6</w:t>
        <w:tab/>
        <w:t>2</w:t>
        <w:tab/>
        <w:t>02130</w:t>
      </w:r>
    </w:p>
    <w:p>
      <w:pPr>
        <w:pStyle w:val="Tab2"/>
        <w:spacing w:before="0" w:after="120"/>
        <w:rPr/>
      </w:pPr>
      <w:r>
        <w:rPr>
          <w:color w:val="000000"/>
        </w:rPr>
        <w:t>2 - 16</w:t>
        <w:tab/>
        <w:t>11</w:t>
        <w:tab/>
        <w:t>10</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Jamaicaway</w:t>
      </w:r>
      <w:r>
        <w:rPr>
          <w:color w:val="000000"/>
          <w:lang w:val="en-US" w:eastAsia="en-US"/>
        </w:rPr>
        <w:t>, Rox., W.R., from 914 Huntington Avenue to 116 Prince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r>
    </w:p>
    <w:p>
      <w:pPr>
        <w:pStyle w:val="Tab2"/>
        <w:rPr/>
      </w:pPr>
      <w:r>
        <w:rPr>
          <w:color w:val="000000"/>
        </w:rPr>
        <w:t>2 - 220</w:t>
        <w:tab/>
        <w:t>10</w:t>
        <w:tab/>
        <w:t>8</w:t>
        <w:tab/>
        <w:t>8</w:t>
        <w:tab/>
        <w:t>2</w:t>
        <w:tab/>
        <w:t>02130</w:t>
      </w:r>
    </w:p>
    <w:p>
      <w:pPr>
        <w:pStyle w:val="Tab2"/>
        <w:rPr/>
      </w:pPr>
      <w:r>
        <w:rPr>
          <w:color w:val="000000"/>
        </w:rPr>
        <w:t>224 - 252</w:t>
        <w:tab/>
        <w:t>10</w:t>
        <w:tab/>
        <w:t>9</w:t>
        <w:tab/>
        <w:t>6</w:t>
        <w:tab/>
        <w:t>2</w:t>
        <w:tab/>
        <w:t>02130</w:t>
      </w:r>
    </w:p>
    <w:p>
      <w:pPr>
        <w:pStyle w:val="Tab2"/>
        <w:rPr/>
      </w:pPr>
      <w:r>
        <w:rPr>
          <w:color w:val="000000"/>
        </w:rPr>
        <w:t>From Lochstead Avenue to Perkins Street, Odd.</w:t>
        <w:tab/>
        <w:t>19</w:t>
        <w:tab/>
        <w:t>3</w:t>
        <w:tab/>
        <w:t>6</w:t>
        <w:tab/>
        <w:t>2</w:t>
        <w:tab/>
        <w:t>02130</w:t>
      </w:r>
    </w:p>
    <w:p>
      <w:pPr>
        <w:pStyle w:val="Tab2"/>
        <w:rPr/>
      </w:pPr>
      <w:r>
        <w:rPr>
          <w:color w:val="000000"/>
        </w:rPr>
        <w:t>332 - 414</w:t>
        <w:tab/>
        <w:t>19</w:t>
        <w:tab/>
        <w:t>3</w:t>
        <w:tab/>
        <w:t>6</w:t>
        <w:tab/>
        <w:t>2</w:t>
        <w:tab/>
        <w:t>02130</w:t>
      </w:r>
    </w:p>
    <w:p>
      <w:pPr>
        <w:pStyle w:val="Tab2"/>
        <w:rPr/>
      </w:pPr>
      <w:r>
        <w:rPr>
          <w:color w:val="000000"/>
        </w:rPr>
        <w:t>From Burroughs Street to Lochstead Avenue, Odd.</w:t>
        <w:tab/>
        <w:t>19</w:t>
        <w:tab/>
        <w:t>5</w:t>
        <w:tab/>
        <w:t>6</w:t>
        <w:tab/>
        <w:t>2</w:t>
        <w:tab/>
        <w:t>02130</w:t>
      </w:r>
    </w:p>
    <w:p>
      <w:pPr>
        <w:pStyle w:val="Tab2"/>
        <w:rPr/>
      </w:pPr>
      <w:r>
        <w:rPr>
          <w:color w:val="000000"/>
        </w:rPr>
        <w:t>424 - 480</w:t>
        <w:tab/>
        <w:t>19</w:t>
        <w:tab/>
        <w:t>5</w:t>
        <w:tab/>
        <w:t>6</w:t>
        <w:tab/>
        <w:t>2</w:t>
        <w:tab/>
        <w:t>02130</w:t>
      </w:r>
    </w:p>
    <w:p>
      <w:pPr>
        <w:pStyle w:val="Tab2"/>
        <w:rPr/>
      </w:pPr>
      <w:r>
        <w:rPr>
          <w:color w:val="000000"/>
        </w:rPr>
        <w:t>From Burroughs Street to Orchard Street, Even.</w:t>
        <w:tab/>
        <w:t>19</w:t>
        <w:tab/>
        <w:t>8</w:t>
        <w:tab/>
        <w:t>6</w:t>
        <w:tab/>
        <w:t>2</w:t>
        <w:tab/>
        <w:t>02130</w:t>
      </w:r>
    </w:p>
    <w:p>
      <w:pPr>
        <w:pStyle w:val="Tab2"/>
        <w:rPr/>
      </w:pPr>
      <w:r>
        <w:rPr>
          <w:color w:val="000000"/>
        </w:rPr>
        <w:t>From Orchard Street to Prince Street, Even.</w:t>
        <w:tab/>
        <w:t>19</w:t>
        <w:tab/>
        <w:t>9</w:t>
        <w:tab/>
        <w:t>6</w:t>
        <w:tab/>
        <w:t>2</w:t>
        <w:tab/>
        <w:t>02130</w:t>
      </w:r>
    </w:p>
    <w:p>
      <w:pPr>
        <w:pStyle w:val="Tab2"/>
        <w:spacing w:before="0" w:after="120"/>
        <w:rPr/>
      </w:pPr>
      <w:r>
        <w:rPr>
          <w:color w:val="000000"/>
        </w:rPr>
        <w:t>North side only, Odd.</w:t>
        <w:tab/>
        <w:t>19</w:t>
        <w:tab/>
        <w:t>3</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Jamaicaway Court,</w:t>
      </w:r>
      <w:r>
        <w:rPr>
          <w:color w:val="000000"/>
          <w:lang w:val="en-US" w:eastAsia="en-US"/>
        </w:rPr>
        <w:t xml:space="preserve"> W.R., Private way, from between 434 and 476 Jamaicaway </w:t>
      </w:r>
      <w:r>
        <w:rPr>
          <w:bCs/>
          <w:color w:val="000000"/>
          <w:lang w:val="en-US" w:eastAsia="en-US"/>
        </w:rPr>
        <w:t>to opposite 31 Lakeville Road</w:t>
      </w:r>
      <w:r>
        <w:rPr>
          <w:color w:val="000000"/>
          <w:lang w:val="en-US" w:eastAsia="en-US"/>
        </w:rPr>
        <w:t>.</w:t>
        <w:tab/>
        <w:tab/>
        <w:t>19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sz w:val="24"/>
          <w:lang w:val="en-US" w:eastAsia="en-US"/>
        </w:rPr>
        <w:t>*</w:t>
      </w:r>
      <w:r>
        <w:rPr>
          <w:b/>
          <w:color w:val="000000"/>
          <w:lang w:val="en-US" w:eastAsia="en-US"/>
        </w:rPr>
        <w:t>James Street,</w:t>
      </w:r>
      <w:r>
        <w:rPr>
          <w:color w:val="000000"/>
          <w:lang w:val="en-US" w:eastAsia="en-US"/>
        </w:rPr>
        <w:t xml:space="preserve"> W.R., Private way, from between 427 and 495 Cummins Highway between Mt. Calvary Road and Pleasantview Street to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szCs w:val="17"/>
          <w:lang w:val="en-US" w:eastAsia="en-US"/>
        </w:rPr>
        <w:t xml:space="preserve">  </w:t>
      </w:r>
      <w:r>
        <w:rPr>
          <w:b/>
          <w:color w:val="000000"/>
          <w:lang w:val="en-US" w:eastAsia="en-US"/>
        </w:rPr>
        <w:t>Note;</w:t>
      </w:r>
      <w:r>
        <w:rPr>
          <w:color w:val="000000"/>
          <w:lang w:val="en-US" w:eastAsia="en-US"/>
        </w:rPr>
        <w:t xml:space="preserve"> this street, is an entrance to Oak Lawn Cemetery.</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br w:type="column"/>
      </w:r>
      <w:r>
        <w:rPr>
          <w:b/>
          <w:color w:val="000000"/>
          <w:lang w:val="en-US" w:eastAsia="en-US"/>
        </w:rPr>
        <w:t>James J. Storrow Memorial Drive,</w:t>
      </w:r>
      <w:r>
        <w:rPr>
          <w:color w:val="000000"/>
          <w:lang w:val="en-US" w:eastAsia="en-US"/>
        </w:rPr>
        <w:t xml:space="preserve"> B.P., from David G. Mugar Way to Soldiers Field Road near University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tab/>
        <w:tab/>
        <w:t>5/21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James O'Neill</w:t>
      </w:r>
      <w:r>
        <w:rPr>
          <w:color w:val="000000"/>
          <w:lang w:val="en-US" w:eastAsia="en-US"/>
        </w:rPr>
        <w:t xml:space="preserve"> </w:t>
      </w:r>
      <w:r>
        <w:rPr>
          <w:b/>
          <w:color w:val="000000"/>
          <w:lang w:val="en-US" w:eastAsia="en-US"/>
        </w:rPr>
        <w:t>Street,</w:t>
      </w:r>
      <w:r>
        <w:rPr>
          <w:color w:val="000000"/>
          <w:lang w:val="en-US" w:eastAsia="en-US"/>
        </w:rPr>
        <w:t xml:space="preserve"> S.B., Public way, from Columbia Road between Mercer Street and Old Colony Avenue to Patterson Way.</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Jamestown Terrace,</w:t>
      </w:r>
      <w:r>
        <w:rPr>
          <w:color w:val="000000"/>
          <w:lang w:val="en-US" w:eastAsia="en-US"/>
        </w:rPr>
        <w:t xml:space="preserve"> Dor., Public way, from 27 Dania Street to approximately 130 feet southeasterly.</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szCs w:val="17"/>
          <w:lang w:val="en-US" w:eastAsia="en-US"/>
        </w:rPr>
      </w:pPr>
      <w:r>
        <w:rPr>
          <w:b/>
          <w:color w:val="000000"/>
          <w:lang w:val="en-US" w:eastAsia="en-US"/>
        </w:rPr>
        <w:t xml:space="preserve">Jan Karski Way, </w:t>
      </w:r>
      <w:r>
        <w:rPr>
          <w:color w:val="000000"/>
          <w:lang w:val="en-US" w:eastAsia="en-US"/>
        </w:rPr>
        <w:t>S.B., Public way,</w:t>
      </w:r>
      <w:r>
        <w:rPr>
          <w:b/>
          <w:color w:val="000000"/>
          <w:lang w:val="en-US" w:eastAsia="en-US"/>
        </w:rPr>
        <w:t xml:space="preserve"> </w:t>
      </w:r>
      <w:r>
        <w:rPr>
          <w:b/>
          <w:color w:val="000000"/>
          <w:sz w:val="24"/>
          <w:lang w:val="en-US" w:eastAsia="en-US"/>
        </w:rPr>
        <w:t xml:space="preserve"> </w:t>
      </w:r>
      <w:r>
        <w:rPr>
          <w:color w:val="000000"/>
          <w:szCs w:val="17"/>
          <w:lang w:val="en-US" w:eastAsia="en-US"/>
        </w:rPr>
        <w:t>from Enterprise Street to Frontage Road at the Southeast Expressway.</w:t>
        <w:tab/>
        <w:tab/>
        <w:t>7</w:t>
        <w:tab/>
        <w:t>8</w:t>
        <w:tab/>
        <w:t>2</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Jarvis Place,</w:t>
      </w:r>
      <w:r>
        <w:rPr>
          <w:color w:val="000000"/>
          <w:lang w:val="en-US" w:eastAsia="en-US"/>
        </w:rPr>
        <w:t xml:space="preserve"> Rox., Private way, from 106 George Street to northeasterly.</w:t>
        <w:tab/>
        <w:tab/>
        <w:t>8</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Jason Terrace,</w:t>
      </w:r>
      <w:r>
        <w:rPr>
          <w:color w:val="000000"/>
          <w:lang w:val="en-US" w:eastAsia="en-US"/>
        </w:rPr>
        <w:t xml:space="preserve"> S.B., Private way, from </w:t>
        <w:br/>
        <w:t>123 G Street to westerly.</w:t>
        <w:tab/>
        <w:tab/>
        <w:t>7</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Jay Street,</w:t>
      </w:r>
      <w:r>
        <w:rPr>
          <w:color w:val="000000"/>
          <w:lang w:val="en-US" w:eastAsia="en-US"/>
        </w:rPr>
        <w:t xml:space="preserve"> S.B., Public way, from 534 East Fifth Street to approximately 85 feet northerly.</w:t>
        <w:tab/>
        <w:tab/>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Jeanne Drive,</w:t>
      </w:r>
      <w:r>
        <w:rPr>
          <w:color w:val="000000"/>
          <w:lang w:val="en-US" w:eastAsia="en-US"/>
        </w:rPr>
        <w:t xml:space="preserve"> Dor., Private way, from 22 Beechwood Street to opposite 209 Geneva Avenue.</w:t>
        <w:tab/>
        <w:tab/>
        <w:t>14</w:t>
        <w:tab/>
        <w:t>1</w:t>
        <w:tab/>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Jeffers Street,</w:t>
      </w:r>
      <w:r>
        <w:rPr>
          <w:color w:val="000000"/>
          <w:lang w:val="en-US" w:eastAsia="en-US"/>
        </w:rPr>
        <w:t xml:space="preserve"> W.R., Public way, from 25 Alpheus Road to 2 Bateman Street.</w:t>
        <w:tab/>
        <w:tab/>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Jefferson Avenue,</w:t>
      </w:r>
      <w:r>
        <w:rPr>
          <w:color w:val="000000"/>
          <w:lang w:val="en-US" w:eastAsia="en-US"/>
        </w:rPr>
        <w:t xml:space="preserve"> Chsn., Private way, from 3 Bartlett Street to 166 Bunker Hill Street.</w:t>
        <w:tab/>
        <w:tab/>
        <w:t>2</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Jefferson Street,</w:t>
      </w:r>
      <w:r>
        <w:rPr>
          <w:color w:val="000000"/>
          <w:lang w:val="en-US" w:eastAsia="en-US"/>
        </w:rPr>
        <w:t xml:space="preserve"> B.P., Public way, from 8 Fayette Street to opposite 350 Tremont Street at Charles Street South.</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Jeffries Street,</w:t>
      </w:r>
      <w:r>
        <w:rPr>
          <w:color w:val="000000"/>
          <w:lang w:val="en-US" w:eastAsia="en-US"/>
        </w:rPr>
        <w:t xml:space="preserve"> E.B., Public way, from 300 Marginal Street to 389 Maverick Street.</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Jenkins Street,</w:t>
      </w:r>
      <w:r>
        <w:rPr>
          <w:color w:val="000000"/>
          <w:lang w:val="en-US" w:eastAsia="en-US"/>
        </w:rPr>
        <w:t xml:space="preserve"> S.B., Public way, from 326 Dorchester Street to 287 Old Colony Avenue.</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Jennett Avenue,</w:t>
      </w:r>
      <w:r>
        <w:rPr>
          <w:color w:val="000000"/>
          <w:lang w:val="en-US" w:eastAsia="en-US"/>
        </w:rPr>
        <w:t xml:space="preserve"> W.R., Public way, from 533 La Grange Street to opposite 76 Potomac Street.</w:t>
        <w:tab/>
        <w:tab/>
        <w:t>20</w:t>
      </w:r>
      <w:r>
        <w:rPr>
          <w:color w:val="000000"/>
        </w:rPr>
        <w:tab/>
      </w:r>
      <w:r>
        <w:rPr>
          <w:color w:val="000000"/>
          <w:lang w:val="en-US" w:eastAsia="en-US"/>
        </w:rPr>
        <w:t>12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Jenton Way</w:t>
      </w:r>
      <w:r>
        <w:rPr>
          <w:color w:val="000000"/>
          <w:lang w:val="en-US" w:eastAsia="en-US"/>
        </w:rPr>
        <w:t>, B.P., Private way, from 55 Batterymarch Street to 274 Franklin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Jerome Street,</w:t>
      </w:r>
      <w:r>
        <w:rPr>
          <w:color w:val="000000"/>
          <w:lang w:val="en-US" w:eastAsia="en-US"/>
        </w:rPr>
        <w:t xml:space="preserve"> Dor., Public way, from opposite 26 Everett Avenue to 26 Hancock Street.</w:t>
      </w:r>
    </w:p>
    <w:p>
      <w:pPr>
        <w:pStyle w:val="Tab2"/>
        <w:rPr/>
      </w:pPr>
      <w:r>
        <w:rPr>
          <w:color w:val="000000"/>
        </w:rPr>
        <w:t>1 - 11, 2 - 26</w:t>
        <w:tab/>
        <w:t>13</w:t>
        <w:tab/>
        <w:t>5</w:t>
        <w:tab/>
        <w:t>7</w:t>
        <w:tab/>
        <w:t>3</w:t>
        <w:tab/>
        <w:t>02125</w:t>
      </w:r>
    </w:p>
    <w:p>
      <w:pPr>
        <w:pStyle w:val="Tab2"/>
        <w:spacing w:before="0" w:after="120"/>
        <w:rPr/>
      </w:pPr>
      <w:r>
        <w:rPr>
          <w:color w:val="000000"/>
        </w:rPr>
        <w:t>13 - 27</w:t>
        <w:tab/>
        <w:t>13</w:t>
        <w:tab/>
        <w:t>6</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Jersey Street,</w:t>
      </w:r>
      <w:r>
        <w:rPr>
          <w:color w:val="000000"/>
          <w:lang w:val="en-US" w:eastAsia="en-US"/>
        </w:rPr>
        <w:t xml:space="preserve"> B.P., Public way, from opposite 65 Brookline Avenue to 95 Park Drive.</w:t>
      </w:r>
      <w:r>
        <w:rPr>
          <w:color w:val="000000"/>
        </w:rPr>
        <w:tab/>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Jerusalem Place,</w:t>
      </w:r>
      <w:r>
        <w:rPr>
          <w:color w:val="000000"/>
          <w:lang w:val="en-US" w:eastAsia="en-US"/>
        </w:rPr>
        <w:t xml:space="preserve"> B.P., Private way, from 112 Salem Street to southwesterly.</w:t>
        <w:tab/>
        <w:tab/>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Jeshurun Street,</w:t>
      </w:r>
      <w:r>
        <w:rPr>
          <w:color w:val="000000"/>
          <w:lang w:val="en-US" w:eastAsia="en-US"/>
        </w:rPr>
        <w:t xml:space="preserve"> W.R., from opposite 321 Grove Street to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opposite 321 Grove Street to approximately 646 feet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southeasterly.</w:t>
      </w:r>
      <w:r>
        <w:rPr>
          <w:color w:val="000000"/>
        </w:rPr>
        <w:tab/>
        <w:tab/>
        <w:t>20</w:t>
        <w:tab/>
        <w:t>3</w:t>
        <w:tab/>
        <w:t>6</w:t>
        <w:tab/>
      </w:r>
      <w:r>
        <w:rPr>
          <w:color w:val="000000"/>
          <w:lang w:val="en-US" w:eastAsia="en-US"/>
        </w:rPr>
        <w:t>6</w:t>
      </w:r>
      <w:r>
        <w:rPr>
          <w:color w:val="000000"/>
        </w:rPr>
        <w:tab/>
      </w:r>
      <w:r>
        <w:rPr>
          <w:color w:val="000000"/>
          <w:lang w:val="en-US" w:eastAsia="en-US"/>
        </w:rPr>
        <w:t>02132</w:t>
      </w:r>
    </w:p>
    <w:p>
      <w:pPr>
        <w:pStyle w:val="Tab1"/>
        <w:tabs>
          <w:tab w:val="clear" w:pos="3240"/>
          <w:tab w:val="center" w:pos="3600" w:leader="none"/>
          <w:tab w:val="center" w:pos="3960" w:leader="none"/>
          <w:tab w:val="center" w:pos="4320" w:leader="none"/>
          <w:tab w:val="center" w:pos="4680" w:leader="none"/>
          <w:tab w:val="right" w:pos="5400" w:leader="none"/>
        </w:tabs>
        <w:spacing w:before="0" w:after="120"/>
        <w:ind w:left="86" w:right="2066" w:hanging="86"/>
        <w:rPr/>
      </w:pPr>
      <w:r>
        <w:rPr>
          <w:b/>
          <w:color w:val="000000"/>
          <w:lang w:val="en-US" w:eastAsia="en-US"/>
        </w:rPr>
        <w:t>Jess Street,</w:t>
      </w:r>
      <w:r>
        <w:rPr>
          <w:color w:val="000000"/>
          <w:lang w:val="en-US" w:eastAsia="en-US"/>
        </w:rPr>
        <w:t xml:space="preserve"> W.R., Public way, from 9 Porter Street to approximately 229 feet southwesterly.</w:t>
        <w:tab/>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Jette Court,</w:t>
      </w:r>
      <w:r>
        <w:rPr>
          <w:color w:val="000000"/>
          <w:lang w:val="en-US" w:eastAsia="en-US"/>
        </w:rPr>
        <w:t xml:space="preserve"> Bri., Private way, from opposite 12 Fidelis Way to opposite 34 Fidelis Way.</w:t>
        <w:tab/>
        <w:tab/>
        <w:t>21</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Jewett Street,</w:t>
      </w:r>
      <w:r>
        <w:rPr>
          <w:color w:val="000000"/>
          <w:lang w:val="en-US" w:eastAsia="en-US"/>
        </w:rPr>
        <w:t xml:space="preserve"> W.R., Public way, from opposite 15 Mt. Hope Street to 29 Neponset Avenue.</w:t>
        <w:tab/>
        <w:tab/>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Jewish War Veterans Drive,</w:t>
      </w:r>
      <w:r>
        <w:rPr>
          <w:color w:val="000000"/>
          <w:lang w:val="en-US" w:eastAsia="en-US"/>
        </w:rPr>
        <w:t xml:space="preserve"> W.R., from Forest Hills Entrance Drive to Forest Hills Entrance Drive.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Boston Parks and Recreation Department.</w:t>
        <w:tab/>
        <w:tab/>
        <w:t>12</w:t>
        <w:tab/>
        <w:t>7</w:t>
        <w:tab/>
        <w:t>7</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Jimmy Fund Way</w:t>
      </w:r>
      <w:r>
        <w:rPr>
          <w:color w:val="000000"/>
          <w:lang w:val="en-US" w:eastAsia="en-US"/>
        </w:rPr>
        <w:t>, Rox., Public way, from opposite 43 Binney Street to 440 Brookline Avenue.</w:t>
        <w:tab/>
        <w:tab/>
        <w:t>4</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Joan Road,</w:t>
      </w:r>
      <w:r>
        <w:rPr>
          <w:color w:val="000000"/>
          <w:lang w:val="en-US" w:eastAsia="en-US"/>
        </w:rPr>
        <w:t xml:space="preserve"> H.P., Public way, from 19 Dodge Road to 5 Leighton Road.</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Jo-Anne Terrace,</w:t>
      </w:r>
      <w:r>
        <w:rPr>
          <w:color w:val="000000"/>
          <w:lang w:val="en-US" w:eastAsia="en-US"/>
        </w:rPr>
        <w:t xml:space="preserve"> Dor., Public way, from 903 Adams Street to approximately 300 feet southwesterly.</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John A. Andrew Street,</w:t>
      </w:r>
      <w:r>
        <w:rPr>
          <w:color w:val="000000"/>
          <w:lang w:val="en-US" w:eastAsia="en-US"/>
        </w:rPr>
        <w:t xml:space="preserve"> W.R., Public way, from opposite 113 Carolina Avenue to 11 Newbern Street.</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John Alden Road,</w:t>
      </w:r>
      <w:r>
        <w:rPr>
          <w:color w:val="000000"/>
          <w:lang w:val="en-US" w:eastAsia="en-US"/>
        </w:rPr>
        <w:t xml:space="preserve"> W.R., Public way, from 232 La Grange Street to St. Theresa Avenue between Howitt Road and Myles Standish Road.</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John Eliot Square,</w:t>
      </w:r>
      <w:r>
        <w:rPr>
          <w:color w:val="000000"/>
          <w:lang w:val="en-US" w:eastAsia="en-US"/>
        </w:rPr>
        <w:t xml:space="preserve"> Rox., at the junction of Bartlett Street, Centre Street, Dudley Street, Highland Street and Roxbury Street. </w:t>
      </w:r>
      <w:r>
        <w:rPr>
          <w:b/>
          <w:color w:val="000000"/>
          <w:lang w:val="en-US" w:eastAsia="en-US"/>
        </w:rPr>
        <w:t>Note;</w:t>
      </w:r>
      <w:r>
        <w:rPr>
          <w:color w:val="000000"/>
          <w:lang w:val="en-US" w:eastAsia="en-US"/>
        </w:rPr>
        <w:t xml:space="preserve"> within John Eliot Square, is the Veterans Memorial Circle Safety Island.</w:t>
      </w:r>
      <w:r>
        <w:rPr>
          <w:color w:val="000000"/>
        </w:rPr>
        <w:tab/>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John F. Fitzgerald Expressway,</w:t>
      </w:r>
      <w:r>
        <w:rPr>
          <w:color w:val="000000"/>
          <w:lang w:val="en-US" w:eastAsia="en-US"/>
        </w:rPr>
        <w:t xml:space="preserve"> B.P., Chsn., Rox., from the vicinity of City Square (in Charlestown) to its connection with the General Casimir Pulaski Skyway in the vicinity of Massachusetts Avenue and Southampton Street, also with a connection north of Causeway Street to David G. Mugar Way and another connection from the vicinity of City Square (in Charlestown) to the Tobin Bridge.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  </w:t>
      </w:r>
      <w:r>
        <w:rPr>
          <w:b/>
          <w:color w:val="000000"/>
          <w:lang w:val="en-US" w:eastAsia="en-US"/>
        </w:rPr>
        <w:t>Note;</w:t>
      </w:r>
      <w:r>
        <w:rPr>
          <w:color w:val="000000"/>
          <w:lang w:val="en-US" w:eastAsia="en-US"/>
        </w:rPr>
        <w:t xml:space="preserve"> portions of the John F. Fitzgerald Expressway are surface roads, from North Street to High Street and from Summer Street to Kneeland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expressway, is under the care, control and custody of the M.D.O.T.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John F. Gilmore Bridge,</w:t>
      </w:r>
      <w:r>
        <w:rPr>
          <w:color w:val="000000"/>
          <w:lang w:val="en-US" w:eastAsia="en-US"/>
        </w:rPr>
        <w:t xml:space="preserve"> from Austin Street (in the City of Boston) to Monsignor McGrath Highway (in the City of Cambridge).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bridge, is under the care, control and custody of the D.C.R.</w:t>
        <w:tab/>
        <w:tab/>
        <w:t>2</w:t>
        <w:tab/>
        <w:t>1</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John F. Lindsay Square,</w:t>
      </w:r>
      <w:r>
        <w:rPr>
          <w:color w:val="000000"/>
          <w:lang w:val="en-US" w:eastAsia="en-US"/>
        </w:rPr>
        <w:t xml:space="preserve"> B.P., at the junction of Causeway Street, Lomasney Way, Merrimac Street and Staniford Street</w:t>
        <w:tab/>
        <w:tab/>
        <w:t>3</w:t>
        <w:tab/>
        <w:t>6</w:t>
        <w:tab/>
        <w:t>1</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John T. Marr Bridge,</w:t>
      </w:r>
      <w:r>
        <w:rPr>
          <w:color w:val="000000"/>
          <w:lang w:val="en-US" w:eastAsia="en-US"/>
        </w:rPr>
        <w:t xml:space="preserve"> Dor., from 120 Savin Hill Avenue near Sydney Street to 126 Savin Hill Avenue near Hubbardston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bridge, is under the care, control and custody of the M.D.O.T.</w:t>
        <w:tab/>
        <w:tab/>
        <w:t>13</w:t>
        <w:tab/>
        <w:t>10</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Johnny Court,</w:t>
      </w:r>
      <w:r>
        <w:rPr>
          <w:color w:val="000000"/>
          <w:lang w:val="en-US" w:eastAsia="en-US"/>
        </w:rPr>
        <w:t xml:space="preserve"> B.P., Public way, from 219 Harrison Avenue to Maple Place.</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Johnray Road,</w:t>
      </w:r>
      <w:r>
        <w:rPr>
          <w:color w:val="000000"/>
          <w:lang w:val="en-US" w:eastAsia="en-US"/>
        </w:rPr>
        <w:t xml:space="preserve"> H.P., Private way, from 713  River Street to northwesterly.</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Johnson Avenue,</w:t>
      </w:r>
      <w:r>
        <w:rPr>
          <w:color w:val="000000"/>
          <w:lang w:val="en-US" w:eastAsia="en-US"/>
        </w:rPr>
        <w:t xml:space="preserve"> Rox., Private way, from opposite 8 Buckley Avenue to 306 Centre Street.</w:t>
        <w:tab/>
        <w:tab/>
        <w:t>10</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Johnson Square,</w:t>
      </w:r>
      <w:r>
        <w:rPr>
          <w:color w:val="000000"/>
          <w:lang w:val="en-US" w:eastAsia="en-US"/>
        </w:rPr>
        <w:t xml:space="preserve"> B.P.</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Francis B. Johnson Square.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Johnson Street,</w:t>
      </w:r>
      <w:r>
        <w:rPr>
          <w:color w:val="000000"/>
          <w:lang w:val="en-US" w:eastAsia="en-US"/>
        </w:rPr>
        <w:t xml:space="preserve"> W.R., Public way, from 67 Baker Street to 85 Baker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there is a branch to Johnson Street, from 56 Johnson Street to Miami Avenue.</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Johnson Terrace,</w:t>
      </w:r>
      <w:r>
        <w:rPr>
          <w:color w:val="000000"/>
          <w:lang w:val="en-US" w:eastAsia="en-US"/>
        </w:rPr>
        <w:t xml:space="preserve"> Dor., Public way, from 40 Woodrow Avenue to approximately 186 feet southeasterly at the M.B.T.A. Railroad.</w:t>
        <w:tab/>
        <w:tab/>
        <w:t>14</w:t>
      </w:r>
      <w:r>
        <w:rPr>
          <w:color w:val="000000"/>
        </w:rPr>
        <w:tab/>
      </w:r>
      <w:r>
        <w:rPr>
          <w:color w:val="000000"/>
          <w:lang w:val="en-US" w:eastAsia="en-US"/>
        </w:rPr>
        <w:t>10</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Johnston Road,</w:t>
      </w:r>
      <w:r>
        <w:rPr>
          <w:color w:val="000000"/>
          <w:lang w:val="en-US" w:eastAsia="en-US"/>
        </w:rPr>
        <w:t xml:space="preserve"> Dor., Public way, from 1089 Blue Hill Avenue to 492 Harvard Street.</w:t>
        <w:tab/>
        <w:tab/>
        <w:t>14</w:t>
      </w:r>
      <w:r>
        <w:rPr>
          <w:color w:val="000000"/>
        </w:rPr>
        <w:tab/>
      </w:r>
      <w:r>
        <w:rPr>
          <w:color w:val="000000"/>
          <w:lang w:val="en-US" w:eastAsia="en-US"/>
        </w:rPr>
        <w:t>11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Johnswood Footway,</w:t>
      </w:r>
      <w:r>
        <w:rPr>
          <w:color w:val="000000"/>
          <w:lang w:val="en-US" w:eastAsia="en-US"/>
        </w:rPr>
        <w:t xml:space="preserve"> W.R., Public way, from opposite 44 Johnswood Road at the rear of 144 Cummins Highway to 7 Sherwood Street.</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Johnswood Road,</w:t>
      </w:r>
      <w:r>
        <w:rPr>
          <w:color w:val="000000"/>
          <w:lang w:val="en-US" w:eastAsia="en-US"/>
        </w:rPr>
        <w:t xml:space="preserve"> W.R., Public way, from 14 Prospect Avenue to 14 Prospect Avenue.</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Joiner Street,</w:t>
      </w:r>
      <w:r>
        <w:rPr>
          <w:color w:val="000000"/>
          <w:lang w:val="en-US" w:eastAsia="en-US"/>
        </w:rPr>
        <w:t xml:space="preserve"> Chsn., Public way, from opposite 75 Constitution Road to 23 Park Street.</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Jones Avenue,</w:t>
      </w:r>
      <w:r>
        <w:rPr>
          <w:color w:val="000000"/>
          <w:lang w:val="en-US" w:eastAsia="en-US"/>
        </w:rPr>
        <w:t xml:space="preserve"> Dor., Public way, from 27 Ballou Avenue to 16 Mascot Street.</w:t>
      </w:r>
    </w:p>
    <w:p>
      <w:pPr>
        <w:pStyle w:val="Tab2"/>
        <w:rPr/>
      </w:pPr>
      <w:r>
        <w:rPr>
          <w:color w:val="000000"/>
        </w:rPr>
        <w:t>1 - 31</w:t>
        <w:tab/>
        <w:t>14</w:t>
        <w:tab/>
        <w:t>10</w:t>
        <w:tab/>
        <w:t>4</w:t>
        <w:tab/>
        <w:t>7</w:t>
        <w:tab/>
        <w:t>02124</w:t>
      </w:r>
    </w:p>
    <w:p>
      <w:pPr>
        <w:pStyle w:val="Tab2"/>
        <w:spacing w:before="0" w:after="120"/>
        <w:rPr/>
      </w:pPr>
      <w:r>
        <w:rPr>
          <w:color w:val="000000"/>
        </w:rPr>
        <w:t>2 - 54, 33 - 35</w:t>
        <w:tab/>
        <w:t>14</w:t>
        <w:tab/>
        <w:t>13</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Jones Avenue Footway,</w:t>
      </w:r>
      <w:r>
        <w:rPr>
          <w:color w:val="000000"/>
          <w:lang w:val="en-US" w:eastAsia="en-US"/>
        </w:rPr>
        <w:t xml:space="preserve"> Dor., Public way, from 28 Ballou Avenue to 197 Norfolk Street.</w:t>
      </w:r>
    </w:p>
    <w:p>
      <w:pPr>
        <w:pStyle w:val="Tab2"/>
        <w:rPr/>
      </w:pPr>
      <w:r>
        <w:rPr>
          <w:color w:val="000000"/>
        </w:rPr>
        <w:t>From Ballou Avenue to the M.B.T.A. Railroad.</w:t>
        <w:tab/>
        <w:t>14</w:t>
        <w:tab/>
        <w:t>13</w:t>
        <w:tab/>
        <w:t>4</w:t>
        <w:tab/>
        <w:t>7</w:t>
        <w:tab/>
        <w:t>02124</w:t>
      </w:r>
    </w:p>
    <w:p>
      <w:pPr>
        <w:pStyle w:val="Tab2"/>
        <w:spacing w:before="0" w:after="120"/>
        <w:rPr/>
      </w:pPr>
      <w:r>
        <w:rPr>
          <w:color w:val="000000"/>
        </w:rPr>
        <w:t>From Norfolk Street to the M.B.T.A. Railroad.</w:t>
        <w:tab/>
        <w:t>17</w:t>
        <w:tab/>
        <w:t>7</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Jordan Road,</w:t>
      </w:r>
      <w:r>
        <w:rPr>
          <w:color w:val="000000"/>
          <w:lang w:val="en-US" w:eastAsia="en-US"/>
        </w:rPr>
        <w:t xml:space="preserve"> Bri., Public way, from 249 Corey Road to the Boston and Brookline Boundary Line.</w:t>
        <w:tab/>
        <w:tab/>
        <w:t>21</w:t>
      </w:r>
      <w:r>
        <w:rPr>
          <w:color w:val="000000"/>
        </w:rPr>
        <w:tab/>
      </w:r>
      <w:r>
        <w:rPr>
          <w:color w:val="000000"/>
          <w:lang w:val="en-US" w:eastAsia="en-US"/>
        </w:rPr>
        <w:t>8</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Joseph Court,</w:t>
      </w:r>
      <w:r>
        <w:rPr>
          <w:color w:val="000000"/>
          <w:lang w:val="en-US" w:eastAsia="en-US"/>
        </w:rPr>
        <w:t xml:space="preserve"> Rox., Private way, from 6 Bickford Avenue to northwesterly.</w:t>
        <w:tab/>
        <w:tab/>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Joseph Street,</w:t>
      </w:r>
      <w:r>
        <w:rPr>
          <w:color w:val="000000"/>
          <w:lang w:val="en-US" w:eastAsia="en-US"/>
        </w:rPr>
        <w:t xml:space="preserve"> Dor., Public way, from 89 Brent Street to 100 Welles Avenue.</w:t>
        <w:tab/>
        <w:tab/>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Joseph Agri Street, </w:t>
      </w:r>
      <w:r>
        <w:rPr>
          <w:color w:val="000000"/>
          <w:lang w:val="en-US" w:eastAsia="en-US"/>
        </w:rPr>
        <w:t>S.B., Public way, from opposite 267 Old Colony Avenue to Reverend Richard A. Burke Street between Dorchester Street and Patterson Way.</w:t>
        <w:tab/>
        <w:tab/>
        <w:t>7</w:t>
        <w:tab/>
        <w:t>5/6</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Joseph F. Sullivan Square,</w:t>
      </w:r>
      <w:r>
        <w:rPr>
          <w:color w:val="000000"/>
          <w:lang w:val="en-US" w:eastAsia="en-US"/>
        </w:rPr>
        <w:t xml:space="preserve"> Bri., at the junction of Blenford Road, Colborne Road, Melton Road and Nottingham Road.</w:t>
        <w:tab/>
        <w:tab/>
        <w:t>21</w:t>
        <w:tab/>
        <w:t>3/11</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Joseph Warren Square,</w:t>
      </w:r>
      <w:r>
        <w:rPr>
          <w:color w:val="000000"/>
          <w:lang w:val="en-US" w:eastAsia="en-US"/>
        </w:rPr>
        <w:t xml:space="preserve"> Rox., at the junction of Regent Street, St. James Street an Warren Street.</w:t>
        <w:tab/>
        <w:tab/>
        <w:t>12</w:t>
        <w:tab/>
        <w:t>1</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ind w:left="0" w:right="2246" w:hanging="0"/>
        <w:rPr>
          <w:color w:val="000000"/>
          <w:lang w:val="en-US" w:eastAsia="en-US"/>
        </w:rPr>
      </w:pPr>
      <w:r>
        <w:rPr>
          <w:b/>
          <w:color w:val="000000"/>
          <w:lang w:val="en-US" w:eastAsia="en-US"/>
        </w:rPr>
        <w:t>Josephine Street,</w:t>
      </w:r>
      <w:r>
        <w:rPr>
          <w:color w:val="000000"/>
          <w:lang w:val="en-US" w:eastAsia="en-US"/>
        </w:rPr>
        <w:t xml:space="preserve"> Dor., Public way, from 14 Ditson Street to 450 Geneva Avenue.</w:t>
        <w:tab/>
        <w:tab/>
        <w:t>15</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Joslin Place,</w:t>
      </w:r>
      <w:r>
        <w:rPr>
          <w:color w:val="000000"/>
          <w:lang w:val="en-US" w:eastAsia="en-US"/>
        </w:rPr>
        <w:t xml:space="preserve"> Rox., Public way, from opposite 440 Brookline Avenue to Pilgrim Road between Deaconess Road and Longwood Avenue.</w:t>
      </w:r>
      <w:r>
        <w:rPr>
          <w:color w:val="000000"/>
        </w:rPr>
        <w:tab/>
        <w:tab/>
      </w:r>
      <w:r>
        <w:rPr>
          <w:color w:val="000000"/>
          <w:lang w:val="en-US" w:eastAsia="en-US"/>
        </w:rPr>
        <w:t>3</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Joy Place,</w:t>
      </w:r>
      <w:r>
        <w:rPr>
          <w:color w:val="000000"/>
          <w:lang w:val="en-US" w:eastAsia="en-US"/>
        </w:rPr>
        <w:t xml:space="preserve"> B.P., Private way, from opposite 1 Joy Street to northeasterly.</w:t>
        <w:tab/>
        <w:tab/>
        <w:t>5</w:t>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Joy Street,</w:t>
      </w:r>
      <w:r>
        <w:rPr>
          <w:color w:val="000000"/>
          <w:lang w:val="en-US" w:eastAsia="en-US"/>
        </w:rPr>
        <w:t xml:space="preserve"> B.P., Public way, from 34 Beacon Street to 172 Cambridge Street.</w:t>
      </w:r>
    </w:p>
    <w:p>
      <w:pPr>
        <w:pStyle w:val="Tab2"/>
        <w:rPr/>
      </w:pPr>
      <w:r>
        <w:rPr>
          <w:color w:val="000000"/>
        </w:rPr>
        <w:t>1 - 7, 2 - 6</w:t>
        <w:tab/>
        <w:t>5</w:t>
        <w:tab/>
        <w:t>3</w:t>
        <w:tab/>
        <w:t>8</w:t>
        <w:tab/>
        <w:t>1</w:t>
        <w:tab/>
        <w:t>02108</w:t>
      </w:r>
    </w:p>
    <w:p>
      <w:pPr>
        <w:pStyle w:val="Tab2"/>
        <w:rPr/>
      </w:pPr>
      <w:r>
        <w:rPr>
          <w:color w:val="000000"/>
        </w:rPr>
        <w:t>8 - 24, 9 - 25</w:t>
        <w:tab/>
        <w:t>5</w:t>
        <w:tab/>
        <w:t>3</w:t>
        <w:tab/>
        <w:t>8</w:t>
        <w:tab/>
        <w:t>1</w:t>
        <w:tab/>
        <w:t>02114</w:t>
      </w:r>
    </w:p>
    <w:p>
      <w:pPr>
        <w:pStyle w:val="Tab2"/>
        <w:spacing w:before="0" w:after="120"/>
        <w:rPr/>
      </w:pPr>
      <w:r>
        <w:rPr>
          <w:color w:val="000000"/>
        </w:rPr>
        <w:t>32 - 90, 33 - 91</w:t>
        <w:tab/>
        <w:t>3</w:t>
        <w:tab/>
        <w:t>6</w:t>
        <w:tab/>
        <w:t>8</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Joyce Road,</w:t>
      </w:r>
      <w:r>
        <w:rPr>
          <w:color w:val="000000"/>
          <w:lang w:val="en-US" w:eastAsia="en-US"/>
        </w:rPr>
        <w:t xml:space="preserve"> H.P., Public way, from near 48 George Street to opposite 247 Wood Avenue.</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szCs w:val="24"/>
          <w:lang w:val="en-US" w:eastAsia="en-US"/>
        </w:rPr>
        <w:t>*</w:t>
      </w:r>
      <w:r>
        <w:rPr>
          <w:b/>
          <w:color w:val="000000"/>
          <w:lang w:val="en-US" w:eastAsia="en-US"/>
        </w:rPr>
        <w:t>Joyce-Hayes Way</w:t>
      </w:r>
      <w:r>
        <w:rPr>
          <w:color w:val="000000"/>
          <w:lang w:val="en-US" w:eastAsia="en-US"/>
        </w:rPr>
        <w:t>, S.B., Private way, from Flaherty Way to opposite 51 West Seventh Street.</w:t>
      </w:r>
    </w:p>
    <w:p>
      <w:pPr>
        <w:pStyle w:val="Tab2"/>
        <w:rPr>
          <w:color w:val="000000"/>
        </w:rPr>
      </w:pPr>
      <w:r>
        <w:rPr>
          <w:color w:val="000000"/>
        </w:rPr>
        <w:t>Odd</w:t>
        <w:tab/>
        <w:t>6</w:t>
        <w:tab/>
        <w:t>2</w:t>
        <w:tab/>
        <w:t>2</w:t>
        <w:tab/>
        <w:t>5</w:t>
        <w:tab/>
        <w:t>02127</w:t>
      </w:r>
    </w:p>
    <w:p>
      <w:pPr>
        <w:pStyle w:val="Tab2"/>
        <w:spacing w:before="0" w:after="120"/>
        <w:rPr>
          <w:color w:val="000000"/>
        </w:rPr>
      </w:pPr>
      <w:r>
        <w:rPr>
          <w:color w:val="000000"/>
        </w:rPr>
        <w:t>Even</w:t>
        <w:tab/>
        <w:t>6</w:t>
        <w:tab/>
        <w:t>1</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Joyce Kilmer Road,</w:t>
      </w:r>
      <w:r>
        <w:rPr>
          <w:color w:val="000000"/>
          <w:lang w:val="en-US" w:eastAsia="en-US"/>
        </w:rPr>
        <w:t xml:space="preserve"> W.R., Public way, from 60 Baker Street to 65 Northdale Road.</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Judge Street,</w:t>
      </w:r>
      <w:r>
        <w:rPr>
          <w:color w:val="000000"/>
          <w:lang w:val="en-US" w:eastAsia="en-US"/>
        </w:rPr>
        <w:t xml:space="preserve"> Rox., Private way, from 149 Calumet Street to 210 Parker Hill Avenue.</w:t>
        <w:tab/>
        <w:tab/>
        <w:t>10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Judson Street,</w:t>
      </w:r>
      <w:r>
        <w:rPr>
          <w:color w:val="000000"/>
          <w:lang w:val="en-US" w:eastAsia="en-US"/>
        </w:rPr>
        <w:t xml:space="preserve"> Dor., Public way, from 28 Brookford Street to 46 West Cottage Street.</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Julian Street,</w:t>
      </w:r>
      <w:r>
        <w:rPr>
          <w:color w:val="000000"/>
          <w:lang w:val="en-US" w:eastAsia="en-US"/>
        </w:rPr>
        <w:t xml:space="preserve"> Rox., Dor., Public way, from 156 Blue Hill Avenue to 63 Howard Avenue.</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Juliette Street,</w:t>
      </w:r>
      <w:r>
        <w:rPr>
          <w:color w:val="000000"/>
          <w:lang w:val="en-US" w:eastAsia="en-US"/>
        </w:rPr>
        <w:t xml:space="preserve"> Dor., Public way, from 12 Fox Street to Linden Street at Ronan Park.</w:t>
        <w:tab/>
        <w:tab/>
        <w:t>15</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ind w:left="86" w:right="2153" w:hanging="86"/>
        <w:rPr/>
      </w:pPr>
      <w:r>
        <w:rPr>
          <w:b/>
          <w:color w:val="000000"/>
          <w:lang w:val="en-US" w:eastAsia="en-US"/>
        </w:rPr>
        <w:t>June Street,</w:t>
      </w:r>
      <w:r>
        <w:rPr>
          <w:color w:val="000000"/>
          <w:lang w:val="en-US" w:eastAsia="en-US"/>
        </w:rPr>
        <w:t xml:space="preserve"> W.R., from 437 Beech Street to Blue Ledge Drive.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437 Beech Street to approximately 426 feet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the end of the public way to Blue Ledge Drive.</w:t>
      </w:r>
      <w:r>
        <w:rPr>
          <w:color w:val="000000"/>
        </w:rPr>
        <w:tab/>
        <w:tab/>
      </w:r>
      <w:r>
        <w:rPr>
          <w:color w:val="000000"/>
          <w:lang w:val="en-US" w:eastAsia="en-US"/>
        </w:rPr>
        <w:t>18</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Juniper Street,</w:t>
      </w:r>
      <w:r>
        <w:rPr>
          <w:color w:val="000000"/>
          <w:lang w:val="en-US" w:eastAsia="en-US"/>
        </w:rPr>
        <w:t xml:space="preserve"> Rox., Public way, from between 3 and 16 Cedar Street to 12 Thornton Street.</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Juniper Terrace,</w:t>
      </w:r>
      <w:r>
        <w:rPr>
          <w:color w:val="000000"/>
          <w:lang w:val="en-US" w:eastAsia="en-US"/>
        </w:rPr>
        <w:t xml:space="preserve"> Rox., Public way, from 29 Juniper Street to 2609 Washington Street.</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Justin Road,</w:t>
      </w:r>
      <w:r>
        <w:rPr>
          <w:color w:val="000000"/>
          <w:lang w:val="en-US" w:eastAsia="en-US"/>
        </w:rPr>
        <w:t xml:space="preserve"> Bri., Public way, from 41 Atkins Street to 30 Bigelow Street.</w:t>
        <w:tab/>
        <w:tab/>
        <w:t>22</w:t>
      </w:r>
      <w:r>
        <w:rPr>
          <w:color w:val="000000"/>
        </w:rPr>
        <w:tab/>
      </w:r>
      <w:r>
        <w:rPr>
          <w:color w:val="000000"/>
          <w:lang w:val="en-US" w:eastAsia="en-US"/>
        </w:rPr>
        <w:t>13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2"/>
        <w:ind w:left="0" w:right="2246" w:hanging="0"/>
        <w:rPr>
          <w:color w:val="000000"/>
        </w:rPr>
      </w:pPr>
      <w:r>
        <w:rPr>
          <w:b/>
          <w:color w:val="000000"/>
          <w:sz w:val="24"/>
        </w:rPr>
        <w:t>*</w:t>
      </w:r>
      <w:r>
        <w:rPr>
          <w:b/>
          <w:color w:val="000000"/>
        </w:rPr>
        <w:t>Justinian Way,</w:t>
      </w:r>
      <w:r>
        <w:rPr>
          <w:color w:val="000000"/>
        </w:rPr>
        <w:t xml:space="preserve"> Bri., Private way, from 115 Litchfield Street to Telford Street.</w:t>
      </w:r>
    </w:p>
    <w:p>
      <w:pPr>
        <w:pStyle w:val="Tab2"/>
        <w:rPr>
          <w:color w:val="000000"/>
        </w:rPr>
      </w:pPr>
      <w:r>
        <w:rPr>
          <w:color w:val="000000"/>
        </w:rPr>
        <w:t>1 - 10</w:t>
        <w:tab/>
        <w:t>22</w:t>
        <w:tab/>
        <w:t>2</w:t>
        <w:tab/>
        <w:t>9</w:t>
        <w:tab/>
        <w:t>4</w:t>
        <w:tab/>
        <w:t>02135</w:t>
      </w:r>
    </w:p>
    <w:p>
      <w:pPr>
        <w:pStyle w:val="Tab2"/>
        <w:spacing w:before="0" w:after="120"/>
        <w:rPr>
          <w:color w:val="000000"/>
        </w:rPr>
      </w:pPr>
      <w:r>
        <w:rPr>
          <w:color w:val="000000"/>
        </w:rPr>
        <w:t>11 - 20</w:t>
        <w:tab/>
        <w:t>22</w:t>
        <w:tab/>
        <w:t>5</w:t>
        <w:tab/>
        <w:t>9</w:t>
        <w:tab/>
        <w:t>4</w:t>
        <w:tab/>
        <w:t>02135</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Initial"/>
        <w:rPr>
          <w:color w:val="000000"/>
        </w:rPr>
      </w:pPr>
      <w:r>
        <w:rPr>
          <w:color w:val="000000"/>
        </w:rPr>
      </w:r>
    </w:p>
    <w:p>
      <w:pPr>
        <w:pStyle w:val="Initial"/>
        <w:numPr>
          <w:ilvl w:val="0"/>
          <w:numId w:val="0"/>
        </w:numPr>
        <w:ind w:right="480" w:hanging="0"/>
        <w:rPr>
          <w:color w:val="000000"/>
        </w:rPr>
      </w:pPr>
      <w:r>
        <w:rPr>
          <w:color w:val="000000"/>
        </w:rPr>
      </w:r>
    </w:p>
    <w:p>
      <w:pPr>
        <w:sectPr>
          <w:headerReference w:type="default" r:id="rId71"/>
          <w:headerReference w:type="first" r:id="rId72"/>
          <w:footerReference w:type="default" r:id="rId73"/>
          <w:footerReference w:type="first" r:id="rId74"/>
          <w:type w:val="nextPage"/>
          <w:pgSz w:w="12240" w:h="15840"/>
          <w:pgMar w:left="547" w:right="360" w:header="720" w:top="1080" w:footer="720" w:bottom="1440" w:gutter="0"/>
          <w:pgNumType w:fmt="decimal"/>
          <w:formProt w:val="false"/>
          <w:vAlign w:val="both"/>
          <w:titlePg/>
          <w:textDirection w:val="lrTb"/>
          <w:docGrid w:type="default" w:linePitch="360" w:charSpace="0"/>
        </w:sectPr>
      </w:pPr>
    </w:p>
    <w:p>
      <w:pPr>
        <w:pStyle w:val="Initial"/>
        <w:rPr>
          <w:color w:val="000000"/>
        </w:rPr>
      </w:pPr>
      <w:r>
        <w:rPr>
          <w:color w:val="000000"/>
        </w:rPr>
      </w:r>
    </w:p>
    <w:p>
      <w:pPr>
        <w:pStyle w:val="Initial"/>
        <w:rPr>
          <w:color w:val="000000"/>
        </w:rPr>
      </w:pPr>
      <w:r>
        <w:rPr>
          <w:color w:val="000000"/>
        </w:rPr>
      </w:r>
    </w:p>
    <w:p>
      <w:pPr>
        <w:sectPr>
          <w:type w:val="continuous"/>
          <w:pgSz w:w="12240" w:h="15840"/>
          <w:pgMar w:left="547" w:right="360" w:header="720" w:top="1080" w:footer="720" w:bottom="1440" w:gutter="0"/>
          <w:formProt w:val="false"/>
          <w:vAlign w:val="both"/>
          <w:textDirection w:val="lrTb"/>
          <w:docGrid w:type="default" w:linePitch="360" w:charSpace="0"/>
        </w:sectPr>
        <w:pStyle w:val="Initial"/>
        <w:rPr>
          <w:color w:val="000000"/>
          <w:sz w:val="360"/>
        </w:rPr>
      </w:pPr>
      <w:r>
        <w:rPr>
          <w:color w:val="000000"/>
          <w:sz w:val="360"/>
        </w:rPr>
        <w:t>K</w:t>
      </w:r>
    </w:p>
    <w:p>
      <w:pPr>
        <w:pStyle w:val="Initial"/>
        <w:numPr>
          <w:ilvl w:val="0"/>
          <w:numId w:val="0"/>
        </w:numPr>
        <w:ind w:right="480" w:hanging="0"/>
        <w:rPr>
          <w:color w:val="000000"/>
          <w:sz w:val="360"/>
        </w:rPr>
      </w:pPr>
      <w:r>
        <w:rPr>
          <w:color w:val="000000"/>
          <w:sz w:val="360"/>
        </w:rPr>
      </w:r>
    </w:p>
    <w:p>
      <w:pPr>
        <w:sectPr>
          <w:headerReference w:type="default" r:id="rId75"/>
          <w:headerReference w:type="first" r:id="rId76"/>
          <w:footerReference w:type="default" r:id="rId77"/>
          <w:footerReference w:type="first" r:id="rId78"/>
          <w:type w:val="nextPage"/>
          <w:pgSz w:w="12240" w:h="15840"/>
          <w:pgMar w:left="547" w:right="360" w:header="720" w:top="1080" w:footer="720" w:bottom="1440" w:gutter="0"/>
          <w:pgNumType w:fmt="decimal"/>
          <w:formProt w:val="false"/>
          <w:vAlign w:val="both"/>
          <w:titlePg/>
          <w:textDirection w:val="lrTb"/>
          <w:docGrid w:type="default" w:linePitch="360" w:charSpace="0"/>
        </w:sectPr>
      </w:pPr>
    </w:p>
    <w:p>
      <w:pPr>
        <w:sectPr>
          <w:type w:val="continuous"/>
          <w:pgSz w:w="12240" w:h="15840"/>
          <w:pgMar w:left="547" w:right="360" w:header="720" w:top="1080" w:footer="720" w:bottom="1440" w:gutter="0"/>
          <w:cols w:num="2" w:space="720" w:equalWidth="true" w:sep="true"/>
          <w:formProt w:val="false"/>
          <w:vAlign w:val="both"/>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ind w:left="0" w:right="2246" w:hanging="0"/>
        <w:rPr>
          <w:color w:val="000000"/>
        </w:rPr>
      </w:pPr>
      <w:r>
        <w:rPr>
          <w:color w:val="000000"/>
        </w:rPr>
      </w:r>
    </w:p>
    <w:p>
      <w:pPr>
        <w:pStyle w:val="Tab1"/>
        <w:tabs>
          <w:tab w:val="left" w:pos="3240" w:leader="none"/>
          <w:tab w:val="center" w:pos="3600" w:leader="none"/>
          <w:tab w:val="center" w:pos="3960" w:leader="none"/>
          <w:tab w:val="center" w:pos="4320" w:leader="none"/>
          <w:tab w:val="center" w:pos="4680" w:leader="none"/>
          <w:tab w:val="right" w:pos="5400" w:leader="none"/>
        </w:tabs>
        <w:ind w:left="0" w:right="2246" w:hanging="0"/>
        <w:rPr/>
      </w:pPr>
      <w:r>
        <w:rPr>
          <w:b/>
          <w:color w:val="000000"/>
          <w:lang w:val="en-US" w:eastAsia="en-US"/>
        </w:rPr>
        <w:t>K Street,</w:t>
      </w:r>
      <w:r>
        <w:rPr>
          <w:color w:val="000000"/>
          <w:lang w:val="en-US" w:eastAsia="en-US"/>
        </w:rPr>
        <w:t xml:space="preserve"> S.B., Public way, from 1612 Columbia Road to Power House Street.</w:t>
      </w:r>
    </w:p>
    <w:p>
      <w:pPr>
        <w:pStyle w:val="Tab2"/>
        <w:rPr/>
      </w:pPr>
      <w:r>
        <w:rPr>
          <w:color w:val="000000"/>
        </w:rPr>
        <w:t>1 - 247, 2 - 246</w:t>
        <w:tab/>
        <w:t>6</w:t>
        <w:tab/>
        <w:t>5</w:t>
        <w:tab/>
        <w:t>2</w:t>
        <w:tab/>
        <w:t>5</w:t>
        <w:tab/>
        <w:t>02127</w:t>
      </w:r>
    </w:p>
    <w:p>
      <w:pPr>
        <w:pStyle w:val="Tab2"/>
        <w:rPr/>
      </w:pPr>
      <w:r>
        <w:rPr>
          <w:color w:val="000000"/>
        </w:rPr>
        <w:t>258 - 308, 267 - 305</w:t>
        <w:tab/>
        <w:t>6</w:t>
        <w:tab/>
        <w:t>6</w:t>
        <w:tab/>
        <w:t>2</w:t>
        <w:tab/>
        <w:t>5</w:t>
        <w:tab/>
        <w:t>02127</w:t>
      </w:r>
    </w:p>
    <w:p>
      <w:pPr>
        <w:pStyle w:val="Tab2"/>
        <w:rPr/>
      </w:pPr>
      <w:r>
        <w:rPr>
          <w:color w:val="000000"/>
        </w:rPr>
        <w:t>311 - 383, 312 - 384</w:t>
        <w:tab/>
        <w:t>7</w:t>
        <w:tab/>
        <w:t>2</w:t>
        <w:tab/>
        <w:t>2</w:t>
        <w:tab/>
        <w:t>5</w:t>
        <w:tab/>
        <w:t>02127</w:t>
      </w:r>
    </w:p>
    <w:p>
      <w:pPr>
        <w:pStyle w:val="Tab2"/>
        <w:spacing w:before="0" w:after="120"/>
        <w:rPr/>
      </w:pPr>
      <w:r>
        <w:rPr>
          <w:color w:val="000000"/>
        </w:rPr>
        <w:t>389 - 417, 390 - 410</w:t>
        <w:tab/>
        <w:t>7</w:t>
        <w:tab/>
        <w:t>1</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K Street Place,</w:t>
      </w:r>
      <w:r>
        <w:rPr>
          <w:color w:val="000000"/>
          <w:lang w:val="en-US" w:eastAsia="en-US"/>
        </w:rPr>
        <w:t xml:space="preserve"> S.B., Private way, from 210 K Street to easterly.</w:t>
        <w:tab/>
        <w:tab/>
        <w:t>6</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Kalada Park</w:t>
      </w:r>
      <w:r>
        <w:rPr>
          <w:color w:val="000000"/>
          <w:lang w:val="en-US" w:eastAsia="en-US"/>
        </w:rPr>
        <w:t>, Rox., Private way, from 30 Holborn Street to northeasterly.</w:t>
        <w:tab/>
        <w:tab/>
        <w:t>12</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Kane Street,</w:t>
      </w:r>
      <w:r>
        <w:rPr>
          <w:color w:val="000000"/>
          <w:lang w:val="en-US" w:eastAsia="en-US"/>
        </w:rPr>
        <w:t xml:space="preserve"> Dor., Public way, from 51 Bellevue Street to 52 Stanley Street.</w:t>
        <w:tab/>
        <w:tab/>
        <w:t>15</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Kardon Road,</w:t>
      </w:r>
      <w:r>
        <w:rPr>
          <w:color w:val="000000"/>
          <w:lang w:val="en-US" w:eastAsia="en-US"/>
        </w:rPr>
        <w:t xml:space="preserve"> H.P., Public way, from opposite 5 Dietz Road to approximately 300 feet southeasterly.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Karski Way, </w:t>
      </w:r>
      <w:r>
        <w:rPr>
          <w:color w:val="000000"/>
          <w:lang w:val="en-US" w:eastAsia="en-US"/>
        </w:rPr>
        <w:t>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see Jan Karski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Kavanaugh Way,</w:t>
      </w:r>
      <w:r>
        <w:rPr>
          <w:color w:val="000000"/>
          <w:lang w:val="en-US" w:eastAsia="en-US"/>
        </w:rPr>
        <w:t xml:space="preserve"> Rox., Public way, from 9 Holborn Street to approximately 138 feet southwesterly.</w:t>
        <w:tab/>
        <w:tab/>
        <w:t>12</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Keane Road,</w:t>
      </w:r>
      <w:r>
        <w:rPr>
          <w:color w:val="000000"/>
          <w:lang w:val="en-US" w:eastAsia="en-US"/>
        </w:rPr>
        <w:t xml:space="preserve"> W.R., Public way, from 335 Corey Street to opposite 670 Veterans of Foreign Wars Parkway.</w:t>
        <w:tab/>
        <w:tab/>
        <w:t>20</w:t>
      </w:r>
      <w:r>
        <w:rPr>
          <w:color w:val="000000"/>
        </w:rPr>
        <w:tab/>
      </w:r>
      <w:r>
        <w:rPr>
          <w:color w:val="000000"/>
          <w:lang w:val="en-US" w:eastAsia="en-US"/>
        </w:rPr>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Keany Square,</w:t>
      </w:r>
      <w:r>
        <w:rPr>
          <w:color w:val="000000"/>
          <w:lang w:val="en-US" w:eastAsia="en-US"/>
        </w:rPr>
        <w:t xml:space="preserve"> B.P., at the junction of Causeway Street, Endicott Street and North Washington Street.</w:t>
        <w:tab/>
        <w:tab/>
        <w:t>3</w:t>
        <w:tab/>
        <w:t>2</w:t>
        <w:tab/>
        <w:t>1</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Kearsarge Avenue,</w:t>
      </w:r>
      <w:r>
        <w:rPr>
          <w:color w:val="000000"/>
          <w:lang w:val="en-US" w:eastAsia="en-US"/>
        </w:rPr>
        <w:t xml:space="preserve"> Rox., Public way, from 90 Warren Street to 20 Winthrop Street.</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Keegan St.</w:t>
      </w:r>
      <w:r>
        <w:rPr>
          <w:color w:val="000000"/>
          <w:lang w:val="en-US" w:eastAsia="en-US"/>
        </w:rPr>
        <w:t xml:space="preserve"> Rox., Public way, from 121 Hampden Street to approximately 590 feet northwest of 10 Adams Street.</w:t>
        <w:tab/>
        <w:tab/>
        <w:t>8</w:t>
      </w:r>
      <w:r>
        <w:rPr>
          <w:color w:val="000000"/>
        </w:rPr>
        <w:tab/>
        <w:t>3</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Keenan Road,</w:t>
      </w:r>
      <w:r>
        <w:rPr>
          <w:color w:val="000000"/>
          <w:lang w:val="en-US" w:eastAsia="en-US"/>
        </w:rPr>
        <w:t xml:space="preserve"> Bri., Public way, from 265 Market Street to 32 Ryan Road.</w:t>
        <w:tab/>
        <w:tab/>
        <w:t>22</w:t>
      </w:r>
      <w:r>
        <w:rPr>
          <w:color w:val="000000"/>
        </w:rPr>
        <w:tab/>
      </w:r>
      <w:r>
        <w:rPr>
          <w:color w:val="000000"/>
          <w:lang w:val="en-US" w:eastAsia="en-US"/>
        </w:rPr>
        <w:t>12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Keith Street,</w:t>
      </w:r>
      <w:r>
        <w:rPr>
          <w:color w:val="000000"/>
          <w:lang w:val="en-US" w:eastAsia="en-US"/>
        </w:rPr>
        <w:t xml:space="preserve"> W.R., Public way, from 447 Baker Street to 672 La Grange Street.</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Kelly Square, </w:t>
      </w:r>
      <w:r>
        <w:rPr>
          <w:color w:val="000000"/>
          <w:lang w:val="en-US" w:eastAsia="en-US"/>
        </w:rPr>
        <w:t>E.B.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see William C. Kelly Square.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Kelley Court,</w:t>
      </w:r>
      <w:r>
        <w:rPr>
          <w:color w:val="000000"/>
          <w:lang w:val="en-US" w:eastAsia="en-US"/>
        </w:rPr>
        <w:t xml:space="preserve"> Bri., Public way, from 474 Western Avenue to approximately 270 feet southeasterly.</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Kelley Court,</w:t>
      </w:r>
      <w:r>
        <w:rPr>
          <w:color w:val="000000"/>
          <w:lang w:val="en-US" w:eastAsia="en-US"/>
        </w:rPr>
        <w:t xml:space="preserve"> Chsn., Private way, from 10 Hill Street to 340 Medford Street.</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Kelton Street,</w:t>
      </w:r>
      <w:r>
        <w:rPr>
          <w:color w:val="000000"/>
          <w:lang w:val="en-US" w:eastAsia="en-US"/>
        </w:rPr>
        <w:t xml:space="preserve"> Bri., Public way, from 1426 Commonwealth Avenue to the Boston and Brookline Boundary Line.</w:t>
      </w:r>
    </w:p>
    <w:p>
      <w:pPr>
        <w:pStyle w:val="Tab2"/>
        <w:rPr/>
      </w:pPr>
      <w:r>
        <w:rPr>
          <w:color w:val="000000"/>
        </w:rPr>
        <w:t>141 - 165, 148 - 178</w:t>
        <w:tab/>
        <w:t>21</w:t>
        <w:tab/>
        <w:t>9</w:t>
        <w:tab/>
        <w:t>9</w:t>
        <w:tab/>
        <w:t>4</w:t>
        <w:tab/>
        <w:t>02134</w:t>
      </w:r>
    </w:p>
    <w:p>
      <w:pPr>
        <w:pStyle w:val="Tab2"/>
        <w:spacing w:before="0" w:after="120"/>
        <w:rPr/>
      </w:pPr>
      <w:r>
        <w:rPr>
          <w:color w:val="000000"/>
        </w:rPr>
        <w:t>184 - 264, 193 - 263</w:t>
        <w:tab/>
        <w:t>21</w:t>
        <w:tab/>
        <w:t>8</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Kemble Place,</w:t>
      </w:r>
      <w:r>
        <w:rPr>
          <w:color w:val="000000"/>
          <w:lang w:val="en-US" w:eastAsia="en-US"/>
        </w:rPr>
        <w:t xml:space="preserve"> S.B., Private way, from 11 P Street to westerly.</w:t>
        <w:tab/>
        <w:tab/>
        <w:t>6</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Kemble Street,</w:t>
      </w:r>
      <w:r>
        <w:rPr>
          <w:color w:val="000000"/>
          <w:lang w:val="en-US" w:eastAsia="en-US"/>
        </w:rPr>
        <w:t xml:space="preserve"> Rox., Public way, from Gerard Street between Farnham Street and Norfolk Avenue to 100 Magazine Street.</w:t>
      </w:r>
    </w:p>
    <w:p>
      <w:pPr>
        <w:pStyle w:val="Tab2"/>
        <w:spacing w:before="0" w:after="120"/>
        <w:rPr/>
      </w:pPr>
      <w:r>
        <w:rPr>
          <w:color w:val="000000"/>
        </w:rPr>
        <w:t>66 - 110, 67 - 111</w:t>
        <w:tab/>
        <w:t>8</w:t>
        <w:tab/>
        <w:t>6</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Kemp Street,</w:t>
      </w:r>
      <w:r>
        <w:rPr>
          <w:color w:val="000000"/>
          <w:lang w:val="en-US" w:eastAsia="en-US"/>
        </w:rPr>
        <w:t xml:space="preserve"> S.B., Public way, from 690 Dorchester Avenue to Monsignor Dennis F. O'Callaghan Way.</w:t>
      </w:r>
    </w:p>
    <w:p>
      <w:pPr>
        <w:pStyle w:val="Tab2"/>
        <w:rPr>
          <w:color w:val="000000"/>
        </w:rPr>
      </w:pPr>
      <w:r>
        <w:rPr>
          <w:color w:val="000000"/>
        </w:rPr>
        <w:t>Odd</w:t>
        <w:tab/>
        <w:t>7</w:t>
        <w:tab/>
        <w:t>8</w:t>
        <w:tab/>
        <w:t>2</w:t>
        <w:tab/>
        <w:t>5</w:t>
        <w:tab/>
        <w:t>02127</w:t>
      </w:r>
    </w:p>
    <w:p>
      <w:pPr>
        <w:pStyle w:val="Tab2"/>
        <w:spacing w:before="0" w:after="120"/>
        <w:rPr>
          <w:color w:val="000000"/>
        </w:rPr>
      </w:pPr>
      <w:r>
        <w:rPr>
          <w:color w:val="000000"/>
        </w:rPr>
        <w:t>Even</w:t>
        <w:tab/>
        <w:t>7</w:t>
        <w:tab/>
        <w:t>7</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Kempton Street,</w:t>
      </w:r>
      <w:r>
        <w:rPr>
          <w:color w:val="000000"/>
          <w:lang w:val="en-US" w:eastAsia="en-US"/>
        </w:rPr>
        <w:t xml:space="preserve"> Rox., Private way, from 44 Fenwood Road to Mission Park Drive.</w:t>
        <w:tab/>
        <w:tab/>
        <w:t>10</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Kenberma Road,</w:t>
      </w:r>
      <w:r>
        <w:rPr>
          <w:color w:val="000000"/>
          <w:lang w:val="en-US" w:eastAsia="en-US"/>
        </w:rPr>
        <w:t xml:space="preserve"> Dor., Public way, from 7 Elwyn Road to 443 Washington Street.</w:t>
        <w:tab/>
        <w:tab/>
        <w:t>17</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Kendall Street,</w:t>
      </w:r>
      <w:r>
        <w:rPr>
          <w:color w:val="000000"/>
          <w:lang w:val="en-US" w:eastAsia="en-US"/>
        </w:rPr>
        <w:t xml:space="preserve"> B.P., Public way, from  Shawmut Avenue between Hammond Street and Lenox Street to Lenox Street near Tremont Street.</w:t>
        <w:tab/>
        <w:tab/>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Kenilworth Street,</w:t>
      </w:r>
      <w:r>
        <w:rPr>
          <w:color w:val="000000"/>
          <w:lang w:val="en-US" w:eastAsia="en-US"/>
        </w:rPr>
        <w:t xml:space="preserve"> Rox., Public way, from 27 Dudley Street to 69 Dudley Street.</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Kenmare Road,</w:t>
      </w:r>
      <w:r>
        <w:rPr>
          <w:color w:val="000000"/>
          <w:lang w:val="en-US" w:eastAsia="en-US"/>
        </w:rPr>
        <w:t xml:space="preserve"> Dor., Public way, from 478 Gallivan Boulevard to 236 Minot Street.</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Kenmore Square,</w:t>
      </w:r>
      <w:r>
        <w:rPr>
          <w:color w:val="000000"/>
          <w:lang w:val="en-US" w:eastAsia="en-US"/>
        </w:rPr>
        <w:t xml:space="preserve"> B.P., at the junction of Beacon Street and Commonwealth Avenue.</w:t>
        <w:tab/>
        <w:tab/>
        <w:t>5</w:t>
        <w:tab/>
        <w:t>10</w:t>
        <w:tab/>
        <w:t>8</w:t>
        <w:tab/>
        <w:t>10</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Kenmore Street,</w:t>
      </w:r>
      <w:r>
        <w:rPr>
          <w:color w:val="000000"/>
          <w:lang w:val="en-US" w:eastAsia="en-US"/>
        </w:rPr>
        <w:t xml:space="preserve"> B.P., Public way, from 496 Commonwealth Avenue to 545 Newbury Street.</w:t>
        <w:tab/>
        <w:tab/>
        <w:t>5</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Kennebec Street,</w:t>
      </w:r>
      <w:r>
        <w:rPr>
          <w:color w:val="000000"/>
          <w:lang w:val="en-US" w:eastAsia="en-US"/>
        </w:rPr>
        <w:t xml:space="preserve"> Dor., H.P., from near and opposite 59 Currier Street to 69 Mariposa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69 Mariposa Street to 615 Cummins Highway.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610 Cummins Highway to approximately 200 feet northeast of Canaan Street and after an interval, from a point approximately 548 feet southwest of Currier Street to near and opposite 59 Currier Street.</w:t>
      </w:r>
    </w:p>
    <w:p>
      <w:pPr>
        <w:pStyle w:val="Tab2"/>
        <w:rPr/>
      </w:pPr>
      <w:r>
        <w:rPr>
          <w:color w:val="000000"/>
        </w:rPr>
        <w:t>1 - 81, 2 - 80</w:t>
        <w:tab/>
        <w:t>18</w:t>
        <w:tab/>
        <w:t>3</w:t>
        <w:tab/>
        <w:t>5</w:t>
        <w:tab/>
        <w:t>7</w:t>
        <w:tab/>
        <w:t>02126</w:t>
      </w:r>
    </w:p>
    <w:p>
      <w:pPr>
        <w:pStyle w:val="Tab2"/>
        <w:rPr/>
      </w:pPr>
      <w:r>
        <w:rPr>
          <w:color w:val="000000"/>
        </w:rPr>
        <w:t>84 - 210, 85 - 205</w:t>
        <w:tab/>
        <w:t>18</w:t>
        <w:tab/>
        <w:t>21</w:t>
        <w:tab/>
        <w:t>5</w:t>
        <w:tab/>
        <w:t>7/8</w:t>
        <w:tab/>
        <w:t>02126</w:t>
      </w:r>
    </w:p>
    <w:p>
      <w:pPr>
        <w:pStyle w:val="Tab2"/>
        <w:spacing w:before="0" w:after="120"/>
        <w:rPr/>
      </w:pPr>
      <w:r>
        <w:rPr>
          <w:color w:val="000000"/>
        </w:rPr>
        <w:t>220 - 274, 223 - 275</w:t>
        <w:tab/>
        <w:t>18</w:t>
        <w:tab/>
        <w:t>6</w:t>
        <w:tab/>
        <w:t>5</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Kenneth Street,</w:t>
      </w:r>
      <w:r>
        <w:rPr>
          <w:color w:val="000000"/>
          <w:lang w:val="en-US" w:eastAsia="en-US"/>
        </w:rPr>
        <w:t xml:space="preserve"> W.R., Public way, from 59 Beech Street to 64 Stratford Street.</w:t>
        <w:tab/>
        <w:tab/>
        <w:t>20</w:t>
      </w:r>
      <w:r>
        <w:rPr>
          <w:color w:val="000000"/>
        </w:rPr>
        <w:tab/>
      </w:r>
      <w:r>
        <w:rPr>
          <w:color w:val="000000"/>
          <w:lang w:val="en-US" w:eastAsia="en-US"/>
        </w:rPr>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Kenney Street,</w:t>
      </w:r>
      <w:r>
        <w:rPr>
          <w:color w:val="000000"/>
          <w:lang w:val="en-US" w:eastAsia="en-US"/>
        </w:rPr>
        <w:t xml:space="preserve"> Rox., Public way, from 83 Day Street to approximately 498 feet northwesterly.</w:t>
        <w:tab/>
        <w:tab/>
        <w:t>10</w:t>
        <w:tab/>
        <w:t>8</w:t>
        <w:tab/>
        <w:t>8</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Kenrick Street,</w:t>
      </w:r>
      <w:r>
        <w:rPr>
          <w:color w:val="000000"/>
          <w:lang w:val="en-US" w:eastAsia="en-US"/>
        </w:rPr>
        <w:t xml:space="preserve"> Bri., Public way, from 172 Lake Street to the Boston and Newton Boundary Line.</w:t>
      </w:r>
    </w:p>
    <w:p>
      <w:pPr>
        <w:pStyle w:val="Tab2"/>
        <w:rPr/>
      </w:pPr>
      <w:r>
        <w:rPr>
          <w:color w:val="000000"/>
        </w:rPr>
        <w:t>1 - 57</w:t>
        <w:tab/>
        <w:t>22</w:t>
        <w:tab/>
        <w:t>10</w:t>
        <w:tab/>
        <w:t>9</w:t>
        <w:tab/>
        <w:t>4</w:t>
        <w:tab/>
        <w:t>02135</w:t>
      </w:r>
    </w:p>
    <w:p>
      <w:pPr>
        <w:pStyle w:val="Tab2"/>
        <w:rPr/>
      </w:pPr>
      <w:r>
        <w:rPr>
          <w:color w:val="000000"/>
        </w:rPr>
        <w:t>2 - 200</w:t>
        <w:tab/>
        <w:t>22</w:t>
        <w:tab/>
        <w:t>8</w:t>
        <w:tab/>
        <w:t>9</w:t>
        <w:tab/>
        <w:t>4</w:t>
        <w:tab/>
        <w:t>02135</w:t>
      </w:r>
    </w:p>
    <w:p>
      <w:pPr>
        <w:pStyle w:val="Tab2"/>
        <w:spacing w:before="0" w:after="120"/>
        <w:rPr/>
      </w:pPr>
      <w:r>
        <w:rPr>
          <w:color w:val="000000"/>
        </w:rPr>
        <w:t>71 - 199</w:t>
        <w:tab/>
        <w:t>22</w:t>
        <w:tab/>
        <w:t>4</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Kensington Park</w:t>
      </w:r>
      <w:r>
        <w:rPr>
          <w:color w:val="000000"/>
          <w:lang w:val="en-US" w:eastAsia="en-US"/>
        </w:rPr>
        <w:t>, Rox., Public way from opposite 10 Rockland Street near Sherman Street to approximately 228 feet northwesterly and from opposite 10 Rockland Street near Sherman Street to approximately 210 feet southeasterly.</w:t>
        <w:tab/>
        <w:tab/>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Kensington Street,</w:t>
      </w:r>
      <w:r>
        <w:rPr>
          <w:color w:val="000000"/>
          <w:lang w:val="en-US" w:eastAsia="en-US"/>
        </w:rPr>
        <w:t xml:space="preserve"> Rox., Public way, from 22 Elmore Street to Martin Luther King Jr. Boulevard between Walnut Avenue and Washington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street, for vehicular traffic only,  does not pass through to Martin Luther King Jr. Boulevard.</w:t>
      </w:r>
    </w:p>
    <w:p>
      <w:pPr>
        <w:pStyle w:val="Tab2"/>
        <w:rPr>
          <w:color w:val="000000"/>
        </w:rPr>
      </w:pPr>
      <w:r>
        <w:rPr>
          <w:color w:val="000000"/>
        </w:rPr>
        <w:t>Odd</w:t>
        <w:tab/>
        <w:t>11</w:t>
        <w:tab/>
        <w:t>2</w:t>
        <w:tab/>
        <w:t>7</w:t>
        <w:tab/>
        <w:t>10</w:t>
        <w:tab/>
        <w:t>02119</w:t>
      </w:r>
    </w:p>
    <w:p>
      <w:pPr>
        <w:pStyle w:val="Tab2"/>
        <w:spacing w:before="0" w:after="120"/>
        <w:rPr>
          <w:color w:val="000000"/>
        </w:rPr>
      </w:pPr>
      <w:r>
        <w:rPr>
          <w:color w:val="000000"/>
        </w:rPr>
        <w:t>Even</w:t>
        <w:tab/>
        <w:t>12</w:t>
        <w:tab/>
        <w:t>3</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Kenton Road,</w:t>
      </w:r>
      <w:r>
        <w:rPr>
          <w:color w:val="000000"/>
          <w:lang w:val="en-US" w:eastAsia="en-US"/>
        </w:rPr>
        <w:t xml:space="preserve"> W.R., Public way, from 3458 Washington Street to approximately 451 feet southeast of Shurland.</w:t>
        <w:tab/>
        <w:tab/>
        <w:t>11</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Kenwood Street,</w:t>
      </w:r>
      <w:r>
        <w:rPr>
          <w:color w:val="000000"/>
          <w:lang w:val="en-US" w:eastAsia="en-US"/>
        </w:rPr>
        <w:t xml:space="preserve"> Dor., Public way, from 16 Allston Street to 570 Washington Street.</w:t>
        <w:tab/>
        <w:tab/>
        <w:t>17</w:t>
      </w:r>
      <w:r>
        <w:rPr>
          <w:color w:val="000000"/>
        </w:rPr>
        <w:tab/>
      </w:r>
      <w:r>
        <w:rPr>
          <w:color w:val="000000"/>
          <w:lang w:val="en-US" w:eastAsia="en-US"/>
        </w:rPr>
        <w:t>6</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Kerna Road,</w:t>
      </w:r>
      <w:r>
        <w:rPr>
          <w:color w:val="000000"/>
          <w:lang w:val="en-US" w:eastAsia="en-US"/>
        </w:rPr>
        <w:t xml:space="preserve"> W.R., Public way, from 14 Tobin Road to approximately 369 feet southwesterly.</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Kerr Place,</w:t>
      </w:r>
      <w:r>
        <w:rPr>
          <w:color w:val="000000"/>
          <w:lang w:val="en-US" w:eastAsia="en-US"/>
        </w:rPr>
        <w:t xml:space="preserve"> Rox., Public way, from Dewitt Drive to Sojourner Truth Court.</w:t>
        <w:tab/>
        <w:tab/>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Kershaw Road,</w:t>
      </w:r>
      <w:r>
        <w:rPr>
          <w:color w:val="000000"/>
          <w:lang w:val="en-US" w:eastAsia="en-US"/>
        </w:rPr>
        <w:t xml:space="preserve"> W.R., Private way, from 5075 Washington Street to northwesterly.</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Kerwin Street,</w:t>
      </w:r>
      <w:r>
        <w:rPr>
          <w:color w:val="000000"/>
          <w:lang w:val="en-US" w:eastAsia="en-US"/>
        </w:rPr>
        <w:t xml:space="preserve"> Dor., Public way, from 51 Bernard Street to 112 Talbot Avenue.</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Keswick Street,</w:t>
      </w:r>
      <w:r>
        <w:rPr>
          <w:color w:val="000000"/>
          <w:lang w:val="en-US" w:eastAsia="en-US"/>
        </w:rPr>
        <w:t xml:space="preserve"> B.P., Public way, from 909 Beacon Street to opposite 18 Medfield Street.</w:t>
        <w:tab/>
        <w:tab/>
        <w:t>21</w:t>
      </w:r>
      <w:r>
        <w:rPr>
          <w:color w:val="000000"/>
        </w:rPr>
        <w:tab/>
      </w:r>
      <w:r>
        <w:rPr>
          <w:color w:val="000000"/>
          <w:lang w:val="en-US" w:eastAsia="en-US"/>
        </w:rPr>
        <w:t>1</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Kevin Road,</w:t>
      </w:r>
      <w:r>
        <w:rPr>
          <w:color w:val="000000"/>
          <w:lang w:val="en-US" w:eastAsia="en-US"/>
        </w:rPr>
        <w:t xml:space="preserve"> Dor., Public way, from 78 Sumner Street to approximately 170 feet easterly.</w:t>
        <w:tab/>
        <w:tab/>
        <w:t>13</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Keyes Street Place,</w:t>
      </w:r>
      <w:r>
        <w:rPr>
          <w:color w:val="000000"/>
          <w:lang w:val="en-US" w:eastAsia="en-US"/>
        </w:rPr>
        <w:t xml:space="preserve"> W.R., Private way, from near 26 Rossmore Road, running parallel with Meehan Street to northeasterly.</w:t>
        <w:tab/>
        <w:tab/>
        <w:t>11</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Keystone Street,</w:t>
      </w:r>
      <w:r>
        <w:rPr>
          <w:color w:val="000000"/>
          <w:lang w:val="en-US" w:eastAsia="en-US"/>
        </w:rPr>
        <w:t xml:space="preserve"> W.R., Public way, from 43 Fairlane Road to 36 Glenhaven Road.</w:t>
      </w:r>
    </w:p>
    <w:p>
      <w:pPr>
        <w:pStyle w:val="Tab2"/>
        <w:rPr/>
      </w:pPr>
      <w:r>
        <w:rPr>
          <w:color w:val="000000"/>
        </w:rPr>
        <w:t>1 - 77, 2 - 78</w:t>
        <w:tab/>
        <w:t>20</w:t>
        <w:tab/>
        <w:t>16</w:t>
        <w:tab/>
        <w:t>6</w:t>
        <w:tab/>
        <w:t>6</w:t>
        <w:tab/>
        <w:t>02132</w:t>
      </w:r>
    </w:p>
    <w:p>
      <w:pPr>
        <w:pStyle w:val="Tab2"/>
        <w:spacing w:before="0" w:after="120"/>
        <w:rPr/>
      </w:pPr>
      <w:r>
        <w:rPr>
          <w:color w:val="000000"/>
        </w:rPr>
        <w:t>82 - 138, 83 - 137</w:t>
        <w:tab/>
        <w:t>20</w:t>
        <w:tab/>
        <w:t>15</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Kiernan Road,</w:t>
      </w:r>
      <w:r>
        <w:rPr>
          <w:color w:val="000000"/>
          <w:lang w:val="en-US" w:eastAsia="en-US"/>
        </w:rPr>
        <w:t xml:space="preserve"> W.R., from 25 Furbush Road to 785 Veterans of Foreign Wars Parkway.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785 Veterans of Foreign Wars Parkway to approximately 270 feet northwest of 81 Brook Farm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25 Furbush Road.</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Kilby Place,</w:t>
      </w:r>
      <w:r>
        <w:rPr>
          <w:color w:val="000000"/>
          <w:lang w:val="en-US" w:eastAsia="en-US"/>
        </w:rPr>
        <w:t xml:space="preserve"> B.P., Public way, from 44 Kilby Street to approximately 63 feet northeasterly.</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Kilby Street,</w:t>
      </w:r>
      <w:r>
        <w:rPr>
          <w:color w:val="000000"/>
          <w:lang w:val="en-US" w:eastAsia="en-US"/>
        </w:rPr>
        <w:t xml:space="preserve"> B.P., Public way, from near 100 Milk Street to 67 State Street.</w:t>
      </w:r>
      <w:r>
        <w:rPr>
          <w:color w:val="000000"/>
        </w:rPr>
        <w:tab/>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Kilmarnock Street,</w:t>
      </w:r>
      <w:r>
        <w:rPr>
          <w:color w:val="000000"/>
          <w:lang w:val="en-US" w:eastAsia="en-US"/>
        </w:rPr>
        <w:t xml:space="preserve"> B.P., Public way, from 148 Brookline Avenue to 151 Park Drive.</w:t>
      </w:r>
    </w:p>
    <w:p>
      <w:pPr>
        <w:pStyle w:val="Tab2"/>
        <w:rPr>
          <w:color w:val="000000"/>
        </w:rPr>
      </w:pPr>
      <w:r>
        <w:rPr>
          <w:color w:val="000000"/>
        </w:rPr>
        <w:t>Odd</w:t>
        <w:tab/>
        <w:t>21</w:t>
        <w:tab/>
        <w:t>1</w:t>
        <w:tab/>
        <w:t>8</w:t>
        <w:tab/>
        <w:t>10</w:t>
        <w:tab/>
        <w:t>02215</w:t>
      </w:r>
    </w:p>
    <w:p>
      <w:pPr>
        <w:pStyle w:val="Tab2"/>
        <w:spacing w:before="0" w:after="120"/>
        <w:rPr>
          <w:color w:val="000000"/>
        </w:rPr>
      </w:pPr>
      <w:r>
        <w:rPr>
          <w:color w:val="000000"/>
        </w:rPr>
        <w:t>Even</w:t>
        <w:tab/>
        <w:t>5</w:t>
        <w:tab/>
        <w:t>2</w:t>
        <w:tab/>
        <w:t>8</w:t>
        <w:tab/>
        <w:t>10</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Kilmer Road, </w:t>
      </w:r>
      <w:r>
        <w:rPr>
          <w:color w:val="000000"/>
          <w:lang w:val="en-US" w:eastAsia="en-US"/>
        </w:rPr>
        <w:t>W.R.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see Joyce Kilmer 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Kilsyth Road,</w:t>
      </w:r>
      <w:r>
        <w:rPr>
          <w:color w:val="000000"/>
          <w:lang w:val="en-US" w:eastAsia="en-US"/>
        </w:rPr>
        <w:t xml:space="preserve"> Bri., Public way, from 16 Lanark Road to the Boston and Brookline Boundary Line.</w:t>
      </w:r>
    </w:p>
    <w:p>
      <w:pPr>
        <w:pStyle w:val="Tab2"/>
        <w:rPr/>
      </w:pPr>
      <w:r>
        <w:rPr>
          <w:color w:val="000000"/>
        </w:rPr>
        <w:t>71 - 115, 74 - 158</w:t>
        <w:tab/>
        <w:t>21</w:t>
        <w:tab/>
        <w:t>12</w:t>
        <w:tab/>
        <w:t>9</w:t>
        <w:tab/>
        <w:t>4</w:t>
        <w:tab/>
        <w:t>02146</w:t>
      </w:r>
    </w:p>
    <w:p>
      <w:pPr>
        <w:pStyle w:val="Tab2"/>
        <w:spacing w:before="0" w:after="120"/>
        <w:rPr/>
      </w:pPr>
      <w:r>
        <w:rPr>
          <w:color w:val="000000"/>
        </w:rPr>
        <w:t>123 - 161</w:t>
        <w:tab/>
        <w:t>21</w:t>
        <w:tab/>
        <w:t>14</w:t>
        <w:tab/>
        <w:t>9</w:t>
        <w:tab/>
        <w:t>4</w:t>
        <w:tab/>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Kilsyth Terrace,</w:t>
      </w:r>
      <w:r>
        <w:rPr>
          <w:color w:val="000000"/>
          <w:lang w:val="en-US" w:eastAsia="en-US"/>
        </w:rPr>
        <w:t xml:space="preserve"> Bri., Public way, from 143 Kilsyth Road to approximately 269 feet southwesterly.</w:t>
        <w:tab/>
        <w:tab/>
        <w:t>21</w:t>
      </w:r>
      <w:r>
        <w:rPr>
          <w:color w:val="000000"/>
        </w:rPr>
        <w:tab/>
      </w:r>
      <w:r>
        <w:rPr>
          <w:color w:val="000000"/>
          <w:lang w:val="en-US" w:eastAsia="en-US"/>
        </w:rPr>
        <w:t>14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Kimball Street,</w:t>
      </w:r>
      <w:r>
        <w:rPr>
          <w:color w:val="000000"/>
          <w:lang w:val="en-US" w:eastAsia="en-US"/>
        </w:rPr>
        <w:t xml:space="preserve"> Dor., Public way, from 1358 Dorchester Avenue to 111 Freeport Street.</w:t>
        <w:tab/>
        <w:tab/>
        <w:t>15</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Kineo Street,</w:t>
      </w:r>
      <w:r>
        <w:rPr>
          <w:color w:val="000000"/>
          <w:lang w:val="en-US" w:eastAsia="en-US"/>
        </w:rPr>
        <w:t xml:space="preserve"> Dor., Private way, from 197 Magnolia Street to 6 Mascoma Street.</w:t>
        <w:tab/>
        <w:tab/>
        <w:t>14</w:t>
        <w:tab/>
        <w:t>1</w:t>
        <w:tab/>
        <w:t>4</w:t>
      </w:r>
      <w:r>
        <w:rPr>
          <w:color w:val="000000"/>
        </w:rPr>
        <w:tab/>
        <w:t>3</w:t>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King Square,</w:t>
      </w:r>
      <w:r>
        <w:rPr>
          <w:color w:val="000000"/>
          <w:lang w:val="en-US" w:eastAsia="en-US"/>
        </w:rPr>
        <w:t xml:space="preserve"> Dor., at the junction of Adams Street and Neponset Avenue.</w:t>
        <w:tab/>
        <w:tab/>
        <w:t>16</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King Street,</w:t>
      </w:r>
      <w:r>
        <w:rPr>
          <w:color w:val="000000"/>
          <w:lang w:val="en-US" w:eastAsia="en-US"/>
        </w:rPr>
        <w:t xml:space="preserve"> Dor., Public way, from between 1688 and 1712 Dorchester Avenue to 119 Neponset Avenue.</w:t>
      </w:r>
    </w:p>
    <w:p>
      <w:pPr>
        <w:pStyle w:val="Tab2"/>
        <w:rPr/>
      </w:pPr>
      <w:r>
        <w:rPr>
          <w:color w:val="000000"/>
        </w:rPr>
        <w:t>1 - 67, 2 - 60</w:t>
        <w:tab/>
        <w:t>16</w:t>
        <w:tab/>
        <w:t>4</w:t>
        <w:tab/>
        <w:t>3</w:t>
        <w:tab/>
        <w:t>7</w:t>
        <w:tab/>
        <w:t>02122</w:t>
      </w:r>
    </w:p>
    <w:p>
      <w:pPr>
        <w:pStyle w:val="Tab2"/>
        <w:spacing w:before="0" w:after="120"/>
        <w:rPr/>
      </w:pPr>
      <w:r>
        <w:rPr>
          <w:color w:val="000000"/>
        </w:rPr>
        <w:t>62 - 134, 71 - 173</w:t>
        <w:tab/>
        <w:t>16</w:t>
        <w:tab/>
        <w:t>5</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King Street,</w:t>
      </w:r>
      <w:r>
        <w:rPr>
          <w:color w:val="000000"/>
          <w:lang w:val="en-US" w:eastAsia="en-US"/>
        </w:rPr>
        <w:t xml:space="preserve"> Rox., Public way, from 1 Malcolm X Boulevard to 227 Roxbury Street.</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Normal"/>
        <w:tabs>
          <w:tab w:val="left" w:pos="3240" w:leader="none"/>
          <w:tab w:val="center" w:pos="3600" w:leader="none"/>
          <w:tab w:val="center" w:pos="3960" w:leader="none"/>
          <w:tab w:val="center" w:pos="4320" w:leader="none"/>
          <w:tab w:val="center" w:pos="4680" w:leader="none"/>
          <w:tab w:val="right" w:pos="5400" w:leader="none"/>
        </w:tabs>
        <w:spacing w:lineRule="exact" w:line="180" w:before="0" w:after="120"/>
        <w:ind w:left="86" w:right="2246" w:hanging="86"/>
        <w:rPr/>
      </w:pPr>
      <w:r>
        <w:rPr>
          <w:b/>
          <w:color w:val="000000"/>
          <w:sz w:val="24"/>
          <w:lang w:val="en-US" w:eastAsia="en-US"/>
        </w:rPr>
        <w:t>*</w:t>
      </w:r>
      <w:r>
        <w:rPr>
          <w:b/>
          <w:color w:val="000000"/>
          <w:kern w:val="2"/>
          <w:sz w:val="17"/>
          <w:lang w:val="en-US" w:eastAsia="en-US"/>
        </w:rPr>
        <w:t>Kingbird Road,</w:t>
      </w:r>
      <w:r>
        <w:rPr>
          <w:color w:val="000000"/>
          <w:kern w:val="2"/>
          <w:sz w:val="17"/>
          <w:lang w:val="en-US" w:eastAsia="en-US"/>
        </w:rPr>
        <w:t xml:space="preserve"> W.R., Private way, from American Legion Highway to Sandpiper Lane.</w:t>
        <w:tab/>
        <w:tab/>
        <w:t>14</w:t>
        <w:tab/>
        <w:t>9</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Kingsboro Park</w:t>
      </w:r>
      <w:r>
        <w:rPr>
          <w:color w:val="000000"/>
          <w:lang w:val="en-US" w:eastAsia="en-US"/>
        </w:rPr>
        <w:t>, W.R., Public way, from 488 Centre Street to approximately 528 feet southeasterly.</w:t>
        <w:tab/>
        <w:tab/>
        <w:t>19</w:t>
      </w:r>
      <w:r>
        <w:rPr>
          <w:color w:val="000000"/>
        </w:rPr>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Kingsdale Street,</w:t>
      </w:r>
      <w:r>
        <w:rPr>
          <w:color w:val="000000"/>
          <w:lang w:val="en-US" w:eastAsia="en-US"/>
        </w:rPr>
        <w:t xml:space="preserve"> Dor., Public way, from between 9 and 37 Standish Street to 92 Wales Street.</w:t>
      </w:r>
    </w:p>
    <w:p>
      <w:pPr>
        <w:pStyle w:val="Tab2"/>
        <w:rPr/>
      </w:pPr>
      <w:r>
        <w:rPr>
          <w:color w:val="000000"/>
        </w:rPr>
        <w:t>1 - 29, 2 - 24</w:t>
        <w:tab/>
        <w:t>14</w:t>
        <w:tab/>
        <w:t>2</w:t>
        <w:tab/>
        <w:t>4</w:t>
        <w:tab/>
        <w:t>3</w:t>
        <w:tab/>
        <w:t>02124</w:t>
      </w:r>
    </w:p>
    <w:p>
      <w:pPr>
        <w:pStyle w:val="Tab2"/>
        <w:spacing w:before="0" w:after="120"/>
        <w:rPr/>
      </w:pPr>
      <w:r>
        <w:rPr>
          <w:color w:val="000000"/>
        </w:rPr>
        <w:t>30 - 86, 31 - 89</w:t>
        <w:tab/>
        <w:t>14</w:t>
        <w:tab/>
        <w:t>7</w:t>
        <w:tab/>
        <w:t>4</w:t>
        <w:tab/>
        <w:t>3</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Kingsland Road,</w:t>
      </w:r>
      <w:r>
        <w:rPr>
          <w:color w:val="000000"/>
          <w:lang w:val="en-US" w:eastAsia="en-US"/>
        </w:rPr>
        <w:t xml:space="preserve"> W.R., Public way, from 96 Lasell Street to 840 Veterans of Foreign Wars Parkway.</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Kingsley Street,</w:t>
      </w:r>
      <w:r>
        <w:rPr>
          <w:color w:val="000000"/>
          <w:lang w:val="en-US" w:eastAsia="en-US"/>
        </w:rPr>
        <w:t xml:space="preserve"> Bri., Public way, from 222 North Harvard Street to 25 Travis Street.</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Kingston Street,</w:t>
      </w:r>
      <w:r>
        <w:rPr>
          <w:color w:val="000000"/>
          <w:lang w:val="en-US" w:eastAsia="en-US"/>
        </w:rPr>
        <w:t xml:space="preserve"> B.P., Public way, from opposite 27 Edinboro Street to 79 Summer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Kinross Road,</w:t>
      </w:r>
      <w:r>
        <w:rPr>
          <w:color w:val="000000"/>
          <w:lang w:val="en-US" w:eastAsia="en-US"/>
        </w:rPr>
        <w:t xml:space="preserve"> Bri., Public way, from 1762 Commonwealth Avenue to 96 Sutherland Road.</w:t>
        <w:tab/>
        <w:tab/>
        <w:t>21</w:t>
      </w:r>
      <w:r>
        <w:rPr>
          <w:color w:val="000000"/>
        </w:rPr>
        <w:tab/>
      </w:r>
      <w:r>
        <w:rPr>
          <w:color w:val="000000"/>
          <w:lang w:val="en-US" w:eastAsia="en-US"/>
        </w:rPr>
        <w:t>13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Kinsale Lane, </w:t>
      </w:r>
      <w:r>
        <w:rPr>
          <w:color w:val="000000"/>
          <w:lang w:val="en-US" w:eastAsia="en-US"/>
        </w:rPr>
        <w:t>H.P., Public way, from opposite 143 Milton Avenue to approximately 318 feet northeasterly.</w:t>
        <w:tab/>
        <w:tab/>
        <w:t>18</w:t>
        <w:tab/>
        <w:t>16</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Kirk Street,</w:t>
      </w:r>
      <w:r>
        <w:rPr>
          <w:color w:val="000000"/>
          <w:lang w:val="en-US" w:eastAsia="en-US"/>
        </w:rPr>
        <w:t xml:space="preserve"> W.R., Public way, from opposite 70 Crest Street to 25 Montview Street.</w:t>
        <w:tab/>
        <w:tab/>
        <w:t>20</w:t>
      </w:r>
      <w:r>
        <w:rPr>
          <w:color w:val="000000"/>
        </w:rPr>
        <w:tab/>
      </w:r>
      <w:r>
        <w:rPr>
          <w:color w:val="000000"/>
          <w:lang w:val="en-US" w:eastAsia="en-US"/>
        </w:rPr>
        <w:t>12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Kirkwood Road,</w:t>
      </w:r>
      <w:r>
        <w:rPr>
          <w:color w:val="000000"/>
          <w:lang w:val="en-US" w:eastAsia="en-US"/>
        </w:rPr>
        <w:t xml:space="preserve"> Bri., Public way, from 225 Chestnut Hill Avenue to 272 Foster Street.</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Kittredge Court,</w:t>
      </w:r>
      <w:r>
        <w:rPr>
          <w:color w:val="000000"/>
          <w:lang w:val="en-US" w:eastAsia="en-US"/>
        </w:rPr>
        <w:t xml:space="preserve"> W.R., Public way, from 196 Kittredge Street to approximately 220 feet southeasterly.</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Kittredge Park</w:t>
      </w:r>
      <w:r>
        <w:rPr>
          <w:color w:val="000000"/>
          <w:lang w:val="en-US" w:eastAsia="en-US"/>
        </w:rPr>
        <w:t>, Rox.</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Alvah Kittredge Park.</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Kittredge Street,</w:t>
      </w:r>
      <w:r>
        <w:rPr>
          <w:color w:val="000000"/>
          <w:lang w:val="en-US" w:eastAsia="en-US"/>
        </w:rPr>
        <w:t xml:space="preserve"> W.R., Public way, from 444 Beech Street to 4278 Washington Street.</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Kittredge Terrace,</w:t>
      </w:r>
      <w:r>
        <w:rPr>
          <w:color w:val="000000"/>
          <w:lang w:val="en-US" w:eastAsia="en-US"/>
        </w:rPr>
        <w:t xml:space="preserve"> W.R., Private way, from 11 Kittredge Street to westerly.</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Knapp Street,</w:t>
      </w:r>
      <w:r>
        <w:rPr>
          <w:color w:val="000000"/>
          <w:lang w:val="en-US" w:eastAsia="en-US"/>
        </w:rPr>
        <w:t xml:space="preserve"> B.P., Public way, from 15 Beach Street to 18 Kneeland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there is a branch to Knapp Street, from 29 Knapp Street to 83 Harrison Avenue.</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Kneeland Street,</w:t>
      </w:r>
      <w:r>
        <w:rPr>
          <w:color w:val="000000"/>
          <w:lang w:val="en-US" w:eastAsia="en-US"/>
        </w:rPr>
        <w:t xml:space="preserve"> B.P., Public way, from 769 Atlantic Avenue to 702 Washington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Knight Street,</w:t>
      </w:r>
      <w:r>
        <w:rPr>
          <w:color w:val="000000"/>
          <w:lang w:val="en-US" w:eastAsia="en-US"/>
        </w:rPr>
        <w:t xml:space="preserve"> H.P., Private way, from opposite 37 Readville Street to near 1600 River Street.</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Knoll Street,</w:t>
      </w:r>
      <w:r>
        <w:rPr>
          <w:color w:val="000000"/>
          <w:lang w:val="en-US" w:eastAsia="en-US"/>
        </w:rPr>
        <w:t xml:space="preserve"> W.R., Public way, from 1420 Centre Street to 60 Walter Street.</w:t>
      </w:r>
    </w:p>
    <w:p>
      <w:pPr>
        <w:pStyle w:val="Tab2"/>
        <w:rPr/>
      </w:pPr>
      <w:r>
        <w:rPr>
          <w:color w:val="000000"/>
        </w:rPr>
        <w:t>1 - 45</w:t>
        <w:tab/>
        <w:t>20</w:t>
        <w:tab/>
        <w:t>4</w:t>
        <w:tab/>
        <w:t>5</w:t>
        <w:tab/>
        <w:t>6</w:t>
        <w:tab/>
        <w:t>02131</w:t>
      </w:r>
    </w:p>
    <w:p>
      <w:pPr>
        <w:pStyle w:val="Tab2"/>
        <w:spacing w:before="0" w:after="120"/>
        <w:rPr/>
      </w:pPr>
      <w:r>
        <w:rPr>
          <w:color w:val="000000"/>
        </w:rPr>
        <w:t>2 - 118, 57 - 95</w:t>
        <w:tab/>
        <w:t>20</w:t>
        <w:tab/>
        <w:t>1</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Knowles Street,</w:t>
      </w:r>
      <w:r>
        <w:rPr>
          <w:color w:val="000000"/>
          <w:lang w:val="en-US" w:eastAsia="en-US"/>
        </w:rPr>
        <w:t xml:space="preserve"> Bri., Private way, from 4 Lake Street to southwesterly.</w:t>
        <w:tab/>
        <w:tab/>
        <w:t>22</w:t>
      </w:r>
      <w:r>
        <w:rPr>
          <w:color w:val="000000"/>
        </w:rPr>
        <w:tab/>
      </w:r>
      <w:r>
        <w:rPr>
          <w:color w:val="000000"/>
          <w:lang w:val="en-US" w:eastAsia="en-US"/>
        </w:rPr>
        <w:t>8</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Knowlton Street,</w:t>
      </w:r>
      <w:r>
        <w:rPr>
          <w:color w:val="000000"/>
          <w:lang w:val="en-US" w:eastAsia="en-US"/>
        </w:rPr>
        <w:t xml:space="preserve"> S.B., Public way, from 260 East Eighth Street to 25 Telegraph Street.</w:t>
        <w:tab/>
        <w:tab/>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Knox Street,</w:t>
      </w:r>
      <w:r>
        <w:rPr>
          <w:color w:val="000000"/>
          <w:lang w:val="en-US" w:eastAsia="en-US"/>
        </w:rPr>
        <w:t xml:space="preserve"> B.P., Public way, from 20 Church Street to approximately 133 feet southwesterly.</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Kosciuszko Circle,</w:t>
      </w:r>
      <w:r>
        <w:rPr>
          <w:color w:val="000000"/>
          <w:lang w:val="en-US" w:eastAsia="en-US"/>
        </w:rPr>
        <w:t xml:space="preserve"> Dor., at the junction of Columbia Road, William J. Day Boulevard and William T. Morrissey Boulevard.</w:t>
        <w:tab/>
        <w:tab/>
        <w:t>13</w:t>
        <w:tab/>
        <w:t>3</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Kovey Court,</w:t>
      </w:r>
      <w:r>
        <w:rPr>
          <w:color w:val="000000"/>
          <w:lang w:val="en-US" w:eastAsia="en-US"/>
        </w:rPr>
        <w:t xml:space="preserve"> H.P., Public way, from opposite 11 Kovey Road to approximately 145 feet northeasterly.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Kovey Road,</w:t>
      </w:r>
      <w:r>
        <w:rPr>
          <w:color w:val="000000"/>
          <w:lang w:val="en-US" w:eastAsia="en-US"/>
        </w:rPr>
        <w:t xml:space="preserve"> H.P., Public way, from 29 Raldne Road to approximately 940 feet northeasterly and southeasterly.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Kreson Terrace,</w:t>
      </w:r>
      <w:r>
        <w:rPr>
          <w:color w:val="000000"/>
          <w:lang w:val="en-US" w:eastAsia="en-US"/>
        </w:rPr>
        <w:t xml:space="preserve"> Chsn., Private way, from 18 Park Street to northwesterly.</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8</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Kristin Court,</w:t>
      </w:r>
      <w:r>
        <w:rPr>
          <w:color w:val="000000"/>
          <w:lang w:val="en-US" w:eastAsia="en-US"/>
        </w:rPr>
        <w:t xml:space="preserve"> H.P., Public way, from 6 Dodge Road to approximately 155 feet southwesterly.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Normal"/>
        <w:rPr>
          <w:color w:val="000000"/>
          <w:lang w:val="en-US" w:eastAsia="en-US"/>
        </w:rPr>
      </w:pPr>
      <w:r>
        <w:rPr>
          <w:color w:val="000000"/>
          <w:lang w:val="en-US" w:eastAsia="en-US"/>
        </w:rPr>
      </w:r>
    </w:p>
    <w:p>
      <w:pPr>
        <w:sectPr>
          <w:headerReference w:type="default" r:id="rId79"/>
          <w:headerReference w:type="first" r:id="rId80"/>
          <w:footerReference w:type="default" r:id="rId81"/>
          <w:footerReference w:type="first" r:id="rId82"/>
          <w:type w:val="nextPage"/>
          <w:pgSz w:w="12240" w:h="15840"/>
          <w:pgMar w:left="547" w:right="360" w:header="720" w:top="1080" w:footer="720" w:bottom="1440" w:gutter="0"/>
          <w:pgNumType w:fmt="decimal"/>
          <w:cols w:num="2" w:space="720" w:equalWidth="true" w:sep="true"/>
          <w:formProt w:val="false"/>
          <w:titlePg/>
          <w:textDirection w:val="lrTb"/>
          <w:docGrid w:type="default" w:linePitch="360" w:charSpace="0"/>
        </w:sectPr>
      </w:pPr>
    </w:p>
    <w:p>
      <w:pPr>
        <w:pStyle w:val="Initial"/>
        <w:numPr>
          <w:ilvl w:val="0"/>
          <w:numId w:val="0"/>
        </w:numPr>
        <w:ind w:right="480" w:hanging="0"/>
        <w:rPr>
          <w:color w:val="000000"/>
        </w:rPr>
      </w:pPr>
      <w:r>
        <w:rPr>
          <w:color w:val="000000"/>
        </w:rPr>
      </w:r>
    </w:p>
    <w:p>
      <w:pPr>
        <w:pStyle w:val="Initial"/>
        <w:numPr>
          <w:ilvl w:val="0"/>
          <w:numId w:val="0"/>
        </w:numPr>
        <w:ind w:right="480" w:hanging="0"/>
        <w:rPr>
          <w:color w:val="000000"/>
        </w:rPr>
      </w:pPr>
      <w:r>
        <w:rPr>
          <w:color w:val="000000"/>
        </w:rPr>
      </w:r>
    </w:p>
    <w:p>
      <w:pPr>
        <w:sectPr>
          <w:type w:val="continuous"/>
          <w:pgSz w:w="12240" w:h="15840"/>
          <w:pgMar w:left="547" w:right="360" w:header="720" w:top="1080" w:footer="720" w:bottom="1440" w:gutter="0"/>
          <w:cols w:num="2" w:space="360" w:equalWidth="true" w:sep="true"/>
          <w:formProt w:val="false"/>
          <w:textDirection w:val="lrTb"/>
          <w:docGrid w:type="default" w:linePitch="360" w:charSpace="0"/>
        </w:sectPr>
      </w:pPr>
    </w:p>
    <w:p>
      <w:pPr>
        <w:pStyle w:val="Initial"/>
        <w:rPr>
          <w:color w:val="000000"/>
        </w:rPr>
      </w:pPr>
      <w:r>
        <w:rPr>
          <w:color w:val="000000"/>
        </w:rPr>
      </w:r>
    </w:p>
    <w:p>
      <w:pPr>
        <w:pStyle w:val="Initial"/>
        <w:rPr>
          <w:color w:val="000000"/>
        </w:rPr>
      </w:pPr>
      <w:r>
        <w:rPr>
          <w:color w:val="000000"/>
        </w:rPr>
      </w:r>
    </w:p>
    <w:p>
      <w:pPr>
        <w:sectPr>
          <w:type w:val="continuous"/>
          <w:pgSz w:w="12240" w:h="15840"/>
          <w:pgMar w:left="547" w:right="360" w:header="720" w:top="1080" w:footer="720" w:bottom="1440" w:gutter="0"/>
          <w:formProt w:val="false"/>
          <w:vAlign w:val="both"/>
          <w:textDirection w:val="lrTb"/>
          <w:docGrid w:type="default" w:linePitch="360" w:charSpace="0"/>
        </w:sectPr>
        <w:pStyle w:val="Initial"/>
        <w:rPr>
          <w:color w:val="000000"/>
          <w:sz w:val="360"/>
        </w:rPr>
      </w:pPr>
      <w:r>
        <w:rPr>
          <w:color w:val="000000"/>
          <w:sz w:val="360"/>
        </w:rPr>
        <w:t>L</w:t>
      </w:r>
    </w:p>
    <w:p>
      <w:pPr>
        <w:pStyle w:val="Initial"/>
        <w:numPr>
          <w:ilvl w:val="0"/>
          <w:numId w:val="0"/>
        </w:numPr>
        <w:ind w:right="480" w:hanging="0"/>
        <w:rPr>
          <w:b w:val="false"/>
          <w:b w:val="false"/>
          <w:color w:val="000000"/>
          <w:sz w:val="360"/>
        </w:rPr>
      </w:pPr>
      <w:r>
        <w:rPr>
          <w:b w:val="false"/>
          <w:color w:val="000000"/>
          <w:sz w:val="360"/>
        </w:rPr>
      </w:r>
    </w:p>
    <w:p>
      <w:pPr>
        <w:sectPr>
          <w:headerReference w:type="default" r:id="rId83"/>
          <w:headerReference w:type="first" r:id="rId84"/>
          <w:footerReference w:type="default" r:id="rId85"/>
          <w:footerReference w:type="first" r:id="rId86"/>
          <w:type w:val="nextPage"/>
          <w:pgSz w:w="12240" w:h="15840"/>
          <w:pgMar w:left="547" w:right="360" w:header="720" w:top="1080" w:footer="720" w:bottom="1440" w:gutter="0"/>
          <w:pgNumType w:fmt="decimal"/>
          <w:formProt w:val="false"/>
          <w:vAlign w:val="both"/>
          <w:titlePg/>
          <w:textDirection w:val="lrTb"/>
          <w:docGrid w:type="default" w:linePitch="360" w:charSpace="0"/>
        </w:sectPr>
      </w:pPr>
    </w:p>
    <w:p>
      <w:pPr>
        <w:sectPr>
          <w:type w:val="continuous"/>
          <w:pgSz w:w="12240" w:h="15840"/>
          <w:pgMar w:left="547" w:right="360" w:header="720" w:top="1080" w:footer="720" w:bottom="1440" w:gutter="0"/>
          <w:cols w:num="2" w:space="360" w:equalWidth="true" w:sep="true"/>
          <w:formProt w:val="false"/>
          <w:vAlign w:val="both"/>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ind w:left="86" w:right="2246" w:hanging="86"/>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 Street,</w:t>
      </w:r>
      <w:r>
        <w:rPr>
          <w:color w:val="000000"/>
          <w:lang w:val="en-US" w:eastAsia="en-US"/>
        </w:rPr>
        <w:t xml:space="preserve"> S.B., Public way, from 1662 Columbia Road to between 687 and 701 East Second Street.</w:t>
      </w:r>
    </w:p>
    <w:p>
      <w:pPr>
        <w:pStyle w:val="Tab2"/>
        <w:rPr/>
      </w:pPr>
      <w:r>
        <w:rPr>
          <w:color w:val="000000"/>
        </w:rPr>
        <w:t>20 - 88</w:t>
        <w:tab/>
        <w:t>6</w:t>
        <w:tab/>
        <w:t>7</w:t>
        <w:tab/>
        <w:t>2</w:t>
        <w:tab/>
        <w:t>5</w:t>
        <w:tab/>
        <w:t>02127</w:t>
      </w:r>
    </w:p>
    <w:p>
      <w:pPr>
        <w:pStyle w:val="Tab2"/>
        <w:rPr/>
      </w:pPr>
      <w:r>
        <w:rPr>
          <w:color w:val="000000"/>
        </w:rPr>
        <w:t>35 - 81</w:t>
        <w:tab/>
        <w:t>6</w:t>
        <w:tab/>
        <w:t>5</w:t>
        <w:tab/>
        <w:t>2</w:t>
        <w:tab/>
        <w:t>5</w:t>
        <w:tab/>
        <w:t>02127</w:t>
      </w:r>
    </w:p>
    <w:p>
      <w:pPr>
        <w:pStyle w:val="Tab2"/>
        <w:rPr/>
      </w:pPr>
      <w:r>
        <w:rPr>
          <w:color w:val="000000"/>
        </w:rPr>
        <w:t>83 - 131, 92 - 170</w:t>
        <w:tab/>
        <w:t>6</w:t>
        <w:tab/>
        <w:t>6</w:t>
        <w:tab/>
        <w:t>2</w:t>
        <w:tab/>
        <w:t>5</w:t>
        <w:tab/>
        <w:t>02127</w:t>
      </w:r>
    </w:p>
    <w:p>
      <w:pPr>
        <w:pStyle w:val="Tab2"/>
        <w:rPr/>
      </w:pPr>
      <w:r>
        <w:rPr>
          <w:color w:val="000000"/>
        </w:rPr>
        <w:t>139 - 233</w:t>
        <w:tab/>
        <w:t>7</w:t>
        <w:tab/>
        <w:t>2</w:t>
        <w:tab/>
        <w:t>2</w:t>
        <w:tab/>
        <w:t>5</w:t>
        <w:tab/>
        <w:t>02127</w:t>
      </w:r>
    </w:p>
    <w:p>
      <w:pPr>
        <w:pStyle w:val="Tab2"/>
        <w:spacing w:before="0" w:after="120"/>
        <w:rPr/>
      </w:pPr>
      <w:r>
        <w:rPr>
          <w:color w:val="000000"/>
        </w:rPr>
        <w:t>172 - 244, 237 - 251</w:t>
        <w:tab/>
        <w:t>7</w:t>
        <w:tab/>
        <w:t>1</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Laban Pratt Road,</w:t>
      </w:r>
      <w:r>
        <w:rPr>
          <w:color w:val="000000"/>
          <w:lang w:val="en-US" w:eastAsia="en-US"/>
        </w:rPr>
        <w:t xml:space="preserve"> Dor., Public way, from 32 Boutwell Street to 76 Westglow Street.</w:t>
        <w:tab/>
        <w:tab/>
        <w:t>16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 Fayette Avenue,</w:t>
      </w:r>
      <w:r>
        <w:rPr>
          <w:color w:val="000000"/>
          <w:lang w:val="en-US" w:eastAsia="en-US"/>
        </w:rPr>
        <w:t xml:space="preserve"> B.P., Public way, from 185 Endicott Street to 138 Prince Street.</w:t>
        <w:tab/>
        <w:tab/>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La Fayette Mall</w:t>
      </w:r>
      <w:r>
        <w:rPr>
          <w:color w:val="000000"/>
          <w:lang w:val="en-US" w:eastAsia="en-US"/>
        </w:rPr>
        <w:t>, B.P., on the Boston Common, running parallel with Tremont Street, from Boylston Street to Park Street.</w:t>
        <w:tab/>
        <w:tab/>
        <w:t>5</w:t>
        <w:tab/>
        <w:t>3</w:t>
        <w:tab/>
        <w:t>8</w:t>
        <w:tab/>
        <w:t>1</w:t>
        <w:tab/>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Lafield Street,</w:t>
      </w:r>
      <w:r>
        <w:rPr>
          <w:color w:val="000000"/>
          <w:lang w:val="en-US" w:eastAsia="en-US"/>
        </w:rPr>
        <w:t xml:space="preserve"> Dor., Public way, from 334 Centre Street to 41 Dix Street.</w:t>
        <w:tab/>
        <w:tab/>
        <w:t>16</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La Grange Place,</w:t>
      </w:r>
      <w:r>
        <w:rPr>
          <w:color w:val="000000"/>
          <w:lang w:val="en-US" w:eastAsia="en-US"/>
        </w:rPr>
        <w:t xml:space="preserve"> Rox., Private way, from opposite 30 Blue Hill Avenue to northwesterly.</w:t>
        <w:tab/>
        <w:tab/>
        <w:t>8</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 Grange Street,</w:t>
      </w:r>
      <w:r>
        <w:rPr>
          <w:color w:val="000000"/>
          <w:lang w:val="en-US" w:eastAsia="en-US"/>
        </w:rPr>
        <w:t xml:space="preserve"> B.P., Public way, from 216 Tremont Street to 681 Washington Street.</w:t>
      </w:r>
      <w:r>
        <w:rPr>
          <w:color w:val="000000"/>
        </w:rPr>
        <w:tab/>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La Grange Street,</w:t>
      </w:r>
      <w:r>
        <w:rPr>
          <w:color w:val="000000"/>
          <w:lang w:val="en-US" w:eastAsia="en-US"/>
        </w:rPr>
        <w:t xml:space="preserve"> W.R., Public way, from near 4765 Washington Street to the Boston and Newton Boundary Line.</w:t>
      </w:r>
    </w:p>
    <w:p>
      <w:pPr>
        <w:pStyle w:val="Tab2"/>
        <w:rPr/>
      </w:pPr>
      <w:r>
        <w:rPr>
          <w:color w:val="000000"/>
        </w:rPr>
        <w:t>1 - 235,  2 - 198</w:t>
        <w:tab/>
        <w:t>20</w:t>
        <w:tab/>
        <w:t>10</w:t>
        <w:tab/>
        <w:t>6</w:t>
        <w:tab/>
        <w:t>6</w:t>
        <w:tab/>
        <w:t>02132</w:t>
      </w:r>
    </w:p>
    <w:p>
      <w:pPr>
        <w:pStyle w:val="Tab2"/>
        <w:rPr/>
      </w:pPr>
      <w:r>
        <w:rPr>
          <w:color w:val="000000"/>
        </w:rPr>
        <w:t>200 - 246</w:t>
        <w:tab/>
        <w:t>20</w:t>
        <w:tab/>
        <w:t>5</w:t>
        <w:tab/>
        <w:t>6</w:t>
        <w:tab/>
        <w:t>6</w:t>
        <w:tab/>
        <w:t>02132</w:t>
      </w:r>
    </w:p>
    <w:p>
      <w:pPr>
        <w:pStyle w:val="Tab2"/>
        <w:rPr/>
      </w:pPr>
      <w:r>
        <w:rPr>
          <w:color w:val="000000"/>
        </w:rPr>
        <w:t>237 - 397, 250 - 396</w:t>
        <w:tab/>
        <w:t>20</w:t>
        <w:tab/>
        <w:t>14</w:t>
        <w:tab/>
        <w:t>6</w:t>
        <w:tab/>
        <w:t>6</w:t>
        <w:tab/>
        <w:t>02132</w:t>
      </w:r>
    </w:p>
    <w:p>
      <w:pPr>
        <w:pStyle w:val="Tab2"/>
        <w:rPr/>
      </w:pPr>
      <w:r>
        <w:rPr>
          <w:color w:val="000000"/>
        </w:rPr>
        <w:t>409 - 439, 410 - 442</w:t>
        <w:tab/>
        <w:t>20</w:t>
        <w:tab/>
        <w:t>5</w:t>
        <w:tab/>
        <w:t>6</w:t>
        <w:tab/>
        <w:t>6</w:t>
        <w:tab/>
        <w:t>02132</w:t>
      </w:r>
    </w:p>
    <w:p>
      <w:pPr>
        <w:pStyle w:val="Tab2"/>
        <w:rPr/>
      </w:pPr>
      <w:r>
        <w:rPr>
          <w:color w:val="000000"/>
        </w:rPr>
        <w:t>453 - 481, 458 - 548</w:t>
        <w:tab/>
        <w:t>20</w:t>
        <w:tab/>
        <w:t>13</w:t>
        <w:tab/>
        <w:t>6</w:t>
        <w:tab/>
        <w:t>6</w:t>
        <w:tab/>
        <w:t>02132</w:t>
      </w:r>
    </w:p>
    <w:p>
      <w:pPr>
        <w:pStyle w:val="Tab2"/>
        <w:rPr/>
      </w:pPr>
      <w:r>
        <w:rPr>
          <w:color w:val="000000"/>
        </w:rPr>
        <w:t>487 - 643, 554 - 632</w:t>
        <w:tab/>
        <w:t>20</w:t>
        <w:tab/>
        <w:t>12</w:t>
        <w:tab/>
        <w:t>6</w:t>
        <w:tab/>
        <w:t>6</w:t>
        <w:tab/>
        <w:t>02132</w:t>
      </w:r>
    </w:p>
    <w:p>
      <w:pPr>
        <w:pStyle w:val="Tab2"/>
        <w:rPr/>
      </w:pPr>
      <w:r>
        <w:rPr>
          <w:color w:val="000000"/>
        </w:rPr>
        <w:t>640 - 776, 651 - 913</w:t>
        <w:tab/>
        <w:t>20</w:t>
        <w:tab/>
        <w:t>17</w:t>
        <w:tab/>
        <w:t>6</w:t>
        <w:tab/>
        <w:t>6</w:t>
        <w:tab/>
        <w:t>02132</w:t>
      </w:r>
    </w:p>
    <w:p>
      <w:pPr>
        <w:pStyle w:val="Tab2"/>
        <w:spacing w:before="0" w:after="120"/>
        <w:rPr/>
      </w:pPr>
      <w:r>
        <w:rPr>
          <w:color w:val="000000"/>
        </w:rPr>
        <w:t>1100 - 1400</w:t>
        <w:tab/>
        <w:t>20</w:t>
        <w:tab/>
        <w:t>17</w:t>
        <w:tab/>
        <w:t>6</w:t>
        <w:tab/>
        <w:t>6</w:t>
        <w:tab/>
        <w:t>02167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Lake Street,</w:t>
      </w:r>
      <w:r>
        <w:rPr>
          <w:color w:val="000000"/>
          <w:lang w:val="en-US" w:eastAsia="en-US"/>
        </w:rPr>
        <w:t xml:space="preserve"> Bri., Public way, from 2193 Commonwealth Avenue to 480 Washington Street.</w:t>
      </w:r>
    </w:p>
    <w:p>
      <w:pPr>
        <w:pStyle w:val="Tab2"/>
        <w:rPr/>
      </w:pPr>
      <w:r>
        <w:rPr>
          <w:color w:val="000000"/>
        </w:rPr>
        <w:t>1 - 219, 2 - 174</w:t>
        <w:tab/>
        <w:t>22</w:t>
        <w:tab/>
        <w:t>8</w:t>
        <w:tab/>
        <w:t>9</w:t>
        <w:tab/>
        <w:t>4</w:t>
        <w:tab/>
        <w:t>02135</w:t>
      </w:r>
    </w:p>
    <w:p>
      <w:pPr>
        <w:pStyle w:val="Tab2"/>
        <w:rPr/>
      </w:pPr>
      <w:r>
        <w:rPr>
          <w:color w:val="000000"/>
        </w:rPr>
        <w:t>180 - 260, 223 - 261</w:t>
        <w:tab/>
        <w:t>22</w:t>
        <w:tab/>
        <w:t>10</w:t>
        <w:tab/>
        <w:t>9</w:t>
        <w:tab/>
        <w:t>4</w:t>
        <w:tab/>
        <w:t>02135</w:t>
      </w:r>
    </w:p>
    <w:p>
      <w:pPr>
        <w:pStyle w:val="Tab2"/>
        <w:spacing w:before="0" w:after="120"/>
        <w:rPr/>
      </w:pPr>
      <w:r>
        <w:rPr>
          <w:color w:val="000000"/>
        </w:rPr>
        <w:t>St. John’s Seminary.</w:t>
        <w:tab/>
        <w:t>22</w:t>
        <w:tab/>
        <w:t>8</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Lake Shore Court,</w:t>
      </w:r>
      <w:r>
        <w:rPr>
          <w:color w:val="000000"/>
          <w:lang w:val="en-US" w:eastAsia="en-US"/>
        </w:rPr>
        <w:t xml:space="preserve"> Bri., Private way, from 204 Lake Shore Road to approximately 365 feet northwesterly.</w:t>
        <w:tab/>
        <w:tab/>
        <w:t>22</w:t>
      </w:r>
      <w:r>
        <w:rPr>
          <w:color w:val="000000"/>
        </w:rPr>
        <w:tab/>
      </w:r>
      <w:r>
        <w:rPr>
          <w:color w:val="000000"/>
          <w:lang w:val="en-US" w:eastAsia="en-US"/>
        </w:rPr>
        <w:t>8</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Lake Shore Road,</w:t>
      </w:r>
      <w:r>
        <w:rPr>
          <w:color w:val="000000"/>
          <w:lang w:val="en-US" w:eastAsia="en-US"/>
        </w:rPr>
        <w:t xml:space="preserve"> Bri., from 150 Kenrick Street to 138 Lake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138 Lake Street to approximately 1,245 feet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150 Kenrick Street.</w:t>
      </w:r>
      <w:r>
        <w:rPr>
          <w:color w:val="000000"/>
        </w:rPr>
        <w:tab/>
        <w:tab/>
      </w:r>
      <w:r>
        <w:rPr>
          <w:color w:val="000000"/>
          <w:lang w:val="en-US" w:eastAsia="en-US"/>
        </w:rPr>
        <w:t>22</w:t>
      </w:r>
      <w:r>
        <w:rPr>
          <w:color w:val="000000"/>
        </w:rPr>
        <w:tab/>
      </w:r>
      <w:r>
        <w:rPr>
          <w:color w:val="000000"/>
          <w:lang w:val="en-US" w:eastAsia="en-US"/>
        </w:rPr>
        <w:t>8</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Lake Shore Terrace,</w:t>
      </w:r>
      <w:r>
        <w:rPr>
          <w:color w:val="000000"/>
          <w:lang w:val="en-US" w:eastAsia="en-US"/>
        </w:rPr>
        <w:t xml:space="preserve"> Bri., Private way, from 144 Lake Shore Road to approximately 260 feet southwesterly.</w:t>
        <w:tab/>
        <w:tab/>
        <w:t>22</w:t>
      </w:r>
      <w:r>
        <w:rPr>
          <w:color w:val="000000"/>
        </w:rPr>
        <w:tab/>
      </w:r>
      <w:r>
        <w:rPr>
          <w:color w:val="000000"/>
          <w:lang w:val="en-US" w:eastAsia="en-US"/>
        </w:rPr>
        <w:t>8</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Lakeside Avenue,</w:t>
      </w:r>
      <w:r>
        <w:rPr>
          <w:color w:val="000000"/>
          <w:lang w:val="en-US" w:eastAsia="en-US"/>
        </w:rPr>
        <w:t xml:space="preserve"> H.P., Private way, from 82 Sprague Street to the Boston and Dedham Boundary Line.</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Lakeville Road,</w:t>
      </w:r>
      <w:r>
        <w:rPr>
          <w:color w:val="000000"/>
          <w:lang w:val="en-US" w:eastAsia="en-US"/>
        </w:rPr>
        <w:t xml:space="preserve"> W.R., Public way, from 30 Beaufort Road to opposite 572 Centre Street.</w:t>
        <w:tab/>
        <w:tab/>
        <w:t>19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Lamartine Place,</w:t>
      </w:r>
      <w:r>
        <w:rPr>
          <w:color w:val="000000"/>
          <w:lang w:val="en-US" w:eastAsia="en-US"/>
        </w:rPr>
        <w:t xml:space="preserve"> W.R., Public way, from 266 Lamartine Street to Lawndale Terrace.</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Lamartine Street,</w:t>
      </w:r>
      <w:r>
        <w:rPr>
          <w:color w:val="000000"/>
          <w:lang w:val="en-US" w:eastAsia="en-US"/>
        </w:rPr>
        <w:t xml:space="preserve"> Rox., W.R., Public way, from 270 Centre Street to 92 Green Street.</w:t>
      </w:r>
    </w:p>
    <w:p>
      <w:pPr>
        <w:pStyle w:val="Tab2"/>
        <w:rPr/>
      </w:pPr>
      <w:r>
        <w:rPr>
          <w:color w:val="000000"/>
        </w:rPr>
        <w:t>1 - 107, 2 - 206</w:t>
        <w:tab/>
        <w:t>10</w:t>
        <w:tab/>
        <w:t>7</w:t>
        <w:tab/>
        <w:t>7</w:t>
        <w:tab/>
        <w:t>2</w:t>
        <w:tab/>
        <w:t>02130</w:t>
      </w:r>
    </w:p>
    <w:p>
      <w:pPr>
        <w:pStyle w:val="Tab2"/>
        <w:rPr/>
      </w:pPr>
      <w:r>
        <w:rPr>
          <w:color w:val="000000"/>
        </w:rPr>
        <w:t>112 - 252, 113 - 291</w:t>
        <w:tab/>
        <w:t>19</w:t>
        <w:tab/>
        <w:t>4</w:t>
        <w:tab/>
        <w:t>6</w:t>
        <w:tab/>
        <w:t>2</w:t>
        <w:tab/>
        <w:t>02130</w:t>
      </w:r>
    </w:p>
    <w:p>
      <w:pPr>
        <w:pStyle w:val="Tab2"/>
        <w:spacing w:before="0" w:after="120"/>
        <w:rPr/>
      </w:pPr>
      <w:r>
        <w:rPr>
          <w:color w:val="000000"/>
        </w:rPr>
        <w:t>252 - 340, 297 - 339</w:t>
        <w:tab/>
        <w:t>19</w:t>
        <w:tab/>
        <w:t>6</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Lamartine Terrace,</w:t>
      </w:r>
      <w:r>
        <w:rPr>
          <w:color w:val="000000"/>
          <w:lang w:val="en-US" w:eastAsia="en-US"/>
        </w:rPr>
        <w:t xml:space="preserve"> W.R., Private way, from 269 Lamartine Street to northwesterly.</w:t>
        <w:tab/>
        <w:tab/>
        <w:t>19</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Lambert Avenue,</w:t>
      </w:r>
      <w:r>
        <w:rPr>
          <w:color w:val="000000"/>
          <w:lang w:val="en-US" w:eastAsia="en-US"/>
        </w:rPr>
        <w:t xml:space="preserve"> Rox., Public way, from 73 Cedar Street to Kenilworth Street at 27 Dudley Street.</w:t>
      </w:r>
    </w:p>
    <w:p>
      <w:pPr>
        <w:pStyle w:val="Tab2"/>
        <w:rPr/>
      </w:pPr>
      <w:r>
        <w:rPr>
          <w:color w:val="000000"/>
        </w:rPr>
        <w:t>1 - 45, 2 - 90</w:t>
        <w:tab/>
        <w:t>9</w:t>
        <w:tab/>
        <w:t>5</w:t>
        <w:tab/>
        <w:t>7</w:t>
        <w:tab/>
        <w:t>10</w:t>
        <w:tab/>
        <w:t>02119</w:t>
      </w:r>
    </w:p>
    <w:p>
      <w:pPr>
        <w:pStyle w:val="Tab2"/>
        <w:spacing w:before="0" w:after="120"/>
        <w:rPr/>
      </w:pPr>
      <w:r>
        <w:rPr>
          <w:color w:val="000000"/>
        </w:rPr>
        <w:t>55 - 73</w:t>
        <w:tab/>
        <w:t>11</w:t>
        <w:tab/>
        <w:t>2</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Lambert Street,</w:t>
      </w:r>
      <w:r>
        <w:rPr>
          <w:color w:val="000000"/>
          <w:lang w:val="en-US" w:eastAsia="en-US"/>
        </w:rPr>
        <w:t xml:space="preserve"> Rox., Public way, from 36 Highland Street to 27 Lambert Avenue.</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Lamson Court,</w:t>
      </w:r>
      <w:r>
        <w:rPr>
          <w:color w:val="000000"/>
          <w:lang w:val="en-US" w:eastAsia="en-US"/>
        </w:rPr>
        <w:t xml:space="preserve"> E.B., Public way, from 16 Lamson Street to approximately 180 feet northwesterly.</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Lamson Street,</w:t>
      </w:r>
      <w:r>
        <w:rPr>
          <w:color w:val="000000"/>
          <w:lang w:val="en-US" w:eastAsia="en-US"/>
        </w:rPr>
        <w:t xml:space="preserve"> E.B., Public way, from 307 Maverick Street to opposite 199 Webster Street.</w:t>
      </w:r>
    </w:p>
    <w:p>
      <w:pPr>
        <w:pStyle w:val="Tab2"/>
        <w:rPr/>
      </w:pPr>
      <w:r>
        <w:rPr>
          <w:color w:val="000000"/>
        </w:rPr>
        <w:t>1 - 75, 2 - 26</w:t>
        <w:tab/>
        <w:t>1</w:t>
        <w:tab/>
        <w:t>1</w:t>
        <w:tab/>
        <w:t>1</w:t>
        <w:tab/>
        <w:t>9</w:t>
        <w:tab/>
        <w:t>02128</w:t>
      </w:r>
    </w:p>
    <w:p>
      <w:pPr>
        <w:pStyle w:val="Tab2"/>
        <w:spacing w:before="0" w:after="120"/>
        <w:rPr/>
      </w:pPr>
      <w:r>
        <w:rPr>
          <w:color w:val="000000"/>
        </w:rPr>
        <w:t>32 - 80</w:t>
        <w:tab/>
        <w:t>1</w:t>
        <w:tab/>
        <w:t>2</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Lanark Road,</w:t>
      </w:r>
      <w:r>
        <w:rPr>
          <w:color w:val="000000"/>
          <w:lang w:val="en-US" w:eastAsia="en-US"/>
        </w:rPr>
        <w:t xml:space="preserve"> Bri., Public way, from 30 Kinross Road to the Boston and Brookline Boundary Line.</w:t>
      </w:r>
    </w:p>
    <w:p>
      <w:pPr>
        <w:pStyle w:val="Tab2"/>
        <w:rPr>
          <w:color w:val="000000"/>
        </w:rPr>
      </w:pPr>
      <w:r>
        <w:rPr>
          <w:color w:val="000000"/>
        </w:rPr>
        <w:t>1 - 15, 2 - 14, in the Town of Brookline.</w:t>
      </w:r>
    </w:p>
    <w:p>
      <w:pPr>
        <w:pStyle w:val="Tab2"/>
        <w:rPr/>
      </w:pPr>
      <w:r>
        <w:rPr>
          <w:color w:val="000000"/>
        </w:rPr>
        <w:t>16 - 64, 19 - 85</w:t>
        <w:tab/>
        <w:t>21</w:t>
        <w:tab/>
        <w:t>12</w:t>
        <w:tab/>
        <w:t>9</w:t>
        <w:tab/>
        <w:t>4</w:t>
        <w:tab/>
        <w:t>02146</w:t>
      </w:r>
    </w:p>
    <w:p>
      <w:pPr>
        <w:pStyle w:val="Tab2"/>
        <w:rPr/>
      </w:pPr>
      <w:r>
        <w:rPr>
          <w:color w:val="000000"/>
        </w:rPr>
        <w:t>80 - 84</w:t>
        <w:tab/>
        <w:t>21</w:t>
        <w:tab/>
        <w:t>14</w:t>
        <w:tab/>
        <w:t>9</w:t>
        <w:tab/>
        <w:t>4</w:t>
        <w:tab/>
        <w:t>02146</w:t>
      </w:r>
    </w:p>
    <w:p>
      <w:pPr>
        <w:pStyle w:val="Tab2"/>
        <w:spacing w:before="0" w:after="120"/>
        <w:rPr/>
      </w:pPr>
      <w:r>
        <w:rPr>
          <w:color w:val="000000"/>
        </w:rPr>
        <w:t>86 - 128, 97 - 127</w:t>
        <w:tab/>
        <w:t>21</w:t>
        <w:tab/>
        <w:t>13</w:t>
        <w:tab/>
        <w:t>9</w:t>
        <w:tab/>
        <w:t>4</w:t>
        <w:tab/>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Lancaster Street,</w:t>
      </w:r>
      <w:r>
        <w:rPr>
          <w:color w:val="000000"/>
          <w:lang w:val="en-US" w:eastAsia="en-US"/>
        </w:rPr>
        <w:t xml:space="preserve"> B.P., Public way, from 59 Causeway Street to near 107 Merrimac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Landing Street,</w:t>
      </w:r>
      <w:r>
        <w:rPr>
          <w:color w:val="000000"/>
          <w:lang w:val="en-US" w:eastAsia="en-US"/>
        </w:rPr>
        <w:t xml:space="preserve"> E.B., Public way, from Border Street between Maverick Street and Sumner Street to Liverpool Street between Maverick Street and Sumner Street.</w:t>
        <w:tab/>
        <w:tab/>
        <w:t>1</w:t>
        <w:tab/>
        <w:t>4</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Landor Road,</w:t>
      </w:r>
      <w:r>
        <w:rPr>
          <w:color w:val="000000"/>
          <w:lang w:val="en-US" w:eastAsia="en-US"/>
        </w:rPr>
        <w:t xml:space="preserve"> Dor., Public way, from 1206 Blue Hill Avenue to 15 Leston Street.</w:t>
        <w:tab/>
        <w:tab/>
        <w:t>14</w:t>
      </w:r>
      <w:r>
        <w:rPr>
          <w:color w:val="000000"/>
        </w:rPr>
        <w:tab/>
      </w:r>
      <w:r>
        <w:rPr>
          <w:color w:val="000000"/>
          <w:lang w:val="en-US" w:eastAsia="en-US"/>
        </w:rPr>
        <w:t>5</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Lands Court,</w:t>
      </w:r>
      <w:r>
        <w:rPr>
          <w:color w:val="000000"/>
          <w:lang w:val="en-US" w:eastAsia="en-US"/>
        </w:rPr>
        <w:t xml:space="preserve"> B.P., Private way, from near 227 North Street to southeasterly.</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Landseer Street,</w:t>
      </w:r>
      <w:r>
        <w:rPr>
          <w:color w:val="000000"/>
          <w:lang w:val="en-US" w:eastAsia="en-US"/>
        </w:rPr>
        <w:t xml:space="preserve"> W.R., Public way, from 119 Bellevue Street to 2048 Centre Street.</w:t>
        <w:tab/>
        <w:tab/>
        <w:t>20</w:t>
      </w:r>
      <w:r>
        <w:rPr>
          <w:color w:val="000000"/>
        </w:rPr>
        <w:tab/>
      </w:r>
      <w:r>
        <w:rPr>
          <w:color w:val="000000"/>
          <w:lang w:val="en-US" w:eastAsia="en-US"/>
        </w:rPr>
        <w:t>14</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Landseer Terrace,</w:t>
      </w:r>
      <w:r>
        <w:rPr>
          <w:color w:val="000000"/>
          <w:lang w:val="en-US" w:eastAsia="en-US"/>
        </w:rPr>
        <w:t xml:space="preserve"> W.R., Public way, from 104 Landseer Street to approximately 133 feet southwesterly.</w:t>
        <w:tab/>
        <w:tab/>
        <w:t>20</w:t>
      </w:r>
      <w:r>
        <w:rPr>
          <w:color w:val="000000"/>
        </w:rPr>
        <w:tab/>
      </w:r>
      <w:r>
        <w:rPr>
          <w:color w:val="000000"/>
          <w:lang w:val="en-US" w:eastAsia="en-US"/>
        </w:rPr>
        <w:t>14</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Lane Park</w:t>
      </w:r>
      <w:r>
        <w:rPr>
          <w:color w:val="000000"/>
          <w:lang w:val="en-US" w:eastAsia="en-US"/>
        </w:rPr>
        <w:t>, Bri., Public way, from 249 Foster Street to 257 Foster Street.</w:t>
        <w:tab/>
        <w:tab/>
        <w:t>22</w:t>
      </w:r>
      <w:r>
        <w:rPr>
          <w:color w:val="000000"/>
        </w:rPr>
        <w:tab/>
      </w:r>
      <w:r>
        <w:rPr>
          <w:color w:val="000000"/>
          <w:lang w:val="en-US" w:eastAsia="en-US"/>
        </w:rPr>
        <w:t>8</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Lanesville Terrace,</w:t>
      </w:r>
      <w:r>
        <w:rPr>
          <w:color w:val="000000"/>
          <w:lang w:val="en-US" w:eastAsia="en-US"/>
        </w:rPr>
        <w:t xml:space="preserve"> W.R., Private way, from opposite 22 Arboretum Road to 3859 Washington Street.</w:t>
        <w:tab/>
        <w:tab/>
        <w:t>19</w:t>
        <w:tab/>
        <w:t>7</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Langdon Place,</w:t>
      </w:r>
      <w:r>
        <w:rPr>
          <w:color w:val="000000"/>
          <w:lang w:val="en-US" w:eastAsia="en-US"/>
        </w:rPr>
        <w:t xml:space="preserve"> B.P., Private way, from opposite 220 North Street to southeasterly.</w:t>
        <w:tab/>
        <w:tab/>
        <w:t>3</w:t>
      </w:r>
      <w:r>
        <w:rPr>
          <w:color w:val="000000"/>
        </w:rPr>
        <w:tab/>
        <w:t>1</w:t>
        <w:tab/>
        <w:t>1</w:t>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Langdon Street,</w:t>
      </w:r>
      <w:r>
        <w:rPr>
          <w:color w:val="000000"/>
          <w:lang w:val="en-US" w:eastAsia="en-US"/>
        </w:rPr>
        <w:t xml:space="preserve"> Rox., Public way, from opposite 457 Dudley Street to 173 Norfolk Avenue.</w:t>
      </w:r>
    </w:p>
    <w:p>
      <w:pPr>
        <w:pStyle w:val="Tab2"/>
        <w:rPr/>
      </w:pPr>
      <w:r>
        <w:rPr>
          <w:color w:val="000000"/>
        </w:rPr>
        <w:t>1 - 43, 2 - 68</w:t>
        <w:tab/>
        <w:t>8</w:t>
        <w:tab/>
        <w:t>5</w:t>
        <w:tab/>
        <w:t>7</w:t>
        <w:tab/>
        <w:t>3</w:t>
        <w:tab/>
        <w:t>02119</w:t>
      </w:r>
    </w:p>
    <w:p>
      <w:pPr>
        <w:pStyle w:val="Tab2"/>
        <w:spacing w:before="0" w:after="120"/>
        <w:rPr/>
      </w:pPr>
      <w:r>
        <w:rPr>
          <w:color w:val="000000"/>
        </w:rPr>
        <w:t>45 - 85, 70 - 86</w:t>
        <w:tab/>
        <w:t>8</w:t>
        <w:tab/>
        <w:t>6</w:t>
        <w:tab/>
        <w:t>7</w:t>
        <w:tab/>
        <w:t>3</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Langford Park</w:t>
      </w:r>
      <w:r>
        <w:rPr>
          <w:color w:val="000000"/>
          <w:lang w:val="en-US" w:eastAsia="en-US"/>
        </w:rPr>
        <w:t>, Rox., Public way, from 45 Copeland Street to approximately 203 feet southeasterly.</w:t>
        <w:tab/>
        <w:tab/>
        <w:t>12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Langley Road,</w:t>
      </w:r>
      <w:r>
        <w:rPr>
          <w:color w:val="000000"/>
          <w:lang w:val="en-US" w:eastAsia="en-US"/>
        </w:rPr>
        <w:t xml:space="preserve"> Bri., Public way, from 14 Breck Avenue to 530 Washington Street.</w:t>
        <w:tab/>
        <w:tab/>
        <w:t>22</w:t>
      </w:r>
      <w:r>
        <w:rPr>
          <w:color w:val="000000"/>
        </w:rPr>
        <w:tab/>
      </w:r>
      <w:r>
        <w:rPr>
          <w:color w:val="000000"/>
          <w:lang w:val="en-US" w:eastAsia="en-US"/>
        </w:rPr>
        <w:t>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Lansdowne Street,</w:t>
      </w:r>
      <w:r>
        <w:rPr>
          <w:color w:val="000000"/>
          <w:lang w:val="en-US" w:eastAsia="en-US"/>
        </w:rPr>
        <w:t xml:space="preserve"> B.P., Public way, from 62 Brookline Avenue to 145 Ipswich Street.</w:t>
        <w:tab/>
        <w:tab/>
        <w:t>5</w:t>
      </w:r>
      <w:r>
        <w:rPr>
          <w:color w:val="000000"/>
        </w:rPr>
        <w:tab/>
      </w:r>
      <w:r>
        <w:rPr>
          <w:color w:val="000000"/>
          <w:lang w:val="en-US" w:eastAsia="en-US"/>
        </w:rPr>
        <w:t>2</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Lantern Lane,</w:t>
      </w:r>
      <w:r>
        <w:rPr>
          <w:color w:val="000000"/>
          <w:lang w:val="en-US" w:eastAsia="en-US"/>
        </w:rPr>
        <w:t xml:space="preserve"> W.R., Public way, from opposite 234 Weld Street to approximately 275 feet northeasterly.</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Larch Place,</w:t>
      </w:r>
      <w:r>
        <w:rPr>
          <w:color w:val="000000"/>
          <w:lang w:val="en-US" w:eastAsia="en-US"/>
        </w:rPr>
        <w:t xml:space="preserve"> W.R., Public way, from 375 Hyde Park Avenue to approximately 185 feet northwesterly at the M.B.T.A. Railroad.</w:t>
        <w:tab/>
        <w:tab/>
        <w:t>19</w:t>
        <w:tab/>
        <w:t>12</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Larch Street,</w:t>
      </w:r>
      <w:r>
        <w:rPr>
          <w:color w:val="000000"/>
          <w:lang w:val="en-US" w:eastAsia="en-US"/>
        </w:rPr>
        <w:t xml:space="preserve"> Bri., Public way, from 79 Kenrick Street to 19 South Crescent Circuit.</w:t>
      </w:r>
    </w:p>
    <w:p>
      <w:pPr>
        <w:pStyle w:val="Tab2"/>
        <w:rPr/>
      </w:pPr>
      <w:r>
        <w:rPr>
          <w:color w:val="000000"/>
        </w:rPr>
        <w:t>1 - 17</w:t>
        <w:tab/>
        <w:t>22</w:t>
        <w:tab/>
        <w:t>10</w:t>
        <w:tab/>
        <w:t>9</w:t>
        <w:tab/>
        <w:t>4</w:t>
        <w:tab/>
        <w:t>02135</w:t>
      </w:r>
    </w:p>
    <w:p>
      <w:pPr>
        <w:pStyle w:val="Tab2"/>
        <w:spacing w:before="0" w:after="120"/>
        <w:rPr/>
      </w:pPr>
      <w:r>
        <w:rPr>
          <w:color w:val="000000"/>
        </w:rPr>
        <w:t>2 - 82, 19 - 75</w:t>
        <w:tab/>
        <w:t>22</w:t>
        <w:tab/>
        <w:t>4</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Larchmont Street,</w:t>
      </w:r>
      <w:r>
        <w:rPr>
          <w:color w:val="000000"/>
          <w:lang w:val="en-US" w:eastAsia="en-US"/>
        </w:rPr>
        <w:t xml:space="preserve"> Dor., Public way, from 90 Greenbrier Street to 62 Waldeck Street.</w:t>
      </w:r>
    </w:p>
    <w:p>
      <w:pPr>
        <w:pStyle w:val="Tab2"/>
        <w:rPr>
          <w:color w:val="000000"/>
        </w:rPr>
      </w:pPr>
      <w:r>
        <w:rPr>
          <w:color w:val="000000"/>
        </w:rPr>
        <w:t>Odd</w:t>
        <w:tab/>
        <w:t>17</w:t>
        <w:tab/>
        <w:t>2</w:t>
        <w:tab/>
        <w:t>4</w:t>
        <w:tab/>
        <w:t>3</w:t>
        <w:tab/>
        <w:t>02124</w:t>
      </w:r>
    </w:p>
    <w:p>
      <w:pPr>
        <w:pStyle w:val="Tab2"/>
        <w:spacing w:before="0" w:after="120"/>
        <w:rPr>
          <w:color w:val="000000"/>
        </w:rPr>
      </w:pPr>
      <w:r>
        <w:rPr>
          <w:color w:val="000000"/>
        </w:rPr>
        <w:t>Even</w:t>
        <w:tab/>
        <w:t>17</w:t>
        <w:tab/>
        <w:t>3</w:t>
        <w:tab/>
        <w:t>4</w:t>
        <w:tab/>
        <w:t>3</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Laredo Street,</w:t>
      </w:r>
      <w:r>
        <w:rPr>
          <w:color w:val="000000"/>
          <w:lang w:val="en-US" w:eastAsia="en-US"/>
        </w:rPr>
        <w:t xml:space="preserve"> Dor., Public way, from 107 Devon Street to 120 Stanwood Street.</w:t>
      </w:r>
      <w:r>
        <w:rPr>
          <w:color w:val="000000"/>
        </w:rPr>
        <w:tab/>
        <w:tab/>
        <w:t>14</w:t>
        <w:tab/>
        <w:t>1</w:t>
        <w:tab/>
        <w:t>4</w:t>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sz w:val="24"/>
          <w:lang w:val="en-US" w:eastAsia="en-US"/>
        </w:rPr>
        <w:t>*</w:t>
      </w:r>
      <w:r>
        <w:rPr>
          <w:b/>
          <w:color w:val="000000"/>
          <w:lang w:val="en-US" w:eastAsia="en-US"/>
        </w:rPr>
        <w:t>Lark Drive,</w:t>
      </w:r>
      <w:r>
        <w:rPr>
          <w:color w:val="000000"/>
          <w:lang w:val="en-US" w:eastAsia="en-US"/>
        </w:rPr>
        <w:t xml:space="preserve"> W.R., Private way, from Hummingbird Lane to approximately 156 feet westerly.</w:t>
        <w:tab/>
        <w:tab/>
        <w:t>14</w:t>
        <w:tab/>
        <w:t>9</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Lark Street,</w:t>
      </w:r>
      <w:r>
        <w:rPr>
          <w:color w:val="000000"/>
          <w:lang w:val="en-US" w:eastAsia="en-US"/>
        </w:rPr>
        <w:t xml:space="preserve"> S.B., Public way, from 210 Old Colony Avenue to near 10 Frederick Street and after an interval, from 179 West Eighth Street to 184 West Ninth Street.</w:t>
      </w:r>
      <w:r>
        <w:rPr>
          <w:color w:val="000000"/>
        </w:rPr>
        <w:tab/>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Larkhill Road,</w:t>
      </w:r>
      <w:r>
        <w:rPr>
          <w:color w:val="000000"/>
          <w:lang w:val="en-US" w:eastAsia="en-US"/>
        </w:rPr>
        <w:t xml:space="preserve"> W.R., Public way, from 287 Bellevue Street to 123 La Grange Street.</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Larose Place,</w:t>
      </w:r>
      <w:r>
        <w:rPr>
          <w:color w:val="000000"/>
          <w:lang w:val="en-US" w:eastAsia="en-US"/>
        </w:rPr>
        <w:t xml:space="preserve"> Bri., Public way, from 25 Monastery Road to approximately 354 feet northwesterly.</w:t>
        <w:tab/>
        <w:tab/>
        <w:t>21</w:t>
      </w:r>
      <w:r>
        <w:rPr>
          <w:color w:val="000000"/>
        </w:rPr>
        <w:tab/>
      </w:r>
      <w:r>
        <w:rPr>
          <w:color w:val="000000"/>
          <w:lang w:val="en-US" w:eastAsia="en-US"/>
        </w:rPr>
        <w:t>11</w:t>
      </w:r>
      <w:r>
        <w:rPr>
          <w:color w:val="000000"/>
        </w:rPr>
        <w:tab/>
      </w:r>
      <w:r>
        <w:rPr>
          <w:color w:val="000000"/>
          <w:lang w:val="en-US" w:eastAsia="en-US"/>
        </w:rPr>
        <w:t>6</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Lasell Street,</w:t>
      </w:r>
      <w:r>
        <w:rPr>
          <w:color w:val="000000"/>
          <w:lang w:val="en-US" w:eastAsia="en-US"/>
        </w:rPr>
        <w:t xml:space="preserve"> W.R., Public way, from 101 Addington Road at Bonair Street to 485 Baker Street.</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Lathrop Place,</w:t>
      </w:r>
      <w:r>
        <w:rPr>
          <w:color w:val="000000"/>
          <w:lang w:val="en-US" w:eastAsia="en-US"/>
        </w:rPr>
        <w:t xml:space="preserve"> B.P., Private way, from 309 Hanover Street to southeasterly.</w:t>
      </w:r>
      <w:r>
        <w:rPr>
          <w:color w:val="000000"/>
        </w:rPr>
        <w:tab/>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Latin Road,</w:t>
      </w:r>
      <w:r>
        <w:rPr>
          <w:color w:val="000000"/>
          <w:lang w:val="en-US" w:eastAsia="en-US"/>
        </w:rPr>
        <w:t xml:space="preserve"> W.R., Public way, from near 102 St. Theresa Avenue to approximately 380 feet northeasterly.</w:t>
        <w:tab/>
        <w:tab/>
        <w:t>20</w:t>
      </w:r>
      <w:r>
        <w:rPr>
          <w:color w:val="000000"/>
        </w:rPr>
        <w:tab/>
      </w:r>
      <w:r>
        <w:rPr>
          <w:color w:val="000000"/>
          <w:lang w:val="en-US" w:eastAsia="en-US"/>
        </w:rPr>
        <w:t>14</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Lattimore Court,</w:t>
      </w:r>
      <w:r>
        <w:rPr>
          <w:color w:val="000000"/>
          <w:lang w:val="en-US" w:eastAsia="en-US"/>
        </w:rPr>
        <w:t xml:space="preserve"> B.P., Private way, from Kendall Street to opposite 85 Lenox Street.</w:t>
        <w:tab/>
        <w:tab/>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Laurel Avenue,</w:t>
      </w:r>
      <w:r>
        <w:rPr>
          <w:color w:val="000000"/>
          <w:lang w:val="en-US" w:eastAsia="en-US"/>
        </w:rPr>
        <w:t xml:space="preserve"> H.P., Private way, from 15 Trelawney Street to northeasterly.</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Laurel Street,</w:t>
      </w:r>
      <w:r>
        <w:rPr>
          <w:color w:val="000000"/>
          <w:lang w:val="en-US" w:eastAsia="en-US"/>
        </w:rPr>
        <w:t xml:space="preserve"> Chsn., Public way, from opposite 20 Cedar Street to 31 Monument Square.</w:t>
        <w:tab/>
        <w:tab/>
        <w:t>2</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Laurel  Street,</w:t>
      </w:r>
      <w:r>
        <w:rPr>
          <w:color w:val="000000"/>
          <w:lang w:val="en-US" w:eastAsia="en-US"/>
        </w:rPr>
        <w:t xml:space="preserve"> Rox., Public way, from 48 Dale Street to 12 Humboldt Avenue.</w:t>
      </w:r>
    </w:p>
    <w:p>
      <w:pPr>
        <w:pStyle w:val="Tab2"/>
        <w:rPr>
          <w:color w:val="000000"/>
        </w:rPr>
      </w:pPr>
      <w:r>
        <w:rPr>
          <w:color w:val="000000"/>
        </w:rPr>
        <w:t>Odd</w:t>
        <w:tab/>
        <w:t>12</w:t>
        <w:tab/>
        <w:t>3</w:t>
        <w:tab/>
        <w:t>7</w:t>
        <w:tab/>
        <w:t>10</w:t>
        <w:tab/>
        <w:t>02119</w:t>
      </w:r>
    </w:p>
    <w:p>
      <w:pPr>
        <w:pStyle w:val="Tab2"/>
        <w:spacing w:before="0" w:after="120"/>
        <w:rPr>
          <w:color w:val="000000"/>
        </w:rPr>
      </w:pPr>
      <w:r>
        <w:rPr>
          <w:color w:val="000000"/>
        </w:rPr>
        <w:t>Even</w:t>
        <w:tab/>
        <w:t>11</w:t>
        <w:tab/>
        <w:t>5</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Lauriat Street,</w:t>
      </w:r>
      <w:r>
        <w:rPr>
          <w:color w:val="000000"/>
          <w:lang w:val="en-US" w:eastAsia="en-US"/>
        </w:rPr>
        <w:t xml:space="preserve"> Dor., Public way, from opposite 49 Callender Street to 49 Woodrow Avenue.</w:t>
        <w:tab/>
        <w:tab/>
        <w:t>14</w:t>
      </w:r>
      <w:r>
        <w:rPr>
          <w:color w:val="000000"/>
        </w:rPr>
        <w:tab/>
      </w:r>
      <w:r>
        <w:rPr>
          <w:color w:val="000000"/>
          <w:lang w:val="en-US" w:eastAsia="en-US"/>
        </w:rPr>
        <w:t>10</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Laurie Avenue,</w:t>
      </w:r>
      <w:r>
        <w:rPr>
          <w:color w:val="000000"/>
          <w:lang w:val="en-US" w:eastAsia="en-US"/>
        </w:rPr>
        <w:t xml:space="preserve"> W.R., Public way, from 104 Baker Street to 80 Caledonian Avenue.</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Lauten Place,</w:t>
      </w:r>
      <w:r>
        <w:rPr>
          <w:color w:val="000000"/>
          <w:lang w:val="en-US" w:eastAsia="en-US"/>
        </w:rPr>
        <w:t xml:space="preserve"> S.B., Private way, from 874 East Second Street to northerly.</w:t>
        <w:tab/>
        <w:tab/>
        <w:t>6</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Laval Street,</w:t>
      </w:r>
      <w:r>
        <w:rPr>
          <w:color w:val="000000"/>
          <w:lang w:val="en-US" w:eastAsia="en-US"/>
        </w:rPr>
        <w:t xml:space="preserve"> H.P., Public way, from 103 Arlington Street to 142 Central Avenue.</w:t>
        <w:tab/>
        <w:tab/>
        <w:t>18</w:t>
      </w:r>
      <w:r>
        <w:rPr>
          <w:color w:val="000000"/>
        </w:rPr>
        <w:tab/>
      </w:r>
      <w:r>
        <w:rPr>
          <w:color w:val="000000"/>
          <w:lang w:val="en-US" w:eastAsia="en-US"/>
        </w:rPr>
        <w:t>14</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Lawley Street,</w:t>
      </w:r>
      <w:r>
        <w:rPr>
          <w:color w:val="000000"/>
          <w:lang w:val="en-US" w:eastAsia="en-US"/>
        </w:rPr>
        <w:t xml:space="preserve"> Dor., Public way, from opposite 12 Ericsson Street to opposite 36 Water Street at Franklin Street near Tenean Street.</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Lawn Avenue,</w:t>
      </w:r>
      <w:r>
        <w:rPr>
          <w:color w:val="000000"/>
          <w:lang w:val="en-US" w:eastAsia="en-US"/>
        </w:rPr>
        <w:t xml:space="preserve"> E.B., Private way, from 19 Leverett Avenue to 20 Palermo Street.</w:t>
        <w:tab/>
        <w:tab/>
        <w:t>1</w:t>
      </w:r>
      <w:r>
        <w:rPr>
          <w:color w:val="000000"/>
        </w:rPr>
        <w:tab/>
      </w:r>
      <w:r>
        <w:rPr>
          <w:color w:val="000000"/>
          <w:lang w:val="en-US" w:eastAsia="en-US"/>
        </w:rPr>
        <w:t>12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Lawn Street,</w:t>
      </w:r>
      <w:r>
        <w:rPr>
          <w:color w:val="000000"/>
          <w:lang w:val="en-US" w:eastAsia="en-US"/>
        </w:rPr>
        <w:t xml:space="preserve"> Rox., Public way, from 163 Heath Street to 251 Heath Street.</w:t>
      </w:r>
    </w:p>
    <w:p>
      <w:pPr>
        <w:pStyle w:val="Tab2"/>
        <w:rPr/>
      </w:pPr>
      <w:r>
        <w:rPr>
          <w:color w:val="000000"/>
        </w:rPr>
        <w:t>1 - 97, 2 - 110</w:t>
        <w:tab/>
        <w:t>10</w:t>
        <w:tab/>
        <w:t>6</w:t>
        <w:tab/>
        <w:t>6</w:t>
        <w:tab/>
        <w:t>10</w:t>
        <w:tab/>
        <w:t>02120</w:t>
      </w:r>
    </w:p>
    <w:p>
      <w:pPr>
        <w:pStyle w:val="Tab2"/>
        <w:spacing w:before="0" w:after="120"/>
        <w:rPr/>
      </w:pPr>
      <w:r>
        <w:rPr>
          <w:color w:val="000000"/>
        </w:rPr>
        <w:t>101 - 111</w:t>
        <w:tab/>
        <w:t>10</w:t>
        <w:tab/>
        <w:t>8</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Lawndale Terrace,</w:t>
      </w:r>
      <w:r>
        <w:rPr>
          <w:color w:val="000000"/>
          <w:lang w:val="en-US" w:eastAsia="en-US"/>
        </w:rPr>
        <w:t xml:space="preserve"> W.R., Public way, from 260 Lamartine Street to 9 Oakdale Street.</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Lawnwood Place,</w:t>
      </w:r>
      <w:r>
        <w:rPr>
          <w:color w:val="000000"/>
          <w:lang w:val="en-US" w:eastAsia="en-US"/>
        </w:rPr>
        <w:t xml:space="preserve"> Chsn., Public way, from 251 Main Street to approximately 222 feet northeasterly.</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Lawrence  Avenue,</w:t>
      </w:r>
      <w:r>
        <w:rPr>
          <w:color w:val="000000"/>
          <w:lang w:val="en-US" w:eastAsia="en-US"/>
        </w:rPr>
        <w:t xml:space="preserve"> Dor., Public way, from 320 Blue Hill Avenue to 239 Magnolia Street.</w:t>
        <w:tab/>
        <w:tab/>
        <w:t>14</w:t>
        <w:tab/>
        <w:t>1</w:t>
        <w:tab/>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Lawrence  Court,</w:t>
      </w:r>
      <w:r>
        <w:rPr>
          <w:color w:val="000000"/>
          <w:lang w:val="en-US" w:eastAsia="en-US"/>
        </w:rPr>
        <w:t xml:space="preserve"> S.B., Private way, from 107 West Third Street to southwesterly.</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Lawrence Place,</w:t>
      </w:r>
      <w:r>
        <w:rPr>
          <w:color w:val="000000"/>
          <w:lang w:val="en-US" w:eastAsia="en-US"/>
        </w:rPr>
        <w:t xml:space="preserve"> Bri., Private way, from between 200 and 214 Market Street to southeasterly.</w:t>
        <w:tab/>
        <w:tab/>
        <w:t>22</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Lawrence Street,</w:t>
      </w:r>
      <w:r>
        <w:rPr>
          <w:color w:val="000000"/>
          <w:lang w:val="en-US" w:eastAsia="en-US"/>
        </w:rPr>
        <w:t xml:space="preserve"> B.P., Public way, from 62 Berkeley Street to 87 Dartmouth Street.</w:t>
      </w:r>
    </w:p>
    <w:p>
      <w:pPr>
        <w:pStyle w:val="Tab2"/>
        <w:rPr/>
      </w:pPr>
      <w:r>
        <w:rPr>
          <w:color w:val="000000"/>
        </w:rPr>
        <w:t>1 - 27, 2 - 26</w:t>
        <w:tab/>
        <w:t>5</w:t>
        <w:tab/>
        <w:t>1</w:t>
        <w:tab/>
        <w:t>2</w:t>
        <w:tab/>
        <w:t>1</w:t>
        <w:tab/>
        <w:t>02116</w:t>
      </w:r>
    </w:p>
    <w:p>
      <w:pPr>
        <w:pStyle w:val="Tab2"/>
        <w:spacing w:before="0" w:after="120"/>
        <w:rPr/>
      </w:pPr>
      <w:r>
        <w:rPr>
          <w:color w:val="000000"/>
        </w:rPr>
        <w:t>28 - 50, 29 - 49</w:t>
        <w:tab/>
        <w:t>4</w:t>
        <w:tab/>
        <w:t>1</w:t>
        <w:tab/>
        <w:t>2</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Lawrence Street,</w:t>
      </w:r>
      <w:r>
        <w:rPr>
          <w:color w:val="000000"/>
          <w:lang w:val="en-US" w:eastAsia="en-US"/>
        </w:rPr>
        <w:t xml:space="preserve"> Chsn., Public way, from Phipps Street to West School Street and after an interval, from 26 Austin Street to 26 Union Street.</w:t>
      </w:r>
      <w:r>
        <w:rPr>
          <w:color w:val="000000"/>
        </w:rPr>
        <w:tab/>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Lawson Place,</w:t>
      </w:r>
      <w:r>
        <w:rPr>
          <w:color w:val="000000"/>
          <w:lang w:val="en-US" w:eastAsia="en-US"/>
        </w:rPr>
        <w:t xml:space="preserve"> E.B., Private way, from 305 Princeton Street to southeasterly.</w:t>
        <w:tab/>
        <w:tab/>
        <w:t>1</w:t>
      </w:r>
      <w:r>
        <w:rPr>
          <w:color w:val="000000"/>
        </w:rPr>
        <w:tab/>
      </w:r>
      <w:r>
        <w:rPr>
          <w:color w:val="000000"/>
          <w:lang w:val="en-US" w:eastAsia="en-US"/>
        </w:rPr>
        <w:t>10</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Lawton Street,</w:t>
      </w:r>
      <w:r>
        <w:rPr>
          <w:color w:val="000000"/>
          <w:lang w:val="en-US" w:eastAsia="en-US"/>
        </w:rPr>
        <w:t xml:space="preserve"> H.P., Public way, from opposite 17 Colchester Street to approximately 612 feet southeasterly.</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Lawton Terrace,</w:t>
      </w:r>
      <w:r>
        <w:rPr>
          <w:color w:val="000000"/>
          <w:lang w:val="en-US" w:eastAsia="en-US"/>
        </w:rPr>
        <w:t xml:space="preserve"> H.P., Public way, from 24 Lawton Street to approximately 220 feet northeasterly.</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Leahaven Road,</w:t>
      </w:r>
      <w:r>
        <w:rPr>
          <w:color w:val="000000"/>
          <w:lang w:val="en-US" w:eastAsia="en-US"/>
        </w:rPr>
        <w:t xml:space="preserve"> Dor., Public way, from 23 Meadowbank Avenue to between 260 and 280 River Street.</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Leamington Road,</w:t>
      </w:r>
      <w:r>
        <w:rPr>
          <w:color w:val="000000"/>
          <w:lang w:val="en-US" w:eastAsia="en-US"/>
        </w:rPr>
        <w:t xml:space="preserve"> Bri., Public way, from 1725 Commonwealth Avenue to 21 Wallingford Road.</w:t>
      </w:r>
    </w:p>
    <w:p>
      <w:pPr>
        <w:pStyle w:val="Tab2"/>
        <w:rPr/>
      </w:pPr>
      <w:r>
        <w:rPr>
          <w:color w:val="000000"/>
        </w:rPr>
        <w:t>1 - 9</w:t>
        <w:tab/>
        <w:t>21</w:t>
        <w:tab/>
        <w:t>11</w:t>
        <w:tab/>
        <w:t>9</w:t>
        <w:tab/>
        <w:t>4</w:t>
        <w:tab/>
        <w:t>02135</w:t>
      </w:r>
    </w:p>
    <w:p>
      <w:pPr>
        <w:pStyle w:val="Tab2"/>
        <w:spacing w:before="0" w:after="120"/>
        <w:rPr/>
      </w:pPr>
      <w:r>
        <w:rPr>
          <w:color w:val="000000"/>
        </w:rPr>
        <w:t>2 - 52, 11 - 67</w:t>
        <w:tab/>
        <w:t>21</w:t>
        <w:tab/>
        <w:t>13</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Lebanon Street,</w:t>
      </w:r>
      <w:r>
        <w:rPr>
          <w:color w:val="000000"/>
          <w:lang w:val="en-US" w:eastAsia="en-US"/>
        </w:rPr>
        <w:t xml:space="preserve"> Dor., from 30 Magnolia Street to the M.B.T.A. Railroad.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30 Magnolia Street to near 31 Alexander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near 26 Alexander Street to the M.B.T.A. Railroad.</w:t>
      </w:r>
    </w:p>
    <w:p>
      <w:pPr>
        <w:pStyle w:val="Tab2"/>
        <w:rPr>
          <w:color w:val="000000"/>
        </w:rPr>
      </w:pPr>
      <w:r>
        <w:rPr>
          <w:color w:val="000000"/>
        </w:rPr>
        <w:t>Odd</w:t>
        <w:tab/>
        <w:t>13</w:t>
        <w:tab/>
        <w:t>4</w:t>
        <w:tab/>
        <w:t>7</w:t>
        <w:tab/>
        <w:t>3</w:t>
        <w:tab/>
        <w:t>02125</w:t>
      </w:r>
    </w:p>
    <w:p>
      <w:pPr>
        <w:pStyle w:val="Tab2"/>
        <w:spacing w:before="0" w:after="120"/>
        <w:rPr>
          <w:color w:val="000000"/>
        </w:rPr>
      </w:pPr>
      <w:r>
        <w:rPr>
          <w:color w:val="000000"/>
        </w:rPr>
        <w:t>Even</w:t>
        <w:tab/>
        <w:t>13</w:t>
        <w:tab/>
        <w:t>2</w:t>
        <w:tab/>
        <w:t>7</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Ledge Way</w:t>
      </w:r>
      <w:r>
        <w:rPr>
          <w:color w:val="000000"/>
          <w:lang w:val="en-US" w:eastAsia="en-US"/>
        </w:rPr>
        <w:t>, W.R., Private way, from Blue Ledge Road to East Boundary Road.</w:t>
        <w:tab/>
        <w:tab/>
        <w:t>18</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Ledgebrook Road,</w:t>
      </w:r>
      <w:r>
        <w:rPr>
          <w:color w:val="000000"/>
          <w:lang w:val="en-US" w:eastAsia="en-US"/>
        </w:rPr>
        <w:t xml:space="preserve"> Dor., Public way, from 41 Meadowbank Avenue to 296 River Street.</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Ledgedale Road,</w:t>
      </w:r>
      <w:r>
        <w:rPr>
          <w:color w:val="000000"/>
          <w:lang w:val="en-US" w:eastAsia="en-US"/>
        </w:rPr>
        <w:t xml:space="preserve"> W.R., Public way, from 80 Buchanan Road to 127 Weld Street.</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Ledge Hill Road,</w:t>
      </w:r>
      <w:r>
        <w:rPr>
          <w:color w:val="000000"/>
          <w:lang w:val="en-US" w:eastAsia="en-US"/>
        </w:rPr>
        <w:t xml:space="preserve"> W.R., from 250 Spring Street to Walnut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250 Spring Street to opposite 95 Laurie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color w:val="000000"/>
          <w:lang w:val="en-US" w:eastAsia="en-US"/>
        </w:rPr>
        <w:t>Private way, from 95 Laurie Avenue to Walnut Street.</w:t>
        <w:tab/>
      </w:r>
      <w:r>
        <w:rPr>
          <w:color w:val="000000"/>
        </w:rPr>
        <w:tab/>
      </w:r>
      <w:r>
        <w:rPr>
          <w:color w:val="000000"/>
          <w:lang w:val="en-US" w:eastAsia="en-US"/>
        </w:rPr>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Ledgemere Road,</w:t>
      </w:r>
      <w:r>
        <w:rPr>
          <w:color w:val="000000"/>
          <w:lang w:val="en-US" w:eastAsia="en-US"/>
        </w:rPr>
        <w:t xml:space="preserve"> Bri., Public way, from 106 Chestnut Hill Ave. to approximately 200 feet southeasterly.</w:t>
        <w:tab/>
        <w:tab/>
        <w:t>21</w:t>
      </w:r>
      <w:r>
        <w:rPr>
          <w:color w:val="000000"/>
        </w:rPr>
        <w:tab/>
      </w:r>
      <w:r>
        <w:rPr>
          <w:color w:val="000000"/>
          <w:lang w:val="en-US" w:eastAsia="en-US"/>
        </w:rPr>
        <w:t>13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Ledgewood Road,</w:t>
      </w:r>
      <w:r>
        <w:rPr>
          <w:color w:val="000000"/>
          <w:lang w:val="en-US" w:eastAsia="en-US"/>
        </w:rPr>
        <w:t xml:space="preserve"> W.R., Public way, from 361 Corey Street to opposite 47 Cricket Lanen.</w:t>
        <w:tab/>
        <w:tab/>
        <w:t>20</w:t>
      </w:r>
      <w:r>
        <w:rPr>
          <w:color w:val="000000"/>
        </w:rPr>
        <w:tab/>
      </w:r>
      <w:r>
        <w:rPr>
          <w:color w:val="000000"/>
          <w:lang w:val="en-US" w:eastAsia="en-US"/>
        </w:rPr>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Lee Street,</w:t>
      </w:r>
      <w:r>
        <w:rPr>
          <w:color w:val="000000"/>
          <w:lang w:val="en-US" w:eastAsia="en-US"/>
        </w:rPr>
        <w:t xml:space="preserve"> W.R., Public way, from 95 Carolina Avenue to 96 McBride Street.</w:t>
        <w:tab/>
        <w:tab/>
        <w:t>11</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Lee Hill Road,</w:t>
      </w:r>
      <w:r>
        <w:rPr>
          <w:color w:val="000000"/>
          <w:lang w:val="en-US" w:eastAsia="en-US"/>
        </w:rPr>
        <w:t xml:space="preserve"> W.R., Public way, from 675 South Street at 4155 Washington Street to approximately 269 feet northwesterly.</w:t>
      </w:r>
    </w:p>
    <w:p>
      <w:pPr>
        <w:pStyle w:val="Tab2"/>
        <w:rPr>
          <w:color w:val="000000"/>
        </w:rPr>
      </w:pPr>
      <w:r>
        <w:rPr>
          <w:color w:val="000000"/>
        </w:rPr>
        <w:t>Odd</w:t>
        <w:tab/>
        <w:t>19</w:t>
        <w:tab/>
        <w:t>11</w:t>
        <w:tab/>
        <w:t>5</w:t>
        <w:tab/>
        <w:t>2</w:t>
        <w:tab/>
        <w:t>02131</w:t>
      </w:r>
    </w:p>
    <w:p>
      <w:pPr>
        <w:pStyle w:val="Tab2"/>
        <w:spacing w:before="0" w:after="120"/>
        <w:rPr>
          <w:color w:val="000000"/>
        </w:rPr>
      </w:pPr>
      <w:r>
        <w:rPr>
          <w:color w:val="000000"/>
        </w:rPr>
        <w:t>Even</w:t>
        <w:tab/>
        <w:t>20</w:t>
        <w:tab/>
        <w:t>2</w:t>
        <w:tab/>
        <w:t>5</w:t>
        <w:tab/>
        <w:t>2</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Leeds Street,</w:t>
      </w:r>
      <w:r>
        <w:rPr>
          <w:color w:val="000000"/>
          <w:lang w:val="en-US" w:eastAsia="en-US"/>
        </w:rPr>
        <w:t xml:space="preserve"> S.B., Public way, from 558 Dorchester Avenue to 51 Woodward Street.</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Leedsville Street,</w:t>
      </w:r>
      <w:r>
        <w:rPr>
          <w:color w:val="000000"/>
          <w:lang w:val="en-US" w:eastAsia="en-US"/>
        </w:rPr>
        <w:t xml:space="preserve"> Dor., Public way, from 124 Adams Street to 1331 Dorchester Avenue.</w:t>
        <w:tab/>
        <w:tab/>
        <w:t>15</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Legends Way,</w:t>
      </w:r>
      <w:r>
        <w:rPr>
          <w:color w:val="000000"/>
          <w:lang w:val="en-US" w:eastAsia="en-US"/>
        </w:rPr>
        <w:t xml:space="preserve"> B.P., Private way, from 80 Causeway Street to approximately 365 feet northwesterly.</w:t>
        <w:tab/>
        <w:tab/>
        <w:t>3</w:t>
      </w:r>
      <w:r>
        <w:rPr>
          <w:color w:val="000000"/>
        </w:rPr>
        <w:tab/>
      </w:r>
      <w:r>
        <w:rPr>
          <w:color w:val="000000"/>
          <w:lang w:val="en-US" w:eastAsia="en-US"/>
        </w:rPr>
        <w:t>5</w:t>
      </w:r>
      <w:r>
        <w:rPr>
          <w:color w:val="000000"/>
        </w:rPr>
        <w:tab/>
        <w:t>8</w:t>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Legion Place,</w:t>
      </w:r>
      <w:r>
        <w:rPr>
          <w:color w:val="000000"/>
          <w:lang w:val="en-US" w:eastAsia="en-US"/>
        </w:rPr>
        <w:t xml:space="preserve"> W.R., Private way, from 907 Canterbury Street to approximately 228 feet northwest of 809 American Legion Highway.</w:t>
        <w:tab/>
        <w:tab/>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Leicester Street,</w:t>
      </w:r>
      <w:r>
        <w:rPr>
          <w:color w:val="000000"/>
          <w:lang w:val="en-US" w:eastAsia="en-US"/>
        </w:rPr>
        <w:t xml:space="preserve"> Bri., Public way, from 385 Washington Street to approximately 613 feet northeast of 25 Arlington Street.</w:t>
      </w:r>
    </w:p>
    <w:p>
      <w:pPr>
        <w:pStyle w:val="Tab2"/>
        <w:rPr/>
      </w:pPr>
      <w:r>
        <w:rPr>
          <w:color w:val="000000"/>
        </w:rPr>
        <w:t>1 - 59, 2 - 80</w:t>
        <w:tab/>
        <w:t>22</w:t>
        <w:tab/>
        <w:t>3</w:t>
        <w:tab/>
        <w:t>9</w:t>
        <w:tab/>
        <w:t>4</w:t>
        <w:tab/>
        <w:t>02135</w:t>
      </w:r>
    </w:p>
    <w:p>
      <w:pPr>
        <w:pStyle w:val="Tab2"/>
        <w:spacing w:before="0" w:after="120"/>
        <w:rPr/>
      </w:pPr>
      <w:r>
        <w:rPr>
          <w:color w:val="000000"/>
        </w:rPr>
        <w:t>63 - 125, 84 - 126</w:t>
        <w:tab/>
        <w:t>22</w:t>
        <w:tab/>
        <w:t>12</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Leighton Road,</w:t>
      </w:r>
      <w:r>
        <w:rPr>
          <w:color w:val="000000"/>
          <w:lang w:val="en-US" w:eastAsia="en-US"/>
        </w:rPr>
        <w:t xml:space="preserve"> H.P., Public way, from 26 Alwin Street to 56 Dietz Road.</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Leland Road,</w:t>
      </w:r>
      <w:r>
        <w:rPr>
          <w:color w:val="000000"/>
          <w:lang w:val="en-US" w:eastAsia="en-US"/>
        </w:rPr>
        <w:t xml:space="preserve"> W.R., Public way, from a point approximately 86 feet southeast of 47 Crehore Road to the Boston and Brookline Boundary Line.</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02167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Leland Street,</w:t>
      </w:r>
      <w:r>
        <w:rPr>
          <w:color w:val="000000"/>
          <w:lang w:val="en-US" w:eastAsia="en-US"/>
        </w:rPr>
        <w:t xml:space="preserve"> W.R., Private way, from 11 Wachusett Street to approximately 194 feet northwesterly and from 10 Wachusett Street to approximately 203 feet southeasterly.</w:t>
        <w:tab/>
        <w:tab/>
        <w:t>19</w:t>
      </w:r>
      <w:r>
        <w:rPr>
          <w:color w:val="000000"/>
        </w:rPr>
        <w:tab/>
      </w:r>
      <w:r>
        <w:rPr>
          <w:color w:val="000000"/>
          <w:lang w:val="en-US" w:eastAsia="en-US"/>
        </w:rPr>
        <w:t>7</w:t>
      </w:r>
      <w:r>
        <w:rPr>
          <w:color w:val="000000"/>
        </w:rPr>
        <w:tab/>
        <w:t>6</w:t>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Leman Place,</w:t>
      </w:r>
      <w:r>
        <w:rPr>
          <w:color w:val="000000"/>
          <w:lang w:val="en-US" w:eastAsia="en-US"/>
        </w:rPr>
        <w:t xml:space="preserve"> B.P., Private way, from 184 High Street to northwesterly.</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Lena Terrace,</w:t>
      </w:r>
      <w:r>
        <w:rPr>
          <w:color w:val="000000"/>
          <w:lang w:val="en-US" w:eastAsia="en-US"/>
        </w:rPr>
        <w:t xml:space="preserve"> Dor., Private way, from a point approximately 155 feet southeast of 90 Lorna Road to northwest of 85 West Selden Street.</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Leniston Street,</w:t>
      </w:r>
      <w:r>
        <w:rPr>
          <w:color w:val="000000"/>
          <w:lang w:val="en-US" w:eastAsia="en-US"/>
        </w:rPr>
        <w:t xml:space="preserve"> W.R., Public way, from 328 Beech Street to 165 Walworth Street at 266 Cornell Street.</w:t>
        <w:tab/>
        <w:tab/>
        <w:t>20</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Lennoco Road,</w:t>
      </w:r>
      <w:r>
        <w:rPr>
          <w:color w:val="000000"/>
          <w:lang w:val="en-US" w:eastAsia="en-US"/>
        </w:rPr>
        <w:t xml:space="preserve"> W.R., Public way, from 74 Orchardhill Road to approximately 232 feet northeasterly.</w:t>
      </w:r>
      <w:r>
        <w:rPr>
          <w:color w:val="000000"/>
        </w:rPr>
        <w:tab/>
        <w:tab/>
      </w:r>
      <w:r>
        <w:rPr>
          <w:color w:val="000000"/>
          <w:lang w:val="en-US" w:eastAsia="en-US"/>
        </w:rPr>
        <w:t>11</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Lennon Court,</w:t>
      </w:r>
      <w:r>
        <w:rPr>
          <w:color w:val="000000"/>
          <w:lang w:val="en-US" w:eastAsia="en-US"/>
        </w:rPr>
        <w:t xml:space="preserve"> S.B., Private way, from  Columbia Road between Farragut Road and P Street to northerly.</w:t>
        <w:tab/>
        <w:tab/>
        <w:t>6</w:t>
      </w:r>
      <w:r>
        <w:rPr>
          <w:color w:val="000000"/>
        </w:rPr>
        <w:tab/>
      </w:r>
      <w:r>
        <w:rPr>
          <w:color w:val="000000"/>
          <w:lang w:val="en-US" w:eastAsia="en-US"/>
        </w:rPr>
        <w:t>9</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Lenox Street,</w:t>
      </w:r>
      <w:r>
        <w:rPr>
          <w:color w:val="000000"/>
          <w:lang w:val="en-US" w:eastAsia="en-US"/>
        </w:rPr>
        <w:t xml:space="preserve"> B.P., Public way, from near 892 Tremont Street to 1855 Washington Street.</w:t>
        <w:tab/>
        <w:tab/>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Lenoxdale Avenue,</w:t>
      </w:r>
      <w:r>
        <w:rPr>
          <w:color w:val="000000"/>
          <w:lang w:val="en-US" w:eastAsia="en-US"/>
        </w:rPr>
        <w:t xml:space="preserve"> Dor., Public way, from 525 Gallivan Boulevard to Hill Top Street between Granite Avenue and Myrtlebank Avenue.</w:t>
        <w:tab/>
        <w:tab/>
        <w:t>16</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Leo M. Birmingham Parkway,</w:t>
      </w:r>
      <w:r>
        <w:rPr>
          <w:color w:val="000000"/>
          <w:lang w:val="en-US" w:eastAsia="en-US"/>
        </w:rPr>
        <w:t xml:space="preserve"> Bri., from North Beacon Street at 1850 Soldiers Field Road to near 530 Western Avenue.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r>
    </w:p>
    <w:p>
      <w:pPr>
        <w:pStyle w:val="Tab2"/>
        <w:rPr/>
      </w:pPr>
      <w:r>
        <w:rPr>
          <w:color w:val="000000"/>
        </w:rPr>
        <w:t>1 - 273, 130 - 274</w:t>
        <w:tab/>
        <w:t>22</w:t>
        <w:tab/>
        <w:t>12</w:t>
        <w:tab/>
        <w:t>9</w:t>
        <w:tab/>
        <w:t>4</w:t>
        <w:tab/>
        <w:t>02135</w:t>
      </w:r>
    </w:p>
    <w:p>
      <w:pPr>
        <w:pStyle w:val="Tab2"/>
        <w:spacing w:before="0" w:after="120"/>
        <w:rPr/>
      </w:pPr>
      <w:r>
        <w:rPr>
          <w:color w:val="000000"/>
        </w:rPr>
        <w:t>2 - 120</w:t>
        <w:tab/>
        <w:t>22</w:t>
        <w:tab/>
        <w:t>5</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Leonard Court,</w:t>
      </w:r>
      <w:r>
        <w:rPr>
          <w:color w:val="000000"/>
          <w:lang w:val="en-US" w:eastAsia="en-US"/>
        </w:rPr>
        <w:t xml:space="preserve"> Dor., Private way, from 45 Leonard Street to southeasterly.</w:t>
        <w:tab/>
        <w:tab/>
        <w:t>15</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Leonard Place,</w:t>
      </w:r>
      <w:r>
        <w:rPr>
          <w:color w:val="000000"/>
          <w:lang w:val="en-US" w:eastAsia="en-US"/>
        </w:rPr>
        <w:t xml:space="preserve"> S.B., Private way, from 799 East Fourth Street to southeasterly.</w:t>
        <w:tab/>
        <w:tab/>
        <w:t>6</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Leonard Street,</w:t>
      </w:r>
      <w:r>
        <w:rPr>
          <w:color w:val="000000"/>
          <w:lang w:val="en-US" w:eastAsia="en-US"/>
        </w:rPr>
        <w:t xml:space="preserve"> Dor., Public way, from 218 Adams Street to 57 Clayton Street.</w:t>
      </w:r>
    </w:p>
    <w:p>
      <w:pPr>
        <w:pStyle w:val="Tab2"/>
        <w:rPr>
          <w:color w:val="000000"/>
        </w:rPr>
      </w:pPr>
      <w:r>
        <w:rPr>
          <w:color w:val="000000"/>
        </w:rPr>
        <w:t>Odd</w:t>
        <w:tab/>
        <w:t>15</w:t>
        <w:tab/>
        <w:t>8</w:t>
        <w:tab/>
        <w:t>3</w:t>
        <w:tab/>
        <w:t>3</w:t>
        <w:tab/>
        <w:t>02122</w:t>
      </w:r>
    </w:p>
    <w:p>
      <w:pPr>
        <w:pStyle w:val="Tab2"/>
        <w:spacing w:before="0" w:after="120"/>
        <w:rPr>
          <w:color w:val="000000"/>
        </w:rPr>
      </w:pPr>
      <w:r>
        <w:rPr>
          <w:color w:val="000000"/>
        </w:rPr>
        <w:t>Even</w:t>
        <w:tab/>
        <w:t>15</w:t>
        <w:tab/>
        <w:t>6</w:t>
        <w:tab/>
        <w:t>3</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Leroy Street,</w:t>
      </w:r>
      <w:r>
        <w:rPr>
          <w:color w:val="000000"/>
          <w:lang w:val="en-US" w:eastAsia="en-US"/>
        </w:rPr>
        <w:t xml:space="preserve"> Dor., Public way, from 34 Ditson Street to 430 Geneva Avenue.</w:t>
        <w:tab/>
        <w:tab/>
        <w:t>15</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Leseur Road,</w:t>
      </w:r>
      <w:r>
        <w:rPr>
          <w:color w:val="000000"/>
          <w:lang w:val="en-US" w:eastAsia="en-US"/>
        </w:rPr>
        <w:t xml:space="preserve"> H.P., Public way, from 281 Fairmount Avenue to approximately 175 feet southwesterly.</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Lesher Street,</w:t>
      </w:r>
      <w:r>
        <w:rPr>
          <w:color w:val="000000"/>
          <w:lang w:val="en-US" w:eastAsia="en-US"/>
        </w:rPr>
        <w:t xml:space="preserve"> W.R., Public way, from 576 South Street to 4011 Washington Street.</w:t>
        <w:tab/>
        <w:tab/>
        <w:t>19</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Leslie Park</w:t>
      </w:r>
      <w:r>
        <w:rPr>
          <w:color w:val="000000"/>
          <w:lang w:val="en-US" w:eastAsia="en-US"/>
        </w:rPr>
        <w:t>, Rox., Private way, from 101 Walnut Avenue to northwesterly.</w:t>
        <w:tab/>
        <w:tab/>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Leslie Street,</w:t>
      </w:r>
      <w:r>
        <w:rPr>
          <w:color w:val="000000"/>
          <w:lang w:val="en-US" w:eastAsia="en-US"/>
        </w:rPr>
        <w:t xml:space="preserve"> Dor., Public way, from 356 Centre Street to 57 Dix Street.</w:t>
      </w:r>
    </w:p>
    <w:p>
      <w:pPr>
        <w:pStyle w:val="Tab2"/>
        <w:rPr>
          <w:color w:val="000000"/>
        </w:rPr>
      </w:pPr>
      <w:r>
        <w:rPr>
          <w:color w:val="000000"/>
        </w:rPr>
        <w:t>Odd</w:t>
        <w:tab/>
        <w:t>16</w:t>
        <w:tab/>
        <w:t>4</w:t>
        <w:tab/>
        <w:t>3</w:t>
        <w:tab/>
        <w:t>7</w:t>
        <w:tab/>
        <w:t>02122</w:t>
      </w:r>
    </w:p>
    <w:p>
      <w:pPr>
        <w:pStyle w:val="Tab2"/>
        <w:spacing w:before="0" w:after="120"/>
        <w:rPr>
          <w:color w:val="000000"/>
        </w:rPr>
      </w:pPr>
      <w:r>
        <w:rPr>
          <w:color w:val="000000"/>
        </w:rPr>
        <w:t>Even</w:t>
        <w:tab/>
        <w:t>16</w:t>
        <w:tab/>
        <w:t>5</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Lester Place,</w:t>
      </w:r>
      <w:r>
        <w:rPr>
          <w:color w:val="000000"/>
          <w:lang w:val="en-US" w:eastAsia="en-US"/>
        </w:rPr>
        <w:t xml:space="preserve"> W.R., Private way, from 630 Centre Street to easterly.</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Lester Street,</w:t>
      </w:r>
      <w:r>
        <w:rPr>
          <w:color w:val="000000"/>
          <w:lang w:val="en-US" w:eastAsia="en-US"/>
        </w:rPr>
        <w:t xml:space="preserve"> Rox., Private way, from opposite 15 Clifton Street to northeasterly.</w:t>
        <w:tab/>
        <w:tab/>
        <w:t>8</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Leston Street,</w:t>
      </w:r>
      <w:r>
        <w:rPr>
          <w:color w:val="000000"/>
          <w:lang w:val="en-US" w:eastAsia="en-US"/>
        </w:rPr>
        <w:t xml:space="preserve"> Dor., Public way, from 749 Morton Street to 14 Woolson Street.</w:t>
        <w:tab/>
        <w:tab/>
        <w:t>14</w:t>
      </w:r>
      <w:r>
        <w:rPr>
          <w:color w:val="000000"/>
        </w:rPr>
        <w:tab/>
      </w:r>
      <w:r>
        <w:rPr>
          <w:color w:val="000000"/>
          <w:lang w:val="en-US" w:eastAsia="en-US"/>
        </w:rPr>
        <w:t>5</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Leterfine Terrace,</w:t>
      </w:r>
      <w:r>
        <w:rPr>
          <w:color w:val="000000"/>
          <w:lang w:val="en-US" w:eastAsia="en-US"/>
        </w:rPr>
        <w:t xml:space="preserve"> Dor., Private way, from 116 Howard Avenue to southeasterly.</w:t>
        <w:tab/>
        <w:tab/>
        <w:t>13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Letitia Way</w:t>
      </w:r>
      <w:r>
        <w:rPr>
          <w:color w:val="000000"/>
          <w:lang w:val="en-US" w:eastAsia="en-US"/>
        </w:rPr>
        <w:t>, Bri., Public way, from 105 Brayton Road to 92 Nonantum Street.</w:t>
        <w:tab/>
        <w:tab/>
        <w:t>22</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Levant Street,</w:t>
      </w:r>
      <w:r>
        <w:rPr>
          <w:color w:val="000000"/>
          <w:lang w:val="en-US" w:eastAsia="en-US"/>
        </w:rPr>
        <w:t xml:space="preserve"> Dor., Public way, from 324 Geneva Avenue to 31 Topliff Street.</w:t>
      </w:r>
    </w:p>
    <w:p>
      <w:pPr>
        <w:pStyle w:val="Tab2"/>
        <w:rPr/>
      </w:pPr>
      <w:r>
        <w:rPr>
          <w:color w:val="000000"/>
        </w:rPr>
        <w:t>1 - 37, 2 - 14</w:t>
        <w:tab/>
        <w:t>15</w:t>
        <w:tab/>
        <w:t>5</w:t>
        <w:tab/>
        <w:t>4</w:t>
        <w:tab/>
        <w:t>3</w:t>
        <w:tab/>
        <w:t>02122</w:t>
      </w:r>
    </w:p>
    <w:p>
      <w:pPr>
        <w:pStyle w:val="Tab2"/>
        <w:spacing w:before="0" w:after="120"/>
        <w:rPr/>
      </w:pPr>
      <w:r>
        <w:rPr>
          <w:color w:val="000000"/>
        </w:rPr>
        <w:t>16 - 30</w:t>
        <w:tab/>
        <w:t>15</w:t>
        <w:tab/>
        <w:t>2</w:t>
        <w:tab/>
        <w:t>4</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Leverett Avenue,</w:t>
      </w:r>
      <w:r>
        <w:rPr>
          <w:color w:val="000000"/>
          <w:lang w:val="en-US" w:eastAsia="en-US"/>
        </w:rPr>
        <w:t xml:space="preserve"> E.B., Private way, from 1229 Bennington Street to near 8 Lawn Avenue.</w:t>
        <w:tab/>
        <w:tab/>
        <w:t>1</w:t>
      </w:r>
      <w:r>
        <w:rPr>
          <w:color w:val="000000"/>
        </w:rPr>
        <w:tab/>
      </w:r>
      <w:r>
        <w:rPr>
          <w:color w:val="000000"/>
          <w:lang w:val="en-US" w:eastAsia="en-US"/>
        </w:rPr>
        <w:t>12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Leverett Circle,</w:t>
      </w:r>
      <w:r>
        <w:rPr>
          <w:color w:val="000000"/>
          <w:lang w:val="en-US" w:eastAsia="en-US"/>
        </w:rPr>
        <w:t xml:space="preserve"> B.P., at the junction of Charles Street, Charles River Dam, Martha Road and Nashua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circle, is under the care, control and custody of the D.C.R.</w:t>
      </w:r>
      <w:r>
        <w:rPr>
          <w:color w:val="000000"/>
        </w:rPr>
        <w:tab/>
        <w:tab/>
        <w:t>3</w:t>
        <w:tab/>
        <w:t>5</w:t>
        <w:tab/>
        <w:t>8</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Leverett Street,</w:t>
      </w:r>
      <w:r>
        <w:rPr>
          <w:color w:val="000000"/>
          <w:lang w:val="en-US" w:eastAsia="en-US"/>
        </w:rPr>
        <w:t xml:space="preserve"> E.B., Private way, from opposite 1229 Bennington Street to the M.B.T.A. Railroad.</w:t>
        <w:tab/>
        <w:tab/>
        <w:t>1</w:t>
      </w:r>
      <w:r>
        <w:rPr>
          <w:color w:val="000000"/>
        </w:rPr>
        <w:tab/>
      </w:r>
      <w:r>
        <w:rPr>
          <w:color w:val="000000"/>
          <w:lang w:val="en-US" w:eastAsia="en-US"/>
        </w:rPr>
        <w:t>12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Lewis Place,</w:t>
      </w:r>
      <w:r>
        <w:rPr>
          <w:color w:val="000000"/>
          <w:lang w:val="en-US" w:eastAsia="en-US"/>
        </w:rPr>
        <w:t xml:space="preserve"> Rox., Public way, from 449 Dudley Street to approximately 177 feet southwesterly.</w:t>
        <w:tab/>
        <w:tab/>
        <w:t>8</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Lewis Street,</w:t>
      </w:r>
      <w:r>
        <w:rPr>
          <w:color w:val="000000"/>
          <w:lang w:val="en-US" w:eastAsia="en-US"/>
        </w:rPr>
        <w:t xml:space="preserve"> B.P., Public way, from 210 Commercial Street to opposite 14 Moon Street.</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Lewis Street,</w:t>
      </w:r>
      <w:r>
        <w:rPr>
          <w:color w:val="000000"/>
          <w:lang w:val="en-US" w:eastAsia="en-US"/>
        </w:rPr>
        <w:t xml:space="preserve"> E.B., Public way, from 1 Marginal Street to approximately 455 feet southwesterly.</w:t>
        <w:tab/>
        <w:tab/>
        <w:t>1</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Lewis Wharf</w:t>
      </w:r>
      <w:r>
        <w:rPr>
          <w:color w:val="000000"/>
          <w:lang w:val="en-US" w:eastAsia="en-US"/>
        </w:rPr>
        <w:t>, B.P., Private way, from 28 Atlantic Avenue to southeasterly.</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Lewiston Street,</w:t>
      </w:r>
      <w:r>
        <w:rPr>
          <w:color w:val="000000"/>
          <w:lang w:val="en-US" w:eastAsia="en-US"/>
        </w:rPr>
        <w:t xml:space="preserve"> H.P., Public way, from opposite 18 Frazer Street to 125 Safford Street.</w:t>
      </w:r>
    </w:p>
    <w:p>
      <w:pPr>
        <w:pStyle w:val="Tab2"/>
        <w:rPr/>
      </w:pPr>
      <w:r>
        <w:rPr>
          <w:color w:val="000000"/>
        </w:rPr>
        <w:t>1 - 39, 2 - 38</w:t>
        <w:tab/>
        <w:t>18</w:t>
        <w:tab/>
        <w:t>8</w:t>
        <w:tab/>
        <w:t>5</w:t>
        <w:tab/>
        <w:t>8</w:t>
        <w:tab/>
        <w:t>02136</w:t>
      </w:r>
    </w:p>
    <w:p>
      <w:pPr>
        <w:pStyle w:val="Tab2"/>
        <w:spacing w:before="0" w:after="120"/>
        <w:rPr/>
      </w:pPr>
      <w:r>
        <w:rPr>
          <w:color w:val="000000"/>
        </w:rPr>
        <w:t>42 - 108, 43 - 109</w:t>
        <w:tab/>
        <w:t>18</w:t>
        <w:tab/>
        <w:t>15</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Lexington Avenue,</w:t>
      </w:r>
      <w:r>
        <w:rPr>
          <w:color w:val="000000"/>
          <w:lang w:val="en-US" w:eastAsia="en-US"/>
        </w:rPr>
        <w:t xml:space="preserve"> Chsn., Private way, from 126 Bunker Hill Street to 7 Concord Avenue.</w:t>
        <w:tab/>
        <w:tab/>
        <w:t>2</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Lexington Avenue,</w:t>
      </w:r>
      <w:r>
        <w:rPr>
          <w:color w:val="000000"/>
          <w:lang w:val="en-US" w:eastAsia="en-US"/>
        </w:rPr>
        <w:t xml:space="preserve"> E.B., Private way, from 37 Lexington Street to southeasterly.</w:t>
        <w:tab/>
        <w:tab/>
        <w:t>1</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Lexington Avenue,</w:t>
      </w:r>
      <w:r>
        <w:rPr>
          <w:color w:val="000000"/>
          <w:lang w:val="en-US" w:eastAsia="en-US"/>
        </w:rPr>
        <w:t xml:space="preserve"> H.P., Public way, from 987 River Street to 89 Westminster Street.</w:t>
        <w:tab/>
        <w:tab/>
        <w:t>18</w:t>
      </w:r>
      <w:r>
        <w:rPr>
          <w:color w:val="000000"/>
        </w:rPr>
        <w:tab/>
      </w:r>
      <w:r>
        <w:rPr>
          <w:color w:val="000000"/>
          <w:lang w:val="en-US" w:eastAsia="en-US"/>
        </w:rPr>
        <w:t>15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Lexington Place,</w:t>
      </w:r>
      <w:r>
        <w:rPr>
          <w:color w:val="000000"/>
          <w:lang w:val="en-US" w:eastAsia="en-US"/>
        </w:rPr>
        <w:t xml:space="preserve"> E.B., Private way, from 53 Lexington Street to southeasterly.</w:t>
        <w:tab/>
        <w:tab/>
        <w:t>1</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Lexington Square,</w:t>
      </w:r>
      <w:r>
        <w:rPr>
          <w:color w:val="000000"/>
          <w:lang w:val="en-US" w:eastAsia="en-US"/>
        </w:rPr>
        <w:t xml:space="preserve"> E.B., at the junction of East Eagle Street, Lexington Street, Shelby Street.</w:t>
        <w:tab/>
        <w:tab/>
        <w:t>1</w:t>
        <w:tab/>
        <w:t>9</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Lexington Street,</w:t>
      </w:r>
      <w:r>
        <w:rPr>
          <w:color w:val="000000"/>
          <w:lang w:val="en-US" w:eastAsia="en-US"/>
        </w:rPr>
        <w:t xml:space="preserve"> Chsn., Public way, from opposite 113 Bunker Hill Street to 15 Monument Square and 2 Tremont Street.</w:t>
        <w:tab/>
        <w:tab/>
        <w:t>2</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Lexington Street,</w:t>
      </w:r>
      <w:r>
        <w:rPr>
          <w:color w:val="000000"/>
          <w:lang w:val="en-US" w:eastAsia="en-US"/>
        </w:rPr>
        <w:t xml:space="preserve"> E.B., from 265 Border Street to 325 East Eagle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325 East Eagle Street to 303 Meridian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300 Meridian Street to 265 Border Street.</w:t>
      </w:r>
    </w:p>
    <w:p>
      <w:pPr>
        <w:pStyle w:val="Tab2"/>
        <w:rPr/>
      </w:pPr>
      <w:r>
        <w:rPr>
          <w:color w:val="000000"/>
        </w:rPr>
        <w:t>1 - 17</w:t>
        <w:tab/>
        <w:t>1</w:t>
        <w:tab/>
        <w:t>6</w:t>
        <w:tab/>
        <w:t>1</w:t>
        <w:tab/>
        <w:t>9</w:t>
        <w:tab/>
        <w:t>02128</w:t>
      </w:r>
    </w:p>
    <w:p>
      <w:pPr>
        <w:pStyle w:val="Tab2"/>
        <w:rPr/>
      </w:pPr>
      <w:r>
        <w:rPr>
          <w:color w:val="000000"/>
        </w:rPr>
        <w:t>2 - 194, 19 - 131</w:t>
        <w:tab/>
        <w:t>1</w:t>
        <w:tab/>
        <w:t>7</w:t>
        <w:tab/>
        <w:t>1</w:t>
        <w:tab/>
        <w:t>9</w:t>
        <w:tab/>
        <w:t>02128</w:t>
      </w:r>
    </w:p>
    <w:p>
      <w:pPr>
        <w:pStyle w:val="Tab2"/>
        <w:spacing w:before="0" w:after="120"/>
        <w:rPr/>
      </w:pPr>
      <w:r>
        <w:rPr>
          <w:color w:val="000000"/>
        </w:rPr>
        <w:t>135 - 317, 198 - 306</w:t>
        <w:tab/>
        <w:t>1</w:t>
        <w:tab/>
        <w:t>9</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Leyden Street,</w:t>
      </w:r>
      <w:r>
        <w:rPr>
          <w:color w:val="000000"/>
          <w:lang w:val="en-US" w:eastAsia="en-US"/>
        </w:rPr>
        <w:t xml:space="preserve"> E.B., Public way, from 1144 Bennington Street to 115 Boardman Street.</w:t>
        <w:tab/>
        <w:tab/>
        <w:t>1</w:t>
      </w:r>
      <w:r>
        <w:rPr>
          <w:color w:val="000000"/>
        </w:rPr>
        <w:tab/>
      </w:r>
      <w:r>
        <w:rPr>
          <w:color w:val="000000"/>
          <w:lang w:val="en-US" w:eastAsia="en-US"/>
        </w:rPr>
        <w:t>13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Leyland Street,</w:t>
      </w:r>
      <w:r>
        <w:rPr>
          <w:color w:val="000000"/>
          <w:lang w:val="en-US" w:eastAsia="en-US"/>
        </w:rPr>
        <w:t xml:space="preserve"> Dor., Public way, from Burgess Street to 11 East Cottage Street.</w:t>
        <w:tab/>
        <w:tab/>
        <w:t>8</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Libbey Street,</w:t>
      </w:r>
      <w:r>
        <w:rPr>
          <w:color w:val="000000"/>
          <w:lang w:val="en-US" w:eastAsia="en-US"/>
        </w:rPr>
        <w:t xml:space="preserve"> W.R., Public way, from opposite 14 Keith Street to 261 Vermont Street.</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sz w:val="24"/>
          <w:szCs w:val="24"/>
          <w:lang w:val="en-US" w:eastAsia="en-US"/>
        </w:rPr>
        <w:t>*</w:t>
      </w:r>
      <w:r>
        <w:rPr>
          <w:b/>
          <w:color w:val="000000"/>
          <w:lang w:val="en-US" w:eastAsia="en-US"/>
        </w:rPr>
        <w:t xml:space="preserve">Liberty Drive, </w:t>
      </w:r>
      <w:r>
        <w:rPr>
          <w:color w:val="000000"/>
          <w:lang w:val="en-US" w:eastAsia="en-US"/>
        </w:rPr>
        <w:t>S.B., Private way, from Courthouse Way to Marina Park Drive.</w:t>
        <w:tab/>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Liberty Mall</w:t>
      </w:r>
      <w:r>
        <w:rPr>
          <w:color w:val="000000"/>
          <w:lang w:val="en-US" w:eastAsia="en-US"/>
        </w:rPr>
        <w:t>, B.P., from opposite 24 Beacon Street (the Massachusetts State House) at the Shaw Monument, passing thru the Boston Common to the La Fayette Mall.</w:t>
        <w:tab/>
        <w:tab/>
        <w:t>5</w:t>
        <w:tab/>
        <w:t>3</w:t>
        <w:tab/>
        <w:t>8</w:t>
        <w:tab/>
        <w:t>1</w:t>
        <w:tab/>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Liberty Place,</w:t>
      </w:r>
      <w:r>
        <w:rPr>
          <w:color w:val="000000"/>
          <w:lang w:val="en-US" w:eastAsia="en-US"/>
        </w:rPr>
        <w:t xml:space="preserve"> S.B., Public way, from 77 Preble Street to approximately 130 feet southeasterly.</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Liberty Square,</w:t>
      </w:r>
      <w:r>
        <w:rPr>
          <w:color w:val="000000"/>
          <w:lang w:val="en-US" w:eastAsia="en-US"/>
        </w:rPr>
        <w:t xml:space="preserve"> B.P., at the junction of Batterymarch Street, Kilby Street and Water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ind w:left="115" w:right="2246" w:hanging="86"/>
        <w:rPr>
          <w:color w:val="000000"/>
          <w:lang w:val="en-US" w:eastAsia="en-US"/>
        </w:rPr>
      </w:pPr>
      <w:r>
        <w:rPr>
          <w:b/>
          <w:color w:val="000000"/>
          <w:sz w:val="24"/>
          <w:lang w:val="en-US" w:eastAsia="en-US"/>
        </w:rPr>
        <w:t>*</w:t>
      </w:r>
      <w:r>
        <w:rPr>
          <w:b/>
          <w:color w:val="000000"/>
          <w:lang w:val="en-US" w:eastAsia="en-US"/>
        </w:rPr>
        <w:t>Lieutenant Pamela Donovan Road,</w:t>
      </w:r>
      <w:r>
        <w:rPr>
          <w:color w:val="000000"/>
          <w:lang w:val="en-US" w:eastAsia="en-US"/>
        </w:rPr>
        <w:t xml:space="preserve"> Bri., Private way, from opposite 170 Washington Street to approximately 260 feet northeasterly.</w:t>
        <w:tab/>
        <w:tab/>
        <w:t>21</w:t>
        <w:tab/>
        <w:t>11</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Life Street,</w:t>
      </w:r>
      <w:r>
        <w:rPr>
          <w:color w:val="000000"/>
          <w:lang w:val="en-US" w:eastAsia="en-US"/>
        </w:rPr>
        <w:t xml:space="preserve"> Bri., from 155 North Beacon Street to approximately 272 feet northeast of 77 Guest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77 Guest Street to 155 North Beacon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77 Guest Street to approximately 272 feet northeasterly.</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Lila Road,</w:t>
      </w:r>
      <w:r>
        <w:rPr>
          <w:color w:val="000000"/>
          <w:lang w:val="en-US" w:eastAsia="en-US"/>
        </w:rPr>
        <w:t xml:space="preserve"> W.R., Public way, from 19 Calvin Road to 73 Whitcomb Avenue.</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Lilac Terrace,</w:t>
      </w:r>
      <w:r>
        <w:rPr>
          <w:color w:val="000000"/>
          <w:lang w:val="en-US" w:eastAsia="en-US"/>
        </w:rPr>
        <w:t xml:space="preserve"> W.R., Private way, from 115 Kittredge Street to approximately 204 feet northwesterly.</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Lillian Street,</w:t>
      </w:r>
      <w:r>
        <w:rPr>
          <w:color w:val="000000"/>
          <w:lang w:val="en-US" w:eastAsia="en-US"/>
        </w:rPr>
        <w:t xml:space="preserve"> E.B., Public way, from 144 Bayswater Street to 101 St. Andrew Road.</w:t>
        <w:tab/>
        <w:tab/>
        <w:t>1</w:t>
      </w:r>
      <w:r>
        <w:rPr>
          <w:color w:val="000000"/>
        </w:rPr>
        <w:tab/>
      </w:r>
      <w:r>
        <w:rPr>
          <w:color w:val="000000"/>
          <w:lang w:val="en-US" w:eastAsia="en-US"/>
        </w:rPr>
        <w:t>12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Lillie Way</w:t>
      </w:r>
      <w:r>
        <w:rPr>
          <w:color w:val="000000"/>
          <w:lang w:val="en-US" w:eastAsia="en-US"/>
        </w:rPr>
        <w:t>, W.R., Private way, from 307 Veterans of Foreign Wars Parkway to northwesterly.</w:t>
        <w:tab/>
        <w:tab/>
        <w:t>20</w:t>
      </w:r>
      <w:r>
        <w:rPr>
          <w:color w:val="000000"/>
        </w:rPr>
        <w:tab/>
      </w:r>
      <w:r>
        <w:rPr>
          <w:color w:val="000000"/>
          <w:lang w:val="en-US" w:eastAsia="en-US"/>
        </w:rPr>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02167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Lilly Street,</w:t>
      </w:r>
      <w:r>
        <w:rPr>
          <w:color w:val="000000"/>
          <w:lang w:val="en-US" w:eastAsia="en-US"/>
        </w:rPr>
        <w:t xml:space="preserve"> S.B., Private way, from 191 Tudor Street to 182 West Seventh Street.</w:t>
        <w:tab/>
        <w:tab/>
        <w:t>6</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Lime Street,</w:t>
      </w:r>
      <w:r>
        <w:rPr>
          <w:color w:val="000000"/>
          <w:lang w:val="en-US" w:eastAsia="en-US"/>
        </w:rPr>
        <w:t xml:space="preserve"> B.P., Public way, from near 50 Brimmer Street to 44 River Street.</w:t>
        <w:tab/>
        <w:tab/>
        <w:t>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Lincoln Place,</w:t>
      </w:r>
      <w:r>
        <w:rPr>
          <w:color w:val="000000"/>
          <w:lang w:val="en-US" w:eastAsia="en-US"/>
        </w:rPr>
        <w:t xml:space="preserve"> Bri., Private way, from 74 Lincoln Street to northeasterly.</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Lincoln Place,</w:t>
      </w:r>
      <w:r>
        <w:rPr>
          <w:color w:val="000000"/>
          <w:lang w:val="en-US" w:eastAsia="en-US"/>
        </w:rPr>
        <w:t xml:space="preserve"> Chsn., Private way, from 25 Elm Street to northeasterly.</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Lincoln Plaza,</w:t>
      </w:r>
      <w:r>
        <w:rPr>
          <w:color w:val="000000"/>
          <w:lang w:val="en-US" w:eastAsia="en-US"/>
        </w:rPr>
        <w:t xml:space="preserve"> B.P., at the junction of Essex Street, Lincoln Street and Tufts Street.</w:t>
        <w:tab/>
        <w:tab/>
        <w:t>3</w:t>
        <w:tab/>
        <w:t>8</w:t>
        <w:tab/>
        <w:t>2</w:t>
        <w:tab/>
        <w:t>1</w:t>
        <w:tab/>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Lincoln Street,</w:t>
      </w:r>
      <w:r>
        <w:rPr>
          <w:color w:val="000000"/>
          <w:lang w:val="en-US" w:eastAsia="en-US"/>
        </w:rPr>
        <w:t xml:space="preserve"> B.P., Public way, from Kneeland Street between Albany Street and Utica Street to 125 Summer Street at Church Green.</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Lincoln Street,</w:t>
      </w:r>
      <w:r>
        <w:rPr>
          <w:color w:val="000000"/>
          <w:lang w:val="en-US" w:eastAsia="en-US"/>
        </w:rPr>
        <w:t xml:space="preserve"> Bri., Public way, from 259 Cambridge Street to opposite 83 Leo M. Birmingham Parkway.</w:t>
      </w:r>
    </w:p>
    <w:p>
      <w:pPr>
        <w:pStyle w:val="Tab2"/>
        <w:rPr/>
      </w:pPr>
      <w:r>
        <w:rPr>
          <w:color w:val="000000"/>
        </w:rPr>
        <w:t>1 - 203, 2 - 130</w:t>
        <w:tab/>
        <w:t>22</w:t>
        <w:tab/>
        <w:t>5</w:t>
        <w:tab/>
        <w:t>9</w:t>
        <w:tab/>
        <w:t>4</w:t>
        <w:tab/>
        <w:t>02135</w:t>
      </w:r>
    </w:p>
    <w:p>
      <w:pPr>
        <w:pStyle w:val="Tab2"/>
        <w:spacing w:before="0" w:after="120"/>
        <w:rPr/>
      </w:pPr>
      <w:r>
        <w:rPr>
          <w:color w:val="000000"/>
        </w:rPr>
        <w:t>140 - 360, 205 - 359</w:t>
        <w:tab/>
        <w:t>22</w:t>
        <w:tab/>
        <w:t>2</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Lincoln Street,</w:t>
      </w:r>
      <w:r>
        <w:rPr>
          <w:color w:val="000000"/>
          <w:lang w:val="en-US" w:eastAsia="en-US"/>
        </w:rPr>
        <w:t xml:space="preserve"> Dor., Public way, from 265 Adams Street to 1492 Dorchester Avenue.</w:t>
        <w:tab/>
        <w:tab/>
        <w:t>16</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Lincoln Street,</w:t>
      </w:r>
      <w:r>
        <w:rPr>
          <w:color w:val="000000"/>
          <w:lang w:val="en-US" w:eastAsia="en-US"/>
        </w:rPr>
        <w:t xml:space="preserve"> H.P., Public way, from near 85 Harvard Street to 1093 River Street.</w:t>
        <w:tab/>
        <w:tab/>
        <w:t>18</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Lincoln Triangle</w:t>
      </w:r>
      <w:r>
        <w:rPr>
          <w:color w:val="000000"/>
          <w:lang w:val="en-US" w:eastAsia="en-US"/>
        </w:rPr>
        <w:t>, B.P., at the junction of Columbus Avenue and Eliot Street.</w:t>
        <w:tab/>
        <w:tab/>
        <w:t>5</w:t>
        <w:tab/>
        <w:t>1</w:t>
        <w:tab/>
        <w:t>2</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Linda Lane,</w:t>
      </w:r>
      <w:r>
        <w:rPr>
          <w:color w:val="000000"/>
          <w:lang w:val="en-US" w:eastAsia="en-US"/>
        </w:rPr>
        <w:t xml:space="preserve"> Dor., Private way, from 366 Savin Hill Avenue to southwesterly.</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Lindall Court,</w:t>
      </w:r>
      <w:r>
        <w:rPr>
          <w:color w:val="000000"/>
          <w:lang w:val="en-US" w:eastAsia="en-US"/>
        </w:rPr>
        <w:t xml:space="preserve"> B.P., Private way, from 83 Phillips Street to northerly.</w:t>
        <w:tab/>
        <w:tab/>
        <w:t>5</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Lindall Place,</w:t>
      </w:r>
      <w:r>
        <w:rPr>
          <w:color w:val="000000"/>
          <w:lang w:val="en-US" w:eastAsia="en-US"/>
        </w:rPr>
        <w:t xml:space="preserve"> B.P., Private way, from 326 Cambridge Street to southerly.</w:t>
        <w:tab/>
        <w:tab/>
        <w:t>5</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Lindall Street,</w:t>
      </w:r>
      <w:r>
        <w:rPr>
          <w:color w:val="000000"/>
          <w:lang w:val="en-US" w:eastAsia="en-US"/>
        </w:rPr>
        <w:t xml:space="preserve"> W.R., Public way, from 44 Cummins Highway to opposite 48 Murray Hill Road.</w:t>
        <w:tab/>
        <w:tab/>
        <w:t>19</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Linden Avenue,</w:t>
      </w:r>
      <w:r>
        <w:rPr>
          <w:color w:val="000000"/>
          <w:lang w:val="en-US" w:eastAsia="en-US"/>
        </w:rPr>
        <w:t xml:space="preserve"> H.P., Private way, from opposite 19 Tileston Street to southwesterly.</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Linden Court,</w:t>
      </w:r>
      <w:r>
        <w:rPr>
          <w:color w:val="000000"/>
          <w:lang w:val="en-US" w:eastAsia="en-US"/>
        </w:rPr>
        <w:t xml:space="preserve"> Dor., Private way, from 14 Linden Street to southwesterly.</w:t>
        <w:tab/>
        <w:tab/>
        <w:t>15</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Linden Road,</w:t>
      </w:r>
      <w:r>
        <w:rPr>
          <w:color w:val="000000"/>
          <w:lang w:val="en-US" w:eastAsia="en-US"/>
        </w:rPr>
        <w:t xml:space="preserve"> W.R., Private way, from 2470 Centre Street to Dana Road near Walnut Road.</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Linden Street,</w:t>
      </w:r>
      <w:r>
        <w:rPr>
          <w:color w:val="000000"/>
          <w:lang w:val="en-US" w:eastAsia="en-US"/>
        </w:rPr>
        <w:t xml:space="preserve"> Bri., Public way, from 334 Cambridge Street to 1197 Commonwealth Avenue.</w:t>
      </w:r>
    </w:p>
    <w:p>
      <w:pPr>
        <w:pStyle w:val="Tab2"/>
        <w:rPr/>
      </w:pPr>
      <w:r>
        <w:rPr>
          <w:color w:val="000000"/>
        </w:rPr>
        <w:t>1 - 61, 2 - 62</w:t>
        <w:tab/>
        <w:t>21</w:t>
        <w:tab/>
        <w:t>4</w:t>
        <w:tab/>
        <w:t>9</w:t>
        <w:tab/>
        <w:t>4</w:t>
        <w:tab/>
        <w:t>02134</w:t>
      </w:r>
    </w:p>
    <w:p>
      <w:pPr>
        <w:pStyle w:val="Tab2"/>
        <w:spacing w:before="0" w:after="120"/>
        <w:rPr/>
      </w:pPr>
      <w:r>
        <w:rPr>
          <w:color w:val="000000"/>
        </w:rPr>
        <w:t>71 - 109, 72 - 110</w:t>
        <w:tab/>
        <w:t>21</w:t>
        <w:tab/>
        <w:t>5</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Linden Street,</w:t>
      </w:r>
      <w:r>
        <w:rPr>
          <w:color w:val="000000"/>
          <w:lang w:val="en-US" w:eastAsia="en-US"/>
        </w:rPr>
        <w:t xml:space="preserve"> Dor., Public way, from near 79 Freeport Street to 48 Juliette Street.</w:t>
      </w:r>
    </w:p>
    <w:p>
      <w:pPr>
        <w:pStyle w:val="Tab2"/>
        <w:rPr/>
      </w:pPr>
      <w:r>
        <w:rPr>
          <w:color w:val="000000"/>
        </w:rPr>
        <w:t>1 - 19, 2 - 20</w:t>
        <w:tab/>
        <w:t>15</w:t>
        <w:tab/>
        <w:t>6</w:t>
        <w:tab/>
        <w:t>3</w:t>
        <w:tab/>
        <w:t>3</w:t>
        <w:tab/>
        <w:t>02122</w:t>
      </w:r>
    </w:p>
    <w:p>
      <w:pPr>
        <w:pStyle w:val="Tab2"/>
        <w:rPr/>
      </w:pPr>
      <w:r>
        <w:rPr>
          <w:color w:val="000000"/>
        </w:rPr>
        <w:t>25 - 75, 26 - 74</w:t>
        <w:tab/>
        <w:t>15</w:t>
        <w:tab/>
        <w:t>9</w:t>
        <w:tab/>
        <w:t>3</w:t>
        <w:tab/>
        <w:t>3</w:t>
        <w:tab/>
        <w:t>02122</w:t>
      </w:r>
    </w:p>
    <w:p>
      <w:pPr>
        <w:pStyle w:val="Tab2"/>
        <w:spacing w:before="0" w:after="120"/>
        <w:rPr/>
      </w:pPr>
      <w:r>
        <w:rPr>
          <w:color w:val="000000"/>
        </w:rPr>
        <w:t>From Adams Street to Juliette Street.</w:t>
        <w:tab/>
        <w:t>15</w:t>
        <w:tab/>
        <w:t>9</w:t>
        <w:tab/>
        <w:t>3</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Linden Street,</w:t>
      </w:r>
      <w:r>
        <w:rPr>
          <w:color w:val="000000"/>
          <w:lang w:val="en-US" w:eastAsia="en-US"/>
        </w:rPr>
        <w:t xml:space="preserve"> S.B., Public way, from opposite 502 East Fourth Street to 9 Thomas Park.</w:t>
        <w:tab/>
        <w:tab/>
        <w:t>7</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Lindsay Square,</w:t>
      </w:r>
      <w:r>
        <w:rPr>
          <w:color w:val="000000"/>
          <w:lang w:val="en-US" w:eastAsia="en-US"/>
        </w:rPr>
        <w:t xml:space="preserve"> B.P.</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John F. Lindsay Square.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Lindsey Street,</w:t>
      </w:r>
      <w:r>
        <w:rPr>
          <w:color w:val="000000"/>
          <w:lang w:val="en-US" w:eastAsia="en-US"/>
        </w:rPr>
        <w:t xml:space="preserve"> Dor., Public way, from 86 Greenbrier Street to 70 Waldeck Street.</w:t>
        <w:tab/>
        <w:tab/>
        <w:t>17</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Lingard Street,</w:t>
      </w:r>
      <w:r>
        <w:rPr>
          <w:color w:val="000000"/>
          <w:lang w:val="en-US" w:eastAsia="en-US"/>
        </w:rPr>
        <w:t xml:space="preserve"> Dor., Public way, from 32 Hartford Street to opposite 52 Magnolia Street.</w:t>
        <w:tab/>
        <w:tab/>
        <w:t>13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Linley Terrace,</w:t>
      </w:r>
      <w:r>
        <w:rPr>
          <w:color w:val="000000"/>
          <w:lang w:val="en-US" w:eastAsia="en-US"/>
        </w:rPr>
        <w:t xml:space="preserve"> S.B., Public way, from 507 East Third Street to approximately 185 feet southerly.</w:t>
        <w:tab/>
        <w:tab/>
        <w:t>6</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Linnet Street,</w:t>
      </w:r>
      <w:r>
        <w:rPr>
          <w:color w:val="000000"/>
          <w:lang w:val="en-US" w:eastAsia="en-US"/>
        </w:rPr>
        <w:t xml:space="preserve"> W.R., Public way, from 145 Bellevue Street to 287 La Grange Street.</w:t>
        <w:tab/>
        <w:tab/>
        <w:t>20</w:t>
      </w:r>
      <w:r>
        <w:rPr>
          <w:color w:val="000000"/>
        </w:rPr>
        <w:tab/>
      </w:r>
      <w:r>
        <w:rPr>
          <w:color w:val="000000"/>
          <w:lang w:val="en-US" w:eastAsia="en-US"/>
        </w:rPr>
        <w:t>14</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Linvale Terrace,</w:t>
      </w:r>
      <w:r>
        <w:rPr>
          <w:color w:val="000000"/>
          <w:lang w:val="en-US" w:eastAsia="en-US"/>
        </w:rPr>
        <w:t xml:space="preserve"> Dor., Public way, from between 18 and 34 Gladeside Avenue to opposite 15 Mamelon Circle.</w:t>
      </w:r>
    </w:p>
    <w:p>
      <w:pPr>
        <w:pStyle w:val="Tab2"/>
        <w:rPr>
          <w:color w:val="000000"/>
        </w:rPr>
      </w:pPr>
      <w:r>
        <w:rPr>
          <w:color w:val="000000"/>
        </w:rPr>
        <w:t>Odd</w:t>
        <w:tab/>
        <w:t>18</w:t>
        <w:tab/>
        <w:t>4</w:t>
        <w:tab/>
        <w:t>4</w:t>
        <w:tab/>
        <w:t>7</w:t>
        <w:tab/>
        <w:t>02126</w:t>
      </w:r>
    </w:p>
    <w:p>
      <w:pPr>
        <w:pStyle w:val="Tab2"/>
        <w:spacing w:before="0" w:after="120"/>
        <w:rPr>
          <w:color w:val="000000"/>
        </w:rPr>
      </w:pPr>
      <w:r>
        <w:rPr>
          <w:color w:val="000000"/>
        </w:rPr>
        <w:t>Even</w:t>
        <w:tab/>
        <w:t>18</w:t>
        <w:tab/>
        <w:t>1</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Linwood Square,</w:t>
      </w:r>
      <w:r>
        <w:rPr>
          <w:color w:val="000000"/>
          <w:lang w:val="en-US" w:eastAsia="en-US"/>
        </w:rPr>
        <w:t xml:space="preserve"> Rox., from 27 Linwood Street to opposite 41 Centre Street near Highland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27 Linwood Street to approximately 218 feet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opposite 41 Centre Street near Highland Avenue.</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Linwood Street,</w:t>
      </w:r>
      <w:r>
        <w:rPr>
          <w:color w:val="000000"/>
          <w:lang w:val="en-US" w:eastAsia="en-US"/>
        </w:rPr>
        <w:t xml:space="preserve"> H.P., Public way, from 58 Child Street to 1323 River Street.</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Linwood Street,</w:t>
      </w:r>
      <w:r>
        <w:rPr>
          <w:color w:val="000000"/>
          <w:lang w:val="en-US" w:eastAsia="en-US"/>
        </w:rPr>
        <w:t xml:space="preserve"> Rox., Public way, from opposite 75 Centre Street to opposite 64 Highland Street.</w:t>
      </w:r>
    </w:p>
    <w:p>
      <w:pPr>
        <w:pStyle w:val="Tab2"/>
        <w:rPr>
          <w:color w:val="000000"/>
        </w:rPr>
      </w:pPr>
      <w:r>
        <w:rPr>
          <w:color w:val="000000"/>
        </w:rPr>
        <w:t>Odd</w:t>
        <w:tab/>
        <w:t>9</w:t>
        <w:tab/>
        <w:t>5</w:t>
        <w:tab/>
        <w:t>7</w:t>
        <w:tab/>
        <w:t>10</w:t>
        <w:tab/>
        <w:t>02119</w:t>
      </w:r>
    </w:p>
    <w:p>
      <w:pPr>
        <w:pStyle w:val="Tab2"/>
        <w:spacing w:before="0" w:after="120"/>
        <w:rPr>
          <w:color w:val="000000"/>
        </w:rPr>
      </w:pPr>
      <w:r>
        <w:rPr>
          <w:color w:val="000000"/>
        </w:rPr>
        <w:t>Even</w:t>
        <w:tab/>
        <w:t>11</w:t>
        <w:tab/>
        <w:t>1</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Liszt Street,</w:t>
      </w:r>
      <w:r>
        <w:rPr>
          <w:color w:val="000000"/>
          <w:lang w:val="en-US" w:eastAsia="en-US"/>
        </w:rPr>
        <w:t xml:space="preserve"> W.R., Public way, from 4615 Washington Street to the West Roxbury Parkway between Nikisch Avenue and Schubert Street.</w:t>
        <w:tab/>
        <w:tab/>
        <w:t>20</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Litchfield Court,</w:t>
      </w:r>
      <w:r>
        <w:rPr>
          <w:color w:val="000000"/>
          <w:lang w:val="en-US" w:eastAsia="en-US"/>
        </w:rPr>
        <w:t xml:space="preserve"> E.B., Private way, from 346 Sumner Street to northeasterly.</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Litchfield Street,</w:t>
      </w:r>
      <w:r>
        <w:rPr>
          <w:color w:val="000000"/>
          <w:lang w:val="en-US" w:eastAsia="en-US"/>
        </w:rPr>
        <w:t xml:space="preserve"> Bri., Public way, from between 106 and 130 Lincoln Street to 408 Western Avenue.</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Lithgow Street,</w:t>
      </w:r>
      <w:r>
        <w:rPr>
          <w:color w:val="000000"/>
          <w:lang w:val="en-US" w:eastAsia="en-US"/>
        </w:rPr>
        <w:t xml:space="preserve"> Dor., Public way, from 15 Wainwright Street to 630 Washington Street.</w:t>
      </w:r>
    </w:p>
    <w:p>
      <w:pPr>
        <w:pStyle w:val="Tab2"/>
        <w:rPr/>
      </w:pPr>
      <w:r>
        <w:rPr>
          <w:color w:val="000000"/>
        </w:rPr>
        <w:t>1 - 35, 2 - 64</w:t>
        <w:tab/>
        <w:t>17</w:t>
        <w:tab/>
        <w:t>6</w:t>
        <w:tab/>
        <w:t>4</w:t>
        <w:tab/>
        <w:t>7</w:t>
        <w:tab/>
        <w:t>02124</w:t>
      </w:r>
    </w:p>
    <w:p>
      <w:pPr>
        <w:pStyle w:val="Tab2"/>
        <w:spacing w:before="0" w:after="120"/>
        <w:rPr/>
      </w:pPr>
      <w:r>
        <w:rPr>
          <w:color w:val="000000"/>
        </w:rPr>
        <w:t>43 - 61</w:t>
        <w:tab/>
        <w:t>16</w:t>
        <w:tab/>
        <w:t>3</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Littledale Street,</w:t>
      </w:r>
      <w:r>
        <w:rPr>
          <w:color w:val="000000"/>
          <w:lang w:val="en-US" w:eastAsia="en-US"/>
        </w:rPr>
        <w:t xml:space="preserve"> W.R., Public way, from 62 Dale Street to approximately 315 feet northeasterly.</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Livermore Street,</w:t>
      </w:r>
      <w:r>
        <w:rPr>
          <w:color w:val="000000"/>
          <w:lang w:val="en-US" w:eastAsia="en-US"/>
        </w:rPr>
        <w:t xml:space="preserve"> Dor., from 568 Cummins Highway to Hebron Street between Currier Street and Messinger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568 Cummins Highway to approximately 100 feet northeast of 28 Stonecrest Road.</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the end of the public way to Hebron Street between Currier Street and Messinger Street.</w:t>
      </w:r>
    </w:p>
    <w:p>
      <w:pPr>
        <w:pStyle w:val="Tab2"/>
        <w:rPr/>
      </w:pPr>
      <w:r>
        <w:rPr>
          <w:color w:val="000000"/>
        </w:rPr>
        <w:t>1 - 25, 2 - 38</w:t>
        <w:tab/>
        <w:t>18</w:t>
        <w:tab/>
        <w:t>3</w:t>
        <w:tab/>
        <w:t>5</w:t>
        <w:tab/>
        <w:t>7</w:t>
        <w:tab/>
        <w:t>02126</w:t>
      </w:r>
    </w:p>
    <w:p>
      <w:pPr>
        <w:pStyle w:val="Tab2"/>
        <w:spacing w:before="0" w:after="120"/>
        <w:rPr/>
      </w:pPr>
      <w:r>
        <w:rPr>
          <w:color w:val="000000"/>
        </w:rPr>
        <w:t>27 - 135, 42 - 124</w:t>
        <w:tab/>
        <w:t>18</w:t>
        <w:tab/>
        <w:t>21</w:t>
        <w:tab/>
        <w:t>5</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Liverpool Street,</w:t>
      </w:r>
      <w:r>
        <w:rPr>
          <w:color w:val="000000"/>
          <w:lang w:val="en-US" w:eastAsia="en-US"/>
        </w:rPr>
        <w:t xml:space="preserve"> E.B., Public way, from Central Square near 154 Meridian Street to 90 Sumner Street.</w:t>
        <w:tab/>
        <w:tab/>
        <w:t>1</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Livingstone Street,</w:t>
      </w:r>
      <w:r>
        <w:rPr>
          <w:color w:val="000000"/>
          <w:lang w:val="en-US" w:eastAsia="en-US"/>
        </w:rPr>
        <w:t xml:space="preserve"> Dor., Public way, from 1138 Blue Hill Avenue to 125 Lucerne Street.</w:t>
      </w:r>
    </w:p>
    <w:p>
      <w:pPr>
        <w:pStyle w:val="Tab2"/>
        <w:rPr>
          <w:color w:val="000000"/>
        </w:rPr>
      </w:pPr>
      <w:r>
        <w:rPr>
          <w:color w:val="000000"/>
        </w:rPr>
        <w:t>Odd</w:t>
        <w:tab/>
        <w:t>14</w:t>
        <w:tab/>
        <w:t>13</w:t>
        <w:tab/>
        <w:t>4</w:t>
        <w:tab/>
        <w:t>7</w:t>
        <w:tab/>
        <w:t>02124</w:t>
      </w:r>
    </w:p>
    <w:p>
      <w:pPr>
        <w:pStyle w:val="Tab2"/>
        <w:spacing w:before="0" w:after="120"/>
        <w:rPr>
          <w:color w:val="000000"/>
        </w:rPr>
      </w:pPr>
      <w:r>
        <w:rPr>
          <w:color w:val="000000"/>
        </w:rPr>
        <w:t>Even</w:t>
        <w:tab/>
        <w:t>14</w:t>
        <w:tab/>
        <w:t>12</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sz w:val="24"/>
          <w:szCs w:val="24"/>
          <w:lang w:val="en-US" w:eastAsia="en-US"/>
        </w:rPr>
        <w:t>*</w:t>
      </w:r>
      <w:r>
        <w:rPr>
          <w:b/>
          <w:color w:val="000000"/>
          <w:lang w:val="en-US" w:eastAsia="en-US"/>
        </w:rPr>
        <w:t>Lochdale Road,</w:t>
      </w:r>
      <w:r>
        <w:rPr>
          <w:color w:val="000000"/>
          <w:lang w:val="en-US" w:eastAsia="en-US"/>
        </w:rPr>
        <w:t xml:space="preserve"> W.R., Private way, from 3933 Washington Street to approximately 421 feet northwesterly at the M.B.T.A. Railroad.</w:t>
      </w:r>
    </w:p>
    <w:p>
      <w:pPr>
        <w:pStyle w:val="Tab2"/>
        <w:rPr>
          <w:color w:val="000000"/>
        </w:rPr>
      </w:pPr>
      <w:r>
        <w:rPr>
          <w:color w:val="000000"/>
        </w:rPr>
        <w:t>Odd</w:t>
        <w:tab/>
        <w:t>19</w:t>
        <w:tab/>
        <w:t>7</w:t>
        <w:tab/>
        <w:t>6</w:t>
        <w:tab/>
        <w:t>2</w:t>
        <w:tab/>
        <w:t>02131</w:t>
      </w:r>
    </w:p>
    <w:p>
      <w:pPr>
        <w:pStyle w:val="Tab2"/>
        <w:spacing w:before="0" w:after="120"/>
        <w:rPr>
          <w:color w:val="000000"/>
        </w:rPr>
      </w:pPr>
      <w:r>
        <w:rPr>
          <w:color w:val="000000"/>
        </w:rPr>
        <w:t>Even</w:t>
        <w:tab/>
        <w:t>19</w:t>
        <w:tab/>
        <w:t>11</w:t>
        <w:tab/>
        <w:t>5</w:t>
        <w:tab/>
        <w:t>2</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Lochland Road,</w:t>
      </w:r>
      <w:r>
        <w:rPr>
          <w:color w:val="000000"/>
          <w:lang w:val="en-US" w:eastAsia="en-US"/>
        </w:rPr>
        <w:t xml:space="preserve"> H.P., Public way, from 136 Milton Avenue to 24 Summit Street.</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Lochstead Avenue,</w:t>
      </w:r>
      <w:r>
        <w:rPr>
          <w:color w:val="000000"/>
          <w:lang w:val="en-US" w:eastAsia="en-US"/>
        </w:rPr>
        <w:t xml:space="preserve"> W.R., Public way, from 515 Centre Street to 414 Jamaicaway.</w:t>
      </w:r>
    </w:p>
    <w:p>
      <w:pPr>
        <w:pStyle w:val="Tab2"/>
        <w:rPr>
          <w:color w:val="000000"/>
        </w:rPr>
      </w:pPr>
      <w:r>
        <w:rPr>
          <w:color w:val="000000"/>
        </w:rPr>
        <w:t>Odd</w:t>
        <w:tab/>
        <w:t>19</w:t>
        <w:tab/>
        <w:t>3</w:t>
        <w:tab/>
        <w:t>6</w:t>
        <w:tab/>
        <w:t>2</w:t>
        <w:tab/>
        <w:t>02130</w:t>
      </w:r>
    </w:p>
    <w:p>
      <w:pPr>
        <w:pStyle w:val="Tab2"/>
        <w:spacing w:before="0" w:after="120"/>
        <w:rPr>
          <w:color w:val="000000"/>
        </w:rPr>
      </w:pPr>
      <w:r>
        <w:rPr>
          <w:color w:val="000000"/>
        </w:rPr>
        <w:t>Even</w:t>
        <w:tab/>
        <w:t>19</w:t>
        <w:tab/>
        <w:t>5</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Locke Place,</w:t>
      </w:r>
      <w:r>
        <w:rPr>
          <w:color w:val="000000"/>
          <w:lang w:val="en-US" w:eastAsia="en-US"/>
        </w:rPr>
        <w:t xml:space="preserve"> S.B., Private way, from 592 East Fourth Street to northerly.</w:t>
        <w:tab/>
        <w:tab/>
        <w:t>6</w:t>
      </w:r>
      <w:r>
        <w:rPr>
          <w:color w:val="000000"/>
        </w:rPr>
        <w:tab/>
      </w:r>
      <w:r>
        <w:rPr>
          <w:color w:val="000000"/>
          <w:lang w:val="en-US" w:eastAsia="en-US"/>
        </w:rPr>
        <w:t>4</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Locksley Street,</w:t>
      </w:r>
      <w:r>
        <w:rPr>
          <w:color w:val="000000"/>
          <w:lang w:val="en-US" w:eastAsia="en-US"/>
        </w:rPr>
        <w:t xml:space="preserve"> W.R., Private way, from 6 Parley Vale to 87 Robinwood Avenue.</w:t>
        <w:tab/>
        <w:tab/>
        <w:t>19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Lockwood Street,</w:t>
      </w:r>
      <w:r>
        <w:rPr>
          <w:color w:val="000000"/>
          <w:lang w:val="en-US" w:eastAsia="en-US"/>
        </w:rPr>
        <w:t xml:space="preserve"> H.P., Public way, from 375 Huntington Avenue to 612 Metropolitan Avenue.</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Locust Street,</w:t>
      </w:r>
      <w:r>
        <w:rPr>
          <w:color w:val="000000"/>
          <w:lang w:val="en-US" w:eastAsia="en-US"/>
        </w:rPr>
        <w:t xml:space="preserve"> Dor., Public way, from 808 Dorchester Avenue to approximately 200 feet east of 135 Buttonwood Street and after an interval, from Von Hillern Street to approximately 195 feet easterly at the M.B.T.A. Railroad.</w:t>
        <w:tab/>
        <w:tab/>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Locust Street,</w:t>
      </w:r>
      <w:r>
        <w:rPr>
          <w:color w:val="000000"/>
          <w:lang w:val="en-US" w:eastAsia="en-US"/>
        </w:rPr>
        <w:t xml:space="preserve"> H.P., Private way, from 51 Blake Street to 48 Tileston Street.</w:t>
      </w:r>
    </w:p>
    <w:p>
      <w:pPr>
        <w:pStyle w:val="Tab2"/>
        <w:rPr>
          <w:color w:val="000000"/>
        </w:rPr>
      </w:pPr>
      <w:r>
        <w:rPr>
          <w:color w:val="000000"/>
        </w:rPr>
        <w:t>Odd</w:t>
        <w:tab/>
        <w:t>18</w:t>
        <w:tab/>
        <w:t>5</w:t>
        <w:tab/>
        <w:t>5</w:t>
        <w:tab/>
        <w:t>8</w:t>
        <w:tab/>
        <w:t>02126</w:t>
      </w:r>
    </w:p>
    <w:p>
      <w:pPr>
        <w:pStyle w:val="Tab2"/>
        <w:spacing w:before="0" w:after="120"/>
        <w:rPr>
          <w:color w:val="000000"/>
        </w:rPr>
      </w:pPr>
      <w:r>
        <w:rPr>
          <w:color w:val="000000"/>
        </w:rPr>
        <w:t>Even</w:t>
        <w:tab/>
        <w:t>18</w:t>
        <w:tab/>
        <w:t>6</w:t>
        <w:tab/>
        <w:t>5</w:t>
        <w:tab/>
        <w:t>8</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Lodgehill Road,</w:t>
      </w:r>
      <w:r>
        <w:rPr>
          <w:color w:val="000000"/>
          <w:lang w:val="en-US" w:eastAsia="en-US"/>
        </w:rPr>
        <w:t xml:space="preserve"> H.P., Public way, from 751 Beechmont Street to 267 West Street.</w:t>
        <w:tab/>
        <w:tab/>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Logan Street,</w:t>
      </w:r>
      <w:r>
        <w:rPr>
          <w:color w:val="000000"/>
          <w:lang w:val="en-US" w:eastAsia="en-US"/>
        </w:rPr>
        <w:t xml:space="preserve"> Rox., Public way, from 80 Lambert Avenue to 33 Thornton Street.</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Logan Way</w:t>
      </w:r>
      <w:r>
        <w:rPr>
          <w:color w:val="000000"/>
          <w:lang w:val="en-US" w:eastAsia="en-US"/>
        </w:rPr>
        <w:t>, 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General Lawrence J. Logan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Lomasney Way</w:t>
      </w:r>
      <w:r>
        <w:rPr>
          <w:color w:val="000000"/>
          <w:lang w:val="en-US" w:eastAsia="en-US"/>
        </w:rPr>
        <w:t>, B.P., Public way, from Causeway Street at 150 Staniford Street to near 65 Martha Road.</w:t>
      </w:r>
      <w:r>
        <w:rPr>
          <w:color w:val="000000"/>
        </w:rPr>
        <w:tab/>
        <w:tab/>
        <w:t>3</w:t>
        <w:tab/>
        <w:t>5</w:t>
        <w:tab/>
        <w:t>8</w:t>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Lombard Place,</w:t>
      </w:r>
      <w:r>
        <w:rPr>
          <w:color w:val="000000"/>
          <w:lang w:val="en-US" w:eastAsia="en-US"/>
        </w:rPr>
        <w:t xml:space="preserve"> B.P., Private way, from 84 Prince Street to 4 Thacher Street.</w:t>
        <w:tab/>
        <w:tab/>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Lombard Street,</w:t>
      </w:r>
      <w:r>
        <w:rPr>
          <w:color w:val="000000"/>
          <w:lang w:val="en-US" w:eastAsia="en-US"/>
        </w:rPr>
        <w:t xml:space="preserve"> Dor., Public way, from 22 Bushnell Street to 13 Carruth Street.</w:t>
        <w:tab/>
        <w:tab/>
        <w:t>16</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London Court,</w:t>
      </w:r>
      <w:r>
        <w:rPr>
          <w:color w:val="000000"/>
          <w:lang w:val="en-US" w:eastAsia="en-US"/>
        </w:rPr>
        <w:t xml:space="preserve"> E.B., Private way, from 193 London Street to southeasterly.</w:t>
        <w:tab/>
        <w:tab/>
        <w:t>1</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London Street,</w:t>
      </w:r>
      <w:r>
        <w:rPr>
          <w:color w:val="000000"/>
          <w:lang w:val="en-US" w:eastAsia="en-US"/>
        </w:rPr>
        <w:t xml:space="preserve"> E.B., Public way, from 73 Bennington Street to 120 Sumner Street.</w:t>
      </w:r>
    </w:p>
    <w:p>
      <w:pPr>
        <w:pStyle w:val="Tab2"/>
        <w:rPr/>
      </w:pPr>
      <w:r>
        <w:rPr>
          <w:color w:val="000000"/>
        </w:rPr>
        <w:t>44 - 160, 45 - 161</w:t>
        <w:tab/>
        <w:t>1</w:t>
        <w:tab/>
        <w:t>4</w:t>
        <w:tab/>
        <w:t>1</w:t>
        <w:tab/>
        <w:t>9</w:t>
        <w:tab/>
        <w:t>02128</w:t>
      </w:r>
    </w:p>
    <w:p>
      <w:pPr>
        <w:pStyle w:val="Tab2"/>
        <w:spacing w:before="0" w:after="120"/>
        <w:rPr/>
      </w:pPr>
      <w:r>
        <w:rPr>
          <w:color w:val="000000"/>
        </w:rPr>
        <w:t>165 - 235, 166 - 216</w:t>
        <w:tab/>
        <w:t>1</w:t>
        <w:tab/>
        <w:t>6</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Long Avenue,</w:t>
      </w:r>
      <w:r>
        <w:rPr>
          <w:color w:val="000000"/>
          <w:lang w:val="en-US" w:eastAsia="en-US"/>
        </w:rPr>
        <w:t xml:space="preserve"> Bri., Public way, from near 84 Allston Street to 1315 Commonwealth Avenue.</w:t>
        <w:tab/>
        <w:tab/>
        <w:t>21</w:t>
      </w:r>
      <w:r>
        <w:rPr>
          <w:color w:val="000000"/>
        </w:rPr>
        <w:tab/>
      </w:r>
      <w:r>
        <w:rPr>
          <w:color w:val="000000"/>
          <w:lang w:val="en-US" w:eastAsia="en-US"/>
        </w:rPr>
        <w:t>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Long Island</w:t>
      </w:r>
      <w:r>
        <w:rPr>
          <w:color w:val="000000"/>
          <w:lang w:val="en-US" w:eastAsia="en-US"/>
        </w:rPr>
        <w:t>, Boston Harbor.</w:t>
        <w:tab/>
        <w:tab/>
        <w:t>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Long Island Head</w:t>
      </w:r>
      <w:r>
        <w:rPr>
          <w:color w:val="000000"/>
          <w:lang w:val="en-US" w:eastAsia="en-US"/>
        </w:rPr>
        <w:t>, Boston Harbor.</w:t>
        <w:tab/>
        <w:tab/>
        <w:t>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Long Terrace,</w:t>
      </w:r>
      <w:r>
        <w:rPr>
          <w:color w:val="000000"/>
          <w:lang w:val="en-US" w:eastAsia="en-US"/>
        </w:rPr>
        <w:t xml:space="preserve"> W.R., Private way, from 17 Heldun Street to southeasterly.</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Long Wharf</w:t>
      </w:r>
      <w:r>
        <w:rPr>
          <w:color w:val="000000"/>
          <w:lang w:val="en-US" w:eastAsia="en-US"/>
        </w:rPr>
        <w:t>, B.P., Private way, from 200 Atlantic Avenue to southeasterly.</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Longfellow Bridge,</w:t>
      </w:r>
      <w:r>
        <w:rPr>
          <w:color w:val="000000"/>
          <w:lang w:val="en-US" w:eastAsia="en-US"/>
        </w:rPr>
        <w:t xml:space="preserve"> from Charles Street (in the City of Boston) to Main Street (in the City of Cambridge).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bridge, is under the care, control and custody of the D.C.R.</w:t>
        <w:tab/>
        <w:tab/>
        <w:t>3</w:t>
        <w:tab/>
        <w:t>5</w:t>
        <w:tab/>
        <w:t>8</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Longfellow Place,</w:t>
      </w:r>
      <w:r>
        <w:rPr>
          <w:color w:val="000000"/>
          <w:lang w:val="en-US" w:eastAsia="en-US"/>
        </w:rPr>
        <w:t xml:space="preserve"> B.P., Private way, from 64 Staniford Street to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street, is not for public use.</w:t>
      </w:r>
      <w:r>
        <w:rPr>
          <w:color w:val="000000"/>
        </w:rPr>
        <w:tab/>
        <w:tab/>
        <w:t>3</w:t>
        <w:tab/>
        <w:t>5</w:t>
        <w:tab/>
        <w:t>8</w:t>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Longfellow Street,</w:t>
      </w:r>
      <w:r>
        <w:rPr>
          <w:color w:val="000000"/>
          <w:lang w:val="en-US" w:eastAsia="en-US"/>
        </w:rPr>
        <w:t xml:space="preserve"> Dor., Public way, from 50 Draper Street to 74 Topliff Street.</w:t>
        <w:tab/>
        <w:tab/>
        <w:t>15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Longmeadow Street,</w:t>
      </w:r>
      <w:r>
        <w:rPr>
          <w:color w:val="000000"/>
          <w:lang w:val="en-US" w:eastAsia="en-US"/>
        </w:rPr>
        <w:t xml:space="preserve"> Dor., Public way, from near 28 Batchelder Street to 38 Clifton Street.</w:t>
      </w:r>
    </w:p>
    <w:p>
      <w:pPr>
        <w:pStyle w:val="Tab2"/>
        <w:rPr>
          <w:color w:val="000000"/>
        </w:rPr>
      </w:pPr>
      <w:r>
        <w:rPr>
          <w:color w:val="000000"/>
        </w:rPr>
        <w:t>Odd</w:t>
        <w:tab/>
        <w:t>8</w:t>
        <w:tab/>
        <w:t>5</w:t>
        <w:tab/>
        <w:t>7</w:t>
        <w:tab/>
        <w:t>3</w:t>
        <w:tab/>
        <w:t>02119</w:t>
      </w:r>
    </w:p>
    <w:p>
      <w:pPr>
        <w:pStyle w:val="Tab2"/>
        <w:spacing w:before="0" w:after="120"/>
        <w:rPr>
          <w:color w:val="000000"/>
        </w:rPr>
      </w:pPr>
      <w:r>
        <w:rPr>
          <w:color w:val="000000"/>
        </w:rPr>
        <w:t>Even</w:t>
        <w:tab/>
        <w:t>8</w:t>
        <w:tab/>
        <w:t>6</w:t>
        <w:tab/>
        <w:t>7</w:t>
        <w:tab/>
        <w:t>3</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Longwood Avenue,</w:t>
      </w:r>
      <w:r>
        <w:rPr>
          <w:color w:val="000000"/>
          <w:lang w:val="en-US" w:eastAsia="en-US"/>
        </w:rPr>
        <w:t xml:space="preserve"> Rox., Public way, from opposite 46 St. Alphonsus Street to the Boston and Brookline Boundary Line.</w:t>
      </w:r>
    </w:p>
    <w:p>
      <w:pPr>
        <w:pStyle w:val="Tab2"/>
        <w:rPr/>
      </w:pPr>
      <w:r>
        <w:rPr>
          <w:color w:val="000000"/>
        </w:rPr>
        <w:t>130 - 144, 135 - 139</w:t>
        <w:tab/>
        <w:t>10</w:t>
        <w:tab/>
        <w:t>1</w:t>
        <w:tab/>
        <w:t>8</w:t>
        <w:tab/>
        <w:t>10</w:t>
        <w:tab/>
        <w:t>02115</w:t>
      </w:r>
    </w:p>
    <w:p>
      <w:pPr>
        <w:pStyle w:val="Tab2"/>
        <w:rPr/>
      </w:pPr>
      <w:r>
        <w:rPr>
          <w:color w:val="000000"/>
        </w:rPr>
        <w:t>153 - 349, 156 - 350</w:t>
        <w:tab/>
        <w:t>4</w:t>
        <w:tab/>
        <w:t>10</w:t>
        <w:tab/>
        <w:t>8</w:t>
        <w:tab/>
        <w:t>10</w:t>
        <w:tab/>
        <w:t>02115</w:t>
      </w:r>
    </w:p>
    <w:p>
      <w:pPr>
        <w:pStyle w:val="Tab2"/>
        <w:spacing w:before="0" w:after="120"/>
        <w:rPr/>
      </w:pPr>
      <w:r>
        <w:rPr>
          <w:color w:val="000000"/>
        </w:rPr>
        <w:t>350 - 386, 351 - 385</w:t>
        <w:tab/>
        <w:t>4</w:t>
        <w:tab/>
        <w:t>10</w:t>
        <w:tab/>
        <w:t>8</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Lonsdale Street,</w:t>
      </w:r>
      <w:r>
        <w:rPr>
          <w:color w:val="000000"/>
          <w:lang w:val="en-US" w:eastAsia="en-US"/>
        </w:rPr>
        <w:t xml:space="preserve"> Dor., Public way, from 531 Adams Street to 1758 Dorchester Avenue.</w:t>
      </w:r>
    </w:p>
    <w:p>
      <w:pPr>
        <w:pStyle w:val="Tab2"/>
        <w:rPr>
          <w:color w:val="000000"/>
        </w:rPr>
      </w:pPr>
      <w:r>
        <w:rPr>
          <w:color w:val="000000"/>
        </w:rPr>
        <w:t>Odd</w:t>
        <w:tab/>
        <w:t>16</w:t>
        <w:tab/>
        <w:t>6</w:t>
        <w:tab/>
        <w:t>3</w:t>
        <w:tab/>
        <w:t>7</w:t>
        <w:tab/>
        <w:t>02124</w:t>
      </w:r>
    </w:p>
    <w:p>
      <w:pPr>
        <w:pStyle w:val="Tab2"/>
        <w:spacing w:before="0" w:after="120"/>
        <w:rPr>
          <w:color w:val="000000"/>
        </w:rPr>
      </w:pPr>
      <w:r>
        <w:rPr>
          <w:color w:val="000000"/>
        </w:rPr>
        <w:t>Even</w:t>
        <w:tab/>
        <w:t>16</w:t>
        <w:tab/>
        <w:t>4</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Lorenzo Street,</w:t>
      </w:r>
      <w:r>
        <w:rPr>
          <w:color w:val="000000"/>
          <w:lang w:val="en-US" w:eastAsia="en-US"/>
        </w:rPr>
        <w:t xml:space="preserve"> Dor., Public way, from 36 Walnut Street to opposite 11 Woodworth Street.</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Lorette Street,</w:t>
      </w:r>
      <w:r>
        <w:rPr>
          <w:color w:val="000000"/>
          <w:lang w:val="en-US" w:eastAsia="en-US"/>
        </w:rPr>
        <w:t xml:space="preserve"> W.R., from 2081 Centre Street to the M.B.T.A. Railroad.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2081 Centre Street to opposite 15 Hillcrest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15 Hillcrest Street to the M.B.T.A. Railroad.</w:t>
      </w:r>
      <w:r>
        <w:rPr>
          <w:color w:val="000000"/>
        </w:rPr>
        <w:tab/>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Loring Place,</w:t>
      </w:r>
      <w:r>
        <w:rPr>
          <w:color w:val="000000"/>
          <w:lang w:val="en-US" w:eastAsia="en-US"/>
        </w:rPr>
        <w:t xml:space="preserve"> H.P., Private way, from 47 Loring Street to northwesterly.</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Loring Street,</w:t>
      </w:r>
      <w:r>
        <w:rPr>
          <w:color w:val="000000"/>
          <w:lang w:val="en-US" w:eastAsia="en-US"/>
        </w:rPr>
        <w:t xml:space="preserve"> H.P., Public way, from opposite 47 Tyler Street to 55 Williams Avenue.</w:t>
      </w:r>
    </w:p>
    <w:p>
      <w:pPr>
        <w:pStyle w:val="Tab2"/>
        <w:rPr>
          <w:color w:val="000000"/>
        </w:rPr>
      </w:pPr>
      <w:r>
        <w:rPr>
          <w:color w:val="000000"/>
        </w:rPr>
        <w:t>Odd</w:t>
        <w:tab/>
        <w:t>18</w:t>
        <w:tab/>
        <w:t>18</w:t>
        <w:tab/>
        <w:t>5</w:t>
        <w:tab/>
        <w:t>8</w:t>
        <w:tab/>
        <w:t>02136</w:t>
      </w:r>
    </w:p>
    <w:p>
      <w:pPr>
        <w:pStyle w:val="Tab2"/>
        <w:spacing w:before="0" w:after="120"/>
        <w:rPr>
          <w:color w:val="000000"/>
        </w:rPr>
      </w:pPr>
      <w:r>
        <w:rPr>
          <w:color w:val="000000"/>
        </w:rPr>
        <w:t>Even</w:t>
        <w:tab/>
        <w:t>18</w:t>
        <w:tab/>
        <w:t>17</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Loring Street,</w:t>
      </w:r>
      <w:r>
        <w:rPr>
          <w:color w:val="000000"/>
          <w:lang w:val="en-US" w:eastAsia="en-US"/>
        </w:rPr>
        <w:t xml:space="preserve"> S.B., Public way, from 174 West Eighth Street to 173 West Seventh Street.</w:t>
        <w:tab/>
        <w:tab/>
        <w:t>6</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Lorna Road,</w:t>
      </w:r>
      <w:r>
        <w:rPr>
          <w:color w:val="000000"/>
          <w:lang w:val="en-US" w:eastAsia="en-US"/>
        </w:rPr>
        <w:t xml:space="preserve"> Dor., Public way, from 943 Morton Street to approximately 750 feet southwest of Lena Terrace.</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Lorne Street,</w:t>
      </w:r>
      <w:r>
        <w:rPr>
          <w:color w:val="000000"/>
          <w:lang w:val="en-US" w:eastAsia="en-US"/>
        </w:rPr>
        <w:t xml:space="preserve"> W.R., Public way, from 337 Harvard Street to approximately 56 feet northwest of Wilson Street.</w:t>
        <w:tab/>
        <w:tab/>
        <w:t>14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Lorraine Street,</w:t>
      </w:r>
      <w:r>
        <w:rPr>
          <w:color w:val="000000"/>
          <w:lang w:val="en-US" w:eastAsia="en-US"/>
        </w:rPr>
        <w:t xml:space="preserve"> W.R., Public way, from 103 Colberg Avenue to 30 Iona Street.</w:t>
        <w:tab/>
        <w:tab/>
        <w:t>20</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Lorraine Terrace,</w:t>
      </w:r>
      <w:r>
        <w:rPr>
          <w:color w:val="000000"/>
          <w:lang w:val="en-US" w:eastAsia="en-US"/>
        </w:rPr>
        <w:t xml:space="preserve"> Bri., Private way, from opposite 162 Kelton Street to southwesterly.</w:t>
        <w:tab/>
        <w:tab/>
        <w:t>21</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Lothian Road,</w:t>
      </w:r>
      <w:r>
        <w:rPr>
          <w:color w:val="000000"/>
          <w:lang w:val="en-US" w:eastAsia="en-US"/>
        </w:rPr>
        <w:t xml:space="preserve"> Bri., Public way, from 146 Chiswick Road to 163 Strathmore Road.</w:t>
        <w:tab/>
        <w:tab/>
        <w:t>21</w:t>
      </w:r>
      <w:r>
        <w:rPr>
          <w:color w:val="000000"/>
        </w:rPr>
        <w:tab/>
      </w:r>
      <w:r>
        <w:rPr>
          <w:color w:val="000000"/>
          <w:lang w:val="en-US" w:eastAsia="en-US"/>
        </w:rPr>
        <w:t>15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Lothrop Street,</w:t>
      </w:r>
      <w:r>
        <w:rPr>
          <w:color w:val="000000"/>
          <w:lang w:val="en-US" w:eastAsia="en-US"/>
        </w:rPr>
        <w:t xml:space="preserve"> Bri., Public way, from 46 Leo M. Birmingham Parkway to 15 Portsmouth Street.</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Lotus Avenue,</w:t>
      </w:r>
      <w:r>
        <w:rPr>
          <w:color w:val="000000"/>
          <w:lang w:val="en-US" w:eastAsia="en-US"/>
        </w:rPr>
        <w:t xml:space="preserve"> W.R., Private way, from 33 Lotus Street to northeasterly.</w:t>
        <w:tab/>
        <w:tab/>
        <w:t>11</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Lotus Street,</w:t>
      </w:r>
      <w:r>
        <w:rPr>
          <w:color w:val="000000"/>
          <w:lang w:val="en-US" w:eastAsia="en-US"/>
        </w:rPr>
        <w:t xml:space="preserve"> W.R., Private way, from 319 Forest Hills Street to northwest of Lotus Avenue.</w:t>
        <w:tab/>
        <w:tab/>
        <w:t>11</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Louder's Lane,</w:t>
      </w:r>
      <w:r>
        <w:rPr>
          <w:color w:val="000000"/>
          <w:lang w:val="en-US" w:eastAsia="en-US"/>
        </w:rPr>
        <w:t xml:space="preserve"> W.R., from 1011 Centre Street to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1011 Centre Street to approximately 100 feet northwest of Calvin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northwesterly.</w:t>
      </w:r>
      <w:r>
        <w:rPr>
          <w:color w:val="000000"/>
        </w:rPr>
        <w:tab/>
        <w:tab/>
      </w:r>
      <w:r>
        <w:rPr>
          <w:color w:val="000000"/>
          <w:lang w:val="en-US" w:eastAsia="en-US"/>
        </w:rPr>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Louis Terrace,</w:t>
      </w:r>
      <w:r>
        <w:rPr>
          <w:color w:val="000000"/>
          <w:lang w:val="en-US" w:eastAsia="en-US"/>
        </w:rPr>
        <w:t xml:space="preserve"> Dor., Private way, from 382 Ashmont Street to northwesterly.</w:t>
        <w:tab/>
        <w:tab/>
        <w:t>16</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Louisburg Square,</w:t>
      </w:r>
      <w:r>
        <w:rPr>
          <w:color w:val="000000"/>
          <w:lang w:val="en-US" w:eastAsia="en-US"/>
        </w:rPr>
        <w:t xml:space="preserve"> B.P., Private way, from opposite 88 Mt. Vernon Street to opposite 81 Pinckney Street.</w:t>
        <w:tab/>
        <w:tab/>
        <w:t>5</w:t>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Louis D. Brown Way</w:t>
      </w:r>
      <w:r>
        <w:rPr>
          <w:color w:val="000000"/>
          <w:lang w:val="en-US" w:eastAsia="en-US"/>
        </w:rPr>
        <w:t>, Dor., Public way, from 49 Corona Street to 66 Westville Street.</w:t>
      </w:r>
      <w:r>
        <w:rPr>
          <w:color w:val="000000"/>
        </w:rPr>
        <w:tab/>
        <w:tab/>
        <w:t>15</w:t>
        <w:tab/>
        <w:t>5</w:t>
        <w:tab/>
        <w:t>4</w:t>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Louis Prang Street,</w:t>
      </w:r>
      <w:r>
        <w:rPr>
          <w:color w:val="000000"/>
          <w:lang w:val="en-US" w:eastAsia="en-US"/>
        </w:rPr>
        <w:t xml:space="preserve"> Rox., Public way, from 230 Fenway to 499 Huntington Avenue.</w:t>
      </w:r>
    </w:p>
    <w:p>
      <w:pPr>
        <w:pStyle w:val="Tab2"/>
        <w:rPr>
          <w:color w:val="000000"/>
        </w:rPr>
      </w:pPr>
      <w:r>
        <w:rPr>
          <w:color w:val="000000"/>
        </w:rPr>
        <w:t>Odd</w:t>
        <w:tab/>
        <w:t>4</w:t>
        <w:tab/>
        <w:t>9</w:t>
        <w:tab/>
        <w:t>7</w:t>
        <w:tab/>
        <w:t>10</w:t>
        <w:tab/>
        <w:t>02115</w:t>
      </w:r>
    </w:p>
    <w:p>
      <w:pPr>
        <w:pStyle w:val="Tab2"/>
        <w:spacing w:before="0" w:after="120"/>
        <w:rPr>
          <w:color w:val="000000"/>
        </w:rPr>
      </w:pPr>
      <w:r>
        <w:rPr>
          <w:color w:val="000000"/>
        </w:rPr>
        <w:t>Even</w:t>
        <w:tab/>
        <w:t>4</w:t>
        <w:tab/>
        <w:t>10</w:t>
        <w:tab/>
        <w:t>8</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Lourdes Avenue,</w:t>
      </w:r>
      <w:r>
        <w:rPr>
          <w:color w:val="000000"/>
          <w:lang w:val="en-US" w:eastAsia="en-US"/>
        </w:rPr>
        <w:t xml:space="preserve"> W.R., Public way, from 143 Forest Hills Street to 159 Forest Hills Street.</w:t>
        <w:tab/>
        <w:tab/>
        <w:t>11</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Lovejoy Wharf, </w:t>
      </w:r>
      <w:r>
        <w:rPr>
          <w:color w:val="000000"/>
          <w:lang w:val="en-US" w:eastAsia="en-US"/>
        </w:rPr>
        <w:t>B.P., from opposite 239 Causeway Street to the D.C.R. Locks at the Charles River.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color w:val="000000"/>
          <w:lang w:val="en-US" w:eastAsia="en-US"/>
        </w:rPr>
        <w:t xml:space="preserve">  </w:t>
      </w:r>
      <w:r>
        <w:rPr>
          <w:b/>
          <w:color w:val="000000"/>
          <w:lang w:val="en-US" w:eastAsia="en-US"/>
        </w:rPr>
        <w:t>Note;</w:t>
      </w:r>
      <w:r>
        <w:rPr>
          <w:color w:val="000000"/>
          <w:lang w:val="en-US" w:eastAsia="en-US"/>
        </w:rPr>
        <w:t xml:space="preserve"> this Street, is under the care, control and custody of the D.C.R.</w:t>
      </w:r>
      <w:r>
        <w:rPr>
          <w:color w:val="000000"/>
        </w:rPr>
        <w:tab/>
        <w:tab/>
      </w:r>
      <w:r>
        <w:rPr>
          <w:color w:val="000000"/>
          <w:lang w:val="en-US" w:eastAsia="en-US"/>
        </w:rPr>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Lovell Street,</w:t>
      </w:r>
      <w:r>
        <w:rPr>
          <w:color w:val="000000"/>
          <w:lang w:val="en-US" w:eastAsia="en-US"/>
        </w:rPr>
        <w:t xml:space="preserve"> E.B., Public way, from a point approximately 300 feet southwest of Neptune Road to approximately 100 feet northeast of Neptune Road.</w:t>
        <w:tab/>
        <w:tab/>
        <w:t>1</w:t>
      </w:r>
      <w:r>
        <w:rPr>
          <w:color w:val="000000"/>
        </w:rPr>
        <w:tab/>
      </w:r>
      <w:r>
        <w:rPr>
          <w:color w:val="000000"/>
          <w:lang w:val="en-US" w:eastAsia="en-US"/>
        </w:rPr>
        <w:t>10</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Lovell's Island</w:t>
      </w:r>
      <w:r>
        <w:rPr>
          <w:color w:val="000000"/>
          <w:lang w:val="en-US" w:eastAsia="en-US"/>
        </w:rPr>
        <w:t>, Boston Harbor.</w:t>
        <w:tab/>
        <w:tab/>
        <w:t>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Lovis Street,</w:t>
      </w:r>
      <w:r>
        <w:rPr>
          <w:color w:val="000000"/>
          <w:lang w:val="en-US" w:eastAsia="en-US"/>
        </w:rPr>
        <w:t xml:space="preserve"> S.B., Public way, from opposite 188 Gold Street to opposite 197 West Fifth Street.</w:t>
        <w:tab/>
        <w:tab/>
        <w:t>6</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Lowell Court,</w:t>
      </w:r>
      <w:r>
        <w:rPr>
          <w:color w:val="000000"/>
          <w:lang w:val="en-US" w:eastAsia="en-US"/>
        </w:rPr>
        <w:t xml:space="preserve"> B.P., Private way, from Tamworth Street to southeasterly.</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Lowland Place,</w:t>
      </w:r>
      <w:r>
        <w:rPr>
          <w:color w:val="000000"/>
          <w:lang w:val="en-US" w:eastAsia="en-US"/>
        </w:rPr>
        <w:t xml:space="preserve"> E.B., Private way, from 103 Everett Street to southwesterly.</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t xml:space="preserve">Lowney Lane, </w:t>
      </w:r>
      <w:r>
        <w:rPr>
          <w:color w:val="000000"/>
          <w:lang w:val="en-US" w:eastAsia="en-US"/>
        </w:rPr>
        <w:t>H.P.,</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 xml:space="preserve">Note; </w:t>
      </w:r>
      <w:r>
        <w:rPr>
          <w:color w:val="000000"/>
          <w:lang w:val="en-US" w:eastAsia="en-US"/>
        </w:rPr>
        <w:t>see Irene Lowney Lane.</w:t>
      </w:r>
      <w:r>
        <w:rPr>
          <w:b/>
          <w:color w:val="000000"/>
          <w:lang w:val="en-US" w:eastAsia="en-US"/>
        </w:rPr>
        <w:t xml:space="preserve"> </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Lowney Way,</w:t>
      </w:r>
      <w:r>
        <w:rPr>
          <w:color w:val="000000"/>
          <w:lang w:val="en-US" w:eastAsia="en-US"/>
        </w:rPr>
        <w:t xml:space="preserve"> Chsn., Public way, from 1 Bunker Hill Street to 15 Chestnut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 xml:space="preserve">  </w:t>
      </w:r>
      <w:r>
        <w:rPr>
          <w:b/>
          <w:color w:val="000000"/>
          <w:lang w:val="en-US" w:eastAsia="en-US"/>
        </w:rPr>
        <w:t>Note;</w:t>
      </w:r>
      <w:r>
        <w:rPr>
          <w:color w:val="000000"/>
          <w:lang w:val="en-US" w:eastAsia="en-US"/>
        </w:rPr>
        <w:t xml:space="preserve"> the portion of Lowney Way, from the junction of Adams Street and Mt. Vernon Street to 15 Chestnut Street, is under the care, control and custody of the M.D.O.T.</w:t>
      </w:r>
      <w:r>
        <w:rPr>
          <w:color w:val="000000"/>
        </w:rPr>
        <w:tab/>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Loyola Circle,</w:t>
      </w:r>
      <w:r>
        <w:rPr>
          <w:color w:val="000000"/>
          <w:lang w:val="en-US" w:eastAsia="en-US"/>
        </w:rPr>
        <w:t xml:space="preserve"> W.R., Public way, from 148 La Grange Street to approximately 530 feet southeasterly.</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Lubec Street,</w:t>
      </w:r>
      <w:r>
        <w:rPr>
          <w:color w:val="000000"/>
          <w:lang w:val="en-US" w:eastAsia="en-US"/>
        </w:rPr>
        <w:t xml:space="preserve"> E.B., Public way, from 128 Gove Street to near 191 Porter Street.</w:t>
        <w:tab/>
        <w:tab/>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Lucerne Street,</w:t>
      </w:r>
      <w:r>
        <w:rPr>
          <w:color w:val="000000"/>
          <w:lang w:val="en-US" w:eastAsia="en-US"/>
        </w:rPr>
        <w:t xml:space="preserve"> Dor., Public way, from 740 Morton Street to 53 Stratton Street.</w:t>
      </w:r>
    </w:p>
    <w:p>
      <w:pPr>
        <w:pStyle w:val="Tab2"/>
        <w:rPr/>
      </w:pPr>
      <w:r>
        <w:rPr>
          <w:color w:val="000000"/>
        </w:rPr>
        <w:t>1 - 127, 34 - 132</w:t>
        <w:tab/>
        <w:t>14</w:t>
        <w:tab/>
        <w:t>12</w:t>
        <w:tab/>
        <w:t>4</w:t>
        <w:tab/>
        <w:t>7</w:t>
        <w:tab/>
        <w:t>02124</w:t>
      </w:r>
    </w:p>
    <w:p>
      <w:pPr>
        <w:pStyle w:val="Tab2"/>
        <w:rPr/>
      </w:pPr>
      <w:r>
        <w:rPr>
          <w:color w:val="000000"/>
        </w:rPr>
        <w:t>2 - 30</w:t>
        <w:tab/>
        <w:t>14</w:t>
        <w:tab/>
        <w:t>10</w:t>
        <w:tab/>
        <w:t>4</w:t>
        <w:tab/>
        <w:t>7</w:t>
        <w:tab/>
        <w:t>02124</w:t>
      </w:r>
    </w:p>
    <w:p>
      <w:pPr>
        <w:pStyle w:val="Tab2"/>
        <w:spacing w:before="0" w:after="120"/>
        <w:rPr/>
      </w:pPr>
      <w:r>
        <w:rPr>
          <w:color w:val="000000"/>
        </w:rPr>
        <w:t>133 - 191, 138 - 192</w:t>
        <w:tab/>
        <w:t>14</w:t>
        <w:tab/>
        <w:t>13</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Lucy Street,</w:t>
      </w:r>
      <w:r>
        <w:rPr>
          <w:color w:val="000000"/>
          <w:lang w:val="en-US" w:eastAsia="en-US"/>
        </w:rPr>
        <w:t xml:space="preserve"> Dor., Private way, from District Avenue to Enterprise Street.</w:t>
        <w:tab/>
        <w:tab/>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Ludlow Street,</w:t>
      </w:r>
      <w:r>
        <w:rPr>
          <w:color w:val="000000"/>
          <w:lang w:val="en-US" w:eastAsia="en-US"/>
        </w:rPr>
        <w:t xml:space="preserve"> Chsn., Public way, from 16 Eden Street to near 25 Mead Street.</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Lyall Street,</w:t>
      </w:r>
      <w:r>
        <w:rPr>
          <w:color w:val="000000"/>
          <w:lang w:val="en-US" w:eastAsia="en-US"/>
        </w:rPr>
        <w:t xml:space="preserve"> W.R., Public way, from 58 Brook Farm Road to 47 Vermont Street.</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Lyall Terrace,</w:t>
      </w:r>
      <w:r>
        <w:rPr>
          <w:color w:val="000000"/>
          <w:lang w:val="en-US" w:eastAsia="en-US"/>
        </w:rPr>
        <w:t xml:space="preserve"> W.R., Private way, from 92 Lyall Street to southwesterly.</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t>Lydon Way, Dor.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 xml:space="preserve">Note; </w:t>
      </w:r>
      <w:r>
        <w:rPr>
          <w:color w:val="000000"/>
          <w:lang w:val="en-US" w:eastAsia="en-US"/>
        </w:rPr>
        <w:t>see Monsignor Patrick J. Lydon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Lyford Street,</w:t>
      </w:r>
      <w:r>
        <w:rPr>
          <w:color w:val="000000"/>
          <w:lang w:val="en-US" w:eastAsia="en-US"/>
        </w:rPr>
        <w:t xml:space="preserve"> Dor., Public way, from opposite 180 Stratton Street to opposite 112 Woodrow Avenue.</w:t>
        <w:tab/>
        <w:tab/>
        <w:t>14</w:t>
      </w:r>
      <w:r>
        <w:rPr>
          <w:color w:val="000000"/>
        </w:rPr>
        <w:tab/>
      </w:r>
      <w:r>
        <w:rPr>
          <w:color w:val="000000"/>
          <w:lang w:val="en-US" w:eastAsia="en-US"/>
        </w:rPr>
        <w:t>10</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Lynde Street,</w:t>
      </w:r>
      <w:r>
        <w:rPr>
          <w:color w:val="000000"/>
          <w:lang w:val="en-US" w:eastAsia="en-US"/>
        </w:rPr>
        <w:t xml:space="preserve"> B.P., Public way, from 131 Cambridge Street to approximately 134 feet northerly.</w:t>
      </w:r>
    </w:p>
    <w:p>
      <w:pPr>
        <w:pStyle w:val="Tab2"/>
        <w:rPr>
          <w:color w:val="000000"/>
        </w:rPr>
      </w:pPr>
      <w:r>
        <w:rPr>
          <w:color w:val="000000"/>
        </w:rPr>
        <w:t>Odd</w:t>
        <w:tab/>
        <w:t>3</w:t>
        <w:tab/>
        <w:t>6</w:t>
        <w:tab/>
        <w:t>1</w:t>
        <w:tab/>
        <w:t>1</w:t>
        <w:tab/>
        <w:t>02114</w:t>
      </w:r>
    </w:p>
    <w:p>
      <w:pPr>
        <w:pStyle w:val="Tab2"/>
        <w:spacing w:before="0" w:after="120"/>
        <w:rPr>
          <w:color w:val="000000"/>
        </w:rPr>
      </w:pPr>
      <w:r>
        <w:rPr>
          <w:color w:val="000000"/>
        </w:rPr>
        <w:t>Even</w:t>
        <w:tab/>
        <w:t>3</w:t>
        <w:tab/>
        <w:t>5</w:t>
        <w:tab/>
        <w:t>8</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Lynde Street,</w:t>
      </w:r>
      <w:r>
        <w:rPr>
          <w:color w:val="000000"/>
          <w:lang w:val="en-US" w:eastAsia="en-US"/>
        </w:rPr>
        <w:t xml:space="preserve"> Chsn., Public way, from Arrow Street to New Rutherford Avenue between Austin Street and Rutherford Avenue.</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Lyndeboro Place,</w:t>
      </w:r>
      <w:r>
        <w:rPr>
          <w:color w:val="000000"/>
          <w:lang w:val="en-US" w:eastAsia="en-US"/>
        </w:rPr>
        <w:t xml:space="preserve"> B.P., Private way, from Charles Street South to northeasterly.</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Lyndeboro Street,</w:t>
      </w:r>
      <w:r>
        <w:rPr>
          <w:color w:val="000000"/>
          <w:lang w:val="en-US" w:eastAsia="en-US"/>
        </w:rPr>
        <w:t xml:space="preserve"> Chsn., Public way, from opposite 14 Essex Street to opposite 11 Middlesex Street.</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Lyndhurst Street,</w:t>
      </w:r>
      <w:r>
        <w:rPr>
          <w:color w:val="000000"/>
          <w:lang w:val="en-US" w:eastAsia="en-US"/>
        </w:rPr>
        <w:t xml:space="preserve"> Dor., Public way, from opposite 29 Allston Street to 554 Washington Street.</w:t>
        <w:tab/>
        <w:tab/>
        <w:t>17</w:t>
      </w:r>
      <w:r>
        <w:rPr>
          <w:color w:val="000000"/>
        </w:rPr>
        <w:tab/>
      </w:r>
      <w:r>
        <w:rPr>
          <w:color w:val="000000"/>
          <w:lang w:val="en-US" w:eastAsia="en-US"/>
        </w:rPr>
        <w:t>6</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Lyne Road,</w:t>
      </w:r>
      <w:r>
        <w:rPr>
          <w:color w:val="000000"/>
          <w:lang w:val="en-US" w:eastAsia="en-US"/>
        </w:rPr>
        <w:t xml:space="preserve"> Bri., Public way, from opposite 95 Union Street to approximately 271 feet southwesterly.</w:t>
        <w:tab/>
        <w:tab/>
        <w:t>21</w:t>
      </w:r>
      <w:r>
        <w:rPr>
          <w:color w:val="000000"/>
        </w:rPr>
        <w:tab/>
      </w:r>
      <w:r>
        <w:rPr>
          <w:color w:val="000000"/>
          <w:lang w:val="en-US" w:eastAsia="en-US"/>
        </w:rPr>
        <w:t>13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Lynn Street,</w:t>
      </w:r>
      <w:r>
        <w:rPr>
          <w:color w:val="000000"/>
          <w:lang w:val="en-US" w:eastAsia="en-US"/>
        </w:rPr>
        <w:t xml:space="preserve"> B.P., Public way, from 51 Cooper Street to 34 Thacher Street.</w:t>
        <w:tab/>
        <w:tab/>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Lynnville Terrace,</w:t>
      </w:r>
      <w:r>
        <w:rPr>
          <w:color w:val="000000"/>
          <w:lang w:val="en-US" w:eastAsia="en-US"/>
        </w:rPr>
        <w:t xml:space="preserve"> Dor., Private way, from opposite 202 Washington Street to the M.B.T.A. Railroad.</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Lyon Street,</w:t>
      </w:r>
      <w:r>
        <w:rPr>
          <w:color w:val="000000"/>
          <w:lang w:val="en-US" w:eastAsia="en-US"/>
        </w:rPr>
        <w:t xml:space="preserve"> Dor., Public way, from 80 Adams Street to 1287 Dorchester Avenue.</w:t>
      </w:r>
    </w:p>
    <w:p>
      <w:pPr>
        <w:pStyle w:val="Tab2"/>
        <w:rPr>
          <w:color w:val="000000"/>
        </w:rPr>
      </w:pPr>
      <w:r>
        <w:rPr>
          <w:color w:val="000000"/>
        </w:rPr>
        <w:t>Odd</w:t>
        <w:tab/>
        <w:t>15</w:t>
        <w:tab/>
        <w:t>4</w:t>
        <w:tab/>
        <w:t>3</w:t>
        <w:tab/>
        <w:t>3</w:t>
        <w:tab/>
        <w:t>02122</w:t>
      </w:r>
    </w:p>
    <w:p>
      <w:pPr>
        <w:pStyle w:val="Tab2"/>
        <w:rPr>
          <w:color w:val="000000"/>
        </w:rPr>
      </w:pPr>
      <w:r>
        <w:rPr>
          <w:color w:val="000000"/>
        </w:rPr>
        <w:t>Even</w:t>
        <w:tab/>
        <w:t>15</w:t>
        <w:tab/>
        <w:t>9</w:t>
        <w:tab/>
        <w:t>3</w:t>
        <w:tab/>
        <w:t>3</w:t>
        <w:tab/>
        <w:t>02122</w:t>
      </w:r>
    </w:p>
    <w:p>
      <w:pPr>
        <w:sectPr>
          <w:headerReference w:type="default" r:id="rId87"/>
          <w:headerReference w:type="first" r:id="rId88"/>
          <w:footerReference w:type="default" r:id="rId89"/>
          <w:footerReference w:type="first" r:id="rId90"/>
          <w:type w:val="nextPage"/>
          <w:pgSz w:w="12240" w:h="15840"/>
          <w:pgMar w:left="547" w:right="360" w:header="720" w:top="1080" w:footer="720" w:bottom="1440" w:gutter="0"/>
          <w:pgNumType w:fmt="decimal"/>
          <w:cols w:num="2" w:space="360" w:equalWidth="true" w:sep="true"/>
          <w:formProt w:val="false"/>
          <w:titlePg/>
          <w:textDirection w:val="lrTb"/>
          <w:docGrid w:type="default" w:linePitch="360" w:charSpace="0"/>
        </w:sectPr>
      </w:pPr>
    </w:p>
    <w:p>
      <w:pPr>
        <w:sectPr>
          <w:type w:val="continuous"/>
          <w:pgSz w:w="12240" w:h="15840"/>
          <w:pgMar w:left="547" w:right="360" w:header="720" w:top="1080" w:footer="720" w:bottom="1440" w:gutter="0"/>
          <w:formProt w:val="false"/>
          <w:textDirection w:val="lrTb"/>
          <w:docGrid w:type="default" w:linePitch="360" w:charSpace="0"/>
        </w:sectPr>
        <w:pStyle w:val="Initial"/>
        <w:numPr>
          <w:ilvl w:val="0"/>
          <w:numId w:val="0"/>
        </w:numPr>
        <w:ind w:right="480" w:hanging="0"/>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sz w:val="360"/>
        </w:rPr>
      </w:pPr>
      <w:r>
        <w:rPr>
          <w:color w:val="000000"/>
          <w:sz w:val="360"/>
        </w:rPr>
        <w:t>M</w:t>
      </w:r>
      <w:r>
        <w:br w:type="page"/>
      </w:r>
    </w:p>
    <w:p>
      <w:pPr>
        <w:pStyle w:val="Initial"/>
        <w:numPr>
          <w:ilvl w:val="0"/>
          <w:numId w:val="0"/>
        </w:numPr>
        <w:ind w:right="480" w:hanging="0"/>
        <w:rPr>
          <w:b w:val="false"/>
          <w:b w:val="false"/>
          <w:color w:val="000000"/>
          <w:sz w:val="360"/>
        </w:rPr>
      </w:pPr>
      <w:r>
        <w:rPr>
          <w:b w:val="false"/>
          <w:color w:val="000000"/>
          <w:sz w:val="360"/>
        </w:rPr>
      </w:r>
    </w:p>
    <w:p>
      <w:pPr>
        <w:sectPr>
          <w:headerReference w:type="default" r:id="rId91"/>
          <w:headerReference w:type="first" r:id="rId92"/>
          <w:footerReference w:type="default" r:id="rId93"/>
          <w:footerReference w:type="first" r:id="rId94"/>
          <w:type w:val="nextPage"/>
          <w:pgSz w:w="12240" w:h="15840"/>
          <w:pgMar w:left="547" w:right="360" w:header="720" w:top="1080" w:footer="720" w:bottom="1440" w:gutter="0"/>
          <w:pgNumType w:fmt="decimal"/>
          <w:formProt w:val="false"/>
          <w:vAlign w:val="both"/>
          <w:titlePg/>
          <w:textDirection w:val="lrTb"/>
          <w:docGrid w:type="default" w:linePitch="360" w:charSpace="0"/>
        </w:sectPr>
      </w:pPr>
    </w:p>
    <w:p>
      <w:pPr>
        <w:sectPr>
          <w:type w:val="continuous"/>
          <w:pgSz w:w="12240" w:h="15840"/>
          <w:pgMar w:left="547" w:right="360" w:header="720" w:top="1080" w:footer="720" w:bottom="1440" w:gutter="0"/>
          <w:cols w:num="2" w:space="360" w:equalWidth="true" w:sep="true"/>
          <w:formProt w:val="false"/>
          <w:vAlign w:val="both"/>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ind w:left="86" w:right="2246" w:hanging="86"/>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 Street,</w:t>
      </w:r>
      <w:r>
        <w:rPr>
          <w:color w:val="000000"/>
          <w:lang w:val="en-US" w:eastAsia="en-US"/>
        </w:rPr>
        <w:t xml:space="preserve"> S.B., Public way, from 1730 Columbia Road to between 621 and 849 East First Street.</w:t>
      </w:r>
    </w:p>
    <w:p>
      <w:pPr>
        <w:pStyle w:val="Tab2"/>
        <w:rPr/>
      </w:pPr>
      <w:r>
        <w:rPr>
          <w:color w:val="000000"/>
        </w:rPr>
        <w:t>1 - 91, 2 - 66</w:t>
        <w:tab/>
        <w:t>6</w:t>
        <w:tab/>
        <w:t>7</w:t>
        <w:tab/>
        <w:t>2</w:t>
        <w:tab/>
        <w:t>5</w:t>
        <w:tab/>
        <w:t>02127</w:t>
      </w:r>
    </w:p>
    <w:p>
      <w:pPr>
        <w:pStyle w:val="Tab2"/>
        <w:rPr/>
      </w:pPr>
      <w:r>
        <w:rPr>
          <w:color w:val="000000"/>
        </w:rPr>
        <w:t>72 - 160</w:t>
        <w:tab/>
        <w:t>6</w:t>
        <w:tab/>
        <w:t>8</w:t>
        <w:tab/>
        <w:t>2</w:t>
        <w:tab/>
        <w:t>5</w:t>
        <w:tab/>
        <w:t>02127</w:t>
      </w:r>
    </w:p>
    <w:p>
      <w:pPr>
        <w:pStyle w:val="Tab2"/>
        <w:rPr/>
      </w:pPr>
      <w:r>
        <w:rPr>
          <w:color w:val="000000"/>
        </w:rPr>
        <w:t>101 - 163</w:t>
        <w:tab/>
        <w:t>6</w:t>
        <w:tab/>
        <w:t>6</w:t>
        <w:tab/>
        <w:t>2</w:t>
        <w:tab/>
        <w:t>5</w:t>
        <w:tab/>
        <w:t>02127</w:t>
      </w:r>
    </w:p>
    <w:p>
      <w:pPr>
        <w:pStyle w:val="Tab2"/>
        <w:spacing w:before="0" w:after="120"/>
        <w:rPr/>
      </w:pPr>
      <w:r>
        <w:rPr>
          <w:color w:val="000000"/>
        </w:rPr>
        <w:t>166 - 232, 167 - 239</w:t>
        <w:tab/>
        <w:t>7</w:t>
        <w:tab/>
        <w:t>1</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 Street Place,</w:t>
      </w:r>
      <w:r>
        <w:rPr>
          <w:color w:val="000000"/>
          <w:lang w:val="en-US" w:eastAsia="en-US"/>
        </w:rPr>
        <w:t xml:space="preserve"> S.B., Private way, from 131 M Street to westerly.</w:t>
        <w:tab/>
        <w:tab/>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MacDonald Street,</w:t>
      </w:r>
      <w:r>
        <w:rPr>
          <w:color w:val="000000"/>
          <w:lang w:val="en-US" w:eastAsia="en-US"/>
        </w:rPr>
        <w:t xml:space="preserve"> H.P., Public way, from 112 Bateman Street to 78 Hallron Street.</w:t>
        <w:tab/>
        <w:tab/>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Mackin Street,</w:t>
      </w:r>
      <w:r>
        <w:rPr>
          <w:color w:val="000000"/>
          <w:lang w:val="en-US" w:eastAsia="en-US"/>
        </w:rPr>
        <w:t xml:space="preserve"> Bri., Public way, from 26 Waverly Street to 516 Western Avenue.</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Macullar Road,</w:t>
      </w:r>
      <w:r>
        <w:rPr>
          <w:color w:val="000000"/>
          <w:lang w:val="en-US" w:eastAsia="en-US"/>
        </w:rPr>
        <w:t xml:space="preserve"> W.R., Public way, from 19 Ansonia Road to approximately 300 feet southeasterly.</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Madeline Street,</w:t>
      </w:r>
      <w:r>
        <w:rPr>
          <w:color w:val="000000"/>
          <w:lang w:val="en-US" w:eastAsia="en-US"/>
        </w:rPr>
        <w:t xml:space="preserve"> Bri., Public way, from 148 Faneuil Street to 19 Harriet Street.</w:t>
      </w:r>
    </w:p>
    <w:p>
      <w:pPr>
        <w:pStyle w:val="Tab2"/>
        <w:rPr/>
      </w:pPr>
      <w:r>
        <w:rPr>
          <w:color w:val="000000"/>
        </w:rPr>
        <w:t>1 - 49, 2 - 36</w:t>
        <w:tab/>
        <w:t>22</w:t>
        <w:tab/>
        <w:t>12</w:t>
        <w:tab/>
        <w:t>9</w:t>
        <w:tab/>
        <w:t>4</w:t>
        <w:tab/>
        <w:t>02135</w:t>
      </w:r>
    </w:p>
    <w:p>
      <w:pPr>
        <w:pStyle w:val="Tab2"/>
        <w:spacing w:before="0" w:after="120"/>
        <w:rPr/>
      </w:pPr>
      <w:r>
        <w:rPr>
          <w:color w:val="000000"/>
        </w:rPr>
        <w:t>40 - 50</w:t>
        <w:tab/>
        <w:t>22</w:t>
        <w:tab/>
        <w:t>11</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Madison Street,</w:t>
      </w:r>
      <w:r>
        <w:rPr>
          <w:color w:val="000000"/>
          <w:lang w:val="en-US" w:eastAsia="en-US"/>
        </w:rPr>
        <w:t xml:space="preserve"> H.P., Private way, from 1502 Hyde Park Avenue to the Neponset River Reservation.</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Madison Park Court,</w:t>
      </w:r>
      <w:r>
        <w:rPr>
          <w:color w:val="000000"/>
          <w:lang w:val="en-US" w:eastAsia="en-US"/>
        </w:rPr>
        <w:t xml:space="preserve"> Rox., Private way, from Dewitt Drive to Shawmut Avenue between Marvin Street and Vernon Street.</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Maffa Way</w:t>
      </w:r>
      <w:r>
        <w:rPr>
          <w:color w:val="000000"/>
          <w:lang w:val="en-US" w:eastAsia="en-US"/>
        </w:rPr>
        <w:t>, Chsn., Public way, from near 33 Cambridge Street to the Boston and Somerville Boundary Line.</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Magazine Street,</w:t>
      </w:r>
      <w:r>
        <w:rPr>
          <w:color w:val="000000"/>
          <w:lang w:val="en-US" w:eastAsia="en-US"/>
        </w:rPr>
        <w:t xml:space="preserve"> Rox., Public way, from opposite 409 Dudley Street to 1003 Massachusetts Avenue.</w:t>
      </w:r>
    </w:p>
    <w:p>
      <w:pPr>
        <w:pStyle w:val="Tab2"/>
        <w:rPr/>
      </w:pPr>
      <w:r>
        <w:rPr>
          <w:color w:val="000000"/>
        </w:rPr>
        <w:t>1 - 55</w:t>
        <w:tab/>
        <w:t>8</w:t>
        <w:tab/>
        <w:t>5</w:t>
        <w:tab/>
        <w:t>7</w:t>
        <w:tab/>
        <w:t>1/10</w:t>
        <w:tab/>
        <w:t>02119</w:t>
      </w:r>
    </w:p>
    <w:p>
      <w:pPr>
        <w:pStyle w:val="Tab2"/>
        <w:rPr/>
      </w:pPr>
      <w:r>
        <w:rPr>
          <w:color w:val="000000"/>
        </w:rPr>
        <w:t>2 - 24</w:t>
        <w:tab/>
        <w:t>8</w:t>
        <w:tab/>
        <w:t>7</w:t>
        <w:tab/>
        <w:t>7</w:t>
        <w:tab/>
        <w:t>1/10</w:t>
        <w:tab/>
        <w:t>02119</w:t>
      </w:r>
    </w:p>
    <w:p>
      <w:pPr>
        <w:pStyle w:val="Tab2"/>
        <w:rPr/>
      </w:pPr>
      <w:r>
        <w:rPr>
          <w:color w:val="000000"/>
        </w:rPr>
        <w:t>30 - 68</w:t>
        <w:tab/>
        <w:t>8</w:t>
        <w:tab/>
        <w:t>3</w:t>
        <w:tab/>
        <w:t>7</w:t>
        <w:tab/>
        <w:t>1/10</w:t>
        <w:tab/>
        <w:t>02119</w:t>
      </w:r>
    </w:p>
    <w:p>
      <w:pPr>
        <w:pStyle w:val="Tab2"/>
        <w:spacing w:before="0" w:after="120"/>
        <w:rPr/>
      </w:pPr>
      <w:r>
        <w:rPr>
          <w:color w:val="000000"/>
        </w:rPr>
        <w:t>57 - 149, 70 - 150</w:t>
        <w:tab/>
        <w:t>8</w:t>
        <w:tab/>
        <w:t>6</w:t>
        <w:tab/>
        <w:t>7</w:t>
        <w:tab/>
        <w:t>1/10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Magdala Street,</w:t>
      </w:r>
      <w:r>
        <w:rPr>
          <w:color w:val="000000"/>
          <w:lang w:val="en-US" w:eastAsia="en-US"/>
        </w:rPr>
        <w:t xml:space="preserve"> Dor., Public way, from 352 Gallivan Boulevard to 9 Van Winkle Street.</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Magee Street,</w:t>
      </w:r>
      <w:r>
        <w:rPr>
          <w:color w:val="000000"/>
          <w:lang w:val="en-US" w:eastAsia="en-US"/>
        </w:rPr>
        <w:t xml:space="preserve"> H.P., Public way, from 154 Austin Street to 7 Lodgehill Road.</w:t>
        <w:tab/>
        <w:tab/>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Magnolia Place,</w:t>
      </w:r>
      <w:r>
        <w:rPr>
          <w:color w:val="000000"/>
          <w:lang w:val="en-US" w:eastAsia="en-US"/>
        </w:rPr>
        <w:t xml:space="preserve"> Dor., Private way, from 171 Magnolia Street to northwesterly.</w:t>
        <w:tab/>
        <w:tab/>
        <w:t>13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Magnolia Square,</w:t>
      </w:r>
      <w:r>
        <w:rPr>
          <w:color w:val="000000"/>
          <w:lang w:val="en-US" w:eastAsia="en-US"/>
        </w:rPr>
        <w:t xml:space="preserve"> Dor., Public way, from 111 Magnolia Street to approximately 270 feet northwesterly.</w:t>
        <w:tab/>
        <w:tab/>
        <w:t>13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Magnolia Street,</w:t>
      </w:r>
      <w:r>
        <w:rPr>
          <w:color w:val="000000"/>
          <w:lang w:val="en-US" w:eastAsia="en-US"/>
        </w:rPr>
        <w:t xml:space="preserve"> Dor., Public way, from  Dudley Street between Alexander Street and Folsom Street to opposite 141 Intervale Street.</w:t>
      </w:r>
    </w:p>
    <w:p>
      <w:pPr>
        <w:pStyle w:val="Tab2"/>
        <w:rPr/>
      </w:pPr>
      <w:r>
        <w:rPr>
          <w:color w:val="000000"/>
        </w:rPr>
        <w:t>1 - 39, 2 - 28</w:t>
        <w:tab/>
        <w:t>13</w:t>
        <w:tab/>
        <w:t>2</w:t>
        <w:tab/>
        <w:t>7</w:t>
        <w:tab/>
        <w:t>3</w:t>
        <w:tab/>
        <w:t>02125</w:t>
      </w:r>
    </w:p>
    <w:p>
      <w:pPr>
        <w:pStyle w:val="Tab2"/>
        <w:rPr/>
      </w:pPr>
      <w:r>
        <w:rPr>
          <w:color w:val="000000"/>
        </w:rPr>
        <w:t>30 - 188, 43 - 187</w:t>
        <w:tab/>
        <w:t>13</w:t>
        <w:tab/>
        <w:t>4</w:t>
        <w:tab/>
        <w:t>7</w:t>
        <w:tab/>
        <w:t>3</w:t>
        <w:tab/>
        <w:t>02125</w:t>
      </w:r>
    </w:p>
    <w:p>
      <w:pPr>
        <w:pStyle w:val="Tab2"/>
        <w:spacing w:before="0" w:after="120"/>
        <w:rPr/>
      </w:pPr>
      <w:r>
        <w:rPr>
          <w:color w:val="000000"/>
        </w:rPr>
        <w:t>190 - 270, 191 - 275</w:t>
        <w:tab/>
        <w:t>14</w:t>
        <w:tab/>
        <w:t>1</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Mahler Road,</w:t>
      </w:r>
      <w:r>
        <w:rPr>
          <w:color w:val="000000"/>
          <w:lang w:val="en-US" w:eastAsia="en-US"/>
        </w:rPr>
        <w:t xml:space="preserve"> W.R., Public way, from 3947 Washington Street to approximately 441 feet northwesterly at the M.B.T.A. Railroad</w:t>
        <w:tab/>
        <w:tab/>
        <w:t>19</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Mahoney Square,</w:t>
      </w:r>
      <w:r>
        <w:rPr>
          <w:color w:val="000000"/>
          <w:lang w:val="en-US" w:eastAsia="en-US"/>
        </w:rPr>
        <w:t xml:space="preserve"> B.P., at the junction of Atlantic Avenue and Fleet Street.</w:t>
      </w:r>
      <w:r>
        <w:rPr>
          <w:color w:val="000000"/>
        </w:rPr>
        <w:tab/>
        <w:tab/>
        <w:t>3</w:t>
        <w:tab/>
        <w:t>1</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Maida Terrace,</w:t>
      </w:r>
      <w:r>
        <w:rPr>
          <w:color w:val="000000"/>
          <w:lang w:val="en-US" w:eastAsia="en-US"/>
        </w:rPr>
        <w:t xml:space="preserve"> H.P., Public way, from 968 River Street to approximately 200 feet southwesterly.</w:t>
        <w:tab/>
        <w:tab/>
        <w:t>18</w:t>
      </w:r>
      <w:r>
        <w:rPr>
          <w:color w:val="000000"/>
        </w:rPr>
        <w:tab/>
      </w:r>
      <w:r>
        <w:rPr>
          <w:color w:val="000000"/>
          <w:lang w:val="en-US" w:eastAsia="en-US"/>
        </w:rPr>
        <w:t>15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Main Street,</w:t>
      </w:r>
      <w:r>
        <w:rPr>
          <w:color w:val="000000"/>
          <w:lang w:val="en-US" w:eastAsia="en-US"/>
        </w:rPr>
        <w:t xml:space="preserve"> Chsn., Public way, from 8 City Square to the Boston and Somerville Boundary Line.</w:t>
      </w:r>
    </w:p>
    <w:p>
      <w:pPr>
        <w:pStyle w:val="Tab2"/>
        <w:rPr/>
      </w:pPr>
      <w:r>
        <w:rPr>
          <w:color w:val="000000"/>
        </w:rPr>
        <w:t>1 - 229, 2 - 258</w:t>
        <w:tab/>
        <w:t>2</w:t>
        <w:tab/>
        <w:t>1</w:t>
        <w:tab/>
        <w:t>1</w:t>
        <w:tab/>
        <w:t>1</w:t>
        <w:tab/>
        <w:t>02129</w:t>
      </w:r>
    </w:p>
    <w:p>
      <w:pPr>
        <w:pStyle w:val="Tab2"/>
        <w:rPr/>
      </w:pPr>
      <w:r>
        <w:rPr>
          <w:color w:val="000000"/>
        </w:rPr>
        <w:t>233 - 399, 264 - 398</w:t>
        <w:tab/>
        <w:t>2</w:t>
        <w:tab/>
        <w:t>6</w:t>
        <w:tab/>
        <w:t>1</w:t>
        <w:tab/>
        <w:t>1</w:t>
        <w:tab/>
        <w:t>02129</w:t>
      </w:r>
    </w:p>
    <w:p>
      <w:pPr>
        <w:pStyle w:val="Tab2"/>
        <w:spacing w:before="0" w:after="120"/>
        <w:rPr/>
      </w:pPr>
      <w:r>
        <w:rPr>
          <w:color w:val="000000"/>
        </w:rPr>
        <w:t>401 - 663, 402 - 626</w:t>
        <w:tab/>
        <w:t>2</w:t>
        <w:tab/>
        <w:t>7</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Maitland Street,</w:t>
      </w:r>
      <w:r>
        <w:rPr>
          <w:color w:val="000000"/>
          <w:lang w:val="en-US" w:eastAsia="en-US"/>
        </w:rPr>
        <w:t xml:space="preserve"> B.P., Public way, from near and opposite 806 Beacon Street to Overland Street at Yawkey Way.</w:t>
        <w:tab/>
        <w:tab/>
        <w:t>21</w:t>
      </w:r>
      <w:r>
        <w:rPr>
          <w:color w:val="000000"/>
        </w:rPr>
        <w:tab/>
        <w:t>1/</w:t>
      </w:r>
      <w:r>
        <w:rPr>
          <w:color w:val="000000"/>
          <w:lang w:val="en-US" w:eastAsia="en-US"/>
        </w:rPr>
        <w:t>2</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Major Michael J. O'Connor Way</w:t>
      </w:r>
      <w:r>
        <w:rPr>
          <w:color w:val="000000"/>
          <w:lang w:val="en-US" w:eastAsia="en-US"/>
        </w:rPr>
        <w:t>, S.B., Public way, from 636 Dorchester Avenue to opposite 10 Kemp Street.</w:t>
      </w:r>
    </w:p>
    <w:p>
      <w:pPr>
        <w:pStyle w:val="Tab2"/>
        <w:rPr>
          <w:color w:val="000000"/>
        </w:rPr>
      </w:pPr>
      <w:r>
        <w:rPr>
          <w:color w:val="000000"/>
        </w:rPr>
        <w:t>Odd</w:t>
        <w:tab/>
        <w:t>7</w:t>
        <w:tab/>
        <w:t>8</w:t>
        <w:tab/>
        <w:t>2</w:t>
        <w:tab/>
        <w:t>5</w:t>
        <w:tab/>
        <w:t>02127</w:t>
      </w:r>
    </w:p>
    <w:p>
      <w:pPr>
        <w:pStyle w:val="Tab2"/>
        <w:spacing w:before="0" w:after="120"/>
        <w:rPr>
          <w:color w:val="000000"/>
        </w:rPr>
      </w:pPr>
      <w:r>
        <w:rPr>
          <w:color w:val="000000"/>
        </w:rPr>
        <w:t>Even</w:t>
        <w:tab/>
        <w:t>7</w:t>
        <w:tab/>
        <w:t>7</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Malbert Road,</w:t>
      </w:r>
      <w:r>
        <w:rPr>
          <w:color w:val="000000"/>
          <w:lang w:val="en-US" w:eastAsia="en-US"/>
        </w:rPr>
        <w:t xml:space="preserve"> Bri., from 461 Washington Street to approximately 114 feet southwest of 11 Egan 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461 Washington Street to opposite 11 Egan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11 Egan Way to approximately 114 feet southwesterly.</w:t>
      </w:r>
      <w:r>
        <w:rPr>
          <w:color w:val="000000"/>
        </w:rPr>
        <w:tab/>
        <w:tab/>
      </w:r>
      <w:r>
        <w:rPr>
          <w:color w:val="000000"/>
          <w:lang w:val="en-US" w:eastAsia="en-US"/>
        </w:rPr>
        <w:t>22</w:t>
      </w:r>
      <w:r>
        <w:rPr>
          <w:color w:val="000000"/>
        </w:rPr>
        <w:tab/>
      </w:r>
      <w:r>
        <w:rPr>
          <w:color w:val="000000"/>
          <w:lang w:val="en-US" w:eastAsia="en-US"/>
        </w:rPr>
        <w:t>10</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Malcolm Road,</w:t>
      </w:r>
      <w:r>
        <w:rPr>
          <w:color w:val="000000"/>
          <w:lang w:val="en-US" w:eastAsia="en-US"/>
        </w:rPr>
        <w:t xml:space="preserve"> W.R., Public way, from 76 Whitcomb Avenue to 143 Whitcomb Avenue.</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Malcolm X Boulevard,</w:t>
      </w:r>
      <w:r>
        <w:rPr>
          <w:color w:val="000000"/>
          <w:lang w:val="en-US" w:eastAsia="en-US"/>
        </w:rPr>
        <w:t xml:space="preserve"> Rox., Public way, from 1350 Tremont Street to 2387 Washington Street</w:t>
        <w:tab/>
        <w:tab/>
        <w:t>12</w:t>
      </w:r>
      <w:r>
        <w:rPr>
          <w:color w:val="000000"/>
        </w:rPr>
        <w:tab/>
        <w:t>5</w:t>
        <w:tab/>
        <w:t>7</w:t>
        <w:tab/>
        <w:t>10</w:t>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Malden Street,</w:t>
      </w:r>
      <w:r>
        <w:rPr>
          <w:color w:val="000000"/>
          <w:lang w:val="en-US" w:eastAsia="en-US"/>
        </w:rPr>
        <w:t xml:space="preserve"> B.P., Public way, from 519 Albany Street to 618 Harrison Avenue at Wareham Street.</w:t>
        <w:tab/>
        <w:tab/>
        <w:t>8</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Malia Terrace,</w:t>
      </w:r>
      <w:r>
        <w:rPr>
          <w:color w:val="000000"/>
          <w:lang w:val="en-US" w:eastAsia="en-US"/>
        </w:rPr>
        <w:t xml:space="preserve"> Bri., Public way, from 330 Reservoir Road to the Boston and Newton Boundary Line.</w:t>
        <w:tab/>
        <w:tab/>
        <w:t>21</w:t>
      </w:r>
      <w:r>
        <w:rPr>
          <w:color w:val="000000"/>
        </w:rPr>
        <w:tab/>
      </w:r>
      <w:r>
        <w:rPr>
          <w:color w:val="000000"/>
          <w:lang w:val="en-US" w:eastAsia="en-US"/>
        </w:rPr>
        <w:t>16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02167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Mallard Avenue,</w:t>
      </w:r>
      <w:r>
        <w:rPr>
          <w:color w:val="000000"/>
          <w:lang w:val="en-US" w:eastAsia="en-US"/>
        </w:rPr>
        <w:t xml:space="preserve"> Dor., Public way, from near 145 Millet Street near Talbot Avenue to 18 New England Avenue.</w:t>
        <w:tab/>
        <w:tab/>
        <w:t>17</w:t>
      </w:r>
      <w:r>
        <w:rPr>
          <w:color w:val="000000"/>
        </w:rPr>
        <w:tab/>
      </w:r>
      <w:r>
        <w:rPr>
          <w:color w:val="000000"/>
          <w:lang w:val="en-US" w:eastAsia="en-US"/>
        </w:rPr>
        <w:t>5</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Mallet Street,</w:t>
      </w:r>
      <w:r>
        <w:rPr>
          <w:color w:val="000000"/>
          <w:lang w:val="en-US" w:eastAsia="en-US"/>
        </w:rPr>
        <w:t xml:space="preserve"> Dor., Public way, from 555 Adams Street to 50 Florida Street.</w:t>
        <w:tab/>
        <w:tab/>
        <w:t>16</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Mallon Road,</w:t>
      </w:r>
      <w:r>
        <w:rPr>
          <w:color w:val="000000"/>
          <w:lang w:val="en-US" w:eastAsia="en-US"/>
        </w:rPr>
        <w:t xml:space="preserve"> Dor., Public way, from 32 Bowdoin Avenue to 91 Rosseter Street.</w:t>
        <w:tab/>
        <w:tab/>
        <w:t>14</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Malta Street,</w:t>
      </w:r>
      <w:r>
        <w:rPr>
          <w:color w:val="000000"/>
          <w:lang w:val="en-US" w:eastAsia="en-US"/>
        </w:rPr>
        <w:t xml:space="preserve"> Dor., Public way, from between 73 and 89 Edgewater Drive to 614 River Street.</w:t>
        <w:tab/>
        <w:tab/>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Malvern Street,</w:t>
      </w:r>
      <w:r>
        <w:rPr>
          <w:color w:val="000000"/>
          <w:lang w:val="en-US" w:eastAsia="en-US"/>
        </w:rPr>
        <w:t xml:space="preserve"> Bri., Public way, from opposite 74 Ashford Street to 1 Brighton Avenue at Commonwealth Avenue.</w:t>
      </w:r>
    </w:p>
    <w:p>
      <w:pPr>
        <w:pStyle w:val="Tab2"/>
        <w:rPr/>
      </w:pPr>
      <w:r>
        <w:rPr>
          <w:color w:val="000000"/>
        </w:rPr>
        <w:t>1 - 53, 2 - 24</w:t>
        <w:tab/>
        <w:t>21</w:t>
        <w:tab/>
        <w:t>3</w:t>
        <w:tab/>
        <w:t>9</w:t>
        <w:tab/>
        <w:t>4</w:t>
        <w:tab/>
        <w:t>02134</w:t>
      </w:r>
    </w:p>
    <w:p>
      <w:pPr>
        <w:pStyle w:val="Tab2"/>
        <w:spacing w:before="0" w:after="120"/>
        <w:rPr/>
      </w:pPr>
      <w:r>
        <w:rPr>
          <w:color w:val="000000"/>
        </w:rPr>
        <w:t>30 - 54</w:t>
        <w:tab/>
        <w:t>21</w:t>
        <w:tab/>
        <w:t>4</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Malverna Road,</w:t>
      </w:r>
      <w:r>
        <w:rPr>
          <w:color w:val="000000"/>
          <w:lang w:val="en-US" w:eastAsia="en-US"/>
        </w:rPr>
        <w:t xml:space="preserve"> W.R., Public way, from 18 Ethel Street to 149 Metropolitan Avenue.</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Mamelon Circle,</w:t>
      </w:r>
      <w:r>
        <w:rPr>
          <w:color w:val="000000"/>
          <w:lang w:val="en-US" w:eastAsia="en-US"/>
        </w:rPr>
        <w:t xml:space="preserve"> Dor., Public way, from 383 River Street to 397 River Street.</w:t>
        <w:tab/>
        <w:tab/>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Manchester Street,</w:t>
      </w:r>
      <w:r>
        <w:rPr>
          <w:color w:val="000000"/>
          <w:lang w:val="en-US" w:eastAsia="en-US"/>
        </w:rPr>
        <w:t xml:space="preserve"> Dor., Public way, from opposite 44 Standard Street to 71 Temple Street.</w:t>
      </w:r>
    </w:p>
    <w:p>
      <w:pPr>
        <w:pStyle w:val="Tab2"/>
        <w:rPr/>
      </w:pPr>
      <w:r>
        <w:rPr>
          <w:color w:val="000000"/>
        </w:rPr>
        <w:t>1 - 233, 2 - 198</w:t>
        <w:tab/>
        <w:t>17</w:t>
        <w:tab/>
        <w:t>14</w:t>
        <w:tab/>
        <w:t>3</w:t>
        <w:tab/>
        <w:t>7</w:t>
        <w:tab/>
        <w:t>02126</w:t>
      </w:r>
    </w:p>
    <w:p>
      <w:pPr>
        <w:pStyle w:val="Tab2"/>
        <w:spacing w:before="0" w:after="120"/>
        <w:rPr/>
      </w:pPr>
      <w:r>
        <w:rPr>
          <w:color w:val="000000"/>
        </w:rPr>
        <w:t>236 - 256, 237 - 257</w:t>
        <w:tab/>
        <w:t>18</w:t>
        <w:tab/>
        <w:t>1</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Manila Avenue,</w:t>
      </w:r>
      <w:r>
        <w:rPr>
          <w:color w:val="000000"/>
          <w:lang w:val="en-US" w:eastAsia="en-US"/>
        </w:rPr>
        <w:t xml:space="preserve"> H.P., from near 11 Bunker Street to opposite 70 Chesterfield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opposite 70 Chesterfield Street to 24 Norton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color w:val="000000"/>
          <w:lang w:val="en-US" w:eastAsia="en-US"/>
        </w:rPr>
        <w:t>Private way, from opposite 24 Norton Street to near 11 Bunker Street.</w:t>
      </w:r>
    </w:p>
    <w:p>
      <w:pPr>
        <w:pStyle w:val="Tab2"/>
        <w:rPr>
          <w:color w:val="000000"/>
        </w:rPr>
      </w:pPr>
      <w:r>
        <w:rPr>
          <w:color w:val="000000"/>
        </w:rPr>
        <w:t>Odd</w:t>
        <w:tab/>
        <w:t>18</w:t>
        <w:tab/>
        <w:t>20</w:t>
        <w:tab/>
        <w:t>5</w:t>
        <w:tab/>
        <w:t>8</w:t>
        <w:tab/>
        <w:t>02136</w:t>
      </w:r>
    </w:p>
    <w:p>
      <w:pPr>
        <w:pStyle w:val="Tab2"/>
        <w:spacing w:before="0" w:after="120"/>
        <w:rPr>
          <w:color w:val="000000"/>
        </w:rPr>
      </w:pPr>
      <w:r>
        <w:rPr>
          <w:color w:val="000000"/>
        </w:rPr>
        <w:t>Even</w:t>
        <w:tab/>
        <w:t>18</w:t>
        <w:tab/>
        <w:t>19</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Manion Road,</w:t>
      </w:r>
      <w:r>
        <w:rPr>
          <w:color w:val="000000"/>
          <w:lang w:val="en-US" w:eastAsia="en-US"/>
        </w:rPr>
        <w:t xml:space="preserve"> H.P., Public way, from 65 Safford Street to 140 Westminster Street.</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Manley Street,</w:t>
      </w:r>
      <w:r>
        <w:rPr>
          <w:color w:val="000000"/>
          <w:lang w:val="en-US" w:eastAsia="en-US"/>
        </w:rPr>
        <w:t xml:space="preserve"> Dor., Public way, from opposite 10 Newkirk Street to 34 Victory Road.</w:t>
        <w:tab/>
        <w:tab/>
        <w:t>16</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Mann Street,</w:t>
      </w:r>
      <w:r>
        <w:rPr>
          <w:color w:val="000000"/>
          <w:lang w:val="en-US" w:eastAsia="en-US"/>
        </w:rPr>
        <w:t xml:space="preserve"> W.R., Private way, from 71 Running Brook Road to 5080 Washington Street.</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Manning Street,</w:t>
      </w:r>
      <w:r>
        <w:rPr>
          <w:color w:val="000000"/>
          <w:lang w:val="en-US" w:eastAsia="en-US"/>
        </w:rPr>
        <w:t xml:space="preserve"> W.R., Public way, from 16 Gilman Street to 27 Mt. Calvary Road.</w:t>
        <w:tab/>
        <w:tab/>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Manor Street,</w:t>
      </w:r>
      <w:r>
        <w:rPr>
          <w:color w:val="000000"/>
          <w:lang w:val="en-US" w:eastAsia="en-US"/>
        </w:rPr>
        <w:t xml:space="preserve"> Dor., Public way, from 24 Rosselerin Road to 42 Westglow Street.</w:t>
        <w:tab/>
        <w:tab/>
        <w:t>16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Mansen Court,</w:t>
      </w:r>
      <w:r>
        <w:rPr>
          <w:color w:val="000000"/>
          <w:lang w:val="en-US" w:eastAsia="en-US"/>
        </w:rPr>
        <w:t xml:space="preserve"> H.P., Public way, from 10 Kovey Road to approximately 185 feet northwesterly.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Mansfield Street,</w:t>
      </w:r>
      <w:r>
        <w:rPr>
          <w:color w:val="000000"/>
          <w:lang w:val="en-US" w:eastAsia="en-US"/>
        </w:rPr>
        <w:t xml:space="preserve"> Bri., Public way, from 76 Easton Street to near 350 Lincoln Street.</w:t>
      </w:r>
    </w:p>
    <w:p>
      <w:pPr>
        <w:pStyle w:val="Tab2"/>
        <w:rPr/>
      </w:pPr>
      <w:r>
        <w:rPr>
          <w:color w:val="000000"/>
        </w:rPr>
        <w:t>1 - 41, 2 - 48</w:t>
        <w:tab/>
        <w:t>22</w:t>
        <w:tab/>
        <w:t>2</w:t>
        <w:tab/>
        <w:t>9</w:t>
        <w:tab/>
        <w:t>4</w:t>
        <w:tab/>
        <w:t>02134</w:t>
      </w:r>
    </w:p>
    <w:p>
      <w:pPr>
        <w:pStyle w:val="Tab2"/>
        <w:spacing w:before="0" w:after="120"/>
        <w:rPr/>
      </w:pPr>
      <w:r>
        <w:rPr>
          <w:color w:val="000000"/>
        </w:rPr>
        <w:t>45 - 57, 52 - 58</w:t>
        <w:tab/>
        <w:t>22</w:t>
        <w:tab/>
        <w:t>1</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Mansur Street,</w:t>
      </w:r>
      <w:r>
        <w:rPr>
          <w:color w:val="000000"/>
          <w:lang w:val="en-US" w:eastAsia="en-US"/>
        </w:rPr>
        <w:t xml:space="preserve"> H.P., W.R., Private way, from near 115 Grew Avenue to 340 Metropolitan Avenue.</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Manthorne Road,</w:t>
      </w:r>
      <w:r>
        <w:rPr>
          <w:color w:val="000000"/>
          <w:lang w:val="en-US" w:eastAsia="en-US"/>
        </w:rPr>
        <w:t xml:space="preserve"> W.R., Public way, from 1739 Centre Street to 530 Veterans of Foreign Wars Parkway.</w:t>
      </w:r>
    </w:p>
    <w:p>
      <w:pPr>
        <w:pStyle w:val="Tab2"/>
        <w:rPr/>
      </w:pPr>
      <w:r>
        <w:rPr>
          <w:color w:val="000000"/>
        </w:rPr>
        <w:t>1 - 83</w:t>
        <w:tab/>
        <w:t>20</w:t>
        <w:tab/>
        <w:t>7</w:t>
        <w:tab/>
        <w:t>6</w:t>
        <w:tab/>
        <w:t>6</w:t>
        <w:tab/>
        <w:t>02132</w:t>
      </w:r>
    </w:p>
    <w:p>
      <w:pPr>
        <w:pStyle w:val="Tab2"/>
        <w:rPr/>
      </w:pPr>
      <w:r>
        <w:rPr>
          <w:color w:val="000000"/>
        </w:rPr>
        <w:t>2 - 112</w:t>
        <w:tab/>
        <w:t>20</w:t>
        <w:tab/>
        <w:t>18</w:t>
        <w:tab/>
        <w:t>6</w:t>
        <w:tab/>
        <w:t>6</w:t>
        <w:tab/>
        <w:t>02132</w:t>
      </w:r>
    </w:p>
    <w:p>
      <w:pPr>
        <w:pStyle w:val="Tab2"/>
        <w:rPr/>
      </w:pPr>
      <w:r>
        <w:rPr>
          <w:color w:val="000000"/>
        </w:rPr>
        <w:t>85 - 171</w:t>
        <w:tab/>
        <w:t>20</w:t>
        <w:tab/>
        <w:t>19</w:t>
        <w:tab/>
        <w:t>6</w:t>
        <w:tab/>
        <w:t>6</w:t>
        <w:tab/>
        <w:t>02132</w:t>
      </w:r>
    </w:p>
    <w:p>
      <w:pPr>
        <w:pStyle w:val="Tab2"/>
        <w:spacing w:before="0" w:after="120"/>
        <w:rPr/>
      </w:pPr>
      <w:r>
        <w:rPr>
          <w:color w:val="000000"/>
        </w:rPr>
        <w:t>116 - 260, 179 - 259</w:t>
        <w:tab/>
        <w:t>20</w:t>
        <w:tab/>
        <w:t>20</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Manton Terrace,</w:t>
      </w:r>
      <w:r>
        <w:rPr>
          <w:color w:val="000000"/>
          <w:lang w:val="en-US" w:eastAsia="en-US"/>
        </w:rPr>
        <w:t xml:space="preserve"> Bri., Public way, from 30 Brainerd Road to the Boston and Brookline Boundary Line.</w:t>
        <w:tab/>
        <w:tab/>
        <w:t>21</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Mapes Street,</w:t>
      </w:r>
      <w:r>
        <w:rPr>
          <w:color w:val="000000"/>
          <w:lang w:val="en-US" w:eastAsia="en-US"/>
        </w:rPr>
        <w:t xml:space="preserve"> Dor., Public way, from opposite 51 Park Street to approximately 410 feet southeasterly.</w:t>
      </w:r>
      <w:r>
        <w:rPr>
          <w:color w:val="000000"/>
        </w:rPr>
        <w:tab/>
        <w:tab/>
      </w:r>
      <w:r>
        <w:rPr>
          <w:color w:val="000000"/>
          <w:lang w:val="en-US" w:eastAsia="en-US"/>
        </w:rPr>
        <w:t>16</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Maple Court,</w:t>
      </w:r>
      <w:r>
        <w:rPr>
          <w:color w:val="000000"/>
          <w:lang w:val="en-US" w:eastAsia="en-US"/>
        </w:rPr>
        <w:t xml:space="preserve"> Rox., Private way, from opposite 77 Maple Street to southeasterly.</w:t>
        <w:tab/>
        <w:tab/>
        <w:t>12</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Maple Lane,</w:t>
      </w:r>
      <w:r>
        <w:rPr>
          <w:color w:val="000000"/>
          <w:lang w:val="en-US" w:eastAsia="en-US"/>
        </w:rPr>
        <w:t xml:space="preserve"> W.R., Private way, from 23 Maple Street to northeasterly.</w:t>
        <w:tab/>
        <w:tab/>
        <w:t>20</w:t>
      </w:r>
      <w:r>
        <w:rPr>
          <w:color w:val="000000"/>
        </w:rPr>
        <w:tab/>
      </w:r>
      <w:r>
        <w:rPr>
          <w:color w:val="000000"/>
          <w:lang w:val="en-US" w:eastAsia="en-US"/>
        </w:rPr>
        <w:t>18</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Maple Place,</w:t>
      </w:r>
      <w:r>
        <w:rPr>
          <w:color w:val="000000"/>
          <w:lang w:val="en-US" w:eastAsia="en-US"/>
        </w:rPr>
        <w:t xml:space="preserve"> B.P., from 29 Oak Street to near 16 Pine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near 16 Pine Street to 9 Johnny Court.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9 Johnny Court to 29 Oak Street.</w:t>
      </w:r>
      <w:r>
        <w:rPr>
          <w:color w:val="000000"/>
        </w:rPr>
        <w:tab/>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Maple Place,</w:t>
      </w:r>
      <w:r>
        <w:rPr>
          <w:color w:val="000000"/>
          <w:lang w:val="en-US" w:eastAsia="en-US"/>
        </w:rPr>
        <w:t xml:space="preserve"> W.R., Private way, from 21 Seaverns Avenue to southwesterly.</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Maple Road,</w:t>
      </w:r>
      <w:r>
        <w:rPr>
          <w:color w:val="000000"/>
          <w:lang w:val="en-US" w:eastAsia="en-US"/>
        </w:rPr>
        <w:t xml:space="preserve"> W.R., Private way, from 2484 Centre Street to 9 Dana Road.</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Maple Street,</w:t>
      </w:r>
      <w:r>
        <w:rPr>
          <w:color w:val="000000"/>
          <w:lang w:val="en-US" w:eastAsia="en-US"/>
        </w:rPr>
        <w:t xml:space="preserve"> H.P., Public way, from 1220 River Street to Walnut Street below Fairmount Avenue.</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Maple Street,</w:t>
      </w:r>
      <w:r>
        <w:rPr>
          <w:color w:val="000000"/>
          <w:lang w:val="en-US" w:eastAsia="en-US"/>
        </w:rPr>
        <w:t xml:space="preserve"> Rox., Public way, from opposite 59 Georgia Street to 236 Seaver Street.</w:t>
      </w:r>
    </w:p>
    <w:p>
      <w:pPr>
        <w:pStyle w:val="Tab2"/>
        <w:rPr/>
      </w:pPr>
      <w:r>
        <w:rPr>
          <w:color w:val="000000"/>
        </w:rPr>
        <w:t>1 - 21</w:t>
        <w:tab/>
        <w:t>12</w:t>
        <w:tab/>
        <w:t>2</w:t>
        <w:tab/>
        <w:t>7</w:t>
        <w:tab/>
        <w:t>10</w:t>
        <w:tab/>
        <w:t>02121</w:t>
      </w:r>
    </w:p>
    <w:p>
      <w:pPr>
        <w:pStyle w:val="Tab2"/>
        <w:spacing w:before="0" w:after="120"/>
        <w:rPr/>
      </w:pPr>
      <w:r>
        <w:rPr>
          <w:color w:val="000000"/>
        </w:rPr>
        <w:t>2 - 120, 23 - 121</w:t>
        <w:tab/>
        <w:t>12</w:t>
        <w:tab/>
        <w:t>7</w:t>
        <w:tab/>
        <w:t>7</w:t>
        <w:tab/>
        <w:t>10</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Maple Street,</w:t>
      </w:r>
      <w:r>
        <w:rPr>
          <w:color w:val="000000"/>
          <w:lang w:val="en-US" w:eastAsia="en-US"/>
        </w:rPr>
        <w:t xml:space="preserve"> W.R., Public way, from 1829 Centre Street to 307 Corey Street.</w:t>
      </w:r>
    </w:p>
    <w:p>
      <w:pPr>
        <w:pStyle w:val="Tab2"/>
        <w:rPr/>
      </w:pPr>
      <w:r>
        <w:rPr>
          <w:color w:val="000000"/>
        </w:rPr>
        <w:t>1 - 159, 2 - 142</w:t>
        <w:tab/>
        <w:t>20</w:t>
        <w:tab/>
        <w:t>18</w:t>
        <w:tab/>
        <w:t>6</w:t>
        <w:tab/>
        <w:t>6</w:t>
        <w:tab/>
        <w:t>02132</w:t>
      </w:r>
    </w:p>
    <w:p>
      <w:pPr>
        <w:pStyle w:val="Tab2"/>
        <w:spacing w:before="0" w:after="120"/>
        <w:rPr/>
      </w:pPr>
      <w:r>
        <w:rPr>
          <w:color w:val="000000"/>
        </w:rPr>
        <w:t>150 - 260, 163 - 259</w:t>
        <w:tab/>
        <w:t>20</w:t>
        <w:tab/>
        <w:t>20</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Maple Street Footway,</w:t>
      </w:r>
      <w:r>
        <w:rPr>
          <w:color w:val="000000"/>
          <w:lang w:val="en-US" w:eastAsia="en-US"/>
        </w:rPr>
        <w:t xml:space="preserve"> W.R., Public way, from 245 Maple Street to 630 Veterans of Foreign Wars Parkway.</w:t>
        <w:tab/>
        <w:tab/>
        <w:t>20</w:t>
      </w:r>
      <w:r>
        <w:rPr>
          <w:color w:val="000000"/>
        </w:rPr>
        <w:tab/>
      </w:r>
      <w:r>
        <w:rPr>
          <w:color w:val="000000"/>
          <w:lang w:val="en-US" w:eastAsia="en-US"/>
        </w:rPr>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Maple Terrace,</w:t>
      </w:r>
      <w:r>
        <w:rPr>
          <w:color w:val="000000"/>
          <w:lang w:val="en-US" w:eastAsia="en-US"/>
        </w:rPr>
        <w:t xml:space="preserve"> W.R., Private way, from 119 Maple Street to approximately 326 feet northeasterly.</w:t>
        <w:tab/>
        <w:tab/>
        <w:t>20</w:t>
      </w:r>
      <w:r>
        <w:rPr>
          <w:color w:val="000000"/>
        </w:rPr>
        <w:tab/>
      </w:r>
      <w:r>
        <w:rPr>
          <w:color w:val="000000"/>
          <w:lang w:val="en-US" w:eastAsia="en-US"/>
        </w:rPr>
        <w:t>18</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Maple Leaf Drive,</w:t>
      </w:r>
      <w:r>
        <w:rPr>
          <w:color w:val="000000"/>
          <w:lang w:val="en-US" w:eastAsia="en-US"/>
        </w:rPr>
        <w:t xml:space="preserve"> H.P., Private way, from 88 Turtle Pond Parkway to approximately 700 feet southwesterly.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Mapleton Street,</w:t>
      </w:r>
      <w:r>
        <w:rPr>
          <w:color w:val="000000"/>
          <w:lang w:val="en-US" w:eastAsia="en-US"/>
        </w:rPr>
        <w:t xml:space="preserve"> Bri., Public way, from between 294 and 310 Market Street to 44 Murdock Street.</w:t>
        <w:tab/>
        <w:tab/>
        <w:t>22</w:t>
      </w:r>
      <w:r>
        <w:rPr>
          <w:color w:val="000000"/>
        </w:rPr>
        <w:tab/>
      </w:r>
      <w:r>
        <w:rPr>
          <w:color w:val="000000"/>
          <w:lang w:val="en-US" w:eastAsia="en-US"/>
        </w:rPr>
        <w:t>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Maplewood Street,</w:t>
      </w:r>
      <w:r>
        <w:rPr>
          <w:color w:val="000000"/>
          <w:lang w:val="en-US" w:eastAsia="en-US"/>
        </w:rPr>
        <w:t xml:space="preserve"> W.R., Public way, from 225 St. Theresa Avenue to 4873 Washington Street.</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Marbury Terrace,</w:t>
      </w:r>
      <w:r>
        <w:rPr>
          <w:color w:val="000000"/>
          <w:lang w:val="en-US" w:eastAsia="en-US"/>
        </w:rPr>
        <w:t xml:space="preserve"> Rox., Public way, from 175 Amory Street to approximately 341 feet northwesterly at the M.B.T.A. Railroad.</w:t>
        <w:tab/>
        <w:tab/>
        <w:t>11</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Marcella Street,</w:t>
      </w:r>
      <w:r>
        <w:rPr>
          <w:color w:val="000000"/>
          <w:lang w:val="en-US" w:eastAsia="en-US"/>
        </w:rPr>
        <w:t xml:space="preserve"> Rox., Public way, from opposite 153 Centre Street to 2849 Washington Street.</w:t>
      </w:r>
    </w:p>
    <w:p>
      <w:pPr>
        <w:pStyle w:val="Tab2"/>
        <w:rPr/>
      </w:pPr>
      <w:r>
        <w:rPr>
          <w:color w:val="000000"/>
        </w:rPr>
        <w:t>1 - 71, 2 - 44</w:t>
        <w:tab/>
        <w:t>11</w:t>
        <w:tab/>
        <w:t>2</w:t>
        <w:tab/>
        <w:t>7</w:t>
        <w:tab/>
        <w:t>10</w:t>
        <w:tab/>
        <w:t>02119</w:t>
      </w:r>
    </w:p>
    <w:p>
      <w:pPr>
        <w:pStyle w:val="Tab2"/>
        <w:spacing w:before="0" w:after="120"/>
        <w:rPr/>
      </w:pPr>
      <w:r>
        <w:rPr>
          <w:color w:val="000000"/>
        </w:rPr>
        <w:t>75 - 147, 80 - 144</w:t>
        <w:tab/>
        <w:t>11</w:t>
        <w:tab/>
        <w:t>1</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March Avenue,</w:t>
      </w:r>
      <w:r>
        <w:rPr>
          <w:color w:val="000000"/>
          <w:lang w:val="en-US" w:eastAsia="en-US"/>
        </w:rPr>
        <w:t xml:space="preserve"> W.R., Public way, from 30 Bellevue Street to 143 Park Street.</w:t>
        <w:tab/>
        <w:tab/>
        <w:t>20</w:t>
      </w:r>
      <w:r>
        <w:rPr>
          <w:color w:val="000000"/>
        </w:rPr>
        <w:tab/>
      </w:r>
      <w:r>
        <w:rPr>
          <w:color w:val="000000"/>
          <w:lang w:val="en-US" w:eastAsia="en-US"/>
        </w:rPr>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March Terrace,</w:t>
      </w:r>
      <w:r>
        <w:rPr>
          <w:color w:val="000000"/>
          <w:lang w:val="en-US" w:eastAsia="en-US"/>
        </w:rPr>
        <w:t xml:space="preserve"> W.R., Private way, from 30 March Avenue to southeasterly.</w:t>
        <w:tab/>
        <w:tab/>
        <w:t>20</w:t>
      </w:r>
      <w:r>
        <w:rPr>
          <w:color w:val="000000"/>
        </w:rPr>
        <w:tab/>
      </w:r>
      <w:r>
        <w:rPr>
          <w:color w:val="000000"/>
          <w:lang w:val="en-US" w:eastAsia="en-US"/>
        </w:rPr>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March Way</w:t>
      </w:r>
      <w:r>
        <w:rPr>
          <w:color w:val="000000"/>
          <w:lang w:val="en-US" w:eastAsia="en-US"/>
        </w:rPr>
        <w:t>, W.R., Private way, from 20 March Avenue to southeasterly.</w:t>
        <w:tab/>
        <w:tab/>
        <w:t>20</w:t>
      </w:r>
      <w:r>
        <w:rPr>
          <w:color w:val="000000"/>
        </w:rPr>
        <w:tab/>
      </w:r>
      <w:r>
        <w:rPr>
          <w:color w:val="000000"/>
          <w:lang w:val="en-US" w:eastAsia="en-US"/>
        </w:rPr>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Marcy Road,</w:t>
      </w:r>
      <w:r>
        <w:rPr>
          <w:color w:val="000000"/>
          <w:lang w:val="en-US" w:eastAsia="en-US"/>
        </w:rPr>
        <w:t xml:space="preserve"> Dor., Public way, from 565 River Street to approximately 335 feet northerly.</w:t>
        <w:tab/>
        <w:tab/>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Marden Avenue,</w:t>
      </w:r>
      <w:r>
        <w:rPr>
          <w:color w:val="000000"/>
          <w:lang w:val="en-US" w:eastAsia="en-US"/>
        </w:rPr>
        <w:t xml:space="preserve"> Dor., Public way, from opposite 50 Willowwood Street to approximately 271 feet southwesterly.</w:t>
        <w:tab/>
        <w:tab/>
        <w:t>14</w:t>
      </w:r>
      <w:r>
        <w:rPr>
          <w:color w:val="000000"/>
        </w:rPr>
        <w:tab/>
      </w:r>
      <w:r>
        <w:rPr>
          <w:color w:val="000000"/>
          <w:lang w:val="en-US" w:eastAsia="en-US"/>
        </w:rPr>
        <w:t>13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Margaret Street,</w:t>
      </w:r>
      <w:r>
        <w:rPr>
          <w:color w:val="000000"/>
          <w:lang w:val="en-US" w:eastAsia="en-US"/>
        </w:rPr>
        <w:t xml:space="preserve"> B.P., Public way, from opposite 88 Prince Street to 8 Sheafe Street.</w:t>
        <w:tab/>
        <w:tab/>
        <w:t>3</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Margaretta Drive,</w:t>
      </w:r>
      <w:r>
        <w:rPr>
          <w:color w:val="000000"/>
          <w:lang w:val="en-US" w:eastAsia="en-US"/>
        </w:rPr>
        <w:t xml:space="preserve"> H.P., Private way, from Georgetowne Drive to southeasterly.</w:t>
        <w:tab/>
        <w:tab/>
        <w:t>18</w:t>
      </w:r>
      <w:r>
        <w:rPr>
          <w:color w:val="000000"/>
        </w:rPr>
        <w:tab/>
      </w:r>
      <w:r>
        <w:rPr>
          <w:color w:val="000000"/>
          <w:lang w:val="en-US" w:eastAsia="en-US"/>
        </w:rPr>
        <w:t>23</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Margin Street,</w:t>
      </w:r>
      <w:r>
        <w:rPr>
          <w:color w:val="000000"/>
          <w:lang w:val="en-US" w:eastAsia="en-US"/>
        </w:rPr>
        <w:t xml:space="preserve"> H.P., Private way, from opposite 24 Fulton Street to opposite 1391 Hyde Park Avenue.</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Marginal Road,</w:t>
      </w:r>
      <w:r>
        <w:rPr>
          <w:color w:val="000000"/>
          <w:lang w:val="en-US" w:eastAsia="en-US"/>
        </w:rPr>
        <w:t xml:space="preserve"> B.P., Public way, from 152 Arlington Street to 249 Harrison Avenue.</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Marginal Street,</w:t>
      </w:r>
      <w:r>
        <w:rPr>
          <w:color w:val="000000"/>
          <w:lang w:val="en-US" w:eastAsia="en-US"/>
        </w:rPr>
        <w:t xml:space="preserve"> E.B., from Lewis Street to approximately 470 feet southeast of 56 Jeffries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Lewis Street to approximately 380 feet southeasterly and after an interval, from near 9 Orleans Street to approximately 137 feet southeast of Ruth Street and after an interval, from a point approximately 250 feet northwest of 56 Jeffries Street to approximately 470 feet southeast of 56 Jeffries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Private way, from a point approximately 137 feet southeast of Ruth Street to a point approximately 250 feet northwest of 56 Jeffries Street.</w:t>
      </w:r>
    </w:p>
    <w:p>
      <w:pPr>
        <w:pStyle w:val="Tab2"/>
        <w:rPr/>
      </w:pPr>
      <w:r>
        <w:rPr>
          <w:color w:val="000000"/>
        </w:rPr>
        <w:t>1 - 119, 2 - 118</w:t>
        <w:tab/>
        <w:t>1</w:t>
        <w:tab/>
        <w:t>3</w:t>
        <w:tab/>
        <w:t>1</w:t>
        <w:tab/>
        <w:t>9</w:t>
        <w:tab/>
        <w:t>02128</w:t>
      </w:r>
    </w:p>
    <w:p>
      <w:pPr>
        <w:pStyle w:val="Tab2"/>
        <w:spacing w:before="0" w:after="120"/>
        <w:rPr/>
      </w:pPr>
      <w:r>
        <w:rPr>
          <w:color w:val="000000"/>
        </w:rPr>
        <w:t>120 - 338, 121 - 337</w:t>
        <w:tab/>
        <w:t>1</w:t>
        <w:tab/>
        <w:t>1</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Margo Road,</w:t>
      </w:r>
      <w:r>
        <w:rPr>
          <w:color w:val="000000"/>
          <w:lang w:val="en-US" w:eastAsia="en-US"/>
        </w:rPr>
        <w:t xml:space="preserve"> Bri., Public way, from opposite 53 Brayton Road to the Boston and Newton Boundary Line.</w:t>
        <w:tab/>
        <w:tab/>
        <w:t>22</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Maria Lane,</w:t>
      </w:r>
      <w:r>
        <w:rPr>
          <w:color w:val="000000"/>
          <w:lang w:val="en-US" w:eastAsia="en-US"/>
        </w:rPr>
        <w:t xml:space="preserve"> W.R., Public way, from 146 Roslindale Avenue to approximately 490 feet southeasterly.</w:t>
        <w:tab/>
        <w:tab/>
        <w:t>20</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Marie Street,</w:t>
      </w:r>
      <w:r>
        <w:rPr>
          <w:color w:val="000000"/>
          <w:lang w:val="en-US" w:eastAsia="en-US"/>
        </w:rPr>
        <w:t xml:space="preserve"> Dor., Public way, from 42 Mt. Ida Road to opposite 54 Percival Street.</w:t>
        <w:tab/>
        <w:tab/>
        <w:t>15</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lang w:val="en-US" w:eastAsia="en-US"/>
        </w:rPr>
        <w:t>Marina Park Drive,</w:t>
      </w:r>
      <w:r>
        <w:rPr>
          <w:lang w:val="en-US" w:eastAsia="en-US"/>
        </w:rPr>
        <w:t xml:space="preserve"> S.B., Private way, </w:t>
      </w:r>
      <w:r>
        <w:rPr/>
        <w:t>from near 60 Northern Avenue to Waterside Avenue</w:t>
      </w:r>
      <w:r>
        <w:rPr>
          <w:color w:val="000000"/>
          <w:lang w:val="en-US" w:eastAsia="en-US"/>
        </w:rPr>
        <w:t>.</w:t>
        <w:tab/>
        <w:tab/>
        <w:t>6</w:t>
      </w:r>
      <w:r>
        <w:rPr>
          <w:color w:val="000000"/>
        </w:rPr>
        <w:tab/>
        <w:t>1</w:t>
        <w:tab/>
        <w:t>2</w:t>
        <w:tab/>
        <w:t>5</w:t>
        <w:tab/>
      </w:r>
      <w:r>
        <w:rPr>
          <w:color w:val="000000"/>
          <w:lang w:val="en-US" w:eastAsia="en-US"/>
        </w:rPr>
        <w:t>02210</w:t>
      </w:r>
    </w:p>
    <w:p>
      <w:pPr>
        <w:pStyle w:val="Tab2"/>
        <w:tabs>
          <w:tab w:val="left" w:pos="3240" w:leader="none"/>
          <w:tab w:val="center" w:pos="3600" w:leader="dot"/>
          <w:tab w:val="center" w:pos="3960" w:leader="none"/>
          <w:tab w:val="center" w:pos="4320" w:leader="none"/>
          <w:tab w:val="center" w:pos="4680" w:leader="none"/>
          <w:tab w:val="right" w:pos="5400" w:leader="none"/>
        </w:tabs>
        <w:ind w:left="86" w:right="2246" w:hanging="86"/>
        <w:rPr/>
      </w:pPr>
      <w:r>
        <w:rPr>
          <w:b/>
        </w:rPr>
        <w:t>Marine Road,</w:t>
      </w:r>
      <w:r>
        <w:rPr/>
        <w:t xml:space="preserve"> S.B., Public way, from opposite 1520 Columbia Road near 208 I Street to 1756 Columbia Road.</w:t>
      </w:r>
    </w:p>
    <w:p>
      <w:pPr>
        <w:pStyle w:val="Tab2"/>
        <w:rPr/>
      </w:pPr>
      <w:r>
        <w:rPr>
          <w:color w:val="000000"/>
        </w:rPr>
        <w:t>1 - 161, 102 - 188</w:t>
        <w:tab/>
        <w:t>7</w:t>
        <w:tab/>
        <w:t>1</w:t>
        <w:tab/>
        <w:t>2</w:t>
        <w:tab/>
        <w:t>5</w:t>
        <w:tab/>
        <w:t>02127</w:t>
      </w:r>
    </w:p>
    <w:p>
      <w:pPr>
        <w:pStyle w:val="Tab2"/>
        <w:spacing w:before="0" w:after="120"/>
        <w:rPr/>
      </w:pPr>
      <w:r>
        <w:rPr>
          <w:color w:val="000000"/>
        </w:rPr>
        <w:t>2 - 96</w:t>
        <w:tab/>
        <w:t>7</w:t>
        <w:tab/>
        <w:t>2</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Marion Court,</w:t>
      </w:r>
      <w:r>
        <w:rPr>
          <w:color w:val="000000"/>
          <w:lang w:val="en-US" w:eastAsia="en-US"/>
        </w:rPr>
        <w:t xml:space="preserve"> E.B., Private way, from 197 Marion Street to southwesterly.</w:t>
        <w:tab/>
        <w:tab/>
        <w:t>1</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Marion Place,</w:t>
      </w:r>
      <w:r>
        <w:rPr>
          <w:color w:val="000000"/>
          <w:lang w:val="en-US" w:eastAsia="en-US"/>
        </w:rPr>
        <w:t xml:space="preserve"> E.B., Public way, from 43 Marion Street to approximately 164 feet southwesterly.</w:t>
        <w:tab/>
        <w:tab/>
        <w:t>1</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6</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Marion Street,</w:t>
      </w:r>
      <w:r>
        <w:rPr>
          <w:color w:val="000000"/>
          <w:lang w:val="en-US" w:eastAsia="en-US"/>
        </w:rPr>
        <w:t xml:space="preserve"> E.B., Public way, from between 220 and 236 Bremen Street to 417 Meridian Street.</w:t>
      </w:r>
    </w:p>
    <w:p>
      <w:pPr>
        <w:pStyle w:val="Tab2"/>
        <w:rPr/>
      </w:pPr>
      <w:r>
        <w:rPr>
          <w:color w:val="000000"/>
        </w:rPr>
        <w:t>1 - 25, 2 - 30</w:t>
        <w:tab/>
        <w:t>1</w:t>
        <w:tab/>
        <w:t>8</w:t>
        <w:tab/>
        <w:t>1</w:t>
        <w:tab/>
        <w:t>6</w:t>
        <w:tab/>
        <w:t>02128</w:t>
      </w:r>
    </w:p>
    <w:p>
      <w:pPr>
        <w:pStyle w:val="Tab2"/>
        <w:rPr/>
      </w:pPr>
      <w:r>
        <w:rPr>
          <w:color w:val="000000"/>
        </w:rPr>
        <w:t>27 - 111, 34 - 114</w:t>
        <w:tab/>
        <w:t>1</w:t>
        <w:tab/>
        <w:t>7</w:t>
        <w:tab/>
        <w:t>1</w:t>
        <w:tab/>
        <w:t>6</w:t>
        <w:tab/>
        <w:t>02128</w:t>
      </w:r>
    </w:p>
    <w:p>
      <w:pPr>
        <w:pStyle w:val="Tab2"/>
        <w:rPr/>
      </w:pPr>
      <w:r>
        <w:rPr>
          <w:color w:val="000000"/>
        </w:rPr>
        <w:t>113 - 189, 116 - 188</w:t>
        <w:tab/>
        <w:t>1</w:t>
        <w:tab/>
        <w:t>6</w:t>
        <w:tab/>
        <w:t>1</w:t>
        <w:tab/>
        <w:t>6</w:t>
        <w:tab/>
        <w:t>02128</w:t>
      </w:r>
    </w:p>
    <w:p>
      <w:pPr>
        <w:pStyle w:val="Tab2"/>
        <w:spacing w:before="0" w:after="120"/>
        <w:rPr/>
      </w:pPr>
      <w:r>
        <w:rPr>
          <w:color w:val="000000"/>
        </w:rPr>
        <w:t>191 - 255, 192 - 258</w:t>
        <w:tab/>
        <w:t>1</w:t>
        <w:tab/>
        <w:t>5</w:t>
        <w:tab/>
        <w:t>1</w:t>
        <w:tab/>
        <w:t>6</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Marion Street,</w:t>
      </w:r>
      <w:r>
        <w:rPr>
          <w:color w:val="000000"/>
          <w:lang w:val="en-US" w:eastAsia="en-US"/>
        </w:rPr>
        <w:t xml:space="preserve"> H.P., Private way, from 8 Ernest Avenue to the Boston and Dedham Boundary Line.</w:t>
        <w:tab/>
        <w:tab/>
        <w:t>18</w:t>
      </w:r>
      <w:r>
        <w:rPr>
          <w:color w:val="000000"/>
        </w:rPr>
        <w:tab/>
      </w:r>
      <w:r>
        <w:rPr>
          <w:color w:val="000000"/>
          <w:lang w:val="en-US" w:eastAsia="en-US"/>
        </w:rPr>
        <w:t>20</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Marion Street,</w:t>
      </w:r>
      <w:r>
        <w:rPr>
          <w:color w:val="000000"/>
          <w:lang w:val="en-US" w:eastAsia="en-US"/>
        </w:rPr>
        <w:t xml:space="preserve"> W.R., Private way, from 200 Florence Street to near 19 Harrison Street.</w:t>
        <w:tab/>
        <w:tab/>
        <w:t>19</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Mariposa Street,</w:t>
      </w:r>
      <w:r>
        <w:rPr>
          <w:color w:val="000000"/>
          <w:lang w:val="en-US" w:eastAsia="en-US"/>
        </w:rPr>
        <w:t xml:space="preserve"> H.P., Public way, from 94 Blake Street to 114 Wood Avenue.</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Mark Street,</w:t>
      </w:r>
      <w:r>
        <w:rPr>
          <w:color w:val="000000"/>
          <w:lang w:val="en-US" w:eastAsia="en-US"/>
        </w:rPr>
        <w:t xml:space="preserve"> Rox., Public way, from 124 Day Street to approximately 204 feet southeasterly.</w:t>
        <w:tab/>
        <w:tab/>
        <w:t>10</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Market Square,</w:t>
      </w:r>
      <w:r>
        <w:rPr>
          <w:color w:val="000000"/>
          <w:lang w:val="en-US" w:eastAsia="en-US"/>
        </w:rPr>
        <w:t xml:space="preserve"> Bri., at the junction of Market Street and Washington Street.</w:t>
        <w:tab/>
        <w:tab/>
        <w:t>22</w:t>
        <w:tab/>
        <w:t>3</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Market Street,</w:t>
      </w:r>
      <w:r>
        <w:rPr>
          <w:color w:val="000000"/>
          <w:lang w:val="en-US" w:eastAsia="en-US"/>
        </w:rPr>
        <w:t xml:space="preserve"> B.P., Public way, from 48 Canal Street to near 155 Friend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Market Street,</w:t>
      </w:r>
      <w:r>
        <w:rPr>
          <w:color w:val="000000"/>
          <w:lang w:val="en-US" w:eastAsia="en-US"/>
        </w:rPr>
        <w:t xml:space="preserve"> Bri., Public way, from 100 Leo M. Birmingham Parkway to 365 Washington Street.</w:t>
      </w:r>
    </w:p>
    <w:p>
      <w:pPr>
        <w:pStyle w:val="Tab2"/>
        <w:rPr/>
      </w:pPr>
      <w:r>
        <w:rPr>
          <w:color w:val="000000"/>
        </w:rPr>
        <w:t>124 - 170</w:t>
        <w:tab/>
        <w:t>22</w:t>
        <w:tab/>
        <w:t>5</w:t>
        <w:tab/>
        <w:t>9</w:t>
        <w:tab/>
        <w:t>4</w:t>
        <w:tab/>
        <w:t>02135</w:t>
      </w:r>
    </w:p>
    <w:p>
      <w:pPr>
        <w:pStyle w:val="Tab2"/>
        <w:rPr/>
      </w:pPr>
      <w:r>
        <w:rPr>
          <w:color w:val="000000"/>
        </w:rPr>
        <w:t>125 - 359</w:t>
        <w:tab/>
        <w:t>22</w:t>
        <w:tab/>
        <w:t>12</w:t>
        <w:tab/>
        <w:t>9</w:t>
        <w:tab/>
        <w:t>4</w:t>
        <w:tab/>
        <w:t>02135</w:t>
      </w:r>
    </w:p>
    <w:p>
      <w:pPr>
        <w:pStyle w:val="Tab2"/>
        <w:rPr/>
      </w:pPr>
      <w:r>
        <w:rPr>
          <w:color w:val="000000"/>
        </w:rPr>
        <w:t>190 - 274</w:t>
        <w:tab/>
        <w:t>22</w:t>
        <w:tab/>
        <w:t>6</w:t>
        <w:tab/>
        <w:t>9</w:t>
        <w:tab/>
        <w:t>4</w:t>
        <w:tab/>
        <w:t>02135</w:t>
      </w:r>
    </w:p>
    <w:p>
      <w:pPr>
        <w:pStyle w:val="Tab2"/>
        <w:spacing w:before="0" w:after="120"/>
        <w:rPr/>
      </w:pPr>
      <w:r>
        <w:rPr>
          <w:color w:val="000000"/>
        </w:rPr>
        <w:t>276 - 422, 363 - 439</w:t>
        <w:tab/>
        <w:t>22</w:t>
        <w:tab/>
        <w:t>3</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Marksdale Street,</w:t>
      </w:r>
      <w:r>
        <w:rPr>
          <w:color w:val="000000"/>
          <w:lang w:val="en-US" w:eastAsia="en-US"/>
        </w:rPr>
        <w:t xml:space="preserve"> Rox., Public way, from 91 Harrishof Street to 171 Townsend Street.</w:t>
        <w:tab/>
        <w:tab/>
        <w:t>12</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Marlborough Street,</w:t>
      </w:r>
      <w:r>
        <w:rPr>
          <w:color w:val="000000"/>
          <w:lang w:val="en-US" w:eastAsia="en-US"/>
        </w:rPr>
        <w:t xml:space="preserve"> B.P., Rox., Public way, from 6 Arlington Street to 10 Charlesgate East.</w:t>
      </w:r>
    </w:p>
    <w:p>
      <w:pPr>
        <w:pStyle w:val="Tab2"/>
        <w:rPr/>
      </w:pPr>
      <w:r>
        <w:rPr>
          <w:color w:val="000000"/>
        </w:rPr>
        <w:t>1 - 99, 2 - 100</w:t>
        <w:tab/>
        <w:t>5</w:t>
        <w:tab/>
        <w:t>6</w:t>
        <w:tab/>
        <w:t>8</w:t>
        <w:tab/>
        <w:t>1</w:t>
        <w:tab/>
        <w:t>02116</w:t>
      </w:r>
    </w:p>
    <w:p>
      <w:pPr>
        <w:pStyle w:val="Tab2"/>
        <w:rPr/>
      </w:pPr>
      <w:r>
        <w:rPr>
          <w:color w:val="000000"/>
        </w:rPr>
        <w:t>101 - 199, 102 - 198</w:t>
        <w:tab/>
        <w:t>5</w:t>
        <w:tab/>
        <w:t>7</w:t>
        <w:tab/>
        <w:t>8</w:t>
        <w:tab/>
        <w:t>1</w:t>
        <w:tab/>
        <w:t>02116</w:t>
      </w:r>
    </w:p>
    <w:p>
      <w:pPr>
        <w:pStyle w:val="Tab2"/>
        <w:rPr/>
      </w:pPr>
      <w:r>
        <w:rPr>
          <w:color w:val="000000"/>
        </w:rPr>
        <w:t>200 - 324, 201 - 325</w:t>
        <w:tab/>
        <w:t>5</w:t>
        <w:tab/>
        <w:t>8</w:t>
        <w:tab/>
        <w:t>8</w:t>
        <w:tab/>
        <w:t>1</w:t>
        <w:tab/>
        <w:t>02116</w:t>
      </w:r>
    </w:p>
    <w:p>
      <w:pPr>
        <w:pStyle w:val="Tab2"/>
        <w:spacing w:before="0" w:after="120"/>
        <w:rPr/>
      </w:pPr>
      <w:r>
        <w:rPr>
          <w:color w:val="000000"/>
        </w:rPr>
        <w:t>334 - 470, 335 - 469</w:t>
        <w:tab/>
        <w:t>5</w:t>
        <w:tab/>
        <w:t>9</w:t>
        <w:tab/>
        <w:t>8</w:t>
        <w:tab/>
        <w:t>1/10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Marlin Road,</w:t>
      </w:r>
      <w:r>
        <w:rPr>
          <w:color w:val="000000"/>
          <w:lang w:val="en-US" w:eastAsia="en-US"/>
        </w:rPr>
        <w:t xml:space="preserve"> W.R., from 360 Corey Street to Seymour 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360 Corey Street to approximately 333 feet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color w:val="000000"/>
          <w:lang w:val="en-US" w:eastAsia="en-US"/>
        </w:rPr>
        <w:t>Private way, from the end of the public way to Seymour Road.</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Marlin Way</w:t>
      </w:r>
      <w:r>
        <w:rPr>
          <w:color w:val="000000"/>
          <w:lang w:val="en-US" w:eastAsia="en-US"/>
        </w:rPr>
        <w:t>, Dor., Private way, from 20 Fenton Street to 21 Orchardfield Street.</w:t>
        <w:tab/>
        <w:tab/>
        <w:t>15</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Marlou Terrace,</w:t>
      </w:r>
      <w:r>
        <w:rPr>
          <w:color w:val="000000"/>
          <w:lang w:val="en-US" w:eastAsia="en-US"/>
        </w:rPr>
        <w:t xml:space="preserve"> W.R., Private way, from 307 Lamartine Street to northwesterly.</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Marlowe Street,</w:t>
      </w:r>
      <w:r>
        <w:rPr>
          <w:color w:val="000000"/>
          <w:lang w:val="en-US" w:eastAsia="en-US"/>
        </w:rPr>
        <w:t xml:space="preserve"> Dor., Public way, from 239 Park Street to 12 Vinson Street.</w:t>
        <w:tab/>
        <w:tab/>
        <w:t>16</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Marmion Street,</w:t>
      </w:r>
      <w:r>
        <w:rPr>
          <w:color w:val="000000"/>
          <w:lang w:val="en-US" w:eastAsia="en-US"/>
        </w:rPr>
        <w:t xml:space="preserve"> W.R., Public way, from 33 Cornwall Street to 8 Germania Street.</w:t>
        <w:tab/>
        <w:tab/>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Marotta Way</w:t>
      </w:r>
      <w:r>
        <w:rPr>
          <w:color w:val="000000"/>
          <w:lang w:val="en-US" w:eastAsia="en-US"/>
        </w:rPr>
        <w:t>, 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Orton-Marotta 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Marr Bridge,</w:t>
      </w:r>
      <w:r>
        <w:rPr>
          <w:color w:val="000000"/>
          <w:lang w:val="en-US" w:eastAsia="en-US"/>
        </w:rPr>
        <w:t xml:space="preserve"> Dor.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John T. Marr Bridge.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Marsh Lane,</w:t>
      </w:r>
      <w:r>
        <w:rPr>
          <w:color w:val="000000"/>
          <w:lang w:val="en-US" w:eastAsia="en-US"/>
        </w:rPr>
        <w:t xml:space="preserve"> B.P., Public way, from Creek Square to 35 Union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Marsh Street,</w:t>
      </w:r>
      <w:r>
        <w:rPr>
          <w:color w:val="000000"/>
          <w:lang w:val="en-US" w:eastAsia="en-US"/>
        </w:rPr>
        <w:t xml:space="preserve"> Dor., Public way, from 639 Gallivan Boulevard to Hallet-Davis Street.</w:t>
        <w:tab/>
        <w:tab/>
        <w:t>16</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Marshall Block,</w:t>
      </w:r>
      <w:r>
        <w:rPr>
          <w:color w:val="000000"/>
          <w:lang w:val="en-US" w:eastAsia="en-US"/>
        </w:rPr>
        <w:t xml:space="preserve"> Chsn., Private way, from 50 Chappie Street to northwesterly.</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Marshall Place,</w:t>
      </w:r>
      <w:r>
        <w:rPr>
          <w:color w:val="000000"/>
          <w:lang w:val="en-US" w:eastAsia="en-US"/>
        </w:rPr>
        <w:t xml:space="preserve"> Chsn., Private way, from 40 Chappie Street to northwesterly.</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Marshall Street,</w:t>
      </w:r>
      <w:r>
        <w:rPr>
          <w:color w:val="000000"/>
          <w:lang w:val="en-US" w:eastAsia="en-US"/>
        </w:rPr>
        <w:t xml:space="preserve"> B.P., Public way, from 149 Hanover Street to 41 Union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Marshall Street,</w:t>
      </w:r>
      <w:r>
        <w:rPr>
          <w:color w:val="000000"/>
          <w:lang w:val="en-US" w:eastAsia="en-US"/>
        </w:rPr>
        <w:t xml:space="preserve"> W.R., Private way, from 97 Spring Street to northwesterly.</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clear" w:pos="3240"/>
          <w:tab w:val="center" w:pos="3600" w:leader="none"/>
          <w:tab w:val="center" w:pos="3960" w:leader="none"/>
          <w:tab w:val="center" w:pos="4320" w:leader="none"/>
          <w:tab w:val="center" w:pos="4680" w:leader="none"/>
          <w:tab w:val="right" w:pos="5400" w:leader="none"/>
        </w:tabs>
        <w:spacing w:before="0" w:after="120"/>
        <w:ind w:left="86" w:right="2156" w:hanging="86"/>
        <w:rPr/>
      </w:pPr>
      <w:r>
        <w:rPr>
          <w:b/>
          <w:color w:val="000000"/>
          <w:lang w:val="en-US" w:eastAsia="en-US"/>
        </w:rPr>
        <w:t>Marshfield Street,</w:t>
      </w:r>
      <w:r>
        <w:rPr>
          <w:color w:val="000000"/>
          <w:lang w:val="en-US" w:eastAsia="en-US"/>
        </w:rPr>
        <w:t xml:space="preserve"> Dor., Rox., Public way, from 28 Clifton Street to 279 Norfolk Avenue.</w:t>
        <w:tab/>
        <w:t>8</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Marston Street,</w:t>
      </w:r>
      <w:r>
        <w:rPr>
          <w:color w:val="000000"/>
          <w:lang w:val="en-US" w:eastAsia="en-US"/>
        </w:rPr>
        <w:t xml:space="preserve"> H.P., Private way, from 175 Austin Street to the M.B.T.A. Railroad.</w:t>
        <w:tab/>
        <w:tab/>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Martha Road,</w:t>
      </w:r>
      <w:r>
        <w:rPr>
          <w:color w:val="000000"/>
          <w:lang w:val="en-US" w:eastAsia="en-US"/>
        </w:rPr>
        <w:t xml:space="preserve"> B.P., Public way, from Charles Street at Leverett Circle to Lomasney Way.</w:t>
        <w:tab/>
        <w:tab/>
        <w:t>3</w:t>
        <w:tab/>
        <w:t>5</w:t>
        <w:tab/>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Martha Williams Way,</w:t>
      </w:r>
      <w:r>
        <w:rPr>
          <w:color w:val="000000"/>
          <w:lang w:val="en-US" w:eastAsia="en-US"/>
        </w:rPr>
        <w:t xml:space="preserve"> Rox., Private way, from 35 Edgewood Street to approximately 314 feet southeasterly.</w:t>
        <w:tab/>
        <w:tab/>
        <w:t>12</w:t>
        <w:tab/>
        <w:t>4</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Martin Street,</w:t>
      </w:r>
      <w:r>
        <w:rPr>
          <w:color w:val="000000"/>
          <w:lang w:val="en-US" w:eastAsia="en-US"/>
        </w:rPr>
        <w:t xml:space="preserve"> W.R., Public way, from 157 La Grange Street to 355 Park Street.</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sz w:val="24"/>
          <w:lang w:val="en-US" w:eastAsia="en-US"/>
        </w:rPr>
      </w:pPr>
      <w:r>
        <w:rPr>
          <w:b/>
          <w:color w:val="000000"/>
          <w:sz w:val="24"/>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Martin Luther Road,</w:t>
      </w:r>
      <w:r>
        <w:rPr>
          <w:color w:val="000000"/>
          <w:lang w:val="en-US" w:eastAsia="en-US"/>
        </w:rPr>
        <w:t xml:space="preserve"> W.R., Private way, from Baker Street between Veterans of Foreign Wars Parkway (in the City of Boston) and Spiers Road (in the Town of Newton) to Gethsemane Cemetery.</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Martin Luther King Jr. Boulevard,</w:t>
      </w:r>
      <w:r>
        <w:rPr>
          <w:color w:val="000000"/>
          <w:lang w:val="en-US" w:eastAsia="en-US"/>
        </w:rPr>
        <w:t xml:space="preserve"> Rox., Public way, from 401 Warren Street to opposite 2805 Washington Street.</w:t>
      </w:r>
    </w:p>
    <w:p>
      <w:pPr>
        <w:pStyle w:val="Tab2"/>
        <w:rPr>
          <w:color w:val="000000"/>
        </w:rPr>
      </w:pPr>
      <w:r>
        <w:rPr>
          <w:color w:val="000000"/>
        </w:rPr>
        <w:t>1 - 167</w:t>
        <w:tab/>
        <w:t>11</w:t>
        <w:tab/>
        <w:t>2</w:t>
        <w:tab/>
        <w:t>7</w:t>
        <w:tab/>
        <w:t>10</w:t>
        <w:tab/>
        <w:t>02119</w:t>
      </w:r>
    </w:p>
    <w:p>
      <w:pPr>
        <w:pStyle w:val="Tab2"/>
        <w:spacing w:before="0" w:after="120"/>
        <w:rPr/>
      </w:pPr>
      <w:r>
        <w:rPr>
          <w:color w:val="000000"/>
        </w:rPr>
        <w:t>169 - 300</w:t>
        <w:tab/>
        <w:t>12</w:t>
        <w:tab/>
        <w:t>5</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Martinwood Road,</w:t>
      </w:r>
      <w:r>
        <w:rPr>
          <w:color w:val="000000"/>
          <w:lang w:val="en-US" w:eastAsia="en-US"/>
        </w:rPr>
        <w:t xml:space="preserve"> W.R., Private way, from 28 Asticou Road to 316 South Street.</w:t>
        <w:tab/>
        <w:tab/>
        <w:t>19</w:t>
        <w:tab/>
        <w:t>7</w:t>
        <w:tab/>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Marvin Street,</w:t>
      </w:r>
      <w:r>
        <w:rPr>
          <w:color w:val="000000"/>
          <w:lang w:val="en-US" w:eastAsia="en-US"/>
        </w:rPr>
        <w:t xml:space="preserve"> Rox., Public way, from Shawmut Avenue between Malcolm X Boulevard and Vernon Street to 2315 Washington Street.</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Maryanna Road,</w:t>
      </w:r>
      <w:r>
        <w:rPr>
          <w:color w:val="000000"/>
          <w:lang w:val="en-US" w:eastAsia="en-US"/>
        </w:rPr>
        <w:t xml:space="preserve"> W.R., Private way, from 27 Grew Avenue to southwesterly.</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Mary Boyle Way, S.B., </w:t>
      </w:r>
      <w:r>
        <w:rPr>
          <w:color w:val="000000"/>
          <w:lang w:val="en-US" w:eastAsia="en-US"/>
        </w:rPr>
        <w:t>Public way, from General Jozef Pilsudski Way to Joseph Agri Street.</w:t>
        <w:tab/>
        <w:tab/>
        <w:t>7</w:t>
        <w:tab/>
        <w:t>6</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Maryknoll Street,</w:t>
      </w:r>
      <w:r>
        <w:rPr>
          <w:color w:val="000000"/>
          <w:lang w:val="en-US" w:eastAsia="en-US"/>
        </w:rPr>
        <w:t xml:space="preserve"> Dor., Public way, from 233 Manchester Street to between 1061 and 1082 Morton Street.</w:t>
      </w:r>
    </w:p>
    <w:p>
      <w:pPr>
        <w:pStyle w:val="Tab2"/>
        <w:rPr>
          <w:color w:val="000000"/>
        </w:rPr>
      </w:pPr>
      <w:r>
        <w:rPr>
          <w:color w:val="000000"/>
        </w:rPr>
        <w:t>Odd</w:t>
        <w:tab/>
        <w:t>18</w:t>
        <w:tab/>
        <w:t>1</w:t>
        <w:tab/>
        <w:t>4</w:t>
        <w:tab/>
        <w:t>7</w:t>
        <w:tab/>
        <w:t>02126</w:t>
      </w:r>
    </w:p>
    <w:p>
      <w:pPr>
        <w:pStyle w:val="Tab2"/>
        <w:spacing w:before="0" w:after="120"/>
        <w:rPr>
          <w:color w:val="000000"/>
        </w:rPr>
      </w:pPr>
      <w:r>
        <w:rPr>
          <w:color w:val="000000"/>
        </w:rPr>
        <w:t>Even</w:t>
        <w:tab/>
        <w:t>17</w:t>
        <w:tab/>
        <w:t>14</w:t>
        <w:tab/>
        <w:t>3</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Maryknoll Terrace,</w:t>
      </w:r>
      <w:r>
        <w:rPr>
          <w:color w:val="000000"/>
          <w:lang w:val="en-US" w:eastAsia="en-US"/>
        </w:rPr>
        <w:t xml:space="preserve"> Dor., Public way, from 27 Maryknoll Street to approximately 180 feet northwesterly.</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Maryland Street,</w:t>
      </w:r>
      <w:r>
        <w:rPr>
          <w:color w:val="000000"/>
          <w:lang w:val="en-US" w:eastAsia="en-US"/>
        </w:rPr>
        <w:t xml:space="preserve"> Dor., Public way, from near 34 Bay Street to between 77 and 87 Savin Hill Avenue.</w:t>
      </w:r>
    </w:p>
    <w:p>
      <w:pPr>
        <w:pStyle w:val="Tab2"/>
        <w:rPr>
          <w:color w:val="000000"/>
        </w:rPr>
      </w:pPr>
      <w:r>
        <w:rPr>
          <w:color w:val="000000"/>
        </w:rPr>
        <w:t>Odd</w:t>
        <w:tab/>
        <w:t>15</w:t>
        <w:tab/>
        <w:t>6</w:t>
        <w:tab/>
        <w:t>3</w:t>
        <w:tab/>
        <w:t>3</w:t>
        <w:tab/>
        <w:t>02125</w:t>
      </w:r>
    </w:p>
    <w:p>
      <w:pPr>
        <w:pStyle w:val="Tab2"/>
        <w:spacing w:before="0" w:after="120"/>
        <w:rPr>
          <w:color w:val="000000"/>
        </w:rPr>
      </w:pPr>
      <w:r>
        <w:rPr>
          <w:color w:val="000000"/>
        </w:rPr>
        <w:t>Even</w:t>
        <w:tab/>
        <w:t>13</w:t>
        <w:tab/>
        <w:t>10</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Mascoma Street,</w:t>
      </w:r>
      <w:r>
        <w:rPr>
          <w:color w:val="000000"/>
          <w:lang w:val="en-US" w:eastAsia="en-US"/>
        </w:rPr>
        <w:t xml:space="preserve"> Dor., Public way, from 76 Lawrence Avenue to 209 Quincy Street.</w:t>
      </w:r>
    </w:p>
    <w:p>
      <w:pPr>
        <w:pStyle w:val="Tab2"/>
        <w:rPr/>
      </w:pPr>
      <w:r>
        <w:rPr>
          <w:color w:val="000000"/>
        </w:rPr>
        <w:t>2 - 20, 15 - 21</w:t>
        <w:tab/>
        <w:t>14</w:t>
        <w:tab/>
        <w:t>1</w:t>
        <w:tab/>
        <w:t>4</w:t>
        <w:tab/>
        <w:t>3</w:t>
        <w:tab/>
        <w:t>02121</w:t>
      </w:r>
    </w:p>
    <w:p>
      <w:pPr>
        <w:pStyle w:val="Tab2"/>
        <w:spacing w:before="0" w:after="120"/>
        <w:rPr/>
      </w:pPr>
      <w:r>
        <w:rPr>
          <w:color w:val="000000"/>
        </w:rPr>
        <w:t>5 - 9</w:t>
        <w:tab/>
        <w:t>13</w:t>
        <w:tab/>
        <w:t>1</w:t>
        <w:tab/>
        <w:t>7</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Mascot Street,</w:t>
      </w:r>
      <w:r>
        <w:rPr>
          <w:color w:val="000000"/>
          <w:lang w:val="en-US" w:eastAsia="en-US"/>
        </w:rPr>
        <w:t xml:space="preserve"> Dor., Public way, from opposite 15 Mountain Avenue to 339 Norfolk Street.</w:t>
        <w:tab/>
        <w:tab/>
        <w:t>14</w:t>
      </w:r>
      <w:r>
        <w:rPr>
          <w:color w:val="000000"/>
        </w:rPr>
        <w:tab/>
      </w:r>
      <w:r>
        <w:rPr>
          <w:color w:val="000000"/>
          <w:lang w:val="en-US" w:eastAsia="en-US"/>
        </w:rPr>
        <w:t>13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Mason Court,</w:t>
      </w:r>
      <w:r>
        <w:rPr>
          <w:color w:val="000000"/>
          <w:lang w:val="en-US" w:eastAsia="en-US"/>
        </w:rPr>
        <w:t xml:space="preserve"> Chsn., Private way, from 63 Sullivan Street to southeasterly.</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Mason Street,</w:t>
      </w:r>
      <w:r>
        <w:rPr>
          <w:color w:val="000000"/>
          <w:lang w:val="en-US" w:eastAsia="en-US"/>
        </w:rPr>
        <w:t xml:space="preserve"> B.P., Public way, from Avery Street near Tremont Street to 30 West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Mason Street,</w:t>
      </w:r>
      <w:r>
        <w:rPr>
          <w:color w:val="000000"/>
          <w:lang w:val="en-US" w:eastAsia="en-US"/>
        </w:rPr>
        <w:t xml:space="preserve"> H.P., Public way, from 1484 Hyde Park Avenue to the Neponset River Reservation.</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Massachusetts Avenue,</w:t>
      </w:r>
      <w:r>
        <w:rPr>
          <w:color w:val="000000"/>
          <w:lang w:val="en-US" w:eastAsia="en-US"/>
        </w:rPr>
        <w:t xml:space="preserve"> B.P., Dor., Rox., Public way, from between 704 and 716 Columbia Road at Edward Everett Square to Harvard Bridge at the Charles River.</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the portion of Massachusetts Avenue, from Boylston Street to Newbury Street, is under the care, control and custody of the M.D.O.T.</w:t>
      </w:r>
    </w:p>
    <w:p>
      <w:pPr>
        <w:pStyle w:val="Tab2"/>
        <w:rPr/>
      </w:pPr>
      <w:r>
        <w:rPr>
          <w:color w:val="000000"/>
        </w:rPr>
        <w:t>1 - 61, 2 - 128</w:t>
        <w:tab/>
        <w:t>5</w:t>
        <w:tab/>
        <w:t>9</w:t>
        <w:tab/>
        <w:t>8</w:t>
        <w:tab/>
        <w:t>1/10</w:t>
        <w:tab/>
        <w:t>02115</w:t>
      </w:r>
    </w:p>
    <w:p>
      <w:pPr>
        <w:pStyle w:val="Tab2"/>
        <w:rPr/>
      </w:pPr>
      <w:r>
        <w:rPr>
          <w:color w:val="000000"/>
        </w:rPr>
        <w:t>83 - 127</w:t>
        <w:tab/>
        <w:t>5</w:t>
        <w:tab/>
        <w:t>10</w:t>
        <w:tab/>
        <w:t>8</w:t>
        <w:tab/>
        <w:t>1/10</w:t>
        <w:tab/>
        <w:t>02115</w:t>
      </w:r>
    </w:p>
    <w:p>
      <w:pPr>
        <w:pStyle w:val="Tab2"/>
        <w:rPr/>
      </w:pPr>
      <w:r>
        <w:rPr>
          <w:color w:val="000000"/>
        </w:rPr>
        <w:t>134 - 152, 135 - 199</w:t>
        <w:tab/>
        <w:t>4</w:t>
        <w:tab/>
        <w:t>6</w:t>
        <w:tab/>
        <w:t>8</w:t>
        <w:tab/>
        <w:t>1/10</w:t>
        <w:tab/>
        <w:t>02115</w:t>
      </w:r>
    </w:p>
    <w:p>
      <w:pPr>
        <w:pStyle w:val="Tab2"/>
        <w:rPr/>
      </w:pPr>
      <w:r>
        <w:rPr>
          <w:color w:val="000000"/>
        </w:rPr>
        <w:t>156 - 284, 201 - 221</w:t>
        <w:tab/>
        <w:t>4</w:t>
        <w:tab/>
        <w:t>5</w:t>
        <w:tab/>
        <w:t>7</w:t>
        <w:tab/>
        <w:t>1/10</w:t>
        <w:tab/>
        <w:t>02115</w:t>
      </w:r>
    </w:p>
    <w:p>
      <w:pPr>
        <w:pStyle w:val="Tab2"/>
        <w:rPr/>
      </w:pPr>
      <w:r>
        <w:rPr>
          <w:color w:val="000000"/>
        </w:rPr>
        <w:t>225 - 295</w:t>
        <w:tab/>
        <w:t>4</w:t>
        <w:tab/>
        <w:t>7</w:t>
        <w:tab/>
        <w:t>8</w:t>
        <w:tab/>
        <w:t>1/10</w:t>
        <w:tab/>
        <w:t>02115</w:t>
      </w:r>
    </w:p>
    <w:p>
      <w:pPr>
        <w:pStyle w:val="Tab2"/>
        <w:rPr/>
      </w:pPr>
      <w:r>
        <w:rPr>
          <w:color w:val="000000"/>
        </w:rPr>
        <w:t>290 - 378</w:t>
        <w:tab/>
        <w:t>4</w:t>
        <w:tab/>
        <w:t>5</w:t>
        <w:tab/>
        <w:t>7</w:t>
        <w:tab/>
        <w:t>1/10</w:t>
        <w:tab/>
        <w:t>02115</w:t>
      </w:r>
    </w:p>
    <w:p>
      <w:pPr>
        <w:pStyle w:val="Tab2"/>
        <w:rPr/>
      </w:pPr>
      <w:r>
        <w:rPr>
          <w:color w:val="000000"/>
        </w:rPr>
        <w:t>299 - 367</w:t>
        <w:tab/>
        <w:t>4</w:t>
        <w:tab/>
        <w:t>8</w:t>
        <w:tab/>
        <w:t>7</w:t>
        <w:tab/>
        <w:t>1/10</w:t>
        <w:tab/>
        <w:t>02115</w:t>
      </w:r>
    </w:p>
    <w:p>
      <w:pPr>
        <w:pStyle w:val="Tab2"/>
        <w:rPr/>
      </w:pPr>
      <w:r>
        <w:rPr>
          <w:color w:val="000000"/>
        </w:rPr>
        <w:t>390 - 400</w:t>
        <w:tab/>
        <w:t>9</w:t>
        <w:tab/>
        <w:t>2</w:t>
        <w:tab/>
        <w:t>7</w:t>
        <w:tab/>
        <w:t>1/10</w:t>
        <w:tab/>
        <w:t>02115</w:t>
      </w:r>
    </w:p>
    <w:p>
      <w:pPr>
        <w:pStyle w:val="Tab2"/>
        <w:rPr>
          <w:color w:val="000000"/>
        </w:rPr>
      </w:pPr>
      <w:r>
        <w:rPr>
          <w:color w:val="000000"/>
        </w:rPr>
        <w:t>391 - 635</w:t>
        <w:tab/>
        <w:t>9</w:t>
        <w:tab/>
        <w:t>3</w:t>
        <w:tab/>
        <w:t>7</w:t>
        <w:tab/>
        <w:t>1/10</w:t>
        <w:tab/>
        <w:t>02115</w:t>
      </w:r>
    </w:p>
    <w:p>
      <w:pPr>
        <w:pStyle w:val="Tab2"/>
        <w:rPr/>
      </w:pPr>
      <w:r>
        <w:rPr>
          <w:color w:val="000000"/>
        </w:rPr>
        <w:t>402 - 630</w:t>
        <w:tab/>
        <w:t>9</w:t>
        <w:tab/>
        <w:t>2</w:t>
        <w:tab/>
        <w:t>7</w:t>
        <w:tab/>
        <w:t>1/10</w:t>
        <w:tab/>
        <w:t>02118</w:t>
      </w:r>
    </w:p>
    <w:p>
      <w:pPr>
        <w:pStyle w:val="Tab2"/>
        <w:rPr/>
      </w:pPr>
      <w:r>
        <w:rPr>
          <w:color w:val="000000"/>
        </w:rPr>
        <w:t>648 - 840, 649 - 841</w:t>
        <w:tab/>
        <w:t>8</w:t>
        <w:tab/>
        <w:t>2</w:t>
        <w:tab/>
        <w:t>2</w:t>
        <w:tab/>
        <w:t>1/10</w:t>
        <w:tab/>
        <w:t>02118</w:t>
      </w:r>
    </w:p>
    <w:p>
      <w:pPr>
        <w:pStyle w:val="Tab2"/>
        <w:rPr/>
      </w:pPr>
      <w:r>
        <w:rPr>
          <w:color w:val="000000"/>
        </w:rPr>
        <w:t>842 - 1086, 851 - 1085</w:t>
        <w:tab/>
        <w:t>8</w:t>
        <w:tab/>
        <w:t>6</w:t>
        <w:tab/>
        <w:t>7</w:t>
        <w:tab/>
        <w:t>1/3/10</w:t>
        <w:tab/>
        <w:t>02118</w:t>
      </w:r>
    </w:p>
    <w:p>
      <w:pPr>
        <w:pStyle w:val="Tab2"/>
        <w:rPr/>
      </w:pPr>
      <w:r>
        <w:rPr>
          <w:color w:val="000000"/>
        </w:rPr>
        <w:t>1087 - 1097</w:t>
        <w:tab/>
        <w:t>7</w:t>
        <w:tab/>
        <w:t>9</w:t>
        <w:tab/>
        <w:t>2</w:t>
        <w:tab/>
        <w:t>3</w:t>
        <w:tab/>
        <w:t>02118</w:t>
      </w:r>
    </w:p>
    <w:p>
      <w:pPr>
        <w:pStyle w:val="Tab2"/>
        <w:rPr/>
      </w:pPr>
      <w:r>
        <w:rPr>
          <w:color w:val="000000"/>
        </w:rPr>
        <w:t>1088 - 1180</w:t>
        <w:tab/>
        <w:t>7</w:t>
        <w:tab/>
        <w:t>8</w:t>
        <w:tab/>
        <w:t>2</w:t>
        <w:tab/>
        <w:t>3</w:t>
        <w:tab/>
        <w:t>02125</w:t>
      </w:r>
    </w:p>
    <w:p>
      <w:pPr>
        <w:pStyle w:val="Tab2"/>
        <w:spacing w:before="0" w:after="120"/>
        <w:rPr/>
      </w:pPr>
      <w:r>
        <w:rPr>
          <w:color w:val="000000"/>
        </w:rPr>
        <w:t>1101 - 1309, 1182 - 1310</w:t>
        <w:tab/>
        <w:t>7</w:t>
        <w:tab/>
        <w:t>9</w:t>
        <w:tab/>
        <w:t>2</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Massachusetts Turnpike,</w:t>
      </w:r>
      <w:r>
        <w:rPr>
          <w:color w:val="000000"/>
          <w:lang w:val="en-US" w:eastAsia="en-US"/>
        </w:rPr>
        <w:t xml:space="preserve"> B.P., Bri., from near 75 Kneeland Street to the Boston and Brookline Boundary Line and after an interval, from the Boston and Brookline Boundary Line to the Boston and Newton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turnpike, is under the care, control and custody of the M.D.O.T.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Massasoit Street,</w:t>
      </w:r>
      <w:r>
        <w:rPr>
          <w:color w:val="000000"/>
          <w:lang w:val="en-US" w:eastAsia="en-US"/>
        </w:rPr>
        <w:t xml:space="preserve"> H.P., Public way, from 706 River Street to the Neponset River Reservation.</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Matchett Street,</w:t>
      </w:r>
      <w:r>
        <w:rPr>
          <w:color w:val="000000"/>
          <w:lang w:val="en-US" w:eastAsia="en-US"/>
        </w:rPr>
        <w:t xml:space="preserve"> Bri., from  20 Bellamy Street to 687 Washington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687 Washington Street to 95 Perthshire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95 Perthshire Road to 20 Bellamy Street.</w:t>
      </w:r>
      <w:r>
        <w:rPr>
          <w:color w:val="000000"/>
        </w:rPr>
        <w:tab/>
        <w:tab/>
      </w:r>
      <w:r>
        <w:rPr>
          <w:color w:val="000000"/>
          <w:lang w:val="en-US" w:eastAsia="en-US"/>
        </w:rPr>
        <w:t>22</w:t>
      </w:r>
      <w:r>
        <w:rPr>
          <w:color w:val="000000"/>
        </w:rPr>
        <w:tab/>
      </w:r>
      <w:r>
        <w:rPr>
          <w:color w:val="000000"/>
          <w:lang w:val="en-US" w:eastAsia="en-US"/>
        </w:rPr>
        <w:t>13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Mather Court,</w:t>
      </w:r>
      <w:r>
        <w:rPr>
          <w:color w:val="000000"/>
          <w:lang w:val="en-US" w:eastAsia="en-US"/>
        </w:rPr>
        <w:t xml:space="preserve"> Dor., Private way, from 56 Mather Street to opposite 42 Sharp Street.</w:t>
        <w:tab/>
        <w:tab/>
        <w:t>17</w:t>
      </w:r>
      <w:r>
        <w:rPr>
          <w:color w:val="000000"/>
        </w:rPr>
        <w:tab/>
      </w:r>
      <w:r>
        <w:rPr>
          <w:color w:val="000000"/>
          <w:lang w:val="en-US" w:eastAsia="en-US"/>
        </w:rPr>
        <w:t>6</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Mather Street,</w:t>
      </w:r>
      <w:r>
        <w:rPr>
          <w:color w:val="000000"/>
          <w:lang w:val="en-US" w:eastAsia="en-US"/>
        </w:rPr>
        <w:t xml:space="preserve"> Dor., Public way, from 29 Allston Street to 1635 Dorchester Avenue.</w:t>
      </w:r>
    </w:p>
    <w:p>
      <w:pPr>
        <w:pStyle w:val="Tab2"/>
        <w:rPr/>
      </w:pPr>
      <w:r>
        <w:rPr>
          <w:color w:val="000000"/>
        </w:rPr>
        <w:t>1 - 11, 2 - 36</w:t>
        <w:tab/>
        <w:t>16</w:t>
        <w:tab/>
        <w:t>3</w:t>
        <w:tab/>
        <w:t>3</w:t>
        <w:tab/>
        <w:t>7</w:t>
        <w:tab/>
        <w:t>02124</w:t>
      </w:r>
    </w:p>
    <w:p>
      <w:pPr>
        <w:pStyle w:val="Tab2"/>
        <w:spacing w:before="0" w:after="120"/>
        <w:rPr/>
      </w:pPr>
      <w:r>
        <w:rPr>
          <w:color w:val="000000"/>
        </w:rPr>
        <w:t>15 - 59, 38 - 60</w:t>
        <w:tab/>
        <w:t>17</w:t>
        <w:tab/>
        <w:t>6</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Matignon Road,</w:t>
      </w:r>
      <w:r>
        <w:rPr>
          <w:color w:val="000000"/>
          <w:lang w:val="en-US" w:eastAsia="en-US"/>
        </w:rPr>
        <w:t xml:space="preserve"> Dor., Public way, from 47 Manor Street to 131 Train Street.</w:t>
        <w:tab/>
        <w:tab/>
        <w:t>16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Mattakeeset Street,</w:t>
      </w:r>
      <w:r>
        <w:rPr>
          <w:color w:val="000000"/>
          <w:lang w:val="en-US" w:eastAsia="en-US"/>
        </w:rPr>
        <w:t xml:space="preserve"> H.P., Public way, from between 99 and 123 Edgewater Drive to 644 River Street.</w:t>
      </w:r>
    </w:p>
    <w:p>
      <w:pPr>
        <w:pStyle w:val="Tab2"/>
        <w:rPr>
          <w:color w:val="000000"/>
        </w:rPr>
      </w:pPr>
      <w:r>
        <w:rPr>
          <w:color w:val="000000"/>
        </w:rPr>
        <w:t>Odd</w:t>
        <w:tab/>
        <w:t>18</w:t>
        <w:tab/>
        <w:t>5</w:t>
        <w:tab/>
        <w:t>5</w:t>
        <w:tab/>
        <w:t>8</w:t>
        <w:tab/>
        <w:t>02126</w:t>
      </w:r>
    </w:p>
    <w:p>
      <w:pPr>
        <w:pStyle w:val="Tab2"/>
        <w:spacing w:before="0" w:after="120"/>
        <w:rPr>
          <w:color w:val="000000"/>
        </w:rPr>
      </w:pPr>
      <w:r>
        <w:rPr>
          <w:color w:val="000000"/>
        </w:rPr>
        <w:t>Even</w:t>
        <w:tab/>
        <w:t>18</w:t>
        <w:tab/>
        <w:t>4</w:t>
        <w:tab/>
        <w:t>4</w:t>
        <w:tab/>
        <w:t>8</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Mattapan Square,</w:t>
      </w:r>
      <w:r>
        <w:rPr>
          <w:color w:val="000000"/>
          <w:lang w:val="en-US" w:eastAsia="en-US"/>
        </w:rPr>
        <w:t xml:space="preserve"> Dor., at the junction of Blue Hill Avenue, Cummins Highway and River Street.</w:t>
        <w:tab/>
        <w:tab/>
        <w:t>18</w:t>
        <w:tab/>
        <w:t>1/4/21</w:t>
        <w:tab/>
        <w:t>4/5</w:t>
        <w:tab/>
        <w:t>7/8</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Mattapan Street,</w:t>
      </w:r>
      <w:r>
        <w:rPr>
          <w:color w:val="000000"/>
          <w:lang w:val="en-US" w:eastAsia="en-US"/>
        </w:rPr>
        <w:t xml:space="preserve"> Dor., Public way, from 205 Almont Street to 1387 Blue Hill Avenue.</w:t>
        <w:tab/>
        <w:tab/>
        <w:t>18</w:t>
        <w:tab/>
        <w:t>3</w:t>
        <w:tab/>
        <w:t>5</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Matthew Street,</w:t>
      </w:r>
      <w:r>
        <w:rPr>
          <w:color w:val="000000"/>
          <w:lang w:val="en-US" w:eastAsia="en-US"/>
        </w:rPr>
        <w:t xml:space="preserve"> Dor., Private way, from opposite 278 Norfolk Street to northeasterly.</w:t>
        <w:tab/>
        <w:tab/>
        <w:t>17</w:t>
      </w:r>
      <w:r>
        <w:rPr>
          <w:color w:val="000000"/>
        </w:rPr>
        <w:tab/>
      </w:r>
      <w:r>
        <w:rPr>
          <w:color w:val="000000"/>
          <w:lang w:val="en-US" w:eastAsia="en-US"/>
        </w:rPr>
        <w:t>7</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Matthews Street,</w:t>
      </w:r>
      <w:r>
        <w:rPr>
          <w:color w:val="000000"/>
          <w:lang w:val="en-US" w:eastAsia="en-US"/>
        </w:rPr>
        <w:t xml:space="preserve"> B.P., Public way, from 209 Congress Street to between 100 and 150 Federal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Maurice J. Tobin Bridge,</w:t>
      </w:r>
      <w:r>
        <w:rPr>
          <w:color w:val="000000"/>
          <w:lang w:val="en-US" w:eastAsia="en-US"/>
        </w:rPr>
        <w:t xml:space="preserve"> Chsn., Chelsea, from Chelsea Street near Henley Street (in the City of Boston) over the Mystic River to Fourth Street (in the City of Chelsea).</w:t>
        <w:tab/>
        <w:tab/>
        <w:t>2</w:t>
        <w:tab/>
        <w:t>2</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Maverick Square,</w:t>
      </w:r>
      <w:r>
        <w:rPr>
          <w:color w:val="000000"/>
          <w:lang w:val="en-US" w:eastAsia="en-US"/>
        </w:rPr>
        <w:t xml:space="preserve"> E.B., Public way, from between 127 and 147 Maverick Street to between 190 and 202 Sumner Street.</w:t>
        <w:tab/>
        <w:tab/>
        <w:t>1</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Maverick Street,</w:t>
      </w:r>
      <w:r>
        <w:rPr>
          <w:color w:val="000000"/>
          <w:lang w:val="en-US" w:eastAsia="en-US"/>
        </w:rPr>
        <w:t xml:space="preserve"> E.B., Public way, from opposite 40 New Street to approximately 387 feet southeast of 2 Jeffries Street.</w:t>
      </w:r>
    </w:p>
    <w:p>
      <w:pPr>
        <w:pStyle w:val="Tab2"/>
        <w:rPr/>
      </w:pPr>
      <w:r>
        <w:rPr>
          <w:color w:val="000000"/>
        </w:rPr>
        <w:t>1 - 25, 2 - 118</w:t>
        <w:tab/>
        <w:t>1</w:t>
        <w:tab/>
        <w:t>4</w:t>
        <w:tab/>
        <w:t>1</w:t>
        <w:tab/>
        <w:t>9</w:t>
        <w:tab/>
        <w:t>02128</w:t>
      </w:r>
    </w:p>
    <w:p>
      <w:pPr>
        <w:pStyle w:val="Tab2"/>
        <w:rPr/>
      </w:pPr>
      <w:r>
        <w:rPr>
          <w:color w:val="000000"/>
        </w:rPr>
        <w:t>41 - 177, 140 - 180</w:t>
        <w:tab/>
        <w:t>1</w:t>
        <w:tab/>
        <w:t>3</w:t>
        <w:tab/>
        <w:t>1</w:t>
        <w:tab/>
        <w:t>9</w:t>
        <w:tab/>
        <w:t>02128</w:t>
      </w:r>
    </w:p>
    <w:p>
      <w:pPr>
        <w:pStyle w:val="Tab2"/>
        <w:rPr/>
      </w:pPr>
      <w:r>
        <w:rPr>
          <w:color w:val="000000"/>
        </w:rPr>
        <w:t>181 - 305, 184 - 306</w:t>
        <w:tab/>
        <w:t>1</w:t>
        <w:tab/>
        <w:t>2</w:t>
        <w:tab/>
        <w:t>1</w:t>
        <w:tab/>
        <w:t>9</w:t>
        <w:tab/>
        <w:t>02128</w:t>
      </w:r>
    </w:p>
    <w:p>
      <w:pPr>
        <w:pStyle w:val="Tab2"/>
        <w:spacing w:before="0" w:after="120"/>
        <w:rPr/>
      </w:pPr>
      <w:r>
        <w:rPr>
          <w:color w:val="000000"/>
        </w:rPr>
        <w:t>307 - 409, 312 - 410</w:t>
        <w:tab/>
        <w:t>1</w:t>
        <w:tab/>
        <w:t>1</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Maxfield Street,</w:t>
      </w:r>
      <w:r>
        <w:rPr>
          <w:color w:val="000000"/>
          <w:lang w:val="en-US" w:eastAsia="en-US"/>
        </w:rPr>
        <w:t xml:space="preserve"> W.R., Public way, from 97 Bellevue Street to 333 La Grange Street.</w:t>
        <w:tab/>
        <w:tab/>
        <w:t>20</w:t>
      </w:r>
      <w:r>
        <w:rPr>
          <w:color w:val="000000"/>
        </w:rPr>
        <w:tab/>
      </w:r>
      <w:r>
        <w:rPr>
          <w:color w:val="000000"/>
          <w:lang w:val="en-US" w:eastAsia="en-US"/>
        </w:rPr>
        <w:t>14</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Maxwell Street,</w:t>
      </w:r>
      <w:r>
        <w:rPr>
          <w:color w:val="000000"/>
          <w:lang w:val="en-US" w:eastAsia="en-US"/>
        </w:rPr>
        <w:t xml:space="preserve"> Dor., Public way, from 93 Milton Avenue to 60 Nelson Street.</w:t>
        <w:tab/>
        <w:tab/>
        <w:t>17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May Street,</w:t>
      </w:r>
      <w:r>
        <w:rPr>
          <w:color w:val="000000"/>
          <w:lang w:val="en-US" w:eastAsia="en-US"/>
        </w:rPr>
        <w:t xml:space="preserve"> W.R., Public way, from 917 Centre Street to opposite 257 Pond Street.</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Maybrook Street,</w:t>
      </w:r>
      <w:r>
        <w:rPr>
          <w:color w:val="000000"/>
          <w:lang w:val="en-US" w:eastAsia="en-US"/>
        </w:rPr>
        <w:t xml:space="preserve"> Dor., Public way, from 132 Glenway Street to 83 Greenwood Street.</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Maybury Street,</w:t>
      </w:r>
      <w:r>
        <w:rPr>
          <w:color w:val="000000"/>
          <w:lang w:val="en-US" w:eastAsia="en-US"/>
        </w:rPr>
        <w:t xml:space="preserve"> Rox., Public way, from 22 Holborn Street to 35 Quincy Street.</w:t>
        <w:tab/>
        <w:tab/>
        <w:t>12</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Mayfair Street,</w:t>
      </w:r>
      <w:r>
        <w:rPr>
          <w:color w:val="000000"/>
          <w:lang w:val="en-US" w:eastAsia="en-US"/>
        </w:rPr>
        <w:t xml:space="preserve"> Rox., Public way, from opposite 45 Elmore Street to near 165 Martin Luther King Jr. Boulevard.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 xml:space="preserve">  </w:t>
      </w:r>
      <w:r>
        <w:rPr>
          <w:b/>
          <w:color w:val="000000"/>
          <w:lang w:val="en-US" w:eastAsia="en-US"/>
        </w:rPr>
        <w:t>Note;</w:t>
      </w:r>
      <w:r>
        <w:rPr>
          <w:color w:val="000000"/>
          <w:lang w:val="en-US" w:eastAsia="en-US"/>
        </w:rPr>
        <w:t xml:space="preserve"> the portion of Mayfair Street at Martin Luther King Jr. Boulevard, is a set of stairs.</w:t>
        <w:tab/>
        <w:tab/>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Mayfield Street,</w:t>
      </w:r>
      <w:r>
        <w:rPr>
          <w:color w:val="000000"/>
          <w:lang w:val="en-US" w:eastAsia="en-US"/>
        </w:rPr>
        <w:t xml:space="preserve"> Dor., Public way, from 40 Bakersfield Street to 1011 Dorchester Avenue.</w:t>
      </w:r>
    </w:p>
    <w:p>
      <w:pPr>
        <w:pStyle w:val="Tab2"/>
        <w:rPr/>
      </w:pPr>
      <w:r>
        <w:rPr>
          <w:color w:val="000000"/>
        </w:rPr>
        <w:t>1 - 41, 2 - 40</w:t>
        <w:tab/>
        <w:t>13</w:t>
        <w:tab/>
        <w:t>8</w:t>
        <w:tab/>
        <w:t>3</w:t>
        <w:tab/>
        <w:t>3</w:t>
        <w:tab/>
        <w:t>02125</w:t>
      </w:r>
    </w:p>
    <w:p>
      <w:pPr>
        <w:pStyle w:val="Tab2"/>
        <w:spacing w:before="0" w:after="120"/>
        <w:rPr/>
      </w:pPr>
      <w:r>
        <w:rPr>
          <w:color w:val="000000"/>
        </w:rPr>
        <w:t>64 - 80, 65 - 81</w:t>
        <w:tab/>
        <w:t>13</w:t>
        <w:tab/>
        <w:t>6</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Mayhew Street,</w:t>
      </w:r>
      <w:r>
        <w:rPr>
          <w:color w:val="000000"/>
          <w:lang w:val="en-US" w:eastAsia="en-US"/>
        </w:rPr>
        <w:t xml:space="preserve"> Dor., Public way, from 230 Boston Street to 70 Roseclair Street.</w:t>
        <w:tab/>
        <w:tab/>
        <w:t>7</w:t>
      </w:r>
      <w:r>
        <w:rPr>
          <w:color w:val="000000"/>
        </w:rPr>
        <w:tab/>
      </w:r>
      <w:r>
        <w:rPr>
          <w:color w:val="000000"/>
          <w:lang w:val="en-US" w:eastAsia="en-US"/>
        </w:rPr>
        <w:t>9</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Maynard Street,</w:t>
      </w:r>
      <w:r>
        <w:rPr>
          <w:color w:val="000000"/>
          <w:lang w:val="en-US" w:eastAsia="en-US"/>
        </w:rPr>
        <w:t xml:space="preserve"> W.R., Public way, from 40 Dale Street to 402 Poplar Street.</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Maywood Park</w:t>
      </w:r>
      <w:r>
        <w:rPr>
          <w:color w:val="000000"/>
          <w:lang w:val="en-US" w:eastAsia="en-US"/>
        </w:rPr>
        <w:t>, Rox., Private way, from 18 Maywood Street to northeasterly.</w:t>
        <w:tab/>
        <w:tab/>
        <w:t>12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Maywood Street,</w:t>
      </w:r>
      <w:r>
        <w:rPr>
          <w:color w:val="000000"/>
          <w:lang w:val="en-US" w:eastAsia="en-US"/>
        </w:rPr>
        <w:t xml:space="preserve"> Rox., Public way, from 249 Blue Hill Avenue to 368 Warren Street.</w:t>
      </w:r>
    </w:p>
    <w:p>
      <w:pPr>
        <w:pStyle w:val="Tab2"/>
        <w:rPr>
          <w:color w:val="000000"/>
        </w:rPr>
      </w:pPr>
      <w:r>
        <w:rPr>
          <w:color w:val="000000"/>
        </w:rPr>
        <w:t>Odd</w:t>
        <w:tab/>
        <w:t>12</w:t>
        <w:tab/>
        <w:t>6</w:t>
        <w:tab/>
        <w:t>7</w:t>
        <w:tab/>
        <w:t>10</w:t>
        <w:tab/>
        <w:t>02119</w:t>
      </w:r>
    </w:p>
    <w:p>
      <w:pPr>
        <w:pStyle w:val="Tab2"/>
        <w:spacing w:before="0" w:after="120"/>
        <w:rPr>
          <w:color w:val="000000"/>
        </w:rPr>
      </w:pPr>
      <w:r>
        <w:rPr>
          <w:color w:val="000000"/>
        </w:rPr>
        <w:t>Even</w:t>
        <w:tab/>
        <w:t>12</w:t>
        <w:tab/>
        <w:t>4</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Maywood Terrace,</w:t>
      </w:r>
      <w:r>
        <w:rPr>
          <w:color w:val="000000"/>
          <w:lang w:val="en-US" w:eastAsia="en-US"/>
        </w:rPr>
        <w:t xml:space="preserve"> Rox., Private way, from 13 Maywood Street to southwesterly.</w:t>
        <w:tab/>
        <w:tab/>
        <w:t>12</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t xml:space="preserve">McArdle Bridge, </w:t>
      </w:r>
      <w:r>
        <w:rPr>
          <w:color w:val="000000"/>
          <w:lang w:val="en-US" w:eastAsia="en-US"/>
        </w:rPr>
        <w:t>E.B., Chelsea.</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 xml:space="preserve">Note; </w:t>
      </w:r>
      <w:r>
        <w:rPr>
          <w:color w:val="000000"/>
          <w:lang w:val="en-US" w:eastAsia="en-US"/>
        </w:rPr>
        <w:t>see Andrew P. McArdle Bridge.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McBride Street,</w:t>
      </w:r>
      <w:r>
        <w:rPr>
          <w:color w:val="000000"/>
          <w:lang w:val="en-US" w:eastAsia="en-US"/>
        </w:rPr>
        <w:t xml:space="preserve"> W.R., Public way, from 114 South Street to opposite 3520 Washington Street.</w:t>
      </w:r>
    </w:p>
    <w:p>
      <w:pPr>
        <w:pStyle w:val="Tab2"/>
        <w:rPr/>
      </w:pPr>
      <w:r>
        <w:rPr>
          <w:color w:val="000000"/>
        </w:rPr>
        <w:t>1 - 129</w:t>
        <w:tab/>
        <w:t>11</w:t>
        <w:tab/>
        <w:t>10</w:t>
        <w:tab/>
        <w:t>6</w:t>
        <w:tab/>
        <w:t>2</w:t>
        <w:tab/>
        <w:t>02130</w:t>
      </w:r>
    </w:p>
    <w:p>
      <w:pPr>
        <w:pStyle w:val="Tab2"/>
        <w:rPr/>
      </w:pPr>
      <w:r>
        <w:rPr>
          <w:color w:val="000000"/>
        </w:rPr>
        <w:t>2 - 128</w:t>
        <w:tab/>
        <w:t>11</w:t>
        <w:tab/>
        <w:t>9</w:t>
        <w:tab/>
        <w:t>6</w:t>
        <w:tab/>
        <w:t>2</w:t>
        <w:tab/>
        <w:t>02130</w:t>
      </w:r>
    </w:p>
    <w:p>
      <w:pPr>
        <w:pStyle w:val="Tab2"/>
        <w:spacing w:before="0" w:after="120"/>
        <w:rPr/>
      </w:pPr>
      <w:r>
        <w:rPr>
          <w:color w:val="000000"/>
        </w:rPr>
        <w:t>130 - 174, 130 - 175</w:t>
        <w:tab/>
        <w:t>11</w:t>
        <w:tab/>
        <w:t>8</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McClellan Highway,</w:t>
      </w:r>
      <w:r>
        <w:rPr>
          <w:color w:val="000000"/>
          <w:lang w:val="en-US" w:eastAsia="en-US"/>
        </w:rPr>
        <w:t xml:space="preserve"> E.B.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William F. McClellan Highway.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rPr>
        <w:t>McCormick Square,</w:t>
      </w:r>
      <w:r>
        <w:rPr>
          <w:color w:val="000000"/>
        </w:rPr>
        <w:t xml:space="preserve"> E.B., at the junction of Jeffries Street, Sumner Street and Webster Street.</w:t>
        <w:tab/>
        <w:tab/>
        <w:t>1</w:t>
        <w:tab/>
        <w:t>1</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McCraw Street,</w:t>
      </w:r>
      <w:r>
        <w:rPr>
          <w:color w:val="000000"/>
          <w:lang w:val="en-US" w:eastAsia="en-US"/>
        </w:rPr>
        <w:t xml:space="preserve"> W.R., Public way, from 329 Belgrade Avenue to approximately 125 feet northerly at the M.B.T.A. Railroad.</w:t>
        <w:tab/>
        <w:tab/>
        <w:t>20</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McCraw Street Footway,</w:t>
      </w:r>
      <w:r>
        <w:rPr>
          <w:color w:val="000000"/>
          <w:lang w:val="en-US" w:eastAsia="en-US"/>
        </w:rPr>
        <w:t xml:space="preserve"> W.R., Public way, from opposite 87 Guernsey Street to 2 McCraw Street.</w:t>
        <w:tab/>
        <w:tab/>
        <w:t>20</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McDonald Avenue,</w:t>
      </w:r>
      <w:r>
        <w:rPr>
          <w:color w:val="000000"/>
          <w:lang w:val="en-US" w:eastAsia="en-US"/>
        </w:rPr>
        <w:t xml:space="preserve"> Bri., Private way, from 305 Everett Street to opposite 15 Speedway Avenue.</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McDonough Court,</w:t>
      </w:r>
      <w:r>
        <w:rPr>
          <w:color w:val="000000"/>
          <w:lang w:val="en-US" w:eastAsia="en-US"/>
        </w:rPr>
        <w:t xml:space="preserve"> H.P., Private way, from 87 Readville Street to northwesterly.</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rPr>
          <w:color w:val="000000"/>
          <w:lang w:val="en-US" w:eastAsia="en-US"/>
        </w:rPr>
      </w:pPr>
      <w:r>
        <w:rPr>
          <w:b/>
          <w:color w:val="000000"/>
          <w:lang w:val="en-US" w:eastAsia="en-US"/>
        </w:rPr>
        <w:t>McDonough Way</w:t>
      </w:r>
      <w:r>
        <w:rPr>
          <w:color w:val="000000"/>
          <w:lang w:val="en-US" w:eastAsia="en-US"/>
        </w:rPr>
        <w:t>, 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Colonel Michael J. McDonough 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McGovern Footbridge, Dor.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 xml:space="preserve">Note; </w:t>
      </w:r>
      <w:r>
        <w:rPr>
          <w:color w:val="000000"/>
          <w:lang w:val="en-US" w:eastAsia="en-US"/>
        </w:rPr>
        <w:t>see Reverend James L. McGovern Footbridge.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McGreevey Way</w:t>
      </w:r>
      <w:r>
        <w:rPr>
          <w:color w:val="000000"/>
          <w:lang w:val="en-US" w:eastAsia="en-US"/>
        </w:rPr>
        <w:t>, Rox., Public way, from 629 Parker Street to approximately 296 feet northwest of 21A Cornelia Street.</w:t>
      </w:r>
    </w:p>
    <w:p>
      <w:pPr>
        <w:pStyle w:val="Tab2"/>
        <w:rPr>
          <w:color w:val="000000"/>
        </w:rPr>
      </w:pPr>
      <w:r>
        <w:rPr>
          <w:color w:val="000000"/>
        </w:rPr>
        <w:t>Odd</w:t>
        <w:tab/>
        <w:t>10</w:t>
        <w:tab/>
        <w:t>1</w:t>
        <w:tab/>
        <w:t>8</w:t>
        <w:tab/>
        <w:t>10</w:t>
        <w:tab/>
        <w:t>02120</w:t>
      </w:r>
    </w:p>
    <w:p>
      <w:pPr>
        <w:pStyle w:val="Tab2"/>
        <w:spacing w:before="0" w:after="120"/>
        <w:rPr/>
      </w:pPr>
      <w:r>
        <w:rPr>
          <w:color w:val="000000"/>
        </w:rPr>
        <w:t>Even</w:t>
        <w:tab/>
        <w:t>10</w:t>
        <w:tab/>
        <w:t>2</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McKay Place,</w:t>
      </w:r>
      <w:r>
        <w:rPr>
          <w:color w:val="000000"/>
          <w:lang w:val="en-US" w:eastAsia="en-US"/>
        </w:rPr>
        <w:t xml:space="preserve"> E.B., Public way, from 212 Maverick Street to approximately 126 feet northeasterly.</w:t>
        <w:tab/>
        <w:tab/>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McKenna Terrace,</w:t>
      </w:r>
      <w:r>
        <w:rPr>
          <w:color w:val="000000"/>
          <w:lang w:val="en-US" w:eastAsia="en-US"/>
        </w:rPr>
        <w:t xml:space="preserve"> W.R., Private way, from 1940 Centre Street to the M.B.T.A. Railroad.</w:t>
        <w:tab/>
        <w:tab/>
        <w:t>20</w:t>
      </w:r>
      <w:r>
        <w:rPr>
          <w:color w:val="000000"/>
        </w:rPr>
        <w:tab/>
      </w:r>
      <w:r>
        <w:rPr>
          <w:color w:val="000000"/>
          <w:lang w:val="en-US" w:eastAsia="en-US"/>
        </w:rPr>
        <w:t>12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McKinley Square,</w:t>
      </w:r>
      <w:r>
        <w:rPr>
          <w:color w:val="000000"/>
          <w:lang w:val="en-US" w:eastAsia="en-US"/>
        </w:rPr>
        <w:t xml:space="preserve"> B.P., Public square, the open space around the Custom House between 74 Central Street and 175 State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McKone Street,</w:t>
      </w:r>
      <w:r>
        <w:rPr>
          <w:color w:val="000000"/>
          <w:lang w:val="en-US" w:eastAsia="en-US"/>
        </w:rPr>
        <w:t xml:space="preserve"> Dor., Public way, from 280 Neponset Avenue to 961 William T. Morrissey Boulevard.</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McLellan Street,</w:t>
      </w:r>
      <w:r>
        <w:rPr>
          <w:color w:val="000000"/>
          <w:lang w:val="en-US" w:eastAsia="en-US"/>
        </w:rPr>
        <w:t xml:space="preserve"> Dor., Public way, from 682 Blue Hill Avenue to 27 Bradshaw Street.</w:t>
      </w:r>
    </w:p>
    <w:p>
      <w:pPr>
        <w:pStyle w:val="Tab2"/>
        <w:rPr>
          <w:color w:val="000000"/>
        </w:rPr>
      </w:pPr>
      <w:r>
        <w:rPr>
          <w:color w:val="000000"/>
        </w:rPr>
        <w:t>Odd</w:t>
        <w:tab/>
        <w:t>14</w:t>
        <w:tab/>
        <w:t>7</w:t>
        <w:tab/>
        <w:t>4</w:t>
        <w:tab/>
        <w:t>3</w:t>
        <w:tab/>
        <w:t>02121</w:t>
      </w:r>
    </w:p>
    <w:p>
      <w:pPr>
        <w:pStyle w:val="Tab2"/>
        <w:spacing w:before="0" w:after="120"/>
        <w:rPr>
          <w:color w:val="000000"/>
        </w:rPr>
      </w:pPr>
      <w:r>
        <w:rPr>
          <w:color w:val="000000"/>
        </w:rPr>
        <w:t>Even</w:t>
        <w:tab/>
        <w:t>14</w:t>
        <w:tab/>
        <w:t>6</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McManus Court,</w:t>
      </w:r>
      <w:r>
        <w:rPr>
          <w:color w:val="000000"/>
          <w:lang w:val="en-US" w:eastAsia="en-US"/>
        </w:rPr>
        <w:t xml:space="preserve"> Chsn., Private way, from 28 St. Martin Street to northwesterly.</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McNulty Court,</w:t>
      </w:r>
      <w:r>
        <w:rPr>
          <w:color w:val="000000"/>
          <w:lang w:val="en-US" w:eastAsia="en-US"/>
        </w:rPr>
        <w:t xml:space="preserve"> Chsn., Private way, from 118 Medford Street to O'Reilly Way between Monument Street and Tufts Street.</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Meacham Street,</w:t>
      </w:r>
      <w:r>
        <w:rPr>
          <w:color w:val="000000"/>
          <w:lang w:val="en-US" w:eastAsia="en-US"/>
        </w:rPr>
        <w:t xml:space="preserve"> H.P., Private way, from American Legion Highway near Clare Avenue to southeast of 130 Bradlee Street.</w:t>
        <w:tab/>
        <w:tab/>
        <w:t>18</w:t>
      </w:r>
      <w:r>
        <w:rPr>
          <w:color w:val="000000"/>
        </w:rPr>
        <w:tab/>
        <w:t>8</w:t>
        <w:tab/>
        <w:t>5</w:t>
        <w:tab/>
        <w:t>8</w:t>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Mead Street,</w:t>
      </w:r>
      <w:r>
        <w:rPr>
          <w:color w:val="000000"/>
          <w:lang w:val="en-US" w:eastAsia="en-US"/>
        </w:rPr>
        <w:t xml:space="preserve"> Bri., Private way, from 86 Raymond Street to northeasterly.</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Mead Street,</w:t>
      </w:r>
      <w:r>
        <w:rPr>
          <w:color w:val="000000"/>
          <w:lang w:val="en-US" w:eastAsia="en-US"/>
        </w:rPr>
        <w:t xml:space="preserve"> Chsn., Public way, from 332 Bunker Hill Street to opposite 364 Main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there is a portion of Mead Street, betweet Bunker Hill Street and Russell Street, that is a stairway.</w:t>
      </w:r>
    </w:p>
    <w:p>
      <w:pPr>
        <w:pStyle w:val="Tab2"/>
        <w:rPr/>
      </w:pPr>
      <w:r>
        <w:rPr>
          <w:color w:val="000000"/>
        </w:rPr>
        <w:t>1 - 39, 2 - 58</w:t>
        <w:tab/>
        <w:t>2</w:t>
        <w:tab/>
        <w:t>6</w:t>
        <w:tab/>
        <w:t>1</w:t>
        <w:tab/>
        <w:t>1</w:t>
        <w:tab/>
        <w:t>02129</w:t>
      </w:r>
    </w:p>
    <w:p>
      <w:pPr>
        <w:pStyle w:val="Tab2"/>
        <w:spacing w:before="0" w:after="120"/>
        <w:rPr/>
      </w:pPr>
      <w:r>
        <w:rPr>
          <w:color w:val="000000"/>
        </w:rPr>
        <w:t>41 - 61</w:t>
        <w:tab/>
        <w:t>2</w:t>
        <w:tab/>
        <w:t>5</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Mead Street Court,</w:t>
      </w:r>
      <w:r>
        <w:rPr>
          <w:color w:val="000000"/>
          <w:lang w:val="en-US" w:eastAsia="en-US"/>
        </w:rPr>
        <w:t xml:space="preserve"> Chsn., Private way, from opposite 25 Mead Street to northwesterly.</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Meadow Road,</w:t>
      </w:r>
      <w:r>
        <w:rPr>
          <w:color w:val="000000"/>
          <w:lang w:val="en-US" w:eastAsia="en-US"/>
        </w:rPr>
        <w:t xml:space="preserve"> H.P., Public way, from 277 Neponset Valley Parkway to approximately 1,800 feet southwesterly.</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Meadowbank Avenue,</w:t>
      </w:r>
      <w:r>
        <w:rPr>
          <w:color w:val="000000"/>
          <w:lang w:val="en-US" w:eastAsia="en-US"/>
        </w:rPr>
        <w:t xml:space="preserve"> Dor., from 240 River Street to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240 River Street to approximately 27 feet southwest of 19 Ledgebrook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southwesterly.</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Meadowview Road,</w:t>
      </w:r>
      <w:r>
        <w:rPr>
          <w:color w:val="000000"/>
          <w:lang w:val="en-US" w:eastAsia="en-US"/>
        </w:rPr>
        <w:t xml:space="preserve"> H.P., Public way, from 59 Stanbro Street to approximately 250 feet southwest of 75 Millstone Road.</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Mechanic Street,</w:t>
      </w:r>
      <w:r>
        <w:rPr>
          <w:color w:val="000000"/>
          <w:lang w:val="en-US" w:eastAsia="en-US"/>
        </w:rPr>
        <w:t xml:space="preserve"> B.P., Private way, from 221 Hanover Street to southeasterly.</w:t>
        <w:tab/>
        <w:tab/>
        <w:t>3</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Medallion Avenue,</w:t>
      </w:r>
      <w:r>
        <w:rPr>
          <w:color w:val="000000"/>
          <w:lang w:val="en-US" w:eastAsia="en-US"/>
        </w:rPr>
        <w:t xml:space="preserve"> S.B., Public way, from Iron Street to West First Street between A Street and B Street.</w:t>
        <w:tab/>
        <w:tab/>
        <w:t>6</w:t>
      </w:r>
      <w:r>
        <w:rPr>
          <w:color w:val="000000"/>
        </w:rPr>
        <w:tab/>
      </w:r>
      <w:r>
        <w:rPr>
          <w:color w:val="000000"/>
          <w:lang w:val="en-US" w:eastAsia="en-US"/>
        </w:rPr>
        <w:t>1</w:t>
      </w:r>
      <w:r>
        <w:rPr>
          <w:color w:val="000000"/>
        </w:rPr>
        <w:tab/>
        <w:t>2</w:t>
        <w:tab/>
        <w:t>5</w:t>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Medfield Street,</w:t>
      </w:r>
      <w:r>
        <w:rPr>
          <w:color w:val="000000"/>
          <w:lang w:val="en-US" w:eastAsia="en-US"/>
        </w:rPr>
        <w:t xml:space="preserve"> B.P., Public way, from 452 Park Drive to 134 St. Mary's Street.</w:t>
        <w:tab/>
        <w:tab/>
        <w:t>21</w:t>
      </w:r>
      <w:r>
        <w:rPr>
          <w:color w:val="000000"/>
        </w:rPr>
        <w:tab/>
      </w:r>
      <w:r>
        <w:rPr>
          <w:color w:val="000000"/>
          <w:lang w:val="en-US" w:eastAsia="en-US"/>
        </w:rPr>
        <w:t>1</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Medford Street,</w:t>
      </w:r>
      <w:r>
        <w:rPr>
          <w:color w:val="000000"/>
          <w:lang w:val="en-US" w:eastAsia="en-US"/>
        </w:rPr>
        <w:t xml:space="preserve"> B.P., Public way, from 239 Causeway Street to 92 North Washington Street.</w:t>
        <w:tab/>
        <w:tab/>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Medford Street,</w:t>
      </w:r>
      <w:r>
        <w:rPr>
          <w:color w:val="000000"/>
          <w:lang w:val="en-US" w:eastAsia="en-US"/>
        </w:rPr>
        <w:t xml:space="preserve"> Chsn., Public way, from Chelsea Street between Thirteenth Street and Vine Street to 525 Main Street and near 443 Bunker Hill Street.</w:t>
      </w:r>
    </w:p>
    <w:p>
      <w:pPr>
        <w:pStyle w:val="Tab2"/>
        <w:rPr/>
      </w:pPr>
      <w:r>
        <w:rPr>
          <w:color w:val="000000"/>
        </w:rPr>
        <w:t>1 - 281, 2 - 146</w:t>
        <w:tab/>
        <w:t>2</w:t>
        <w:tab/>
        <w:t>2</w:t>
        <w:tab/>
        <w:t>1</w:t>
        <w:tab/>
        <w:t>1</w:t>
        <w:tab/>
        <w:t>02129</w:t>
      </w:r>
    </w:p>
    <w:p>
      <w:pPr>
        <w:pStyle w:val="Tab2"/>
        <w:rPr/>
      </w:pPr>
      <w:r>
        <w:rPr>
          <w:color w:val="000000"/>
        </w:rPr>
        <w:t>152 - 266</w:t>
        <w:tab/>
        <w:t>2</w:t>
        <w:tab/>
        <w:t>4</w:t>
        <w:tab/>
        <w:t>1</w:t>
        <w:tab/>
        <w:t>1</w:t>
        <w:tab/>
        <w:t>02129</w:t>
      </w:r>
    </w:p>
    <w:p>
      <w:pPr>
        <w:pStyle w:val="Tab2"/>
        <w:rPr/>
      </w:pPr>
      <w:r>
        <w:rPr>
          <w:color w:val="000000"/>
        </w:rPr>
        <w:t>270 - 420</w:t>
        <w:tab/>
        <w:t>2</w:t>
        <w:tab/>
        <w:t>5</w:t>
        <w:tab/>
        <w:t>1</w:t>
        <w:tab/>
        <w:t>1</w:t>
        <w:tab/>
        <w:t>02129</w:t>
      </w:r>
    </w:p>
    <w:p>
      <w:pPr>
        <w:pStyle w:val="Tab2"/>
        <w:spacing w:before="0" w:after="120"/>
        <w:rPr/>
      </w:pPr>
      <w:r>
        <w:rPr>
          <w:color w:val="000000"/>
        </w:rPr>
        <w:t>283 - 565, 424 - 566</w:t>
        <w:tab/>
        <w:t>2</w:t>
        <w:tab/>
        <w:t>7</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Medway Street,</w:t>
      </w:r>
      <w:r>
        <w:rPr>
          <w:color w:val="000000"/>
          <w:lang w:val="en-US" w:eastAsia="en-US"/>
        </w:rPr>
        <w:t xml:space="preserve"> Dor., Public way, from 1190 Adams Street to 6 Ventura Street.</w:t>
        <w:tab/>
        <w:tab/>
        <w:t>17</w:t>
      </w:r>
      <w:r>
        <w:rPr>
          <w:color w:val="000000"/>
        </w:rPr>
        <w:tab/>
      </w:r>
      <w:r>
        <w:rPr>
          <w:color w:val="000000"/>
          <w:lang w:val="en-US" w:eastAsia="en-US"/>
        </w:rPr>
        <w:t>13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Meehan Place,</w:t>
      </w:r>
      <w:r>
        <w:rPr>
          <w:color w:val="000000"/>
          <w:lang w:val="en-US" w:eastAsia="en-US"/>
        </w:rPr>
        <w:t xml:space="preserve"> W.R., Private way, from 173 Green Street to southwesterly.</w:t>
        <w:tab/>
        <w:tab/>
        <w:t>11</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Meehan Street,</w:t>
      </w:r>
      <w:r>
        <w:rPr>
          <w:color w:val="000000"/>
          <w:lang w:val="en-US" w:eastAsia="en-US"/>
        </w:rPr>
        <w:t xml:space="preserve"> W.R., Public way, from 16 Rossmore Road to Williams Street at the rear of 3492 Washington Street.</w:t>
        <w:tab/>
        <w:tab/>
        <w:t>11</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Melba Way</w:t>
      </w:r>
      <w:r>
        <w:rPr>
          <w:color w:val="000000"/>
          <w:lang w:val="en-US" w:eastAsia="en-US"/>
        </w:rPr>
        <w:t>, H.P., Public way, from 98 Safford Street to 52 Tacoma Street.</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Melbourne Street,</w:t>
      </w:r>
      <w:r>
        <w:rPr>
          <w:color w:val="000000"/>
          <w:lang w:val="en-US" w:eastAsia="en-US"/>
        </w:rPr>
        <w:t xml:space="preserve"> Dor., Public way, from 147 Centre Street to 112 Welles Avenue.</w:t>
        <w:tab/>
        <w:tab/>
        <w:t>16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Melcher Street,</w:t>
      </w:r>
      <w:r>
        <w:rPr>
          <w:color w:val="000000"/>
          <w:lang w:val="en-US" w:eastAsia="en-US"/>
        </w:rPr>
        <w:t xml:space="preserve"> S.B., Public way, from opposite 319 A Street to 253 Summer Street.</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Mellen Street,</w:t>
      </w:r>
      <w:r>
        <w:rPr>
          <w:color w:val="000000"/>
          <w:lang w:val="en-US" w:eastAsia="en-US"/>
        </w:rPr>
        <w:t xml:space="preserve"> Dor., Public way, from opposite 11 Montague Street to 32 Ocean Street.</w:t>
        <w:tab/>
        <w:tab/>
        <w:t>17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lang w:val="en-US" w:eastAsia="en-US"/>
        </w:rPr>
        <w:t>*</w:t>
      </w:r>
      <w:r>
        <w:rPr>
          <w:b/>
          <w:color w:val="000000"/>
          <w:lang w:val="en-US" w:eastAsia="en-US"/>
        </w:rPr>
        <w:t>Mellish Road,</w:t>
      </w:r>
      <w:r>
        <w:rPr>
          <w:color w:val="000000"/>
          <w:lang w:val="en-US" w:eastAsia="en-US"/>
        </w:rPr>
        <w:t xml:space="preserve"> Dor., Private way, from 1044 Adams Street to southeasterly.</w:t>
      </w:r>
    </w:p>
    <w:p>
      <w:pPr>
        <w:pStyle w:val="Tab2"/>
        <w:rPr/>
      </w:pPr>
      <w:r>
        <w:rPr>
          <w:color w:val="000000"/>
        </w:rPr>
        <w:t>North side.</w:t>
        <w:tab/>
        <w:t>16</w:t>
        <w:tab/>
        <w:t>11</w:t>
        <w:tab/>
        <w:t>3</w:t>
        <w:tab/>
        <w:t>7</w:t>
        <w:tab/>
        <w:t>02124</w:t>
      </w:r>
    </w:p>
    <w:p>
      <w:pPr>
        <w:pStyle w:val="Tab2"/>
        <w:spacing w:before="0" w:after="120"/>
        <w:rPr/>
      </w:pPr>
      <w:r>
        <w:rPr>
          <w:color w:val="000000"/>
        </w:rPr>
        <w:t>South side.</w:t>
        <w:tab/>
        <w:t>17</w:t>
        <w:tab/>
        <w:t>13</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Melnea Cass Boulevard,</w:t>
      </w:r>
      <w:r>
        <w:rPr>
          <w:color w:val="000000"/>
          <w:lang w:val="en-US" w:eastAsia="en-US"/>
        </w:rPr>
        <w:t xml:space="preserve"> B.P., Rox., Public way, from Columbus Avenue near St. Cyprian’s Place to 811 Massachusetts Avenue.</w:t>
      </w:r>
    </w:p>
    <w:p>
      <w:pPr>
        <w:pStyle w:val="Tab2"/>
        <w:rPr>
          <w:color w:val="000000"/>
        </w:rPr>
      </w:pPr>
      <w:r>
        <w:rPr>
          <w:color w:val="000000"/>
        </w:rPr>
        <w:t>At Massachusette Avenue.</w:t>
        <w:tab/>
        <w:t>8</w:t>
        <w:tab/>
        <w:t>2</w:t>
        <w:tab/>
        <w:t>7</w:t>
        <w:tab/>
        <w:t>10</w:t>
        <w:tab/>
        <w:t>02119</w:t>
      </w:r>
    </w:p>
    <w:p>
      <w:pPr>
        <w:pStyle w:val="Tab2"/>
        <w:rPr>
          <w:color w:val="000000"/>
        </w:rPr>
      </w:pPr>
      <w:r>
        <w:rPr>
          <w:color w:val="000000"/>
        </w:rPr>
        <w:t>From Albany Street to Massachusetts Avenue.</w:t>
        <w:tab/>
        <w:t>8</w:t>
        <w:tab/>
        <w:t>3</w:t>
        <w:tab/>
        <w:t>7</w:t>
        <w:tab/>
        <w:t>10</w:t>
        <w:tab/>
        <w:t>02120</w:t>
      </w:r>
    </w:p>
    <w:p>
      <w:pPr>
        <w:pStyle w:val="Tab2"/>
        <w:rPr>
          <w:color w:val="000000"/>
        </w:rPr>
      </w:pPr>
      <w:r>
        <w:rPr>
          <w:color w:val="000000"/>
        </w:rPr>
        <w:t>From Albany Street to Washington Street.</w:t>
        <w:tab/>
        <w:t>8</w:t>
        <w:tab/>
        <w:t>4</w:t>
        <w:tab/>
        <w:t>7</w:t>
        <w:tab/>
        <w:t>10</w:t>
        <w:tab/>
        <w:t>02120</w:t>
      </w:r>
    </w:p>
    <w:p>
      <w:pPr>
        <w:pStyle w:val="Tab2"/>
        <w:spacing w:before="0" w:after="120"/>
        <w:rPr/>
      </w:pPr>
      <w:r>
        <w:rPr>
          <w:color w:val="000000"/>
        </w:rPr>
        <w:t xml:space="preserve">From Columbus Avenue to Washington Street. </w:t>
        <w:tab/>
        <w:t>9</w:t>
        <w:tab/>
        <w:t>4</w:t>
        <w:tab/>
        <w:t>7</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Melrose Street,</w:t>
      </w:r>
      <w:r>
        <w:rPr>
          <w:color w:val="000000"/>
          <w:lang w:val="en-US" w:eastAsia="en-US"/>
        </w:rPr>
        <w:t xml:space="preserve"> B.P., Public way, from 138 Arlington Street to 99 Broadway.</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Melton Road,</w:t>
      </w:r>
      <w:r>
        <w:rPr>
          <w:color w:val="000000"/>
          <w:lang w:val="en-US" w:eastAsia="en-US"/>
        </w:rPr>
        <w:t xml:space="preserve"> Bri., Public way, from opposite 48 Blenford Road and 4 Nottinghill Road to 57 Wallingford Road.</w:t>
        <w:tab/>
        <w:tab/>
        <w:t>21</w:t>
      </w:r>
      <w:r>
        <w:rPr>
          <w:color w:val="000000"/>
        </w:rPr>
        <w:tab/>
      </w:r>
      <w:r>
        <w:rPr>
          <w:color w:val="000000"/>
          <w:lang w:val="en-US" w:eastAsia="en-US"/>
        </w:rPr>
        <w:t>13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Melville Avenue,</w:t>
      </w:r>
      <w:r>
        <w:rPr>
          <w:color w:val="000000"/>
          <w:lang w:val="en-US" w:eastAsia="en-US"/>
        </w:rPr>
        <w:t xml:space="preserve"> Dor., Public way, from 1607 Dorchester Avenue to 510 Washington Street.</w:t>
      </w:r>
    </w:p>
    <w:p>
      <w:pPr>
        <w:pStyle w:val="Tab2"/>
        <w:rPr/>
      </w:pPr>
      <w:r>
        <w:rPr>
          <w:color w:val="000000"/>
        </w:rPr>
        <w:t>1 - 107</w:t>
        <w:tab/>
        <w:t>17</w:t>
        <w:tab/>
        <w:t>6</w:t>
        <w:tab/>
        <w:t>4</w:t>
        <w:tab/>
        <w:t>7</w:t>
        <w:tab/>
        <w:t>02124</w:t>
      </w:r>
    </w:p>
    <w:p>
      <w:pPr>
        <w:pStyle w:val="Tab2"/>
        <w:rPr/>
      </w:pPr>
      <w:r>
        <w:rPr>
          <w:color w:val="000000"/>
        </w:rPr>
        <w:t>2 - 114</w:t>
        <w:tab/>
        <w:t>17</w:t>
        <w:tab/>
        <w:t>3</w:t>
        <w:tab/>
        <w:t>4</w:t>
        <w:tab/>
        <w:t>7</w:t>
        <w:tab/>
        <w:t>02124</w:t>
      </w:r>
    </w:p>
    <w:p>
      <w:pPr>
        <w:pStyle w:val="Tab2"/>
        <w:rPr/>
      </w:pPr>
      <w:r>
        <w:rPr>
          <w:color w:val="000000"/>
        </w:rPr>
        <w:t>115 - 131</w:t>
        <w:tab/>
        <w:t>16</w:t>
        <w:tab/>
        <w:t>3</w:t>
        <w:tab/>
        <w:t>3</w:t>
        <w:tab/>
        <w:t>7</w:t>
        <w:tab/>
        <w:t>02124</w:t>
      </w:r>
    </w:p>
    <w:p>
      <w:pPr>
        <w:pStyle w:val="Tab2"/>
        <w:spacing w:before="0" w:after="120"/>
        <w:rPr/>
      </w:pPr>
      <w:r>
        <w:rPr>
          <w:color w:val="000000"/>
        </w:rPr>
        <w:t>118 - 128</w:t>
        <w:tab/>
        <w:t>16</w:t>
        <w:tab/>
        <w:t>1</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Melville Lane,</w:t>
      </w:r>
      <w:r>
        <w:rPr>
          <w:color w:val="000000"/>
          <w:lang w:val="en-US" w:eastAsia="en-US"/>
        </w:rPr>
        <w:t xml:space="preserve"> Dor., Public way, from 1 Melville Avenue to approximately 167 feet southeasterly.</w:t>
        <w:tab/>
        <w:tab/>
        <w:t>17</w:t>
      </w:r>
      <w:r>
        <w:rPr>
          <w:color w:val="000000"/>
        </w:rPr>
        <w:tab/>
      </w:r>
      <w:r>
        <w:rPr>
          <w:color w:val="000000"/>
          <w:lang w:val="en-US" w:eastAsia="en-US"/>
        </w:rPr>
        <w:t>6</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Melvin Avenue,</w:t>
      </w:r>
      <w:r>
        <w:rPr>
          <w:color w:val="000000"/>
          <w:lang w:val="en-US" w:eastAsia="en-US"/>
        </w:rPr>
        <w:t xml:space="preserve"> Bri., Public way, from 301 Allston Street to 1546 Commonwealth Avenue.</w:t>
        <w:tab/>
        <w:tab/>
        <w:t>21</w:t>
      </w:r>
      <w:r>
        <w:rPr>
          <w:color w:val="000000"/>
        </w:rPr>
        <w:tab/>
      </w:r>
      <w:r>
        <w:rPr>
          <w:color w:val="000000"/>
          <w:lang w:val="en-US" w:eastAsia="en-US"/>
        </w:rPr>
        <w:t>10</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Melvinside Terrace,</w:t>
      </w:r>
      <w:r>
        <w:rPr>
          <w:color w:val="000000"/>
          <w:lang w:val="en-US" w:eastAsia="en-US"/>
        </w:rPr>
        <w:t xml:space="preserve"> Dor., from 1129 Dorchester Avenue to 100 Pleasant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1129 Dorchester Avenue to 22 Deer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opposite 22 Deer Street to 100 Pleasant Street.</w:t>
      </w:r>
      <w:r>
        <w:rPr>
          <w:color w:val="000000"/>
        </w:rPr>
        <w:tab/>
        <w:tab/>
      </w:r>
      <w:r>
        <w:rPr>
          <w:color w:val="000000"/>
          <w:lang w:val="en-US" w:eastAsia="en-US"/>
        </w:rPr>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Memorial Circle,</w:t>
      </w:r>
      <w:r>
        <w:rPr>
          <w:color w:val="000000"/>
          <w:lang w:val="en-US" w:eastAsia="en-US"/>
        </w:rPr>
        <w:t xml:space="preserve"> Rox., at the junction of Fenway, Westland Avenue and the Westland Avenue entrance to the Back Bay Fens.</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circle, is under the care, control and custody of D.C.R.</w:t>
        <w:tab/>
        <w:tab/>
        <w:t>4</w:t>
        <w:tab/>
        <w:t>7</w:t>
        <w:tab/>
        <w:t>8</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Mendell Way</w:t>
      </w:r>
      <w:r>
        <w:rPr>
          <w:color w:val="000000"/>
          <w:lang w:val="en-US" w:eastAsia="en-US"/>
        </w:rPr>
        <w:t>, W.R., Public way, from 31 Dalrymple Street to 142 School Street.</w:t>
        <w:tab/>
        <w:tab/>
        <w:t>11</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Mendelssohn Street,</w:t>
      </w:r>
      <w:r>
        <w:rPr>
          <w:color w:val="000000"/>
          <w:lang w:val="en-US" w:eastAsia="en-US"/>
        </w:rPr>
        <w:t xml:space="preserve"> W.R., from between 4555 and 4577 Washington Street to northwest of 11 Nikisch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between 4555 and 4577 Washington Street to opposite 11 Nikisch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opposite 11 Nikisch Avenue to northwesterly.</w:t>
      </w:r>
      <w:r>
        <w:rPr>
          <w:color w:val="000000"/>
        </w:rPr>
        <w:tab/>
        <w:tab/>
      </w:r>
      <w:r>
        <w:rPr>
          <w:color w:val="000000"/>
          <w:lang w:val="en-US" w:eastAsia="en-US"/>
        </w:rPr>
        <w:t>20</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Mendum Street,</w:t>
      </w:r>
      <w:r>
        <w:rPr>
          <w:color w:val="000000"/>
          <w:lang w:val="en-US" w:eastAsia="en-US"/>
        </w:rPr>
        <w:t xml:space="preserve"> W.R., Public way, from opposite 57 Fairview Street to 129 Walter Street.</w:t>
        <w:tab/>
        <w:tab/>
        <w:t>20</w:t>
      </w:r>
      <w:r>
        <w:rPr>
          <w:color w:val="000000"/>
        </w:rPr>
        <w:tab/>
      </w:r>
      <w:r>
        <w:rPr>
          <w:color w:val="000000"/>
          <w:lang w:val="en-US" w:eastAsia="en-US"/>
        </w:rPr>
        <w:t>4</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Menlo Street,</w:t>
      </w:r>
      <w:r>
        <w:rPr>
          <w:color w:val="000000"/>
          <w:lang w:val="en-US" w:eastAsia="en-US"/>
        </w:rPr>
        <w:t xml:space="preserve"> Bri., Public way, from 23 Henshaw Street to opposite 19 Sparhawk Street.</w:t>
        <w:tab/>
        <w:tab/>
        <w:t>22</w:t>
      </w:r>
      <w:r>
        <w:rPr>
          <w:color w:val="000000"/>
        </w:rPr>
        <w:tab/>
      </w:r>
      <w:r>
        <w:rPr>
          <w:color w:val="000000"/>
          <w:lang w:val="en-US" w:eastAsia="en-US"/>
        </w:rPr>
        <w:t>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Menton Street,</w:t>
      </w:r>
      <w:r>
        <w:rPr>
          <w:color w:val="000000"/>
          <w:lang w:val="en-US" w:eastAsia="en-US"/>
        </w:rPr>
        <w:t xml:space="preserve"> Dor., Public way, from 48 Groveland Street to 25 Standard Street.</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Mercedes View Street,</w:t>
      </w:r>
      <w:r>
        <w:rPr>
          <w:color w:val="000000"/>
          <w:lang w:val="en-US" w:eastAsia="en-US"/>
        </w:rPr>
        <w:t xml:space="preserve"> W.R., Private way, from Beechland Circle to Beram Avenue.</w:t>
        <w:tab/>
        <w:tab/>
        <w:t>18</w:t>
      </w:r>
      <w:r>
        <w:rPr>
          <w:color w:val="000000"/>
        </w:rPr>
        <w:tab/>
        <w:t>11</w:t>
        <w:tab/>
        <w:t>5</w:t>
        <w:tab/>
        <w:t>6</w:t>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Mercer Street,</w:t>
      </w:r>
      <w:r>
        <w:rPr>
          <w:color w:val="000000"/>
          <w:lang w:val="en-US" w:eastAsia="en-US"/>
        </w:rPr>
        <w:t xml:space="preserve"> H.P., Public way, from 41 Tileston Street to approximately 214 feet northeasterly.</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Mercer Street,</w:t>
      </w:r>
      <w:r>
        <w:rPr>
          <w:color w:val="000000"/>
          <w:lang w:val="en-US" w:eastAsia="en-US"/>
        </w:rPr>
        <w:t xml:space="preserve"> S.B., Public way, from Columbia Road between James O’Neill Street and Old Harbor Street to 172 Dorchester Street.</w:t>
      </w:r>
    </w:p>
    <w:p>
      <w:pPr>
        <w:pStyle w:val="Tab2"/>
        <w:rPr/>
      </w:pPr>
      <w:r>
        <w:rPr>
          <w:color w:val="000000"/>
        </w:rPr>
        <w:t>1 - 85</w:t>
        <w:tab/>
        <w:t>7</w:t>
        <w:tab/>
        <w:t>5</w:t>
        <w:tab/>
        <w:t>2</w:t>
        <w:tab/>
        <w:t>5</w:t>
        <w:tab/>
        <w:t>02127</w:t>
      </w:r>
    </w:p>
    <w:p>
      <w:pPr>
        <w:pStyle w:val="Tab2"/>
        <w:rPr/>
      </w:pPr>
      <w:r>
        <w:rPr>
          <w:color w:val="000000"/>
        </w:rPr>
        <w:t>2 - 52</w:t>
        <w:tab/>
        <w:t>7</w:t>
        <w:tab/>
        <w:t>4</w:t>
        <w:tab/>
        <w:t>2</w:t>
        <w:tab/>
        <w:t>5</w:t>
        <w:tab/>
        <w:t>02127</w:t>
      </w:r>
    </w:p>
    <w:p>
      <w:pPr>
        <w:pStyle w:val="Tab2"/>
        <w:spacing w:before="0" w:after="120"/>
        <w:rPr/>
      </w:pPr>
      <w:r>
        <w:rPr>
          <w:color w:val="000000"/>
        </w:rPr>
        <w:t>68 - 134, 89 - 133</w:t>
        <w:tab/>
        <w:t>7</w:t>
        <w:tab/>
        <w:t>6</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Merchants Row</w:t>
      </w:r>
      <w:r>
        <w:rPr>
          <w:color w:val="000000"/>
          <w:lang w:val="en-US" w:eastAsia="en-US"/>
        </w:rPr>
        <w:t>, B.P., Public way, from Chatham Street to between 84 and 92 State Street.</w:t>
      </w:r>
    </w:p>
    <w:p>
      <w:pPr>
        <w:pStyle w:val="Tab2"/>
        <w:rPr/>
      </w:pPr>
      <w:r>
        <w:rPr>
          <w:color w:val="000000"/>
        </w:rPr>
        <w:t>1 - 35, 2 - 54</w:t>
        <w:tab/>
        <w:t>3</w:t>
        <w:tab/>
        <w:t>6</w:t>
        <w:tab/>
        <w:t>1</w:t>
        <w:tab/>
        <w:t>1</w:t>
        <w:tab/>
        <w:t>02109</w:t>
      </w:r>
    </w:p>
    <w:p>
      <w:pPr>
        <w:pStyle w:val="Tab2"/>
        <w:spacing w:before="0" w:after="120"/>
        <w:rPr/>
      </w:pPr>
      <w:r>
        <w:rPr>
          <w:color w:val="000000"/>
        </w:rPr>
        <w:t>37 - 45</w:t>
        <w:tab/>
        <w:t>3</w:t>
        <w:tab/>
        <w:t>1</w:t>
        <w:tab/>
        <w:t>1</w:t>
        <w:tab/>
        <w:t>1</w:t>
        <w:tab/>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Mercier Avenue,</w:t>
      </w:r>
      <w:r>
        <w:rPr>
          <w:color w:val="000000"/>
          <w:lang w:val="en-US" w:eastAsia="en-US"/>
        </w:rPr>
        <w:t xml:space="preserve"> Dor., Public way, from 76 Alicia Road to 1989 Dorchester Avenue.</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Meredith Street,</w:t>
      </w:r>
      <w:r>
        <w:rPr>
          <w:color w:val="000000"/>
          <w:lang w:val="en-US" w:eastAsia="en-US"/>
        </w:rPr>
        <w:t xml:space="preserve"> W.R., Public way, from opposite 93 Clement Avenue to 55 Kenneth Street.</w:t>
        <w:tab/>
        <w:tab/>
        <w:t>20</w:t>
      </w:r>
      <w:r>
        <w:rPr>
          <w:color w:val="000000"/>
        </w:rPr>
        <w:tab/>
      </w:r>
      <w:r>
        <w:rPr>
          <w:color w:val="000000"/>
          <w:lang w:val="en-US" w:eastAsia="en-US"/>
        </w:rPr>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Meridian Street,</w:t>
      </w:r>
      <w:r>
        <w:rPr>
          <w:color w:val="000000"/>
          <w:lang w:val="en-US" w:eastAsia="en-US"/>
        </w:rPr>
        <w:t xml:space="preserve"> E.B., Public way, from the Andrew P. McArdle Bridge to between 127 and 144 Maverick Street near 46 Maverick Square.</w:t>
      </w:r>
    </w:p>
    <w:p>
      <w:pPr>
        <w:pStyle w:val="Tab2"/>
        <w:rPr/>
      </w:pPr>
      <w:r>
        <w:rPr>
          <w:color w:val="000000"/>
        </w:rPr>
        <w:t>1 - 167, 2 - 156</w:t>
        <w:tab/>
        <w:t>1</w:t>
        <w:tab/>
        <w:t>4</w:t>
        <w:tab/>
        <w:t>1</w:t>
        <w:tab/>
        <w:t>9</w:t>
        <w:tab/>
        <w:t>02128</w:t>
      </w:r>
    </w:p>
    <w:p>
      <w:pPr>
        <w:pStyle w:val="Tab2"/>
        <w:rPr/>
      </w:pPr>
      <w:r>
        <w:rPr>
          <w:color w:val="000000"/>
        </w:rPr>
        <w:t>230 - 300, 235 - 271</w:t>
        <w:tab/>
        <w:t>1</w:t>
        <w:tab/>
        <w:t>6</w:t>
        <w:tab/>
        <w:t>1</w:t>
        <w:tab/>
        <w:t>9</w:t>
        <w:tab/>
        <w:t>02128</w:t>
      </w:r>
    </w:p>
    <w:p>
      <w:pPr>
        <w:pStyle w:val="Tab2"/>
        <w:rPr/>
      </w:pPr>
      <w:r>
        <w:rPr>
          <w:color w:val="000000"/>
        </w:rPr>
        <w:t>273 - 375, 306 - 408</w:t>
        <w:tab/>
        <w:t>1</w:t>
        <w:tab/>
        <w:t>7</w:t>
        <w:tab/>
        <w:t>1</w:t>
        <w:tab/>
        <w:t>9</w:t>
        <w:tab/>
        <w:t>02128</w:t>
      </w:r>
    </w:p>
    <w:p>
      <w:pPr>
        <w:pStyle w:val="Tab2"/>
        <w:spacing w:before="0" w:after="120"/>
        <w:rPr/>
      </w:pPr>
      <w:r>
        <w:rPr>
          <w:color w:val="000000"/>
        </w:rPr>
        <w:t>379 - 501, 412 - 480</w:t>
        <w:tab/>
        <w:t>1</w:t>
        <w:tab/>
        <w:t>8</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Merlin Street,</w:t>
      </w:r>
      <w:r>
        <w:rPr>
          <w:color w:val="000000"/>
          <w:lang w:val="en-US" w:eastAsia="en-US"/>
        </w:rPr>
        <w:t xml:space="preserve"> Dor., Public way, from 8 Athelwold Street to 537 Park Street.</w:t>
        <w:tab/>
        <w:tab/>
        <w:t>17</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Merola Park</w:t>
      </w:r>
      <w:r>
        <w:rPr>
          <w:color w:val="000000"/>
          <w:lang w:val="en-US" w:eastAsia="en-US"/>
        </w:rPr>
        <w:t>, Dor., Public way, from opposite 23 Cookson Terrace to 31 Crossman Street.</w:t>
        <w:tab/>
        <w:tab/>
        <w:t>18</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Merriam Street,</w:t>
      </w:r>
      <w:r>
        <w:rPr>
          <w:color w:val="000000"/>
          <w:lang w:val="en-US" w:eastAsia="en-US"/>
        </w:rPr>
        <w:t xml:space="preserve"> W.R., Public way, from 29 Brookside Avenue to 5 Minton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there is a branch to Merriam Street, from 16 Merriam Street to approximately 87 feet northwesterly.</w:t>
        <w:tab/>
        <w:tab/>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Merrill Street,</w:t>
      </w:r>
      <w:r>
        <w:rPr>
          <w:color w:val="000000"/>
          <w:lang w:val="en-US" w:eastAsia="en-US"/>
        </w:rPr>
        <w:t xml:space="preserve"> Dor., Public way, from 31 Erie Street to 22 Glenarm Street.</w:t>
      </w:r>
    </w:p>
    <w:p>
      <w:pPr>
        <w:pStyle w:val="Tab2"/>
        <w:rPr>
          <w:color w:val="000000"/>
        </w:rPr>
      </w:pPr>
      <w:r>
        <w:rPr>
          <w:color w:val="000000"/>
        </w:rPr>
        <w:t>Odd</w:t>
        <w:tab/>
        <w:t>14</w:t>
        <w:tab/>
        <w:t>4</w:t>
        <w:tab/>
        <w:t>4</w:t>
        <w:tab/>
        <w:t>3</w:t>
        <w:tab/>
        <w:t>02121</w:t>
      </w:r>
    </w:p>
    <w:p>
      <w:pPr>
        <w:pStyle w:val="Tab2"/>
        <w:spacing w:before="0" w:after="120"/>
        <w:rPr>
          <w:color w:val="000000"/>
        </w:rPr>
      </w:pPr>
      <w:r>
        <w:rPr>
          <w:color w:val="000000"/>
        </w:rPr>
        <w:t>Even</w:t>
        <w:tab/>
        <w:t>14</w:t>
        <w:tab/>
        <w:t>6</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Merrimac Street,</w:t>
      </w:r>
      <w:r>
        <w:rPr>
          <w:color w:val="000000"/>
          <w:lang w:val="en-US" w:eastAsia="en-US"/>
        </w:rPr>
        <w:t xml:space="preserve"> B.P., Public way, from opposite 150 Staniford Street to 50 Sudbury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Merritt Street,</w:t>
      </w:r>
      <w:r>
        <w:rPr>
          <w:color w:val="000000"/>
          <w:lang w:val="en-US" w:eastAsia="en-US"/>
        </w:rPr>
        <w:t xml:space="preserve"> W.R., Private way, from 32 Custer Street to southeasterly.</w:t>
        <w:tab/>
        <w:tab/>
        <w:t>11</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Merton Place,</w:t>
      </w:r>
      <w:r>
        <w:rPr>
          <w:color w:val="000000"/>
          <w:lang w:val="en-US" w:eastAsia="en-US"/>
        </w:rPr>
        <w:t xml:space="preserve"> Rox., Private way, from 137 Centre Street to northwesterly.</w:t>
        <w:tab/>
        <w:tab/>
        <w:t>11</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Meshaka Street,</w:t>
      </w:r>
      <w:r>
        <w:rPr>
          <w:color w:val="000000"/>
          <w:lang w:val="en-US" w:eastAsia="en-US"/>
        </w:rPr>
        <w:t xml:space="preserve"> W.R., from 5316 Washington Street to the Boston and Dedham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5316 Washington Street to approximately 322 feet southeasterly, northeasterly and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the Boston and Dedham Boundary Line.</w:t>
      </w:r>
      <w:r>
        <w:rPr>
          <w:color w:val="000000"/>
        </w:rPr>
        <w:tab/>
        <w:tab/>
      </w:r>
      <w:r>
        <w:rPr>
          <w:color w:val="000000"/>
          <w:lang w:val="en-US" w:eastAsia="en-US"/>
        </w:rPr>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Messinger Street,</w:t>
      </w:r>
      <w:r>
        <w:rPr>
          <w:color w:val="000000"/>
          <w:lang w:val="en-US" w:eastAsia="en-US"/>
        </w:rPr>
        <w:t xml:space="preserve"> Dor., from 41 Livermore Street to 67 Woodhaven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38 Brockton Street to 158 Colorado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lang w:val="en-US" w:eastAsia="en-US"/>
        </w:rPr>
        <w:t>*</w:t>
      </w:r>
      <w:r>
        <w:rPr>
          <w:color w:val="000000"/>
          <w:lang w:val="en-US" w:eastAsia="en-US"/>
        </w:rPr>
        <w:t>Private way, from 67 Woodhaven Street to 37 Brockton Street and after an interval, from 159 Colorado Street to 146 Alabama Street and after an interval, from 83 Hebron Street to 41 Livermore Street.</w:t>
      </w:r>
    </w:p>
    <w:p>
      <w:pPr>
        <w:pStyle w:val="Tab2"/>
        <w:rPr>
          <w:color w:val="000000"/>
        </w:rPr>
      </w:pPr>
      <w:r>
        <w:rPr>
          <w:color w:val="000000"/>
        </w:rPr>
        <w:t>Odd</w:t>
        <w:tab/>
        <w:t>18</w:t>
        <w:tab/>
        <w:t>3</w:t>
        <w:tab/>
        <w:t>5</w:t>
        <w:tab/>
        <w:t>7</w:t>
        <w:tab/>
        <w:t>02126</w:t>
      </w:r>
    </w:p>
    <w:p>
      <w:pPr>
        <w:pStyle w:val="Tab2"/>
        <w:spacing w:before="0" w:after="120"/>
        <w:rPr>
          <w:color w:val="000000"/>
        </w:rPr>
      </w:pPr>
      <w:r>
        <w:rPr>
          <w:color w:val="000000"/>
        </w:rPr>
        <w:t>Even</w:t>
        <w:tab/>
        <w:t>18</w:t>
        <w:tab/>
        <w:t>21</w:t>
        <w:tab/>
        <w:t>5</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Metcalf Street,</w:t>
      </w:r>
      <w:r>
        <w:rPr>
          <w:color w:val="000000"/>
          <w:lang w:val="en-US" w:eastAsia="en-US"/>
        </w:rPr>
        <w:t xml:space="preserve"> W.R., Public way, from 94 Durnell Avenue to 66 Penfield Street.</w:t>
        <w:tab/>
        <w:tab/>
        <w:t>20</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Metropolitan Avenue,</w:t>
      </w:r>
      <w:r>
        <w:rPr>
          <w:color w:val="000000"/>
          <w:lang w:val="en-US" w:eastAsia="en-US"/>
        </w:rPr>
        <w:t xml:space="preserve"> H.P., W.R., from a point approximately 425 feet northwest of 4407 Washington Street to 121 Pierce Street and after an interval, from 490 Truman Parkway to the Boston and Milton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a point approximately 425 feet northwest of 4407 Washington Street to 121 Pierce Street and after an interval, from a point approximately 138 feet southeast of 490 Truman Parkway to 3 Edith Street and after an interval, from opposite 110 Beacon Street to the Boston and Milton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lang w:val="en-US" w:eastAsia="en-US"/>
        </w:rPr>
        <w:t>*</w:t>
      </w:r>
      <w:r>
        <w:rPr>
          <w:color w:val="000000"/>
          <w:lang w:val="en-US" w:eastAsia="en-US"/>
        </w:rPr>
        <w:t>Private way, from 490 Truman Parkway to approximately 138 feet southeasterly and after an interval, from 4 Edith Street to 110 Beacon Street.</w:t>
      </w:r>
    </w:p>
    <w:p>
      <w:pPr>
        <w:pStyle w:val="Tab2"/>
        <w:rPr/>
      </w:pPr>
      <w:r>
        <w:rPr>
          <w:color w:val="000000"/>
        </w:rPr>
        <w:t>1 - 23, 2 - 26</w:t>
        <w:tab/>
        <w:t>20</w:t>
        <w:tab/>
        <w:t>9</w:t>
        <w:tab/>
        <w:t>5</w:t>
        <w:tab/>
        <w:t>6</w:t>
        <w:tab/>
        <w:t>02131</w:t>
      </w:r>
    </w:p>
    <w:p>
      <w:pPr>
        <w:pStyle w:val="Tab2"/>
        <w:rPr/>
      </w:pPr>
      <w:r>
        <w:rPr>
          <w:color w:val="000000"/>
        </w:rPr>
        <w:t>34 - 112, 39 - 265</w:t>
        <w:tab/>
        <w:t>18</w:t>
        <w:tab/>
        <w:t>10</w:t>
        <w:tab/>
        <w:t>5</w:t>
        <w:tab/>
        <w:t>6/8</w:t>
        <w:tab/>
        <w:t>02131</w:t>
      </w:r>
    </w:p>
    <w:p>
      <w:pPr>
        <w:pStyle w:val="Tab2"/>
        <w:rPr/>
      </w:pPr>
      <w:r>
        <w:rPr>
          <w:color w:val="000000"/>
        </w:rPr>
        <w:t>116 - 434, 273 - 431</w:t>
        <w:tab/>
        <w:t>18</w:t>
        <w:tab/>
        <w:t>9</w:t>
        <w:tab/>
        <w:t>5</w:t>
        <w:tab/>
        <w:t>6/8</w:t>
        <w:tab/>
        <w:t>02131</w:t>
      </w:r>
    </w:p>
    <w:p>
      <w:pPr>
        <w:pStyle w:val="Tab2"/>
        <w:rPr/>
      </w:pPr>
      <w:r>
        <w:rPr>
          <w:color w:val="000000"/>
        </w:rPr>
        <w:t>439 - 631</w:t>
        <w:tab/>
        <w:t>18</w:t>
        <w:tab/>
        <w:t>14</w:t>
        <w:tab/>
        <w:t>5</w:t>
        <w:tab/>
        <w:t>8</w:t>
        <w:tab/>
        <w:t>02136</w:t>
      </w:r>
    </w:p>
    <w:p>
      <w:pPr>
        <w:pStyle w:val="Tab2"/>
        <w:rPr/>
      </w:pPr>
      <w:r>
        <w:rPr>
          <w:color w:val="000000"/>
        </w:rPr>
        <w:t>442 - 640</w:t>
        <w:tab/>
        <w:t>18</w:t>
        <w:tab/>
        <w:t>8</w:t>
        <w:tab/>
        <w:t>5</w:t>
        <w:tab/>
        <w:t>8</w:t>
        <w:tab/>
        <w:t>02136</w:t>
      </w:r>
    </w:p>
    <w:p>
      <w:pPr>
        <w:pStyle w:val="Tab2"/>
        <w:rPr/>
      </w:pPr>
      <w:r>
        <w:rPr>
          <w:color w:val="000000"/>
        </w:rPr>
        <w:t>641 - 769, 646 - 768</w:t>
        <w:tab/>
        <w:t>18</w:t>
        <w:tab/>
        <w:t>15</w:t>
        <w:tab/>
        <w:t>5</w:t>
        <w:tab/>
        <w:t>8</w:t>
        <w:tab/>
        <w:t>02136</w:t>
      </w:r>
    </w:p>
    <w:p>
      <w:pPr>
        <w:pStyle w:val="Tab2"/>
        <w:spacing w:before="0" w:after="120"/>
        <w:rPr/>
      </w:pPr>
      <w:r>
        <w:rPr>
          <w:color w:val="000000"/>
        </w:rPr>
        <w:t>840 - 982, 841 - 983</w:t>
        <w:tab/>
        <w:t>18</w:t>
        <w:tab/>
        <w:t>16</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Metropolitan Circle,</w:t>
      </w:r>
      <w:r>
        <w:rPr>
          <w:color w:val="000000"/>
          <w:lang w:val="en-US" w:eastAsia="en-US"/>
        </w:rPr>
        <w:t xml:space="preserve"> H.P., Public way, from 230 Metropolitan Avenue to approximately 163 feet northeasterly.</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Meyer Court,</w:t>
      </w:r>
      <w:r>
        <w:rPr>
          <w:color w:val="000000"/>
          <w:lang w:val="en-US" w:eastAsia="en-US"/>
        </w:rPr>
        <w:t xml:space="preserve"> W.R., Public way, from 43 Meyer Street to approximately 140 feet southwesterly.</w:t>
        <w:tab/>
        <w:tab/>
        <w:t>19</w:t>
        <w:tab/>
        <w:t>12</w:t>
        <w:tab/>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Meyer Street,</w:t>
      </w:r>
      <w:r>
        <w:rPr>
          <w:color w:val="000000"/>
          <w:lang w:val="en-US" w:eastAsia="en-US"/>
        </w:rPr>
        <w:t xml:space="preserve"> W.R., Public way, from 6 Organ Park Street to approximately 220 feet northwest of opposite 34 Catherine Street.</w:t>
        <w:tab/>
        <w:tab/>
        <w:t>19</w:t>
        <w:tab/>
        <w:t>12</w:t>
        <w:tab/>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Miami Avenue,</w:t>
      </w:r>
      <w:r>
        <w:rPr>
          <w:color w:val="000000"/>
          <w:lang w:val="en-US" w:eastAsia="en-US"/>
        </w:rPr>
        <w:t xml:space="preserve"> W.R., from 43 Cass Street to 64 Johnson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43 Cass Street to approximately 95 feet southwest of Earnshaw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64 Johnson Street.</w:t>
      </w:r>
      <w:r>
        <w:rPr>
          <w:color w:val="000000"/>
        </w:rPr>
        <w:tab/>
        <w:tab/>
      </w:r>
      <w:r>
        <w:rPr>
          <w:color w:val="000000"/>
          <w:lang w:val="en-US" w:eastAsia="en-US"/>
        </w:rPr>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Miami Terrace,</w:t>
      </w:r>
      <w:r>
        <w:rPr>
          <w:color w:val="000000"/>
          <w:lang w:val="en-US" w:eastAsia="en-US"/>
        </w:rPr>
        <w:t xml:space="preserve"> W.R., Private way, from 15 Miami Avenue to Powell Street.</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Michael Road,</w:t>
      </w:r>
      <w:r>
        <w:rPr>
          <w:color w:val="000000"/>
          <w:lang w:val="en-US" w:eastAsia="en-US"/>
        </w:rPr>
        <w:t xml:space="preserve"> Bri., Public way, from opposite the rear of 21 Rushmore Street to approximately 210 feet northwesterly.</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Michaelangelo Street,</w:t>
      </w:r>
      <w:r>
        <w:rPr>
          <w:color w:val="000000"/>
          <w:lang w:val="en-US" w:eastAsia="en-US"/>
        </w:rPr>
        <w:t xml:space="preserve"> B.P., Public way, from 48 Charter Street to approximately 124 feet southwesterly.</w:t>
        <w:tab/>
        <w:tab/>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Michigan Avenue,</w:t>
      </w:r>
      <w:r>
        <w:rPr>
          <w:color w:val="000000"/>
          <w:lang w:val="en-US" w:eastAsia="en-US"/>
        </w:rPr>
        <w:t xml:space="preserve"> Dor., Public way, from 21 Columbia Road to opposite 102 Erie Street.</w:t>
      </w:r>
    </w:p>
    <w:p>
      <w:pPr>
        <w:pStyle w:val="Tab2"/>
        <w:rPr>
          <w:color w:val="000000"/>
        </w:rPr>
      </w:pPr>
      <w:r>
        <w:rPr>
          <w:color w:val="000000"/>
        </w:rPr>
        <w:t>Odd</w:t>
        <w:tab/>
        <w:t>14</w:t>
        <w:tab/>
        <w:t>3</w:t>
        <w:tab/>
        <w:t>4</w:t>
        <w:tab/>
        <w:t>3</w:t>
        <w:tab/>
        <w:t>02121</w:t>
      </w:r>
    </w:p>
    <w:p>
      <w:pPr>
        <w:pStyle w:val="Tab2"/>
        <w:spacing w:before="0" w:after="120"/>
        <w:rPr>
          <w:color w:val="000000"/>
        </w:rPr>
      </w:pPr>
      <w:r>
        <w:rPr>
          <w:color w:val="000000"/>
        </w:rPr>
        <w:t>Even</w:t>
        <w:tab/>
        <w:t>14</w:t>
        <w:tab/>
        <w:t>6</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Middle Street,</w:t>
      </w:r>
      <w:r>
        <w:rPr>
          <w:color w:val="000000"/>
          <w:lang w:val="en-US" w:eastAsia="en-US"/>
        </w:rPr>
        <w:t xml:space="preserve"> S.B., Public way, from 480 Dorchester Avenue to 339 Dorchester Street.</w:t>
        <w:tab/>
        <w:tab/>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Middlesex Street,</w:t>
      </w:r>
      <w:r>
        <w:rPr>
          <w:color w:val="000000"/>
          <w:lang w:val="en-US" w:eastAsia="en-US"/>
        </w:rPr>
        <w:t xml:space="preserve"> Chsn., Public way, from 25 Lyndeboro Street to 398 Main Street.</w:t>
      </w:r>
    </w:p>
    <w:p>
      <w:pPr>
        <w:pStyle w:val="Tab2"/>
        <w:rPr>
          <w:color w:val="000000"/>
        </w:rPr>
      </w:pPr>
      <w:r>
        <w:rPr>
          <w:color w:val="000000"/>
        </w:rPr>
        <w:t>Odd</w:t>
        <w:tab/>
        <w:t>2</w:t>
        <w:tab/>
        <w:t>7</w:t>
        <w:tab/>
        <w:t>1</w:t>
        <w:tab/>
        <w:t>1</w:t>
        <w:tab/>
        <w:t>02129</w:t>
      </w:r>
    </w:p>
    <w:p>
      <w:pPr>
        <w:pStyle w:val="Tab2"/>
        <w:spacing w:before="0" w:after="120"/>
        <w:rPr>
          <w:color w:val="000000"/>
        </w:rPr>
      </w:pPr>
      <w:r>
        <w:rPr>
          <w:color w:val="000000"/>
        </w:rPr>
        <w:t>Even</w:t>
        <w:tab/>
        <w:t>2</w:t>
        <w:tab/>
        <w:t>6</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Middleton Street,</w:t>
      </w:r>
      <w:r>
        <w:rPr>
          <w:color w:val="000000"/>
          <w:lang w:val="en-US" w:eastAsia="en-US"/>
        </w:rPr>
        <w:t xml:space="preserve"> Dor., Public way, from 393 Norfolk Street to 4 Theodore Street.</w:t>
      </w:r>
    </w:p>
    <w:p>
      <w:pPr>
        <w:pStyle w:val="Tab2"/>
        <w:rPr>
          <w:color w:val="000000"/>
        </w:rPr>
      </w:pPr>
      <w:r>
        <w:rPr>
          <w:color w:val="000000"/>
        </w:rPr>
        <w:t>Odd</w:t>
        <w:tab/>
        <w:t>14</w:t>
        <w:tab/>
        <w:t>13</w:t>
        <w:tab/>
        <w:t>4</w:t>
        <w:tab/>
        <w:t>7</w:t>
        <w:tab/>
        <w:t>02124</w:t>
      </w:r>
    </w:p>
    <w:p>
      <w:pPr>
        <w:pStyle w:val="Tab2"/>
        <w:spacing w:before="0" w:after="120"/>
        <w:rPr>
          <w:color w:val="000000"/>
        </w:rPr>
      </w:pPr>
      <w:r>
        <w:rPr>
          <w:color w:val="000000"/>
        </w:rPr>
        <w:t>Even</w:t>
        <w:tab/>
        <w:t>14</w:t>
        <w:tab/>
        <w:t>5</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Midland Street,</w:t>
      </w:r>
      <w:r>
        <w:rPr>
          <w:color w:val="000000"/>
          <w:lang w:val="en-US" w:eastAsia="en-US"/>
        </w:rPr>
        <w:t xml:space="preserve"> Dor., Public way, from opposite 65 Bay Street to 95 Savin Hill Avenue.</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Midvale Road,</w:t>
      </w:r>
      <w:r>
        <w:rPr>
          <w:color w:val="000000"/>
          <w:lang w:val="en-US" w:eastAsia="en-US"/>
        </w:rPr>
        <w:t xml:space="preserve"> W.R., Public way, from 177 Corey Street to 116 Maple Street.</w:t>
        <w:tab/>
        <w:tab/>
        <w:t>20</w:t>
      </w:r>
      <w:r>
        <w:rPr>
          <w:color w:val="000000"/>
        </w:rPr>
        <w:tab/>
      </w:r>
      <w:r>
        <w:rPr>
          <w:color w:val="000000"/>
          <w:lang w:val="en-US" w:eastAsia="en-US"/>
        </w:rPr>
        <w:t>18</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Mildred Avenue,</w:t>
      </w:r>
      <w:r>
        <w:rPr>
          <w:color w:val="000000"/>
          <w:lang w:val="en-US" w:eastAsia="en-US"/>
        </w:rPr>
        <w:t xml:space="preserve"> Dor., Public way, from 26 Babson Street to 566 Norfolk Street.</w:t>
        <w:tab/>
        <w:tab/>
        <w:t>18</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Miles Street,</w:t>
      </w:r>
      <w:r>
        <w:rPr>
          <w:color w:val="000000"/>
          <w:lang w:val="en-US" w:eastAsia="en-US"/>
        </w:rPr>
        <w:t xml:space="preserve"> Rox., Public way, from between 82 and 92 Bragdon Street to 89 West Walnut Park.</w:t>
        <w:tab/>
        <w:tab/>
        <w:t>11</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Milford Street,</w:t>
      </w:r>
      <w:r>
        <w:rPr>
          <w:color w:val="000000"/>
          <w:lang w:val="en-US" w:eastAsia="en-US"/>
        </w:rPr>
        <w:t xml:space="preserve"> B.P., Public way, from 251 Shawmut Avenue to 532 Tremont Street.</w:t>
        <w:tab/>
        <w:tab/>
        <w:t>3</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Milk Street,</w:t>
      </w:r>
      <w:r>
        <w:rPr>
          <w:color w:val="000000"/>
          <w:lang w:val="en-US" w:eastAsia="en-US"/>
        </w:rPr>
        <w:t xml:space="preserve"> B.P., Public way, from 70 East India Row to 310 Washington Street.</w:t>
      </w:r>
    </w:p>
    <w:p>
      <w:pPr>
        <w:pStyle w:val="Tab2"/>
        <w:rPr/>
      </w:pPr>
      <w:r>
        <w:rPr>
          <w:color w:val="000000"/>
        </w:rPr>
        <w:t>1 - 23</w:t>
        <w:tab/>
        <w:t>3</w:t>
        <w:tab/>
        <w:t>6</w:t>
        <w:tab/>
        <w:t>1</w:t>
        <w:tab/>
        <w:t>1</w:t>
        <w:tab/>
        <w:t>02109</w:t>
      </w:r>
    </w:p>
    <w:p>
      <w:pPr>
        <w:pStyle w:val="Tab2"/>
        <w:spacing w:before="0" w:after="120"/>
        <w:rPr/>
      </w:pPr>
      <w:r>
        <w:rPr>
          <w:color w:val="000000"/>
        </w:rPr>
        <w:t>2 - 22</w:t>
        <w:tab/>
        <w:t>3</w:t>
        <w:tab/>
        <w:t>6</w:t>
        <w:tab/>
        <w:t>1</w:t>
        <w:tab/>
        <w:t>1</w:t>
        <w:tab/>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Mill Street,</w:t>
      </w:r>
      <w:r>
        <w:rPr>
          <w:color w:val="000000"/>
          <w:lang w:val="en-US" w:eastAsia="en-US"/>
        </w:rPr>
        <w:t xml:space="preserve"> Dor., Public way, from 317 Freeport Street to 96 Victory Road.</w:t>
        <w:tab/>
        <w:tab/>
        <w:t>16</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Millburn Place,</w:t>
      </w:r>
      <w:r>
        <w:rPr>
          <w:color w:val="000000"/>
          <w:lang w:val="en-US" w:eastAsia="en-US"/>
        </w:rPr>
        <w:t xml:space="preserve"> B.P., Private way, from Reed Street between East Lenox Street and Newcomb Street to northwesterly.</w:t>
        <w:tab/>
        <w:tab/>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Miller Park</w:t>
      </w:r>
      <w:r>
        <w:rPr>
          <w:color w:val="000000"/>
          <w:lang w:val="en-US" w:eastAsia="en-US"/>
        </w:rPr>
        <w:t>, Rox., Private way, from 473 Dudley Street to southwesterly.</w:t>
        <w:tab/>
        <w:tab/>
        <w:t>8</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Millet Street,</w:t>
      </w:r>
      <w:r>
        <w:rPr>
          <w:color w:val="000000"/>
          <w:lang w:val="en-US" w:eastAsia="en-US"/>
        </w:rPr>
        <w:t xml:space="preserve"> Dor., Public way, from 96 Harvard Street to 79 Southern Avenue.</w:t>
      </w:r>
    </w:p>
    <w:p>
      <w:pPr>
        <w:pStyle w:val="Tab2"/>
        <w:rPr/>
      </w:pPr>
      <w:r>
        <w:rPr>
          <w:color w:val="000000"/>
        </w:rPr>
        <w:t>1 - 55, 2 - 54</w:t>
        <w:tab/>
        <w:t>17</w:t>
        <w:tab/>
        <w:t>1</w:t>
        <w:tab/>
        <w:t>4</w:t>
        <w:tab/>
        <w:t>3</w:t>
        <w:tab/>
        <w:t>02124</w:t>
      </w:r>
    </w:p>
    <w:p>
      <w:pPr>
        <w:pStyle w:val="Tab2"/>
        <w:rPr>
          <w:color w:val="000000"/>
        </w:rPr>
      </w:pPr>
      <w:r>
        <w:rPr>
          <w:color w:val="000000"/>
        </w:rPr>
        <w:t>64 - 100, 65 - 99</w:t>
        <w:tab/>
        <w:t>17</w:t>
        <w:tab/>
        <w:t>3</w:t>
        <w:tab/>
        <w:t>4</w:t>
        <w:tab/>
        <w:t>7</w:t>
        <w:tab/>
        <w:t>02124</w:t>
      </w:r>
    </w:p>
    <w:p>
      <w:pPr>
        <w:pStyle w:val="Tab2"/>
        <w:spacing w:before="0" w:after="120"/>
        <w:rPr/>
      </w:pPr>
      <w:r>
        <w:rPr>
          <w:color w:val="000000"/>
        </w:rPr>
        <w:t>104 - 152, 107 - 153</w:t>
        <w:tab/>
        <w:t>17</w:t>
        <w:tab/>
        <w:t>5</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Millicent Way</w:t>
      </w:r>
      <w:r>
        <w:rPr>
          <w:color w:val="000000"/>
          <w:lang w:val="en-US" w:eastAsia="en-US"/>
        </w:rPr>
        <w:t>, B.P., Public way, from East Berkeley Street between Castle Court and Village Court to opposite 136 Shawmut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way, is a public footway only.</w:t>
      </w:r>
      <w:r>
        <w:rPr>
          <w:color w:val="000000"/>
        </w:rPr>
        <w:tab/>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Millmont Street,</w:t>
      </w:r>
      <w:r>
        <w:rPr>
          <w:color w:val="000000"/>
          <w:lang w:val="en-US" w:eastAsia="en-US"/>
        </w:rPr>
        <w:t xml:space="preserve"> Rox., Public way, from 44 Highland Street to opposite 46 Lambert Avenue.</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Mills Street,</w:t>
      </w:r>
      <w:r>
        <w:rPr>
          <w:color w:val="000000"/>
          <w:lang w:val="en-US" w:eastAsia="en-US"/>
        </w:rPr>
        <w:t xml:space="preserve"> Rox., Public way, from 25 Dale Street to 14 Rockland Street.</w:t>
        <w:tab/>
        <w:tab/>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Millstone Road,</w:t>
      </w:r>
      <w:r>
        <w:rPr>
          <w:color w:val="000000"/>
          <w:lang w:val="en-US" w:eastAsia="en-US"/>
        </w:rPr>
        <w:t xml:space="preserve"> H.P., from opposite 42 Meadowview Road to 66 Prescott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opposite 42 Meadowview Road to 1916 Hyde Park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1916 Hyde Park Avenue to 66 Prescott Street.</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Milton Avenue,</w:t>
      </w:r>
      <w:r>
        <w:rPr>
          <w:color w:val="000000"/>
          <w:lang w:val="en-US" w:eastAsia="en-US"/>
        </w:rPr>
        <w:t xml:space="preserve"> Dor., Public way, from 78 Gallivan Boulevard to near 8 Woodrow Avenue.</w:t>
      </w:r>
    </w:p>
    <w:p>
      <w:pPr>
        <w:pStyle w:val="Tab2"/>
        <w:rPr/>
      </w:pPr>
      <w:r>
        <w:rPr>
          <w:color w:val="000000"/>
        </w:rPr>
        <w:t>1 - 83, 2 - 50</w:t>
        <w:tab/>
        <w:t>17</w:t>
        <w:tab/>
        <w:t>7</w:t>
        <w:tab/>
        <w:t>3</w:t>
        <w:tab/>
        <w:t>7</w:t>
        <w:tab/>
        <w:t>02124</w:t>
      </w:r>
    </w:p>
    <w:p>
      <w:pPr>
        <w:pStyle w:val="Tab2"/>
        <w:rPr/>
      </w:pPr>
      <w:r>
        <w:rPr>
          <w:color w:val="000000"/>
        </w:rPr>
        <w:t>64 - 86</w:t>
        <w:tab/>
        <w:t>17</w:t>
        <w:tab/>
        <w:t>8</w:t>
        <w:tab/>
        <w:t>3</w:t>
        <w:tab/>
        <w:t>7</w:t>
        <w:tab/>
        <w:t>02124</w:t>
      </w:r>
    </w:p>
    <w:p>
      <w:pPr>
        <w:pStyle w:val="Tab2"/>
        <w:rPr/>
      </w:pPr>
      <w:r>
        <w:rPr>
          <w:color w:val="000000"/>
        </w:rPr>
        <w:t>85 - 125, 90 - 118</w:t>
        <w:tab/>
        <w:t>17</w:t>
        <w:tab/>
        <w:t>10</w:t>
        <w:tab/>
        <w:t>4</w:t>
        <w:tab/>
        <w:t>7</w:t>
        <w:tab/>
        <w:t>02124</w:t>
      </w:r>
    </w:p>
    <w:p>
      <w:pPr>
        <w:pStyle w:val="Tab2"/>
        <w:rPr/>
      </w:pPr>
      <w:r>
        <w:rPr>
          <w:color w:val="000000"/>
        </w:rPr>
        <w:t>120 - 196</w:t>
        <w:tab/>
        <w:t>17</w:t>
        <w:tab/>
        <w:t>4</w:t>
        <w:tab/>
        <w:t>3</w:t>
        <w:tab/>
        <w:t>7</w:t>
        <w:tab/>
        <w:t>02124</w:t>
      </w:r>
    </w:p>
    <w:p>
      <w:pPr>
        <w:pStyle w:val="Tab2"/>
        <w:spacing w:before="0" w:after="120"/>
        <w:rPr/>
      </w:pPr>
      <w:r>
        <w:rPr>
          <w:color w:val="000000"/>
        </w:rPr>
        <w:t>127 - 187</w:t>
        <w:tab/>
        <w:t>17</w:t>
        <w:tab/>
        <w:t>12</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Milton Avenue,</w:t>
      </w:r>
      <w:r>
        <w:rPr>
          <w:color w:val="000000"/>
          <w:lang w:val="en-US" w:eastAsia="en-US"/>
        </w:rPr>
        <w:t xml:space="preserve"> H.P., from the Neponset River to southeast of Prospect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53 Beacon Street to near 8 Prospect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the Neponset River to 6 Pleasant Street and from near 8 Prospect Street to southeasterly.</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Milton Place,</w:t>
      </w:r>
      <w:r>
        <w:rPr>
          <w:color w:val="000000"/>
          <w:lang w:val="en-US" w:eastAsia="en-US"/>
        </w:rPr>
        <w:t xml:space="preserve"> B.P., Private way, from Federal Court to opposite 160 Federal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ind w:left="0" w:right="2246" w:hanging="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ind w:left="0" w:right="2246" w:hanging="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ind w:left="0" w:right="2246" w:hanging="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ind w:left="0" w:right="2246" w:hanging="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ind w:left="0" w:right="2246" w:hanging="0"/>
        <w:rPr/>
      </w:pPr>
      <w:r>
        <w:rPr>
          <w:b/>
          <w:color w:val="000000"/>
          <w:lang w:val="en-US" w:eastAsia="en-US"/>
        </w:rPr>
        <w:t>Milton Street,</w:t>
      </w:r>
      <w:r>
        <w:rPr>
          <w:color w:val="000000"/>
          <w:lang w:val="en-US" w:eastAsia="en-US"/>
        </w:rPr>
        <w:t xml:space="preserve"> Dor., Public way, from near 31 Hallet-Davis Street to approximately 80 feet southwest of 4 Rangeley Street at the M.B.T.A. Railroad near Fellsway Street.</w:t>
      </w:r>
    </w:p>
    <w:p>
      <w:pPr>
        <w:pStyle w:val="Tab2"/>
        <w:rPr/>
      </w:pPr>
      <w:r>
        <w:rPr>
          <w:color w:val="000000"/>
        </w:rPr>
        <w:t>1 - 111, 2 - 110</w:t>
        <w:tab/>
        <w:t>16</w:t>
        <w:tab/>
        <w:t>11</w:t>
        <w:tab/>
        <w:t>3</w:t>
        <w:tab/>
        <w:t>7</w:t>
        <w:tab/>
        <w:t>02124</w:t>
      </w:r>
    </w:p>
    <w:p>
      <w:pPr>
        <w:pStyle w:val="Tab2"/>
        <w:spacing w:before="0" w:after="120"/>
        <w:rPr/>
      </w:pPr>
      <w:r>
        <w:rPr>
          <w:color w:val="000000"/>
        </w:rPr>
        <w:t>113 - 209, 114 - 192</w:t>
        <w:tab/>
        <w:t>16</w:t>
        <w:tab/>
        <w:t>12</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Milton Street,</w:t>
      </w:r>
      <w:r>
        <w:rPr>
          <w:color w:val="000000"/>
          <w:lang w:val="en-US" w:eastAsia="en-US"/>
        </w:rPr>
        <w:t xml:space="preserve"> H.P., Public way, from 1725 Hyde Park Avenue to Sprague Street at West Milton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the portion of Milton Street, from 1725 Hyde Park Avenue to the Neponset Valley Parkway, is under the care, control and custody of the D.C.R.</w:t>
      </w:r>
    </w:p>
    <w:p>
      <w:pPr>
        <w:pStyle w:val="Tab2"/>
        <w:rPr/>
      </w:pPr>
      <w:r>
        <w:rPr>
          <w:color w:val="000000"/>
        </w:rPr>
        <w:t>55-59</w:t>
        <w:tab/>
        <w:t>18</w:t>
        <w:tab/>
        <w:t>20</w:t>
        <w:tab/>
        <w:t>3</w:t>
        <w:tab/>
        <w:t>8</w:t>
        <w:tab/>
        <w:t>02136</w:t>
      </w:r>
    </w:p>
    <w:p>
      <w:pPr>
        <w:pStyle w:val="Tab2"/>
        <w:rPr>
          <w:color w:val="000000"/>
        </w:rPr>
      </w:pPr>
      <w:r>
        <w:rPr>
          <w:color w:val="000000"/>
        </w:rPr>
        <w:tab/>
        <w:t>18</w:t>
        <w:tab/>
        <w:t>19</w:t>
        <w:tab/>
        <w:t>3</w:t>
        <w:tab/>
        <w:t>8</w:t>
        <w:tab/>
        <w:t>02136</w:t>
      </w:r>
    </w:p>
    <w:p>
      <w:pPr>
        <w:pStyle w:val="Tab2"/>
        <w:spacing w:before="0" w:after="120"/>
        <w:rPr>
          <w:color w:val="000000"/>
        </w:rPr>
      </w:pPr>
      <w:r>
        <w:rPr>
          <w:color w:val="000000"/>
        </w:rPr>
        <w:tab/>
        <w:t>18</w:t>
        <w:tab/>
        <w:t>18</w:t>
        <w:tab/>
        <w:t>3</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Milton Terrace,</w:t>
      </w:r>
      <w:r>
        <w:rPr>
          <w:color w:val="000000"/>
          <w:lang w:val="en-US" w:eastAsia="en-US"/>
        </w:rPr>
        <w:t xml:space="preserve"> H.P., Private way, from 44 Milton Avenue to approximately 345 feet southeasterly.</w:t>
        <w:tab/>
        <w:tab/>
        <w:t>18</w:t>
      </w:r>
      <w:r>
        <w:rPr>
          <w:color w:val="000000"/>
        </w:rPr>
        <w:tab/>
      </w:r>
      <w:r>
        <w:rPr>
          <w:color w:val="000000"/>
          <w:lang w:val="en-US" w:eastAsia="en-US"/>
        </w:rPr>
        <w:t>16</w:t>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Milwood Street,</w:t>
      </w:r>
      <w:r>
        <w:rPr>
          <w:color w:val="000000"/>
          <w:lang w:val="en-US" w:eastAsia="en-US"/>
        </w:rPr>
        <w:t xml:space="preserve"> Dor., Public way, from 461 Gallivan Boulevard to between 42 and 64 Milton Street.</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Milwood Terrace,</w:t>
      </w:r>
      <w:r>
        <w:rPr>
          <w:color w:val="000000"/>
          <w:lang w:val="en-US" w:eastAsia="en-US"/>
        </w:rPr>
        <w:t xml:space="preserve"> Dor., Private way, from 64 Milton Street to 36 Milwood Street.</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Minden Street,</w:t>
      </w:r>
      <w:r>
        <w:rPr>
          <w:color w:val="000000"/>
          <w:lang w:val="en-US" w:eastAsia="en-US"/>
        </w:rPr>
        <w:t xml:space="preserve"> Rox., Public way, from 34 Day Street to near 33 Walden Street.</w:t>
        <w:tab/>
        <w:tab/>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Mindoro Street,</w:t>
      </w:r>
      <w:r>
        <w:rPr>
          <w:color w:val="000000"/>
          <w:lang w:val="en-US" w:eastAsia="en-US"/>
        </w:rPr>
        <w:t xml:space="preserve"> Rox., Public way, from Prentiss Street between Halleck Street and the M.B.T.A. Railroad to Station Street between Halleck Street and the M.B.T.A. Railroad.</w:t>
        <w:tab/>
        <w:tab/>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Miner Street,</w:t>
      </w:r>
      <w:r>
        <w:rPr>
          <w:color w:val="000000"/>
          <w:lang w:val="en-US" w:eastAsia="en-US"/>
        </w:rPr>
        <w:t xml:space="preserve"> B.P., Public way, from 843 Beacon Street to approximately 311 feet southeasterly at the M.B.T.A. Railroad.</w:t>
      </w:r>
    </w:p>
    <w:p>
      <w:pPr>
        <w:pStyle w:val="Tab2"/>
        <w:rPr>
          <w:color w:val="000000"/>
        </w:rPr>
      </w:pPr>
      <w:r>
        <w:rPr>
          <w:color w:val="000000"/>
        </w:rPr>
        <w:t>Odd</w:t>
        <w:tab/>
        <w:t>21</w:t>
        <w:tab/>
        <w:t>1</w:t>
        <w:tab/>
        <w:t>8</w:t>
        <w:tab/>
        <w:t>1</w:t>
        <w:tab/>
        <w:t>02215</w:t>
      </w:r>
    </w:p>
    <w:p>
      <w:pPr>
        <w:pStyle w:val="Tab2"/>
        <w:spacing w:before="0" w:after="120"/>
        <w:rPr>
          <w:color w:val="000000"/>
        </w:rPr>
      </w:pPr>
      <w:r>
        <w:rPr>
          <w:color w:val="000000"/>
        </w:rPr>
        <w:t>Even</w:t>
        <w:tab/>
        <w:t>21</w:t>
        <w:tab/>
        <w:t>2</w:t>
        <w:tab/>
        <w:t>8</w:t>
        <w:tab/>
        <w:t>1</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Minnie Court,</w:t>
      </w:r>
      <w:r>
        <w:rPr>
          <w:color w:val="000000"/>
          <w:lang w:val="en-US" w:eastAsia="en-US"/>
        </w:rPr>
        <w:t xml:space="preserve"> S.B., Private way, from 108 I Street to easterly.</w:t>
        <w:tab/>
        <w:tab/>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Minot Park</w:t>
      </w:r>
      <w:r>
        <w:rPr>
          <w:color w:val="000000"/>
          <w:lang w:val="en-US" w:eastAsia="en-US"/>
        </w:rPr>
        <w:t>, Dor., Private way, from 245 Minot Street to northwesterly.</w:t>
        <w:tab/>
        <w:tab/>
        <w:t>16</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Minot Street,</w:t>
      </w:r>
      <w:r>
        <w:rPr>
          <w:color w:val="000000"/>
          <w:lang w:val="en-US" w:eastAsia="en-US"/>
        </w:rPr>
        <w:t xml:space="preserve"> Dor., Public way, from 40 Carruth Street to 397 Neponset Avenue.</w:t>
      </w:r>
    </w:p>
    <w:p>
      <w:pPr>
        <w:pStyle w:val="Tab2"/>
        <w:rPr/>
      </w:pPr>
      <w:r>
        <w:rPr>
          <w:color w:val="000000"/>
        </w:rPr>
        <w:t>1 - 45, 2 - 42</w:t>
        <w:tab/>
        <w:t>16</w:t>
        <w:tab/>
        <w:t>10</w:t>
        <w:tab/>
        <w:t>3</w:t>
        <w:tab/>
        <w:t>7</w:t>
        <w:tab/>
        <w:t>02122</w:t>
      </w:r>
    </w:p>
    <w:p>
      <w:pPr>
        <w:pStyle w:val="Tab2"/>
        <w:rPr/>
      </w:pPr>
      <w:r>
        <w:rPr>
          <w:color w:val="000000"/>
        </w:rPr>
        <w:t>49 - 207, 50 - 206</w:t>
        <w:tab/>
        <w:t>16</w:t>
        <w:tab/>
        <w:t>9</w:t>
        <w:tab/>
        <w:t>3</w:t>
        <w:tab/>
        <w:t>7</w:t>
        <w:tab/>
        <w:t>02122</w:t>
      </w:r>
    </w:p>
    <w:p>
      <w:pPr>
        <w:pStyle w:val="Tab2"/>
        <w:rPr/>
      </w:pPr>
      <w:r>
        <w:rPr>
          <w:color w:val="000000"/>
        </w:rPr>
        <w:t>209 - 303</w:t>
        <w:tab/>
        <w:t>16</w:t>
        <w:tab/>
        <w:t>8</w:t>
        <w:tab/>
        <w:t>3</w:t>
        <w:tab/>
        <w:t>7</w:t>
        <w:tab/>
        <w:t>02124</w:t>
      </w:r>
    </w:p>
    <w:p>
      <w:pPr>
        <w:pStyle w:val="Tab2"/>
        <w:spacing w:before="0" w:after="120"/>
        <w:rPr/>
      </w:pPr>
      <w:r>
        <w:rPr>
          <w:color w:val="000000"/>
        </w:rPr>
        <w:t>220 - 304</w:t>
        <w:tab/>
        <w:t>16</w:t>
        <w:tab/>
        <w:t>11</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Minton Street,</w:t>
      </w:r>
      <w:r>
        <w:rPr>
          <w:color w:val="000000"/>
          <w:lang w:val="en-US" w:eastAsia="en-US"/>
        </w:rPr>
        <w:t xml:space="preserve"> W.R., Public way, from 53 Brookside Avenue to 324 Amory Street and after an interval, from opposite 288 Amory Street to opposite 243 Lamartine Street.</w:t>
        <w:tab/>
        <w:tab/>
        <w:t>11</w:t>
        <w:tab/>
        <w:t>6</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Mishawum Street,</w:t>
      </w:r>
      <w:r>
        <w:rPr>
          <w:color w:val="000000"/>
          <w:lang w:val="en-US" w:eastAsia="en-US"/>
        </w:rPr>
        <w:t xml:space="preserve"> Chsn., Public way, from opposite 525 Main Street to between 547 and 572 Rutherford Avenue.</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Mission Street,</w:t>
      </w:r>
      <w:r>
        <w:rPr>
          <w:color w:val="000000"/>
          <w:lang w:val="en-US" w:eastAsia="en-US"/>
        </w:rPr>
        <w:t xml:space="preserve"> Rox., Public way, from 782 Huntington Avenue to 16 Stockwell Street.</w:t>
      </w:r>
    </w:p>
    <w:p>
      <w:pPr>
        <w:pStyle w:val="Tab2"/>
        <w:rPr>
          <w:color w:val="000000"/>
        </w:rPr>
      </w:pPr>
      <w:r>
        <w:rPr>
          <w:color w:val="000000"/>
        </w:rPr>
        <w:t>Odd</w:t>
        <w:tab/>
        <w:t>10</w:t>
        <w:tab/>
        <w:t>3</w:t>
        <w:tab/>
        <w:t>8</w:t>
        <w:tab/>
        <w:t>10</w:t>
        <w:tab/>
        <w:t>02115</w:t>
      </w:r>
    </w:p>
    <w:p>
      <w:pPr>
        <w:pStyle w:val="Tab2"/>
        <w:spacing w:before="0" w:after="120"/>
        <w:rPr>
          <w:color w:val="000000"/>
        </w:rPr>
      </w:pPr>
      <w:r>
        <w:rPr>
          <w:color w:val="000000"/>
        </w:rPr>
        <w:t>Even</w:t>
        <w:tab/>
        <w:t>10</w:t>
        <w:tab/>
        <w:t>4</w:t>
        <w:tab/>
        <w:t>8</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Mission Park Drive,</w:t>
      </w:r>
      <w:r>
        <w:rPr>
          <w:color w:val="000000"/>
          <w:lang w:val="en-US" w:eastAsia="en-US"/>
        </w:rPr>
        <w:t xml:space="preserve"> Rox., Private way, from opposite 830 Huntington Avenue to opposite 24 St. Albans Road.</w:t>
        <w:tab/>
        <w:tab/>
        <w:t>10</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Mitchell Street,</w:t>
      </w:r>
      <w:r>
        <w:rPr>
          <w:color w:val="000000"/>
          <w:lang w:val="en-US" w:eastAsia="en-US"/>
        </w:rPr>
        <w:t xml:space="preserve"> S.B., Public way, from 232 Old Colony Avenue to 217 West Ninth Street.</w:t>
        <w:tab/>
        <w:tab/>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Mitchell Bridge,</w:t>
      </w:r>
      <w:r>
        <w:rPr>
          <w:color w:val="000000"/>
          <w:lang w:val="en-US" w:eastAsia="en-US"/>
        </w:rPr>
        <w:t xml:space="preserve"> Dor.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Francis J. Mitchell Bridge.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Mohawk Street,</w:t>
      </w:r>
      <w:r>
        <w:rPr>
          <w:color w:val="000000"/>
          <w:lang w:val="en-US" w:eastAsia="en-US"/>
        </w:rPr>
        <w:t xml:space="preserve"> S.B., Public way, from 32 General William H. Devine Way to opposite 26 Preble Street.</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Moloney Street,</w:t>
      </w:r>
      <w:r>
        <w:rPr>
          <w:color w:val="000000"/>
          <w:lang w:val="en-US" w:eastAsia="en-US"/>
        </w:rPr>
        <w:t xml:space="preserve"> W.R., Private way, from 14 Moville Street to Webster Street between Moville Street and Spring Street.</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Monadnock Street,</w:t>
      </w:r>
      <w:r>
        <w:rPr>
          <w:color w:val="000000"/>
          <w:lang w:val="en-US" w:eastAsia="en-US"/>
        </w:rPr>
        <w:t xml:space="preserve"> Dor., Public way, from opposite 52 Bird Street to 725 Dudley Street.</w:t>
        <w:tab/>
        <w:tab/>
        <w:t>13</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Monastery Path</w:t>
      </w:r>
      <w:r>
        <w:rPr>
          <w:color w:val="000000"/>
          <w:lang w:val="en-US" w:eastAsia="en-US"/>
        </w:rPr>
        <w:t>, Bri., Public way, from 55 Warren Street to approximately 874 feet southwesterly.</w:t>
        <w:tab/>
        <w:tab/>
        <w:t>21</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Monastery Road,</w:t>
      </w:r>
      <w:r>
        <w:rPr>
          <w:color w:val="000000"/>
          <w:lang w:val="en-US" w:eastAsia="en-US"/>
        </w:rPr>
        <w:t xml:space="preserve"> Bri., Public way, from 71 Colborne Road to 160 Washington Street.</w:t>
        <w:tab/>
        <w:tab/>
        <w:t>21</w:t>
      </w:r>
      <w:r>
        <w:rPr>
          <w:color w:val="000000"/>
        </w:rPr>
        <w:tab/>
      </w:r>
      <w:r>
        <w:rPr>
          <w:color w:val="000000"/>
          <w:lang w:val="en-US" w:eastAsia="en-US"/>
        </w:rPr>
        <w:t>11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Monks Street,</w:t>
      </w:r>
      <w:r>
        <w:rPr>
          <w:color w:val="000000"/>
          <w:lang w:val="en-US" w:eastAsia="en-US"/>
        </w:rPr>
        <w:t xml:space="preserve"> S.B., Public way, from 686 East Seventh Street to 695 East Sixth Street.</w:t>
        <w:tab/>
        <w:tab/>
        <w:t>6</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Monmouth Square,</w:t>
      </w:r>
      <w:r>
        <w:rPr>
          <w:color w:val="000000"/>
          <w:lang w:val="en-US" w:eastAsia="en-US"/>
        </w:rPr>
        <w:t xml:space="preserve"> E.B., at the junction of Brooks Street, Monmouth Street and White Street.</w:t>
        <w:tab/>
        <w:tab/>
        <w:t>1</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Monmouth Street,</w:t>
      </w:r>
      <w:r>
        <w:rPr>
          <w:color w:val="000000"/>
          <w:lang w:val="en-US" w:eastAsia="en-US"/>
        </w:rPr>
        <w:t xml:space="preserve"> E.B., Public way, from 200 Brooks Street at 53 White Street to 379 Meridian Street.</w:t>
      </w:r>
    </w:p>
    <w:p>
      <w:pPr>
        <w:pStyle w:val="Tab2"/>
        <w:rPr>
          <w:color w:val="000000"/>
        </w:rPr>
      </w:pPr>
      <w:r>
        <w:rPr>
          <w:color w:val="000000"/>
        </w:rPr>
        <w:t>Odd</w:t>
        <w:tab/>
        <w:t>1</w:t>
        <w:tab/>
        <w:t>7</w:t>
        <w:tab/>
        <w:t>1</w:t>
        <w:tab/>
        <w:t>9</w:t>
        <w:tab/>
        <w:t>02128</w:t>
      </w:r>
    </w:p>
    <w:p>
      <w:pPr>
        <w:pStyle w:val="Tab2"/>
        <w:spacing w:before="0" w:after="120"/>
        <w:rPr>
          <w:color w:val="000000"/>
        </w:rPr>
      </w:pPr>
      <w:r>
        <w:rPr>
          <w:color w:val="000000"/>
        </w:rPr>
        <w:t>Even</w:t>
        <w:tab/>
        <w:t>1</w:t>
        <w:tab/>
        <w:t>8</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Monponset Street,</w:t>
      </w:r>
      <w:r>
        <w:rPr>
          <w:color w:val="000000"/>
          <w:lang w:val="en-US" w:eastAsia="en-US"/>
        </w:rPr>
        <w:t xml:space="preserve"> H.P., Public way, from 670 River Street to the Neponset River Reservation.</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Monsignor Albert A. Jacobbe Road,</w:t>
      </w:r>
      <w:r>
        <w:rPr>
          <w:color w:val="000000"/>
          <w:lang w:val="en-US" w:eastAsia="en-US"/>
        </w:rPr>
        <w:t xml:space="preserve"> E.B., Public way, from Clipper Ship Lane to approximately 173 feet southeasterly.</w:t>
        <w:tab/>
        <w:tab/>
        <w:t>1</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Monsignor Dennis F. O'Callaghan Way</w:t>
      </w:r>
      <w:r>
        <w:rPr>
          <w:color w:val="000000"/>
          <w:lang w:val="en-US" w:eastAsia="en-US"/>
        </w:rPr>
        <w:t>, S.B., Public way, from near 28 General Lawrence J. Logan Way to near 391 Old Colony Avenue.</w:t>
        <w:tab/>
        <w:tab/>
        <w:t>7</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Monsignor John J. O'Donnell Square,</w:t>
      </w:r>
      <w:r>
        <w:rPr>
          <w:color w:val="000000"/>
          <w:lang w:val="en-US" w:eastAsia="en-US"/>
        </w:rPr>
        <w:t xml:space="preserve"> Dor., at the junction of Freeport Street and Neponset Avenue.</w:t>
        <w:tab/>
        <w:tab/>
        <w:t>16</w:t>
        <w:tab/>
        <w:t>10</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Monsignor Patrick J. Lydon Way</w:t>
      </w:r>
      <w:r>
        <w:rPr>
          <w:color w:val="000000"/>
          <w:lang w:val="en-US" w:eastAsia="en-US"/>
        </w:rPr>
        <w:t>, Dor., Public way, from 581 Adams Street to 1848 Dorchester Avenue.</w:t>
        <w:tab/>
        <w:tab/>
        <w:t>16</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Monsignor Reynolds Court,</w:t>
      </w:r>
      <w:r>
        <w:rPr>
          <w:color w:val="000000"/>
          <w:lang w:val="en-US" w:eastAsia="en-US"/>
        </w:rPr>
        <w:t xml:space="preserve"> B.P., Private way, from Monsignor Reynolds Way to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way, is under the care, control and custody of the B.H.A.</w:t>
      </w:r>
      <w:r>
        <w:rPr>
          <w:color w:val="000000"/>
        </w:rPr>
        <w:tab/>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Monsignor Reynolds Way</w:t>
      </w:r>
      <w:r>
        <w:rPr>
          <w:color w:val="000000"/>
          <w:lang w:val="en-US" w:eastAsia="en-US"/>
        </w:rPr>
        <w:t>, B.P., Public way, from 595 Harrison Avenue to opposite 1421 Washington Street.</w:t>
        <w:tab/>
        <w:tab/>
        <w:t>8</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Monsignor William J. Casey Highway,</w:t>
      </w:r>
      <w:r>
        <w:rPr>
          <w:color w:val="000000"/>
          <w:lang w:val="en-US" w:eastAsia="en-US"/>
        </w:rPr>
        <w:t xml:space="preserve"> W.R., from Arborway to the Forest Hills Rotary at 113 Morton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highway, is under the care, control and custody of the D.C.R.</w:t>
        <w:tab/>
        <w:tab/>
        <w:t>11/19</w:t>
        <w:tab/>
        <w:t>8/10</w:t>
        <w:tab/>
        <w:t>5/6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Monson Street,</w:t>
      </w:r>
      <w:r>
        <w:rPr>
          <w:color w:val="000000"/>
          <w:lang w:val="en-US" w:eastAsia="en-US"/>
        </w:rPr>
        <w:t xml:space="preserve"> Dor., Public way, from 29 Sturbridge Street to 20 Temple Street.</w:t>
        <w:tab/>
        <w:tab/>
        <w:t>17</w:t>
      </w:r>
      <w:r>
        <w:rPr>
          <w:color w:val="000000"/>
        </w:rPr>
        <w:tab/>
      </w:r>
      <w:r>
        <w:rPr>
          <w:color w:val="000000"/>
          <w:lang w:val="en-US" w:eastAsia="en-US"/>
        </w:rPr>
        <w:t>14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Montague Street,</w:t>
      </w:r>
      <w:r>
        <w:rPr>
          <w:color w:val="000000"/>
          <w:lang w:val="en-US" w:eastAsia="en-US"/>
        </w:rPr>
        <w:t xml:space="preserve"> Dor., Public way, from 10 Ashmont Street to 19 Roslin Street.</w:t>
        <w:tab/>
        <w:tab/>
        <w:t>17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Montana Street,</w:t>
      </w:r>
      <w:r>
        <w:rPr>
          <w:color w:val="000000"/>
          <w:lang w:val="en-US" w:eastAsia="en-US"/>
        </w:rPr>
        <w:t xml:space="preserve"> Rox., Public way, from 71 Cheney Street to 76 Georgia Street.</w:t>
        <w:tab/>
        <w:tab/>
        <w:t>12</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Montcalm Avenue,</w:t>
      </w:r>
      <w:r>
        <w:rPr>
          <w:color w:val="000000"/>
          <w:lang w:val="en-US" w:eastAsia="en-US"/>
        </w:rPr>
        <w:t xml:space="preserve"> Bri., Public way, from 52 Dustin Street to 62 Glencoe Street.</w:t>
        <w:tab/>
        <w:tab/>
        <w:t>22</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Montclair Avenue,</w:t>
      </w:r>
      <w:r>
        <w:rPr>
          <w:color w:val="000000"/>
          <w:lang w:val="en-US" w:eastAsia="en-US"/>
        </w:rPr>
        <w:t xml:space="preserve"> W.R., Public way, from 1569 Centre Street to 20 Colby Road.</w:t>
      </w:r>
    </w:p>
    <w:p>
      <w:pPr>
        <w:pStyle w:val="Tab2"/>
        <w:rPr/>
      </w:pPr>
      <w:r>
        <w:rPr>
          <w:color w:val="000000"/>
        </w:rPr>
        <w:t>1 - 81, 2 - 152</w:t>
        <w:tab/>
        <w:t>20</w:t>
        <w:tab/>
        <w:t>6</w:t>
        <w:tab/>
        <w:t>6</w:t>
        <w:tab/>
        <w:t>6</w:t>
        <w:tab/>
        <w:t>02131</w:t>
      </w:r>
    </w:p>
    <w:p>
      <w:pPr>
        <w:pStyle w:val="Tab2"/>
        <w:spacing w:before="0" w:after="120"/>
        <w:rPr/>
      </w:pPr>
      <w:r>
        <w:rPr>
          <w:color w:val="000000"/>
        </w:rPr>
        <w:t>83 - 151</w:t>
        <w:tab/>
        <w:t>20</w:t>
        <w:tab/>
        <w:t>1</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Montebello Road,</w:t>
      </w:r>
      <w:r>
        <w:rPr>
          <w:color w:val="000000"/>
          <w:lang w:val="en-US" w:eastAsia="en-US"/>
        </w:rPr>
        <w:t xml:space="preserve"> W.R., Public way, from 46 Brookside Avenue to 475 Walnut Avenue.</w:t>
      </w:r>
    </w:p>
    <w:p>
      <w:pPr>
        <w:pStyle w:val="Tab2"/>
        <w:rPr/>
      </w:pPr>
      <w:r>
        <w:rPr>
          <w:color w:val="000000"/>
        </w:rPr>
        <w:t>1 - 31, 2 - 30</w:t>
        <w:tab/>
        <w:t>11</w:t>
        <w:tab/>
        <w:t>6</w:t>
        <w:tab/>
        <w:t>6</w:t>
        <w:tab/>
        <w:t>2</w:t>
        <w:tab/>
        <w:t>02130</w:t>
      </w:r>
    </w:p>
    <w:p>
      <w:pPr>
        <w:pStyle w:val="Tab2"/>
        <w:spacing w:before="0" w:after="120"/>
        <w:rPr/>
      </w:pPr>
      <w:r>
        <w:rPr>
          <w:color w:val="000000"/>
        </w:rPr>
        <w:t>32 - 112, 35 - 113</w:t>
        <w:tab/>
        <w:t>11</w:t>
        <w:tab/>
        <w:t>5</w:t>
        <w:tab/>
        <w:t>7</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Montello Street,</w:t>
      </w:r>
      <w:r>
        <w:rPr>
          <w:color w:val="000000"/>
          <w:lang w:val="en-US" w:eastAsia="en-US"/>
        </w:rPr>
        <w:t xml:space="preserve"> Dor., Public way, from 7 Arcadia Street to between 3 and 32 Robinson Street.</w:t>
        <w:tab/>
        <w:tab/>
        <w:t>15</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Monterey Avenue,</w:t>
      </w:r>
      <w:r>
        <w:rPr>
          <w:color w:val="000000"/>
          <w:lang w:val="en-US" w:eastAsia="en-US"/>
        </w:rPr>
        <w:t xml:space="preserve"> Dor., from opposite 45 Almont Street to southwest of 119 Alabama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5 Orlando Street to opposite 67 Savannah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opposite 45 Almont Street to 10 Orlando Street and after an interval, from 67 Savannah Avenue to southwest of 119 Alabama Street.</w:t>
      </w:r>
      <w:r>
        <w:rPr>
          <w:color w:val="000000"/>
        </w:rPr>
        <w:tab/>
        <w:tab/>
        <w:t>18</w:t>
        <w:tab/>
        <w:t>3</w:t>
        <w:tab/>
        <w:t>5</w:t>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Montfern Avenue,</w:t>
      </w:r>
      <w:r>
        <w:rPr>
          <w:color w:val="000000"/>
          <w:lang w:val="en-US" w:eastAsia="en-US"/>
        </w:rPr>
        <w:t xml:space="preserve"> Bri., Public way, from 340 Faneuil Street to 569 Washington Street.</w:t>
        <w:tab/>
        <w:tab/>
        <w:t>22</w:t>
      </w:r>
      <w:r>
        <w:rPr>
          <w:color w:val="000000"/>
        </w:rPr>
        <w:tab/>
      </w:r>
      <w:r>
        <w:rPr>
          <w:color w:val="000000"/>
          <w:lang w:val="en-US" w:eastAsia="en-US"/>
        </w:rPr>
        <w:t>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Montgomery Park</w:t>
      </w:r>
      <w:r>
        <w:rPr>
          <w:color w:val="000000"/>
          <w:lang w:val="en-US" w:eastAsia="en-US"/>
        </w:rPr>
        <w:t>, B.P., bounded by Dartmouth Street, Montgomery Street, Tremont Street and West Canton Street.</w:t>
        <w:tab/>
        <w:tab/>
        <w:t>4</w:t>
        <w:tab/>
        <w:t>1</w:t>
        <w:tab/>
        <w:t>2</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Montgomery Square,</w:t>
      </w:r>
      <w:r>
        <w:rPr>
          <w:color w:val="000000"/>
          <w:lang w:val="en-US" w:eastAsia="en-US"/>
        </w:rPr>
        <w:t xml:space="preserve"> B.P., at the junction of Clarendon Street, Montgomery Street and Tremont Street.</w:t>
        <w:tab/>
        <w:tab/>
        <w:t>4</w:t>
        <w:tab/>
        <w:t>1</w:t>
        <w:tab/>
        <w:t>2</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Montgomery Street,</w:t>
      </w:r>
      <w:r>
        <w:rPr>
          <w:color w:val="000000"/>
          <w:lang w:val="en-US" w:eastAsia="en-US"/>
        </w:rPr>
        <w:t xml:space="preserve"> B.P., Public way, from 539 Tremont Street to 155 West Canton Street.</w:t>
        <w:tab/>
        <w:tab/>
        <w:t>4</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Montmorenci Avenue,</w:t>
      </w:r>
      <w:r>
        <w:rPr>
          <w:color w:val="000000"/>
          <w:lang w:val="en-US" w:eastAsia="en-US"/>
        </w:rPr>
        <w:t xml:space="preserve"> E.B., Public way, from Beachview Road at Drumlin Road to 225 Orient Avenue.</w:t>
        <w:tab/>
        <w:tab/>
        <w:t>1</w:t>
      </w:r>
      <w:r>
        <w:rPr>
          <w:color w:val="000000"/>
        </w:rPr>
        <w:tab/>
      </w:r>
      <w:r>
        <w:rPr>
          <w:color w:val="000000"/>
          <w:lang w:val="en-US" w:eastAsia="en-US"/>
        </w:rPr>
        <w:t>14</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Montrose Street,</w:t>
      </w:r>
      <w:r>
        <w:rPr>
          <w:color w:val="000000"/>
          <w:lang w:val="en-US" w:eastAsia="en-US"/>
        </w:rPr>
        <w:t xml:space="preserve"> Rox., Public way, from 67 Moreland Street to 216 Warren Street.</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Montvale Street,</w:t>
      </w:r>
      <w:r>
        <w:rPr>
          <w:color w:val="000000"/>
          <w:lang w:val="en-US" w:eastAsia="en-US"/>
        </w:rPr>
        <w:t xml:space="preserve"> W.R., Public way, from 85 Colberg Avenue to approximately 210 feet northwest of 11 Iona Street.</w:t>
        <w:tab/>
        <w:tab/>
        <w:t>20</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Montview Street,</w:t>
      </w:r>
      <w:r>
        <w:rPr>
          <w:color w:val="000000"/>
          <w:lang w:val="en-US" w:eastAsia="en-US"/>
        </w:rPr>
        <w:t xml:space="preserve"> W.R., Public way, from 152 Corey Street to 137 Mt. Vernon Street.</w:t>
      </w:r>
    </w:p>
    <w:p>
      <w:pPr>
        <w:pStyle w:val="Tab2"/>
        <w:rPr/>
      </w:pPr>
      <w:r>
        <w:rPr>
          <w:color w:val="000000"/>
        </w:rPr>
        <w:t>1 - 89, 30 - 94</w:t>
        <w:tab/>
        <w:t>20</w:t>
        <w:tab/>
        <w:t>12</w:t>
        <w:tab/>
        <w:t>6</w:t>
        <w:tab/>
        <w:t>6</w:t>
        <w:tab/>
        <w:t>02132</w:t>
      </w:r>
    </w:p>
    <w:p>
      <w:pPr>
        <w:pStyle w:val="Tab2"/>
        <w:spacing w:before="0" w:after="120"/>
        <w:rPr/>
      </w:pPr>
      <w:r>
        <w:rPr>
          <w:color w:val="000000"/>
        </w:rPr>
        <w:t>2 - 26</w:t>
        <w:tab/>
        <w:t>20</w:t>
        <w:tab/>
        <w:t>18</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Monument Avenue,</w:t>
      </w:r>
      <w:r>
        <w:rPr>
          <w:color w:val="000000"/>
          <w:lang w:val="en-US" w:eastAsia="en-US"/>
        </w:rPr>
        <w:t xml:space="preserve"> Chsn., Public way, from 71 Main Street to 43 Monument Square.</w:t>
      </w:r>
    </w:p>
    <w:p>
      <w:pPr>
        <w:pStyle w:val="Tab2"/>
        <w:rPr/>
      </w:pPr>
      <w:r>
        <w:rPr>
          <w:color w:val="000000"/>
        </w:rPr>
        <w:t>1 - 11, 2 - 13</w:t>
        <w:tab/>
        <w:t>2</w:t>
        <w:tab/>
        <w:t>1</w:t>
        <w:tab/>
        <w:t>1</w:t>
        <w:tab/>
        <w:t>1</w:t>
        <w:tab/>
        <w:t>02129</w:t>
      </w:r>
    </w:p>
    <w:p>
      <w:pPr>
        <w:pStyle w:val="Tab2"/>
        <w:spacing w:before="0" w:after="120"/>
        <w:rPr/>
      </w:pPr>
      <w:r>
        <w:rPr>
          <w:color w:val="000000"/>
        </w:rPr>
        <w:t>15 - 67, 18 - 60</w:t>
        <w:tab/>
        <w:t>2</w:t>
        <w:tab/>
        <w:t>3</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Monument Court,</w:t>
      </w:r>
      <w:r>
        <w:rPr>
          <w:color w:val="000000"/>
          <w:lang w:val="en-US" w:eastAsia="en-US"/>
        </w:rPr>
        <w:t xml:space="preserve"> Chsn., Public way, from 50 Winthrop Street to approximately 252 feet southwesterly.</w:t>
        <w:tab/>
        <w:tab/>
        <w:t>2</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Monument Court,</w:t>
      </w:r>
      <w:r>
        <w:rPr>
          <w:color w:val="000000"/>
          <w:lang w:val="en-US" w:eastAsia="en-US"/>
        </w:rPr>
        <w:t xml:space="preserve"> S.B., Private way, from 160 H Street to easterly.</w:t>
        <w:tab/>
        <w:tab/>
        <w:t>7</w:t>
      </w:r>
      <w:r>
        <w:rPr>
          <w:color w:val="000000"/>
        </w:rPr>
        <w:tab/>
        <w:t>2</w:t>
        <w:tab/>
        <w:t>7</w:t>
        <w:tab/>
        <w:t>5</w:t>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Monument Square,</w:t>
      </w:r>
      <w:r>
        <w:rPr>
          <w:color w:val="000000"/>
          <w:lang w:val="en-US" w:eastAsia="en-US"/>
        </w:rPr>
        <w:t xml:space="preserve"> Chsn., Public way, at and around the Bunker Hill Monument Grounds.</w:t>
      </w:r>
    </w:p>
    <w:p>
      <w:pPr>
        <w:pStyle w:val="Tab2"/>
        <w:rPr/>
      </w:pPr>
      <w:r>
        <w:rPr>
          <w:color w:val="000000"/>
        </w:rPr>
        <w:t>1 - 14, 31 - 50</w:t>
        <w:tab/>
        <w:t>2</w:t>
        <w:tab/>
        <w:t>3</w:t>
        <w:tab/>
        <w:t>1</w:t>
        <w:tab/>
        <w:t>1</w:t>
        <w:tab/>
        <w:t>02129</w:t>
      </w:r>
    </w:p>
    <w:p>
      <w:pPr>
        <w:pStyle w:val="Tab2"/>
        <w:spacing w:before="0" w:after="120"/>
        <w:rPr/>
      </w:pPr>
      <w:r>
        <w:rPr>
          <w:color w:val="000000"/>
        </w:rPr>
        <w:t>15 - 29, 16 - 28</w:t>
        <w:tab/>
        <w:t>2</w:t>
        <w:tab/>
        <w:t>4</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Monument Square,</w:t>
      </w:r>
      <w:r>
        <w:rPr>
          <w:color w:val="000000"/>
          <w:lang w:val="en-US" w:eastAsia="en-US"/>
        </w:rPr>
        <w:t xml:space="preserve"> W.R., at the junction of Centre Street and South Street.</w:t>
        <w:tab/>
        <w:tab/>
        <w:t>19</w:t>
        <w:tab/>
        <w:t>8/9</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Monument Street,</w:t>
      </w:r>
      <w:r>
        <w:rPr>
          <w:color w:val="000000"/>
          <w:lang w:val="en-US" w:eastAsia="en-US"/>
        </w:rPr>
        <w:t xml:space="preserve"> Chsn., Public way, from 170 Medford Street to 21 Monument Square.</w:t>
        <w:tab/>
        <w:tab/>
        <w:t>2</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Moody Street,</w:t>
      </w:r>
      <w:r>
        <w:rPr>
          <w:color w:val="000000"/>
          <w:lang w:val="en-US" w:eastAsia="en-US"/>
        </w:rPr>
        <w:t xml:space="preserve"> Dor., Public way, from 9 Dunbar Avenue to 14 Torrey Street.</w:t>
        <w:tab/>
        <w:tab/>
        <w:t>17</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Moon Street,</w:t>
      </w:r>
      <w:r>
        <w:rPr>
          <w:color w:val="000000"/>
          <w:lang w:val="en-US" w:eastAsia="en-US"/>
        </w:rPr>
        <w:t xml:space="preserve"> B.P., Public way, from 29 Fleet Street to 1 North Square.</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Moore Street,</w:t>
      </w:r>
      <w:r>
        <w:rPr>
          <w:color w:val="000000"/>
          <w:lang w:val="en-US" w:eastAsia="en-US"/>
        </w:rPr>
        <w:t xml:space="preserve"> E.B., Public way, from 94 Cowper Street to near 119 William F. McClellan Highway.</w:t>
      </w:r>
      <w:r>
        <w:rPr>
          <w:color w:val="000000"/>
        </w:rPr>
        <w:tab/>
        <w:tab/>
      </w:r>
      <w:r>
        <w:rPr>
          <w:color w:val="000000"/>
          <w:lang w:val="en-US" w:eastAsia="en-US"/>
        </w:rPr>
        <w:t>1</w:t>
      </w:r>
      <w:r>
        <w:rPr>
          <w:color w:val="000000"/>
        </w:rPr>
        <w:tab/>
      </w:r>
      <w:r>
        <w:rPr>
          <w:color w:val="000000"/>
          <w:lang w:val="en-US" w:eastAsia="en-US"/>
        </w:rPr>
        <w:t>11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Moore Street,</w:t>
      </w:r>
      <w:r>
        <w:rPr>
          <w:color w:val="000000"/>
          <w:lang w:val="en-US" w:eastAsia="en-US"/>
        </w:rPr>
        <w:t xml:space="preserve"> Rox., Private way, from opposite 70 South Bay Avenue to opposite 225 Southampton Street.</w:t>
        <w:tab/>
        <w:tab/>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Mora Street,</w:t>
      </w:r>
      <w:r>
        <w:rPr>
          <w:color w:val="000000"/>
          <w:lang w:val="en-US" w:eastAsia="en-US"/>
        </w:rPr>
        <w:t xml:space="preserve"> Dor., Public way, from 110 Milton Avenue to 839 Washington Street.</w:t>
        <w:tab/>
        <w:tab/>
        <w:t>17</w:t>
      </w:r>
      <w:r>
        <w:rPr>
          <w:color w:val="000000"/>
        </w:rPr>
        <w:tab/>
      </w:r>
      <w:r>
        <w:rPr>
          <w:color w:val="000000"/>
          <w:lang w:val="en-US" w:eastAsia="en-US"/>
        </w:rPr>
        <w:t>10</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Moraine Street,</w:t>
      </w:r>
      <w:r>
        <w:rPr>
          <w:color w:val="000000"/>
          <w:lang w:val="en-US" w:eastAsia="en-US"/>
        </w:rPr>
        <w:t xml:space="preserve"> W.R., Public way, from 461 Centre Street at 435 South Huntington Avenue to 350 Jamaicaway.</w:t>
        <w:tab/>
        <w:tab/>
        <w:t>19</w:t>
      </w:r>
      <w:r>
        <w:rPr>
          <w:color w:val="000000"/>
        </w:rPr>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Moreland Street,</w:t>
      </w:r>
      <w:r>
        <w:rPr>
          <w:color w:val="000000"/>
          <w:lang w:val="en-US" w:eastAsia="en-US"/>
        </w:rPr>
        <w:t xml:space="preserve"> Dor., Rox., Public way, from 25 Brook Avenue to 136 Warren Street.</w:t>
      </w:r>
    </w:p>
    <w:p>
      <w:pPr>
        <w:pStyle w:val="Tab2"/>
        <w:rPr/>
      </w:pPr>
      <w:r>
        <w:rPr>
          <w:color w:val="000000"/>
        </w:rPr>
        <w:t>1 - 73, 2 - 64</w:t>
        <w:tab/>
        <w:t>12</w:t>
        <w:tab/>
        <w:t>1</w:t>
        <w:tab/>
        <w:t>7</w:t>
        <w:tab/>
        <w:t>10</w:t>
        <w:tab/>
        <w:t>02119</w:t>
      </w:r>
    </w:p>
    <w:p>
      <w:pPr>
        <w:pStyle w:val="Tab2"/>
        <w:rPr/>
      </w:pPr>
      <w:r>
        <w:rPr>
          <w:color w:val="000000"/>
        </w:rPr>
        <w:t>75 - 103</w:t>
        <w:tab/>
        <w:t>12</w:t>
        <w:tab/>
        <w:t>4</w:t>
        <w:tab/>
        <w:t>7</w:t>
        <w:tab/>
        <w:t>10</w:t>
        <w:tab/>
        <w:t>02119</w:t>
      </w:r>
    </w:p>
    <w:p>
      <w:pPr>
        <w:pStyle w:val="Tab2"/>
        <w:rPr/>
      </w:pPr>
      <w:r>
        <w:rPr>
          <w:color w:val="000000"/>
        </w:rPr>
        <w:t>68 - 128, 107 - 133</w:t>
        <w:tab/>
        <w:t>8</w:t>
        <w:tab/>
        <w:t>7</w:t>
        <w:tab/>
        <w:t>7</w:t>
        <w:tab/>
        <w:t>3/10</w:t>
        <w:tab/>
        <w:t>02119</w:t>
      </w:r>
    </w:p>
    <w:p>
      <w:pPr>
        <w:pStyle w:val="Tab2"/>
        <w:spacing w:before="0" w:after="120"/>
        <w:rPr/>
      </w:pPr>
      <w:r>
        <w:rPr>
          <w:color w:val="000000"/>
        </w:rPr>
        <w:t>130 - 146, 135 - 145</w:t>
        <w:tab/>
        <w:t>8</w:t>
        <w:tab/>
        <w:t>5</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Morey Road,</w:t>
      </w:r>
      <w:r>
        <w:rPr>
          <w:color w:val="000000"/>
          <w:lang w:val="en-US" w:eastAsia="en-US"/>
        </w:rPr>
        <w:t xml:space="preserve"> W.R., Public way, from 53 Vincent Road to 183 Weld Street.</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Morley Street,</w:t>
      </w:r>
      <w:r>
        <w:rPr>
          <w:color w:val="000000"/>
          <w:lang w:val="en-US" w:eastAsia="en-US"/>
        </w:rPr>
        <w:t xml:space="preserve"> Rox., Public way, from 35 Highland Street to approximately 239 feet northwesterly.</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Morrell Street,</w:t>
      </w:r>
      <w:r>
        <w:rPr>
          <w:color w:val="000000"/>
          <w:lang w:val="en-US" w:eastAsia="en-US"/>
        </w:rPr>
        <w:t xml:space="preserve"> W.R., from 23 Belle Avenue to 226 Spring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23 Belle Avenue to 111 Laurie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116 Laurie Avenue to 226 Spring Street.</w:t>
      </w:r>
      <w:r>
        <w:rPr>
          <w:color w:val="000000"/>
        </w:rPr>
        <w:tab/>
        <w:tab/>
      </w:r>
      <w:r>
        <w:rPr>
          <w:color w:val="000000"/>
          <w:lang w:val="en-US" w:eastAsia="en-US"/>
        </w:rPr>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Morrill Street,</w:t>
      </w:r>
      <w:r>
        <w:rPr>
          <w:color w:val="000000"/>
          <w:lang w:val="en-US" w:eastAsia="en-US"/>
        </w:rPr>
        <w:t xml:space="preserve"> Dor., Public way, from opposite 45 Bakersfield Street to 35 Pleasant Street.</w:t>
        <w:tab/>
        <w:tab/>
        <w:t>13</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Morris Street,</w:t>
      </w:r>
      <w:r>
        <w:rPr>
          <w:color w:val="000000"/>
          <w:lang w:val="en-US" w:eastAsia="en-US"/>
        </w:rPr>
        <w:t xml:space="preserve"> E.B., Public way, from 218 Marion Street to 167 Putnam Street.</w:t>
        <w:tab/>
        <w:tab/>
        <w:t>1</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Morrison Street,</w:t>
      </w:r>
      <w:r>
        <w:rPr>
          <w:color w:val="000000"/>
          <w:lang w:val="en-US" w:eastAsia="en-US"/>
        </w:rPr>
        <w:t xml:space="preserve"> W.R., Private way, from 35 Coniston Road to 10 Weld Street.</w:t>
        <w:tab/>
        <w:tab/>
        <w:t>20</w:t>
      </w:r>
      <w:r>
        <w:rPr>
          <w:color w:val="000000"/>
        </w:rPr>
        <w:tab/>
      </w:r>
      <w:r>
        <w:rPr>
          <w:color w:val="000000"/>
          <w:lang w:val="en-US" w:eastAsia="en-US"/>
        </w:rPr>
        <w:t>4</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Morrissey Boulevard,</w:t>
      </w:r>
      <w:r>
        <w:rPr>
          <w:color w:val="000000"/>
          <w:lang w:val="en-US" w:eastAsia="en-US"/>
        </w:rPr>
        <w:t xml:space="preserve"> Dor.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William T. Morrissey Boulevard.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Morrow Road,</w:t>
      </w:r>
      <w:r>
        <w:rPr>
          <w:color w:val="000000"/>
          <w:lang w:val="en-US" w:eastAsia="en-US"/>
        </w:rPr>
        <w:t xml:space="preserve"> Bri., Public way, from opposite 60 Glencoe Street to 256 Market Street.</w:t>
        <w:tab/>
        <w:tab/>
        <w:t>22</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Morse Street,</w:t>
      </w:r>
      <w:r>
        <w:rPr>
          <w:color w:val="000000"/>
          <w:lang w:val="en-US" w:eastAsia="en-US"/>
        </w:rPr>
        <w:t xml:space="preserve"> Dor., Public way, from Ronald Street between Brinsley Street and the M.B.T.A. Railroad to 156 Washington Street.</w:t>
        <w:tab/>
        <w:tab/>
        <w:t>14</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Morton Place,</w:t>
      </w:r>
      <w:r>
        <w:rPr>
          <w:color w:val="000000"/>
          <w:lang w:val="en-US" w:eastAsia="en-US"/>
        </w:rPr>
        <w:t xml:space="preserve"> E.B., Private way, from 24 Saratoga Street to northeasterly.</w:t>
        <w:tab/>
        <w:tab/>
        <w:t>1</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Morton Place,</w:t>
      </w:r>
      <w:r>
        <w:rPr>
          <w:color w:val="000000"/>
          <w:lang w:val="en-US" w:eastAsia="en-US"/>
        </w:rPr>
        <w:t xml:space="preserve"> Rox., Private way, from 1430 Tremont Street to southwesterly.</w:t>
        <w:tab/>
        <w:tab/>
        <w:t>10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Morton Street,</w:t>
      </w:r>
      <w:r>
        <w:rPr>
          <w:color w:val="000000"/>
          <w:lang w:val="en-US" w:eastAsia="en-US"/>
        </w:rPr>
        <w:t xml:space="preserve"> B.P., Public way, from 59 Endicott Street to 54 Salem Street.</w:t>
        <w:tab/>
        <w:tab/>
        <w:t>3</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color w:val="000000"/>
          <w:lang w:val="en-US" w:eastAsia="en-US"/>
        </w:rPr>
      </w:pPr>
      <w:r>
        <w:rPr>
          <w:b/>
          <w:color w:val="000000"/>
          <w:lang w:val="en-US" w:eastAsia="en-US"/>
        </w:rPr>
        <w:t>Morton Street,</w:t>
      </w:r>
      <w:r>
        <w:rPr>
          <w:color w:val="000000"/>
          <w:lang w:val="en-US" w:eastAsia="en-US"/>
        </w:rPr>
        <w:t xml:space="preserve"> Dor.,W.R., Public way, from 445 Arborway to 1085 Washington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the portion of Morton Street, from Forest Hills Street to Gallivan Boulevard, is under the care, control and custody of the D.C.R.</w:t>
      </w:r>
    </w:p>
    <w:p>
      <w:pPr>
        <w:pStyle w:val="Tab2"/>
        <w:rPr/>
      </w:pPr>
      <w:r>
        <w:rPr>
          <w:color w:val="000000"/>
        </w:rPr>
        <w:t>1 - 141, 2 - 156</w:t>
        <w:tab/>
        <w:t>11</w:t>
        <w:tab/>
        <w:t>8</w:t>
        <w:tab/>
        <w:t>6</w:t>
        <w:tab/>
        <w:t>7</w:t>
        <w:tab/>
        <w:t>02130</w:t>
      </w:r>
    </w:p>
    <w:p>
      <w:pPr>
        <w:pStyle w:val="Tab2"/>
        <w:rPr/>
      </w:pPr>
      <w:r>
        <w:rPr>
          <w:color w:val="000000"/>
        </w:rPr>
        <w:t>149 - 421</w:t>
        <w:tab/>
        <w:t>19</w:t>
        <w:tab/>
        <w:t>7</w:t>
        <w:tab/>
        <w:t>6</w:t>
        <w:tab/>
        <w:t>7</w:t>
        <w:tab/>
        <w:t>02130</w:t>
      </w:r>
    </w:p>
    <w:p>
      <w:pPr>
        <w:pStyle w:val="Tab2"/>
        <w:rPr/>
      </w:pPr>
      <w:r>
        <w:rPr>
          <w:color w:val="000000"/>
        </w:rPr>
        <w:t>164 - 454</w:t>
        <w:tab/>
        <w:t>12</w:t>
        <w:tab/>
        <w:t>7</w:t>
        <w:tab/>
        <w:t>7</w:t>
        <w:tab/>
        <w:t>7</w:t>
        <w:tab/>
        <w:t>02130</w:t>
      </w:r>
    </w:p>
    <w:p>
      <w:pPr>
        <w:pStyle w:val="Tab2"/>
        <w:rPr/>
      </w:pPr>
      <w:r>
        <w:rPr>
          <w:color w:val="000000"/>
        </w:rPr>
        <w:t>429 - 593</w:t>
        <w:tab/>
        <w:t>14</w:t>
        <w:tab/>
        <w:t>8</w:t>
        <w:tab/>
        <w:t>4</w:t>
        <w:tab/>
        <w:t>7</w:t>
        <w:tab/>
        <w:t>02124</w:t>
      </w:r>
    </w:p>
    <w:p>
      <w:pPr>
        <w:pStyle w:val="Tab2"/>
        <w:rPr/>
      </w:pPr>
      <w:r>
        <w:rPr>
          <w:color w:val="000000"/>
        </w:rPr>
        <w:t>462 - 652, 595 - 619</w:t>
        <w:tab/>
        <w:t>14</w:t>
        <w:tab/>
        <w:t>11</w:t>
        <w:tab/>
        <w:t>4</w:t>
        <w:tab/>
        <w:t>7</w:t>
        <w:tab/>
        <w:t>02126</w:t>
      </w:r>
    </w:p>
    <w:p>
      <w:pPr>
        <w:pStyle w:val="Tab2"/>
        <w:rPr/>
      </w:pPr>
      <w:r>
        <w:rPr>
          <w:color w:val="000000"/>
        </w:rPr>
        <w:t>623 - 705, 660 - 704</w:t>
        <w:tab/>
        <w:t>14</w:t>
        <w:tab/>
        <w:t>14</w:t>
        <w:tab/>
        <w:t>4</w:t>
        <w:tab/>
        <w:t>7</w:t>
        <w:tab/>
        <w:t>02126</w:t>
      </w:r>
    </w:p>
    <w:p>
      <w:pPr>
        <w:pStyle w:val="Tab2"/>
        <w:rPr/>
      </w:pPr>
      <w:r>
        <w:rPr>
          <w:color w:val="000000"/>
        </w:rPr>
        <w:t>709 - 855, 760 - 864</w:t>
        <w:tab/>
        <w:t>14</w:t>
        <w:tab/>
        <w:t>5</w:t>
        <w:tab/>
        <w:t>4</w:t>
        <w:tab/>
        <w:t>7</w:t>
        <w:tab/>
        <w:t>02126</w:t>
      </w:r>
    </w:p>
    <w:p>
      <w:pPr>
        <w:pStyle w:val="Tab2"/>
        <w:rPr/>
      </w:pPr>
      <w:r>
        <w:rPr>
          <w:color w:val="000000"/>
        </w:rPr>
        <w:t>712 - 864</w:t>
        <w:tab/>
        <w:t>14</w:t>
        <w:tab/>
        <w:t>13</w:t>
        <w:tab/>
        <w:t>4</w:t>
        <w:tab/>
        <w:t>7</w:t>
        <w:tab/>
        <w:t>02126</w:t>
      </w:r>
    </w:p>
    <w:p>
      <w:pPr>
        <w:pStyle w:val="Tab2"/>
        <w:rPr/>
      </w:pPr>
      <w:r>
        <w:rPr>
          <w:color w:val="000000"/>
        </w:rPr>
        <w:t>869 - 915</w:t>
        <w:tab/>
        <w:t>18</w:t>
        <w:tab/>
        <w:t>2</w:t>
        <w:tab/>
        <w:t>4</w:t>
        <w:tab/>
        <w:t>7</w:t>
        <w:tab/>
        <w:t>02126</w:t>
      </w:r>
    </w:p>
    <w:p>
      <w:pPr>
        <w:pStyle w:val="Tab2"/>
        <w:rPr/>
      </w:pPr>
      <w:r>
        <w:rPr>
          <w:color w:val="000000"/>
        </w:rPr>
        <w:t>870 - 970</w:t>
        <w:tab/>
        <w:t>17</w:t>
        <w:tab/>
        <w:t>10</w:t>
        <w:tab/>
        <w:t>4</w:t>
        <w:tab/>
        <w:t>7</w:t>
        <w:tab/>
        <w:t>02126</w:t>
      </w:r>
    </w:p>
    <w:p>
      <w:pPr>
        <w:pStyle w:val="Tab2"/>
        <w:rPr/>
      </w:pPr>
      <w:r>
        <w:rPr>
          <w:color w:val="000000"/>
        </w:rPr>
        <w:t>939 - 1069</w:t>
        <w:tab/>
        <w:t>18</w:t>
        <w:tab/>
        <w:t>1</w:t>
        <w:tab/>
        <w:t>4</w:t>
        <w:tab/>
        <w:t>7</w:t>
        <w:tab/>
        <w:t>02126</w:t>
      </w:r>
    </w:p>
    <w:p>
      <w:pPr>
        <w:pStyle w:val="Tab2"/>
        <w:rPr/>
      </w:pPr>
      <w:r>
        <w:rPr>
          <w:color w:val="000000"/>
        </w:rPr>
        <w:t>972 - 1184</w:t>
        <w:tab/>
        <w:t>17</w:t>
        <w:tab/>
        <w:t>12</w:t>
        <w:tab/>
        <w:t>3</w:t>
        <w:tab/>
        <w:t>7</w:t>
        <w:tab/>
        <w:t>02126</w:t>
      </w:r>
    </w:p>
    <w:p>
      <w:pPr>
        <w:pStyle w:val="Tab2"/>
        <w:rPr/>
      </w:pPr>
      <w:r>
        <w:rPr>
          <w:color w:val="000000"/>
        </w:rPr>
        <w:t>1071 - 1229</w:t>
        <w:tab/>
        <w:t>17</w:t>
        <w:tab/>
        <w:t>14</w:t>
        <w:tab/>
        <w:t>3</w:t>
        <w:tab/>
        <w:t>7</w:t>
        <w:tab/>
        <w:t>02126</w:t>
      </w:r>
    </w:p>
    <w:p>
      <w:pPr>
        <w:pStyle w:val="Tab2"/>
        <w:rPr/>
      </w:pPr>
      <w:r>
        <w:rPr>
          <w:color w:val="000000"/>
        </w:rPr>
        <w:t>1188 - 1232</w:t>
        <w:tab/>
        <w:t>17</w:t>
        <w:tab/>
        <w:t>13</w:t>
        <w:tab/>
        <w:t>3</w:t>
        <w:tab/>
        <w:t>7</w:t>
        <w:tab/>
        <w:t>02126</w:t>
      </w:r>
    </w:p>
    <w:p>
      <w:pPr>
        <w:pStyle w:val="Tab2"/>
        <w:spacing w:before="0" w:after="120"/>
        <w:rPr/>
      </w:pPr>
      <w:r>
        <w:rPr>
          <w:color w:val="000000"/>
        </w:rPr>
        <w:t>From Canterbury Street to Cemetery Road, westerly side only.</w:t>
        <w:tab/>
        <w:t>19</w:t>
        <w:tab/>
        <w:t>11</w:t>
        <w:tab/>
        <w:t>5</w:t>
        <w:tab/>
        <w:t>7</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Morton Village Drive,</w:t>
      </w:r>
      <w:r>
        <w:rPr>
          <w:color w:val="000000"/>
          <w:lang w:val="en-US" w:eastAsia="en-US"/>
        </w:rPr>
        <w:t xml:space="preserve"> Dor., Private way, from opposite 900 Morton Street to the M.B.T.A. Railroad</w:t>
        <w:tab/>
        <w:tab/>
        <w:t>18</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Moseley Street,</w:t>
      </w:r>
      <w:r>
        <w:rPr>
          <w:color w:val="000000"/>
          <w:lang w:val="en-US" w:eastAsia="en-US"/>
        </w:rPr>
        <w:t xml:space="preserve"> Dor., Public way, from 26 Crescent Avenue to approximately 50 feet southeast of Sydney Street at the State Highway.</w:t>
        <w:tab/>
        <w:tab/>
        <w:t>13</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Mosgrove Avenue,</w:t>
      </w:r>
      <w:r>
        <w:rPr>
          <w:color w:val="000000"/>
          <w:lang w:val="en-US" w:eastAsia="en-US"/>
        </w:rPr>
        <w:t xml:space="preserve"> W.R., Public way, from 594 South Street to 4025 Washington Street.</w:t>
        <w:tab/>
        <w:tab/>
        <w:t>19</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Mossbank Footway,</w:t>
      </w:r>
      <w:r>
        <w:rPr>
          <w:color w:val="000000"/>
          <w:lang w:val="en-US" w:eastAsia="en-US"/>
        </w:rPr>
        <w:t xml:space="preserve"> W.R., Public way, from 73 Louder's Lane to opposite 169 Moss Hill Road.</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Mossdale Road,</w:t>
      </w:r>
      <w:r>
        <w:rPr>
          <w:color w:val="000000"/>
          <w:lang w:val="en-US" w:eastAsia="en-US"/>
        </w:rPr>
        <w:t xml:space="preserve"> W.R., Public way, from opposite 200 Moss Hill Road to 247 Moss Hill Road.</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Moss Hill Road,</w:t>
      </w:r>
      <w:r>
        <w:rPr>
          <w:color w:val="000000"/>
          <w:lang w:val="en-US" w:eastAsia="en-US"/>
        </w:rPr>
        <w:t xml:space="preserve"> W.R., Public way, from opposite 363 Pond Street at 85 May Street to 400 Pond Street at 2 Woodland Road.</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Mother Julia Road,</w:t>
      </w:r>
      <w:r>
        <w:rPr>
          <w:color w:val="000000"/>
          <w:lang w:val="en-US" w:eastAsia="en-US"/>
        </w:rPr>
        <w:t xml:space="preserve"> Dor., Public way, from opposite 30 Avondale Street to 2223 Dorchester Avenue.</w:t>
        <w:tab/>
        <w:tab/>
        <w:t>17</w:t>
      </w:r>
      <w:r>
        <w:rPr>
          <w:color w:val="000000"/>
        </w:rPr>
        <w:tab/>
      </w:r>
      <w:r>
        <w:rPr>
          <w:color w:val="000000"/>
          <w:lang w:val="en-US" w:eastAsia="en-US"/>
        </w:rPr>
        <w:t>13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Moulton Street,</w:t>
      </w:r>
      <w:r>
        <w:rPr>
          <w:color w:val="000000"/>
          <w:lang w:val="en-US" w:eastAsia="en-US"/>
        </w:rPr>
        <w:t xml:space="preserve"> Chsn., Public way, from Bunker Hill Street between Hunter Street and Vine Street to Moulton Way.</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Moulton Way</w:t>
      </w:r>
      <w:r>
        <w:rPr>
          <w:color w:val="000000"/>
          <w:lang w:val="en-US" w:eastAsia="en-US"/>
        </w:rPr>
        <w:t>, Chsn., Private way, from 25 Moulton Street to Pine Street at 50 Decatur Street.</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Moultrie Street,</w:t>
      </w:r>
      <w:r>
        <w:rPr>
          <w:color w:val="000000"/>
          <w:lang w:val="en-US" w:eastAsia="en-US"/>
        </w:rPr>
        <w:t xml:space="preserve"> Dor., Public way, from 12 Allston Street to 592 Washington Street.</w:t>
        <w:tab/>
        <w:tab/>
        <w:t>17</w:t>
      </w:r>
      <w:r>
        <w:rPr>
          <w:color w:val="000000"/>
        </w:rPr>
        <w:tab/>
      </w:r>
      <w:r>
        <w:rPr>
          <w:color w:val="000000"/>
          <w:lang w:val="en-US" w:eastAsia="en-US"/>
        </w:rPr>
        <w:t>6</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Mountain Avenue,</w:t>
      </w:r>
      <w:r>
        <w:rPr>
          <w:color w:val="000000"/>
          <w:lang w:val="en-US" w:eastAsia="en-US"/>
        </w:rPr>
        <w:t xml:space="preserve"> Dor., Public way, from opposite 156 Ballou Avenue to 160 Woodrow Avenue.</w:t>
        <w:tab/>
        <w:tab/>
        <w:t>14</w:t>
      </w:r>
      <w:r>
        <w:rPr>
          <w:color w:val="000000"/>
        </w:rPr>
        <w:tab/>
      </w:r>
      <w:r>
        <w:rPr>
          <w:color w:val="000000"/>
          <w:lang w:val="en-US" w:eastAsia="en-US"/>
        </w:rPr>
        <w:t>13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Mountfair Terrace,</w:t>
      </w:r>
      <w:r>
        <w:rPr>
          <w:color w:val="000000"/>
          <w:lang w:val="en-US" w:eastAsia="en-US"/>
        </w:rPr>
        <w:t xml:space="preserve"> H.P., Public way, from 746 Truman Parkway to approximately 280 feet southeasterly.</w:t>
      </w:r>
      <w:r>
        <w:rPr>
          <w:color w:val="000000"/>
        </w:rPr>
        <w:tab/>
        <w:tab/>
      </w:r>
      <w:r>
        <w:rPr>
          <w:color w:val="000000"/>
          <w:lang w:val="en-US" w:eastAsia="en-US"/>
        </w:rPr>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Mountfort Street,</w:t>
      </w:r>
      <w:r>
        <w:rPr>
          <w:color w:val="000000"/>
          <w:lang w:val="en-US" w:eastAsia="en-US"/>
        </w:rPr>
        <w:t xml:space="preserve"> B.P., Public way, from 806 Beacon Street to opposite 37 St. Mary's Street at the Boston and Brookline Boundary Line.</w:t>
      </w:r>
    </w:p>
    <w:p>
      <w:pPr>
        <w:pStyle w:val="Tab2"/>
        <w:rPr/>
      </w:pPr>
      <w:r>
        <w:rPr>
          <w:color w:val="000000"/>
        </w:rPr>
        <w:t>1 - 121, 2 - 100</w:t>
        <w:tab/>
        <w:t>21</w:t>
        <w:tab/>
        <w:t>2</w:t>
        <w:tab/>
        <w:t>8</w:t>
        <w:tab/>
        <w:t>1</w:t>
        <w:tab/>
        <w:t>02215</w:t>
      </w:r>
    </w:p>
    <w:p>
      <w:pPr>
        <w:pStyle w:val="Tab2"/>
        <w:spacing w:before="0" w:after="120"/>
        <w:rPr/>
      </w:pPr>
      <w:r>
        <w:rPr>
          <w:color w:val="000000"/>
        </w:rPr>
        <w:t>112 - 120</w:t>
        <w:tab/>
        <w:t>21</w:t>
        <w:tab/>
        <w:t>1</w:t>
        <w:tab/>
        <w:t>8</w:t>
        <w:tab/>
        <w:t>1</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Moville Street,</w:t>
      </w:r>
      <w:r>
        <w:rPr>
          <w:color w:val="000000"/>
          <w:lang w:val="en-US" w:eastAsia="en-US"/>
        </w:rPr>
        <w:t xml:space="preserve"> W.R., Public way, from 203 Spring Street to Webster Street.</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Mozart Street,</w:t>
      </w:r>
      <w:r>
        <w:rPr>
          <w:color w:val="000000"/>
          <w:lang w:val="en-US" w:eastAsia="en-US"/>
        </w:rPr>
        <w:t xml:space="preserve"> Rox., Public way, from 322 Centre Street to 109 Lamartine Street.</w:t>
      </w:r>
    </w:p>
    <w:p>
      <w:pPr>
        <w:pStyle w:val="Tab2"/>
        <w:rPr/>
      </w:pPr>
      <w:r>
        <w:rPr>
          <w:color w:val="000000"/>
        </w:rPr>
        <w:t>1 - 81</w:t>
        <w:tab/>
        <w:t>10</w:t>
        <w:tab/>
        <w:t>9</w:t>
        <w:tab/>
        <w:t>6</w:t>
        <w:tab/>
        <w:t>2</w:t>
        <w:tab/>
        <w:t>02130</w:t>
      </w:r>
    </w:p>
    <w:p>
      <w:pPr>
        <w:pStyle w:val="Tab2"/>
        <w:rPr/>
      </w:pPr>
      <w:r>
        <w:rPr>
          <w:color w:val="000000"/>
        </w:rPr>
        <w:t>2 - 96</w:t>
        <w:tab/>
        <w:t>10</w:t>
        <w:tab/>
        <w:t>7</w:t>
        <w:tab/>
        <w:t>6</w:t>
        <w:tab/>
        <w:t>2</w:t>
        <w:tab/>
        <w:t>02130</w:t>
      </w:r>
    </w:p>
    <w:p>
      <w:pPr>
        <w:pStyle w:val="Tab2"/>
        <w:spacing w:before="0" w:after="120"/>
        <w:rPr/>
      </w:pPr>
      <w:r>
        <w:rPr>
          <w:color w:val="000000"/>
        </w:rPr>
        <w:t>85 - 95</w:t>
        <w:tab/>
        <w:t>19</w:t>
        <w:tab/>
        <w:t>4</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Mt. Ash Road,</w:t>
      </w:r>
      <w:r>
        <w:rPr>
          <w:color w:val="000000"/>
          <w:lang w:val="en-US" w:eastAsia="en-US"/>
        </w:rPr>
        <w:t xml:space="preserve"> H.P., Public way, from 61 Cleveland Street to approximately 455 feet northeasterly.</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Mt. Bowdoin Green,</w:t>
      </w:r>
      <w:r>
        <w:rPr>
          <w:color w:val="000000"/>
          <w:lang w:val="en-US" w:eastAsia="en-US"/>
        </w:rPr>
        <w:t xml:space="preserve"> Dor., Public way, from opposite 8 Bowdoin Avenue to opposite 19 Bowdoin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 green space, within the Laying Out of Bowdoin Avenue.</w:t>
        <w:tab/>
        <w:tab/>
        <w:t>14</w:t>
        <w:tab/>
        <w:t>4</w:t>
        <w:tab/>
        <w:t>4</w:t>
        <w:tab/>
        <w:t>2</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Mt. Bowdoin Terrace,</w:t>
      </w:r>
      <w:r>
        <w:rPr>
          <w:color w:val="000000"/>
          <w:lang w:val="en-US" w:eastAsia="en-US"/>
        </w:rPr>
        <w:t xml:space="preserve"> Dor., Public way, from 29 Eldon Street to 19 Mallon Road.</w:t>
        <w:tab/>
        <w:tab/>
        <w:t>14</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Mt. Calvary Road,</w:t>
      </w:r>
      <w:r>
        <w:rPr>
          <w:color w:val="000000"/>
          <w:lang w:val="en-US" w:eastAsia="en-US"/>
        </w:rPr>
        <w:t xml:space="preserve"> W.R., Public way, from 846 Canterbury Street to 366 Cummins Highway.</w:t>
        <w:tab/>
        <w:tab/>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Mt. Cushing Terrace,</w:t>
      </w:r>
      <w:r>
        <w:rPr>
          <w:color w:val="000000"/>
          <w:lang w:val="en-US" w:eastAsia="en-US"/>
        </w:rPr>
        <w:t xml:space="preserve"> Dor., Public way, from 20 Cushing Avenue to 40 Upham Avenue.</w:t>
        <w:tab/>
        <w:tab/>
        <w:t>13</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Mt. Everett Street,</w:t>
      </w:r>
      <w:r>
        <w:rPr>
          <w:color w:val="000000"/>
          <w:lang w:val="en-US" w:eastAsia="en-US"/>
        </w:rPr>
        <w:t xml:space="preserve"> Dor., Public way, from 30 Hamilton Street to 327 Quincy Street.</w:t>
        <w:tab/>
        <w:tab/>
        <w:t>15</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Mt. Hood Road,</w:t>
      </w:r>
      <w:r>
        <w:rPr>
          <w:color w:val="000000"/>
          <w:lang w:val="en-US" w:eastAsia="en-US"/>
        </w:rPr>
        <w:t xml:space="preserve"> Bri., Public way, from 1642 Commonwealth Avenue to 96 Corey Road.</w:t>
        <w:tab/>
        <w:tab/>
        <w:t>21</w:t>
      </w:r>
      <w:r>
        <w:rPr>
          <w:color w:val="000000"/>
        </w:rPr>
        <w:tab/>
      </w:r>
      <w:r>
        <w:rPr>
          <w:color w:val="000000"/>
          <w:lang w:val="en-US" w:eastAsia="en-US"/>
        </w:rPr>
        <w:t>12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Mt. Hope Street,</w:t>
      </w:r>
      <w:r>
        <w:rPr>
          <w:color w:val="000000"/>
          <w:lang w:val="en-US" w:eastAsia="en-US"/>
        </w:rPr>
        <w:t xml:space="preserve"> W.R., Public way, from 454 Hyde Park Avenue to approximately 550 feet southwest of 836 Canterbury Street at Mt. Hope Cemetery.</w:t>
        <w:tab/>
        <w:tab/>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Mt. Ida Road,</w:t>
      </w:r>
      <w:r>
        <w:rPr>
          <w:color w:val="000000"/>
          <w:lang w:val="en-US" w:eastAsia="en-US"/>
        </w:rPr>
        <w:t xml:space="preserve"> Dor., Public way, from 281 Bowdoin Street to 43 Robinson Street.</w:t>
      </w:r>
    </w:p>
    <w:p>
      <w:pPr>
        <w:pStyle w:val="Tab2"/>
        <w:rPr/>
      </w:pPr>
      <w:r>
        <w:rPr>
          <w:color w:val="000000"/>
        </w:rPr>
        <w:t>1 - 79</w:t>
        <w:tab/>
        <w:t>15</w:t>
        <w:tab/>
        <w:t>7</w:t>
        <w:tab/>
        <w:t>3</w:t>
        <w:tab/>
        <w:t>3</w:t>
        <w:tab/>
        <w:t>02122</w:t>
      </w:r>
    </w:p>
    <w:p>
      <w:pPr>
        <w:pStyle w:val="Tab2"/>
        <w:rPr/>
      </w:pPr>
      <w:r>
        <w:rPr>
          <w:color w:val="000000"/>
        </w:rPr>
        <w:t>2 - 34</w:t>
        <w:tab/>
        <w:t>15</w:t>
        <w:tab/>
        <w:t>3</w:t>
        <w:tab/>
        <w:t>3</w:t>
        <w:tab/>
        <w:t>3</w:t>
        <w:tab/>
        <w:t>02122</w:t>
      </w:r>
    </w:p>
    <w:p>
      <w:pPr>
        <w:pStyle w:val="Tab2"/>
        <w:rPr/>
      </w:pPr>
      <w:r>
        <w:rPr>
          <w:color w:val="000000"/>
        </w:rPr>
        <w:t>36 - 42, 83 - 115</w:t>
        <w:tab/>
        <w:t>15</w:t>
        <w:tab/>
        <w:t>9</w:t>
        <w:tab/>
        <w:t>3</w:t>
        <w:tab/>
        <w:t>3</w:t>
        <w:tab/>
        <w:t>02122</w:t>
      </w:r>
    </w:p>
    <w:p>
      <w:pPr>
        <w:pStyle w:val="Tab2"/>
        <w:spacing w:before="0" w:after="120"/>
        <w:rPr/>
      </w:pPr>
      <w:r>
        <w:rPr>
          <w:color w:val="000000"/>
        </w:rPr>
        <w:t>At Ronan Park.</w:t>
        <w:tab/>
        <w:t>15</w:t>
        <w:tab/>
        <w:t>9</w:t>
        <w:tab/>
        <w:t>3</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Mt. Pleasant Avenue,</w:t>
      </w:r>
      <w:r>
        <w:rPr>
          <w:color w:val="000000"/>
          <w:lang w:val="en-US" w:eastAsia="en-US"/>
        </w:rPr>
        <w:t xml:space="preserve"> Rox., Public way, from 251 Dudley Street to 409 Dudley Street.</w:t>
      </w:r>
    </w:p>
    <w:p>
      <w:pPr>
        <w:pStyle w:val="Tab2"/>
        <w:rPr/>
      </w:pPr>
      <w:r>
        <w:rPr>
          <w:color w:val="000000"/>
        </w:rPr>
        <w:t>1 - 89</w:t>
        <w:tab/>
        <w:t>8</w:t>
        <w:tab/>
        <w:t>4</w:t>
        <w:tab/>
        <w:t>7</w:t>
        <w:tab/>
        <w:t>10</w:t>
        <w:tab/>
        <w:t>02119</w:t>
      </w:r>
    </w:p>
    <w:p>
      <w:pPr>
        <w:pStyle w:val="Tab2"/>
        <w:rPr/>
      </w:pPr>
      <w:r>
        <w:rPr>
          <w:color w:val="000000"/>
        </w:rPr>
        <w:t>2 - 76</w:t>
        <w:tab/>
        <w:t>8</w:t>
        <w:tab/>
        <w:t>3</w:t>
        <w:tab/>
        <w:t>7</w:t>
        <w:tab/>
        <w:t>10</w:t>
        <w:tab/>
        <w:t>02119</w:t>
      </w:r>
    </w:p>
    <w:p>
      <w:pPr>
        <w:pStyle w:val="Tab2"/>
        <w:spacing w:before="0" w:after="120"/>
        <w:rPr/>
      </w:pPr>
      <w:r>
        <w:rPr>
          <w:color w:val="000000"/>
        </w:rPr>
        <w:t>80 - 146, 95 - 149</w:t>
        <w:tab/>
        <w:t>8</w:t>
        <w:tab/>
        <w:t>7</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Mt. Pleasant Place,</w:t>
      </w:r>
      <w:r>
        <w:rPr>
          <w:color w:val="000000"/>
          <w:lang w:val="en-US" w:eastAsia="en-US"/>
        </w:rPr>
        <w:t xml:space="preserve"> Rox., Private way, from 291 Dudley Street to southwesterly.</w:t>
        <w:tab/>
        <w:tab/>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Mt. Pleasant Street,</w:t>
      </w:r>
      <w:r>
        <w:rPr>
          <w:color w:val="000000"/>
          <w:lang w:val="en-US" w:eastAsia="en-US"/>
        </w:rPr>
        <w:t xml:space="preserve"> H.P., Public way, from 26 Pond Street to 119 Summit Street.</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Mt. Pleasant Terrace,</w:t>
      </w:r>
      <w:r>
        <w:rPr>
          <w:color w:val="000000"/>
          <w:lang w:val="en-US" w:eastAsia="en-US"/>
        </w:rPr>
        <w:t xml:space="preserve"> Rox., Private way, from 39 Mt. Pleasant Avenue to approximately 150 feet southwesterly.</w:t>
        <w:tab/>
        <w:tab/>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Mt. Vernon Avenue,</w:t>
      </w:r>
      <w:r>
        <w:rPr>
          <w:color w:val="000000"/>
          <w:lang w:val="en-US" w:eastAsia="en-US"/>
        </w:rPr>
        <w:t xml:space="preserve"> Chsn., Public way, from 63 Chestnut Street to 1 Mt. Vernon Street.</w:t>
        <w:tab/>
        <w:tab/>
        <w:t>2</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Mt. Vernon Place,</w:t>
      </w:r>
      <w:r>
        <w:rPr>
          <w:color w:val="000000"/>
          <w:lang w:val="en-US" w:eastAsia="en-US"/>
        </w:rPr>
        <w:t xml:space="preserve"> B.P., Private way, from opposite 5 Joy Street to approximately 90 feet northeasterly.</w:t>
        <w:tab/>
        <w:tab/>
        <w:t>5</w:t>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Mt. Vernon Square,</w:t>
      </w:r>
      <w:r>
        <w:rPr>
          <w:color w:val="000000"/>
          <w:lang w:val="en-US" w:eastAsia="en-US"/>
        </w:rPr>
        <w:t xml:space="preserve"> B.P., Private way, from Public Alley No. 301 at the rear of 94 Pinckney Street to Public Alley No. 301 at 70 River Street.</w:t>
        <w:tab/>
        <w:tab/>
        <w:t>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Mt. Vernon Street,</w:t>
      </w:r>
      <w:r>
        <w:rPr>
          <w:color w:val="000000"/>
          <w:lang w:val="en-US" w:eastAsia="en-US"/>
        </w:rPr>
        <w:t xml:space="preserve"> B.P., Public way, from David G. Mugar Way to near 75 Hancock Street.</w:t>
      </w:r>
    </w:p>
    <w:p>
      <w:pPr>
        <w:pStyle w:val="Tab2"/>
        <w:rPr/>
      </w:pPr>
      <w:r>
        <w:rPr>
          <w:color w:val="000000"/>
        </w:rPr>
        <w:t>16 - 104, 31 - 95</w:t>
        <w:tab/>
        <w:t>5</w:t>
        <w:tab/>
        <w:t>3</w:t>
        <w:tab/>
        <w:t>8</w:t>
        <w:tab/>
        <w:t>1</w:t>
        <w:tab/>
        <w:t>02108</w:t>
      </w:r>
    </w:p>
    <w:p>
      <w:pPr>
        <w:pStyle w:val="Tab2"/>
        <w:spacing w:before="0" w:after="120"/>
        <w:rPr/>
      </w:pPr>
      <w:r>
        <w:rPr>
          <w:color w:val="000000"/>
        </w:rPr>
        <w:t>97 - 167, 106 - 168</w:t>
        <w:tab/>
        <w:t>5</w:t>
        <w:tab/>
        <w:t>5</w:t>
        <w:tab/>
        <w:t>8</w:t>
        <w:tab/>
        <w:t>1</w:t>
        <w:tab/>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Mt. Vernon Street,</w:t>
      </w:r>
      <w:r>
        <w:rPr>
          <w:color w:val="000000"/>
          <w:lang w:val="en-US" w:eastAsia="en-US"/>
        </w:rPr>
        <w:t xml:space="preserve"> Bri., Public way, from 75 Academy Hill Road to 98 Foster Street.</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Mt. Vernon Street,</w:t>
      </w:r>
      <w:r>
        <w:rPr>
          <w:color w:val="000000"/>
          <w:lang w:val="en-US" w:eastAsia="en-US"/>
        </w:rPr>
        <w:t xml:space="preserve"> Chsn., Public way, from Adams Street and Lowney Way to approximately 115 feet north of Mt. Vernon Avenue.</w:t>
        <w:tab/>
        <w:tab/>
        <w:t>2</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Mt. Vernon Street,</w:t>
      </w:r>
      <w:r>
        <w:rPr>
          <w:color w:val="000000"/>
          <w:lang w:val="en-US" w:eastAsia="en-US"/>
        </w:rPr>
        <w:t xml:space="preserve"> Dor., Public way, from 196 Boston Street to Columbia Road at the Southeast Expressway (General Casimir Pulaski Skyway section) and after an interval, from Old Colony Avenue under Columbia Road to approximately 3,700 feet southeasterly at the Calf Pasture Pumping Station.</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  </w:t>
      </w:r>
      <w:r>
        <w:rPr>
          <w:b/>
          <w:color w:val="000000"/>
          <w:lang w:val="en-US" w:eastAsia="en-US"/>
        </w:rPr>
        <w:t>Note;</w:t>
      </w:r>
      <w:r>
        <w:rPr>
          <w:color w:val="000000"/>
          <w:lang w:val="en-US" w:eastAsia="en-US"/>
        </w:rPr>
        <w:t xml:space="preserve"> the portion of Mt. Vernon Street, from Old Colony Avenue under Columbia Road to William T. Morrissey Boulevard, is under the care, control and custody of the D.C.R.</w:t>
      </w:r>
    </w:p>
    <w:p>
      <w:pPr>
        <w:pStyle w:val="Tab2"/>
        <w:rPr/>
      </w:pPr>
      <w:r>
        <w:rPr>
          <w:color w:val="000000"/>
        </w:rPr>
        <w:t>1 - 39, 2 -38</w:t>
        <w:tab/>
        <w:t>7</w:t>
        <w:tab/>
        <w:t>9</w:t>
        <w:tab/>
        <w:t>2</w:t>
        <w:tab/>
        <w:t>3</w:t>
        <w:tab/>
        <w:t>02125</w:t>
      </w:r>
    </w:p>
    <w:p>
      <w:pPr>
        <w:pStyle w:val="Tab2"/>
        <w:rPr/>
      </w:pPr>
      <w:r>
        <w:rPr>
          <w:color w:val="000000"/>
        </w:rPr>
        <w:t>44 - 122, 51 - 59</w:t>
        <w:tab/>
        <w:t>7</w:t>
        <w:tab/>
        <w:t>8</w:t>
        <w:tab/>
        <w:t>2</w:t>
        <w:tab/>
        <w:t>3</w:t>
        <w:tab/>
        <w:t>02125</w:t>
      </w:r>
    </w:p>
    <w:p>
      <w:pPr>
        <w:pStyle w:val="Tab2"/>
        <w:spacing w:before="0" w:after="120"/>
        <w:rPr/>
      </w:pPr>
      <w:r>
        <w:rPr>
          <w:color w:val="000000"/>
        </w:rPr>
        <w:t>260 - 400, 263 - 385</w:t>
        <w:tab/>
        <w:t>13</w:t>
        <w:tab/>
        <w:t>3</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Mt. Vernon Street,</w:t>
      </w:r>
      <w:r>
        <w:rPr>
          <w:color w:val="000000"/>
          <w:lang w:val="en-US" w:eastAsia="en-US"/>
        </w:rPr>
        <w:t xml:space="preserve"> W.R., Public way, from 1977 Centre Street to 100 Vermont Street.</w:t>
      </w:r>
    </w:p>
    <w:p>
      <w:pPr>
        <w:pStyle w:val="Tab2"/>
        <w:rPr/>
      </w:pPr>
      <w:r>
        <w:rPr>
          <w:color w:val="000000"/>
        </w:rPr>
        <w:t>1 - 211, 48 - 210</w:t>
        <w:tab/>
        <w:t>20</w:t>
        <w:tab/>
        <w:t>12</w:t>
        <w:tab/>
        <w:t>6</w:t>
        <w:tab/>
        <w:t>6</w:t>
        <w:tab/>
        <w:t>02132</w:t>
      </w:r>
    </w:p>
    <w:p>
      <w:pPr>
        <w:pStyle w:val="Tab2"/>
        <w:rPr/>
      </w:pPr>
      <w:r>
        <w:rPr>
          <w:color w:val="000000"/>
        </w:rPr>
        <w:t>2 - 8</w:t>
        <w:tab/>
        <w:t>20</w:t>
        <w:tab/>
        <w:t>5</w:t>
        <w:tab/>
        <w:t>6</w:t>
        <w:tab/>
        <w:t>6</w:t>
        <w:tab/>
        <w:t>02132</w:t>
      </w:r>
    </w:p>
    <w:p>
      <w:pPr>
        <w:pStyle w:val="Tab2"/>
        <w:spacing w:before="0" w:after="120"/>
        <w:rPr/>
      </w:pPr>
      <w:r>
        <w:rPr>
          <w:color w:val="000000"/>
        </w:rPr>
        <w:t>16 - 42</w:t>
        <w:tab/>
        <w:t>20</w:t>
        <w:tab/>
        <w:t>13</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Mt. Washington Place,</w:t>
      </w:r>
      <w:r>
        <w:rPr>
          <w:color w:val="000000"/>
          <w:lang w:val="en-US" w:eastAsia="en-US"/>
        </w:rPr>
        <w:t xml:space="preserve"> S.B., Private way, from 413 East Eighth Street to southerly.</w:t>
        <w:tab/>
        <w:tab/>
        <w:t>7</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Mt. Washington Way,</w:t>
      </w:r>
      <w:r>
        <w:rPr>
          <w:color w:val="000000"/>
          <w:lang w:val="en-US" w:eastAsia="en-US"/>
        </w:rPr>
        <w:t xml:space="preserve"> S.B., Private way, from A Street between Binford Street and Iron Street to Channel Center Street.</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Mugar Way,</w:t>
      </w:r>
      <w:r>
        <w:rPr>
          <w:color w:val="000000"/>
          <w:lang w:val="en-US" w:eastAsia="en-US"/>
        </w:rPr>
        <w:t xml:space="preserve"> B.P.</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see David G. Mugar Way.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Mullins Way, </w:t>
      </w:r>
      <w:r>
        <w:rPr>
          <w:color w:val="000000"/>
          <w:lang w:val="en-US" w:eastAsia="en-US"/>
        </w:rPr>
        <w:t>B.P.</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see William E. Mullins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Mulvey Street,</w:t>
      </w:r>
      <w:r>
        <w:rPr>
          <w:color w:val="000000"/>
          <w:lang w:val="en-US" w:eastAsia="en-US"/>
        </w:rPr>
        <w:t xml:space="preserve"> Dor., Public way, from opposite 90 Mattapan Street to 641 Walk Hill Street.</w:t>
        <w:tab/>
        <w:tab/>
        <w:t>18</w:t>
        <w:tab/>
        <w:t>3</w:t>
        <w:tab/>
        <w:t>5</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Mulvey Terrace,</w:t>
      </w:r>
      <w:r>
        <w:rPr>
          <w:color w:val="000000"/>
          <w:lang w:val="en-US" w:eastAsia="en-US"/>
        </w:rPr>
        <w:t xml:space="preserve"> Rox., Private way, from 79 Marcella Street to 24 Thwing Street.</w:t>
        <w:tab/>
        <w:tab/>
        <w:t>11</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Munroe Street,</w:t>
      </w:r>
      <w:r>
        <w:rPr>
          <w:color w:val="000000"/>
          <w:lang w:val="en-US" w:eastAsia="en-US"/>
        </w:rPr>
        <w:t xml:space="preserve"> Rox., Public way, from 67 Humboldt Avenue to opposite 215 Walnut Avenue.</w:t>
      </w:r>
    </w:p>
    <w:p>
      <w:pPr>
        <w:pStyle w:val="Tab2"/>
        <w:rPr/>
      </w:pPr>
      <w:r>
        <w:rPr>
          <w:color w:val="000000"/>
        </w:rPr>
        <w:t>1 - 90</w:t>
        <w:tab/>
        <w:t>12</w:t>
        <w:tab/>
        <w:t>2</w:t>
        <w:tab/>
        <w:t>7</w:t>
        <w:tab/>
        <w:t>10</w:t>
        <w:tab/>
        <w:t>02119</w:t>
      </w:r>
    </w:p>
    <w:p>
      <w:pPr>
        <w:pStyle w:val="Tab2"/>
        <w:rPr/>
      </w:pPr>
      <w:r>
        <w:rPr>
          <w:color w:val="000000"/>
        </w:rPr>
        <w:t>65 - 97</w:t>
        <w:tab/>
        <w:t>12</w:t>
        <w:tab/>
        <w:t>5</w:t>
        <w:tab/>
        <w:t>7</w:t>
        <w:tab/>
        <w:t>10</w:t>
        <w:tab/>
        <w:t>02119</w:t>
      </w:r>
    </w:p>
    <w:p>
      <w:pPr>
        <w:pStyle w:val="Tab2"/>
        <w:rPr/>
      </w:pPr>
      <w:r>
        <w:rPr>
          <w:color w:val="000000"/>
        </w:rPr>
        <w:t>92 - 116</w:t>
        <w:tab/>
        <w:t>12</w:t>
        <w:tab/>
        <w:t>8</w:t>
        <w:tab/>
        <w:t>7</w:t>
        <w:tab/>
        <w:t>10</w:t>
        <w:tab/>
        <w:t>02119</w:t>
      </w:r>
    </w:p>
    <w:p>
      <w:pPr>
        <w:pStyle w:val="Tab2"/>
        <w:spacing w:before="0" w:after="120"/>
        <w:rPr/>
      </w:pPr>
      <w:r>
        <w:rPr>
          <w:color w:val="000000"/>
        </w:rPr>
        <w:t>99 - 115</w:t>
        <w:tab/>
        <w:t>12</w:t>
        <w:tab/>
        <w:t>3</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Munson Street,</w:t>
      </w:r>
      <w:r>
        <w:rPr>
          <w:color w:val="000000"/>
          <w:lang w:val="en-US" w:eastAsia="en-US"/>
        </w:rPr>
        <w:t xml:space="preserve"> B.P., Private way, from 829 Beacon to approximately 147 feet southeasterly.</w:t>
        <w:tab/>
        <w:tab/>
        <w:t>21</w:t>
      </w:r>
      <w:r>
        <w:rPr>
          <w:color w:val="000000"/>
        </w:rPr>
        <w:tab/>
      </w:r>
      <w:r>
        <w:rPr>
          <w:color w:val="000000"/>
          <w:lang w:val="en-US" w:eastAsia="en-US"/>
        </w:rPr>
        <w:t>2</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Murdock Street,</w:t>
      </w:r>
      <w:r>
        <w:rPr>
          <w:color w:val="000000"/>
          <w:lang w:val="en-US" w:eastAsia="en-US"/>
        </w:rPr>
        <w:t xml:space="preserve"> Bri., Public way, from 731 Cambridge Street to opposite 145 North Beacon Street.</w:t>
      </w:r>
    </w:p>
    <w:p>
      <w:pPr>
        <w:pStyle w:val="Tab2"/>
        <w:rPr/>
      </w:pPr>
      <w:r>
        <w:rPr>
          <w:color w:val="000000"/>
        </w:rPr>
        <w:t>1 - 15, 2 - 68</w:t>
        <w:tab/>
        <w:t>22</w:t>
        <w:tab/>
        <w:t>3</w:t>
        <w:tab/>
        <w:t>9</w:t>
        <w:tab/>
        <w:t>4</w:t>
        <w:tab/>
        <w:t>02135</w:t>
      </w:r>
    </w:p>
    <w:p>
      <w:pPr>
        <w:pStyle w:val="Tab2"/>
        <w:spacing w:before="0" w:after="120"/>
        <w:rPr/>
      </w:pPr>
      <w:r>
        <w:rPr>
          <w:color w:val="000000"/>
        </w:rPr>
        <w:t>17 - 157, 72 - 156</w:t>
        <w:tab/>
        <w:t>22</w:t>
        <w:tab/>
        <w:t>6</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Murdock Terrace,</w:t>
      </w:r>
      <w:r>
        <w:rPr>
          <w:color w:val="000000"/>
          <w:lang w:val="en-US" w:eastAsia="en-US"/>
        </w:rPr>
        <w:t xml:space="preserve"> Bri., Private way, from opposite 68 Murdock Street to southeasterly.</w:t>
        <w:tab/>
        <w:tab/>
        <w:t>22</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Murphy Court,</w:t>
      </w:r>
      <w:r>
        <w:rPr>
          <w:color w:val="000000"/>
          <w:lang w:val="en-US" w:eastAsia="en-US"/>
        </w:rPr>
        <w:t xml:space="preserve"> B.P., Private way, from 328 Commercial Street to 351 North Street.</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Murphy Footway,</w:t>
      </w:r>
      <w:r>
        <w:rPr>
          <w:color w:val="000000"/>
          <w:lang w:val="en-US" w:eastAsia="en-US"/>
        </w:rPr>
        <w:t xml:space="preserve"> Bri.</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see Reverend James J. Murphy Footway.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Murray Avenue,</w:t>
      </w:r>
      <w:r>
        <w:rPr>
          <w:color w:val="000000"/>
          <w:lang w:val="en-US" w:eastAsia="en-US"/>
        </w:rPr>
        <w:t xml:space="preserve"> Rox., Private way, from 95 Blue Hill Avenue to northwesterly.</w:t>
        <w:tab/>
        <w:tab/>
        <w:t>12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Murray Court,</w:t>
      </w:r>
      <w:r>
        <w:rPr>
          <w:color w:val="000000"/>
          <w:lang w:val="en-US" w:eastAsia="en-US"/>
        </w:rPr>
        <w:t xml:space="preserve"> E.B., from </w:t>
      </w:r>
      <w:r>
        <w:rPr>
          <w:color w:val="000000"/>
        </w:rPr>
        <w:t>31 Orleans Street to southeasterly</w:t>
      </w:r>
      <w:r>
        <w:rPr>
          <w:color w:val="000000"/>
          <w:lang w:val="en-US" w:eastAsia="en-US"/>
        </w:rPr>
        <w: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 xml:space="preserve">Public way, from </w:t>
      </w:r>
      <w:r>
        <w:rPr>
          <w:color w:val="000000"/>
        </w:rPr>
        <w:t>31 Orleans Street to approximately 232 feet southeasterly</w:t>
      </w:r>
      <w:r>
        <w:rPr>
          <w:color w:val="000000"/>
          <w:lang w:val="en-US" w:eastAsia="en-US"/>
        </w:rPr>
        <w: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the end of the public way to southeasterly.</w:t>
        <w:tab/>
        <w:tab/>
        <w:t>1</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t xml:space="preserve">Murray Way, S.B. </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 xml:space="preserve">Note; </w:t>
      </w:r>
      <w:r>
        <w:rPr>
          <w:color w:val="000000"/>
          <w:lang w:val="en-US" w:eastAsia="en-US"/>
        </w:rPr>
        <w:t>see Francis J. Murray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Murray Hill Road,</w:t>
      </w:r>
      <w:r>
        <w:rPr>
          <w:color w:val="000000"/>
          <w:lang w:val="en-US" w:eastAsia="en-US"/>
        </w:rPr>
        <w:t xml:space="preserve"> W.R., Public way, from 98 Florence Street to 4174 Washington Street.</w:t>
        <w:tab/>
        <w:tab/>
        <w:t>19</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Museum Road,</w:t>
      </w:r>
      <w:r>
        <w:rPr>
          <w:color w:val="000000"/>
          <w:lang w:val="en-US" w:eastAsia="en-US"/>
        </w:rPr>
        <w:t xml:space="preserve"> Rox., Public way, from 230 Fenway to 465 Huntington Avenue.</w:t>
        <w:tab/>
        <w:tab/>
        <w:t>4</w:t>
      </w:r>
      <w:r>
        <w:rPr>
          <w:color w:val="000000"/>
        </w:rPr>
        <w:tab/>
      </w:r>
      <w:r>
        <w:rPr>
          <w:color w:val="000000"/>
          <w:lang w:val="en-US" w:eastAsia="en-US"/>
        </w:rPr>
        <w:t>9</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Museum Square,</w:t>
      </w:r>
      <w:r>
        <w:rPr>
          <w:color w:val="000000"/>
          <w:lang w:val="en-US" w:eastAsia="en-US"/>
        </w:rPr>
        <w:t xml:space="preserve"> Rox., at the junction of Forsyth Way, Hemenway Street, Huntington Avenue and Parker Street.</w:t>
        <w:tab/>
        <w:tab/>
        <w:t>4</w:t>
        <w:tab/>
        <w:t>9</w:t>
        <w:tab/>
        <w:t>7</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Music Hall Place,</w:t>
      </w:r>
      <w:r>
        <w:rPr>
          <w:color w:val="000000"/>
          <w:lang w:val="en-US" w:eastAsia="en-US"/>
        </w:rPr>
        <w:t xml:space="preserve"> B.P., Private way, from 15 Winter Street to northeasterly.</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Myles Standish Road,</w:t>
      </w:r>
      <w:r>
        <w:rPr>
          <w:color w:val="000000"/>
          <w:lang w:val="en-US" w:eastAsia="en-US"/>
        </w:rPr>
        <w:t xml:space="preserve"> W.R., Public way, from 222 La Grange Street to St. Theresa Avenue between Brier Road and John Alden Road.</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Myopia Road,</w:t>
      </w:r>
      <w:r>
        <w:rPr>
          <w:color w:val="000000"/>
          <w:lang w:val="en-US" w:eastAsia="en-US"/>
        </w:rPr>
        <w:t xml:space="preserve"> H.P., Public way, from 102 Austin Street to 252 West Street.</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Myrick Street,</w:t>
      </w:r>
      <w:r>
        <w:rPr>
          <w:color w:val="000000"/>
          <w:lang w:val="en-US" w:eastAsia="en-US"/>
        </w:rPr>
        <w:t xml:space="preserve"> Bri., Public way, from 53 Coolidge Road to 121 Franklin Street.</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Myrtle Street,</w:t>
      </w:r>
      <w:r>
        <w:rPr>
          <w:color w:val="000000"/>
          <w:lang w:val="en-US" w:eastAsia="en-US"/>
        </w:rPr>
        <w:t xml:space="preserve"> B.P., Public way, from 57 Hancock Street to 86 Revere Street.</w:t>
      </w:r>
    </w:p>
    <w:p>
      <w:pPr>
        <w:pStyle w:val="Tab2"/>
        <w:rPr/>
      </w:pPr>
      <w:r>
        <w:rPr>
          <w:color w:val="000000"/>
        </w:rPr>
        <w:t>1 - 45</w:t>
        <w:tab/>
        <w:t>3</w:t>
        <w:tab/>
        <w:t>6</w:t>
        <w:tab/>
        <w:t>1</w:t>
        <w:tab/>
        <w:t>1</w:t>
        <w:tab/>
        <w:t>02114</w:t>
      </w:r>
    </w:p>
    <w:p>
      <w:pPr>
        <w:pStyle w:val="Tab2"/>
        <w:rPr/>
      </w:pPr>
      <w:r>
        <w:rPr>
          <w:color w:val="000000"/>
        </w:rPr>
        <w:t>2 - 92</w:t>
        <w:tab/>
        <w:t>5</w:t>
        <w:tab/>
        <w:t>3</w:t>
        <w:tab/>
        <w:t>8</w:t>
        <w:tab/>
        <w:t>1</w:t>
        <w:tab/>
        <w:t>02114</w:t>
      </w:r>
    </w:p>
    <w:p>
      <w:pPr>
        <w:pStyle w:val="Tab2"/>
        <w:rPr>
          <w:color w:val="000000"/>
        </w:rPr>
      </w:pPr>
      <w:r>
        <w:rPr>
          <w:color w:val="000000"/>
        </w:rPr>
        <w:t>49</w:t>
        <w:tab/>
        <w:t>3</w:t>
        <w:tab/>
        <w:t>5</w:t>
        <w:tab/>
        <w:t>8</w:t>
        <w:tab/>
        <w:t>1</w:t>
        <w:tab/>
        <w:t>02114</w:t>
      </w:r>
    </w:p>
    <w:p>
      <w:pPr>
        <w:pStyle w:val="Tab2"/>
        <w:spacing w:before="0" w:after="120"/>
        <w:rPr/>
      </w:pPr>
      <w:r>
        <w:rPr>
          <w:color w:val="000000"/>
        </w:rPr>
        <w:t>57 - 135, 98 - 136</w:t>
        <w:tab/>
        <w:t>5</w:t>
        <w:tab/>
        <w:t>4</w:t>
        <w:tab/>
        <w:t>8</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Myrtle Street,</w:t>
      </w:r>
      <w:r>
        <w:rPr>
          <w:color w:val="000000"/>
          <w:lang w:val="en-US" w:eastAsia="en-US"/>
        </w:rPr>
        <w:t xml:space="preserve"> W.R., Public way, from 655 Centre Street to 28 Pond Street.</w:t>
        <w:tab/>
        <w:tab/>
        <w:t>19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Myrtlebank Avenue,</w:t>
      </w:r>
      <w:r>
        <w:rPr>
          <w:color w:val="000000"/>
          <w:lang w:val="en-US" w:eastAsia="en-US"/>
        </w:rPr>
        <w:t xml:space="preserve"> Dor., Public way, from 539 Gallivan Boulevard to Hill Top Street between Lenoxdale Avenue and Rockne Avenue.</w:t>
        <w:tab/>
        <w:tab/>
        <w:t>16</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Mystic Avenue,</w:t>
      </w:r>
      <w:r>
        <w:rPr>
          <w:color w:val="000000"/>
          <w:lang w:val="en-US" w:eastAsia="en-US"/>
        </w:rPr>
        <w:t xml:space="preserve"> Chsn., Public way, from Main Street at Dorrance Street to the Boston and Somerville Boundary Line.</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Mystic Place,</w:t>
      </w:r>
      <w:r>
        <w:rPr>
          <w:color w:val="000000"/>
          <w:lang w:val="en-US" w:eastAsia="en-US"/>
        </w:rPr>
        <w:t xml:space="preserve"> Chsn., Private way, from 36 Cook Street to northwesterly.</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Mystic Street,</w:t>
      </w:r>
      <w:r>
        <w:rPr>
          <w:color w:val="000000"/>
          <w:lang w:val="en-US" w:eastAsia="en-US"/>
        </w:rPr>
        <w:t xml:space="preserve"> B.P., Public way, from 1478 Washington Street to 1514 Washington Street.</w:t>
        <w:tab/>
        <w:tab/>
        <w:t>8</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Mystic Street,</w:t>
      </w:r>
      <w:r>
        <w:rPr>
          <w:color w:val="000000"/>
          <w:lang w:val="en-US" w:eastAsia="en-US"/>
        </w:rPr>
        <w:t xml:space="preserve"> Chsn., Public way, from 223 Bunker Hill Street to opposite 281 Medford Street.</w:t>
      </w:r>
    </w:p>
    <w:p>
      <w:pPr>
        <w:pStyle w:val="Tab2"/>
        <w:rPr>
          <w:color w:val="000000"/>
        </w:rPr>
      </w:pPr>
      <w:r>
        <w:rPr>
          <w:color w:val="000000"/>
        </w:rPr>
        <w:t>Odd</w:t>
        <w:tab/>
        <w:t>2</w:t>
        <w:tab/>
        <w:t>4</w:t>
        <w:tab/>
        <w:t>1</w:t>
        <w:tab/>
        <w:t>1</w:t>
        <w:tab/>
        <w:t>02129</w:t>
      </w:r>
    </w:p>
    <w:p>
      <w:pPr>
        <w:pStyle w:val="Tab2"/>
        <w:spacing w:before="0" w:after="120"/>
        <w:rPr>
          <w:color w:val="000000"/>
        </w:rPr>
      </w:pPr>
      <w:r>
        <w:rPr>
          <w:color w:val="000000"/>
        </w:rPr>
        <w:t>Even</w:t>
        <w:tab/>
        <w:t>2</w:t>
        <w:tab/>
        <w:t>5</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Mystic River Bridge,</w:t>
      </w:r>
      <w:r>
        <w:rPr>
          <w:color w:val="000000"/>
          <w:lang w:val="en-US" w:eastAsia="en-US"/>
        </w:rPr>
        <w:t xml:space="preserve"> Chsn., Chelsea.</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Maurice J. Tobin Bridge.</w:t>
      </w:r>
    </w:p>
    <w:p>
      <w:pPr>
        <w:pStyle w:val="Normal"/>
        <w:rPr>
          <w:color w:val="000000"/>
        </w:rPr>
      </w:pPr>
      <w:r>
        <w:rPr>
          <w:color w:val="000000"/>
        </w:rPr>
      </w:r>
    </w:p>
    <w:p>
      <w:pPr>
        <w:sectPr>
          <w:headerReference w:type="default" r:id="rId95"/>
          <w:headerReference w:type="first" r:id="rId96"/>
          <w:footerReference w:type="default" r:id="rId97"/>
          <w:footerReference w:type="first" r:id="rId98"/>
          <w:type w:val="nextPage"/>
          <w:pgSz w:w="12240" w:h="15840"/>
          <w:pgMar w:left="547" w:right="360" w:header="720" w:top="1080" w:footer="720" w:bottom="1440" w:gutter="0"/>
          <w:pgNumType w:fmt="decimal"/>
          <w:cols w:num="2" w:space="360" w:equalWidth="true" w:sep="true"/>
          <w:formProt w:val="false"/>
          <w:titlePg/>
          <w:textDirection w:val="lrTb"/>
          <w:docGrid w:type="default" w:linePitch="360" w:charSpace="0"/>
        </w:sectPr>
      </w:pPr>
    </w:p>
    <w:p>
      <w:pPr>
        <w:sectPr>
          <w:type w:val="continuous"/>
          <w:pgSz w:w="12240" w:h="15840"/>
          <w:pgMar w:left="547" w:right="360" w:header="720" w:top="1080" w:footer="720" w:bottom="1440" w:gutter="0"/>
          <w:cols w:num="2" w:space="360" w:equalWidth="true" w:sep="true"/>
          <w:formProt w:val="false"/>
          <w:textDirection w:val="lrTb"/>
          <w:docGrid w:type="default" w:linePitch="360" w:charSpace="0"/>
        </w:sectPr>
        <w:pStyle w:val="Initial"/>
        <w:numPr>
          <w:ilvl w:val="0"/>
          <w:numId w:val="0"/>
        </w:numPr>
        <w:ind w:right="480" w:hanging="0"/>
        <w:rPr>
          <w:color w:val="000000"/>
        </w:rPr>
      </w:pPr>
      <w:r>
        <w:rPr>
          <w:color w:val="000000"/>
        </w:rPr>
      </w:r>
    </w:p>
    <w:p>
      <w:pPr>
        <w:pStyle w:val="Initial"/>
        <w:numPr>
          <w:ilvl w:val="0"/>
          <w:numId w:val="0"/>
        </w:numPr>
        <w:ind w:right="480" w:hanging="0"/>
        <w:rPr>
          <w:color w:val="000000"/>
        </w:rPr>
      </w:pPr>
      <w:r>
        <w:rPr>
          <w:color w:val="000000"/>
        </w:rPr>
      </w:r>
    </w:p>
    <w:p>
      <w:pPr>
        <w:sectPr>
          <w:headerReference w:type="default" r:id="rId99"/>
          <w:headerReference w:type="first" r:id="rId100"/>
          <w:footerReference w:type="default" r:id="rId101"/>
          <w:footerReference w:type="first" r:id="rId102"/>
          <w:type w:val="nextPage"/>
          <w:pgSz w:w="12240" w:h="15840"/>
          <w:pgMar w:left="547" w:right="360" w:header="720" w:top="1080" w:footer="720" w:bottom="1440" w:gutter="0"/>
          <w:pgNumType w:fmt="decimal"/>
          <w:cols w:num="2" w:space="360" w:equalWidth="true" w:sep="true"/>
          <w:formProt w:val="false"/>
          <w:titlePg/>
          <w:textDirection w:val="lrTb"/>
          <w:docGrid w:type="default" w:linePitch="360" w:charSpace="0"/>
        </w:sectPr>
      </w:pPr>
    </w:p>
    <w:p>
      <w:pPr>
        <w:pStyle w:val="Initial"/>
        <w:rPr>
          <w:color w:val="000000"/>
        </w:rPr>
      </w:pPr>
      <w:r>
        <w:rPr>
          <w:color w:val="000000"/>
        </w:rPr>
      </w:r>
    </w:p>
    <w:p>
      <w:pPr>
        <w:pStyle w:val="Initial"/>
        <w:rPr>
          <w:color w:val="000000"/>
        </w:rPr>
      </w:pPr>
      <w:r>
        <w:rPr>
          <w:color w:val="000000"/>
        </w:rPr>
      </w:r>
    </w:p>
    <w:p>
      <w:pPr>
        <w:pStyle w:val="Initial"/>
        <w:rPr>
          <w:color w:val="000000"/>
          <w:sz w:val="360"/>
        </w:rPr>
      </w:pPr>
      <w:r>
        <w:rPr>
          <w:color w:val="000000"/>
          <w:sz w:val="360"/>
        </w:rPr>
        <w:t>N</w:t>
      </w:r>
      <w:r>
        <w:br w:type="page"/>
      </w:r>
    </w:p>
    <w:p>
      <w:pPr>
        <w:pStyle w:val="Initial"/>
        <w:numPr>
          <w:ilvl w:val="0"/>
          <w:numId w:val="0"/>
        </w:numPr>
        <w:ind w:right="480" w:hanging="0"/>
        <w:rPr>
          <w:b w:val="false"/>
          <w:b w:val="false"/>
          <w:color w:val="000000"/>
          <w:sz w:val="360"/>
        </w:rPr>
      </w:pPr>
      <w:r>
        <w:rPr>
          <w:b w:val="false"/>
          <w:color w:val="000000"/>
          <w:sz w:val="360"/>
        </w:rPr>
      </w:r>
    </w:p>
    <w:p>
      <w:pPr>
        <w:sectPr>
          <w:type w:val="continuous"/>
          <w:pgSz w:w="12240" w:h="15840"/>
          <w:pgMar w:left="547" w:right="360" w:header="720" w:top="1080" w:footer="720" w:bottom="1440" w:gutter="0"/>
          <w:formProt w:val="false"/>
          <w:textDirection w:val="lrTb"/>
          <w:docGrid w:type="default" w:linePitch="360" w:charSpace="0"/>
        </w:sectPr>
      </w:pPr>
    </w:p>
    <w:p>
      <w:pPr>
        <w:sectPr>
          <w:type w:val="continuous"/>
          <w:pgSz w:w="12240" w:h="15840"/>
          <w:pgMar w:left="547" w:right="360" w:header="720" w:top="1080" w:footer="720" w:bottom="1440" w:gutter="0"/>
          <w:cols w:num="2" w:space="360" w:equalWidth="true" w:sep="true"/>
          <w:formProt w:val="false"/>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ind w:left="86" w:right="2246" w:hanging="86"/>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 Street,</w:t>
      </w:r>
      <w:r>
        <w:rPr>
          <w:color w:val="000000"/>
          <w:lang w:val="en-US" w:eastAsia="en-US"/>
        </w:rPr>
        <w:t xml:space="preserve"> S.B., Public way, from 1764 Columbia Road to near 815 East Second Street.</w:t>
      </w:r>
    </w:p>
    <w:p>
      <w:pPr>
        <w:pStyle w:val="Tab2"/>
        <w:rPr/>
      </w:pPr>
      <w:r>
        <w:rPr>
          <w:color w:val="000000"/>
        </w:rPr>
        <w:t>39 - 75, 40 - 76</w:t>
        <w:tab/>
        <w:t>6</w:t>
        <w:tab/>
        <w:t>7</w:t>
        <w:tab/>
        <w:t>2</w:t>
        <w:tab/>
        <w:t>5</w:t>
        <w:tab/>
        <w:t>02127</w:t>
      </w:r>
    </w:p>
    <w:p>
      <w:pPr>
        <w:pStyle w:val="Tab2"/>
        <w:rPr/>
      </w:pPr>
      <w:r>
        <w:rPr>
          <w:color w:val="000000"/>
        </w:rPr>
        <w:t>80 - 160, 85 - 163</w:t>
        <w:tab/>
        <w:t>6</w:t>
        <w:tab/>
        <w:t>8</w:t>
        <w:tab/>
        <w:t>2</w:t>
        <w:tab/>
        <w:t>5</w:t>
        <w:tab/>
        <w:t>02127</w:t>
      </w:r>
    </w:p>
    <w:p>
      <w:pPr>
        <w:pStyle w:val="Tab2"/>
        <w:spacing w:before="0" w:after="120"/>
        <w:rPr/>
      </w:pPr>
      <w:r>
        <w:rPr>
          <w:color w:val="000000"/>
        </w:rPr>
        <w:t>168 - 226, 179 - 225</w:t>
        <w:tab/>
        <w:t>7</w:t>
        <w:tab/>
        <w:t>1</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Nahant Avenue,</w:t>
      </w:r>
      <w:r>
        <w:rPr>
          <w:color w:val="000000"/>
          <w:lang w:val="en-US" w:eastAsia="en-US"/>
        </w:rPr>
        <w:t xml:space="preserve"> Dor., Public way, from 656 Adams Street to 27 Newhall Street.</w:t>
        <w:tab/>
        <w:tab/>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Nancia Street,</w:t>
      </w:r>
      <w:r>
        <w:rPr>
          <w:color w:val="000000"/>
          <w:lang w:val="en-US" w:eastAsia="en-US"/>
        </w:rPr>
        <w:t xml:space="preserve"> E.B., Public way, from 127 St. Andrew Road to 174 Bayswater Street.</w:t>
        <w:tab/>
        <w:tab/>
        <w:t>1</w:t>
      </w:r>
      <w:r>
        <w:rPr>
          <w:color w:val="000000"/>
        </w:rPr>
        <w:tab/>
      </w:r>
      <w:r>
        <w:rPr>
          <w:color w:val="000000"/>
          <w:lang w:val="en-US" w:eastAsia="en-US"/>
        </w:rPr>
        <w:t>12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szCs w:val="24"/>
          <w:lang w:val="en-US" w:eastAsia="en-US"/>
        </w:rPr>
        <w:t>*</w:t>
      </w:r>
      <w:r>
        <w:rPr>
          <w:b/>
          <w:color w:val="000000"/>
          <w:lang w:val="en-US" w:eastAsia="en-US"/>
        </w:rPr>
        <w:t>Nantasket Avenue,</w:t>
      </w:r>
      <w:r>
        <w:rPr>
          <w:color w:val="000000"/>
          <w:lang w:val="en-US" w:eastAsia="en-US"/>
        </w:rPr>
        <w:t xml:space="preserve"> Bri., Private way, from between 27 and 39 Union Street to 198 Washington Street.</w:t>
      </w:r>
    </w:p>
    <w:p>
      <w:pPr>
        <w:pStyle w:val="Tab2"/>
        <w:rPr>
          <w:color w:val="000000"/>
        </w:rPr>
      </w:pPr>
      <w:r>
        <w:rPr>
          <w:color w:val="000000"/>
        </w:rPr>
        <w:t>Odd</w:t>
        <w:tab/>
        <w:t>22</w:t>
        <w:tab/>
        <w:t>3</w:t>
        <w:tab/>
        <w:t>9</w:t>
        <w:tab/>
        <w:t>4</w:t>
        <w:tab/>
        <w:t>02135</w:t>
      </w:r>
    </w:p>
    <w:p>
      <w:pPr>
        <w:pStyle w:val="Tab2"/>
        <w:spacing w:before="0" w:after="120"/>
        <w:rPr>
          <w:color w:val="000000"/>
        </w:rPr>
      </w:pPr>
      <w:r>
        <w:rPr>
          <w:color w:val="000000"/>
        </w:rPr>
        <w:t>Even</w:t>
        <w:tab/>
        <w:t>21</w:t>
        <w:tab/>
        <w:t>11</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Napier Park</w:t>
      </w:r>
      <w:r>
        <w:rPr>
          <w:color w:val="000000"/>
          <w:lang w:val="en-US" w:eastAsia="en-US"/>
        </w:rPr>
        <w:t>, Dor., Public way, from 422 Savin Hill Avenue to approximately 200 feet southeasterly.</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Naples Road,</w:t>
      </w:r>
      <w:r>
        <w:rPr>
          <w:color w:val="000000"/>
          <w:lang w:val="en-US" w:eastAsia="en-US"/>
        </w:rPr>
        <w:t xml:space="preserve"> Bri., Public way, from 1066 Commonwealth Avenue to the Boston and Brookline Boundary Line.</w:t>
        <w:tab/>
        <w:tab/>
        <w:t>21</w:t>
        <w:tab/>
        <w:t>3</w:t>
        <w:tab/>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Narragansett Street,</w:t>
      </w:r>
      <w:r>
        <w:rPr>
          <w:color w:val="000000"/>
          <w:lang w:val="en-US" w:eastAsia="en-US"/>
        </w:rPr>
        <w:t xml:space="preserve"> Dor., Public way, from 30 Chickatawbut Street to 45 Minot Street.</w:t>
      </w:r>
    </w:p>
    <w:p>
      <w:pPr>
        <w:pStyle w:val="Tab2"/>
        <w:rPr>
          <w:color w:val="000000"/>
        </w:rPr>
      </w:pPr>
      <w:r>
        <w:rPr>
          <w:color w:val="000000"/>
        </w:rPr>
        <w:t>Odd</w:t>
        <w:tab/>
        <w:t>16</w:t>
        <w:tab/>
        <w:t>9</w:t>
        <w:tab/>
        <w:t>3</w:t>
        <w:tab/>
        <w:t>7</w:t>
        <w:tab/>
        <w:t>02122</w:t>
      </w:r>
    </w:p>
    <w:p>
      <w:pPr>
        <w:pStyle w:val="Tab2"/>
        <w:spacing w:before="0" w:after="120"/>
        <w:rPr>
          <w:color w:val="000000"/>
        </w:rPr>
      </w:pPr>
      <w:r>
        <w:rPr>
          <w:color w:val="000000"/>
        </w:rPr>
        <w:t>Even</w:t>
        <w:tab/>
        <w:t>16</w:t>
        <w:tab/>
        <w:t>10</w:t>
        <w:tab/>
        <w:t>3</w:t>
        <w:tab/>
        <w:t>7</w:t>
        <w:tab/>
        <w:t>02122</w:t>
      </w:r>
    </w:p>
    <w:p>
      <w:pPr>
        <w:pStyle w:val="Tab1"/>
        <w:rPr>
          <w:color w:val="000000"/>
          <w:lang w:val="en-US" w:eastAsia="en-US"/>
        </w:rPr>
      </w:pPr>
      <w:r>
        <w:rPr>
          <w:b/>
          <w:color w:val="000000"/>
          <w:lang w:val="en-US" w:eastAsia="en-US"/>
        </w:rPr>
        <w:t>Nashua Street,</w:t>
      </w:r>
      <w:r>
        <w:rPr>
          <w:color w:val="000000"/>
          <w:lang w:val="en-US" w:eastAsia="en-US"/>
        </w:rPr>
        <w:t xml:space="preserve"> B.P., from Charles Street at Leverett Circle to Lomasney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street, is under the care, control and custody of the D.C.R.</w:t>
      </w:r>
      <w:r>
        <w:rPr>
          <w:color w:val="000000"/>
        </w:rPr>
        <w:tab/>
        <w:tab/>
        <w:t>3</w:t>
        <w:tab/>
        <w:t>5</w:t>
        <w:tab/>
        <w:t>8</w:t>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Nason Place,</w:t>
      </w:r>
      <w:r>
        <w:rPr>
          <w:color w:val="000000"/>
          <w:lang w:val="en-US" w:eastAsia="en-US"/>
        </w:rPr>
        <w:t xml:space="preserve"> Chsn., Private way, from 66 Tremont Street to northeasterly and southeasterly.</w:t>
        <w:tab/>
        <w:tab/>
        <w:t>2</w:t>
      </w:r>
      <w:r>
        <w:rPr>
          <w:color w:val="000000"/>
        </w:rPr>
        <w:tab/>
        <w:t>2</w:t>
        <w:tab/>
        <w:t>1</w:t>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Nassau Street,</w:t>
      </w:r>
      <w:r>
        <w:rPr>
          <w:color w:val="000000"/>
          <w:lang w:val="en-US" w:eastAsia="en-US"/>
        </w:rPr>
        <w:t xml:space="preserve"> B.P., Public way, from Ash Street to opposite 200 Harrison Avenue.</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National Street,</w:t>
      </w:r>
      <w:r>
        <w:rPr>
          <w:color w:val="000000"/>
          <w:lang w:val="en-US" w:eastAsia="en-US"/>
        </w:rPr>
        <w:t xml:space="preserve"> S.B., Public way, from 469 East Fourth Street opposite 124 Dorchester Street to 26 Thomas Park.</w:t>
        <w:tab/>
        <w:tab/>
        <w:t>7</w:t>
      </w:r>
      <w:r>
        <w:rPr>
          <w:color w:val="000000"/>
        </w:rPr>
        <w:tab/>
      </w:r>
      <w:r>
        <w:rPr>
          <w:color w:val="000000"/>
          <w:lang w:val="en-US" w:eastAsia="en-US"/>
        </w:rPr>
        <w:t>4</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Navarre Place,</w:t>
      </w:r>
      <w:r>
        <w:rPr>
          <w:color w:val="000000"/>
          <w:lang w:val="en-US" w:eastAsia="en-US"/>
        </w:rPr>
        <w:t xml:space="preserve"> H.P., Private way, from 83 Navarre Street to northwesterly.</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Navarre Street,</w:t>
      </w:r>
      <w:r>
        <w:rPr>
          <w:color w:val="000000"/>
          <w:lang w:val="en-US" w:eastAsia="en-US"/>
        </w:rPr>
        <w:t xml:space="preserve"> H.P., W.R., from opposite 965 Canterbury Street at 2 Clare Avenue to Meacham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opposite 965 Canterbury Street at 2 Clare Avenue to approximately 580 feet southwest of 39 Ramsdell Avenue.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lang w:val="en-US" w:eastAsia="en-US"/>
        </w:rPr>
        <w:t>*</w:t>
      </w:r>
      <w:r>
        <w:rPr>
          <w:color w:val="000000"/>
          <w:lang w:val="en-US" w:eastAsia="en-US"/>
        </w:rPr>
        <w:t>Private way, from the end of the public way to Meacham.</w:t>
      </w:r>
    </w:p>
    <w:p>
      <w:pPr>
        <w:pStyle w:val="Tab2"/>
        <w:rPr/>
      </w:pPr>
      <w:r>
        <w:rPr>
          <w:color w:val="000000"/>
        </w:rPr>
        <w:t>1 - 82</w:t>
        <w:tab/>
        <w:t>18</w:t>
        <w:tab/>
        <w:t>8</w:t>
        <w:tab/>
        <w:t>5</w:t>
        <w:tab/>
        <w:t>8</w:t>
        <w:tab/>
        <w:t>02131</w:t>
      </w:r>
    </w:p>
    <w:p>
      <w:pPr>
        <w:pStyle w:val="Tab2"/>
        <w:spacing w:before="0" w:after="120"/>
        <w:rPr/>
      </w:pPr>
      <w:r>
        <w:rPr>
          <w:color w:val="000000"/>
        </w:rPr>
        <w:t>83 - 150</w:t>
        <w:tab/>
        <w:t>18</w:t>
        <w:tab/>
        <w:t>8</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Navillus Terrace,</w:t>
      </w:r>
      <w:r>
        <w:rPr>
          <w:color w:val="000000"/>
          <w:lang w:val="en-US" w:eastAsia="en-US"/>
        </w:rPr>
        <w:t xml:space="preserve"> Dor., Public way, from 411 Bowdoin Street and 6 Winter Street to approximately 241 feet southeasterly.</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Nay Street,</w:t>
      </w:r>
      <w:r>
        <w:rPr>
          <w:color w:val="000000"/>
          <w:lang w:val="en-US" w:eastAsia="en-US"/>
        </w:rPr>
        <w:t xml:space="preserve"> E.B., Private way, from 477 Meridian Street to approximately 528 feet southeasterly.</w:t>
        <w:tab/>
        <w:tab/>
        <w:t>1</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Nazing Court,</w:t>
      </w:r>
      <w:r>
        <w:rPr>
          <w:color w:val="000000"/>
          <w:lang w:val="en-US" w:eastAsia="en-US"/>
        </w:rPr>
        <w:t xml:space="preserve"> Rox., Private way, from opposite 106 Maple Street to northwesterly.</w:t>
        <w:tab/>
        <w:tab/>
        <w:t>12</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Nazing Street,</w:t>
      </w:r>
      <w:r>
        <w:rPr>
          <w:color w:val="000000"/>
          <w:lang w:val="en-US" w:eastAsia="en-US"/>
        </w:rPr>
        <w:t xml:space="preserve"> Rox., Public way, from 549 Blue Hill Avenue to 108 Maple Street.</w:t>
        <w:tab/>
        <w:tab/>
        <w:t>12</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Neal Court,</w:t>
      </w:r>
      <w:r>
        <w:rPr>
          <w:color w:val="000000"/>
          <w:lang w:val="en-US" w:eastAsia="en-US"/>
        </w:rPr>
        <w:t xml:space="preserve"> Chsn., Private way, from Short Street to southeasterly.</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Nearen Row</w:t>
      </w:r>
      <w:r>
        <w:rPr>
          <w:color w:val="000000"/>
          <w:lang w:val="en-US" w:eastAsia="en-US"/>
        </w:rPr>
        <w:t>, Chsn., Public way, from opposite 85 Ferrin Street to 12 Tremont Street.</w:t>
        <w:tab/>
        <w:tab/>
        <w:t>2</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Necco Court,</w:t>
      </w:r>
      <w:r>
        <w:rPr>
          <w:color w:val="000000"/>
          <w:lang w:val="en-US" w:eastAsia="en-US"/>
        </w:rPr>
        <w:t xml:space="preserve"> S.B., Private way, from 300 A Street to approximately 280 feet northwest of Necco Street.</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Necco Street,</w:t>
      </w:r>
      <w:r>
        <w:rPr>
          <w:color w:val="000000"/>
          <w:lang w:val="en-US" w:eastAsia="en-US"/>
        </w:rPr>
        <w:t xml:space="preserve"> S.B., Private way, from 37 Melcher Street to approximately 340 feet southwest of Necco Court.</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Needham Road,</w:t>
      </w:r>
      <w:r>
        <w:rPr>
          <w:color w:val="000000"/>
          <w:lang w:val="en-US" w:eastAsia="en-US"/>
        </w:rPr>
        <w:t xml:space="preserve"> H.P., Public way, from Wakefield Avenue and 168 Washington Street to Cranmore Road and Garfield Avenue at the Boston and Milton Boundary Line.</w:t>
        <w:tab/>
        <w:tab/>
        <w:t>18</w:t>
      </w:r>
      <w:r>
        <w:rPr>
          <w:color w:val="000000"/>
        </w:rPr>
        <w:tab/>
      </w:r>
      <w:r>
        <w:rPr>
          <w:color w:val="000000"/>
          <w:lang w:val="en-US" w:eastAsia="en-US"/>
        </w:rPr>
        <w:t>17</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Neillian Crescent</w:t>
      </w:r>
      <w:r>
        <w:rPr>
          <w:color w:val="000000"/>
          <w:lang w:val="en-US" w:eastAsia="en-US"/>
        </w:rPr>
        <w:t>, W.R., Public way, from 331 Pond Street to 411 Pond Street.</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Nelson Street,</w:t>
      </w:r>
      <w:r>
        <w:rPr>
          <w:color w:val="000000"/>
          <w:lang w:val="en-US" w:eastAsia="en-US"/>
        </w:rPr>
        <w:t xml:space="preserve"> Dor., Public way, from 306 Norfolk Street at 2 Corbet Street to opposite 120 Selden Street.</w:t>
        <w:tab/>
        <w:tab/>
        <w:t>17</w:t>
      </w:r>
      <w:r>
        <w:rPr>
          <w:color w:val="000000"/>
        </w:rPr>
        <w:tab/>
      </w:r>
      <w:r>
        <w:rPr>
          <w:color w:val="000000"/>
          <w:lang w:val="en-US" w:eastAsia="en-US"/>
        </w:rPr>
        <w:t>10</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Neponset Avenue,</w:t>
      </w:r>
      <w:r>
        <w:rPr>
          <w:color w:val="000000"/>
          <w:lang w:val="en-US" w:eastAsia="en-US"/>
        </w:rPr>
        <w:t xml:space="preserve"> Dor., Public way, from 354 Adams Street at Parkman Street to the Boston and Quincy Boundary Line (within the Neponset River).</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the portion of Neponset Avenue, from Gallivan Boulevard at Neponset Circle to the Boston and Quincy Boundary Line (within the Neponset River), is under the care, control and custody of the D.C.R.</w:t>
      </w:r>
    </w:p>
    <w:p>
      <w:pPr>
        <w:pStyle w:val="Tab2"/>
        <w:rPr/>
      </w:pPr>
      <w:r>
        <w:rPr>
          <w:color w:val="000000"/>
        </w:rPr>
        <w:t>1 - 45, 2 - 58</w:t>
        <w:tab/>
        <w:t>16</w:t>
        <w:tab/>
        <w:t>2</w:t>
        <w:tab/>
        <w:t>3</w:t>
        <w:tab/>
        <w:t>7</w:t>
        <w:tab/>
        <w:t>02122</w:t>
      </w:r>
    </w:p>
    <w:p>
      <w:pPr>
        <w:pStyle w:val="Tab2"/>
        <w:rPr/>
      </w:pPr>
      <w:r>
        <w:rPr>
          <w:color w:val="000000"/>
        </w:rPr>
        <w:t>53 - 161, 64 - 172</w:t>
        <w:tab/>
        <w:t>16</w:t>
        <w:tab/>
        <w:t>5</w:t>
        <w:tab/>
        <w:t>3</w:t>
        <w:tab/>
        <w:t>7</w:t>
        <w:tab/>
        <w:t>02122</w:t>
      </w:r>
    </w:p>
    <w:p>
      <w:pPr>
        <w:pStyle w:val="Tab2"/>
        <w:rPr/>
      </w:pPr>
      <w:r>
        <w:rPr>
          <w:color w:val="000000"/>
        </w:rPr>
        <w:t>163 - 263, 174 - 262</w:t>
        <w:tab/>
        <w:t>16</w:t>
        <w:tab/>
        <w:t>7</w:t>
        <w:tab/>
        <w:t>3</w:t>
        <w:tab/>
        <w:t>7</w:t>
        <w:tab/>
        <w:t>02122</w:t>
      </w:r>
    </w:p>
    <w:p>
      <w:pPr>
        <w:pStyle w:val="Tab2"/>
        <w:rPr/>
      </w:pPr>
      <w:r>
        <w:rPr>
          <w:color w:val="000000"/>
        </w:rPr>
        <w:t>264 - 500, 265 - 429</w:t>
        <w:tab/>
        <w:t>16</w:t>
        <w:tab/>
        <w:t>10</w:t>
        <w:tab/>
        <w:t>3</w:t>
        <w:tab/>
        <w:t>7</w:t>
        <w:tab/>
        <w:t>02122</w:t>
      </w:r>
    </w:p>
    <w:p>
      <w:pPr>
        <w:pStyle w:val="Tab2"/>
        <w:spacing w:before="0" w:after="120"/>
        <w:rPr/>
      </w:pPr>
      <w:r>
        <w:rPr>
          <w:color w:val="000000"/>
        </w:rPr>
        <w:t>457 - 499</w:t>
        <w:tab/>
        <w:t>16</w:t>
        <w:tab/>
        <w:t>12</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Neponset Avenue,</w:t>
      </w:r>
      <w:r>
        <w:rPr>
          <w:color w:val="000000"/>
          <w:lang w:val="en-US" w:eastAsia="en-US"/>
        </w:rPr>
        <w:t xml:space="preserve"> H.P., from 28 Brush Hill Terrace to opposite 763 Truman Parkway.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opposite 763 Truman Parkway to approximately 589 feet southeast of 160 Summit Street and 6 Washington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color w:val="000000"/>
          <w:lang w:val="en-US" w:eastAsia="en-US"/>
        </w:rPr>
        <w:t>Private way, from the end of the public way to 28 Brush Hill Terrace.</w:t>
      </w:r>
    </w:p>
    <w:p>
      <w:pPr>
        <w:pStyle w:val="Tab2"/>
        <w:rPr/>
      </w:pPr>
      <w:r>
        <w:rPr>
          <w:color w:val="000000"/>
        </w:rPr>
        <w:t>3 - 47, 4 - 42</w:t>
        <w:tab/>
        <w:t>18</w:t>
        <w:tab/>
        <w:t>18</w:t>
        <w:tab/>
        <w:t>5</w:t>
        <w:tab/>
        <w:t>8</w:t>
        <w:tab/>
        <w:t>02136</w:t>
      </w:r>
    </w:p>
    <w:p>
      <w:pPr>
        <w:pStyle w:val="Tab2"/>
        <w:spacing w:before="0" w:after="120"/>
        <w:rPr/>
      </w:pPr>
      <w:r>
        <w:rPr>
          <w:color w:val="000000"/>
        </w:rPr>
        <w:t>54 - 128, 55 - 119</w:t>
        <w:tab/>
        <w:t>18</w:t>
        <w:tab/>
        <w:t>17</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Neponset Avenue,</w:t>
      </w:r>
      <w:r>
        <w:rPr>
          <w:color w:val="000000"/>
          <w:lang w:val="en-US" w:eastAsia="en-US"/>
        </w:rPr>
        <w:t xml:space="preserve"> W.R., Public way, from Bourne Street opposite 628 Canterbury Street to 410 Hyde Park Avenue.</w:t>
      </w:r>
    </w:p>
    <w:p>
      <w:pPr>
        <w:pStyle w:val="Tab2"/>
        <w:rPr>
          <w:color w:val="000000"/>
        </w:rPr>
      </w:pPr>
      <w:r>
        <w:rPr>
          <w:color w:val="000000"/>
        </w:rPr>
        <w:t>Odd</w:t>
        <w:tab/>
        <w:t>18</w:t>
        <w:tab/>
        <w:t>7</w:t>
        <w:tab/>
        <w:t>5</w:t>
        <w:tab/>
        <w:t>2</w:t>
        <w:tab/>
        <w:t>02131</w:t>
      </w:r>
    </w:p>
    <w:p>
      <w:pPr>
        <w:pStyle w:val="Tab2"/>
        <w:spacing w:before="0" w:after="120"/>
        <w:rPr>
          <w:color w:val="000000"/>
        </w:rPr>
      </w:pPr>
      <w:r>
        <w:rPr>
          <w:color w:val="000000"/>
        </w:rPr>
        <w:t>Even</w:t>
        <w:tab/>
        <w:t>19</w:t>
        <w:tab/>
        <w:t>12</w:t>
        <w:tab/>
        <w:t>6</w:t>
        <w:tab/>
        <w:t>2</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Neponset Court,</w:t>
      </w:r>
      <w:r>
        <w:rPr>
          <w:color w:val="000000"/>
          <w:lang w:val="en-US" w:eastAsia="en-US"/>
        </w:rPr>
        <w:t xml:space="preserve"> W.R., Private way, from 76 Neponset Avenue to northeasterly.</w:t>
        <w:tab/>
        <w:tab/>
        <w:t>19</w:t>
        <w:tab/>
        <w:t>12</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Neponset Field Lane,</w:t>
      </w:r>
      <w:r>
        <w:rPr>
          <w:color w:val="000000"/>
          <w:lang w:val="en-US" w:eastAsia="en-US"/>
        </w:rPr>
        <w:t xml:space="preserve"> H.P., Public way, from Poydras Street between Belnel Road and Tchapitoulas Street to approximately 593 feet southeasterly.</w:t>
        <w:tab/>
        <w:tab/>
        <w:t>18</w:t>
        <w:tab/>
        <w:t>5</w:t>
        <w:tab/>
        <w:t>5</w:t>
        <w:tab/>
        <w:t>8</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Neponset Valley Parkway,</w:t>
      </w:r>
      <w:r>
        <w:rPr>
          <w:color w:val="000000"/>
          <w:lang w:val="en-US" w:eastAsia="en-US"/>
        </w:rPr>
        <w:t xml:space="preserve"> H.P., from 1724 River Street to Milton Street and after an interval, from 1820 Hyde Park Avenue to the Boston and Milton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parkway, is under the care, control and custody of the D.C.R.</w:t>
      </w:r>
    </w:p>
    <w:p>
      <w:pPr>
        <w:pStyle w:val="Tab2"/>
        <w:rPr/>
      </w:pPr>
      <w:r>
        <w:rPr>
          <w:color w:val="000000"/>
        </w:rPr>
        <w:t>1 - 301, 54 - 90, 196 - 300</w:t>
        <w:tab/>
        <w:t>18</w:t>
        <w:tab/>
        <w:t>20</w:t>
        <w:tab/>
        <w:t>5</w:t>
        <w:tab/>
        <w:t>8</w:t>
        <w:tab/>
        <w:t>02136</w:t>
      </w:r>
    </w:p>
    <w:p>
      <w:pPr>
        <w:pStyle w:val="Tab2"/>
        <w:rPr/>
      </w:pPr>
      <w:r>
        <w:rPr>
          <w:color w:val="000000"/>
        </w:rPr>
        <w:t>2 - 50</w:t>
        <w:tab/>
        <w:t>18</w:t>
        <w:tab/>
        <w:t>19</w:t>
        <w:tab/>
        <w:t>5</w:t>
        <w:tab/>
        <w:t>8</w:t>
        <w:tab/>
        <w:t>02136</w:t>
      </w:r>
    </w:p>
    <w:p>
      <w:pPr>
        <w:pStyle w:val="Tab2"/>
        <w:spacing w:before="0" w:after="120"/>
        <w:rPr/>
      </w:pPr>
      <w:r>
        <w:rPr>
          <w:color w:val="000000"/>
        </w:rPr>
        <w:t>94 - 190</w:t>
        <w:tab/>
        <w:t>18</w:t>
        <w:tab/>
        <w:t>19</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Neptune Circle,</w:t>
      </w:r>
      <w:r>
        <w:rPr>
          <w:color w:val="000000"/>
          <w:lang w:val="en-US" w:eastAsia="en-US"/>
        </w:rPr>
        <w:t xml:space="preserve"> E.B., Public way, from 11 Horace Street to 17 Horace Street.</w:t>
        <w:tab/>
        <w:tab/>
        <w:t>1</w:t>
      </w:r>
      <w:r>
        <w:rPr>
          <w:color w:val="000000"/>
        </w:rPr>
        <w:tab/>
      </w:r>
      <w:r>
        <w:rPr>
          <w:color w:val="000000"/>
          <w:lang w:val="en-US" w:eastAsia="en-US"/>
        </w:rPr>
        <w:t>11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Neptune Court,</w:t>
      </w:r>
      <w:r>
        <w:rPr>
          <w:color w:val="000000"/>
          <w:lang w:val="en-US" w:eastAsia="en-US"/>
        </w:rPr>
        <w:t xml:space="preserve"> E.B., Public way, from opposite 67 Neptune Road to approximately 100 feet northeasterly.</w:t>
        <w:tab/>
        <w:tab/>
        <w:t>1</w:t>
      </w:r>
      <w:r>
        <w:rPr>
          <w:color w:val="000000"/>
        </w:rPr>
        <w:tab/>
      </w:r>
      <w:r>
        <w:rPr>
          <w:color w:val="000000"/>
          <w:lang w:val="en-US" w:eastAsia="en-US"/>
        </w:rPr>
        <w:t>10</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Neptune Road,</w:t>
      </w:r>
      <w:r>
        <w:rPr>
          <w:color w:val="000000"/>
          <w:lang w:val="en-US" w:eastAsia="en-US"/>
        </w:rPr>
        <w:t xml:space="preserve"> E.B., Public way, from 491 Saratoga Street to the M.B.T.A. Railroad at Frankfort Street and from the M.B.T.A. Railroad at Frankfort Street to Logan International Airport.</w:t>
      </w:r>
      <w:r>
        <w:rPr>
          <w:color w:val="000000"/>
        </w:rPr>
        <w:tab/>
        <w:tab/>
      </w:r>
      <w:r>
        <w:rPr>
          <w:color w:val="000000"/>
          <w:lang w:val="en-US" w:eastAsia="en-US"/>
        </w:rPr>
        <w:t>1</w:t>
      </w:r>
      <w:r>
        <w:rPr>
          <w:color w:val="000000"/>
        </w:rPr>
        <w:tab/>
      </w:r>
      <w:r>
        <w:rPr>
          <w:color w:val="000000"/>
          <w:lang w:val="en-US" w:eastAsia="en-US"/>
        </w:rPr>
        <w:t>10</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Nessle Way,</w:t>
      </w:r>
      <w:r>
        <w:rPr>
          <w:color w:val="000000"/>
          <w:lang w:val="en-US" w:eastAsia="en-US"/>
        </w:rPr>
        <w:t xml:space="preserve"> Rox., Private way, from between 375 and 477 Longwood Avenue to near 210 Riverway.</w:t>
        <w:tab/>
        <w:tab/>
        <w:t>4</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Netherlands Road,</w:t>
      </w:r>
      <w:r>
        <w:rPr>
          <w:color w:val="000000"/>
          <w:lang w:val="en-US" w:eastAsia="en-US"/>
        </w:rPr>
        <w:t xml:space="preserve"> Rox., from opposite 334 Riverway and 110 Francis Street to the Boston and Brookline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road, is under the care, control and custody of the D.C.R.</w:t>
        <w:tab/>
        <w:tab/>
        <w:t>4</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Nevada Street,</w:t>
      </w:r>
      <w:r>
        <w:rPr>
          <w:color w:val="000000"/>
          <w:lang w:val="en-US" w:eastAsia="en-US"/>
        </w:rPr>
        <w:t xml:space="preserve"> Dor., Public way, from 56 Fairmount Street to 130 Gallivan Boulevard.</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Nevins Street,</w:t>
      </w:r>
      <w:r>
        <w:rPr>
          <w:color w:val="000000"/>
          <w:lang w:val="en-US" w:eastAsia="en-US"/>
        </w:rPr>
        <w:t xml:space="preserve"> Bri., Public way, from 25 Warren Street to approximately 428 feet southwesterly.</w:t>
        <w:tab/>
        <w:tab/>
        <w:t>21</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New Street,</w:t>
      </w:r>
      <w:r>
        <w:rPr>
          <w:color w:val="000000"/>
          <w:lang w:val="en-US" w:eastAsia="en-US"/>
        </w:rPr>
        <w:t xml:space="preserve"> E.B., Public way, from 1 Maverick Street to 20 Sumner Street.</w:t>
        <w:tab/>
        <w:tab/>
        <w:t>1</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Newacre Road,</w:t>
      </w:r>
      <w:r>
        <w:rPr>
          <w:color w:val="000000"/>
          <w:lang w:val="en-US" w:eastAsia="en-US"/>
        </w:rPr>
        <w:t xml:space="preserve"> H.P., Public way, from 112 Garfield Avenue to 48 Washington Street.</w:t>
        <w:tab/>
        <w:tab/>
        <w:t>18</w:t>
      </w:r>
      <w:r>
        <w:rPr>
          <w:color w:val="000000"/>
        </w:rPr>
        <w:tab/>
      </w:r>
      <w:r>
        <w:rPr>
          <w:color w:val="000000"/>
          <w:lang w:val="en-US" w:eastAsia="en-US"/>
        </w:rPr>
        <w:t>17</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New Bedford Street,</w:t>
      </w:r>
      <w:r>
        <w:rPr>
          <w:color w:val="000000"/>
          <w:lang w:val="en-US" w:eastAsia="en-US"/>
        </w:rPr>
        <w:t xml:space="preserve"> H.P., from 131 Beacon Street to the Boston and Milton Boundary Line and after an interval, from the Boston and Milton Boundary Line to opposite 975 Metropolitan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131 Beacon Street to approximately 550 feet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end of public way to the Boston and Milton Boundary Line and after an interval, from the Boston and Milton Boundary Line to opposite 975 Metropolitan Avenue.</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Newbern Street,</w:t>
      </w:r>
      <w:r>
        <w:rPr>
          <w:color w:val="000000"/>
          <w:lang w:val="en-US" w:eastAsia="en-US"/>
        </w:rPr>
        <w:t xml:space="preserve"> W.R., Public way, from 140 Carolina Avenue to 36 Elm Street.</w:t>
        <w:tab/>
        <w:tab/>
        <w:t>19</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Newburg Street,</w:t>
      </w:r>
      <w:r>
        <w:rPr>
          <w:color w:val="000000"/>
          <w:lang w:val="en-US" w:eastAsia="en-US"/>
        </w:rPr>
        <w:t xml:space="preserve"> W.R., Public way, from 172 Belgrade Avenue to 724 West Roxbury Parkway.</w:t>
      </w:r>
    </w:p>
    <w:p>
      <w:pPr>
        <w:pStyle w:val="Tab2"/>
        <w:rPr/>
      </w:pPr>
      <w:r>
        <w:rPr>
          <w:color w:val="000000"/>
        </w:rPr>
        <w:t>1 - 49, 2 - 52</w:t>
        <w:tab/>
        <w:t>20</w:t>
        <w:tab/>
        <w:t>2</w:t>
        <w:tab/>
        <w:t>5</w:t>
        <w:tab/>
        <w:t>6</w:t>
        <w:tab/>
        <w:t>02131</w:t>
      </w:r>
    </w:p>
    <w:p>
      <w:pPr>
        <w:pStyle w:val="Tab2"/>
        <w:spacing w:before="0" w:after="120"/>
        <w:rPr/>
      </w:pPr>
      <w:r>
        <w:rPr>
          <w:color w:val="000000"/>
        </w:rPr>
        <w:t>60 - 168, 61 - 171</w:t>
        <w:tab/>
        <w:t>20</w:t>
        <w:tab/>
        <w:t>8</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Newbury Street,</w:t>
      </w:r>
      <w:r>
        <w:rPr>
          <w:color w:val="000000"/>
          <w:lang w:val="en-US" w:eastAsia="en-US"/>
        </w:rPr>
        <w:t xml:space="preserve"> B.P., Rox., Public way, from 15 Arlington Street to Charlesgate East and after an interval, from 20 Charlesgate West to opposite 1 Brookline Avenue.</w:t>
      </w:r>
    </w:p>
    <w:p>
      <w:pPr>
        <w:pStyle w:val="Tab2"/>
        <w:rPr/>
      </w:pPr>
      <w:r>
        <w:rPr>
          <w:color w:val="000000"/>
        </w:rPr>
        <w:t>1 - 107, 2 - 106</w:t>
        <w:tab/>
        <w:t>5</w:t>
        <w:tab/>
        <w:t>6</w:t>
        <w:tab/>
        <w:t>8</w:t>
        <w:tab/>
        <w:t>1</w:t>
        <w:tab/>
        <w:t>02116</w:t>
      </w:r>
    </w:p>
    <w:p>
      <w:pPr>
        <w:pStyle w:val="Tab2"/>
        <w:rPr/>
      </w:pPr>
      <w:r>
        <w:rPr>
          <w:color w:val="000000"/>
        </w:rPr>
        <w:t>108 - 198, 109 - 199</w:t>
        <w:tab/>
        <w:t>5</w:t>
        <w:tab/>
        <w:t>7</w:t>
        <w:tab/>
        <w:t>8</w:t>
        <w:tab/>
        <w:t>1</w:t>
        <w:tab/>
        <w:t>02116</w:t>
      </w:r>
    </w:p>
    <w:p>
      <w:pPr>
        <w:pStyle w:val="Tab2"/>
        <w:rPr/>
      </w:pPr>
      <w:r>
        <w:rPr>
          <w:color w:val="000000"/>
        </w:rPr>
        <w:t>200 - 282, 201 - 279</w:t>
        <w:tab/>
        <w:t>5</w:t>
        <w:tab/>
        <w:t>8</w:t>
        <w:tab/>
        <w:t>8</w:t>
        <w:tab/>
        <w:t>1</w:t>
        <w:tab/>
        <w:t>02116</w:t>
      </w:r>
    </w:p>
    <w:p>
      <w:pPr>
        <w:pStyle w:val="Tab2"/>
        <w:rPr/>
      </w:pPr>
      <w:r>
        <w:rPr>
          <w:color w:val="000000"/>
        </w:rPr>
        <w:t>281 - 361, 284 - 370</w:t>
        <w:tab/>
        <w:t>5</w:t>
        <w:tab/>
        <w:t>9</w:t>
        <w:tab/>
        <w:t>8</w:t>
        <w:tab/>
        <w:t>1</w:t>
        <w:tab/>
        <w:t>02115</w:t>
      </w:r>
    </w:p>
    <w:p>
      <w:pPr>
        <w:pStyle w:val="Tab2"/>
        <w:spacing w:before="0" w:after="120"/>
        <w:rPr/>
      </w:pPr>
      <w:r>
        <w:rPr>
          <w:color w:val="000000"/>
        </w:rPr>
        <w:t>371 - 649, 374 - 560</w:t>
        <w:tab/>
        <w:t>5</w:t>
        <w:tab/>
        <w:t>10</w:t>
        <w:tab/>
        <w:t>8</w:t>
        <w:tab/>
        <w:t>1/10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Newcastle Court,</w:t>
      </w:r>
      <w:r>
        <w:rPr>
          <w:color w:val="000000"/>
          <w:lang w:val="en-US" w:eastAsia="en-US"/>
        </w:rPr>
        <w:t xml:space="preserve"> B.P., Private way, from 599 Columbus Avenue to northwesterly.</w:t>
        <w:tab/>
        <w:tab/>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Newcastle Road,</w:t>
      </w:r>
      <w:r>
        <w:rPr>
          <w:color w:val="000000"/>
          <w:lang w:val="en-US" w:eastAsia="en-US"/>
        </w:rPr>
        <w:t xml:space="preserve"> Bri., Public way, from 221 Faneuil Street to 35 Hobson Street.</w:t>
        <w:tab/>
        <w:tab/>
        <w:t>22</w:t>
      </w:r>
      <w:r>
        <w:rPr>
          <w:color w:val="000000"/>
        </w:rPr>
        <w:tab/>
      </w:r>
      <w:r>
        <w:rPr>
          <w:color w:val="000000"/>
          <w:lang w:val="en-US" w:eastAsia="en-US"/>
        </w:rPr>
        <w:t>10</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Newcastle Street,</w:t>
      </w:r>
      <w:r>
        <w:rPr>
          <w:color w:val="000000"/>
          <w:lang w:val="en-US" w:eastAsia="en-US"/>
        </w:rPr>
        <w:t xml:space="preserve"> Dor., Private way, from 52 Hallowell Street to 160 Savannah Avenue.</w:t>
        <w:tab/>
        <w:tab/>
        <w:t>18</w:t>
        <w:tab/>
        <w:t>21</w:t>
        <w:tab/>
        <w:t>5</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New Chardon Street,</w:t>
      </w:r>
      <w:r>
        <w:rPr>
          <w:color w:val="000000"/>
          <w:lang w:val="en-US" w:eastAsia="en-US"/>
        </w:rPr>
        <w:t xml:space="preserve"> B.P., Public way, from 115 Cambridge Street to the John F. Fitzgerald Expressway Surface Road.</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Newcomb Street,</w:t>
      </w:r>
      <w:r>
        <w:rPr>
          <w:color w:val="000000"/>
          <w:lang w:val="en-US" w:eastAsia="en-US"/>
        </w:rPr>
        <w:t xml:space="preserve"> B.P., Public way, from Harrison Avenue between East Lenox Street and Thorndike Street to 1904 Washington Street.</w:t>
        <w:tab/>
        <w:tab/>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Newcroft Circle,</w:t>
      </w:r>
      <w:r>
        <w:rPr>
          <w:color w:val="000000"/>
          <w:lang w:val="en-US" w:eastAsia="en-US"/>
        </w:rPr>
        <w:t xml:space="preserve"> Dor., Public way, from opposite 296 River Street to opposite 308 River Street.</w:t>
        <w:tab/>
        <w:tab/>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New Cypher Street,</w:t>
      </w:r>
      <w:r>
        <w:rPr>
          <w:color w:val="000000"/>
          <w:lang w:val="en-US" w:eastAsia="en-US"/>
        </w:rPr>
        <w:t xml:space="preserve"> S.B., Public way, from D Street between Summer Street and West First Street to the South Boston Haul Road.</w:t>
        <w:tab/>
        <w:tab/>
        <w:t>6</w:t>
      </w:r>
      <w:r>
        <w:rPr>
          <w:color w:val="000000"/>
        </w:rPr>
        <w:tab/>
        <w:t>1</w:t>
        <w:tab/>
        <w:t>2</w:t>
        <w:tab/>
        <w:t>5</w:t>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New England Avenue,</w:t>
      </w:r>
      <w:r>
        <w:rPr>
          <w:color w:val="000000"/>
          <w:lang w:val="en-US" w:eastAsia="en-US"/>
        </w:rPr>
        <w:t xml:space="preserve"> Dor., Public way, from 129 Norfolk Street at Woodrow Avenue to 215 Talbot Avenue.</w:t>
        <w:tab/>
        <w:tab/>
        <w:t>17</w:t>
      </w:r>
      <w:r>
        <w:rPr>
          <w:color w:val="000000"/>
        </w:rPr>
        <w:tab/>
      </w:r>
      <w:r>
        <w:rPr>
          <w:color w:val="000000"/>
          <w:lang w:val="en-US" w:eastAsia="en-US"/>
        </w:rPr>
        <w:t>5</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Newfield Street,</w:t>
      </w:r>
      <w:r>
        <w:rPr>
          <w:color w:val="000000"/>
          <w:lang w:val="en-US" w:eastAsia="en-US"/>
        </w:rPr>
        <w:t xml:space="preserve"> W.R., from 14 Addington Road to 911 La Grange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14 Addington Road to 9 Furbush Road and after an interval, from a point approximately 260 feet northeast of 911 La Grange Street to 911 La Grange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10 Furbush Road to a point approximately 260 feet northeast of 911 La Grange Street.</w:t>
      </w:r>
      <w:r>
        <w:rPr>
          <w:color w:val="000000"/>
        </w:rPr>
        <w:tab/>
        <w:tab/>
      </w:r>
      <w:r>
        <w:rPr>
          <w:color w:val="000000"/>
          <w:lang w:val="en-US" w:eastAsia="en-US"/>
        </w:rPr>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Newhall Place,</w:t>
      </w:r>
      <w:r>
        <w:rPr>
          <w:color w:val="000000"/>
          <w:lang w:val="en-US" w:eastAsia="en-US"/>
        </w:rPr>
        <w:t xml:space="preserve"> Dor., Private way, from 64 Nahant Avenue to northwesterly.</w:t>
        <w:tab/>
        <w:tab/>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Newhall Street,</w:t>
      </w:r>
      <w:r>
        <w:rPr>
          <w:color w:val="000000"/>
          <w:lang w:val="en-US" w:eastAsia="en-US"/>
        </w:rPr>
        <w:t xml:space="preserve"> Dor., Public way, from 549 Ashmont Street to 80 Pierce Avenue.</w:t>
      </w:r>
    </w:p>
    <w:p>
      <w:pPr>
        <w:pStyle w:val="Tab2"/>
        <w:rPr>
          <w:color w:val="000000"/>
        </w:rPr>
      </w:pPr>
      <w:r>
        <w:rPr>
          <w:color w:val="000000"/>
        </w:rPr>
        <w:t>Odd</w:t>
        <w:tab/>
        <w:t>16</w:t>
        <w:tab/>
        <w:t>9</w:t>
        <w:tab/>
        <w:t>3</w:t>
        <w:tab/>
        <w:t>7</w:t>
        <w:tab/>
        <w:t>02122</w:t>
      </w:r>
    </w:p>
    <w:p>
      <w:pPr>
        <w:pStyle w:val="Tab2"/>
        <w:spacing w:before="0" w:after="120"/>
        <w:rPr>
          <w:color w:val="000000"/>
        </w:rPr>
      </w:pPr>
      <w:r>
        <w:rPr>
          <w:color w:val="000000"/>
        </w:rPr>
        <w:t>Even</w:t>
        <w:tab/>
        <w:t>16</w:t>
        <w:tab/>
        <w:t>10</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New Haven Street,</w:t>
      </w:r>
      <w:r>
        <w:rPr>
          <w:color w:val="000000"/>
          <w:lang w:val="en-US" w:eastAsia="en-US"/>
        </w:rPr>
        <w:t xml:space="preserve"> W.R., Public way, from 70 Northdale Road to 215 Stimson Street.</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New Heath Street,</w:t>
      </w:r>
      <w:r>
        <w:rPr>
          <w:color w:val="000000"/>
          <w:lang w:val="en-US" w:eastAsia="en-US"/>
        </w:rPr>
        <w:t xml:space="preserve"> Rox., Public way, from 147 Centre Street to Columbus Avenue between Cedar Street and Heath Street and after an interval, from 166 Terrace Street to Parker Street at General Heath Square.</w:t>
      </w:r>
    </w:p>
    <w:p>
      <w:pPr>
        <w:pStyle w:val="Tab2"/>
        <w:rPr/>
      </w:pPr>
      <w:r>
        <w:rPr>
          <w:color w:val="000000"/>
        </w:rPr>
        <w:t>1 - 29, 2 - 28</w:t>
        <w:tab/>
        <w:t>11</w:t>
        <w:tab/>
        <w:t>1</w:t>
        <w:tab/>
        <w:t>7</w:t>
        <w:tab/>
        <w:t>10</w:t>
        <w:tab/>
        <w:t>02130</w:t>
      </w:r>
    </w:p>
    <w:p>
      <w:pPr>
        <w:pStyle w:val="Tab2"/>
        <w:rPr/>
      </w:pPr>
      <w:r>
        <w:rPr>
          <w:color w:val="000000"/>
        </w:rPr>
        <w:t>31 - 65</w:t>
        <w:tab/>
        <w:t>10</w:t>
        <w:tab/>
        <w:t>5</w:t>
        <w:tab/>
        <w:t>8</w:t>
        <w:tab/>
        <w:t>10</w:t>
        <w:tab/>
        <w:t>02130</w:t>
      </w:r>
    </w:p>
    <w:p>
      <w:pPr>
        <w:pStyle w:val="Tab2"/>
        <w:spacing w:before="0" w:after="120"/>
        <w:rPr/>
      </w:pPr>
      <w:r>
        <w:rPr>
          <w:color w:val="000000"/>
        </w:rPr>
        <w:t>32 - 66</w:t>
        <w:tab/>
        <w:t>10</w:t>
        <w:tab/>
        <w:t>7</w:t>
        <w:tab/>
        <w:t>6</w:t>
        <w:tab/>
        <w:t>10</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Newhill Place,</w:t>
      </w:r>
      <w:r>
        <w:rPr>
          <w:color w:val="000000"/>
          <w:lang w:val="en-US" w:eastAsia="en-US"/>
        </w:rPr>
        <w:t xml:space="preserve"> S.B., Public way, from 603 East Third Street to approximately 150 feet southerly.</w:t>
        <w:tab/>
        <w:tab/>
        <w:t>6</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Newkirk Street,</w:t>
      </w:r>
      <w:r>
        <w:rPr>
          <w:color w:val="000000"/>
          <w:lang w:val="en-US" w:eastAsia="en-US"/>
        </w:rPr>
        <w:t xml:space="preserve"> Dor., Public way, from 30 Neponset Avenue to approximately 64 feet northeast of 21 Manley Street.</w:t>
        <w:tab/>
        <w:tab/>
        <w:t>16</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Newland Place,</w:t>
      </w:r>
      <w:r>
        <w:rPr>
          <w:color w:val="000000"/>
          <w:lang w:val="en-US" w:eastAsia="en-US"/>
        </w:rPr>
        <w:t xml:space="preserve"> B.P., Private way, from Newland Street between 32 Rutland Street and opposite 104 West Concord Street to Private Alley No. 707 between 80 Rutland Street and 157 West Concord Street.</w:t>
        <w:tab/>
        <w:tab/>
        <w:t>9</w:t>
        <w:tab/>
        <w:t>2</w:t>
        <w:tab/>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Newland Street,</w:t>
      </w:r>
      <w:r>
        <w:rPr>
          <w:color w:val="000000"/>
          <w:lang w:val="en-US" w:eastAsia="en-US"/>
        </w:rPr>
        <w:t xml:space="preserve"> B.P., from 1 San Juan Street to 105 West Springfield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1 San Juan Street to 27 Rutland Street and after an interval, from 104 West Concord Street to 105 West Springfield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Private way, from 32 Rutland Street to opposite 104 West Concord Street.</w:t>
      </w:r>
    </w:p>
    <w:p>
      <w:pPr>
        <w:pStyle w:val="Tab2"/>
        <w:rPr/>
      </w:pPr>
      <w:r>
        <w:rPr>
          <w:color w:val="000000"/>
        </w:rPr>
        <w:t>1 - 77, 2 - 80</w:t>
        <w:tab/>
        <w:t>9</w:t>
        <w:tab/>
        <w:t>1</w:t>
        <w:tab/>
        <w:t>2</w:t>
        <w:tab/>
        <w:t>1</w:t>
        <w:tab/>
        <w:t>02118</w:t>
      </w:r>
    </w:p>
    <w:p>
      <w:pPr>
        <w:pStyle w:val="Tab2"/>
        <w:spacing w:before="0" w:after="120"/>
        <w:rPr/>
      </w:pPr>
      <w:r>
        <w:rPr>
          <w:color w:val="000000"/>
        </w:rPr>
        <w:t>79 - 115, 82 - 116</w:t>
        <w:tab/>
        <w:t>9</w:t>
        <w:tab/>
        <w:t>2</w:t>
        <w:tab/>
        <w:t>7</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Newman Place,</w:t>
      </w:r>
      <w:r>
        <w:rPr>
          <w:color w:val="000000"/>
          <w:lang w:val="en-US" w:eastAsia="en-US"/>
        </w:rPr>
        <w:t xml:space="preserve"> Rox., Private way, from 349 Dudley Street to southwesterly.</w:t>
        <w:tab/>
        <w:tab/>
        <w:t>8</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Newmarket Square,</w:t>
      </w:r>
      <w:r>
        <w:rPr>
          <w:color w:val="000000"/>
          <w:lang w:val="en-US" w:eastAsia="en-US"/>
        </w:rPr>
        <w:t xml:space="preserve"> Rox., Public way, from 1024 Massachusetts Avenue to 225 Southampton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there is a branch to Newmarket Square, from a point approximately 800 feet northeast of 1024 Massachusetts Avenue and from a point approximately 416 feet southwest of 225 Southampton Street to Theodore A. Glynn Way.</w:t>
        <w:tab/>
        <w:tab/>
        <w:t>8</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New Park Avenue,</w:t>
      </w:r>
      <w:r>
        <w:rPr>
          <w:color w:val="000000"/>
          <w:lang w:val="en-US" w:eastAsia="en-US"/>
        </w:rPr>
        <w:t xml:space="preserve"> W.R., Public way, from 163 Beech Street to 674 West Roxbury Parkway.</w:t>
        <w:tab/>
        <w:tab/>
        <w:t>20</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Newport Street,</w:t>
      </w:r>
      <w:r>
        <w:rPr>
          <w:color w:val="000000"/>
          <w:lang w:val="en-US" w:eastAsia="en-US"/>
        </w:rPr>
        <w:t xml:space="preserve"> Dor., Public way, from 53 Crescent Avenue to opposite 47 Harbor View Street.</w:t>
        <w:tab/>
        <w:tab/>
        <w:t>13</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New Rutherford Avenue,</w:t>
      </w:r>
      <w:r>
        <w:rPr>
          <w:color w:val="000000"/>
          <w:lang w:val="en-US" w:eastAsia="en-US"/>
        </w:rPr>
        <w:t xml:space="preserve"> Chsn., Public way, from City Square to Rutherford Avenue near 43 Essex Street.</w:t>
        <w:tab/>
        <w:tab/>
        <w:t>2</w:t>
      </w:r>
      <w:r>
        <w:rPr>
          <w:color w:val="000000"/>
        </w:rPr>
        <w:tab/>
      </w:r>
      <w:r>
        <w:rPr>
          <w:color w:val="000000"/>
          <w:lang w:val="en-US" w:eastAsia="en-US"/>
        </w:rPr>
        <w:t>1/6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Newsome Park</w:t>
      </w:r>
      <w:r>
        <w:rPr>
          <w:color w:val="000000"/>
          <w:lang w:val="en-US" w:eastAsia="en-US"/>
        </w:rPr>
        <w:t>, W.R., Public way, from 35 Eliot Street to approximately 260 feet northeasterly.</w:t>
        <w:tab/>
        <w:tab/>
        <w:t>19</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Newton Street,</w:t>
      </w:r>
      <w:r>
        <w:rPr>
          <w:color w:val="000000"/>
          <w:lang w:val="en-US" w:eastAsia="en-US"/>
        </w:rPr>
        <w:t xml:space="preserve"> Bri., Public way, from 47 Brooks Street to approximately 730 feet southwest of 14 Charlesview Street.</w:t>
      </w:r>
      <w:r>
        <w:rPr>
          <w:color w:val="000000"/>
        </w:rPr>
        <w:tab/>
        <w:tab/>
      </w:r>
      <w:r>
        <w:rPr>
          <w:color w:val="000000"/>
          <w:lang w:val="en-US" w:eastAsia="en-US"/>
        </w:rPr>
        <w:t>22</w:t>
      </w:r>
      <w:r>
        <w:rPr>
          <w:color w:val="000000"/>
        </w:rPr>
        <w:tab/>
      </w:r>
      <w:r>
        <w:rPr>
          <w:color w:val="000000"/>
          <w:lang w:val="en-US" w:eastAsia="en-US"/>
        </w:rPr>
        <w:t>11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New Whitney Street,</w:t>
      </w:r>
      <w:r>
        <w:rPr>
          <w:color w:val="000000"/>
          <w:lang w:val="en-US" w:eastAsia="en-US"/>
        </w:rPr>
        <w:t xml:space="preserve"> Rox., Private way, from Mission Park Drive to Mission Park Drive.</w:t>
        <w:tab/>
        <w:tab/>
        <w:t>10</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Nightingale Street,</w:t>
      </w:r>
      <w:r>
        <w:rPr>
          <w:color w:val="000000"/>
          <w:lang w:val="en-US" w:eastAsia="en-US"/>
        </w:rPr>
        <w:t xml:space="preserve"> Dor., Public way, from near 23 Bernard Street to 26 Talbot Avenue.</w:t>
      </w:r>
    </w:p>
    <w:p>
      <w:pPr>
        <w:pStyle w:val="Tab2"/>
        <w:rPr/>
      </w:pPr>
      <w:r>
        <w:rPr>
          <w:color w:val="000000"/>
        </w:rPr>
        <w:t>1 - 71</w:t>
        <w:tab/>
        <w:t>14</w:t>
        <w:tab/>
        <w:t>2</w:t>
        <w:tab/>
        <w:t>4</w:t>
        <w:tab/>
        <w:t>3</w:t>
        <w:tab/>
        <w:t>02124</w:t>
      </w:r>
    </w:p>
    <w:p>
      <w:pPr>
        <w:pStyle w:val="Tab2"/>
        <w:spacing w:before="0" w:after="120"/>
        <w:rPr/>
      </w:pPr>
      <w:r>
        <w:rPr>
          <w:color w:val="000000"/>
        </w:rPr>
        <w:t>2 - 110, 73 - 111</w:t>
        <w:tab/>
        <w:t>14</w:t>
        <w:tab/>
        <w:t>7</w:t>
        <w:tab/>
        <w:t>4</w:t>
        <w:tab/>
        <w:t>3</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Nikisch Avenue,</w:t>
      </w:r>
      <w:r>
        <w:rPr>
          <w:color w:val="000000"/>
          <w:lang w:val="en-US" w:eastAsia="en-US"/>
        </w:rPr>
        <w:t xml:space="preserve"> W.R., Public way, from 277 Beech Street to the West Roxbury Parkway between Liszt Street and Roslindale Avenue.</w:t>
        <w:tab/>
        <w:tab/>
        <w:t>20</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Niles Street,</w:t>
      </w:r>
      <w:r>
        <w:rPr>
          <w:color w:val="000000"/>
          <w:lang w:val="en-US" w:eastAsia="en-US"/>
        </w:rPr>
        <w:t xml:space="preserve"> Bri., Public way, from 143 Parsons Street to approximately 260 feet northeasterly.</w:t>
        <w:tab/>
        <w:tab/>
        <w:t>22</w:t>
      </w:r>
      <w:r>
        <w:rPr>
          <w:color w:val="000000"/>
        </w:rPr>
        <w:tab/>
      </w:r>
      <w:r>
        <w:rPr>
          <w:color w:val="000000"/>
          <w:lang w:val="en-US" w:eastAsia="en-US"/>
        </w:rPr>
        <w:t>12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Nims Square,</w:t>
      </w:r>
      <w:r>
        <w:rPr>
          <w:color w:val="000000"/>
          <w:lang w:val="en-US" w:eastAsia="en-US"/>
        </w:rPr>
        <w:t xml:space="preserve"> B.P., at the junction of Cambridge Street and South Russell Street.</w:t>
        <w:tab/>
        <w:tab/>
        <w:t>3</w:t>
        <w:tab/>
        <w:t>5</w:t>
        <w:tab/>
        <w:t>8</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Ninth Street,</w:t>
      </w:r>
      <w:r>
        <w:rPr>
          <w:color w:val="000000"/>
          <w:lang w:val="en-US" w:eastAsia="en-US"/>
        </w:rPr>
        <w:t xml:space="preserve"> Chsn., from Fourth Avenue to approximately 627 feet southeast of First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Fourth Avenue to First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First Avenue to approximately 627 feet southeasterly.</w:t>
      </w:r>
      <w:r>
        <w:rPr>
          <w:color w:val="000000"/>
        </w:rPr>
        <w:tab/>
        <w:tab/>
        <w:t>2</w:t>
        <w:tab/>
        <w:t>2</w:t>
        <w:tab/>
        <w:t>1</w:t>
        <w:tab/>
        <w:t>1</w:t>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Nira Avenue,</w:t>
      </w:r>
      <w:r>
        <w:rPr>
          <w:color w:val="000000"/>
          <w:lang w:val="en-US" w:eastAsia="en-US"/>
        </w:rPr>
        <w:t xml:space="preserve"> Rox., from 63 Day Street to Grotto Glen 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63 Day Street to approximately 476 feet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Grotto Glen Road.</w:t>
      </w:r>
      <w:r>
        <w:rPr>
          <w:color w:val="000000"/>
        </w:rPr>
        <w:tab/>
        <w:tab/>
        <w:t>10</w:t>
        <w:tab/>
        <w:t>8</w:t>
        <w:tab/>
        <w:t>8</w:t>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Nixon Street,</w:t>
      </w:r>
      <w:r>
        <w:rPr>
          <w:color w:val="000000"/>
          <w:lang w:val="en-US" w:eastAsia="en-US"/>
        </w:rPr>
        <w:t xml:space="preserve"> Dor., Public way, from opposite 185 Centre Street to 36 Mather Street.</w:t>
      </w:r>
    </w:p>
    <w:p>
      <w:pPr>
        <w:pStyle w:val="Tab2"/>
        <w:rPr>
          <w:color w:val="000000"/>
        </w:rPr>
      </w:pPr>
      <w:r>
        <w:rPr>
          <w:color w:val="000000"/>
        </w:rPr>
        <w:t>Odd</w:t>
        <w:tab/>
        <w:t>17</w:t>
        <w:tab/>
        <w:t>6</w:t>
        <w:tab/>
        <w:t>4</w:t>
        <w:tab/>
        <w:t>7</w:t>
        <w:tab/>
        <w:t>02124</w:t>
      </w:r>
    </w:p>
    <w:p>
      <w:pPr>
        <w:pStyle w:val="Tab2"/>
        <w:spacing w:before="0" w:after="120"/>
        <w:rPr>
          <w:color w:val="000000"/>
        </w:rPr>
      </w:pPr>
      <w:r>
        <w:rPr>
          <w:color w:val="000000"/>
        </w:rPr>
        <w:t>Even</w:t>
        <w:tab/>
        <w:t>16</w:t>
        <w:tab/>
        <w:t>3</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Noah Street,</w:t>
      </w:r>
      <w:r>
        <w:rPr>
          <w:color w:val="000000"/>
          <w:lang w:val="en-US" w:eastAsia="en-US"/>
        </w:rPr>
        <w:t xml:space="preserve"> H.P., Private way, from opposite 86 Roanoke Road to 83 Wood Avenue.</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Noble Court,</w:t>
      </w:r>
      <w:r>
        <w:rPr>
          <w:color w:val="000000"/>
          <w:lang w:val="en-US" w:eastAsia="en-US"/>
        </w:rPr>
        <w:t xml:space="preserve"> E.B., Private way, from 369 Sumner Street to southwesterly.</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Nonantum Road,</w:t>
      </w:r>
      <w:r>
        <w:rPr>
          <w:color w:val="000000"/>
          <w:lang w:val="en-US" w:eastAsia="en-US"/>
        </w:rPr>
        <w:t xml:space="preserve"> Bri., from Brooks Street near North Beacon Street to the Boston and Newton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is a park road, is under the care, control and custody of the D.C.R.</w:t>
      </w:r>
      <w:r>
        <w:rPr>
          <w:color w:val="000000"/>
        </w:rPr>
        <w:tab/>
        <w:tab/>
      </w:r>
      <w:r>
        <w:rPr>
          <w:color w:val="000000"/>
          <w:lang w:val="en-US" w:eastAsia="en-US"/>
        </w:rPr>
        <w:t>22</w:t>
      </w:r>
      <w:r>
        <w:rPr>
          <w:color w:val="000000"/>
        </w:rPr>
        <w:tab/>
      </w:r>
      <w:r>
        <w:rPr>
          <w:color w:val="000000"/>
          <w:lang w:val="en-US" w:eastAsia="en-US"/>
        </w:rPr>
        <w:t>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Nonantum Street,</w:t>
      </w:r>
      <w:r>
        <w:rPr>
          <w:color w:val="000000"/>
          <w:lang w:val="en-US" w:eastAsia="en-US"/>
        </w:rPr>
        <w:t xml:space="preserve"> Bri., Public way, from 2 Tremont Street and 618 Washington Street to the Boston and Newton Boundary Line.</w:t>
        <w:tab/>
        <w:tab/>
        <w:t>22</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Nonquit Street,</w:t>
      </w:r>
      <w:r>
        <w:rPr>
          <w:color w:val="000000"/>
          <w:lang w:val="en-US" w:eastAsia="en-US"/>
        </w:rPr>
        <w:t xml:space="preserve"> Dor., Public way, from 713 Dudley Street to approximately 369 feet southwesterly.</w:t>
        <w:tab/>
        <w:tab/>
        <w:t>13</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Norcross Place,</w:t>
      </w:r>
      <w:r>
        <w:rPr>
          <w:color w:val="000000"/>
          <w:lang w:val="en-US" w:eastAsia="en-US"/>
        </w:rPr>
        <w:t xml:space="preserve"> S.B., Public way, from 616 East Eighth Street to approximately 125 feet northerly.</w:t>
        <w:tab/>
        <w:tab/>
        <w:t>7</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Norfolk Avenue,</w:t>
      </w:r>
      <w:r>
        <w:rPr>
          <w:color w:val="000000"/>
          <w:lang w:val="en-US" w:eastAsia="en-US"/>
        </w:rPr>
        <w:t xml:space="preserve"> Dor., Rox., Public way, from 98 East Cottage Street to opposite 121 Hampden Street.</w:t>
      </w:r>
    </w:p>
    <w:p>
      <w:pPr>
        <w:pStyle w:val="Tab2"/>
        <w:rPr/>
      </w:pPr>
      <w:r>
        <w:rPr>
          <w:color w:val="000000"/>
        </w:rPr>
        <w:t>1 - 73, 2 - 76</w:t>
        <w:tab/>
        <w:t>8</w:t>
        <w:tab/>
        <w:t>3</w:t>
        <w:tab/>
        <w:t>7</w:t>
        <w:tab/>
        <w:t>3</w:t>
        <w:tab/>
        <w:t>02119</w:t>
      </w:r>
    </w:p>
    <w:p>
      <w:pPr>
        <w:pStyle w:val="Tab2"/>
        <w:rPr/>
      </w:pPr>
      <w:r>
        <w:rPr>
          <w:color w:val="000000"/>
        </w:rPr>
        <w:t>77 - 123</w:t>
        <w:tab/>
        <w:t>8</w:t>
        <w:tab/>
        <w:t>5</w:t>
        <w:tab/>
        <w:t>7</w:t>
        <w:tab/>
        <w:t>3</w:t>
        <w:tab/>
        <w:t>02119</w:t>
      </w:r>
    </w:p>
    <w:p>
      <w:pPr>
        <w:pStyle w:val="Tab2"/>
        <w:rPr/>
      </w:pPr>
      <w:r>
        <w:rPr>
          <w:color w:val="000000"/>
        </w:rPr>
        <w:t>80 - 278, 127 - 279</w:t>
        <w:tab/>
        <w:t>8</w:t>
        <w:tab/>
        <w:t>6</w:t>
        <w:tab/>
        <w:t>7</w:t>
        <w:tab/>
        <w:t>3</w:t>
        <w:tab/>
        <w:t>02119</w:t>
      </w:r>
    </w:p>
    <w:p>
      <w:pPr>
        <w:pStyle w:val="Tab2"/>
        <w:rPr/>
      </w:pPr>
      <w:r>
        <w:rPr>
          <w:color w:val="000000"/>
        </w:rPr>
        <w:t>280 - 284, 281 - 283</w:t>
        <w:tab/>
        <w:t>8</w:t>
        <w:tab/>
        <w:t>6</w:t>
        <w:tab/>
        <w:t>7</w:t>
        <w:tab/>
        <w:t>3</w:t>
        <w:tab/>
        <w:t>02125</w:t>
      </w:r>
    </w:p>
    <w:p>
      <w:pPr>
        <w:pStyle w:val="Tab2"/>
        <w:rPr/>
      </w:pPr>
      <w:r>
        <w:rPr>
          <w:color w:val="000000"/>
        </w:rPr>
        <w:t>285 - 351</w:t>
        <w:tab/>
        <w:t>7</w:t>
        <w:tab/>
        <w:t>10</w:t>
        <w:tab/>
        <w:t>7</w:t>
        <w:tab/>
        <w:t>3</w:t>
        <w:tab/>
        <w:t>02125</w:t>
      </w:r>
    </w:p>
    <w:p>
      <w:pPr>
        <w:pStyle w:val="Tab2"/>
        <w:spacing w:before="0" w:after="120"/>
        <w:rPr/>
      </w:pPr>
      <w:r>
        <w:rPr>
          <w:color w:val="000000"/>
        </w:rPr>
        <w:t>286 - 352</w:t>
        <w:tab/>
        <w:t>7</w:t>
        <w:tab/>
        <w:t>9</w:t>
        <w:tab/>
        <w:t>2</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Norfolk Court,</w:t>
      </w:r>
      <w:r>
        <w:rPr>
          <w:color w:val="000000"/>
          <w:lang w:val="en-US" w:eastAsia="en-US"/>
        </w:rPr>
        <w:t xml:space="preserve"> Dor., Private way, from 573 Norfolk Street to northwesterly.</w:t>
        <w:tab/>
        <w:tab/>
        <w:t>18</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Norfolk Street,</w:t>
      </w:r>
      <w:r>
        <w:rPr>
          <w:color w:val="000000"/>
          <w:lang w:val="en-US" w:eastAsia="en-US"/>
        </w:rPr>
        <w:t xml:space="preserve"> Dor., Public way, from 1410 Blue Hill Avenue to 605 Washington Street.</w:t>
      </w:r>
    </w:p>
    <w:p>
      <w:pPr>
        <w:pStyle w:val="Tab2"/>
        <w:rPr/>
      </w:pPr>
      <w:r>
        <w:rPr>
          <w:color w:val="000000"/>
        </w:rPr>
        <w:t>1 - 137</w:t>
        <w:tab/>
        <w:t>17</w:t>
        <w:tab/>
        <w:t>5</w:t>
        <w:tab/>
        <w:t>4</w:t>
        <w:tab/>
        <w:t>7</w:t>
        <w:tab/>
        <w:t>02124</w:t>
      </w:r>
    </w:p>
    <w:p>
      <w:pPr>
        <w:pStyle w:val="Tab2"/>
        <w:rPr/>
      </w:pPr>
      <w:r>
        <w:rPr>
          <w:color w:val="000000"/>
        </w:rPr>
        <w:t>2 - 144</w:t>
        <w:tab/>
        <w:t>17</w:t>
        <w:tab/>
        <w:t>8</w:t>
        <w:tab/>
        <w:t>4</w:t>
        <w:tab/>
        <w:t>7</w:t>
        <w:tab/>
        <w:t>02124</w:t>
      </w:r>
    </w:p>
    <w:p>
      <w:pPr>
        <w:pStyle w:val="Tab2"/>
        <w:rPr/>
      </w:pPr>
      <w:r>
        <w:rPr>
          <w:color w:val="000000"/>
        </w:rPr>
        <w:t>139 - 317, 146 - 250</w:t>
        <w:tab/>
        <w:t>17</w:t>
        <w:tab/>
        <w:t>7</w:t>
        <w:tab/>
        <w:t>4</w:t>
        <w:tab/>
        <w:t>7</w:t>
        <w:tab/>
        <w:t>02124</w:t>
      </w:r>
    </w:p>
    <w:p>
      <w:pPr>
        <w:pStyle w:val="Tab2"/>
        <w:rPr/>
      </w:pPr>
      <w:r>
        <w:rPr>
          <w:color w:val="000000"/>
        </w:rPr>
        <w:t>260 - 320</w:t>
        <w:tab/>
        <w:t>17</w:t>
        <w:tab/>
        <w:t>10</w:t>
        <w:tab/>
        <w:t>4</w:t>
        <w:tab/>
        <w:t>7</w:t>
        <w:tab/>
        <w:t>02124</w:t>
      </w:r>
    </w:p>
    <w:p>
      <w:pPr>
        <w:pStyle w:val="Tab2"/>
        <w:rPr/>
      </w:pPr>
      <w:r>
        <w:rPr>
          <w:color w:val="000000"/>
        </w:rPr>
        <w:t>337 - 393</w:t>
        <w:tab/>
        <w:t>14</w:t>
        <w:tab/>
        <w:t>13</w:t>
        <w:tab/>
        <w:t>4</w:t>
        <w:tab/>
        <w:t>7</w:t>
        <w:tab/>
        <w:t>02124</w:t>
      </w:r>
    </w:p>
    <w:p>
      <w:pPr>
        <w:pStyle w:val="Tab2"/>
        <w:rPr/>
      </w:pPr>
      <w:r>
        <w:rPr>
          <w:color w:val="000000"/>
        </w:rPr>
        <w:t>342 - 472, 401 - 481</w:t>
        <w:tab/>
        <w:t>14</w:t>
        <w:tab/>
        <w:t>5</w:t>
        <w:tab/>
        <w:t>4</w:t>
        <w:tab/>
        <w:t>7</w:t>
        <w:tab/>
        <w:t>02124</w:t>
      </w:r>
    </w:p>
    <w:p>
      <w:pPr>
        <w:pStyle w:val="Tab2"/>
        <w:rPr>
          <w:color w:val="000000"/>
        </w:rPr>
      </w:pPr>
      <w:r>
        <w:rPr>
          <w:color w:val="000000"/>
        </w:rPr>
        <w:t>480 - 612, 529 - 601</w:t>
        <w:tab/>
        <w:t>18</w:t>
        <w:tab/>
        <w:t>2</w:t>
        <w:tab/>
        <w:t>4</w:t>
        <w:tab/>
        <w:t>7</w:t>
        <w:tab/>
        <w:t>02126</w:t>
      </w:r>
    </w:p>
    <w:p>
      <w:pPr>
        <w:pStyle w:val="Tab2"/>
        <w:rPr/>
      </w:pPr>
      <w:r>
        <w:rPr>
          <w:color w:val="000000"/>
        </w:rPr>
        <w:t>487 - 523</w:t>
        <w:tab/>
        <w:t>14</w:t>
        <w:tab/>
        <w:t>14</w:t>
        <w:tab/>
        <w:t>4</w:t>
        <w:tab/>
        <w:t>7</w:t>
        <w:tab/>
        <w:t>02126</w:t>
      </w:r>
    </w:p>
    <w:p>
      <w:pPr>
        <w:pStyle w:val="Tab2"/>
        <w:spacing w:before="0" w:after="120"/>
        <w:rPr/>
      </w:pPr>
      <w:r>
        <w:rPr>
          <w:color w:val="000000"/>
        </w:rPr>
        <w:t>620 - 628</w:t>
        <w:tab/>
        <w:t>18</w:t>
        <w:tab/>
        <w:t>3</w:t>
        <w:tab/>
        <w:t>5</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Norfolk Street,</w:t>
      </w:r>
      <w:r>
        <w:rPr>
          <w:color w:val="000000"/>
          <w:lang w:val="en-US" w:eastAsia="en-US"/>
        </w:rPr>
        <w:t xml:space="preserve"> Rox., Public way, from opposite 25 Highland Street to 19 Lambert Avenue.</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Norfolk Terrace,</w:t>
      </w:r>
      <w:r>
        <w:rPr>
          <w:color w:val="000000"/>
          <w:lang w:val="en-US" w:eastAsia="en-US"/>
        </w:rPr>
        <w:t xml:space="preserve"> Rox., Private way, from 207 Norfolk Street to approximately 200 feet northwesterly at the M.B.T.A. Railroad.</w:t>
        <w:tab/>
        <w:tab/>
        <w:t>17</w:t>
      </w:r>
      <w:r>
        <w:rPr>
          <w:color w:val="000000"/>
        </w:rPr>
        <w:tab/>
      </w:r>
      <w:r>
        <w:rPr>
          <w:color w:val="000000"/>
          <w:lang w:val="en-US" w:eastAsia="en-US"/>
        </w:rPr>
        <w:t>7</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Normandy Street,</w:t>
      </w:r>
      <w:r>
        <w:rPr>
          <w:color w:val="000000"/>
          <w:lang w:val="en-US" w:eastAsia="en-US"/>
        </w:rPr>
        <w:t xml:space="preserve"> Dor., from 26 Columbia Road to 35 Washington Street and after an interval, from opposite 41 Geneva Avenue to 45 Lawrence Avenue.</w:t>
      </w:r>
    </w:p>
    <w:p>
      <w:pPr>
        <w:pStyle w:val="Tab2"/>
        <w:rPr/>
      </w:pPr>
      <w:r>
        <w:rPr/>
        <w:t>1 - 187, 2 - 184</w:t>
        <w:tab/>
        <w:t>14</w:t>
        <w:tab/>
        <w:t>1</w:t>
        <w:tab/>
        <w:t>4</w:t>
        <w:tab/>
        <w:t>3</w:t>
        <w:tab/>
        <w:t>02121</w:t>
      </w:r>
    </w:p>
    <w:p>
      <w:pPr>
        <w:pStyle w:val="Tab2"/>
        <w:spacing w:before="0" w:after="120"/>
        <w:rPr/>
      </w:pPr>
      <w:r>
        <w:rPr/>
        <w:t>190 - 280, 191 - 279</w:t>
        <w:tab/>
        <w:t>14</w:t>
        <w:tab/>
        <w:t>3</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Norris Road,</w:t>
      </w:r>
      <w:r>
        <w:rPr>
          <w:color w:val="000000"/>
          <w:lang w:val="en-US" w:eastAsia="en-US"/>
        </w:rPr>
        <w:t xml:space="preserve"> H.P., Public way, from 921 Metropolitan Avenue to approximately 391 feet southwesterly.</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North Avenue,</w:t>
      </w:r>
      <w:r>
        <w:rPr>
          <w:color w:val="000000"/>
          <w:lang w:val="en-US" w:eastAsia="en-US"/>
        </w:rPr>
        <w:t xml:space="preserve"> Dor., Public way, from 32 Brook Ave to 527 Dudley Street.</w:t>
        <w:tab/>
        <w:tab/>
        <w:t>8</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North Square,</w:t>
      </w:r>
      <w:r>
        <w:rPr>
          <w:color w:val="000000"/>
          <w:lang w:val="en-US" w:eastAsia="en-US"/>
        </w:rPr>
        <w:t xml:space="preserve"> B.P., at the junction of Garden Court, Moon Street, North Street, Prince Street and Sun Court Street.</w:t>
      </w:r>
    </w:p>
    <w:p>
      <w:pPr>
        <w:pStyle w:val="Tab1"/>
        <w:tabs>
          <w:tab w:val="left" w:pos="3240" w:leader="none"/>
          <w:tab w:val="center" w:pos="3600" w:leader="none"/>
          <w:tab w:val="center" w:pos="3960" w:leader="none"/>
          <w:tab w:val="center" w:pos="4320" w:leader="none"/>
          <w:tab w:val="center" w:pos="4680" w:leader="none"/>
          <w:tab w:val="right" w:pos="5400" w:leader="none"/>
        </w:tabs>
        <w:ind w:left="450" w:right="2246" w:firstLine="4"/>
        <w:rPr/>
      </w:pPr>
      <w:r>
        <w:rPr>
          <w:color w:val="000000"/>
          <w:lang w:val="en-US" w:eastAsia="en-US"/>
        </w:rPr>
        <w:t>1 - 3, 2 - 26</w:t>
        <w:tab/>
        <w:tab/>
        <w:t>3</w:t>
        <w:tab/>
        <w:t>1</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ind w:left="446" w:right="2246" w:hanging="0"/>
        <w:rPr/>
      </w:pPr>
      <w:r>
        <w:rPr>
          <w:color w:val="000000"/>
          <w:lang w:val="en-US" w:eastAsia="en-US"/>
        </w:rPr>
        <w:t>3A - 37</w:t>
        <w:tab/>
        <w:tab/>
        <w:t>3</w:t>
        <w:tab/>
        <w:t>3</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North Street,</w:t>
      </w:r>
      <w:r>
        <w:rPr>
          <w:color w:val="000000"/>
          <w:lang w:val="en-US" w:eastAsia="en-US"/>
        </w:rPr>
        <w:t xml:space="preserve"> B.P., Public way, from 350 Commercial Street to Congress Street and Union Street at Dock Square.</w:t>
      </w:r>
    </w:p>
    <w:p>
      <w:pPr>
        <w:pStyle w:val="Tab2"/>
        <w:rPr/>
      </w:pPr>
      <w:r>
        <w:rPr>
          <w:color w:val="000000"/>
        </w:rPr>
        <w:t>1 - 27, 2 - 56</w:t>
        <w:tab/>
        <w:t>3</w:t>
        <w:tab/>
        <w:t>6</w:t>
        <w:tab/>
        <w:t>1</w:t>
        <w:tab/>
        <w:t>1</w:t>
        <w:tab/>
        <w:t>02109</w:t>
      </w:r>
    </w:p>
    <w:p>
      <w:pPr>
        <w:pStyle w:val="Tab2"/>
        <w:rPr/>
      </w:pPr>
      <w:r>
        <w:rPr>
          <w:color w:val="000000"/>
        </w:rPr>
        <w:t xml:space="preserve">31 - 173 </w:t>
        <w:tab/>
        <w:t>3</w:t>
        <w:tab/>
        <w:t>1</w:t>
        <w:tab/>
        <w:t>1</w:t>
        <w:tab/>
        <w:t>1</w:t>
        <w:tab/>
        <w:t>02109</w:t>
      </w:r>
    </w:p>
    <w:p>
      <w:pPr>
        <w:pStyle w:val="Tab2"/>
        <w:rPr/>
      </w:pPr>
      <w:r>
        <w:rPr>
          <w:color w:val="000000"/>
        </w:rPr>
        <w:t>60 - 174</w:t>
        <w:tab/>
        <w:t>3</w:t>
        <w:tab/>
        <w:t>3</w:t>
        <w:tab/>
        <w:t>1</w:t>
        <w:tab/>
        <w:t>1</w:t>
        <w:tab/>
        <w:t>02109</w:t>
      </w:r>
    </w:p>
    <w:p>
      <w:pPr>
        <w:pStyle w:val="Tab2"/>
        <w:rPr/>
      </w:pPr>
      <w:r>
        <w:rPr>
          <w:color w:val="000000"/>
        </w:rPr>
        <w:t>175 - 369, 200 - 382</w:t>
        <w:tab/>
        <w:t>3</w:t>
        <w:tab/>
        <w:t>1</w:t>
        <w:tab/>
        <w:t>1</w:t>
        <w:tab/>
        <w:t>1</w:t>
        <w:tab/>
        <w:t>02113</w:t>
      </w:r>
    </w:p>
    <w:p>
      <w:pPr>
        <w:pStyle w:val="Tab2"/>
        <w:spacing w:before="0" w:after="120"/>
        <w:rPr/>
      </w:pPr>
      <w:r>
        <w:rPr>
          <w:color w:val="000000"/>
        </w:rPr>
        <w:t>176 - 192</w:t>
        <w:tab/>
        <w:t>3</w:t>
        <w:tab/>
        <w:t>3</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lang w:val="en-US" w:eastAsia="en-US"/>
        </w:rPr>
        <w:t>Northam Park</w:t>
      </w:r>
      <w:r>
        <w:rPr>
          <w:color w:val="000000"/>
          <w:lang w:val="en-US" w:eastAsia="en-US"/>
        </w:rPr>
        <w:t>, Dor., Private way, from 1831 Dorchester Avenue to approximately 60 feet northwesterly.</w:t>
        <w:tab/>
        <w:tab/>
        <w:t>16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Northampton Street,</w:t>
      </w:r>
      <w:r>
        <w:rPr>
          <w:color w:val="000000"/>
          <w:lang w:val="en-US" w:eastAsia="en-US"/>
        </w:rPr>
        <w:t xml:space="preserve"> B.P., Rox., Public way, from near 817 Albany Street to approximately 275 feet northwest of 599 Columbus Avenue.</w:t>
      </w:r>
    </w:p>
    <w:p>
      <w:pPr>
        <w:pStyle w:val="Tab2"/>
        <w:rPr/>
      </w:pPr>
      <w:r>
        <w:rPr>
          <w:color w:val="000000"/>
        </w:rPr>
        <w:t>1 - 27</w:t>
        <w:tab/>
        <w:t>8</w:t>
        <w:tab/>
        <w:t>2</w:t>
        <w:tab/>
        <w:t>2</w:t>
        <w:tab/>
        <w:t>10</w:t>
        <w:tab/>
        <w:t>02119</w:t>
      </w:r>
    </w:p>
    <w:p>
      <w:pPr>
        <w:pStyle w:val="Tab2"/>
        <w:rPr/>
      </w:pPr>
      <w:r>
        <w:rPr>
          <w:color w:val="000000"/>
        </w:rPr>
        <w:t>2 - 28</w:t>
        <w:tab/>
        <w:t>8</w:t>
        <w:tab/>
        <w:t>3</w:t>
        <w:tab/>
        <w:t>7</w:t>
        <w:tab/>
        <w:t>10</w:t>
        <w:tab/>
        <w:t>02119</w:t>
      </w:r>
    </w:p>
    <w:p>
      <w:pPr>
        <w:pStyle w:val="Tab2"/>
        <w:rPr/>
      </w:pPr>
      <w:r>
        <w:rPr>
          <w:color w:val="000000"/>
        </w:rPr>
        <w:t>29 - 125</w:t>
        <w:tab/>
        <w:t>8</w:t>
        <w:tab/>
        <w:t>2</w:t>
        <w:tab/>
        <w:t>2</w:t>
        <w:tab/>
        <w:t>10</w:t>
        <w:tab/>
        <w:t>02118</w:t>
      </w:r>
    </w:p>
    <w:p>
      <w:pPr>
        <w:pStyle w:val="Tab2"/>
        <w:rPr>
          <w:color w:val="000000"/>
        </w:rPr>
      </w:pPr>
      <w:r>
        <w:rPr>
          <w:color w:val="000000"/>
        </w:rPr>
        <w:t>30 - 124</w:t>
        <w:tab/>
        <w:t>8</w:t>
        <w:tab/>
        <w:t>3</w:t>
        <w:tab/>
        <w:t>7</w:t>
        <w:tab/>
        <w:t>10</w:t>
        <w:tab/>
        <w:t>02118</w:t>
      </w:r>
    </w:p>
    <w:p>
      <w:pPr>
        <w:pStyle w:val="Tab2"/>
        <w:spacing w:before="0" w:after="120"/>
        <w:rPr/>
      </w:pPr>
      <w:r>
        <w:rPr>
          <w:color w:val="000000"/>
        </w:rPr>
        <w:t>130 - 400, 133 - 399</w:t>
        <w:tab/>
        <w:t>9</w:t>
        <w:tab/>
        <w:t>3</w:t>
        <w:tab/>
        <w:t>7</w:t>
        <w:tab/>
        <w:t>10</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North Anderson Street,</w:t>
      </w:r>
      <w:r>
        <w:rPr>
          <w:color w:val="000000"/>
          <w:lang w:val="en-US" w:eastAsia="en-US"/>
        </w:rPr>
        <w:t xml:space="preserve"> B.P., Public way, from 275 Cambridge Street to Parkman Street.</w:t>
        <w:tab/>
        <w:tab/>
        <w:t>3</w:t>
        <w:tab/>
        <w:t>5</w:t>
        <w:tab/>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North Beacon Street,</w:t>
      </w:r>
      <w:r>
        <w:rPr>
          <w:color w:val="000000"/>
          <w:lang w:val="en-US" w:eastAsia="en-US"/>
        </w:rPr>
        <w:t xml:space="preserve"> Bri., Public way, from 489 Cambridge Street to the Charles River.</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 portion of North Beacon Street, from the Massachusetts Turnpike to the Charles River, is under the care, control and custody of the D.C.R.</w:t>
      </w:r>
    </w:p>
    <w:p>
      <w:pPr>
        <w:pStyle w:val="Tab2"/>
        <w:rPr/>
      </w:pPr>
      <w:r>
        <w:rPr>
          <w:color w:val="000000"/>
        </w:rPr>
        <w:t>1 - 31</w:t>
        <w:tab/>
        <w:t>22</w:t>
        <w:tab/>
        <w:t>2</w:t>
        <w:tab/>
        <w:t>9</w:t>
        <w:tab/>
        <w:t>4</w:t>
        <w:tab/>
        <w:t>02134</w:t>
      </w:r>
    </w:p>
    <w:p>
      <w:pPr>
        <w:pStyle w:val="Tab2"/>
        <w:rPr/>
      </w:pPr>
      <w:r>
        <w:rPr>
          <w:color w:val="000000"/>
        </w:rPr>
        <w:t>2 - 116</w:t>
        <w:tab/>
        <w:t>21</w:t>
        <w:tab/>
        <w:t>6</w:t>
        <w:tab/>
        <w:t>9</w:t>
        <w:tab/>
        <w:t>4</w:t>
        <w:tab/>
        <w:t>02134</w:t>
      </w:r>
    </w:p>
    <w:p>
      <w:pPr>
        <w:pStyle w:val="Tab2"/>
        <w:rPr/>
      </w:pPr>
      <w:r>
        <w:rPr>
          <w:color w:val="000000"/>
        </w:rPr>
        <w:t>37 - 215</w:t>
        <w:tab/>
        <w:t>22</w:t>
        <w:tab/>
        <w:t>5</w:t>
        <w:tab/>
        <w:t>9</w:t>
        <w:tab/>
        <w:t>4</w:t>
        <w:tab/>
        <w:t>02134</w:t>
      </w:r>
    </w:p>
    <w:p>
      <w:pPr>
        <w:pStyle w:val="Tab2"/>
        <w:rPr/>
      </w:pPr>
      <w:r>
        <w:rPr>
          <w:color w:val="000000"/>
        </w:rPr>
        <w:t>120 - 212</w:t>
        <w:tab/>
        <w:t>22</w:t>
        <w:tab/>
        <w:t>6</w:t>
        <w:tab/>
        <w:t>9</w:t>
        <w:tab/>
        <w:t>4</w:t>
        <w:tab/>
        <w:t>02135</w:t>
      </w:r>
    </w:p>
    <w:p>
      <w:pPr>
        <w:pStyle w:val="Tab2"/>
        <w:rPr/>
      </w:pPr>
      <w:r>
        <w:rPr>
          <w:color w:val="000000"/>
        </w:rPr>
        <w:t>218 - 290, 219 - 431</w:t>
        <w:tab/>
        <w:t>22</w:t>
        <w:tab/>
        <w:t>12</w:t>
        <w:tab/>
        <w:t>9</w:t>
        <w:tab/>
        <w:t>4</w:t>
        <w:tab/>
        <w:t>02135</w:t>
      </w:r>
    </w:p>
    <w:p>
      <w:pPr>
        <w:pStyle w:val="Tab2"/>
        <w:spacing w:before="0" w:after="120"/>
        <w:rPr/>
      </w:pPr>
      <w:r>
        <w:rPr>
          <w:color w:val="000000"/>
        </w:rPr>
        <w:t>296 - 460</w:t>
        <w:tab/>
        <w:t>22</w:t>
        <w:tab/>
        <w:t>11</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North Bennet Court,</w:t>
      </w:r>
      <w:r>
        <w:rPr>
          <w:color w:val="000000"/>
          <w:lang w:val="en-US" w:eastAsia="en-US"/>
        </w:rPr>
        <w:t xml:space="preserve"> B.P., Private way, from 34 North Bennet Street to southwesterly.</w:t>
        <w:tab/>
        <w:tab/>
        <w:t>3</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North Bennet Place,</w:t>
      </w:r>
      <w:r>
        <w:rPr>
          <w:color w:val="000000"/>
          <w:lang w:val="en-US" w:eastAsia="en-US"/>
        </w:rPr>
        <w:t xml:space="preserve"> B.P., Private way, from 8 North Bennet Street to southwesterly.</w:t>
        <w:tab/>
        <w:tab/>
        <w:t>3</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North Bennet Street,</w:t>
      </w:r>
      <w:r>
        <w:rPr>
          <w:color w:val="000000"/>
          <w:lang w:val="en-US" w:eastAsia="en-US"/>
        </w:rPr>
        <w:t xml:space="preserve"> B.P., Public way, from 332 Hanover Street to 167 Salem Street.</w:t>
      </w:r>
    </w:p>
    <w:p>
      <w:pPr>
        <w:pStyle w:val="Tab2"/>
        <w:rPr/>
      </w:pPr>
      <w:r>
        <w:rPr>
          <w:color w:val="000000"/>
        </w:rPr>
        <w:t>1 - 27, 2 - 48</w:t>
        <w:tab/>
        <w:t>3</w:t>
        <w:tab/>
        <w:t>3</w:t>
        <w:tab/>
        <w:t>1</w:t>
        <w:tab/>
        <w:t>1</w:t>
        <w:tab/>
        <w:t>02113</w:t>
      </w:r>
    </w:p>
    <w:p>
      <w:pPr>
        <w:pStyle w:val="Tab2"/>
        <w:spacing w:before="0" w:after="120"/>
        <w:rPr/>
      </w:pPr>
      <w:r>
        <w:rPr>
          <w:color w:val="000000"/>
        </w:rPr>
        <w:t>31 - 39</w:t>
        <w:tab/>
        <w:t>3</w:t>
        <w:tab/>
        <w:t>2</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Northbourne Road,</w:t>
      </w:r>
      <w:r>
        <w:rPr>
          <w:color w:val="000000"/>
          <w:lang w:val="en-US" w:eastAsia="en-US"/>
        </w:rPr>
        <w:t xml:space="preserve"> W.R., Public way, from 39 Bourne Street to 300 Hyde Park Avenue.</w:t>
      </w:r>
    </w:p>
    <w:p>
      <w:pPr>
        <w:pStyle w:val="Tab2"/>
        <w:rPr/>
      </w:pPr>
      <w:r>
        <w:rPr>
          <w:color w:val="000000"/>
        </w:rPr>
        <w:t>1 - 67, 22 - 78</w:t>
        <w:tab/>
        <w:t>19</w:t>
        <w:tab/>
        <w:t>12</w:t>
        <w:tab/>
        <w:t>6</w:t>
        <w:tab/>
        <w:t>2</w:t>
        <w:tab/>
        <w:t>02130</w:t>
      </w:r>
    </w:p>
    <w:p>
      <w:pPr>
        <w:pStyle w:val="Tab2"/>
        <w:spacing w:before="0" w:after="120"/>
        <w:rPr>
          <w:color w:val="000000"/>
        </w:rPr>
      </w:pPr>
      <w:r>
        <w:rPr>
          <w:color w:val="000000"/>
        </w:rPr>
        <w:t>2 - 20</w:t>
        <w:tab/>
        <w:t>19</w:t>
        <w:tab/>
        <w:t>7</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North Charlame Court,</w:t>
      </w:r>
      <w:r>
        <w:rPr>
          <w:color w:val="000000"/>
          <w:lang w:val="en-US" w:eastAsia="en-US"/>
        </w:rPr>
        <w:t xml:space="preserve"> Rox., Public way, from Charlame Street to approximately 120 feet northerly.</w:t>
        <w:tab/>
        <w:tab/>
        <w:t>12</w:t>
        <w:tab/>
        <w:t>5</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North Charlame Terrace,</w:t>
      </w:r>
      <w:r>
        <w:rPr>
          <w:color w:val="000000"/>
          <w:lang w:val="en-US" w:eastAsia="en-US"/>
        </w:rPr>
        <w:t xml:space="preserve"> Rox., Public way, from Charlame Street to approximately 120 feet northerly.</w:t>
        <w:tab/>
        <w:tab/>
        <w:t>12</w:t>
        <w:tab/>
        <w:t>5</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North Crescent Circuit,</w:t>
      </w:r>
      <w:r>
        <w:rPr>
          <w:color w:val="000000"/>
          <w:lang w:val="en-US" w:eastAsia="en-US"/>
        </w:rPr>
        <w:t xml:space="preserve"> Bri., Public way, from 26 Breck Avenue to approximately 340 feet southeast of Regal Street.</w:t>
      </w:r>
    </w:p>
    <w:p>
      <w:pPr>
        <w:pStyle w:val="Tab2"/>
        <w:rPr>
          <w:color w:val="000000"/>
        </w:rPr>
      </w:pPr>
      <w:r>
        <w:rPr>
          <w:color w:val="000000"/>
        </w:rPr>
        <w:t>Odd</w:t>
        <w:tab/>
        <w:t>22</w:t>
        <w:tab/>
        <w:t>4</w:t>
        <w:tab/>
        <w:t>9</w:t>
        <w:tab/>
        <w:t>4</w:t>
        <w:tab/>
        <w:t>02135</w:t>
      </w:r>
    </w:p>
    <w:p>
      <w:pPr>
        <w:pStyle w:val="Tab2"/>
        <w:spacing w:before="0" w:after="120"/>
        <w:rPr>
          <w:color w:val="000000"/>
        </w:rPr>
      </w:pPr>
      <w:r>
        <w:rPr>
          <w:color w:val="000000"/>
        </w:rPr>
        <w:t>Even</w:t>
        <w:tab/>
        <w:t>22</w:t>
        <w:tab/>
        <w:t>7</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Northdale Road,</w:t>
      </w:r>
      <w:r>
        <w:rPr>
          <w:color w:val="000000"/>
          <w:lang w:val="en-US" w:eastAsia="en-US"/>
        </w:rPr>
        <w:t xml:space="preserve"> W.R., Public way, from 2423 Centre Street to 75 Gould Street.</w:t>
      </w:r>
    </w:p>
    <w:p>
      <w:pPr>
        <w:pStyle w:val="Tab2"/>
        <w:rPr/>
      </w:pPr>
      <w:r>
        <w:rPr>
          <w:color w:val="000000"/>
        </w:rPr>
        <w:t>1 - 135, 84 - 130</w:t>
        <w:tab/>
        <w:t>20</w:t>
        <w:tab/>
        <w:t>16</w:t>
        <w:tab/>
        <w:t>6</w:t>
        <w:tab/>
        <w:t>6</w:t>
        <w:tab/>
        <w:t>02132</w:t>
      </w:r>
    </w:p>
    <w:p>
      <w:pPr>
        <w:pStyle w:val="Tab2"/>
        <w:spacing w:before="0" w:after="120"/>
        <w:rPr/>
      </w:pPr>
      <w:r>
        <w:rPr>
          <w:color w:val="000000"/>
        </w:rPr>
        <w:t>2 - 80</w:t>
        <w:tab/>
        <w:t>20</w:t>
        <w:tab/>
        <w:t>15</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Northdale Terrace,</w:t>
      </w:r>
      <w:r>
        <w:rPr>
          <w:color w:val="000000"/>
          <w:lang w:val="en-US" w:eastAsia="en-US"/>
        </w:rPr>
        <w:t xml:space="preserve"> W.R., Public way, from 80 Northdale Road to approximately 170 feet southwesterly.</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Northern Avenue,</w:t>
      </w:r>
      <w:r>
        <w:rPr>
          <w:color w:val="000000"/>
          <w:lang w:val="en-US" w:eastAsia="en-US"/>
        </w:rPr>
        <w:t xml:space="preserve"> B.P., S.B., from 408 Atlantic Avenue to Pier 4 Boulevard and after an interval, from D Street to Tide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408 Atlantic Avenue to Pier 4 Boulevard and after an interval, from D Street to approximately 875 feet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Private way, from a point approximately 875 feet southeast of D Street to Tide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 xml:space="preserve">  </w:t>
      </w:r>
      <w:r>
        <w:rPr>
          <w:b/>
          <w:color w:val="000000"/>
          <w:lang w:val="en-US" w:eastAsia="en-US"/>
        </w:rPr>
        <w:t>Note;</w:t>
      </w:r>
      <w:r>
        <w:rPr>
          <w:color w:val="000000"/>
          <w:lang w:val="en-US" w:eastAsia="en-US"/>
        </w:rPr>
        <w:t xml:space="preserve"> the portion of Northern Avenue, from D Street to approximately 875 feet southeasterly, is under the care, control and custody of the M.P.A.</w:t>
      </w:r>
    </w:p>
    <w:p>
      <w:pPr>
        <w:pStyle w:val="Tab2"/>
        <w:rPr/>
      </w:pPr>
      <w:r>
        <w:rPr>
          <w:color w:val="000000"/>
        </w:rPr>
        <w:t>1 - 17, 2 - 16</w:t>
        <w:tab/>
        <w:t>3</w:t>
        <w:tab/>
        <w:t>6</w:t>
        <w:tab/>
        <w:t>1</w:t>
        <w:tab/>
        <w:t>5</w:t>
        <w:tab/>
        <w:t>02210</w:t>
      </w:r>
    </w:p>
    <w:p>
      <w:pPr>
        <w:pStyle w:val="Tab2"/>
        <w:spacing w:before="0" w:after="120"/>
        <w:rPr/>
      </w:pPr>
      <w:r>
        <w:rPr>
          <w:color w:val="000000"/>
        </w:rPr>
        <w:t>24 - 370, 25 - 371</w:t>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North Grove Street,</w:t>
      </w:r>
      <w:r>
        <w:rPr>
          <w:color w:val="000000"/>
          <w:lang w:val="en-US" w:eastAsia="en-US"/>
        </w:rPr>
        <w:t xml:space="preserve"> B.P., Public way, from 275 Cambridge Street to Fruit Street.</w:t>
        <w:tab/>
        <w:tab/>
        <w:t>3</w:t>
        <w:tab/>
        <w:t>5</w:t>
        <w:tab/>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North Hanover Court,</w:t>
      </w:r>
      <w:r>
        <w:rPr>
          <w:color w:val="000000"/>
          <w:lang w:val="en-US" w:eastAsia="en-US"/>
        </w:rPr>
        <w:t xml:space="preserve"> B.P., Private way, from 226 Hanover Street to northwesterly.</w:t>
        <w:tab/>
        <w:tab/>
        <w:t>3</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North Harvard Street,</w:t>
      </w:r>
      <w:r>
        <w:rPr>
          <w:color w:val="000000"/>
          <w:lang w:val="en-US" w:eastAsia="en-US"/>
        </w:rPr>
        <w:t xml:space="preserve"> Bri., Public way, from 219 Cambridge Street to the Boston and Cambridge Boundary Line within the Charles River.</w:t>
      </w:r>
    </w:p>
    <w:p>
      <w:pPr>
        <w:pStyle w:val="Tab2"/>
        <w:rPr/>
      </w:pPr>
      <w:r>
        <w:rPr>
          <w:color w:val="000000"/>
        </w:rPr>
        <w:t>1 - 205, 2 - 372</w:t>
        <w:tab/>
        <w:t>22</w:t>
        <w:tab/>
        <w:t>1</w:t>
        <w:tab/>
        <w:t>9</w:t>
        <w:tab/>
        <w:t>4</w:t>
        <w:tab/>
        <w:t>02134</w:t>
      </w:r>
    </w:p>
    <w:p>
      <w:pPr>
        <w:pStyle w:val="Tab2"/>
        <w:rPr/>
      </w:pPr>
      <w:r>
        <w:rPr>
          <w:color w:val="000000"/>
        </w:rPr>
        <w:t>209 - 225</w:t>
        <w:tab/>
        <w:t>22</w:t>
        <w:tab/>
        <w:t>2</w:t>
        <w:tab/>
        <w:t>9</w:t>
        <w:tab/>
        <w:t>4</w:t>
        <w:tab/>
        <w:t>02134</w:t>
      </w:r>
    </w:p>
    <w:p>
      <w:pPr>
        <w:pStyle w:val="Tab2"/>
        <w:spacing w:before="0" w:after="120"/>
        <w:rPr/>
      </w:pPr>
      <w:r>
        <w:rPr>
          <w:color w:val="000000"/>
        </w:rPr>
        <w:t>231 - 371</w:t>
        <w:tab/>
        <w:t>22</w:t>
        <w:tab/>
        <w:t>1</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North Hudson Street,</w:t>
      </w:r>
      <w:r>
        <w:rPr>
          <w:color w:val="000000"/>
          <w:lang w:val="en-US" w:eastAsia="en-US"/>
        </w:rPr>
        <w:t xml:space="preserve"> B.P., Public way, from 59 Hull Street to 54 Snow Hill Street.</w:t>
        <w:tab/>
        <w:tab/>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North Margin Street,</w:t>
      </w:r>
      <w:r>
        <w:rPr>
          <w:color w:val="000000"/>
          <w:lang w:val="en-US" w:eastAsia="en-US"/>
        </w:rPr>
        <w:t xml:space="preserve"> B.P., Public way, from La Fayette Avenue and from near 175 Endicott Street to 19 Stillman Street.</w:t>
        <w:tab/>
        <w:tab/>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North Margin Street Court,</w:t>
      </w:r>
      <w:r>
        <w:rPr>
          <w:color w:val="000000"/>
          <w:lang w:val="en-US" w:eastAsia="en-US"/>
        </w:rPr>
        <w:t xml:space="preserve"> B.P., Private way, from 95 North Margin Street to northeasterly.</w:t>
        <w:tab/>
        <w:tab/>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North Mead Street,</w:t>
      </w:r>
      <w:r>
        <w:rPr>
          <w:color w:val="000000"/>
          <w:lang w:val="en-US" w:eastAsia="en-US"/>
        </w:rPr>
        <w:t xml:space="preserve"> Chsn., Public way, from 325 Bunker Hill Street to 426 Medford Street.</w:t>
      </w:r>
    </w:p>
    <w:p>
      <w:pPr>
        <w:pStyle w:val="Tab2"/>
        <w:rPr>
          <w:color w:val="000000"/>
        </w:rPr>
      </w:pPr>
      <w:r>
        <w:rPr>
          <w:color w:val="000000"/>
        </w:rPr>
        <w:t>Odd</w:t>
        <w:tab/>
        <w:t>2</w:t>
        <w:tab/>
        <w:t>5</w:t>
        <w:tab/>
        <w:t>1</w:t>
        <w:tab/>
        <w:t>1</w:t>
        <w:tab/>
        <w:t>02129</w:t>
      </w:r>
    </w:p>
    <w:p>
      <w:pPr>
        <w:pStyle w:val="Tab2"/>
        <w:spacing w:before="0" w:after="120"/>
        <w:rPr>
          <w:color w:val="000000"/>
        </w:rPr>
      </w:pPr>
      <w:r>
        <w:rPr>
          <w:color w:val="000000"/>
        </w:rPr>
        <w:t>Even</w:t>
        <w:tab/>
        <w:t>2</w:t>
        <w:tab/>
        <w:t>7</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North Mead Street Court,</w:t>
      </w:r>
      <w:r>
        <w:rPr>
          <w:color w:val="000000"/>
          <w:lang w:val="en-US" w:eastAsia="en-US"/>
        </w:rPr>
        <w:t xml:space="preserve"> Chsn., Private way, from 6 North Mead Street to northwesterly.</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North Munroe Terrace,</w:t>
      </w:r>
      <w:r>
        <w:rPr>
          <w:color w:val="000000"/>
          <w:lang w:val="en-US" w:eastAsia="en-US"/>
        </w:rPr>
        <w:t xml:space="preserve"> Dor., Public way, from 161 Neponset Avenue to 104 Train Street.</w:t>
      </w:r>
    </w:p>
    <w:p>
      <w:pPr>
        <w:pStyle w:val="Tab2"/>
        <w:rPr>
          <w:color w:val="000000"/>
        </w:rPr>
      </w:pPr>
      <w:r>
        <w:rPr>
          <w:color w:val="000000"/>
        </w:rPr>
        <w:t>Odd</w:t>
        <w:tab/>
        <w:t>16</w:t>
        <w:tab/>
        <w:t>5</w:t>
        <w:tab/>
        <w:t>3</w:t>
        <w:tab/>
        <w:t>7</w:t>
        <w:tab/>
        <w:t>02122</w:t>
      </w:r>
    </w:p>
    <w:p>
      <w:pPr>
        <w:pStyle w:val="Tab2"/>
        <w:spacing w:before="0" w:after="120"/>
        <w:rPr>
          <w:color w:val="000000"/>
        </w:rPr>
      </w:pPr>
      <w:r>
        <w:rPr>
          <w:color w:val="000000"/>
        </w:rPr>
        <w:t>Even</w:t>
        <w:tab/>
        <w:t>16</w:t>
        <w:tab/>
        <w:t>7</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North Point Drive,</w:t>
      </w:r>
      <w:r>
        <w:rPr>
          <w:color w:val="000000"/>
          <w:lang w:val="en-US" w:eastAsia="en-US"/>
        </w:rPr>
        <w:t xml:space="preserve"> Dor., Private way, from Harbor Point Boulevard to South Point Drive.</w:t>
        <w:tab/>
        <w:tab/>
        <w:t>13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North Washington Street,</w:t>
      </w:r>
      <w:r>
        <w:rPr>
          <w:color w:val="000000"/>
          <w:lang w:val="en-US" w:eastAsia="en-US"/>
        </w:rPr>
        <w:t xml:space="preserve"> B.P., Chsn., Public way, from City Square to New Chardon Street.</w:t>
      </w:r>
    </w:p>
    <w:p>
      <w:pPr>
        <w:pStyle w:val="Tab2"/>
        <w:rPr/>
      </w:pPr>
      <w:r>
        <w:rPr>
          <w:color w:val="000000"/>
        </w:rPr>
        <w:t>1 - 181, 2 - 146</w:t>
        <w:tab/>
        <w:t>3</w:t>
        <w:tab/>
        <w:t>4</w:t>
        <w:tab/>
        <w:t>1</w:t>
        <w:tab/>
        <w:t>1</w:t>
        <w:tab/>
        <w:t>02114</w:t>
      </w:r>
    </w:p>
    <w:p>
      <w:pPr>
        <w:pStyle w:val="Tab2"/>
        <w:rPr/>
      </w:pPr>
      <w:r>
        <w:rPr>
          <w:color w:val="000000"/>
        </w:rPr>
        <w:t>150 - 180</w:t>
        <w:tab/>
        <w:t>3</w:t>
        <w:tab/>
        <w:t>5</w:t>
        <w:tab/>
        <w:t>8</w:t>
        <w:tab/>
        <w:t>1</w:t>
        <w:tab/>
        <w:t>02114</w:t>
      </w:r>
    </w:p>
    <w:p>
      <w:pPr>
        <w:pStyle w:val="Tab2"/>
        <w:spacing w:before="0" w:after="120"/>
        <w:rPr/>
      </w:pPr>
      <w:r>
        <w:rPr>
          <w:color w:val="000000"/>
        </w:rPr>
        <w:t>201 - 221</w:t>
        <w:tab/>
        <w:t>3</w:t>
        <w:tab/>
        <w:t>2</w:t>
        <w:tab/>
        <w:t>1</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Northwood Street,</w:t>
      </w:r>
      <w:r>
        <w:rPr>
          <w:color w:val="000000"/>
          <w:lang w:val="en-US" w:eastAsia="en-US"/>
        </w:rPr>
        <w:t xml:space="preserve"> E.B., Public way, from 94 Gladstone Street to 196 Leyden Street.</w:t>
        <w:tab/>
        <w:tab/>
        <w:t>1</w:t>
      </w:r>
      <w:r>
        <w:rPr>
          <w:color w:val="000000"/>
        </w:rPr>
        <w:tab/>
      </w:r>
      <w:r>
        <w:rPr>
          <w:color w:val="000000"/>
          <w:lang w:val="en-US" w:eastAsia="en-US"/>
        </w:rPr>
        <w:t>13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Norton Street,</w:t>
      </w:r>
      <w:r>
        <w:rPr>
          <w:color w:val="000000"/>
          <w:lang w:val="en-US" w:eastAsia="en-US"/>
        </w:rPr>
        <w:t xml:space="preserve"> Dor., Public way, from 56 Richfield Street to 34 Speedwell Street.</w:t>
      </w:r>
    </w:p>
    <w:p>
      <w:pPr>
        <w:pStyle w:val="Tab2"/>
        <w:rPr/>
      </w:pPr>
      <w:r>
        <w:rPr>
          <w:color w:val="000000"/>
        </w:rPr>
        <w:t>1 - 67, 2 - 68</w:t>
        <w:tab/>
        <w:t>15</w:t>
        <w:tab/>
        <w:t>2</w:t>
        <w:tab/>
        <w:t>4</w:t>
        <w:tab/>
        <w:t>3</w:t>
        <w:tab/>
        <w:t>02125</w:t>
      </w:r>
    </w:p>
    <w:p>
      <w:pPr>
        <w:pStyle w:val="Tab2"/>
        <w:rPr/>
      </w:pPr>
      <w:r>
        <w:rPr>
          <w:color w:val="000000"/>
        </w:rPr>
        <w:t>69 - 89, 70 - 90</w:t>
        <w:tab/>
        <w:t>15</w:t>
        <w:tab/>
        <w:t>2</w:t>
        <w:tab/>
        <w:t>4</w:t>
        <w:tab/>
        <w:t>3</w:t>
        <w:tab/>
        <w:t>02122</w:t>
      </w:r>
    </w:p>
    <w:p>
      <w:pPr>
        <w:pStyle w:val="Tab2"/>
        <w:spacing w:before="0" w:after="120"/>
        <w:rPr/>
      </w:pPr>
      <w:r>
        <w:rPr>
          <w:color w:val="000000"/>
        </w:rPr>
        <w:t>92 - 120, 99 - 119</w:t>
        <w:tab/>
        <w:t>15</w:t>
        <w:tab/>
        <w:t>7</w:t>
        <w:tab/>
        <w:t>3</w:t>
        <w:tab/>
        <w:t>3</w:t>
        <w:tab/>
        <w:t>02122</w:t>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Norton Street,</w:t>
      </w:r>
      <w:r>
        <w:rPr>
          <w:color w:val="000000"/>
          <w:lang w:val="en-US" w:eastAsia="en-US"/>
        </w:rPr>
        <w:t xml:space="preserve"> H.P., Public way, from 99 Readville Street to 1756 River Street.</w:t>
      </w:r>
    </w:p>
    <w:p>
      <w:pPr>
        <w:pStyle w:val="Tab2"/>
        <w:rPr/>
      </w:pPr>
      <w:r>
        <w:rPr>
          <w:color w:val="000000"/>
        </w:rPr>
        <w:t>1 - 21, 2 - 26</w:t>
        <w:tab/>
        <w:t>18</w:t>
        <w:tab/>
        <w:t>20</w:t>
        <w:tab/>
        <w:t>5</w:t>
        <w:tab/>
        <w:t>8</w:t>
        <w:tab/>
        <w:t>02136</w:t>
      </w:r>
    </w:p>
    <w:p>
      <w:pPr>
        <w:pStyle w:val="Tab2"/>
        <w:spacing w:before="0" w:after="120"/>
        <w:rPr/>
      </w:pPr>
      <w:r>
        <w:rPr>
          <w:color w:val="000000"/>
        </w:rPr>
        <w:t>23 - 47, 28 - 46</w:t>
        <w:tab/>
        <w:t>18</w:t>
        <w:tab/>
        <w:t>19</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Norway Park</w:t>
      </w:r>
      <w:r>
        <w:rPr>
          <w:color w:val="000000"/>
          <w:lang w:val="en-US" w:eastAsia="en-US"/>
        </w:rPr>
        <w:t>, H.P., Public way, from 69 Summit Street to 70 Warren Avenue.</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Norway Street,</w:t>
      </w:r>
      <w:r>
        <w:rPr>
          <w:color w:val="000000"/>
          <w:lang w:val="en-US" w:eastAsia="en-US"/>
        </w:rPr>
        <w:t xml:space="preserve"> Rox., Public way, from near and opposite 36 Edgerly Road to 38 Hemenway Street.</w:t>
      </w:r>
      <w:r>
        <w:rPr>
          <w:color w:val="000000"/>
        </w:rPr>
        <w:tab/>
        <w:tab/>
        <w:t>4</w:t>
        <w:tab/>
        <w:t>6</w:t>
        <w:tab/>
        <w:t>8</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Norwell Street,</w:t>
      </w:r>
      <w:r>
        <w:rPr>
          <w:color w:val="000000"/>
          <w:lang w:val="en-US" w:eastAsia="en-US"/>
        </w:rPr>
        <w:t xml:space="preserve"> Dor., Public way, from opposite 215 Talbot Avenue to 219 Washington Street.</w:t>
      </w:r>
    </w:p>
    <w:p>
      <w:pPr>
        <w:pStyle w:val="Tab2"/>
        <w:rPr/>
      </w:pPr>
      <w:r>
        <w:rPr>
          <w:color w:val="000000"/>
        </w:rPr>
        <w:t>1 - 153, 2 - 154</w:t>
        <w:tab/>
        <w:t>14</w:t>
        <w:tab/>
        <w:t>2</w:t>
        <w:tab/>
        <w:t>4</w:t>
        <w:tab/>
        <w:t>3</w:t>
        <w:tab/>
        <w:t>02121</w:t>
      </w:r>
    </w:p>
    <w:p>
      <w:pPr>
        <w:pStyle w:val="Tab2"/>
        <w:rPr/>
      </w:pPr>
      <w:r>
        <w:rPr>
          <w:color w:val="000000"/>
        </w:rPr>
        <w:t>167 - 227, 168 - 224</w:t>
        <w:tab/>
        <w:t>17</w:t>
        <w:tab/>
        <w:t>1</w:t>
        <w:tab/>
        <w:t>4</w:t>
        <w:tab/>
        <w:t>3</w:t>
        <w:tab/>
        <w:t>02124</w:t>
      </w:r>
    </w:p>
    <w:p>
      <w:pPr>
        <w:pStyle w:val="Tab2"/>
        <w:rPr/>
      </w:pPr>
      <w:r>
        <w:rPr>
          <w:color w:val="000000"/>
        </w:rPr>
        <w:t>233 - 275, 236 - 274</w:t>
        <w:tab/>
        <w:t>17</w:t>
        <w:tab/>
        <w:t>3</w:t>
        <w:tab/>
        <w:t>4</w:t>
        <w:tab/>
        <w:t>7</w:t>
        <w:tab/>
        <w:t>02124</w:t>
      </w:r>
    </w:p>
    <w:p>
      <w:pPr>
        <w:pStyle w:val="Tab2"/>
        <w:spacing w:before="0" w:after="120"/>
        <w:rPr/>
      </w:pPr>
      <w:r>
        <w:rPr>
          <w:color w:val="000000"/>
        </w:rPr>
        <w:t>289 - 309, 294 - 310</w:t>
        <w:tab/>
        <w:t>17</w:t>
        <w:tab/>
        <w:t>5</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Norwood Street,</w:t>
      </w:r>
      <w:r>
        <w:rPr>
          <w:color w:val="000000"/>
          <w:lang w:val="en-US" w:eastAsia="en-US"/>
        </w:rPr>
        <w:t xml:space="preserve"> Dor., from Conley Street to 1022 William T. Morrissey Boulevard.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Conley Street to opposite 64 Tolman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opposite 64 Tolman Street to 1022 William T. Morrissey Boulevard.</w:t>
      </w:r>
      <w:r>
        <w:rPr>
          <w:color w:val="000000"/>
        </w:rPr>
        <w:tab/>
        <w:tab/>
      </w:r>
      <w:r>
        <w:rPr>
          <w:color w:val="000000"/>
          <w:lang w:val="en-US" w:eastAsia="en-US"/>
        </w:rPr>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Notre Dame Street,</w:t>
      </w:r>
      <w:r>
        <w:rPr>
          <w:color w:val="000000"/>
          <w:lang w:val="en-US" w:eastAsia="en-US"/>
        </w:rPr>
        <w:t xml:space="preserve"> Rox., Public way, from 15 Bragdon Street to 30 Dimock Street.</w:t>
        <w:tab/>
        <w:tab/>
        <w:t>11</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Nott Street,</w:t>
      </w:r>
      <w:r>
        <w:rPr>
          <w:color w:val="000000"/>
          <w:lang w:val="en-US" w:eastAsia="en-US"/>
        </w:rPr>
        <w:t xml:space="preserve"> H.P., Private way, from opposite 87 Fairmount Avenue to northeasterly.</w:t>
        <w:tab/>
        <w:tab/>
        <w:t>18</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Nottingham Path</w:t>
      </w:r>
      <w:r>
        <w:rPr>
          <w:color w:val="000000"/>
          <w:lang w:val="en-US" w:eastAsia="en-US"/>
        </w:rPr>
        <w:t>, Bri., Public way, from 7 Leamington Road to 57 Nottinghill Road.</w:t>
      </w:r>
    </w:p>
    <w:p>
      <w:pPr>
        <w:pStyle w:val="Tab2"/>
        <w:rPr/>
      </w:pPr>
      <w:r>
        <w:rPr>
          <w:color w:val="000000"/>
        </w:rPr>
        <w:t>Easterly side.</w:t>
        <w:tab/>
        <w:t>21</w:t>
        <w:tab/>
        <w:t>11</w:t>
        <w:tab/>
        <w:t>9</w:t>
        <w:tab/>
        <w:t>4</w:t>
        <w:tab/>
        <w:t>02135</w:t>
      </w:r>
    </w:p>
    <w:p>
      <w:pPr>
        <w:pStyle w:val="Tab2"/>
        <w:spacing w:before="0" w:after="120"/>
        <w:rPr/>
      </w:pPr>
      <w:r>
        <w:rPr>
          <w:color w:val="000000"/>
        </w:rPr>
        <w:t>Westerly side.</w:t>
        <w:tab/>
        <w:t>21</w:t>
        <w:tab/>
        <w:t>13</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Nottingham Street,</w:t>
      </w:r>
      <w:r>
        <w:rPr>
          <w:color w:val="000000"/>
          <w:lang w:val="en-US" w:eastAsia="en-US"/>
        </w:rPr>
        <w:t xml:space="preserve"> Dor., Public way, from 68 Bowdoin Avenue near Rosseter Street to opposite 37 Bullard Street.</w:t>
        <w:tab/>
        <w:tab/>
        <w:t>14</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Nottinghill Road,</w:t>
      </w:r>
      <w:r>
        <w:rPr>
          <w:color w:val="000000"/>
          <w:lang w:val="en-US" w:eastAsia="en-US"/>
        </w:rPr>
        <w:t xml:space="preserve"> Bri., Public way, from the junction of opposite 52 Blenford Road, 120 Colborne Road and 17 Melton Road to the junction of opposite 52 Blenford Road, 120 Colborne Road and 17 Melton Road.</w:t>
      </w:r>
    </w:p>
    <w:p>
      <w:pPr>
        <w:pStyle w:val="Tab2"/>
        <w:rPr/>
      </w:pPr>
      <w:r>
        <w:rPr>
          <w:color w:val="000000"/>
        </w:rPr>
        <w:t>1 - 59</w:t>
        <w:tab/>
        <w:t>21</w:t>
        <w:tab/>
        <w:t>13</w:t>
        <w:tab/>
        <w:t>9</w:t>
        <w:tab/>
        <w:t>4</w:t>
        <w:tab/>
        <w:t>02135</w:t>
      </w:r>
    </w:p>
    <w:p>
      <w:pPr>
        <w:pStyle w:val="Tab2"/>
        <w:spacing w:before="0" w:after="120"/>
        <w:rPr/>
      </w:pPr>
      <w:r>
        <w:rPr>
          <w:color w:val="000000"/>
        </w:rPr>
        <w:t>63 - 145, 2 - 104</w:t>
        <w:tab/>
        <w:t>21</w:t>
        <w:tab/>
        <w:t>11</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Noyes Place,</w:t>
      </w:r>
      <w:r>
        <w:rPr>
          <w:color w:val="000000"/>
          <w:lang w:val="en-US" w:eastAsia="en-US"/>
        </w:rPr>
        <w:t xml:space="preserve"> B.P., Private way, from 130 Salem Street to northwesterly.</w:t>
        <w:tab/>
        <w:tab/>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Normal"/>
        <w:rPr>
          <w:color w:val="000000"/>
          <w:lang w:val="en-US" w:eastAsia="en-US"/>
        </w:rPr>
      </w:pPr>
      <w:r>
        <w:rPr>
          <w:color w:val="000000"/>
          <w:lang w:val="en-US" w:eastAsia="en-US"/>
        </w:rPr>
      </w:r>
    </w:p>
    <w:p>
      <w:pPr>
        <w:sectPr>
          <w:headerReference w:type="default" r:id="rId103"/>
          <w:headerReference w:type="first" r:id="rId104"/>
          <w:footerReference w:type="default" r:id="rId105"/>
          <w:footerReference w:type="first" r:id="rId106"/>
          <w:type w:val="nextPage"/>
          <w:pgSz w:w="12240" w:h="15840"/>
          <w:pgMar w:left="547" w:right="360" w:header="720" w:top="1080" w:footer="720" w:bottom="1440" w:gutter="0"/>
          <w:pgNumType w:fmt="decimal"/>
          <w:cols w:num="2" w:space="360" w:equalWidth="true" w:sep="true"/>
          <w:formProt w:val="false"/>
          <w:titlePg/>
          <w:textDirection w:val="lrTb"/>
          <w:docGrid w:type="default" w:linePitch="360" w:charSpace="0"/>
        </w:sectPr>
      </w:pPr>
    </w:p>
    <w:p>
      <w:pPr>
        <w:sectPr>
          <w:type w:val="continuous"/>
          <w:pgSz w:w="12240" w:h="15840"/>
          <w:pgMar w:left="547" w:right="360" w:header="720" w:top="1080" w:footer="720" w:bottom="1440" w:gutter="0"/>
          <w:cols w:num="2" w:space="360" w:equalWidth="true" w:sep="true"/>
          <w:formProt w:val="false"/>
          <w:textDirection w:val="lrTb"/>
          <w:docGrid w:type="default" w:linePitch="360" w:charSpace="0"/>
        </w:sectPr>
        <w:pStyle w:val="Tab1"/>
        <w:spacing w:before="0" w:after="120"/>
        <w:rPr>
          <w:color w:val="000000"/>
          <w:lang w:val="en-US" w:eastAsia="en-US"/>
        </w:rPr>
      </w:pPr>
      <w:r>
        <w:rPr>
          <w:color w:val="000000"/>
          <w:lang w:val="en-US" w:eastAsia="en-US"/>
        </w:rPr>
      </w:r>
    </w:p>
    <w:p>
      <w:pPr>
        <w:pStyle w:val="Initial"/>
        <w:numPr>
          <w:ilvl w:val="0"/>
          <w:numId w:val="0"/>
        </w:numPr>
        <w:ind w:right="480" w:hanging="0"/>
        <w:rPr>
          <w:color w:val="000000"/>
          <w:lang w:val="en-US" w:eastAsia="en-US"/>
        </w:rPr>
      </w:pPr>
      <w:r>
        <w:rPr>
          <w:color w:val="000000"/>
          <w:lang w:val="en-US" w:eastAsia="en-US"/>
        </w:rPr>
      </w:r>
    </w:p>
    <w:p>
      <w:pPr>
        <w:sectPr>
          <w:headerReference w:type="default" r:id="rId107"/>
          <w:headerReference w:type="first" r:id="rId108"/>
          <w:footerReference w:type="default" r:id="rId109"/>
          <w:footerReference w:type="first" r:id="rId110"/>
          <w:type w:val="nextPage"/>
          <w:pgSz w:w="12240" w:h="15840"/>
          <w:pgMar w:left="547" w:right="360" w:header="720" w:top="1080" w:footer="720" w:bottom="1440" w:gutter="0"/>
          <w:pgNumType w:fmt="decimal"/>
          <w:cols w:num="2" w:space="360" w:equalWidth="true" w:sep="true"/>
          <w:formProt w:val="false"/>
          <w:titlePg/>
          <w:textDirection w:val="lrTb"/>
          <w:docGrid w:type="default" w:linePitch="360" w:charSpace="0"/>
        </w:sectPr>
      </w:pPr>
    </w:p>
    <w:p>
      <w:pPr>
        <w:pStyle w:val="Initial"/>
        <w:rPr>
          <w:color w:val="000000"/>
        </w:rPr>
      </w:pPr>
      <w:r>
        <w:rPr>
          <w:color w:val="000000"/>
        </w:rPr>
      </w:r>
    </w:p>
    <w:p>
      <w:pPr>
        <w:pStyle w:val="Initial"/>
        <w:rPr>
          <w:color w:val="000000"/>
        </w:rPr>
      </w:pPr>
      <w:r>
        <w:rPr>
          <w:color w:val="000000"/>
        </w:rPr>
      </w:r>
    </w:p>
    <w:p>
      <w:pPr>
        <w:pStyle w:val="Initial"/>
        <w:rPr>
          <w:color w:val="000000"/>
          <w:sz w:val="360"/>
        </w:rPr>
      </w:pPr>
      <w:r>
        <w:rPr>
          <w:color w:val="000000"/>
          <w:sz w:val="360"/>
        </w:rPr>
        <w:t>O</w:t>
      </w:r>
      <w:r>
        <w:br w:type="page"/>
      </w:r>
    </w:p>
    <w:p>
      <w:pPr>
        <w:pStyle w:val="Initial"/>
        <w:numPr>
          <w:ilvl w:val="0"/>
          <w:numId w:val="0"/>
        </w:numPr>
        <w:ind w:right="480" w:hanging="0"/>
        <w:rPr>
          <w:b w:val="false"/>
          <w:b w:val="false"/>
          <w:color w:val="000000"/>
          <w:sz w:val="360"/>
        </w:rPr>
      </w:pPr>
      <w:r>
        <w:rPr>
          <w:b w:val="false"/>
          <w:color w:val="000000"/>
          <w:sz w:val="360"/>
        </w:rPr>
      </w:r>
    </w:p>
    <w:p>
      <w:pPr>
        <w:sectPr>
          <w:type w:val="continuous"/>
          <w:pgSz w:w="12240" w:h="15840"/>
          <w:pgMar w:left="547" w:right="360" w:header="720" w:top="1080" w:footer="720" w:bottom="1440" w:gutter="0"/>
          <w:formProt w:val="false"/>
          <w:textDirection w:val="lrTb"/>
          <w:docGrid w:type="default" w:linePitch="360" w:charSpace="0"/>
        </w:sectPr>
      </w:pPr>
    </w:p>
    <w:p>
      <w:pPr>
        <w:sectPr>
          <w:type w:val="continuous"/>
          <w:pgSz w:w="12240" w:h="15840"/>
          <w:pgMar w:left="547" w:right="360" w:header="720" w:top="1080" w:footer="720" w:bottom="1440" w:gutter="0"/>
          <w:cols w:num="2" w:space="360" w:equalWidth="true" w:sep="true"/>
          <w:formProt w:val="false"/>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ind w:left="86" w:right="2246" w:hanging="86"/>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O Street,</w:t>
      </w:r>
      <w:r>
        <w:rPr>
          <w:color w:val="000000"/>
          <w:lang w:val="en-US" w:eastAsia="en-US"/>
        </w:rPr>
        <w:t xml:space="preserve"> S.B., Public way, from 1794 Columbia Road to between 861 and 881 East First Street.</w:t>
      </w:r>
    </w:p>
    <w:p>
      <w:pPr>
        <w:pStyle w:val="Tab2"/>
        <w:rPr/>
      </w:pPr>
      <w:r>
        <w:rPr>
          <w:color w:val="000000"/>
        </w:rPr>
        <w:t>1 - 73, 2 - 74</w:t>
        <w:tab/>
        <w:t>6</w:t>
        <w:tab/>
        <w:t>7</w:t>
        <w:tab/>
        <w:t>2</w:t>
        <w:tab/>
        <w:t>5</w:t>
        <w:tab/>
        <w:t>02127</w:t>
      </w:r>
    </w:p>
    <w:p>
      <w:pPr>
        <w:pStyle w:val="Tab2"/>
        <w:rPr/>
      </w:pPr>
      <w:r>
        <w:rPr>
          <w:color w:val="000000"/>
        </w:rPr>
        <w:t>75 - 167</w:t>
        <w:tab/>
        <w:t>6</w:t>
        <w:tab/>
        <w:t>8</w:t>
        <w:tab/>
        <w:t>2</w:t>
        <w:tab/>
        <w:t>5</w:t>
        <w:tab/>
        <w:t>02127</w:t>
      </w:r>
    </w:p>
    <w:p>
      <w:pPr>
        <w:pStyle w:val="Tab2"/>
        <w:rPr/>
      </w:pPr>
      <w:r>
        <w:rPr>
          <w:color w:val="000000"/>
        </w:rPr>
        <w:t>76 - 168</w:t>
        <w:tab/>
        <w:t>6</w:t>
        <w:tab/>
        <w:t>9</w:t>
        <w:tab/>
        <w:t>2</w:t>
        <w:tab/>
        <w:t>5</w:t>
        <w:tab/>
        <w:t>02127</w:t>
      </w:r>
    </w:p>
    <w:p>
      <w:pPr>
        <w:pStyle w:val="Tab2"/>
        <w:spacing w:before="0" w:after="120"/>
        <w:rPr/>
      </w:pPr>
      <w:r>
        <w:rPr>
          <w:color w:val="000000"/>
        </w:rPr>
        <w:t>169 - 175, 170 - 176</w:t>
        <w:tab/>
        <w:t>7</w:t>
        <w:tab/>
        <w:t>1</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O Street Place,</w:t>
      </w:r>
      <w:r>
        <w:rPr>
          <w:color w:val="000000"/>
          <w:lang w:val="en-US" w:eastAsia="en-US"/>
        </w:rPr>
        <w:t xml:space="preserve"> S.B., Private way, from </w:t>
        <w:br/>
        <w:t>151 O Street to westerly.</w:t>
        <w:tab/>
        <w:tab/>
        <w:t>6</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O'Brien Court,</w:t>
      </w:r>
      <w:r>
        <w:rPr>
          <w:color w:val="000000"/>
          <w:lang w:val="en-US" w:eastAsia="en-US"/>
        </w:rPr>
        <w:t xml:space="preserve"> Chsn., Private way, from Medford Street between Corey Street and Decatur Street to southwesterly.</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O'Callaghan Way</w:t>
      </w:r>
      <w:r>
        <w:rPr>
          <w:color w:val="000000"/>
          <w:lang w:val="en-US" w:eastAsia="en-US"/>
        </w:rPr>
        <w:t>, 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Monsignor Dennis F. O'Callaghan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O'Connell Road,</w:t>
      </w:r>
      <w:r>
        <w:rPr>
          <w:color w:val="000000"/>
          <w:lang w:val="en-US" w:eastAsia="en-US"/>
        </w:rPr>
        <w:t xml:space="preserve"> Dor., Public way, from 15 Valley Road to 992 Washington Street.</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O'Connell Way, </w:t>
      </w:r>
      <w:r>
        <w:rPr>
          <w:color w:val="000000"/>
          <w:lang w:val="en-US" w:eastAsia="en-US"/>
        </w:rPr>
        <w:t>B.P.</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see William Cardinal O’Connell Way.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O'Connor Way</w:t>
      </w:r>
      <w:r>
        <w:rPr>
          <w:color w:val="000000"/>
          <w:lang w:val="en-US" w:eastAsia="en-US"/>
        </w:rPr>
        <w:t>, 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Major Michael J. O'Connor 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O'Donnell Square,</w:t>
      </w:r>
      <w:r>
        <w:rPr>
          <w:color w:val="000000"/>
          <w:lang w:val="en-US" w:eastAsia="en-US"/>
        </w:rPr>
        <w:t xml:space="preserve"> Dor.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Monsignor John J. O'Donnell Square.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O'Donnell Terrace,</w:t>
      </w:r>
      <w:r>
        <w:rPr>
          <w:color w:val="000000"/>
          <w:lang w:val="en-US" w:eastAsia="en-US"/>
        </w:rPr>
        <w:t xml:space="preserve"> Dor., Public way, from opposite 321 Centre Street to approximately 230 feet northwesterly.</w:t>
        <w:tab/>
        <w:tab/>
        <w:t>16</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szCs w:val="17"/>
          <w:lang w:val="en-US" w:eastAsia="en-US"/>
        </w:rPr>
      </w:pPr>
      <w:r>
        <w:rPr>
          <w:b/>
          <w:color w:val="000000"/>
          <w:szCs w:val="17"/>
          <w:lang w:val="en-US" w:eastAsia="en-US"/>
        </w:rPr>
        <w:t>O’Higgins Circle, Bri.</w:t>
      </w:r>
    </w:p>
    <w:p>
      <w:pPr>
        <w:pStyle w:val="Normal"/>
        <w:spacing w:before="0" w:after="120"/>
        <w:rPr/>
      </w:pPr>
      <w:r>
        <w:rPr>
          <w:color w:val="000000"/>
          <w:sz w:val="17"/>
          <w:szCs w:val="17"/>
        </w:rPr>
        <w:t xml:space="preserve">  </w:t>
      </w:r>
      <w:r>
        <w:rPr>
          <w:b/>
          <w:color w:val="000000"/>
          <w:sz w:val="17"/>
          <w:szCs w:val="17"/>
        </w:rPr>
        <w:t>Note;</w:t>
      </w:r>
      <w:r>
        <w:rPr>
          <w:color w:val="000000"/>
          <w:sz w:val="17"/>
          <w:szCs w:val="17"/>
        </w:rPr>
        <w:t xml:space="preserve"> see Bernardo O’Higgins Circle.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O'Leary Way</w:t>
      </w:r>
      <w:r>
        <w:rPr>
          <w:color w:val="000000"/>
          <w:lang w:val="en-US" w:eastAsia="en-US"/>
        </w:rPr>
        <w:t>, W.R., Private way, from Morton Street between Arborway and Forest Hills Street to northeasterly.</w:t>
        <w:tab/>
        <w:tab/>
        <w:t>11</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szCs w:val="24"/>
          <w:lang w:val="en-US" w:eastAsia="en-US"/>
        </w:rPr>
        <w:t>*</w:t>
      </w:r>
      <w:r>
        <w:rPr>
          <w:b/>
          <w:color w:val="000000"/>
          <w:lang w:val="en-US" w:eastAsia="en-US"/>
        </w:rPr>
        <w:t>O'Meara Court,</w:t>
      </w:r>
      <w:r>
        <w:rPr>
          <w:color w:val="000000"/>
          <w:lang w:val="en-US" w:eastAsia="en-US"/>
        </w:rPr>
        <w:t xml:space="preserve"> Chsn., Private way, from 162 Medford Street to O'Reilly Way between Monument Street and Tufts Street.</w:t>
      </w:r>
    </w:p>
    <w:p>
      <w:pPr>
        <w:pStyle w:val="Tab2"/>
        <w:rPr>
          <w:color w:val="000000"/>
        </w:rPr>
      </w:pPr>
      <w:r>
        <w:rPr>
          <w:color w:val="000000"/>
        </w:rPr>
        <w:t>Odd</w:t>
        <w:tab/>
        <w:t>2</w:t>
        <w:tab/>
        <w:t>2</w:t>
        <w:tab/>
        <w:t>1</w:t>
        <w:tab/>
        <w:t>1</w:t>
        <w:tab/>
        <w:t>02129</w:t>
      </w:r>
    </w:p>
    <w:p>
      <w:pPr>
        <w:pStyle w:val="Tab2"/>
        <w:spacing w:before="0" w:after="120"/>
        <w:rPr>
          <w:color w:val="000000"/>
        </w:rPr>
      </w:pPr>
      <w:r>
        <w:rPr>
          <w:color w:val="000000"/>
        </w:rPr>
        <w:t>Even</w:t>
        <w:tab/>
        <w:t>2</w:t>
        <w:tab/>
        <w:t>4</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O'Neil Place,</w:t>
      </w:r>
      <w:r>
        <w:rPr>
          <w:color w:val="000000"/>
          <w:lang w:val="en-US" w:eastAsia="en-US"/>
        </w:rPr>
        <w:t xml:space="preserve"> Bri., Private way, from 44 Winship Street to southeasterly.</w:t>
        <w:tab/>
        <w:tab/>
        <w:t>22</w:t>
      </w:r>
      <w:r>
        <w:rPr>
          <w:color w:val="000000"/>
        </w:rPr>
        <w:tab/>
      </w:r>
      <w:r>
        <w:rPr>
          <w:color w:val="000000"/>
          <w:lang w:val="en-US" w:eastAsia="en-US"/>
        </w:rPr>
        <w:t>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ind w:left="86" w:right="1728" w:hanging="86"/>
        <w:rPr>
          <w:color w:val="000000"/>
          <w:lang w:val="en-US" w:eastAsia="en-US"/>
        </w:rPr>
      </w:pPr>
      <w:r>
        <w:rPr>
          <w:b/>
          <w:color w:val="000000"/>
          <w:lang w:val="en-US" w:eastAsia="en-US"/>
        </w:rPr>
        <w:t>O'Neill Street,</w:t>
      </w:r>
      <w:r>
        <w:rPr>
          <w:color w:val="000000"/>
          <w:lang w:val="en-US" w:eastAsia="en-US"/>
        </w:rPr>
        <w:t xml:space="preserve"> 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ind w:left="86" w:right="1728" w:hanging="86"/>
        <w:rPr>
          <w:b/>
          <w:b/>
          <w:bCs/>
          <w:color w:val="000000"/>
          <w:lang w:val="en-US" w:eastAsia="en-US"/>
        </w:rPr>
      </w:pPr>
      <w:r>
        <w:rPr>
          <w:b/>
          <w:color w:val="000000"/>
          <w:lang w:val="en-US" w:eastAsia="en-US"/>
        </w:rPr>
        <w:t xml:space="preserve">  </w:t>
      </w:r>
      <w:r>
        <w:rPr>
          <w:b/>
          <w:bCs/>
          <w:color w:val="000000"/>
          <w:lang w:val="en-US" w:eastAsia="en-US"/>
        </w:rPr>
        <w:t>Note;</w:t>
      </w:r>
      <w:r>
        <w:rPr>
          <w:bCs/>
          <w:color w:val="000000"/>
          <w:lang w:val="en-US" w:eastAsia="en-US"/>
        </w:rPr>
        <w:t xml:space="preserve"> see James O'Neill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szCs w:val="24"/>
          <w:lang w:val="en-US" w:eastAsia="en-US"/>
        </w:rPr>
        <w:t>*</w:t>
      </w:r>
      <w:r>
        <w:rPr>
          <w:b/>
          <w:color w:val="000000"/>
          <w:lang w:val="en-US" w:eastAsia="en-US"/>
        </w:rPr>
        <w:t>O'Reilly Way</w:t>
      </w:r>
      <w:r>
        <w:rPr>
          <w:color w:val="000000"/>
          <w:lang w:val="en-US" w:eastAsia="en-US"/>
        </w:rPr>
        <w:t>, Chsn., Private way, from 17 Polk Street to 10 Tufts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Cs w:val="17"/>
          <w:lang w:val="en-US" w:eastAsia="en-US"/>
        </w:rPr>
        <w:t xml:space="preserve">  </w:t>
      </w:r>
      <w:r>
        <w:rPr>
          <w:b/>
          <w:color w:val="000000"/>
          <w:lang w:val="en-US" w:eastAsia="en-US"/>
        </w:rPr>
        <w:t>Note;</w:t>
      </w:r>
      <w:r>
        <w:rPr>
          <w:color w:val="000000"/>
          <w:lang w:val="en-US" w:eastAsia="en-US"/>
        </w:rPr>
        <w:t xml:space="preserve"> there is a branch to O’Reilly Way, from O’reilly Way Courts to 153 Bunker Hill Street.</w:t>
      </w:r>
    </w:p>
    <w:p>
      <w:pPr>
        <w:pStyle w:val="Tab2"/>
        <w:rPr/>
      </w:pPr>
      <w:r>
        <w:rPr>
          <w:color w:val="000000"/>
        </w:rPr>
        <w:t>1 - 47, 2 - 48</w:t>
        <w:tab/>
        <w:t>2</w:t>
        <w:tab/>
        <w:t>2</w:t>
        <w:tab/>
        <w:t>1</w:t>
        <w:tab/>
        <w:t>1</w:t>
        <w:tab/>
        <w:t>02129</w:t>
      </w:r>
    </w:p>
    <w:p>
      <w:pPr>
        <w:pStyle w:val="Tab2"/>
        <w:spacing w:before="0" w:after="120"/>
        <w:rPr/>
      </w:pPr>
      <w:r>
        <w:rPr>
          <w:color w:val="000000"/>
        </w:rPr>
        <w:t>57 - 127, 58 - 128</w:t>
        <w:tab/>
        <w:t>2</w:t>
        <w:tab/>
        <w:t>4</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Oak Place,</w:t>
      </w:r>
      <w:r>
        <w:rPr>
          <w:color w:val="000000"/>
          <w:lang w:val="en-US" w:eastAsia="en-US"/>
        </w:rPr>
        <w:t xml:space="preserve"> H.P., Private way, from 57 Business Street to northwesterly.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Oak Road,</w:t>
      </w:r>
      <w:r>
        <w:rPr>
          <w:color w:val="000000"/>
          <w:lang w:val="en-US" w:eastAsia="en-US"/>
        </w:rPr>
        <w:t xml:space="preserve"> W.R., Private way, from near and opposite 50 Birch Road to 145 Cottage Road.</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Oak Square,</w:t>
      </w:r>
      <w:r>
        <w:rPr>
          <w:color w:val="000000"/>
          <w:lang w:val="en-US" w:eastAsia="en-US"/>
        </w:rPr>
        <w:t xml:space="preserve"> Bri., at the junction of Bigelow Street, Faneuil Street and Washington Street.</w:t>
        <w:tab/>
        <w:tab/>
        <w:t>22</w:t>
        <w:tab/>
        <w:t>4/7/13</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Oak Square Avenue,</w:t>
      </w:r>
      <w:r>
        <w:rPr>
          <w:color w:val="000000"/>
          <w:lang w:val="en-US" w:eastAsia="en-US"/>
        </w:rPr>
        <w:t xml:space="preserve"> Bri., Public way, from 324 Faneuil Street to 555 Washington Street.</w:t>
        <w:tab/>
        <w:tab/>
        <w:t>22</w:t>
      </w:r>
      <w:r>
        <w:rPr>
          <w:color w:val="000000"/>
        </w:rPr>
        <w:tab/>
      </w:r>
      <w:r>
        <w:rPr>
          <w:color w:val="000000"/>
          <w:lang w:val="en-US" w:eastAsia="en-US"/>
        </w:rPr>
        <w:t>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Oak Street,</w:t>
      </w:r>
      <w:r>
        <w:rPr>
          <w:color w:val="000000"/>
          <w:lang w:val="en-US" w:eastAsia="en-US"/>
        </w:rPr>
        <w:t xml:space="preserve"> B.P., Public way, from Tyler Street to 860 Washington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Oak Street,</w:t>
      </w:r>
      <w:r>
        <w:rPr>
          <w:color w:val="000000"/>
          <w:lang w:val="en-US" w:eastAsia="en-US"/>
        </w:rPr>
        <w:t xml:space="preserve"> Chsn., Public way, from 383 Main Street to opposite 107 Russell Street.</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Oak Street,</w:t>
      </w:r>
      <w:r>
        <w:rPr>
          <w:color w:val="000000"/>
          <w:lang w:val="en-US" w:eastAsia="en-US"/>
        </w:rPr>
        <w:t xml:space="preserve"> H.P., Public way, from 1280 Hyde Park Avenue to near 74 Maple Street.</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Oak Street West</w:t>
      </w:r>
      <w:r>
        <w:rPr>
          <w:color w:val="000000"/>
          <w:lang w:val="en-US" w:eastAsia="en-US"/>
        </w:rPr>
        <w:t>, B.P., Public way, from Tremont Street at Shawmut Avenue to opposite 860 Washington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Oakcrest Road,</w:t>
      </w:r>
      <w:r>
        <w:rPr>
          <w:color w:val="000000"/>
          <w:lang w:val="en-US" w:eastAsia="en-US"/>
        </w:rPr>
        <w:t xml:space="preserve"> H.P., Public way, from 60 Ralston Road at 126 Taunton Avenue to near 797 River Street at 4 Tileston Street.</w:t>
        <w:tab/>
        <w:tab/>
        <w:t>18</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Oakdale Street,</w:t>
      </w:r>
      <w:r>
        <w:rPr>
          <w:color w:val="000000"/>
          <w:lang w:val="en-US" w:eastAsia="en-US"/>
        </w:rPr>
        <w:t xml:space="preserve"> W.R., Public way, from 282 Lamartine Street to approximately 587 feet southwest of Lawndale Terrace.</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Oakdale Terrace,</w:t>
      </w:r>
      <w:r>
        <w:rPr>
          <w:color w:val="000000"/>
          <w:lang w:val="en-US" w:eastAsia="en-US"/>
        </w:rPr>
        <w:t xml:space="preserve"> W.R., Private way, from 19 Oakdale Street to northwesterly.</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Oak Hill Avenue,</w:t>
      </w:r>
      <w:r>
        <w:rPr>
          <w:color w:val="000000"/>
          <w:lang w:val="en-US" w:eastAsia="en-US"/>
        </w:rPr>
        <w:t xml:space="preserve"> Dor., Private way, from 197 West Selden Street to approximately 111 feet northwesterly.</w:t>
        <w:tab/>
        <w:tab/>
        <w:t>18</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Oakhurst Street,</w:t>
      </w:r>
      <w:r>
        <w:rPr>
          <w:color w:val="000000"/>
          <w:lang w:val="en-US" w:eastAsia="en-US"/>
        </w:rPr>
        <w:t xml:space="preserve"> Dor., Public way, from 18 Boyden Street to opposite 6 Lyford Street.</w:t>
        <w:tab/>
        <w:tab/>
        <w:t>14</w:t>
      </w:r>
      <w:r>
        <w:rPr>
          <w:color w:val="000000"/>
        </w:rPr>
        <w:tab/>
      </w:r>
      <w:r>
        <w:rPr>
          <w:color w:val="000000"/>
          <w:lang w:val="en-US" w:eastAsia="en-US"/>
        </w:rPr>
        <w:t>10</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Oakland Court,</w:t>
      </w:r>
      <w:r>
        <w:rPr>
          <w:color w:val="000000"/>
          <w:lang w:val="en-US" w:eastAsia="en-US"/>
        </w:rPr>
        <w:t xml:space="preserve"> Dor., Private way, from 926 Cummins Highway to northwesterly.</w:t>
        <w:tab/>
        <w:tab/>
        <w:t>18</w:t>
        <w:tab/>
        <w:t>21</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Oakland Park</w:t>
      </w:r>
      <w:r>
        <w:rPr>
          <w:color w:val="000000"/>
          <w:lang w:val="en-US" w:eastAsia="en-US"/>
        </w:rPr>
        <w:t>, Rox., Private way, from 16 Oakland Street to southwesterly.</w:t>
        <w:tab/>
        <w:tab/>
        <w:t>11</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Oakland Place,</w:t>
      </w:r>
      <w:r>
        <w:rPr>
          <w:color w:val="000000"/>
          <w:lang w:val="en-US" w:eastAsia="en-US"/>
        </w:rPr>
        <w:t xml:space="preserve"> Bri., Private way, from 47 Oakland Street to northeasterly.</w:t>
        <w:tab/>
        <w:tab/>
        <w:t>22</w:t>
      </w:r>
      <w:r>
        <w:rPr>
          <w:color w:val="000000"/>
        </w:rPr>
        <w:tab/>
      </w:r>
      <w:r>
        <w:rPr>
          <w:color w:val="000000"/>
          <w:lang w:val="en-US" w:eastAsia="en-US"/>
        </w:rPr>
        <w:t>10</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Oakland Street,</w:t>
      </w:r>
      <w:r>
        <w:rPr>
          <w:color w:val="000000"/>
          <w:lang w:val="en-US" w:eastAsia="en-US"/>
        </w:rPr>
        <w:t xml:space="preserve"> Bri., Public way, from opposite 251 Faneuil Street to 445 Washington Street.</w:t>
        <w:tab/>
        <w:tab/>
        <w:t>22</w:t>
      </w:r>
      <w:r>
        <w:rPr>
          <w:color w:val="000000"/>
        </w:rPr>
        <w:tab/>
      </w:r>
      <w:r>
        <w:rPr>
          <w:color w:val="000000"/>
          <w:lang w:val="en-US" w:eastAsia="en-US"/>
        </w:rPr>
        <w:t>10</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Oakland Street,</w:t>
      </w:r>
      <w:r>
        <w:rPr>
          <w:color w:val="000000"/>
          <w:lang w:val="en-US" w:eastAsia="en-US"/>
        </w:rPr>
        <w:t xml:space="preserve"> Rox., Public way, from opposite 91 Thornton Street to 2691 Washington Street.</w:t>
      </w:r>
    </w:p>
    <w:p>
      <w:pPr>
        <w:pStyle w:val="Tab2"/>
        <w:rPr>
          <w:color w:val="000000"/>
        </w:rPr>
      </w:pPr>
      <w:r>
        <w:rPr>
          <w:color w:val="000000"/>
        </w:rPr>
        <w:t>Odd</w:t>
        <w:tab/>
        <w:t>9</w:t>
        <w:tab/>
        <w:t>5</w:t>
        <w:tab/>
        <w:t>7</w:t>
        <w:tab/>
        <w:t>10</w:t>
        <w:tab/>
        <w:t>02119</w:t>
      </w:r>
    </w:p>
    <w:p>
      <w:pPr>
        <w:pStyle w:val="Tab2"/>
        <w:spacing w:before="0" w:after="120"/>
        <w:rPr>
          <w:color w:val="000000"/>
        </w:rPr>
      </w:pPr>
      <w:r>
        <w:rPr>
          <w:color w:val="000000"/>
        </w:rPr>
        <w:t>Even</w:t>
        <w:tab/>
        <w:t>11</w:t>
        <w:tab/>
        <w:t>2</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Oakley Street,</w:t>
      </w:r>
      <w:r>
        <w:rPr>
          <w:color w:val="000000"/>
          <w:lang w:val="en-US" w:eastAsia="en-US"/>
        </w:rPr>
        <w:t xml:space="preserve"> Dor., Public way, from 69 Bowdoin Street to 359 Geneva Avenue.</w:t>
        <w:tab/>
        <w:tab/>
        <w:t>15</w:t>
        <w:tab/>
        <w:t>5</w:t>
        <w:tab/>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Oakman Street,</w:t>
      </w:r>
      <w:r>
        <w:rPr>
          <w:color w:val="000000"/>
          <w:lang w:val="en-US" w:eastAsia="en-US"/>
        </w:rPr>
        <w:t xml:space="preserve"> Dor., Public way, from near and opposite 21 Taylor Street to 41 Walnut Street.</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Oakmere Street,</w:t>
      </w:r>
      <w:r>
        <w:rPr>
          <w:color w:val="000000"/>
          <w:lang w:val="en-US" w:eastAsia="en-US"/>
        </w:rPr>
        <w:t xml:space="preserve"> W.R., from 84 Northdale Road to 320 Spring Street at 1436 Veterans of Foreign Wars Parkway.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320 Spring Street at 1436 Veterans of Foreign Wars Parkway to opposite 95 Eastwood Circuit.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95 Eastwood Circuit to 84 Northdale Road.</w:t>
      </w:r>
      <w:r>
        <w:rPr>
          <w:color w:val="000000"/>
        </w:rPr>
        <w:tab/>
        <w:tab/>
      </w:r>
      <w:r>
        <w:rPr>
          <w:color w:val="000000"/>
          <w:lang w:val="en-US" w:eastAsia="en-US"/>
        </w:rPr>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Oakridge Street,</w:t>
      </w:r>
      <w:r>
        <w:rPr>
          <w:color w:val="000000"/>
          <w:lang w:val="en-US" w:eastAsia="en-US"/>
        </w:rPr>
        <w:t xml:space="preserve"> Dor., Public way, from 81 Gallivan Boulevard to 1130 Morton Street.</w:t>
        <w:tab/>
        <w:tab/>
        <w:t>17</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Oakton Avenue,</w:t>
      </w:r>
      <w:r>
        <w:rPr>
          <w:color w:val="000000"/>
          <w:lang w:val="en-US" w:eastAsia="en-US"/>
        </w:rPr>
        <w:t xml:space="preserve"> Dor., Public way, from 676 Adams Street to opposite 29 Plain Street.</w:t>
        <w:tab/>
        <w:tab/>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Oakview Avenue,</w:t>
      </w:r>
      <w:r>
        <w:rPr>
          <w:color w:val="000000"/>
          <w:lang w:val="en-US" w:eastAsia="en-US"/>
        </w:rPr>
        <w:t xml:space="preserve"> Rox., Private way, from 127 Marcella Street to northeasterly.</w:t>
        <w:tab/>
        <w:tab/>
        <w:t>11</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Oakview Terrace,</w:t>
      </w:r>
      <w:r>
        <w:rPr>
          <w:color w:val="000000"/>
          <w:lang w:val="en-US" w:eastAsia="en-US"/>
        </w:rPr>
        <w:t xml:space="preserve"> W.R., Public way, from 424 Centre Street to approximately 488 feet southeast of 11 Belmore Terrace.</w:t>
        <w:tab/>
        <w:tab/>
        <w:t>19</w:t>
      </w:r>
      <w:r>
        <w:rPr>
          <w:color w:val="000000"/>
        </w:rPr>
        <w:tab/>
      </w:r>
      <w:r>
        <w:rPr>
          <w:color w:val="000000"/>
          <w:lang w:val="en-US" w:eastAsia="en-US"/>
        </w:rPr>
        <w:t>1</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Oakville Avenue,</w:t>
      </w:r>
      <w:r>
        <w:rPr>
          <w:color w:val="000000"/>
          <w:lang w:val="en-US" w:eastAsia="en-US"/>
        </w:rPr>
        <w:t xml:space="preserve"> Rox., Private way, from 61 St. James Street to northeasterly.</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Oakwood Street,</w:t>
      </w:r>
      <w:r>
        <w:rPr>
          <w:color w:val="000000"/>
          <w:lang w:val="en-US" w:eastAsia="en-US"/>
        </w:rPr>
        <w:t xml:space="preserve"> Dor., Public way, from 60 Norfolk Street to 43 Torrey Street.</w:t>
        <w:tab/>
        <w:tab/>
        <w:t>17</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Oakwood Street,</w:t>
      </w:r>
      <w:r>
        <w:rPr>
          <w:color w:val="000000"/>
          <w:lang w:val="en-US" w:eastAsia="en-US"/>
        </w:rPr>
        <w:t xml:space="preserve"> H.P., Private way, from 15 Pinewood Street to 140 Wood Avenue.</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Ocean Street,</w:t>
      </w:r>
      <w:r>
        <w:rPr>
          <w:color w:val="000000"/>
          <w:lang w:val="en-US" w:eastAsia="en-US"/>
        </w:rPr>
        <w:t xml:space="preserve"> Dor., Public way, from opposite 121 Ashmont Street to 55 Welles Avenue.</w:t>
        <w:tab/>
        <w:tab/>
        <w:t>17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Ocean View Drive,</w:t>
      </w:r>
      <w:r>
        <w:rPr>
          <w:color w:val="000000"/>
          <w:lang w:val="en-US" w:eastAsia="en-US"/>
        </w:rPr>
        <w:t xml:space="preserve"> Dor., Private way, from Harbor Point Boulevard to South Point Drive.</w:t>
        <w:tab/>
        <w:tab/>
        <w:t>13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5</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Ogden Street,</w:t>
      </w:r>
      <w:r>
        <w:rPr>
          <w:color w:val="000000"/>
          <w:lang w:val="en-US" w:eastAsia="en-US"/>
        </w:rPr>
        <w:t xml:space="preserve"> Dor., Public way, from 16 Fairmount Street and opposite 882 Washington Street to approximately 18 feet southeast of 179 Wilmington Avenue.</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Old Road,</w:t>
      </w:r>
      <w:r>
        <w:rPr>
          <w:color w:val="000000"/>
          <w:lang w:val="en-US" w:eastAsia="en-US"/>
        </w:rPr>
        <w:t xml:space="preserve"> Dor., Public way, from 4 Glenway Street to near 21 Columbia Road at Michigan Avenue.</w:t>
        <w:tab/>
        <w:tab/>
        <w:t>14</w:t>
      </w:r>
      <w:r>
        <w:rPr>
          <w:color w:val="000000"/>
        </w:rPr>
        <w:tab/>
      </w:r>
      <w:r>
        <w:rPr>
          <w:color w:val="000000"/>
          <w:lang w:val="en-US" w:eastAsia="en-US"/>
        </w:rPr>
        <w:t>3</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Old Atlantic Avenue,</w:t>
      </w:r>
      <w:r>
        <w:rPr>
          <w:color w:val="000000"/>
          <w:lang w:val="en-US" w:eastAsia="en-US"/>
        </w:rPr>
        <w:t xml:space="preserve"> B.P., Public way, from Milk Street to 237 State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 xml:space="preserve">Note; </w:t>
      </w:r>
      <w:r>
        <w:rPr>
          <w:color w:val="000000"/>
          <w:lang w:val="en-US" w:eastAsia="en-US"/>
        </w:rPr>
        <w:t>this is a remaining portion of Atlantic Avenue, at its original location, before Atlantic Avenue was relocated, in “1971”.</w:t>
        <w:tab/>
        <w:tab/>
        <w:t>3</w:t>
        <w:tab/>
        <w:t>6</w:t>
        <w:tab/>
        <w:t>1</w:t>
        <w:tab/>
        <w:t>1</w:t>
        <w:tab/>
        <w:t>02109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Old Colony Avenue,</w:t>
      </w:r>
      <w:r>
        <w:rPr>
          <w:color w:val="000000"/>
          <w:lang w:val="en-US" w:eastAsia="en-US"/>
        </w:rPr>
        <w:t xml:space="preserve"> Dor., S.B., Public way, from opposite 285 Dorchester Avenue to Mt. Vernon Street under Columbia Road.</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 portion of Old Colony Avenue, from a point approximately 175 feet north of Preble Street to Mt. Vernon Street under Columbia Road, is under the care, control and custody of the D.C.R.</w:t>
      </w:r>
    </w:p>
    <w:p>
      <w:pPr>
        <w:pStyle w:val="Tab2"/>
        <w:rPr/>
      </w:pPr>
      <w:r>
        <w:rPr>
          <w:color w:val="000000"/>
        </w:rPr>
        <w:t>1 - 267, 96 - 240</w:t>
        <w:tab/>
        <w:t>7</w:t>
        <w:tab/>
        <w:t>5</w:t>
        <w:tab/>
        <w:t>2</w:t>
        <w:tab/>
        <w:t>5</w:t>
        <w:tab/>
        <w:t>02127</w:t>
      </w:r>
    </w:p>
    <w:p>
      <w:pPr>
        <w:pStyle w:val="Tab2"/>
        <w:rPr/>
      </w:pPr>
      <w:r>
        <w:rPr>
          <w:color w:val="000000"/>
        </w:rPr>
        <w:t>2 - 48</w:t>
        <w:tab/>
        <w:t>6</w:t>
        <w:tab/>
        <w:t>1</w:t>
        <w:tab/>
        <w:t>2</w:t>
        <w:tab/>
        <w:t>5</w:t>
        <w:tab/>
        <w:t>02127</w:t>
      </w:r>
    </w:p>
    <w:p>
      <w:pPr>
        <w:pStyle w:val="Tab2"/>
        <w:rPr/>
      </w:pPr>
      <w:r>
        <w:rPr>
          <w:color w:val="000000"/>
        </w:rPr>
        <w:t>54 - 90</w:t>
        <w:tab/>
        <w:t>6</w:t>
        <w:tab/>
        <w:t>2</w:t>
        <w:tab/>
        <w:t>2</w:t>
        <w:tab/>
        <w:t>5</w:t>
        <w:tab/>
        <w:t>02127</w:t>
      </w:r>
    </w:p>
    <w:p>
      <w:pPr>
        <w:pStyle w:val="Tab2"/>
        <w:rPr/>
      </w:pPr>
      <w:r>
        <w:rPr>
          <w:color w:val="000000"/>
        </w:rPr>
        <w:t>242 - 290, 279 - 289</w:t>
        <w:tab/>
        <w:t>7</w:t>
        <w:tab/>
        <w:t>6</w:t>
        <w:tab/>
        <w:t>2</w:t>
        <w:tab/>
        <w:t>5</w:t>
        <w:tab/>
        <w:t>02127</w:t>
      </w:r>
    </w:p>
    <w:p>
      <w:pPr>
        <w:pStyle w:val="Tab2"/>
        <w:spacing w:before="0" w:after="120"/>
        <w:rPr/>
      </w:pPr>
      <w:r>
        <w:rPr>
          <w:color w:val="000000"/>
        </w:rPr>
        <w:t>291 - 515</w:t>
        <w:tab/>
        <w:t>7</w:t>
        <w:tab/>
        <w:t>7</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Old Colony Terrace,</w:t>
      </w:r>
      <w:r>
        <w:rPr>
          <w:color w:val="000000"/>
          <w:lang w:val="en-US" w:eastAsia="en-US"/>
        </w:rPr>
        <w:t xml:space="preserve"> Dor., Public way, from 279 Savin Hill Avenue to near 285 William T. Morrissey Boulevard.</w:t>
      </w:r>
      <w:r>
        <w:rPr>
          <w:color w:val="000000"/>
        </w:rPr>
        <w:tab/>
        <w:tab/>
      </w:r>
      <w:r>
        <w:rPr>
          <w:color w:val="000000"/>
          <w:lang w:val="en-US" w:eastAsia="en-US"/>
        </w:rPr>
        <w:t>7</w:t>
      </w:r>
      <w:r>
        <w:rPr>
          <w:color w:val="000000"/>
        </w:rPr>
        <w:tab/>
      </w:r>
      <w:r>
        <w:rPr>
          <w:color w:val="000000"/>
          <w:lang w:val="en-US" w:eastAsia="en-US"/>
        </w:rPr>
        <w:t>4</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Oldfields Road,</w:t>
      </w:r>
      <w:r>
        <w:rPr>
          <w:color w:val="000000"/>
          <w:lang w:val="en-US" w:eastAsia="en-US"/>
        </w:rPr>
        <w:t xml:space="preserve"> Dor., Public way, from 180 Columbia Road to Normandy Street between Geneva Avenue and Stanwood Street.</w:t>
        <w:tab/>
      </w:r>
      <w:r>
        <w:rPr>
          <w:color w:val="000000"/>
        </w:rPr>
        <w:tab/>
        <w:t>14</w:t>
        <w:tab/>
        <w:t>1</w:t>
        <w:tab/>
        <w:t>4</w:t>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Old Harbor Street,</w:t>
      </w:r>
      <w:r>
        <w:rPr>
          <w:color w:val="000000"/>
          <w:lang w:val="en-US" w:eastAsia="en-US"/>
        </w:rPr>
        <w:t xml:space="preserve"> S.B., Public way, from 1306 Columbia Road to 142 Dorchester Street.</w:t>
        <w:tab/>
        <w:tab/>
        <w:t>7</w:t>
      </w:r>
      <w:r>
        <w:rPr>
          <w:color w:val="000000"/>
        </w:rPr>
        <w:tab/>
      </w:r>
      <w:r>
        <w:rPr>
          <w:color w:val="000000"/>
          <w:lang w:val="en-US" w:eastAsia="en-US"/>
        </w:rPr>
        <w:t>4</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Old Ironsides Way</w:t>
      </w:r>
      <w:r>
        <w:rPr>
          <w:color w:val="000000"/>
          <w:lang w:val="en-US" w:eastAsia="en-US"/>
        </w:rPr>
        <w:t>, Chsn., Public way, from opposite 110 Medford Street to opposite 170 Medford Street.</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Old Landing Way</w:t>
      </w:r>
      <w:r>
        <w:rPr>
          <w:color w:val="000000"/>
          <w:lang w:val="en-US" w:eastAsia="en-US"/>
        </w:rPr>
        <w:t>, Chsn., Public way, from opposite 74 Medford Street to 87 Medford Street.</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Old Morton Street,</w:t>
      </w:r>
      <w:r>
        <w:rPr>
          <w:color w:val="000000"/>
          <w:lang w:val="en-US" w:eastAsia="en-US"/>
        </w:rPr>
        <w:t xml:space="preserve"> Dor., Public way, from 1193 Morton Street to 31 River Street.</w:t>
        <w:tab/>
        <w:tab/>
        <w:t>17</w:t>
      </w:r>
      <w:r>
        <w:rPr>
          <w:color w:val="000000"/>
        </w:rPr>
        <w:tab/>
      </w:r>
      <w:r>
        <w:rPr>
          <w:color w:val="000000"/>
          <w:lang w:val="en-US" w:eastAsia="en-US"/>
        </w:rPr>
        <w:t>14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Old Sleeper Street, </w:t>
      </w:r>
      <w:r>
        <w:rPr>
          <w:color w:val="000000"/>
          <w:lang w:val="en-US" w:eastAsia="en-US"/>
        </w:rPr>
        <w:t>S.B., Public way, from Northern Avenue to below Seaport Boulevard.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 xml:space="preserve">Note; </w:t>
      </w:r>
      <w:r>
        <w:rPr>
          <w:color w:val="000000"/>
          <w:lang w:val="en-US" w:eastAsia="en-US"/>
        </w:rPr>
        <w:t>this is a remaining portion of Sleeper Street, at its original location, before Sleeper Street was relocated in “2012”.</w:t>
        <w:tab/>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Old Trail Road,</w:t>
      </w:r>
      <w:r>
        <w:rPr>
          <w:color w:val="000000"/>
          <w:lang w:val="en-US" w:eastAsia="en-US"/>
        </w:rPr>
        <w:t xml:space="preserve"> W.R., from Playstead Road to the Seaver Street entrance to Franklin Park.</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is a park road, within Franklin Park, this road, is under the care, control and custody of the City of Boston Parks and Recreation Department.</w:t>
        <w:tab/>
        <w:tab/>
        <w:t>12</w:t>
        <w:tab/>
        <w:t>7</w:t>
        <w:tab/>
        <w:t>7</w:t>
        <w:tab/>
        <w:t>2</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Oleander Street,</w:t>
      </w:r>
      <w:r>
        <w:rPr>
          <w:color w:val="000000"/>
          <w:lang w:val="en-US" w:eastAsia="en-US"/>
        </w:rPr>
        <w:t xml:space="preserve"> Dor., Public way, from 77 Alexander Street to 72 Magnolia Street.</w:t>
        <w:tab/>
        <w:tab/>
        <w:t>13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Oliva Road,</w:t>
      </w:r>
      <w:r>
        <w:rPr>
          <w:color w:val="000000"/>
          <w:lang w:val="en-US" w:eastAsia="en-US"/>
        </w:rPr>
        <w:t xml:space="preserve"> Bri., Public way, from 28 Brooks Street to 18 Ranelegh Road.</w:t>
        <w:tab/>
        <w:tab/>
        <w:t>22</w:t>
      </w:r>
      <w:r>
        <w:rPr>
          <w:color w:val="000000"/>
        </w:rPr>
        <w:tab/>
      </w:r>
      <w:r>
        <w:rPr>
          <w:color w:val="000000"/>
          <w:lang w:val="en-US" w:eastAsia="en-US"/>
        </w:rPr>
        <w:t>11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Olive Street,</w:t>
      </w:r>
      <w:r>
        <w:rPr>
          <w:color w:val="000000"/>
          <w:lang w:val="en-US" w:eastAsia="en-US"/>
        </w:rPr>
        <w:t xml:space="preserve"> Bri., Private way, from 23 Brock Street to approximately 263 feet northeasterly.</w:t>
        <w:tab/>
        <w:tab/>
        <w:t>22</w:t>
      </w:r>
      <w:r>
        <w:rPr>
          <w:color w:val="000000"/>
        </w:rPr>
        <w:tab/>
      </w:r>
      <w:r>
        <w:rPr>
          <w:color w:val="000000"/>
          <w:lang w:val="en-US" w:eastAsia="en-US"/>
        </w:rPr>
        <w:t>10</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Oliver Street,</w:t>
      </w:r>
      <w:r>
        <w:rPr>
          <w:color w:val="000000"/>
          <w:lang w:val="en-US" w:eastAsia="en-US"/>
        </w:rPr>
        <w:t xml:space="preserve"> B.P., Public way, from Milk Street between Batterymarch Street and Pearl Street at Liberty Square to 55 Purchase Street.</w:t>
      </w:r>
    </w:p>
    <w:p>
      <w:pPr>
        <w:pStyle w:val="Tab2"/>
        <w:rPr/>
      </w:pPr>
      <w:r>
        <w:rPr>
          <w:color w:val="000000"/>
        </w:rPr>
        <w:t>1 - 49</w:t>
        <w:tab/>
        <w:t>3</w:t>
        <w:tab/>
        <w:t>6</w:t>
        <w:tab/>
        <w:t>1</w:t>
        <w:tab/>
        <w:t>1</w:t>
        <w:tab/>
        <w:t>02110</w:t>
      </w:r>
    </w:p>
    <w:p>
      <w:pPr>
        <w:pStyle w:val="Tab2"/>
        <w:rPr/>
      </w:pPr>
      <w:r>
        <w:rPr>
          <w:color w:val="000000"/>
        </w:rPr>
        <w:t>2 - 10</w:t>
        <w:tab/>
        <w:t>3</w:t>
        <w:tab/>
        <w:t>6</w:t>
        <w:tab/>
        <w:t>1</w:t>
        <w:tab/>
        <w:t>1</w:t>
        <w:tab/>
        <w:t>02109</w:t>
      </w:r>
    </w:p>
    <w:p>
      <w:pPr>
        <w:pStyle w:val="Tab2"/>
        <w:spacing w:before="0" w:after="120"/>
        <w:rPr/>
      </w:pPr>
      <w:r>
        <w:rPr>
          <w:color w:val="000000"/>
        </w:rPr>
        <w:t>12 - 131</w:t>
        <w:tab/>
        <w:t>3</w:t>
        <w:tab/>
        <w:t>6</w:t>
        <w:tab/>
        <w:t>1</w:t>
        <w:tab/>
        <w:t>1</w:t>
        <w:tab/>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Olmstead Street,</w:t>
      </w:r>
      <w:r>
        <w:rPr>
          <w:color w:val="000000"/>
          <w:lang w:val="en-US" w:eastAsia="en-US"/>
        </w:rPr>
        <w:t xml:space="preserve"> W.R., Public way, from 14 Forest Hills Street to 44 Peter Parley Road.</w:t>
        <w:tab/>
        <w:tab/>
        <w:t>11</w:t>
        <w:tab/>
        <w:t>5</w:t>
        <w:tab/>
        <w:t>7</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Olney Street,</w:t>
      </w:r>
      <w:r>
        <w:rPr>
          <w:color w:val="000000"/>
          <w:lang w:val="en-US" w:eastAsia="en-US"/>
        </w:rPr>
        <w:t xml:space="preserve"> Dor., Public way, from 200 Bowdoin Street to 42 Rosseter Street.</w:t>
      </w:r>
    </w:p>
    <w:p>
      <w:pPr>
        <w:pStyle w:val="Tab2"/>
        <w:rPr/>
      </w:pPr>
      <w:r>
        <w:rPr>
          <w:color w:val="000000"/>
        </w:rPr>
        <w:t>1 - 63, 2 - 100</w:t>
        <w:tab/>
        <w:t>15</w:t>
        <w:tab/>
        <w:t>2</w:t>
        <w:tab/>
        <w:t>1</w:t>
        <w:tab/>
        <w:t>3</w:t>
        <w:tab/>
        <w:t>02121</w:t>
      </w:r>
    </w:p>
    <w:p>
      <w:pPr>
        <w:pStyle w:val="Tab2"/>
        <w:rPr/>
      </w:pPr>
      <w:r>
        <w:rPr>
          <w:color w:val="000000"/>
        </w:rPr>
        <w:t>67 - 109</w:t>
        <w:tab/>
        <w:t>14</w:t>
        <w:tab/>
        <w:t>1</w:t>
        <w:tab/>
        <w:t>4</w:t>
        <w:tab/>
        <w:t>3</w:t>
        <w:tab/>
        <w:t>02121</w:t>
      </w:r>
    </w:p>
    <w:p>
      <w:pPr>
        <w:pStyle w:val="Tab2"/>
        <w:spacing w:before="0" w:after="120"/>
        <w:rPr/>
      </w:pPr>
      <w:r>
        <w:rPr>
          <w:color w:val="000000"/>
        </w:rPr>
        <w:t>111 - 133, 112 - 128</w:t>
        <w:tab/>
        <w:t>14</w:t>
        <w:tab/>
        <w:t>4</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Onslow Terrace,</w:t>
      </w:r>
      <w:r>
        <w:rPr>
          <w:color w:val="000000"/>
          <w:lang w:val="en-US" w:eastAsia="en-US"/>
        </w:rPr>
        <w:t xml:space="preserve"> S.B., Private way, from 705 East Fifth Street to southerly.</w:t>
        <w:tab/>
        <w:tab/>
        <w:t>6</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Opera Place,</w:t>
      </w:r>
      <w:r>
        <w:rPr>
          <w:color w:val="000000"/>
          <w:lang w:val="en-US" w:eastAsia="en-US"/>
        </w:rPr>
        <w:t xml:space="preserve"> Rox., Public way, from 337 Huntington Avenue to 122 St. Stephen Street.</w:t>
        <w:tab/>
        <w:tab/>
        <w:t>4</w:t>
      </w:r>
      <w:r>
        <w:rPr>
          <w:color w:val="000000"/>
        </w:rPr>
        <w:tab/>
      </w:r>
      <w:r>
        <w:rPr>
          <w:color w:val="000000"/>
          <w:lang w:val="en-US" w:eastAsia="en-US"/>
        </w:rPr>
        <w:t>8</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Ophir Street,</w:t>
      </w:r>
      <w:r>
        <w:rPr>
          <w:color w:val="000000"/>
          <w:lang w:val="en-US" w:eastAsia="en-US"/>
        </w:rPr>
        <w:t xml:space="preserve"> W.R., Public way, from 98 Brookside Avenue to 3283 Washington Street.</w:t>
        <w:tab/>
        <w:tab/>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Orange Street,</w:t>
      </w:r>
      <w:r>
        <w:rPr>
          <w:color w:val="000000"/>
          <w:lang w:val="en-US" w:eastAsia="en-US"/>
        </w:rPr>
        <w:t xml:space="preserve"> W.R., Public way, from 59 Walworth Street to 778 West Roxbury Parkway.</w:t>
      </w:r>
    </w:p>
    <w:p>
      <w:pPr>
        <w:pStyle w:val="Tab2"/>
        <w:rPr/>
      </w:pPr>
      <w:r>
        <w:rPr>
          <w:color w:val="000000"/>
        </w:rPr>
        <w:t>1 - 39, 2 - 40</w:t>
        <w:tab/>
        <w:t>20</w:t>
        <w:tab/>
        <w:t>2</w:t>
        <w:tab/>
        <w:t>5</w:t>
        <w:tab/>
        <w:t>6</w:t>
        <w:tab/>
        <w:t>02131</w:t>
      </w:r>
    </w:p>
    <w:p>
      <w:pPr>
        <w:pStyle w:val="Tab2"/>
        <w:spacing w:before="0" w:after="120"/>
        <w:rPr/>
      </w:pPr>
      <w:r>
        <w:rPr>
          <w:color w:val="000000"/>
        </w:rPr>
        <w:t>72 - 196, 75 - 191</w:t>
        <w:tab/>
        <w:t>20</w:t>
        <w:tab/>
        <w:t>9</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Orchard Avenue,</w:t>
      </w:r>
      <w:r>
        <w:rPr>
          <w:color w:val="000000"/>
          <w:lang w:val="en-US" w:eastAsia="en-US"/>
        </w:rPr>
        <w:t xml:space="preserve"> W.R., Private way, from between 1 Lennoco Road and 75 Orchardhill Road to approximately 178 feet southeasterly.</w:t>
        <w:tab/>
        <w:tab/>
        <w:t>11</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Orchard Road,</w:t>
      </w:r>
      <w:r>
        <w:rPr>
          <w:color w:val="000000"/>
          <w:lang w:val="en-US" w:eastAsia="en-US"/>
        </w:rPr>
        <w:t xml:space="preserve"> Bri., Public way, from 121 Corey Road to the Boston and Brookline Boundary Line.</w:t>
        <w:tab/>
        <w:tab/>
        <w:t>21</w:t>
      </w:r>
      <w:r>
        <w:rPr>
          <w:color w:val="000000"/>
        </w:rPr>
        <w:tab/>
      </w:r>
      <w:r>
        <w:rPr>
          <w:color w:val="000000"/>
          <w:lang w:val="en-US" w:eastAsia="en-US"/>
        </w:rPr>
        <w:t>12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Orchard Street,</w:t>
      </w:r>
      <w:r>
        <w:rPr>
          <w:color w:val="000000"/>
          <w:lang w:val="en-US" w:eastAsia="en-US"/>
        </w:rPr>
        <w:t xml:space="preserve"> H.P., Private way, from 49 Taunton Avenue to near 15 Trelawney Street.</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Orchard Street,</w:t>
      </w:r>
      <w:r>
        <w:rPr>
          <w:color w:val="000000"/>
          <w:lang w:val="en-US" w:eastAsia="en-US"/>
        </w:rPr>
        <w:t xml:space="preserve"> W.R., Public way, from 891 Centre Street to 122 Pond Street.</w:t>
      </w:r>
    </w:p>
    <w:p>
      <w:pPr>
        <w:pStyle w:val="Tab2"/>
        <w:rPr>
          <w:color w:val="000000"/>
        </w:rPr>
      </w:pPr>
      <w:r>
        <w:rPr>
          <w:color w:val="000000"/>
        </w:rPr>
        <w:t>Odd</w:t>
        <w:tab/>
        <w:t>19</w:t>
        <w:tab/>
        <w:t>8</w:t>
        <w:tab/>
        <w:t>6</w:t>
        <w:tab/>
        <w:t>2</w:t>
        <w:tab/>
        <w:t>02130</w:t>
      </w:r>
    </w:p>
    <w:p>
      <w:pPr>
        <w:pStyle w:val="Tab2"/>
        <w:spacing w:before="0" w:after="120"/>
        <w:rPr>
          <w:color w:val="000000"/>
        </w:rPr>
      </w:pPr>
      <w:r>
        <w:rPr>
          <w:color w:val="000000"/>
        </w:rPr>
        <w:t>Even</w:t>
        <w:tab/>
        <w:t>19</w:t>
        <w:tab/>
        <w:t>9</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Orchardale Street,</w:t>
      </w:r>
      <w:r>
        <w:rPr>
          <w:color w:val="000000"/>
          <w:lang w:val="en-US" w:eastAsia="en-US"/>
        </w:rPr>
        <w:t xml:space="preserve"> Dor., Private way, from 58 Westville Street to northwesterly.</w:t>
        <w:tab/>
        <w:tab/>
        <w:t>15</w:t>
        <w:tab/>
        <w:t>5</w:t>
        <w:tab/>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Orchardfield Street,</w:t>
      </w:r>
      <w:r>
        <w:rPr>
          <w:color w:val="000000"/>
          <w:lang w:val="en-US" w:eastAsia="en-US"/>
        </w:rPr>
        <w:t xml:space="preserve"> Dor., Public way, from 1386 Dorchester Avenue to 117 Freeport Street.</w:t>
        <w:tab/>
        <w:tab/>
        <w:t>15</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Orchardhill Road,</w:t>
      </w:r>
      <w:r>
        <w:rPr>
          <w:color w:val="000000"/>
          <w:lang w:val="en-US" w:eastAsia="en-US"/>
        </w:rPr>
        <w:t xml:space="preserve"> W.R., Public way, from Arborway at Morton Street to 1 Lennoco Road.</w:t>
        <w:tab/>
        <w:tab/>
        <w:t>11</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Orchard Park Street,</w:t>
      </w:r>
      <w:r>
        <w:rPr>
          <w:color w:val="000000"/>
          <w:lang w:val="en-US" w:eastAsia="en-US"/>
        </w:rPr>
        <w:t xml:space="preserve"> Rox., Public way, from 25 Ambrose Street to 140 Eustis Street.</w:t>
        <w:tab/>
        <w:tab/>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Ordway Place,</w:t>
      </w:r>
      <w:r>
        <w:rPr>
          <w:color w:val="000000"/>
          <w:lang w:val="en-US" w:eastAsia="en-US"/>
        </w:rPr>
        <w:t xml:space="preserve"> B.P., Private way, from Province Court to 347 Washington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Organ Park Street,</w:t>
      </w:r>
      <w:r>
        <w:rPr>
          <w:color w:val="000000"/>
          <w:lang w:val="en-US" w:eastAsia="en-US"/>
        </w:rPr>
        <w:t xml:space="preserve"> W.R., Public way, from 12 Catherine Street to approximately 95 feet southeast of 67 Meyer Street.</w:t>
        <w:tab/>
        <w:tab/>
        <w:t>19</w:t>
        <w:tab/>
        <w:t>12</w:t>
        <w:tab/>
        <w:t>6</w:t>
      </w:r>
      <w:r>
        <w:rPr>
          <w:color w:val="000000"/>
        </w:rPr>
        <w:tab/>
      </w:r>
      <w:r>
        <w:rPr>
          <w:color w:val="000000"/>
          <w:lang w:val="en-US" w:eastAsia="en-US"/>
        </w:rPr>
        <w:t>10</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Orient Avenue,</w:t>
      </w:r>
      <w:r>
        <w:rPr>
          <w:color w:val="000000"/>
          <w:lang w:val="en-US" w:eastAsia="en-US"/>
        </w:rPr>
        <w:t xml:space="preserve"> E.B., Public way, from Faywood Avenue near 255 Orient Avenue to 10 Walley Street.</w:t>
      </w:r>
    </w:p>
    <w:p>
      <w:pPr>
        <w:pStyle w:val="Tab2"/>
        <w:rPr>
          <w:color w:val="000000"/>
        </w:rPr>
      </w:pPr>
      <w:r>
        <w:rPr>
          <w:color w:val="000000"/>
        </w:rPr>
        <w:t>Odd</w:t>
        <w:tab/>
        <w:t>1</w:t>
        <w:tab/>
        <w:t>14</w:t>
        <w:tab/>
        <w:t>1</w:t>
        <w:tab/>
        <w:t>9</w:t>
        <w:tab/>
        <w:t>02128</w:t>
      </w:r>
    </w:p>
    <w:p>
      <w:pPr>
        <w:pStyle w:val="Tab2"/>
        <w:spacing w:before="0" w:after="120"/>
        <w:rPr>
          <w:color w:val="000000"/>
        </w:rPr>
      </w:pPr>
      <w:r>
        <w:rPr>
          <w:color w:val="000000"/>
        </w:rPr>
        <w:t>Even</w:t>
        <w:tab/>
        <w:t>1</w:t>
        <w:tab/>
        <w:t>13</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Oriole Drive,</w:t>
      </w:r>
      <w:r>
        <w:rPr>
          <w:color w:val="000000"/>
          <w:lang w:val="en-US" w:eastAsia="en-US"/>
        </w:rPr>
        <w:t xml:space="preserve"> W.R., Private way, from Falcon Lane to approximately 115 feet easterly.</w:t>
        <w:tab/>
        <w:tab/>
        <w:t>14</w:t>
        <w:tab/>
        <w:t>9</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Oriole Street,</w:t>
      </w:r>
      <w:r>
        <w:rPr>
          <w:color w:val="000000"/>
          <w:lang w:val="en-US" w:eastAsia="en-US"/>
        </w:rPr>
        <w:t xml:space="preserve"> W.R., Public way, from opposite 19 Emmonsdale Road to 267 Park Street.</w:t>
      </w:r>
    </w:p>
    <w:p>
      <w:pPr>
        <w:pStyle w:val="Tab2"/>
        <w:rPr/>
      </w:pPr>
      <w:r>
        <w:rPr>
          <w:color w:val="000000"/>
        </w:rPr>
        <w:t>1 - 29</w:t>
        <w:tab/>
        <w:t>20</w:t>
        <w:tab/>
        <w:t>11</w:t>
        <w:tab/>
        <w:t>6</w:t>
        <w:tab/>
        <w:t>6</w:t>
        <w:tab/>
        <w:t>02132</w:t>
      </w:r>
    </w:p>
    <w:p>
      <w:pPr>
        <w:pStyle w:val="Tab2"/>
        <w:spacing w:before="0" w:after="120"/>
        <w:rPr/>
      </w:pPr>
      <w:r>
        <w:rPr>
          <w:color w:val="000000"/>
        </w:rPr>
        <w:t>2 - 78, 37 - 77</w:t>
        <w:tab/>
        <w:t>20</w:t>
        <w:tab/>
        <w:t>14</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Orkney Road,</w:t>
      </w:r>
      <w:r>
        <w:rPr>
          <w:color w:val="000000"/>
          <w:lang w:val="en-US" w:eastAsia="en-US"/>
        </w:rPr>
        <w:t xml:space="preserve"> Bri., Public way, from 42 Strathmore Road to 7 Sutherland Road.</w:t>
        <w:tab/>
        <w:tab/>
        <w:t>21</w:t>
      </w:r>
      <w:r>
        <w:rPr>
          <w:color w:val="000000"/>
        </w:rPr>
        <w:tab/>
      </w:r>
      <w:r>
        <w:rPr>
          <w:color w:val="000000"/>
          <w:lang w:val="en-US" w:eastAsia="en-US"/>
        </w:rPr>
        <w:t>14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Orlando Street,</w:t>
      </w:r>
      <w:r>
        <w:rPr>
          <w:color w:val="000000"/>
          <w:lang w:val="en-US" w:eastAsia="en-US"/>
        </w:rPr>
        <w:t xml:space="preserve"> Dor., from 114 Almont Street to southwest of Newcastle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114 Almont Street to approximately 617 feet southwesterly and after an interval, from a point approximately 491 feet northeast of 49 Messinger Street to approximately 130 feet southwest of 54 Messinger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Private way, from a point approximately 617 feet southwest of 114 Almont Street to a point approximately 491 feet northeast of 49 Messinger Street and after an interval, from a point approximately 130 feet southwest of 54 Messinger Street to southwest of Newcastle Street.</w:t>
      </w:r>
    </w:p>
    <w:p>
      <w:pPr>
        <w:pStyle w:val="Tab2"/>
        <w:rPr>
          <w:color w:val="000000"/>
        </w:rPr>
      </w:pPr>
      <w:r>
        <w:rPr>
          <w:color w:val="000000"/>
        </w:rPr>
        <w:t>1 - 119, 2 - 120</w:t>
        <w:tab/>
        <w:t>18</w:t>
        <w:tab/>
        <w:t>3</w:t>
        <w:tab/>
        <w:t>5</w:t>
        <w:tab/>
        <w:t>7</w:t>
        <w:tab/>
        <w:t>02126</w:t>
      </w:r>
    </w:p>
    <w:p>
      <w:pPr>
        <w:pStyle w:val="Tab2"/>
        <w:spacing w:before="0" w:after="120"/>
        <w:rPr/>
      </w:pPr>
      <w:r>
        <w:rPr>
          <w:color w:val="000000"/>
        </w:rPr>
        <w:t>121 - 163, 130 - 170</w:t>
        <w:tab/>
        <w:t>18</w:t>
        <w:tab/>
        <w:t>21</w:t>
        <w:tab/>
        <w:t>5</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Orleans Street,</w:t>
      </w:r>
      <w:r>
        <w:rPr>
          <w:color w:val="000000"/>
          <w:lang w:val="en-US" w:eastAsia="en-US"/>
        </w:rPr>
        <w:t xml:space="preserve"> E.B., Public way, from 68 Marginal Street to Porter Street between Bremen Street and Frankfort Street.</w:t>
      </w:r>
    </w:p>
    <w:p>
      <w:pPr>
        <w:pStyle w:val="Tab2"/>
        <w:rPr/>
      </w:pPr>
      <w:r>
        <w:rPr>
          <w:color w:val="000000"/>
        </w:rPr>
        <w:t>1 - 75, 2 - 184</w:t>
        <w:tab/>
        <w:t>1</w:t>
        <w:tab/>
        <w:t>3</w:t>
        <w:tab/>
        <w:t>1</w:t>
        <w:tab/>
        <w:t>9</w:t>
        <w:tab/>
        <w:t>02128</w:t>
      </w:r>
    </w:p>
    <w:p>
      <w:pPr>
        <w:pStyle w:val="Tab2"/>
        <w:spacing w:before="0" w:after="120"/>
        <w:rPr/>
      </w:pPr>
      <w:r>
        <w:rPr>
          <w:color w:val="000000"/>
        </w:rPr>
        <w:t>81 - 183</w:t>
        <w:tab/>
        <w:t>1</w:t>
        <w:tab/>
        <w:t>2</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Ormond Street,</w:t>
      </w:r>
      <w:r>
        <w:rPr>
          <w:color w:val="000000"/>
          <w:lang w:val="en-US" w:eastAsia="en-US"/>
        </w:rPr>
        <w:t xml:space="preserve"> Dor., Public way, from 25 Wellington Hill Street to 115 Wellington Hill Street.</w:t>
      </w:r>
    </w:p>
    <w:p>
      <w:pPr>
        <w:pStyle w:val="Tab2"/>
        <w:rPr/>
      </w:pPr>
      <w:r>
        <w:rPr>
          <w:color w:val="000000"/>
        </w:rPr>
        <w:t>1 - 165, 50 - 132</w:t>
        <w:tab/>
        <w:t>14</w:t>
        <w:tab/>
        <w:t>14</w:t>
        <w:tab/>
        <w:t>4</w:t>
        <w:tab/>
        <w:t>7</w:t>
        <w:tab/>
        <w:t>02126</w:t>
      </w:r>
    </w:p>
    <w:p>
      <w:pPr>
        <w:pStyle w:val="Tab2"/>
        <w:spacing w:before="0" w:after="120"/>
        <w:rPr/>
      </w:pPr>
      <w:r>
        <w:rPr>
          <w:color w:val="000000"/>
        </w:rPr>
        <w:t>2 - 38</w:t>
        <w:tab/>
        <w:t>14</w:t>
        <w:tab/>
        <w:t>8</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Orne Street,</w:t>
      </w:r>
      <w:r>
        <w:rPr>
          <w:color w:val="000000"/>
          <w:lang w:val="en-US" w:eastAsia="en-US"/>
        </w:rPr>
        <w:t xml:space="preserve"> Dor., Private way, from 596 Adams Street to 10 Auriga Street.</w:t>
        <w:tab/>
        <w:tab/>
        <w:t>16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ind w:left="86" w:right="1728" w:hanging="86"/>
        <w:rPr/>
      </w:pPr>
      <w:r>
        <w:rPr>
          <w:b/>
          <w:color w:val="000000"/>
          <w:lang w:val="en-US" w:eastAsia="en-US"/>
        </w:rPr>
        <w:t>Ortiz Drive,</w:t>
      </w:r>
      <w:r>
        <w:rPr>
          <w:color w:val="000000"/>
          <w:lang w:val="en-US" w:eastAsia="en-US"/>
        </w:rPr>
        <w:t xml:space="preserve"> B.P.</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sz w:val="24"/>
          <w:szCs w:val="24"/>
          <w:lang w:val="en-US" w:eastAsia="en-US"/>
        </w:rPr>
      </w:pPr>
      <w:r>
        <w:rPr>
          <w:b/>
          <w:color w:val="000000"/>
          <w:lang w:val="en-US" w:eastAsia="en-US"/>
        </w:rPr>
        <w:t xml:space="preserve">  </w:t>
      </w:r>
      <w:r>
        <w:rPr>
          <w:b/>
          <w:bCs/>
          <w:color w:val="000000"/>
          <w:lang w:val="en-US" w:eastAsia="en-US"/>
        </w:rPr>
        <w:t>Note;</w:t>
      </w:r>
      <w:r>
        <w:rPr>
          <w:bCs/>
          <w:color w:val="000000"/>
          <w:lang w:val="en-US" w:eastAsia="en-US"/>
        </w:rPr>
        <w:t xml:space="preserve"> see David Ortiz Drive.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Orton-Marotta Way</w:t>
      </w:r>
      <w:r>
        <w:rPr>
          <w:color w:val="000000"/>
          <w:lang w:val="en-US" w:eastAsia="en-US"/>
        </w:rPr>
        <w:t>, S.B., Private way, from opposite 30 B Street to 174 D Street.</w:t>
      </w:r>
    </w:p>
    <w:p>
      <w:pPr>
        <w:pStyle w:val="Tab2"/>
        <w:rPr/>
      </w:pPr>
      <w:r>
        <w:rPr>
          <w:color w:val="000000"/>
        </w:rPr>
        <w:t>6 - 55, 66 - 90</w:t>
        <w:tab/>
        <w:t>6</w:t>
        <w:tab/>
        <w:t>1</w:t>
        <w:tab/>
        <w:t>2</w:t>
        <w:tab/>
        <w:t>5</w:t>
        <w:tab/>
        <w:t>02127</w:t>
      </w:r>
    </w:p>
    <w:p>
      <w:pPr>
        <w:pStyle w:val="Tab2"/>
        <w:spacing w:before="0" w:after="120"/>
        <w:rPr/>
      </w:pPr>
      <w:r>
        <w:rPr>
          <w:color w:val="000000"/>
        </w:rPr>
        <w:t>114 - 139, 162 - 187</w:t>
        <w:tab/>
        <w:t>6</w:t>
        <w:tab/>
        <w:t>2</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Oscar Street,</w:t>
      </w:r>
      <w:r>
        <w:rPr>
          <w:color w:val="000000"/>
          <w:lang w:val="en-US" w:eastAsia="en-US"/>
        </w:rPr>
        <w:t xml:space="preserve"> Rox., Public way, from 738 Parker Street to Terrace Street between Alleghany Street and Gore Street.</w:t>
        <w:tab/>
        <w:tab/>
        <w:t>10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Osceola Street,</w:t>
      </w:r>
      <w:r>
        <w:rPr>
          <w:color w:val="000000"/>
          <w:lang w:val="en-US" w:eastAsia="en-US"/>
        </w:rPr>
        <w:t xml:space="preserve"> H.P., Public way, from 746 River Street to approximately 80 feet southeast of 137 Belnel Road at the Neponset River Reservation.</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Osgood Court,</w:t>
      </w:r>
      <w:r>
        <w:rPr>
          <w:color w:val="000000"/>
          <w:lang w:val="en-US" w:eastAsia="en-US"/>
        </w:rPr>
        <w:t xml:space="preserve"> Rox., Private way, from 2641 Washington Street to northwesterly.</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Normal"/>
        <w:tabs>
          <w:tab w:val="left" w:pos="3240" w:leader="none"/>
          <w:tab w:val="center" w:pos="3600" w:leader="none"/>
          <w:tab w:val="center" w:pos="3960" w:leader="none"/>
          <w:tab w:val="center" w:pos="4320" w:leader="none"/>
          <w:tab w:val="center" w:pos="4680" w:leader="none"/>
          <w:tab w:val="right" w:pos="5400" w:leader="none"/>
        </w:tabs>
        <w:spacing w:lineRule="exact" w:line="180" w:before="0" w:after="120"/>
        <w:ind w:left="86" w:right="2246" w:hanging="86"/>
        <w:rPr/>
      </w:pPr>
      <w:r>
        <w:rPr>
          <w:b/>
          <w:color w:val="000000"/>
          <w:sz w:val="24"/>
          <w:lang w:val="en-US" w:eastAsia="en-US"/>
        </w:rPr>
        <w:t>*</w:t>
      </w:r>
      <w:r>
        <w:rPr>
          <w:b/>
          <w:color w:val="000000"/>
          <w:kern w:val="2"/>
          <w:sz w:val="17"/>
          <w:lang w:val="en-US" w:eastAsia="en-US"/>
        </w:rPr>
        <w:t>Osprey Way</w:t>
      </w:r>
      <w:r>
        <w:rPr>
          <w:color w:val="000000"/>
          <w:kern w:val="2"/>
          <w:sz w:val="17"/>
          <w:lang w:val="en-US" w:eastAsia="en-US"/>
        </w:rPr>
        <w:t>, W.R., Private way, from Kingbird Road to approximately 146 feet southeast of Sandpiper Lane.</w:t>
      </w:r>
      <w:r>
        <w:rPr>
          <w:color w:val="000000"/>
          <w:kern w:val="2"/>
          <w:sz w:val="17"/>
          <w:lang w:val="en-US" w:eastAsia="en-US"/>
        </w:rPr>
        <w:tab/>
        <w:tab/>
        <w:t>14</w:t>
        <w:tab/>
        <w:t>9</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Oswald Street,</w:t>
      </w:r>
      <w:r>
        <w:rPr>
          <w:color w:val="000000"/>
          <w:lang w:val="en-US" w:eastAsia="en-US"/>
        </w:rPr>
        <w:t xml:space="preserve"> Rox., from 91 Calumet Street to 152 Parker Hill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91 Calumet Street to 99 Hillside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Private way, from 108 Hillside Street to 152 Parker Hill Avenue.</w:t>
      </w:r>
    </w:p>
    <w:p>
      <w:pPr>
        <w:pStyle w:val="Tab2"/>
        <w:rPr/>
      </w:pPr>
      <w:r>
        <w:rPr>
          <w:color w:val="000000"/>
        </w:rPr>
        <w:t>1 - 13, 2 - 14</w:t>
        <w:tab/>
        <w:t>10</w:t>
        <w:tab/>
        <w:t>3</w:t>
        <w:tab/>
        <w:t>8</w:t>
        <w:tab/>
        <w:t>10</w:t>
        <w:tab/>
        <w:t>02120</w:t>
      </w:r>
    </w:p>
    <w:p>
      <w:pPr>
        <w:pStyle w:val="Tab2"/>
        <w:spacing w:before="0" w:after="120"/>
        <w:rPr/>
      </w:pPr>
      <w:r>
        <w:rPr>
          <w:color w:val="000000"/>
        </w:rPr>
        <w:t>17 - Up, 18 - Up.</w:t>
        <w:tab/>
        <w:t>10</w:t>
        <w:tab/>
        <w:t>5</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Otis Place,</w:t>
      </w:r>
      <w:r>
        <w:rPr>
          <w:color w:val="000000"/>
          <w:lang w:val="en-US" w:eastAsia="en-US"/>
        </w:rPr>
        <w:t xml:space="preserve"> B.P., Private way, from 49 Brimmer Street to opposite 165 Mt. Vernon Street.</w:t>
        <w:tab/>
        <w:tab/>
        <w:t>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Otis Place,</w:t>
      </w:r>
      <w:r>
        <w:rPr>
          <w:color w:val="000000"/>
          <w:lang w:val="en-US" w:eastAsia="en-US"/>
        </w:rPr>
        <w:t xml:space="preserve"> W.R., Private way, from 15 Rosecliff Street to southwesterly.</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Otis Street,</w:t>
      </w:r>
      <w:r>
        <w:rPr>
          <w:color w:val="000000"/>
          <w:lang w:val="en-US" w:eastAsia="en-US"/>
        </w:rPr>
        <w:t xml:space="preserve"> B.P., Public way, from 64 Summer Street to 20 Winthrop Square at Winthrop Lane opposite 220 Devonshire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Otisfield Street,</w:t>
      </w:r>
      <w:r>
        <w:rPr>
          <w:color w:val="000000"/>
          <w:lang w:val="en-US" w:eastAsia="en-US"/>
        </w:rPr>
        <w:t xml:space="preserve"> Rox., Public way, from opposite 360 Blue Hill Avenue to 29 Gaston Street.</w:t>
      </w:r>
    </w:p>
    <w:p>
      <w:pPr>
        <w:pStyle w:val="Tab2"/>
        <w:rPr>
          <w:color w:val="000000"/>
        </w:rPr>
      </w:pPr>
      <w:r>
        <w:rPr>
          <w:color w:val="000000"/>
        </w:rPr>
        <w:t>Odd</w:t>
        <w:tab/>
        <w:t>12</w:t>
        <w:tab/>
        <w:t>2</w:t>
        <w:tab/>
        <w:t>7</w:t>
        <w:tab/>
        <w:t>10</w:t>
        <w:tab/>
        <w:t>02121</w:t>
      </w:r>
    </w:p>
    <w:p>
      <w:pPr>
        <w:pStyle w:val="Tab2"/>
        <w:spacing w:before="0" w:after="120"/>
        <w:rPr>
          <w:color w:val="000000"/>
        </w:rPr>
      </w:pPr>
      <w:r>
        <w:rPr>
          <w:color w:val="000000"/>
        </w:rPr>
        <w:t>Even</w:t>
        <w:tab/>
        <w:t>12</w:t>
        <w:tab/>
        <w:t>6</w:t>
        <w:tab/>
        <w:t>7</w:t>
        <w:tab/>
        <w:t>10</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Outlook Road,</w:t>
      </w:r>
      <w:r>
        <w:rPr>
          <w:color w:val="000000"/>
          <w:lang w:val="en-US" w:eastAsia="en-US"/>
        </w:rPr>
        <w:t xml:space="preserve"> Dor., Public way, from 1 Duke Street and 52 Ormond Street to opposite 48 Hillsboro Road.</w:t>
        <w:tab/>
        <w:tab/>
        <w:t>14</w:t>
      </w:r>
      <w:r>
        <w:rPr>
          <w:color w:val="000000"/>
        </w:rPr>
        <w:tab/>
      </w:r>
      <w:r>
        <w:rPr>
          <w:color w:val="000000"/>
          <w:lang w:val="en-US" w:eastAsia="en-US"/>
        </w:rPr>
        <w:t>14</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Overland Street,</w:t>
      </w:r>
      <w:r>
        <w:rPr>
          <w:color w:val="000000"/>
          <w:lang w:val="en-US" w:eastAsia="en-US"/>
        </w:rPr>
        <w:t xml:space="preserve"> B.P., Public way, from 99 Brookline Avenue to Maitland Street at Yawkey Way.</w:t>
        <w:tab/>
        <w:tab/>
        <w:t>21</w:t>
      </w:r>
      <w:r>
        <w:rPr>
          <w:color w:val="000000"/>
        </w:rPr>
        <w:tab/>
      </w:r>
      <w:r>
        <w:rPr>
          <w:color w:val="000000"/>
          <w:lang w:val="en-US" w:eastAsia="en-US"/>
        </w:rPr>
        <w:t>1</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Overlook Road,</w:t>
      </w:r>
      <w:r>
        <w:rPr>
          <w:color w:val="000000"/>
          <w:lang w:val="en-US" w:eastAsia="en-US"/>
        </w:rPr>
        <w:t xml:space="preserve"> W.R., Private way, from 180 Cottage Road to 47 Stimson Street.</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Owen Street,</w:t>
      </w:r>
      <w:r>
        <w:rPr>
          <w:color w:val="000000"/>
          <w:lang w:val="en-US" w:eastAsia="en-US"/>
        </w:rPr>
        <w:t xml:space="preserve"> Dor., Public way, from 969 Morton Street to opposite 29 Tiverton Road.</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Owencroft Road,</w:t>
      </w:r>
      <w:r>
        <w:rPr>
          <w:color w:val="000000"/>
          <w:lang w:val="en-US" w:eastAsia="en-US"/>
        </w:rPr>
        <w:t xml:space="preserve"> Dor., Public way, from 11 Croftland Avenue to 252 Gallivan Boulevard.</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Oxford Place,</w:t>
      </w:r>
      <w:r>
        <w:rPr>
          <w:color w:val="000000"/>
          <w:lang w:val="en-US" w:eastAsia="en-US"/>
        </w:rPr>
        <w:t xml:space="preserve"> B.P., Private way, from 28 Harrison Avenue to opposite 24 Oxford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Oxford Street,</w:t>
      </w:r>
      <w:r>
        <w:rPr>
          <w:color w:val="000000"/>
          <w:lang w:val="en-US" w:eastAsia="en-US"/>
        </w:rPr>
        <w:t xml:space="preserve"> B.P., Public way, from 58 Beach Street to 73 Essex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Oyster Bay Road,</w:t>
      </w:r>
      <w:r>
        <w:rPr>
          <w:color w:val="000000"/>
          <w:lang w:val="en-US" w:eastAsia="en-US"/>
        </w:rPr>
        <w:t xml:space="preserve"> Dor., Private way, from Ocean View Drive to Ocean View Drive.</w:t>
        <w:tab/>
        <w:tab/>
        <w:t>13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Normal"/>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r>
    </w:p>
    <w:p>
      <w:pPr>
        <w:sectPr>
          <w:headerReference w:type="default" r:id="rId111"/>
          <w:headerReference w:type="first" r:id="rId112"/>
          <w:footerReference w:type="default" r:id="rId113"/>
          <w:footerReference w:type="first" r:id="rId114"/>
          <w:type w:val="nextPage"/>
          <w:pgSz w:w="12240" w:h="15840"/>
          <w:pgMar w:left="547" w:right="360" w:header="720" w:top="1080" w:footer="720" w:bottom="1440" w:gutter="0"/>
          <w:pgNumType w:fmt="decimal"/>
          <w:cols w:num="2" w:space="360" w:equalWidth="true" w:sep="true"/>
          <w:formProt w:val="false"/>
          <w:titlePg/>
          <w:textDirection w:val="lrTb"/>
          <w:docGrid w:type="default" w:linePitch="360" w:charSpace="0"/>
        </w:sectPr>
      </w:pPr>
    </w:p>
    <w:p>
      <w:pPr>
        <w:pStyle w:val="Normal"/>
        <w:rPr>
          <w:color w:val="000000"/>
        </w:rPr>
      </w:pPr>
      <w:r>
        <w:rPr>
          <w:color w:val="000000"/>
        </w:rPr>
      </w:r>
    </w:p>
    <w:p>
      <w:pPr>
        <w:sectPr>
          <w:type w:val="continuous"/>
          <w:pgSz w:w="12240" w:h="15840"/>
          <w:pgMar w:left="547" w:right="360" w:header="720" w:top="1080" w:footer="720" w:bottom="1440" w:gutter="0"/>
          <w:cols w:num="2" w:space="360" w:equalWidth="true" w:sep="true"/>
          <w:formProt w:val="false"/>
          <w:textDirection w:val="lrTb"/>
          <w:docGrid w:type="default" w:linePitch="360" w:charSpace="0"/>
        </w:sectPr>
      </w:pPr>
    </w:p>
    <w:p>
      <w:pPr>
        <w:pStyle w:val="Initial"/>
        <w:numPr>
          <w:ilvl w:val="0"/>
          <w:numId w:val="0"/>
        </w:numPr>
        <w:ind w:right="480" w:hanging="0"/>
        <w:rPr>
          <w:color w:val="000000"/>
        </w:rPr>
      </w:pPr>
      <w:r>
        <w:rPr>
          <w:color w:val="000000"/>
        </w:rPr>
      </w:r>
    </w:p>
    <w:p>
      <w:pPr>
        <w:pStyle w:val="Initial"/>
        <w:numPr>
          <w:ilvl w:val="0"/>
          <w:numId w:val="0"/>
        </w:numPr>
        <w:ind w:right="480" w:hanging="0"/>
        <w:rPr>
          <w:color w:val="000000"/>
        </w:rPr>
      </w:pPr>
      <w:r>
        <w:rPr>
          <w:color w:val="000000"/>
        </w:rPr>
      </w:r>
    </w:p>
    <w:p>
      <w:pPr>
        <w:sectPr>
          <w:type w:val="continuous"/>
          <w:pgSz w:w="12240" w:h="15840"/>
          <w:pgMar w:left="547" w:right="360" w:header="720" w:top="1080" w:footer="720" w:bottom="1440" w:gutter="0"/>
          <w:cols w:num="2" w:space="360" w:equalWidth="true" w:sep="true"/>
          <w:formProt w:val="false"/>
          <w:textDirection w:val="lrTb"/>
          <w:docGrid w:type="default" w:linePitch="360" w:charSpace="0"/>
        </w:sectPr>
      </w:pPr>
    </w:p>
    <w:p>
      <w:pPr>
        <w:pStyle w:val="Initial"/>
        <w:rPr>
          <w:color w:val="000000"/>
        </w:rPr>
      </w:pPr>
      <w:r>
        <w:rPr>
          <w:color w:val="000000"/>
        </w:rPr>
      </w:r>
    </w:p>
    <w:p>
      <w:pPr>
        <w:pStyle w:val="Initial"/>
        <w:rPr>
          <w:color w:val="000000"/>
        </w:rPr>
      </w:pPr>
      <w:r>
        <w:rPr>
          <w:color w:val="000000"/>
        </w:rPr>
      </w:r>
    </w:p>
    <w:p>
      <w:pPr>
        <w:pStyle w:val="Initial"/>
        <w:rPr>
          <w:color w:val="000000"/>
          <w:sz w:val="360"/>
        </w:rPr>
      </w:pPr>
      <w:r>
        <w:rPr>
          <w:color w:val="000000"/>
          <w:sz w:val="360"/>
        </w:rPr>
        <w:t>P</w:t>
      </w:r>
      <w:r>
        <w:br w:type="page"/>
      </w:r>
    </w:p>
    <w:p>
      <w:pPr>
        <w:pStyle w:val="Initial"/>
        <w:numPr>
          <w:ilvl w:val="0"/>
          <w:numId w:val="0"/>
        </w:numPr>
        <w:ind w:right="480" w:hanging="0"/>
        <w:rPr>
          <w:b w:val="false"/>
          <w:b w:val="false"/>
          <w:color w:val="000000"/>
          <w:sz w:val="360"/>
        </w:rPr>
      </w:pPr>
      <w:r>
        <w:rPr>
          <w:b w:val="false"/>
          <w:color w:val="000000"/>
          <w:sz w:val="360"/>
        </w:rPr>
      </w:r>
    </w:p>
    <w:p>
      <w:pPr>
        <w:sectPr>
          <w:type w:val="continuous"/>
          <w:pgSz w:w="12240" w:h="15840"/>
          <w:pgMar w:left="547" w:right="360" w:header="720" w:top="1080" w:footer="720" w:bottom="1440" w:gutter="0"/>
          <w:formProt w:val="false"/>
          <w:vAlign w:val="both"/>
          <w:textDirection w:val="lrTb"/>
          <w:docGrid w:type="default" w:linePitch="360" w:charSpace="0"/>
        </w:sectPr>
      </w:pPr>
    </w:p>
    <w:p>
      <w:pPr>
        <w:sectPr>
          <w:type w:val="continuous"/>
          <w:pgSz w:w="12240" w:h="15840"/>
          <w:pgMar w:left="547" w:right="360" w:header="720" w:top="1080" w:footer="720" w:bottom="1440" w:gutter="0"/>
          <w:cols w:num="2" w:space="360" w:equalWidth="true" w:sep="true"/>
          <w:formProt w:val="false"/>
          <w:vAlign w:val="both"/>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ind w:left="86" w:right="2246" w:hanging="86"/>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 Street,</w:t>
      </w:r>
      <w:r>
        <w:rPr>
          <w:color w:val="000000"/>
          <w:lang w:val="en-US" w:eastAsia="en-US"/>
        </w:rPr>
        <w:t xml:space="preserve"> S.B., Public way, from near 1836 Columbia Road to near 891 East First Street.</w:t>
      </w:r>
    </w:p>
    <w:p>
      <w:pPr>
        <w:pStyle w:val="Tab2"/>
        <w:rPr/>
      </w:pPr>
      <w:r>
        <w:rPr>
          <w:color w:val="000000"/>
        </w:rPr>
        <w:t>1 - 69</w:t>
        <w:tab/>
        <w:t>6</w:t>
        <w:tab/>
        <w:t>7</w:t>
        <w:tab/>
        <w:t>2</w:t>
        <w:tab/>
        <w:t>5</w:t>
        <w:tab/>
        <w:t>02127</w:t>
      </w:r>
    </w:p>
    <w:p>
      <w:pPr>
        <w:pStyle w:val="Tab2"/>
        <w:spacing w:before="0" w:after="120"/>
        <w:rPr/>
      </w:pPr>
      <w:r>
        <w:rPr>
          <w:color w:val="000000"/>
        </w:rPr>
        <w:t>2 - 142, 73 - 157</w:t>
        <w:tab/>
        <w:t>6</w:t>
        <w:tab/>
        <w:t>9</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Pacific Street,</w:t>
      </w:r>
      <w:r>
        <w:rPr>
          <w:color w:val="000000"/>
          <w:lang w:val="en-US" w:eastAsia="en-US"/>
        </w:rPr>
        <w:t xml:space="preserve"> S.B., Public way, from 491 East Fourth Street to 14 Thomas Park.</w:t>
      </w:r>
    </w:p>
    <w:p>
      <w:pPr>
        <w:pStyle w:val="Tab2"/>
        <w:rPr>
          <w:color w:val="000000"/>
        </w:rPr>
      </w:pPr>
      <w:r>
        <w:rPr>
          <w:color w:val="000000"/>
        </w:rPr>
        <w:t>Odd</w:t>
        <w:tab/>
        <w:t>7</w:t>
        <w:tab/>
        <w:t>4</w:t>
        <w:tab/>
        <w:t>2</w:t>
        <w:tab/>
        <w:t>5</w:t>
        <w:tab/>
        <w:t>02127</w:t>
      </w:r>
    </w:p>
    <w:p>
      <w:pPr>
        <w:pStyle w:val="Tab2"/>
        <w:spacing w:before="0" w:after="120"/>
        <w:rPr>
          <w:color w:val="000000"/>
        </w:rPr>
      </w:pPr>
      <w:r>
        <w:rPr>
          <w:color w:val="000000"/>
        </w:rPr>
        <w:t>Even</w:t>
        <w:tab/>
        <w:t>7</w:t>
        <w:tab/>
        <w:t>3</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Packard Avenue,</w:t>
      </w:r>
      <w:r>
        <w:rPr>
          <w:color w:val="000000"/>
          <w:lang w:val="en-US" w:eastAsia="en-US"/>
        </w:rPr>
        <w:t xml:space="preserve"> Dor., Public way, from near and opposite 81 Pleasant Hill Avenue to 70 St. Gregory Street.</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Page Street,</w:t>
      </w:r>
      <w:r>
        <w:rPr>
          <w:color w:val="000000"/>
          <w:lang w:val="en-US" w:eastAsia="en-US"/>
        </w:rPr>
        <w:t xml:space="preserve"> Dor., Public way, from 105 Glenway Street to 80 McLellan Street.</w:t>
        <w:tab/>
        <w:tab/>
        <w:t>14</w:t>
      </w:r>
      <w:r>
        <w:rPr>
          <w:color w:val="000000"/>
        </w:rPr>
        <w:tab/>
      </w:r>
      <w:r>
        <w:rPr>
          <w:color w:val="000000"/>
          <w:lang w:val="en-US" w:eastAsia="en-US"/>
        </w:rPr>
        <w:t>6</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Page Terrace,</w:t>
      </w:r>
      <w:r>
        <w:rPr>
          <w:color w:val="000000"/>
          <w:lang w:val="en-US" w:eastAsia="en-US"/>
        </w:rPr>
        <w:t xml:space="preserve"> Dor., Private way, from between 2 and 18 Page Street to approximately 180 feet southeasterly.</w:t>
        <w:tab/>
        <w:tab/>
        <w:t>14</w:t>
      </w:r>
      <w:r>
        <w:rPr>
          <w:color w:val="000000"/>
        </w:rPr>
        <w:tab/>
      </w:r>
      <w:r>
        <w:rPr>
          <w:color w:val="000000"/>
          <w:lang w:val="en-US" w:eastAsia="en-US"/>
        </w:rPr>
        <w:t>6</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Page's Court,</w:t>
      </w:r>
      <w:r>
        <w:rPr>
          <w:color w:val="000000"/>
          <w:lang w:val="en-US" w:eastAsia="en-US"/>
        </w:rPr>
        <w:t xml:space="preserve"> S.B., Private way, from 255 Athens Street to southwesterly.</w:t>
        <w:tab/>
        <w:tab/>
        <w:t>6</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Paine Street,</w:t>
      </w:r>
      <w:r>
        <w:rPr>
          <w:color w:val="000000"/>
          <w:lang w:val="en-US" w:eastAsia="en-US"/>
        </w:rPr>
        <w:t xml:space="preserve"> W.R., Public way, from near 688 Canterbury Street to 347 Walk Hill Street.</w:t>
        <w:tab/>
        <w:tab/>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Paisley Park</w:t>
      </w:r>
      <w:r>
        <w:rPr>
          <w:color w:val="000000"/>
          <w:lang w:val="en-US" w:eastAsia="en-US"/>
        </w:rPr>
        <w:t>, Dor., Public way, from near 27 Bourneside Street to 17 Upland Avenue.</w:t>
        <w:tab/>
        <w:tab/>
        <w:t>16</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Palace Road,</w:t>
      </w:r>
      <w:r>
        <w:rPr>
          <w:color w:val="000000"/>
          <w:lang w:val="en-US" w:eastAsia="en-US"/>
        </w:rPr>
        <w:t xml:space="preserve"> Rox., Public way, from 280 Fenway to 177 Longwood Avenue.</w:t>
        <w:tab/>
        <w:tab/>
        <w:t>4</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Palermo Street,</w:t>
      </w:r>
      <w:r>
        <w:rPr>
          <w:color w:val="000000"/>
          <w:lang w:val="en-US" w:eastAsia="en-US"/>
        </w:rPr>
        <w:t xml:space="preserve"> E.B., Private way, from Austin Avenue at the rear of 1181 Bennington Street to 2 Lawn Avenue.</w:t>
        <w:tab/>
        <w:tab/>
        <w:t>1</w:t>
      </w:r>
      <w:r>
        <w:rPr>
          <w:color w:val="000000"/>
        </w:rPr>
        <w:tab/>
      </w:r>
      <w:r>
        <w:rPr>
          <w:color w:val="000000"/>
          <w:lang w:val="en-US" w:eastAsia="en-US"/>
        </w:rPr>
        <w:t>12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Palfrey Street,</w:t>
      </w:r>
      <w:r>
        <w:rPr>
          <w:color w:val="000000"/>
          <w:lang w:val="en-US" w:eastAsia="en-US"/>
        </w:rPr>
        <w:t xml:space="preserve"> W.R., Private way, from 165 Brown Avenue to 6 Rowe Street.</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Palmer Street,</w:t>
      </w:r>
      <w:r>
        <w:rPr>
          <w:color w:val="000000"/>
          <w:lang w:val="en-US" w:eastAsia="en-US"/>
        </w:rPr>
        <w:t xml:space="preserve"> Rox., Public way, from 1127 Harrison Avenue to opposite 2235 Washington Street at 2 Warren Street.</w:t>
        <w:tab/>
        <w:tab/>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Pama Gardens</w:t>
      </w:r>
      <w:r>
        <w:rPr>
          <w:color w:val="000000"/>
          <w:lang w:val="en-US" w:eastAsia="en-US"/>
        </w:rPr>
        <w:t>, Bri., Private way, from 224 Foster Street to approximately 225 feet southeasterly.</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Pappas Way, </w:t>
      </w:r>
      <w:r>
        <w:rPr>
          <w:color w:val="000000"/>
          <w:lang w:val="en-US" w:eastAsia="en-US"/>
        </w:rPr>
        <w:t>S.B., from 426 East First Street to 655 Summer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way, is under the care, control and custody of the M.P.A.</w:t>
        <w:tab/>
        <w:tab/>
        <w:t>6</w:t>
        <w:tab/>
        <w:t>4</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Paragon Road,</w:t>
      </w:r>
      <w:r>
        <w:rPr>
          <w:color w:val="000000"/>
          <w:lang w:val="en-US" w:eastAsia="en-US"/>
        </w:rPr>
        <w:t xml:space="preserve"> W.R., Public way, from 18 Glenhaven Road to 39 Northdale Road.</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Paris Place,</w:t>
      </w:r>
      <w:r>
        <w:rPr>
          <w:color w:val="000000"/>
          <w:lang w:val="en-US" w:eastAsia="en-US"/>
        </w:rPr>
        <w:t xml:space="preserve"> E.B., Private way, from 137 Paris Street to southeasterly</w:t>
        <w:tab/>
        <w:tab/>
        <w:t>1</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Paris Street,</w:t>
      </w:r>
      <w:r>
        <w:rPr>
          <w:color w:val="000000"/>
          <w:lang w:val="en-US" w:eastAsia="en-US"/>
        </w:rPr>
        <w:t xml:space="preserve"> E.B., Public way, from 187 Bennington Street near 150 Putnam Street to George R. Visconti Road and after an interval, from near 97 Porter Street to 176 Sumner Street.</w:t>
      </w:r>
    </w:p>
    <w:p>
      <w:pPr>
        <w:pStyle w:val="Tab2"/>
        <w:rPr/>
      </w:pPr>
      <w:r>
        <w:rPr>
          <w:color w:val="000000"/>
        </w:rPr>
        <w:t>1 - 39, 2 - 40</w:t>
        <w:tab/>
        <w:t>1</w:t>
        <w:tab/>
        <w:t>3</w:t>
        <w:tab/>
        <w:t>1</w:t>
        <w:tab/>
        <w:t>9</w:t>
        <w:tab/>
        <w:t>02128</w:t>
      </w:r>
    </w:p>
    <w:p>
      <w:pPr>
        <w:pStyle w:val="Tab2"/>
        <w:rPr/>
      </w:pPr>
      <w:r>
        <w:rPr>
          <w:color w:val="000000"/>
        </w:rPr>
        <w:t>41 - 153, 42 - 150</w:t>
        <w:tab/>
        <w:t>1</w:t>
        <w:tab/>
        <w:t>4</w:t>
        <w:tab/>
        <w:t>1</w:t>
        <w:tab/>
        <w:t>9</w:t>
        <w:tab/>
        <w:t>02128</w:t>
      </w:r>
    </w:p>
    <w:p>
      <w:pPr>
        <w:pStyle w:val="Tab2"/>
        <w:spacing w:before="0" w:after="120"/>
        <w:rPr/>
      </w:pPr>
      <w:r>
        <w:rPr>
          <w:color w:val="000000"/>
        </w:rPr>
        <w:t>161 - 337, 166 - 322</w:t>
        <w:tab/>
        <w:t>1</w:t>
        <w:tab/>
        <w:t>5</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Parish Street,</w:t>
      </w:r>
      <w:r>
        <w:rPr>
          <w:color w:val="000000"/>
          <w:lang w:val="en-US" w:eastAsia="en-US"/>
        </w:rPr>
        <w:t xml:space="preserve"> Dor., Public way, from Winter Street between Adams Street, East Street and Church Street to approximately 208 feet southeasterly.</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Park Drive,</w:t>
      </w:r>
      <w:r>
        <w:rPr>
          <w:color w:val="000000"/>
          <w:lang w:val="en-US" w:eastAsia="en-US"/>
        </w:rPr>
        <w:t xml:space="preserve"> B.P., Public way, from opposite 1209 Boylston Street to between 100 and 120 Mountfort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color w:val="000000"/>
          <w:lang w:val="en-US" w:eastAsia="en-US"/>
        </w:rPr>
        <w:t xml:space="preserve">  </w:t>
      </w:r>
      <w:r>
        <w:rPr>
          <w:b/>
          <w:color w:val="000000"/>
          <w:lang w:val="en-US" w:eastAsia="en-US"/>
        </w:rPr>
        <w:t>Note;</w:t>
      </w:r>
      <w:r>
        <w:rPr>
          <w:color w:val="000000"/>
          <w:lang w:val="en-US" w:eastAsia="en-US"/>
        </w:rPr>
        <w:t xml:space="preserve"> the portion of Park Drive, from 879 Beacon Street to opposite 1209 Boylston Street, is under the care, control and custody of the D.C.R.</w:t>
      </w:r>
    </w:p>
    <w:p>
      <w:pPr>
        <w:pStyle w:val="Tab2"/>
        <w:rPr/>
      </w:pPr>
      <w:r>
        <w:rPr>
          <w:color w:val="000000"/>
        </w:rPr>
        <w:t>1 - 51</w:t>
        <w:tab/>
        <w:t>5</w:t>
        <w:tab/>
        <w:t>2</w:t>
        <w:tab/>
        <w:t>8</w:t>
        <w:tab/>
        <w:t>1</w:t>
        <w:tab/>
        <w:t>02215</w:t>
      </w:r>
    </w:p>
    <w:p>
      <w:pPr>
        <w:pStyle w:val="Tab2"/>
        <w:rPr/>
      </w:pPr>
      <w:r>
        <w:rPr>
          <w:color w:val="000000"/>
        </w:rPr>
        <w:t>161 - 169, 440 - 522</w:t>
        <w:tab/>
        <w:t>21</w:t>
        <w:tab/>
        <w:t>1</w:t>
        <w:tab/>
        <w:t>8</w:t>
        <w:tab/>
        <w:t>1</w:t>
        <w:tab/>
        <w:t>02215</w:t>
      </w:r>
    </w:p>
    <w:p>
      <w:pPr>
        <w:pStyle w:val="Tab2"/>
        <w:spacing w:before="0" w:after="120"/>
        <w:rPr/>
      </w:pPr>
      <w:r>
        <w:rPr>
          <w:color w:val="000000"/>
        </w:rPr>
        <w:t>497 - 519</w:t>
        <w:tab/>
        <w:t>21</w:t>
        <w:tab/>
        <w:t>2</w:t>
        <w:tab/>
        <w:t>8</w:t>
        <w:tab/>
        <w:t>1</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lang w:val="en-US" w:eastAsia="en-US"/>
        </w:rPr>
        <w:t>Park Front Road,</w:t>
      </w:r>
      <w:r>
        <w:rPr>
          <w:color w:val="000000"/>
          <w:lang w:val="en-US" w:eastAsia="en-US"/>
        </w:rPr>
        <w:t xml:space="preserve"> W.R., Private way, from Peak Hill Road at 392 West Roxbury Parkway to Weld Street at 368 West Roxbury Parkway.</w:t>
      </w:r>
      <w:r>
        <w:rPr>
          <w:color w:val="000000"/>
        </w:rPr>
        <w:tab/>
        <w:tab/>
      </w:r>
      <w:r>
        <w:rPr>
          <w:color w:val="000000"/>
          <w:lang w:val="en-US" w:eastAsia="en-US"/>
        </w:rPr>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Park Lane, </w:t>
      </w:r>
      <w:r>
        <w:rPr>
          <w:color w:val="000000"/>
          <w:lang w:val="en-US" w:eastAsia="en-US"/>
        </w:rPr>
        <w:t>S.B., from D Street to Harborview Lane.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lane, is under the care, control and custody of the M.P.A.</w:t>
        <w:tab/>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Park Lane</w:t>
      </w:r>
      <w:r>
        <w:rPr>
          <w:color w:val="000000"/>
          <w:lang w:val="en-US" w:eastAsia="en-US"/>
        </w:rPr>
        <w:t>, W.R., Public way, from Park Lane Footway to 489 Walnut Avenue.</w:t>
        <w:tab/>
        <w:tab/>
        <w:t>11</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Park Lane Drive,</w:t>
      </w:r>
      <w:r>
        <w:rPr>
          <w:color w:val="000000"/>
          <w:lang w:val="en-US" w:eastAsia="en-US"/>
        </w:rPr>
        <w:t xml:space="preserve"> W.R., Private way, from 502 Baker Street to southwesterly.</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Park Lane Footway,</w:t>
      </w:r>
      <w:r>
        <w:rPr>
          <w:color w:val="000000"/>
          <w:lang w:val="en-US" w:eastAsia="en-US"/>
        </w:rPr>
        <w:t xml:space="preserve"> W.R., Public way, from 18 Park Lane to 28 Olmstead Street.</w:t>
        <w:tab/>
        <w:tab/>
        <w:t>11</w:t>
        <w:tab/>
        <w:t>5</w:t>
        <w:tab/>
        <w:t>7</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Park Place,</w:t>
      </w:r>
      <w:r>
        <w:rPr>
          <w:color w:val="000000"/>
          <w:lang w:val="en-US" w:eastAsia="en-US"/>
        </w:rPr>
        <w:t xml:space="preserve"> W.R., Private way, from 8 Myrtle Street to southwesterly.</w:t>
        <w:tab/>
        <w:tab/>
        <w:t>19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Park Plaice,</w:t>
      </w:r>
      <w:r>
        <w:rPr>
          <w:color w:val="000000"/>
          <w:lang w:val="en-US" w:eastAsia="en-US"/>
        </w:rPr>
        <w:t xml:space="preserve"> B.P., Public way, from Eliot Street to 201 Stuart Street.</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Park Plaza,</w:t>
      </w:r>
      <w:r>
        <w:rPr>
          <w:color w:val="000000"/>
          <w:lang w:val="en-US" w:eastAsia="en-US"/>
        </w:rPr>
        <w:t xml:space="preserve"> B.P., Public way, from 50 Arlington Street to 1 Charles Street South Street.</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Park Street,</w:t>
      </w:r>
      <w:r>
        <w:rPr>
          <w:color w:val="000000"/>
          <w:lang w:val="en-US" w:eastAsia="en-US"/>
        </w:rPr>
        <w:t xml:space="preserve"> B.P., Public way, from near 22 Beacon Street to 119 Tremont Street.</w:t>
      </w:r>
    </w:p>
    <w:p>
      <w:pPr>
        <w:pStyle w:val="Tab2"/>
        <w:rPr/>
      </w:pPr>
      <w:r>
        <w:rPr>
          <w:color w:val="000000"/>
        </w:rPr>
        <w:t>1 - 11, 2 - 8</w:t>
        <w:tab/>
        <w:t>3</w:t>
        <w:tab/>
        <w:t>6</w:t>
        <w:tab/>
        <w:t>1</w:t>
        <w:tab/>
        <w:t>1</w:t>
        <w:tab/>
        <w:t>02108</w:t>
      </w:r>
    </w:p>
    <w:p>
      <w:pPr>
        <w:pStyle w:val="Tab2"/>
        <w:spacing w:before="0" w:after="120"/>
        <w:rPr/>
      </w:pPr>
      <w:r>
        <w:rPr>
          <w:color w:val="000000"/>
        </w:rPr>
        <w:t>The Boston Common.</w:t>
        <w:tab/>
        <w:t>5</w:t>
        <w:tab/>
        <w:t>3</w:t>
        <w:tab/>
        <w:t>8</w:t>
        <w:tab/>
        <w:t>1</w:t>
        <w:tab/>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Park Street,</w:t>
      </w:r>
      <w:r>
        <w:rPr>
          <w:color w:val="000000"/>
          <w:lang w:val="en-US" w:eastAsia="en-US"/>
        </w:rPr>
        <w:t xml:space="preserve"> Chsn., Public way, from 10 City Square to 12 Common Street.</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Park Street,</w:t>
      </w:r>
      <w:r>
        <w:rPr>
          <w:color w:val="000000"/>
          <w:lang w:val="en-US" w:eastAsia="en-US"/>
        </w:rPr>
        <w:t xml:space="preserve"> Dor., Public way, from 255 Freeport Street to approximately 55 feet southwest of 33 Norwell Street at the M.B.T.A. Railroad.</w:t>
      </w:r>
    </w:p>
    <w:p>
      <w:pPr>
        <w:pStyle w:val="Tab2"/>
        <w:rPr/>
      </w:pPr>
      <w:r>
        <w:rPr>
          <w:color w:val="000000"/>
        </w:rPr>
        <w:t>1 - 101, 2 - 96</w:t>
        <w:tab/>
        <w:t>16</w:t>
        <w:tab/>
        <w:t>2</w:t>
        <w:tab/>
        <w:t>3</w:t>
        <w:tab/>
        <w:t>7</w:t>
        <w:tab/>
        <w:t>02122</w:t>
      </w:r>
    </w:p>
    <w:p>
      <w:pPr>
        <w:pStyle w:val="Tab2"/>
        <w:rPr/>
      </w:pPr>
      <w:r>
        <w:rPr>
          <w:color w:val="000000"/>
        </w:rPr>
        <w:t>98 - 198, 103 - 199</w:t>
        <w:tab/>
        <w:t>16</w:t>
        <w:tab/>
        <w:t>1</w:t>
        <w:tab/>
        <w:t>3</w:t>
        <w:tab/>
        <w:t>7</w:t>
        <w:tab/>
        <w:t>02122</w:t>
      </w:r>
    </w:p>
    <w:p>
      <w:pPr>
        <w:pStyle w:val="Tab2"/>
        <w:rPr/>
      </w:pPr>
      <w:r>
        <w:rPr>
          <w:color w:val="000000"/>
        </w:rPr>
        <w:t>200 - 258, 201 - 265</w:t>
        <w:tab/>
        <w:t>16</w:t>
        <w:tab/>
        <w:t>1</w:t>
        <w:tab/>
        <w:t>3</w:t>
        <w:tab/>
        <w:t>7</w:t>
        <w:tab/>
        <w:t>02124</w:t>
      </w:r>
    </w:p>
    <w:p>
      <w:pPr>
        <w:pStyle w:val="Tab2"/>
        <w:rPr/>
      </w:pPr>
      <w:r>
        <w:rPr>
          <w:color w:val="000000"/>
        </w:rPr>
        <w:t>293 - 297</w:t>
        <w:tab/>
        <w:t>17</w:t>
        <w:tab/>
        <w:t>2</w:t>
        <w:tab/>
        <w:t>3</w:t>
        <w:tab/>
        <w:t>7</w:t>
        <w:tab/>
        <w:t>02124</w:t>
      </w:r>
    </w:p>
    <w:p>
      <w:pPr>
        <w:pStyle w:val="Tab2"/>
        <w:rPr/>
      </w:pPr>
      <w:r>
        <w:rPr>
          <w:color w:val="000000"/>
        </w:rPr>
        <w:t>272 - 428, 331 - 411</w:t>
        <w:tab/>
        <w:t>17</w:t>
        <w:tab/>
        <w:t>3</w:t>
        <w:tab/>
        <w:t>3</w:t>
        <w:tab/>
        <w:t>7</w:t>
        <w:tab/>
        <w:t>02124</w:t>
      </w:r>
    </w:p>
    <w:p>
      <w:pPr>
        <w:pStyle w:val="Tab2"/>
        <w:rPr/>
      </w:pPr>
      <w:r>
        <w:rPr>
          <w:color w:val="000000"/>
        </w:rPr>
        <w:t>413 - 615</w:t>
        <w:tab/>
        <w:t>17</w:t>
        <w:tab/>
        <w:t>1</w:t>
        <w:tab/>
        <w:t>3</w:t>
        <w:tab/>
        <w:t>7</w:t>
        <w:tab/>
        <w:t>02124</w:t>
      </w:r>
    </w:p>
    <w:p>
      <w:pPr>
        <w:pStyle w:val="Tab2"/>
        <w:spacing w:before="0" w:after="120"/>
        <w:rPr/>
      </w:pPr>
      <w:r>
        <w:rPr>
          <w:color w:val="000000"/>
        </w:rPr>
        <w:t>494 - 616</w:t>
        <w:tab/>
        <w:t>17</w:t>
        <w:tab/>
        <w:t>3</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Park Street,</w:t>
      </w:r>
      <w:r>
        <w:rPr>
          <w:color w:val="000000"/>
          <w:lang w:val="en-US" w:eastAsia="en-US"/>
        </w:rPr>
        <w:t xml:space="preserve"> H.P., Public way, from 117 Arlington Street to 41 Westminster Street.</w:t>
        <w:tab/>
        <w:tab/>
        <w:t>18</w:t>
      </w:r>
      <w:r>
        <w:rPr>
          <w:color w:val="000000"/>
        </w:rPr>
        <w:tab/>
      </w:r>
      <w:r>
        <w:rPr>
          <w:color w:val="000000"/>
          <w:lang w:val="en-US" w:eastAsia="en-US"/>
        </w:rPr>
        <w:t>14</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Park Street,</w:t>
      </w:r>
      <w:r>
        <w:rPr>
          <w:color w:val="000000"/>
          <w:lang w:val="en-US" w:eastAsia="en-US"/>
        </w:rPr>
        <w:t xml:space="preserve"> W.R., Public way, from 60 Montview Street to 70 Robin Street.</w:t>
      </w:r>
    </w:p>
    <w:p>
      <w:pPr>
        <w:pStyle w:val="Tab2"/>
        <w:rPr/>
      </w:pPr>
      <w:r>
        <w:rPr>
          <w:color w:val="000000"/>
        </w:rPr>
        <w:t>1 - 125, 2 - 120</w:t>
        <w:tab/>
        <w:t>20</w:t>
        <w:tab/>
        <w:t>12</w:t>
        <w:tab/>
        <w:t>6</w:t>
        <w:tab/>
        <w:t>6</w:t>
        <w:tab/>
        <w:t>02132</w:t>
      </w:r>
    </w:p>
    <w:p>
      <w:pPr>
        <w:pStyle w:val="Tab2"/>
        <w:rPr/>
      </w:pPr>
      <w:r>
        <w:rPr>
          <w:color w:val="000000"/>
        </w:rPr>
        <w:t>133 - 259, 140 - 334</w:t>
        <w:tab/>
        <w:t>20</w:t>
        <w:tab/>
        <w:t>11</w:t>
        <w:tab/>
        <w:t>6</w:t>
        <w:tab/>
        <w:t>6</w:t>
        <w:tab/>
        <w:t>02132</w:t>
      </w:r>
    </w:p>
    <w:p>
      <w:pPr>
        <w:pStyle w:val="Tab2"/>
        <w:rPr/>
      </w:pPr>
      <w:r>
        <w:rPr>
          <w:color w:val="000000"/>
        </w:rPr>
        <w:t>267 - 329</w:t>
        <w:tab/>
        <w:t>20</w:t>
        <w:tab/>
        <w:t>14</w:t>
        <w:tab/>
        <w:t>6</w:t>
        <w:tab/>
        <w:t>6</w:t>
        <w:tab/>
        <w:t>02132</w:t>
      </w:r>
    </w:p>
    <w:p>
      <w:pPr>
        <w:pStyle w:val="Tab2"/>
        <w:spacing w:before="0" w:after="120"/>
        <w:rPr/>
      </w:pPr>
      <w:r>
        <w:rPr>
          <w:color w:val="000000"/>
        </w:rPr>
        <w:t>340 - 396, 349 - 397</w:t>
        <w:tab/>
        <w:t>20</w:t>
        <w:tab/>
        <w:t>10</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Park Street Place,</w:t>
      </w:r>
      <w:r>
        <w:rPr>
          <w:color w:val="000000"/>
          <w:lang w:val="en-US" w:eastAsia="en-US"/>
        </w:rPr>
        <w:t xml:space="preserve"> B.P., Private way, from 8 Park Street to northeasterly.</w:t>
      </w:r>
      <w:r>
        <w:rPr>
          <w:color w:val="000000"/>
        </w:rPr>
        <w:tab/>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Park Terrace,</w:t>
      </w:r>
      <w:r>
        <w:rPr>
          <w:color w:val="000000"/>
          <w:lang w:val="en-US" w:eastAsia="en-US"/>
        </w:rPr>
        <w:t xml:space="preserve"> W.R., Public way, from 230 Park Street to approximately 195 feet northeasterly.</w:t>
        <w:tab/>
        <w:tab/>
        <w:t>20</w:t>
      </w:r>
      <w:r>
        <w:rPr>
          <w:color w:val="000000"/>
        </w:rPr>
        <w:tab/>
      </w:r>
      <w:r>
        <w:rPr>
          <w:color w:val="000000"/>
          <w:lang w:val="en-US" w:eastAsia="en-US"/>
        </w:rPr>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Parker Street,</w:t>
      </w:r>
      <w:r>
        <w:rPr>
          <w:color w:val="000000"/>
          <w:lang w:val="en-US" w:eastAsia="en-US"/>
        </w:rPr>
        <w:t xml:space="preserve"> Chsn., Public way, from 103 Cambridge Street to near 64 Perkins Street.</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Parker Street,</w:t>
      </w:r>
      <w:r>
        <w:rPr>
          <w:color w:val="000000"/>
          <w:lang w:val="en-US" w:eastAsia="en-US"/>
        </w:rPr>
        <w:t xml:space="preserve"> H.P., Private way, from opposite 46 Oakwood Street to 186 Wood Avenue.</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Parker Street,</w:t>
      </w:r>
      <w:r>
        <w:rPr>
          <w:color w:val="000000"/>
          <w:lang w:val="en-US" w:eastAsia="en-US"/>
        </w:rPr>
        <w:t xml:space="preserve"> Rox., Public way, from 90 Bickford Street to 450 Huntington Avenue.</w:t>
      </w:r>
    </w:p>
    <w:p>
      <w:pPr>
        <w:pStyle w:val="Tab2"/>
        <w:rPr/>
      </w:pPr>
      <w:r>
        <w:rPr>
          <w:color w:val="000000"/>
        </w:rPr>
        <w:t>419 - 579, 420 - 580</w:t>
        <w:tab/>
        <w:t>4</w:t>
        <w:tab/>
        <w:t>9</w:t>
        <w:tab/>
        <w:t>7</w:t>
        <w:tab/>
        <w:t>10</w:t>
        <w:tab/>
        <w:t>02115</w:t>
      </w:r>
    </w:p>
    <w:p>
      <w:pPr>
        <w:pStyle w:val="Tab2"/>
        <w:rPr/>
      </w:pPr>
      <w:r>
        <w:rPr>
          <w:color w:val="000000"/>
        </w:rPr>
        <w:t>586 - 692</w:t>
        <w:tab/>
        <w:t>9</w:t>
        <w:tab/>
        <w:t>4</w:t>
        <w:tab/>
        <w:t>7</w:t>
        <w:tab/>
        <w:t>10</w:t>
        <w:tab/>
        <w:t>02120</w:t>
      </w:r>
    </w:p>
    <w:p>
      <w:pPr>
        <w:pStyle w:val="Tab2"/>
        <w:rPr/>
      </w:pPr>
      <w:r>
        <w:rPr>
          <w:color w:val="000000"/>
        </w:rPr>
        <w:t>601 - 619</w:t>
        <w:tab/>
        <w:t>10</w:t>
        <w:tab/>
        <w:t>1</w:t>
        <w:tab/>
        <w:t>8</w:t>
        <w:tab/>
        <w:t>10</w:t>
        <w:tab/>
        <w:t>02120</w:t>
      </w:r>
    </w:p>
    <w:p>
      <w:pPr>
        <w:pStyle w:val="Tab2"/>
        <w:rPr/>
      </w:pPr>
      <w:r>
        <w:rPr>
          <w:color w:val="000000"/>
        </w:rPr>
        <w:t>631 - 765</w:t>
        <w:tab/>
        <w:t>10</w:t>
        <w:tab/>
        <w:t>2</w:t>
        <w:tab/>
        <w:t>8</w:t>
        <w:tab/>
        <w:t>10</w:t>
        <w:tab/>
        <w:t>02120</w:t>
      </w:r>
    </w:p>
    <w:p>
      <w:pPr>
        <w:pStyle w:val="Tab2"/>
        <w:rPr/>
      </w:pPr>
      <w:r>
        <w:rPr>
          <w:color w:val="000000"/>
        </w:rPr>
        <w:t>698 - 890, 767 - 841</w:t>
        <w:tab/>
        <w:t>10</w:t>
        <w:tab/>
        <w:t>5</w:t>
        <w:tab/>
        <w:t>8</w:t>
        <w:tab/>
        <w:t>10</w:t>
        <w:tab/>
        <w:t>02120</w:t>
      </w:r>
    </w:p>
    <w:p>
      <w:pPr>
        <w:pStyle w:val="Tab2"/>
        <w:spacing w:before="0" w:after="120"/>
        <w:rPr/>
      </w:pPr>
      <w:r>
        <w:rPr>
          <w:color w:val="000000"/>
        </w:rPr>
        <w:t>892 - 964, 921 - 925</w:t>
        <w:tab/>
        <w:t>10</w:t>
        <w:tab/>
        <w:t>7</w:t>
        <w:tab/>
        <w:t>6</w:t>
        <w:tab/>
        <w:t>10</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Parker Hill Avenue,</w:t>
      </w:r>
      <w:r>
        <w:rPr>
          <w:color w:val="000000"/>
          <w:lang w:val="en-US" w:eastAsia="en-US"/>
        </w:rPr>
        <w:t xml:space="preserve"> Rox., Public way, from 834 Huntington Avenue to 813 Parker Street.</w:t>
      </w:r>
    </w:p>
    <w:p>
      <w:pPr>
        <w:pStyle w:val="Tab2"/>
        <w:rPr/>
      </w:pPr>
      <w:r>
        <w:rPr>
          <w:color w:val="000000"/>
        </w:rPr>
        <w:t>1 - 81</w:t>
        <w:tab/>
        <w:t>10</w:t>
        <w:tab/>
        <w:t>8</w:t>
        <w:tab/>
        <w:t>8</w:t>
        <w:tab/>
        <w:t>10</w:t>
        <w:tab/>
        <w:t>02120</w:t>
      </w:r>
    </w:p>
    <w:p>
      <w:pPr>
        <w:pStyle w:val="Tab2"/>
        <w:rPr/>
      </w:pPr>
      <w:r>
        <w:rPr>
          <w:color w:val="000000"/>
        </w:rPr>
        <w:t>2 - 126</w:t>
        <w:tab/>
        <w:t>10</w:t>
        <w:tab/>
        <w:t>4</w:t>
        <w:tab/>
        <w:t>8</w:t>
        <w:tab/>
        <w:t>10</w:t>
        <w:tab/>
        <w:t>02120</w:t>
      </w:r>
    </w:p>
    <w:p>
      <w:pPr>
        <w:pStyle w:val="Tab2"/>
        <w:spacing w:before="0" w:after="120"/>
        <w:rPr/>
      </w:pPr>
      <w:r>
        <w:rPr>
          <w:color w:val="000000"/>
        </w:rPr>
        <w:t>85 - 279, 130 - 280</w:t>
        <w:tab/>
        <w:t>10</w:t>
        <w:tab/>
        <w:t>5</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Parker Hill Terrace,</w:t>
      </w:r>
      <w:r>
        <w:rPr>
          <w:color w:val="000000"/>
          <w:lang w:val="en-US" w:eastAsia="en-US"/>
        </w:rPr>
        <w:t xml:space="preserve"> Rox., Public way, from 43 Parker Hill Avenue to approximately 174 feet northwesterly.</w:t>
        <w:tab/>
        <w:tab/>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Parklawn Road,</w:t>
      </w:r>
      <w:r>
        <w:rPr>
          <w:color w:val="000000"/>
          <w:lang w:val="en-US" w:eastAsia="en-US"/>
        </w:rPr>
        <w:t xml:space="preserve"> W.R., Public way, from between 123 and 137 Church Street to 350 Veterans of Foreign Wars Parkway.</w:t>
        <w:tab/>
        <w:tab/>
        <w:t>20</w:t>
      </w:r>
      <w:r>
        <w:rPr>
          <w:color w:val="000000"/>
        </w:rPr>
        <w:tab/>
      </w:r>
      <w:r>
        <w:rPr>
          <w:color w:val="000000"/>
          <w:lang w:val="en-US" w:eastAsia="en-US"/>
        </w:rPr>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Parkman Drive,</w:t>
      </w:r>
      <w:r>
        <w:rPr>
          <w:color w:val="000000"/>
          <w:lang w:val="en-US" w:eastAsia="en-US"/>
        </w:rPr>
        <w:t xml:space="preserve"> W.R.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Francis W. Parkman Drive.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Parkman Place,</w:t>
      </w:r>
      <w:r>
        <w:rPr>
          <w:color w:val="000000"/>
          <w:lang w:val="en-US" w:eastAsia="en-US"/>
        </w:rPr>
        <w:t xml:space="preserve"> Dor., Private way, from 34 Parkman Street to northwesterly.</w:t>
        <w:tab/>
        <w:tab/>
        <w:t>16</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Parkman Street,</w:t>
      </w:r>
      <w:r>
        <w:rPr>
          <w:color w:val="000000"/>
          <w:lang w:val="en-US" w:eastAsia="en-US"/>
        </w:rPr>
        <w:t xml:space="preserve"> B.P., Public way, from 18 Blossom Street to North Grove Street.</w:t>
        <w:tab/>
        <w:tab/>
        <w:t>3</w:t>
        <w:tab/>
        <w:t>5</w:t>
        <w:tab/>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Parkman Street,</w:t>
      </w:r>
      <w:r>
        <w:rPr>
          <w:color w:val="000000"/>
          <w:lang w:val="en-US" w:eastAsia="en-US"/>
        </w:rPr>
        <w:t xml:space="preserve"> Dor., Public way, from 1590 Dorchester Avenue to 44 Sturtevant Street.</w:t>
      </w:r>
    </w:p>
    <w:p>
      <w:pPr>
        <w:pStyle w:val="Tab2"/>
        <w:rPr/>
      </w:pPr>
      <w:r>
        <w:rPr>
          <w:color w:val="000000"/>
        </w:rPr>
        <w:t>1 - 51, 2 - 54</w:t>
        <w:tab/>
        <w:t>16</w:t>
        <w:tab/>
        <w:t>1</w:t>
        <w:tab/>
        <w:t>3</w:t>
        <w:tab/>
        <w:t>7</w:t>
        <w:tab/>
        <w:t>02122</w:t>
      </w:r>
    </w:p>
    <w:p>
      <w:pPr>
        <w:pStyle w:val="Tab2"/>
        <w:spacing w:before="0" w:after="120"/>
        <w:rPr/>
      </w:pPr>
      <w:r>
        <w:rPr>
          <w:color w:val="000000"/>
        </w:rPr>
        <w:t>65 - 81, 70 - 84</w:t>
        <w:tab/>
        <w:t>16</w:t>
        <w:tab/>
        <w:t>2</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Parkside Drive,</w:t>
      </w:r>
      <w:r>
        <w:rPr>
          <w:color w:val="000000"/>
          <w:lang w:val="en-US" w:eastAsia="en-US"/>
        </w:rPr>
        <w:t xml:space="preserve"> W.R., Private way, from 30 Avon Street to approximately 180 feet northeast of 11 Furnival Road.</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Parkson Street,</w:t>
      </w:r>
      <w:r>
        <w:rPr>
          <w:color w:val="000000"/>
          <w:lang w:val="en-US" w:eastAsia="en-US"/>
        </w:rPr>
        <w:t xml:space="preserve"> H.P., Public way, from 41 Clifford Street to opposite 1881 Hyde Park Avenue.</w:t>
      </w:r>
      <w:r>
        <w:rPr>
          <w:color w:val="000000"/>
        </w:rPr>
        <w:tab/>
        <w:tab/>
      </w:r>
      <w:r>
        <w:rPr>
          <w:color w:val="000000"/>
          <w:lang w:val="en-US" w:eastAsia="en-US"/>
        </w:rPr>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Parkton Road,</w:t>
      </w:r>
      <w:r>
        <w:rPr>
          <w:color w:val="000000"/>
          <w:lang w:val="en-US" w:eastAsia="en-US"/>
        </w:rPr>
        <w:t xml:space="preserve"> W.R., Public way, from 79 Perkins Street to 89 Perkins Street.</w:t>
        <w:tab/>
        <w:tab/>
        <w:t>10</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Park Vale Avenue,</w:t>
      </w:r>
      <w:r>
        <w:rPr>
          <w:color w:val="000000"/>
          <w:lang w:val="en-US" w:eastAsia="en-US"/>
        </w:rPr>
        <w:t xml:space="preserve"> Bri., Public way, from 174 Brighton Avenue to 15 Glenville Avenue.</w:t>
        <w:tab/>
        <w:tab/>
        <w:t>21</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Park View Street,</w:t>
      </w:r>
      <w:r>
        <w:rPr>
          <w:color w:val="000000"/>
          <w:lang w:val="en-US" w:eastAsia="en-US"/>
        </w:rPr>
        <w:t xml:space="preserve"> Rox., Public way, from 112 Hutchings Street to 84 Seaver Street.</w:t>
      </w:r>
    </w:p>
    <w:p>
      <w:pPr>
        <w:pStyle w:val="Tab2"/>
        <w:rPr>
          <w:color w:val="000000"/>
        </w:rPr>
      </w:pPr>
      <w:r>
        <w:rPr>
          <w:color w:val="000000"/>
        </w:rPr>
        <w:t>Odd</w:t>
        <w:tab/>
        <w:t>12</w:t>
        <w:tab/>
        <w:t>9</w:t>
        <w:tab/>
        <w:t>7</w:t>
        <w:tab/>
        <w:t>10</w:t>
        <w:tab/>
        <w:t>02121</w:t>
      </w:r>
    </w:p>
    <w:p>
      <w:pPr>
        <w:pStyle w:val="Tab2"/>
        <w:spacing w:before="0" w:after="120"/>
        <w:rPr>
          <w:color w:val="000000"/>
        </w:rPr>
      </w:pPr>
      <w:r>
        <w:rPr>
          <w:color w:val="000000"/>
        </w:rPr>
        <w:t>Even</w:t>
        <w:tab/>
        <w:t>12</w:t>
        <w:tab/>
        <w:t>7</w:t>
        <w:tab/>
        <w:t>7</w:t>
        <w:tab/>
        <w:t>10</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Parkway</w:t>
      </w:r>
      <w:r>
        <w:rPr>
          <w:color w:val="000000"/>
          <w:lang w:val="en-US" w:eastAsia="en-US"/>
        </w:rPr>
        <w:t>, W.R., Private way, from 64 American Legion Highway to southeasterly.</w:t>
        <w:tab/>
        <w:tab/>
        <w:t>14</w:t>
      </w:r>
      <w:r>
        <w:rPr>
          <w:color w:val="000000"/>
        </w:rPr>
        <w:tab/>
      </w:r>
      <w:r>
        <w:rPr>
          <w:color w:val="000000"/>
          <w:lang w:val="en-US" w:eastAsia="en-US"/>
        </w:rPr>
        <w:t>9</w:t>
      </w:r>
      <w:r>
        <w:rPr>
          <w:color w:val="000000"/>
        </w:rPr>
        <w:tab/>
      </w:r>
      <w:r>
        <w:rPr>
          <w:color w:val="000000"/>
          <w:lang w:val="en-US" w:eastAsia="en-US"/>
        </w:rPr>
        <w:t>4</w:t>
      </w:r>
      <w:r>
        <w:rPr>
          <w:color w:val="000000"/>
        </w:rPr>
        <w:tab/>
        <w:t>7</w:t>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Parkwood Terrace,</w:t>
      </w:r>
      <w:r>
        <w:rPr>
          <w:color w:val="000000"/>
          <w:lang w:val="en-US" w:eastAsia="en-US"/>
        </w:rPr>
        <w:t xml:space="preserve"> W.R., Public way, from 244 Jamaicaway to 55 Parkton Road.</w:t>
        <w:tab/>
        <w:tab/>
        <w:t>10</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Parley Avenue,</w:t>
      </w:r>
      <w:r>
        <w:rPr>
          <w:color w:val="000000"/>
          <w:lang w:val="en-US" w:eastAsia="en-US"/>
        </w:rPr>
        <w:t xml:space="preserve"> W.R., Private way, from 584 Centre Street to opposite 68 Rockview Street.</w:t>
        <w:tab/>
        <w:tab/>
        <w:t>19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Parley Vale</w:t>
      </w:r>
      <w:r>
        <w:rPr>
          <w:color w:val="000000"/>
          <w:lang w:val="en-US" w:eastAsia="en-US"/>
        </w:rPr>
        <w:t>, W.R., Private way, from opposite 19 Parley Avenue to 46 Parley Avenue.</w:t>
        <w:tab/>
        <w:tab/>
        <w:t>19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Parmelee Street,</w:t>
      </w:r>
      <w:r>
        <w:rPr>
          <w:color w:val="000000"/>
          <w:lang w:val="en-US" w:eastAsia="en-US"/>
        </w:rPr>
        <w:t xml:space="preserve"> B.P., Public way, from 655 Massachusetts Avenue to 115 Northampton Street.</w:t>
        <w:tab/>
        <w:tab/>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Parmenter Street,</w:t>
      </w:r>
      <w:r>
        <w:rPr>
          <w:color w:val="000000"/>
          <w:lang w:val="en-US" w:eastAsia="en-US"/>
        </w:rPr>
        <w:t xml:space="preserve"> B.P., Public way, from 266 Hanover Street to 105 Salem Street.</w:t>
        <w:tab/>
        <w:tab/>
        <w:t>3</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Parrott Street,</w:t>
      </w:r>
      <w:r>
        <w:rPr>
          <w:color w:val="000000"/>
          <w:lang w:val="en-US" w:eastAsia="en-US"/>
        </w:rPr>
        <w:t xml:space="preserve"> H.P., Private way, from 41 Austin Street to 52 Summer Street.</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Parsons Street,</w:t>
      </w:r>
      <w:r>
        <w:rPr>
          <w:color w:val="000000"/>
          <w:lang w:val="en-US" w:eastAsia="en-US"/>
        </w:rPr>
        <w:t xml:space="preserve"> Bri., Public way, from 372 North Beacon Street to 419 Washington Street.</w:t>
      </w:r>
    </w:p>
    <w:p>
      <w:pPr>
        <w:pStyle w:val="Tab2"/>
        <w:rPr/>
      </w:pPr>
      <w:r>
        <w:rPr>
          <w:color w:val="000000"/>
        </w:rPr>
        <w:t>1 - 65, 2 - 30</w:t>
        <w:tab/>
        <w:t>22</w:t>
        <w:tab/>
        <w:t>3</w:t>
        <w:tab/>
        <w:t>9</w:t>
        <w:tab/>
        <w:t>4</w:t>
        <w:tab/>
        <w:t>02135</w:t>
      </w:r>
    </w:p>
    <w:p>
      <w:pPr>
        <w:pStyle w:val="Tab2"/>
        <w:rPr/>
      </w:pPr>
      <w:r>
        <w:rPr>
          <w:color w:val="000000"/>
        </w:rPr>
        <w:t>36 - 52</w:t>
        <w:tab/>
        <w:t>22</w:t>
        <w:tab/>
        <w:t>10</w:t>
        <w:tab/>
        <w:t>9</w:t>
        <w:tab/>
        <w:t>4</w:t>
        <w:tab/>
        <w:t>02135</w:t>
      </w:r>
    </w:p>
    <w:p>
      <w:pPr>
        <w:pStyle w:val="Tab2"/>
        <w:rPr/>
      </w:pPr>
      <w:r>
        <w:rPr>
          <w:color w:val="000000"/>
        </w:rPr>
        <w:t>56 - 146, 73 - 159</w:t>
        <w:tab/>
        <w:t>22</w:t>
        <w:tab/>
        <w:t>12</w:t>
        <w:tab/>
        <w:t>9</w:t>
        <w:tab/>
        <w:t>4</w:t>
        <w:tab/>
        <w:t>02135</w:t>
      </w:r>
    </w:p>
    <w:p>
      <w:pPr>
        <w:pStyle w:val="Tab2"/>
        <w:spacing w:before="0" w:after="120"/>
        <w:rPr/>
      </w:pPr>
      <w:r>
        <w:rPr>
          <w:color w:val="000000"/>
        </w:rPr>
        <w:t>154 - 278, 175 - 277</w:t>
        <w:tab/>
        <w:t>22</w:t>
        <w:tab/>
        <w:t>11</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Partridge Place,</w:t>
      </w:r>
      <w:r>
        <w:rPr>
          <w:color w:val="000000"/>
          <w:lang w:val="en-US" w:eastAsia="en-US"/>
        </w:rPr>
        <w:t xml:space="preserve"> Rox., Private way, from 433 Dudley Street to southwesterly.</w:t>
        <w:tab/>
        <w:tab/>
        <w:t>8</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Partridge Street,</w:t>
      </w:r>
      <w:r>
        <w:rPr>
          <w:color w:val="000000"/>
          <w:lang w:val="en-US" w:eastAsia="en-US"/>
        </w:rPr>
        <w:t xml:space="preserve"> W.R., Public way, from 64 La Grange Street to opposite 38 Maplewood Street.</w:t>
        <w:tab/>
        <w:tab/>
        <w:t>20</w:t>
      </w:r>
      <w:r>
        <w:rPr>
          <w:color w:val="000000"/>
        </w:rPr>
        <w:tab/>
      </w:r>
      <w:r>
        <w:rPr>
          <w:color w:val="000000"/>
          <w:lang w:val="en-US" w:eastAsia="en-US"/>
        </w:rPr>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Pasadena Road,</w:t>
      </w:r>
      <w:r>
        <w:rPr>
          <w:color w:val="000000"/>
          <w:lang w:val="en-US" w:eastAsia="en-US"/>
        </w:rPr>
        <w:t xml:space="preserve"> Dor., Public way, from 534 Blue Hill Avenue to 72 Columbia Road.</w:t>
        <w:tab/>
        <w:tab/>
        <w:t>14</w:t>
      </w:r>
      <w:r>
        <w:rPr>
          <w:color w:val="000000"/>
        </w:rPr>
        <w:tab/>
      </w:r>
      <w:r>
        <w:rPr>
          <w:color w:val="000000"/>
          <w:lang w:val="en-US" w:eastAsia="en-US"/>
        </w:rPr>
        <w:t>3</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Patten Street,</w:t>
      </w:r>
      <w:r>
        <w:rPr>
          <w:color w:val="000000"/>
          <w:lang w:val="en-US" w:eastAsia="en-US"/>
        </w:rPr>
        <w:t xml:space="preserve"> W.R., Public way, from 15 Bourne Street to 176 Hyde Park Avenue.</w:t>
      </w:r>
    </w:p>
    <w:p>
      <w:pPr>
        <w:pStyle w:val="Tab2"/>
        <w:rPr/>
      </w:pPr>
      <w:r>
        <w:rPr>
          <w:color w:val="000000"/>
        </w:rPr>
        <w:t>1 - 71, 2 - 80</w:t>
        <w:tab/>
        <w:t>19</w:t>
        <w:tab/>
        <w:t>7</w:t>
        <w:tab/>
        <w:t>6</w:t>
        <w:tab/>
        <w:t>2</w:t>
        <w:tab/>
        <w:t>02130</w:t>
      </w:r>
    </w:p>
    <w:p>
      <w:pPr>
        <w:pStyle w:val="Tab2"/>
        <w:spacing w:before="0" w:after="120"/>
        <w:rPr/>
      </w:pPr>
      <w:r>
        <w:rPr>
          <w:color w:val="000000"/>
        </w:rPr>
        <w:t>75 - 81</w:t>
        <w:tab/>
        <w:t>19</w:t>
        <w:tab/>
        <w:t>12</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Patterson Street,</w:t>
      </w:r>
      <w:r>
        <w:rPr>
          <w:color w:val="000000"/>
          <w:lang w:val="en-US" w:eastAsia="en-US"/>
        </w:rPr>
        <w:t xml:space="preserve"> Dor., Public way, from near 309 Gallivan Boulevard to approximately 214 feet southeast of 10 Brookvale Street.</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Patterson Way</w:t>
      </w:r>
      <w:r>
        <w:rPr>
          <w:color w:val="000000"/>
          <w:lang w:val="en-US" w:eastAsia="en-US"/>
        </w:rPr>
        <w:t>, S.B., Public way, from opposite 244 East Eighth Street to opposite 287 Old Colony Avenue.</w:t>
        <w:tab/>
        <w:tab/>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Paul Place,</w:t>
      </w:r>
      <w:r>
        <w:rPr>
          <w:color w:val="000000"/>
          <w:lang w:val="en-US" w:eastAsia="en-US"/>
        </w:rPr>
        <w:t xml:space="preserve"> B.P., Public way, from 120 Herald Street to Millicent Way and to opposite 112 Shawmut Avenue.</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Paula Road,</w:t>
      </w:r>
      <w:r>
        <w:rPr>
          <w:color w:val="000000"/>
          <w:lang w:val="en-US" w:eastAsia="en-US"/>
        </w:rPr>
        <w:t xml:space="preserve"> Dor., from 45 Clearwater Drive to approximately 370 feet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45 Clearwater Drive to approximately 200 feet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approximately 170 feet northeasterly.</w:t>
      </w:r>
      <w:r>
        <w:rPr>
          <w:color w:val="000000"/>
        </w:rPr>
        <w:tab/>
        <w:tab/>
      </w:r>
      <w:r>
        <w:rPr>
          <w:color w:val="000000"/>
          <w:lang w:val="en-US" w:eastAsia="en-US"/>
        </w:rPr>
        <w:t>17</w:t>
      </w:r>
      <w:r>
        <w:rPr>
          <w:color w:val="000000"/>
        </w:rPr>
        <w:tab/>
      </w:r>
      <w:r>
        <w:rPr>
          <w:color w:val="000000"/>
          <w:lang w:val="en-US" w:eastAsia="en-US"/>
        </w:rPr>
        <w:t>14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Paulding Street,</w:t>
      </w:r>
      <w:r>
        <w:rPr>
          <w:color w:val="000000"/>
          <w:lang w:val="en-US" w:eastAsia="en-US"/>
        </w:rPr>
        <w:t xml:space="preserve"> Rox., Public way, from 74 Dale Street to approximately 189 feet southwesterly.</w:t>
        <w:tab/>
        <w:tab/>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Paul Gore Street,</w:t>
      </w:r>
      <w:r>
        <w:rPr>
          <w:color w:val="000000"/>
          <w:lang w:val="en-US" w:eastAsia="en-US"/>
        </w:rPr>
        <w:t xml:space="preserve"> W.R., Public way, from 416 Centre Street to 155 Lamartine Street.</w:t>
      </w:r>
    </w:p>
    <w:p>
      <w:pPr>
        <w:pStyle w:val="Tab2"/>
        <w:rPr/>
      </w:pPr>
      <w:r>
        <w:rPr>
          <w:color w:val="000000"/>
        </w:rPr>
        <w:t>1 - 117, 2 - 114</w:t>
        <w:tab/>
        <w:t>19</w:t>
        <w:tab/>
        <w:t>1</w:t>
        <w:tab/>
        <w:t>6</w:t>
        <w:tab/>
        <w:t>2</w:t>
        <w:tab/>
        <w:t>02130</w:t>
      </w:r>
    </w:p>
    <w:p>
      <w:pPr>
        <w:pStyle w:val="Tab2"/>
        <w:spacing w:before="0" w:after="120"/>
        <w:rPr/>
      </w:pPr>
      <w:r>
        <w:rPr>
          <w:color w:val="000000"/>
        </w:rPr>
        <w:t>120 - 152, 127 - 153</w:t>
        <w:tab/>
        <w:t>19</w:t>
        <w:tab/>
        <w:t>4</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Paul Gore Terrace,</w:t>
      </w:r>
      <w:r>
        <w:rPr>
          <w:color w:val="000000"/>
          <w:lang w:val="en-US" w:eastAsia="en-US"/>
        </w:rPr>
        <w:t xml:space="preserve"> W.R., Private way, from 80 Paul Gore Street to northeasterly.</w:t>
        <w:tab/>
        <w:tab/>
        <w:t>19</w:t>
      </w:r>
      <w:r>
        <w:rPr>
          <w:color w:val="000000"/>
        </w:rPr>
        <w:tab/>
      </w:r>
      <w:r>
        <w:rPr>
          <w:color w:val="000000"/>
          <w:lang w:val="en-US" w:eastAsia="en-US"/>
        </w:rPr>
        <w:t>1</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Paulman Circle,</w:t>
      </w:r>
      <w:r>
        <w:rPr>
          <w:color w:val="000000"/>
          <w:lang w:val="en-US" w:eastAsia="en-US"/>
        </w:rPr>
        <w:t xml:space="preserve"> W.R., Public way, from 35 Church Street to approximately 270 feet northeasterly.</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Paul Revere Mall</w:t>
      </w:r>
      <w:r>
        <w:rPr>
          <w:color w:val="000000"/>
          <w:lang w:val="en-US" w:eastAsia="en-US"/>
        </w:rPr>
        <w:t>, B.P., bounded by Charter Street, Hanover Street, Tileston Street and Unity Street.</w:t>
        <w:tab/>
        <w:tab/>
        <w:t>3</w:t>
        <w:tab/>
        <w:t>1</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Paul Sullivan Way</w:t>
      </w:r>
      <w:r>
        <w:rPr>
          <w:color w:val="000000"/>
          <w:lang w:val="en-US" w:eastAsia="en-US"/>
        </w:rPr>
        <w:t>, B.P., Public way, from 363 Albany Street to 450 Harrison Avenue.</w:t>
      </w:r>
      <w:r>
        <w:rPr>
          <w:color w:val="000000"/>
        </w:rPr>
        <w:tab/>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Paxton Street,</w:t>
      </w:r>
      <w:r>
        <w:rPr>
          <w:color w:val="000000"/>
          <w:lang w:val="en-US" w:eastAsia="en-US"/>
        </w:rPr>
        <w:t xml:space="preserve"> Dor., Public way, from 939 Blue Hill Avenue to near 332 Harvard Street.</w:t>
      </w:r>
    </w:p>
    <w:p>
      <w:pPr>
        <w:pStyle w:val="Tab2"/>
        <w:rPr>
          <w:color w:val="000000"/>
        </w:rPr>
      </w:pPr>
      <w:r>
        <w:rPr>
          <w:color w:val="000000"/>
        </w:rPr>
        <w:t>Odd</w:t>
        <w:tab/>
        <w:t>14</w:t>
        <w:tab/>
        <w:t>9</w:t>
        <w:tab/>
        <w:t>4</w:t>
        <w:tab/>
        <w:t>7</w:t>
        <w:tab/>
        <w:t>02124</w:t>
      </w:r>
    </w:p>
    <w:p>
      <w:pPr>
        <w:pStyle w:val="Tab2"/>
        <w:spacing w:before="0" w:after="120"/>
        <w:rPr>
          <w:color w:val="000000"/>
        </w:rPr>
      </w:pPr>
      <w:r>
        <w:rPr>
          <w:color w:val="000000"/>
        </w:rPr>
        <w:t>Even</w:t>
        <w:tab/>
        <w:t>14</w:t>
        <w:tab/>
        <w:t>11</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Payne Street,</w:t>
      </w:r>
      <w:r>
        <w:rPr>
          <w:color w:val="000000"/>
          <w:lang w:val="en-US" w:eastAsia="en-US"/>
        </w:rPr>
        <w:t xml:space="preserve"> Dor., Private way, from 54 Houghton Street to easterly.</w:t>
        <w:tab/>
        <w:tab/>
        <w:t>16</w:t>
      </w:r>
      <w:r>
        <w:rPr>
          <w:color w:val="000000"/>
        </w:rPr>
        <w:tab/>
      </w:r>
      <w:r>
        <w:rPr>
          <w:color w:val="000000"/>
          <w:lang w:val="en-US" w:eastAsia="en-US"/>
        </w:rPr>
        <w:t>5</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Payson Avenue,</w:t>
      </w:r>
      <w:r>
        <w:rPr>
          <w:color w:val="000000"/>
          <w:lang w:val="en-US" w:eastAsia="en-US"/>
        </w:rPr>
        <w:t xml:space="preserve"> Dor., Public way, from 25 Glendale Street to 33 Hancock Street.</w:t>
        <w:tab/>
        <w:tab/>
        <w:t>15</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Payson Place,</w:t>
      </w:r>
      <w:r>
        <w:rPr>
          <w:color w:val="000000"/>
          <w:lang w:val="en-US" w:eastAsia="en-US"/>
        </w:rPr>
        <w:t xml:space="preserve"> Chsn., Private way, from 9 Elm. Street to southeasterly.</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Payson Road,</w:t>
      </w:r>
      <w:r>
        <w:rPr>
          <w:color w:val="000000"/>
          <w:lang w:val="en-US" w:eastAsia="en-US"/>
        </w:rPr>
        <w:t xml:space="preserve"> W.R., Public way, from 61 Hackensack Road to the Boston and Brookline Boundary Line.</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02167</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szCs w:val="17"/>
          <w:lang w:val="en-US" w:eastAsia="en-US"/>
        </w:rPr>
      </w:pPr>
      <w:r>
        <w:rPr>
          <w:b/>
          <w:color w:val="000000"/>
          <w:szCs w:val="17"/>
          <w:lang w:val="en-US" w:eastAsia="en-US"/>
        </w:rPr>
        <w:t xml:space="preserve">Peabody Circle, </w:t>
      </w:r>
      <w:r>
        <w:rPr>
          <w:color w:val="000000"/>
          <w:szCs w:val="17"/>
          <w:lang w:val="en-US" w:eastAsia="en-US"/>
        </w:rPr>
        <w:t>W.R.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szCs w:val="17"/>
          <w:lang w:val="en-US" w:eastAsia="en-US"/>
        </w:rPr>
      </w:pPr>
      <w:r>
        <w:rPr>
          <w:b/>
          <w:color w:val="000000"/>
          <w:szCs w:val="17"/>
          <w:lang w:val="en-US" w:eastAsia="en-US"/>
        </w:rPr>
        <w:t xml:space="preserve">  </w:t>
      </w:r>
      <w:r>
        <w:rPr>
          <w:b/>
          <w:color w:val="000000"/>
          <w:szCs w:val="17"/>
          <w:lang w:val="en-US" w:eastAsia="en-US"/>
        </w:rPr>
        <w:t>Note;</w:t>
      </w:r>
      <w:r>
        <w:rPr>
          <w:b/>
          <w:color w:val="000000"/>
          <w:sz w:val="24"/>
          <w:lang w:val="en-US" w:eastAsia="en-US"/>
        </w:rPr>
        <w:t xml:space="preserve"> </w:t>
      </w:r>
      <w:r>
        <w:rPr>
          <w:color w:val="000000"/>
          <w:szCs w:val="17"/>
          <w:lang w:val="en-US" w:eastAsia="en-US"/>
        </w:rPr>
        <w:t>see Robert S. Peabody Circle.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Peabody Place,</w:t>
      </w:r>
      <w:r>
        <w:rPr>
          <w:color w:val="000000"/>
          <w:lang w:val="en-US" w:eastAsia="en-US"/>
        </w:rPr>
        <w:t xml:space="preserve"> W.R., Private way, from 217 Lamartine Street to northwesterly.</w:t>
        <w:tab/>
        <w:tab/>
        <w:t>19</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Peabody Square,</w:t>
      </w:r>
      <w:r>
        <w:rPr>
          <w:color w:val="000000"/>
          <w:lang w:val="en-US" w:eastAsia="en-US"/>
        </w:rPr>
        <w:t xml:space="preserve"> Dor., at the junction of Ashmont Street, Dorchester Avenue and Talbot Avenue.</w:t>
        <w:tab/>
        <w:tab/>
        <w:t>17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Peaceable Street,</w:t>
      </w:r>
      <w:r>
        <w:rPr>
          <w:color w:val="000000"/>
          <w:lang w:val="en-US" w:eastAsia="en-US"/>
        </w:rPr>
        <w:t xml:space="preserve"> Bri., Public way, from 24 Academy Hill Road to 29 Winship Street.</w:t>
      </w:r>
      <w:r>
        <w:rPr>
          <w:color w:val="000000"/>
        </w:rPr>
        <w:tab/>
        <w:tab/>
      </w:r>
      <w:r>
        <w:rPr>
          <w:color w:val="000000"/>
          <w:lang w:val="en-US" w:eastAsia="en-US"/>
        </w:rPr>
        <w:t>22</w:t>
      </w:r>
      <w:r>
        <w:rPr>
          <w:color w:val="000000"/>
        </w:rPr>
        <w:tab/>
      </w:r>
      <w:r>
        <w:rPr>
          <w:color w:val="000000"/>
          <w:lang w:val="en-US" w:eastAsia="en-US"/>
        </w:rPr>
        <w:t>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Peacevale Road,</w:t>
      </w:r>
      <w:r>
        <w:rPr>
          <w:color w:val="000000"/>
          <w:lang w:val="en-US" w:eastAsia="en-US"/>
        </w:rPr>
        <w:t xml:space="preserve"> Dor., Public way, from 116 Norfolk Street to approximately 793 feet southeasterly.</w:t>
        <w:tab/>
        <w:tab/>
        <w:t>17</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Peak Hill Road,</w:t>
      </w:r>
      <w:r>
        <w:rPr>
          <w:color w:val="000000"/>
          <w:lang w:val="en-US" w:eastAsia="en-US"/>
        </w:rPr>
        <w:t xml:space="preserve"> W.R., Public way, from opposite 58 Cerdan Avenue to 392 West Roxbury Parkway at Park Front Road.</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Pearl Street,</w:t>
      </w:r>
      <w:r>
        <w:rPr>
          <w:color w:val="000000"/>
          <w:lang w:val="en-US" w:eastAsia="en-US"/>
        </w:rPr>
        <w:t xml:space="preserve"> B.P., Public way, from opposite 100 Milk Street to near 125 Purchase Street.</w:t>
        <w:tab/>
      </w:r>
      <w:r>
        <w:rPr>
          <w:color w:val="000000"/>
        </w:rPr>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Pearl Street,</w:t>
      </w:r>
      <w:r>
        <w:rPr>
          <w:color w:val="000000"/>
          <w:lang w:val="en-US" w:eastAsia="en-US"/>
        </w:rPr>
        <w:t xml:space="preserve"> Chsn., Public way, from 105 High Street to 296 Medford Street.</w:t>
      </w:r>
    </w:p>
    <w:p>
      <w:pPr>
        <w:pStyle w:val="Tab2"/>
        <w:rPr/>
      </w:pPr>
      <w:r>
        <w:rPr>
          <w:color w:val="000000"/>
        </w:rPr>
        <w:t>1 - 105, 22 - 104</w:t>
        <w:tab/>
        <w:t>2</w:t>
        <w:tab/>
        <w:t>5</w:t>
        <w:tab/>
        <w:t>1</w:t>
        <w:tab/>
        <w:t>1</w:t>
        <w:tab/>
        <w:t>02129</w:t>
      </w:r>
    </w:p>
    <w:p>
      <w:pPr>
        <w:pStyle w:val="Tab2"/>
        <w:spacing w:before="0" w:after="120"/>
        <w:rPr/>
      </w:pPr>
      <w:r>
        <w:rPr>
          <w:color w:val="000000"/>
        </w:rPr>
        <w:t>2 - 18</w:t>
        <w:tab/>
        <w:t>2</w:t>
        <w:tab/>
        <w:t>6</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Pearl Street,</w:t>
      </w:r>
      <w:r>
        <w:rPr>
          <w:color w:val="000000"/>
          <w:lang w:val="en-US" w:eastAsia="en-US"/>
        </w:rPr>
        <w:t xml:space="preserve"> Dor., Public way, from 1051 Dorchester Avenue to 48 Pleasant Street.</w:t>
      </w:r>
    </w:p>
    <w:p>
      <w:pPr>
        <w:pStyle w:val="Tab2"/>
        <w:rPr>
          <w:color w:val="000000"/>
        </w:rPr>
      </w:pPr>
      <w:r>
        <w:rPr>
          <w:color w:val="000000"/>
        </w:rPr>
        <w:t>Odd</w:t>
        <w:tab/>
        <w:t>13</w:t>
        <w:tab/>
        <w:t>8</w:t>
        <w:tab/>
        <w:t>3</w:t>
        <w:tab/>
        <w:t>3</w:t>
        <w:tab/>
        <w:t>02125</w:t>
      </w:r>
    </w:p>
    <w:p>
      <w:pPr>
        <w:pStyle w:val="Tab2"/>
        <w:spacing w:before="0" w:after="120"/>
        <w:rPr>
          <w:color w:val="000000"/>
        </w:rPr>
      </w:pPr>
      <w:r>
        <w:rPr>
          <w:color w:val="000000"/>
        </w:rPr>
        <w:t>Even</w:t>
        <w:tab/>
        <w:t>13</w:t>
        <w:tab/>
        <w:t>9</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Pearl Street Place,</w:t>
      </w:r>
      <w:r>
        <w:rPr>
          <w:color w:val="000000"/>
          <w:lang w:val="en-US" w:eastAsia="en-US"/>
        </w:rPr>
        <w:t xml:space="preserve"> Chsn., Private way, from 90 Pearl Street to northwesterly.</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Peirson Street,</w:t>
      </w:r>
      <w:r>
        <w:rPr>
          <w:color w:val="000000"/>
          <w:lang w:val="en-US" w:eastAsia="en-US"/>
        </w:rPr>
        <w:t xml:space="preserve"> Rox., Public way, from Allerton Street between Pompeii Street and Rusfield Street to 953 Massachusetts Avenue.</w:t>
        <w:tab/>
        <w:tab/>
        <w:t>8</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Pelham Street,</w:t>
      </w:r>
      <w:r>
        <w:rPr>
          <w:color w:val="000000"/>
          <w:lang w:val="en-US" w:eastAsia="en-US"/>
        </w:rPr>
        <w:t xml:space="preserve"> B.P., Public way, from 342 Shawmut Avenue to 1421 Washington Street.</w:t>
      </w:r>
    </w:p>
    <w:p>
      <w:pPr>
        <w:pStyle w:val="Tab2"/>
        <w:rPr>
          <w:color w:val="000000"/>
        </w:rPr>
      </w:pPr>
      <w:r>
        <w:rPr>
          <w:color w:val="000000"/>
        </w:rPr>
        <w:t>Odd</w:t>
        <w:tab/>
        <w:t>3</w:t>
        <w:tab/>
        <w:t>7</w:t>
        <w:tab/>
        <w:t>2</w:t>
        <w:tab/>
        <w:t>1</w:t>
        <w:tab/>
        <w:t>02118</w:t>
      </w:r>
    </w:p>
    <w:p>
      <w:pPr>
        <w:pStyle w:val="Tab2"/>
        <w:spacing w:before="0" w:after="120"/>
        <w:rPr>
          <w:color w:val="000000"/>
        </w:rPr>
      </w:pPr>
      <w:r>
        <w:rPr>
          <w:color w:val="000000"/>
        </w:rPr>
        <w:t>Even</w:t>
        <w:tab/>
        <w:t>9</w:t>
        <w:tab/>
        <w:t>1</w:t>
        <w:tab/>
        <w:t>2</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Pelham Terrace,</w:t>
      </w:r>
      <w:r>
        <w:rPr>
          <w:color w:val="000000"/>
          <w:lang w:val="en-US" w:eastAsia="en-US"/>
        </w:rPr>
        <w:t xml:space="preserve"> B.P., Private way, from Pelham Street to northeasterly.</w:t>
        <w:tab/>
        <w:tab/>
        <w:t>3</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Pelton Street,</w:t>
      </w:r>
      <w:r>
        <w:rPr>
          <w:color w:val="000000"/>
          <w:lang w:val="en-US" w:eastAsia="en-US"/>
        </w:rPr>
        <w:t xml:space="preserve"> W.R., Public way, from 258 Park Street to 651 West Roxbury Parkway.</w:t>
      </w:r>
    </w:p>
    <w:p>
      <w:pPr>
        <w:pStyle w:val="Tab2"/>
        <w:rPr/>
      </w:pPr>
      <w:r>
        <w:rPr>
          <w:color w:val="000000"/>
        </w:rPr>
        <w:t>1 - 17, 2 - 44</w:t>
        <w:tab/>
        <w:t>20</w:t>
        <w:tab/>
        <w:t>11</w:t>
        <w:tab/>
        <w:t>6</w:t>
        <w:tab/>
        <w:t>6</w:t>
        <w:tab/>
        <w:t>02132</w:t>
      </w:r>
    </w:p>
    <w:p>
      <w:pPr>
        <w:pStyle w:val="Tab2"/>
        <w:spacing w:before="0" w:after="120"/>
        <w:rPr/>
      </w:pPr>
      <w:r>
        <w:rPr>
          <w:color w:val="000000"/>
        </w:rPr>
        <w:t>21 - 43</w:t>
        <w:tab/>
        <w:t>20</w:t>
        <w:tab/>
        <w:t>10</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Pembroke Street,</w:t>
      </w:r>
      <w:r>
        <w:rPr>
          <w:color w:val="000000"/>
          <w:lang w:val="en-US" w:eastAsia="en-US"/>
        </w:rPr>
        <w:t xml:space="preserve"> B.P., Public way, from 2 Columbus Square at Warren Avenue to 669 Tremont Street.</w:t>
      </w:r>
    </w:p>
    <w:p>
      <w:pPr>
        <w:pStyle w:val="Tab2"/>
        <w:rPr/>
      </w:pPr>
      <w:r>
        <w:rPr>
          <w:color w:val="000000"/>
        </w:rPr>
        <w:t>82 -130, 85 - 133</w:t>
        <w:tab/>
        <w:t>4</w:t>
        <w:tab/>
        <w:t>3</w:t>
        <w:tab/>
        <w:t>2</w:t>
        <w:tab/>
        <w:t>1</w:t>
        <w:tab/>
        <w:t>02118</w:t>
      </w:r>
    </w:p>
    <w:p>
      <w:pPr>
        <w:pStyle w:val="Tab2"/>
        <w:spacing w:before="0" w:after="120"/>
        <w:rPr/>
      </w:pPr>
      <w:r>
        <w:rPr>
          <w:color w:val="000000"/>
        </w:rPr>
        <w:t>135 - 141</w:t>
        <w:tab/>
        <w:t>4</w:t>
        <w:tab/>
        <w:t>4</w:t>
        <w:tab/>
        <w:t>2</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Pender Street,</w:t>
      </w:r>
      <w:r>
        <w:rPr>
          <w:color w:val="000000"/>
          <w:lang w:val="en-US" w:eastAsia="en-US"/>
        </w:rPr>
        <w:t xml:space="preserve"> W.R., Public way, from opposite 110 Dent Street to 548 La Grange Street.</w:t>
      </w:r>
    </w:p>
    <w:p>
      <w:pPr>
        <w:pStyle w:val="Tab2"/>
        <w:rPr>
          <w:color w:val="000000"/>
        </w:rPr>
      </w:pPr>
      <w:r>
        <w:rPr>
          <w:color w:val="000000"/>
        </w:rPr>
        <w:t>Odd</w:t>
        <w:tab/>
        <w:t>20</w:t>
        <w:tab/>
        <w:t>12</w:t>
        <w:tab/>
        <w:t>6</w:t>
        <w:tab/>
        <w:t>6</w:t>
        <w:tab/>
        <w:t>02132</w:t>
      </w:r>
    </w:p>
    <w:p>
      <w:pPr>
        <w:pStyle w:val="Tab2"/>
        <w:spacing w:before="0" w:after="120"/>
        <w:rPr>
          <w:color w:val="000000"/>
        </w:rPr>
      </w:pPr>
      <w:r>
        <w:rPr>
          <w:color w:val="000000"/>
        </w:rPr>
        <w:t>Even</w:t>
        <w:tab/>
        <w:t>20</w:t>
        <w:tab/>
        <w:t>13</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Penfield Street,</w:t>
      </w:r>
      <w:r>
        <w:rPr>
          <w:color w:val="000000"/>
          <w:lang w:val="en-US" w:eastAsia="en-US"/>
        </w:rPr>
        <w:t xml:space="preserve"> W.R., Public way, from opposite 119 Belgrade Avenue to 75 Birch Street.</w:t>
        <w:tab/>
        <w:tab/>
        <w:t>20</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rPr>
          <w:b/>
          <w:b/>
          <w:color w:val="000000"/>
          <w:lang w:val="en-US" w:eastAsia="en-US"/>
        </w:rPr>
      </w:pPr>
      <w:r>
        <w:rPr>
          <w:b/>
          <w:color w:val="000000"/>
          <w:lang w:val="en-US" w:eastAsia="en-US"/>
        </w:rPr>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Penhallow Street,</w:t>
      </w:r>
      <w:r>
        <w:rPr>
          <w:color w:val="000000"/>
          <w:lang w:val="en-US" w:eastAsia="en-US"/>
        </w:rPr>
        <w:t xml:space="preserve"> Dor., Public way, from 11 Mather Street to 115 Melville Avenue.</w:t>
      </w:r>
    </w:p>
    <w:p>
      <w:pPr>
        <w:pStyle w:val="Tab2"/>
        <w:rPr>
          <w:color w:val="000000"/>
        </w:rPr>
      </w:pPr>
      <w:r>
        <w:rPr>
          <w:color w:val="000000"/>
        </w:rPr>
        <w:t>Odd</w:t>
        <w:tab/>
        <w:t>17</w:t>
        <w:tab/>
        <w:t>6</w:t>
        <w:tab/>
        <w:t>4</w:t>
        <w:tab/>
        <w:t>7</w:t>
        <w:tab/>
        <w:t>02124</w:t>
      </w:r>
    </w:p>
    <w:p>
      <w:pPr>
        <w:pStyle w:val="Tab2"/>
        <w:spacing w:before="0" w:after="120"/>
        <w:rPr>
          <w:color w:val="000000"/>
        </w:rPr>
      </w:pPr>
      <w:r>
        <w:rPr>
          <w:color w:val="000000"/>
        </w:rPr>
        <w:t>Even</w:t>
        <w:tab/>
        <w:t>16</w:t>
        <w:tab/>
        <w:t>3</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Peninsula Place,</w:t>
      </w:r>
      <w:r>
        <w:rPr>
          <w:color w:val="000000"/>
          <w:lang w:val="en-US" w:eastAsia="en-US"/>
        </w:rPr>
        <w:t xml:space="preserve"> Dor., Private way, from Harbor Point Boulevard to North Point Drive.</w:t>
        <w:tab/>
        <w:tab/>
        <w:t>13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Penniman Street,</w:t>
      </w:r>
      <w:r>
        <w:rPr>
          <w:color w:val="000000"/>
          <w:lang w:val="en-US" w:eastAsia="en-US"/>
        </w:rPr>
        <w:t xml:space="preserve"> Bri., Public way, from 90 Braintree Street to 100 Hano Street.</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Peoples Baptist Place,</w:t>
      </w:r>
      <w:r>
        <w:rPr>
          <w:color w:val="000000"/>
          <w:lang w:val="en-US" w:eastAsia="en-US"/>
        </w:rPr>
        <w:t xml:space="preserve"> B.P., Public way, from 830 Tremont Street to approximately 90 feet southeasterly.</w:t>
      </w:r>
      <w:r>
        <w:rPr>
          <w:color w:val="000000"/>
        </w:rPr>
        <w:tab/>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Pequot Street,</w:t>
      </w:r>
      <w:r>
        <w:rPr>
          <w:color w:val="000000"/>
          <w:lang w:val="en-US" w:eastAsia="en-US"/>
        </w:rPr>
        <w:t xml:space="preserve"> Rox., Public way, from 41 Calumet Street to opposite 19 Wait Street.</w:t>
      </w:r>
    </w:p>
    <w:p>
      <w:pPr>
        <w:pStyle w:val="Tab2"/>
        <w:rPr>
          <w:color w:val="000000"/>
        </w:rPr>
      </w:pPr>
      <w:r>
        <w:rPr>
          <w:color w:val="000000"/>
        </w:rPr>
        <w:t>Odd</w:t>
        <w:tab/>
        <w:t>10</w:t>
        <w:tab/>
        <w:t>4</w:t>
        <w:tab/>
        <w:t>8</w:t>
        <w:tab/>
        <w:t>10</w:t>
        <w:tab/>
        <w:t>02120</w:t>
      </w:r>
    </w:p>
    <w:p>
      <w:pPr>
        <w:pStyle w:val="Tab2"/>
        <w:spacing w:before="0" w:after="120"/>
        <w:rPr>
          <w:color w:val="000000"/>
        </w:rPr>
      </w:pPr>
      <w:r>
        <w:rPr>
          <w:color w:val="000000"/>
        </w:rPr>
        <w:t>Even</w:t>
        <w:tab/>
        <w:t>10</w:t>
        <w:tab/>
        <w:t>3</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Perabo Terrace,</w:t>
      </w:r>
      <w:r>
        <w:rPr>
          <w:color w:val="000000"/>
          <w:lang w:val="en-US" w:eastAsia="en-US"/>
        </w:rPr>
        <w:t xml:space="preserve"> W.R., Private way, from 205 Park Street to southwesterly.</w:t>
        <w:tab/>
        <w:tab/>
        <w:t>20</w:t>
      </w:r>
      <w:r>
        <w:rPr>
          <w:color w:val="000000"/>
        </w:rPr>
        <w:tab/>
      </w:r>
      <w:r>
        <w:rPr>
          <w:color w:val="000000"/>
          <w:lang w:val="en-US" w:eastAsia="en-US"/>
        </w:rPr>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Percival Place,</w:t>
      </w:r>
      <w:r>
        <w:rPr>
          <w:color w:val="000000"/>
          <w:lang w:val="en-US" w:eastAsia="en-US"/>
        </w:rPr>
        <w:t xml:space="preserve"> E.B., Private way, from 106 Orleans Street to northwesterly.</w:t>
        <w:tab/>
        <w:tab/>
        <w:t>1</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Percival Street,</w:t>
      </w:r>
      <w:r>
        <w:rPr>
          <w:color w:val="000000"/>
          <w:lang w:val="en-US" w:eastAsia="en-US"/>
        </w:rPr>
        <w:t xml:space="preserve"> Dor., Public way, from near 309 Bowdoin Street to approximately 251 feet southeast of 14 Marie Street at Ronan Park.</w:t>
      </w:r>
    </w:p>
    <w:p>
      <w:pPr>
        <w:pStyle w:val="Tab2"/>
        <w:rPr/>
      </w:pPr>
      <w:r>
        <w:rPr>
          <w:color w:val="000000"/>
        </w:rPr>
        <w:t>1 - 39, 2 - 44</w:t>
        <w:tab/>
        <w:t>15</w:t>
        <w:tab/>
        <w:t>3</w:t>
        <w:tab/>
        <w:t>3</w:t>
        <w:tab/>
        <w:t>3</w:t>
        <w:tab/>
        <w:t>02122</w:t>
      </w:r>
    </w:p>
    <w:p>
      <w:pPr>
        <w:pStyle w:val="Tab2"/>
        <w:spacing w:before="0" w:after="120"/>
        <w:rPr/>
      </w:pPr>
      <w:r>
        <w:rPr>
          <w:color w:val="000000"/>
        </w:rPr>
        <w:t>41 - 49, 46 - 68</w:t>
        <w:tab/>
        <w:t>15</w:t>
        <w:tab/>
        <w:t>9</w:t>
        <w:tab/>
        <w:t>3</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Perham Street,</w:t>
      </w:r>
      <w:r>
        <w:rPr>
          <w:color w:val="000000"/>
          <w:lang w:val="en-US" w:eastAsia="en-US"/>
        </w:rPr>
        <w:t xml:space="preserve"> W.R., Public way, from 914 Veterans of Foreign Wars Parkway to approximately 323 feet southeast of 24 Ivory Street at the M.B.T.A. Railroad.</w:t>
      </w:r>
    </w:p>
    <w:p>
      <w:pPr>
        <w:pStyle w:val="Tab2"/>
        <w:rPr/>
      </w:pPr>
      <w:r>
        <w:rPr>
          <w:color w:val="000000"/>
        </w:rPr>
        <w:t>1 - 199, 2 - 198</w:t>
        <w:tab/>
        <w:t>20</w:t>
        <w:tab/>
        <w:t>13</w:t>
        <w:tab/>
        <w:t>6</w:t>
        <w:tab/>
        <w:t>6</w:t>
        <w:tab/>
        <w:t>02132</w:t>
      </w:r>
    </w:p>
    <w:p>
      <w:pPr>
        <w:pStyle w:val="Tab2"/>
        <w:spacing w:before="0" w:after="120"/>
        <w:rPr/>
      </w:pPr>
      <w:r>
        <w:rPr>
          <w:color w:val="000000"/>
        </w:rPr>
        <w:t>200 - 320, 201 - 325</w:t>
        <w:tab/>
        <w:t>20</w:t>
        <w:tab/>
        <w:t>17</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Perkins Avenue,</w:t>
      </w:r>
      <w:r>
        <w:rPr>
          <w:color w:val="000000"/>
          <w:lang w:val="en-US" w:eastAsia="en-US"/>
        </w:rPr>
        <w:t xml:space="preserve"> H.P., Public way, from opposite 87 Child Street to 1369 River Street.</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Perkins Street,</w:t>
      </w:r>
      <w:r>
        <w:rPr>
          <w:color w:val="000000"/>
          <w:lang w:val="en-US" w:eastAsia="en-US"/>
        </w:rPr>
        <w:t xml:space="preserve"> Chsn., Public way, from Clinton Place at the M.B.T.A. Railroad to the Boston and Somerville Boundary Line.</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Perkins Street,</w:t>
      </w:r>
      <w:r>
        <w:rPr>
          <w:color w:val="000000"/>
          <w:lang w:val="en-US" w:eastAsia="en-US"/>
        </w:rPr>
        <w:t xml:space="preserve"> Rox., W.R., Public way, from between 397 and 401 Centre Street to the Boston and Brookline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the portion of Perkins Street, from Francis Parkman Drive to the Jamaicaway, is under the care, control and custody of the D.C.R.</w:t>
      </w:r>
    </w:p>
    <w:p>
      <w:pPr>
        <w:pStyle w:val="Tab2"/>
        <w:rPr/>
      </w:pPr>
      <w:r>
        <w:rPr>
          <w:color w:val="000000"/>
        </w:rPr>
        <w:t>1 - 199</w:t>
        <w:tab/>
        <w:t>10</w:t>
        <w:tab/>
        <w:t>9</w:t>
        <w:tab/>
        <w:t>6</w:t>
        <w:tab/>
        <w:t>2</w:t>
        <w:tab/>
        <w:t>02130</w:t>
      </w:r>
    </w:p>
    <w:p>
      <w:pPr>
        <w:pStyle w:val="Tab2"/>
        <w:rPr/>
      </w:pPr>
      <w:r>
        <w:rPr>
          <w:color w:val="000000"/>
        </w:rPr>
        <w:t>2 - 320, 205 - 399</w:t>
        <w:tab/>
        <w:t>19</w:t>
        <w:tab/>
        <w:t>3</w:t>
        <w:tab/>
        <w:t>6</w:t>
        <w:tab/>
        <w:t>2</w:t>
        <w:tab/>
        <w:t>02130</w:t>
      </w:r>
    </w:p>
    <w:p>
      <w:pPr>
        <w:pStyle w:val="Tab2"/>
        <w:spacing w:before="0" w:after="120"/>
        <w:rPr/>
      </w:pPr>
      <w:r>
        <w:rPr>
          <w:color w:val="000000"/>
        </w:rPr>
        <w:t>330 - 400</w:t>
        <w:tab/>
        <w:t>19</w:t>
        <w:tab/>
        <w:t>2</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Perrin Street,</w:t>
      </w:r>
      <w:r>
        <w:rPr>
          <w:color w:val="000000"/>
          <w:lang w:val="en-US" w:eastAsia="en-US"/>
        </w:rPr>
        <w:t xml:space="preserve"> Rox., Public way, from 93 Moreland Street to opposite 37 Waverly Street.</w:t>
        <w:tab/>
        <w:tab/>
        <w:t>12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Perry Street,</w:t>
      </w:r>
      <w:r>
        <w:rPr>
          <w:color w:val="000000"/>
          <w:lang w:val="en-US" w:eastAsia="en-US"/>
        </w:rPr>
        <w:t xml:space="preserve"> B.P., Public way, from opposite 490 Harrison Avenue to 1226 Washington Street.</w:t>
        <w:tab/>
        <w:tab/>
        <w:t>3</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Pershing Road,</w:t>
      </w:r>
      <w:r>
        <w:rPr>
          <w:color w:val="000000"/>
          <w:lang w:val="en-US" w:eastAsia="en-US"/>
        </w:rPr>
        <w:t xml:space="preserve"> W.R., Public way, from 475 Centre Street to opposite 35 Pond View Avenue.</w:t>
        <w:tab/>
        <w:tab/>
        <w:t>19</w:t>
      </w:r>
      <w:r>
        <w:rPr>
          <w:color w:val="000000"/>
        </w:rPr>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Perth Street,</w:t>
      </w:r>
      <w:r>
        <w:rPr>
          <w:color w:val="000000"/>
          <w:lang w:val="en-US" w:eastAsia="en-US"/>
        </w:rPr>
        <w:t xml:space="preserve"> Dor., Public way, from 60 Fayston Street to 173 Quincy Street.</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Perthshire Road,</w:t>
      </w:r>
      <w:r>
        <w:rPr>
          <w:color w:val="000000"/>
          <w:lang w:val="en-US" w:eastAsia="en-US"/>
        </w:rPr>
        <w:t xml:space="preserve"> Bri., Public way, from 52 Dunboy Street to 53 Matchett Street.</w:t>
      </w:r>
    </w:p>
    <w:p>
      <w:pPr>
        <w:pStyle w:val="Tab2"/>
        <w:rPr/>
      </w:pPr>
      <w:r>
        <w:rPr>
          <w:color w:val="000000"/>
        </w:rPr>
        <w:t>1 - 47, 2 - 48</w:t>
        <w:tab/>
        <w:t>22</w:t>
        <w:tab/>
        <w:t>7</w:t>
        <w:tab/>
        <w:t>9</w:t>
        <w:tab/>
        <w:t>4</w:t>
        <w:tab/>
        <w:t>02135</w:t>
      </w:r>
    </w:p>
    <w:p>
      <w:pPr>
        <w:pStyle w:val="Tab2"/>
        <w:spacing w:before="0" w:after="120"/>
        <w:rPr/>
      </w:pPr>
      <w:r>
        <w:rPr>
          <w:color w:val="000000"/>
        </w:rPr>
        <w:t>51 - 95, 54 - 96</w:t>
        <w:tab/>
        <w:t>22</w:t>
        <w:tab/>
        <w:t>13</w:t>
        <w:tab/>
        <w:t>9</w:t>
        <w:tab/>
        <w:t>4</w:t>
        <w:tab/>
        <w:t>02135</w:t>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Peterborough Street,</w:t>
      </w:r>
      <w:r>
        <w:rPr>
          <w:color w:val="000000"/>
          <w:lang w:val="en-US" w:eastAsia="en-US"/>
        </w:rPr>
        <w:t xml:space="preserve"> B.P., Public way, from opposite 15 Park Drive to 235 Park Drive.</w:t>
      </w:r>
    </w:p>
    <w:p>
      <w:pPr>
        <w:pStyle w:val="Tab2"/>
        <w:rPr/>
      </w:pPr>
      <w:r>
        <w:rPr>
          <w:color w:val="000000"/>
        </w:rPr>
        <w:t>1 - 99, 2 - 100</w:t>
        <w:tab/>
        <w:t>5</w:t>
        <w:tab/>
        <w:t>2</w:t>
        <w:tab/>
        <w:t>8</w:t>
        <w:tab/>
        <w:t>1</w:t>
        <w:tab/>
        <w:t>02215</w:t>
      </w:r>
    </w:p>
    <w:p>
      <w:pPr>
        <w:pStyle w:val="Tab2"/>
        <w:spacing w:before="0" w:after="120"/>
        <w:rPr>
          <w:color w:val="000000"/>
        </w:rPr>
      </w:pPr>
      <w:r>
        <w:rPr>
          <w:color w:val="000000"/>
        </w:rPr>
        <w:t>105 - 137, 106 - 134</w:t>
        <w:tab/>
        <w:t>21</w:t>
        <w:tab/>
        <w:t>1</w:t>
        <w:tab/>
        <w:t>9</w:t>
        <w:tab/>
        <w:t>1</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Peter Parley Road,</w:t>
      </w:r>
      <w:r>
        <w:rPr>
          <w:color w:val="000000"/>
          <w:lang w:val="en-US" w:eastAsia="en-US"/>
        </w:rPr>
        <w:t xml:space="preserve"> W.R., Public way, from 495 Walnut Avenue to 3252 Washington Street.</w:t>
      </w:r>
    </w:p>
    <w:p>
      <w:pPr>
        <w:pStyle w:val="Tab2"/>
        <w:rPr>
          <w:color w:val="000000"/>
        </w:rPr>
      </w:pPr>
      <w:r>
        <w:rPr>
          <w:color w:val="000000"/>
        </w:rPr>
        <w:t>Odd</w:t>
        <w:tab/>
        <w:t>11</w:t>
        <w:tab/>
        <w:t>7</w:t>
        <w:tab/>
        <w:t>6</w:t>
        <w:tab/>
        <w:t>2</w:t>
        <w:tab/>
        <w:t>02130</w:t>
      </w:r>
    </w:p>
    <w:p>
      <w:pPr>
        <w:pStyle w:val="Tab2"/>
        <w:spacing w:before="0" w:after="120"/>
        <w:rPr>
          <w:color w:val="000000"/>
        </w:rPr>
      </w:pPr>
      <w:r>
        <w:rPr>
          <w:color w:val="000000"/>
        </w:rPr>
        <w:t>Even</w:t>
        <w:tab/>
        <w:t>11</w:t>
        <w:tab/>
        <w:t>5</w:t>
        <w:tab/>
        <w:t>7</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Peters Street,</w:t>
      </w:r>
      <w:r>
        <w:rPr>
          <w:color w:val="000000"/>
          <w:lang w:val="en-US" w:eastAsia="en-US"/>
        </w:rPr>
        <w:t xml:space="preserve"> S.B., Public way, from 712 East Seventh Street to 713 East Sixth Street.</w:t>
        <w:tab/>
        <w:tab/>
        <w:t>6</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Petrel Street,</w:t>
      </w:r>
      <w:r>
        <w:rPr>
          <w:color w:val="000000"/>
          <w:lang w:val="en-US" w:eastAsia="en-US"/>
        </w:rPr>
        <w:t xml:space="preserve"> W.R., Private way, from 100 Maplewood Street to approximately 261 feet southwesterly.</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Pevear Place,</w:t>
      </w:r>
      <w:r>
        <w:rPr>
          <w:color w:val="000000"/>
          <w:lang w:val="en-US" w:eastAsia="en-US"/>
        </w:rPr>
        <w:t xml:space="preserve"> Rox., Private way, from 195 Dudley Street to southwest of 23 Warren Place.</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Peverell Street,</w:t>
      </w:r>
      <w:r>
        <w:rPr>
          <w:color w:val="000000"/>
          <w:lang w:val="en-US" w:eastAsia="en-US"/>
        </w:rPr>
        <w:t xml:space="preserve"> Dor., Public way, from 32 Salcombe Street to 31 Sawyer Avenue.</w:t>
        <w:tab/>
        <w:tab/>
        <w:t>13</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Pheasant Street,</w:t>
      </w:r>
      <w:r>
        <w:rPr>
          <w:color w:val="000000"/>
          <w:lang w:val="en-US" w:eastAsia="en-US"/>
        </w:rPr>
        <w:t xml:space="preserve"> W.R., Public way, from 4770 Washington Street to approximately 100 feet northwest of 27 Bobolink Street.</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Philbrick Street,</w:t>
      </w:r>
      <w:r>
        <w:rPr>
          <w:color w:val="000000"/>
          <w:lang w:val="en-US" w:eastAsia="en-US"/>
        </w:rPr>
        <w:t xml:space="preserve"> W.R., Public way, from opposite 54 Jewett Street to 7 Neponset Avenue.</w:t>
        <w:tab/>
        <w:tab/>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Philip Street,</w:t>
      </w:r>
      <w:r>
        <w:rPr>
          <w:color w:val="000000"/>
          <w:lang w:val="en-US" w:eastAsia="en-US"/>
        </w:rPr>
        <w:t xml:space="preserve"> Dor., Private way, from 21 Taylor Street to southeasterly.</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Phillips Court,</w:t>
      </w:r>
      <w:r>
        <w:rPr>
          <w:color w:val="000000"/>
          <w:lang w:val="en-US" w:eastAsia="en-US"/>
        </w:rPr>
        <w:t xml:space="preserve"> B.P., Private way, from 70 Phillips Street to southeasterly.</w:t>
        <w:tab/>
        <w:tab/>
        <w:t>5</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Phillips Place,</w:t>
      </w:r>
      <w:r>
        <w:rPr>
          <w:color w:val="000000"/>
          <w:lang w:val="en-US" w:eastAsia="en-US"/>
        </w:rPr>
        <w:t xml:space="preserve"> Dor., Private way, from 748 Dudley Street to northeasterly.</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Phillips Square,</w:t>
      </w:r>
      <w:r>
        <w:rPr>
          <w:color w:val="000000"/>
          <w:lang w:val="en-US" w:eastAsia="en-US"/>
        </w:rPr>
        <w:t xml:space="preserve"> B.P., at the junction of Chauncy Street, Essex Street and Harrison Avenue.</w:t>
        <w:tab/>
        <w:tab/>
        <w:t>3</w:t>
        <w:tab/>
        <w:t>8</w:t>
        <w:tab/>
        <w:t>2</w:t>
        <w:tab/>
        <w:t>1</w:t>
        <w:tab/>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Phillips Street,</w:t>
      </w:r>
      <w:r>
        <w:rPr>
          <w:color w:val="000000"/>
          <w:lang w:val="en-US" w:eastAsia="en-US"/>
        </w:rPr>
        <w:t xml:space="preserve"> B.P., Public way, from 23 Irving Street to 79 West Cedar Street.</w:t>
        <w:tab/>
        <w:tab/>
        <w:t>5</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Phipps Street,</w:t>
      </w:r>
      <w:r>
        <w:rPr>
          <w:color w:val="000000"/>
          <w:lang w:val="en-US" w:eastAsia="en-US"/>
        </w:rPr>
        <w:t xml:space="preserve"> Chsn., Public way, from 238 Main Street to the Phipps Street Burial Ground opposite 79 Lawrence Street.</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Pickering Avenue,</w:t>
      </w:r>
      <w:r>
        <w:rPr>
          <w:color w:val="000000"/>
          <w:lang w:val="en-US" w:eastAsia="en-US"/>
        </w:rPr>
        <w:t xml:space="preserve"> Rox., Public way, from 90 Walnut Avenue to approximately 234 feet southeasterly.</w:t>
        <w:tab/>
        <w:tab/>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Pie Alley,</w:t>
      </w:r>
      <w:r>
        <w:rPr>
          <w:color w:val="000000"/>
          <w:lang w:val="en-US" w:eastAsia="en-US"/>
        </w:rPr>
        <w:t xml:space="preserve"> B.P., Private way, from Court Square at 20 City Hall Avenue to near 227 Washington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Piedmont Street,</w:t>
      </w:r>
      <w:r>
        <w:rPr>
          <w:color w:val="000000"/>
          <w:lang w:val="en-US" w:eastAsia="en-US"/>
        </w:rPr>
        <w:t xml:space="preserve"> B.P., Public way, from 100 Arlington Street to 79 Broadway.</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Pierce Avenue,</w:t>
      </w:r>
      <w:r>
        <w:rPr>
          <w:color w:val="000000"/>
          <w:lang w:val="en-US" w:eastAsia="en-US"/>
        </w:rPr>
        <w:t xml:space="preserve"> Dor., from 664 Adams Street to approximately 260 feet northeast of 45 Plain Street.</w:t>
      </w:r>
    </w:p>
    <w:p>
      <w:pPr>
        <w:pStyle w:val="Normal"/>
        <w:tabs>
          <w:tab w:val="left" w:pos="3240" w:leader="none"/>
          <w:tab w:val="center" w:pos="3600" w:leader="none"/>
          <w:tab w:val="center" w:pos="3960" w:leader="none"/>
          <w:tab w:val="center" w:pos="4320" w:leader="none"/>
          <w:tab w:val="center" w:pos="4680" w:leader="none"/>
          <w:tab w:val="right" w:pos="5400" w:leader="none"/>
        </w:tabs>
        <w:ind w:left="86" w:right="2246" w:hanging="86"/>
        <w:rPr/>
      </w:pPr>
      <w:r>
        <w:rPr>
          <w:color w:val="000000"/>
          <w:kern w:val="2"/>
          <w:sz w:val="17"/>
          <w:lang w:val="en-US" w:eastAsia="en-US"/>
        </w:rPr>
        <w:t>Public way, from 664 Adams Street to 44 Plain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lineRule="exact" w:line="190"/>
        <w:rPr/>
      </w:pPr>
      <w:r>
        <w:rPr>
          <w:b/>
          <w:color w:val="000000"/>
          <w:sz w:val="24"/>
          <w:szCs w:val="24"/>
          <w:lang w:val="en-US" w:eastAsia="en-US"/>
        </w:rPr>
        <w:t>*</w:t>
      </w:r>
      <w:r>
        <w:rPr>
          <w:color w:val="000000"/>
          <w:lang w:val="en-US" w:eastAsia="en-US"/>
        </w:rPr>
        <w:t>Private way, from 45 Plain Street to approximately 260 feet northeasterly.</w:t>
      </w:r>
    </w:p>
    <w:p>
      <w:pPr>
        <w:pStyle w:val="Tab2"/>
        <w:rPr/>
      </w:pPr>
      <w:r>
        <w:rPr>
          <w:color w:val="000000"/>
        </w:rPr>
        <w:t>1 - 105, 2 - 70</w:t>
        <w:tab/>
        <w:t>16</w:t>
        <w:tab/>
        <w:t>9</w:t>
        <w:tab/>
        <w:t>3</w:t>
        <w:tab/>
        <w:t>7</w:t>
        <w:tab/>
        <w:t>02122</w:t>
      </w:r>
    </w:p>
    <w:p>
      <w:pPr>
        <w:pStyle w:val="Tab2"/>
        <w:spacing w:before="0" w:after="120"/>
        <w:rPr/>
      </w:pPr>
      <w:r>
        <w:rPr>
          <w:color w:val="000000"/>
        </w:rPr>
        <w:t>80 - 120, 109 - 119</w:t>
        <w:tab/>
        <w:t>16</w:t>
        <w:tab/>
        <w:t>10</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Pierce Square,</w:t>
      </w:r>
      <w:r>
        <w:rPr>
          <w:color w:val="000000"/>
          <w:lang w:val="en-US" w:eastAsia="en-US"/>
        </w:rPr>
        <w:t xml:space="preserve"> Dor., at the junction of Adams Street, Dorchester Avenue and Washington Street.</w:t>
        <w:tab/>
        <w:tab/>
        <w:t>17</w:t>
        <w:tab/>
        <w:t>13/14</w:t>
        <w:tab/>
        <w:t>3</w:t>
        <w:tab/>
        <w:t>7</w:t>
        <w:tab/>
        <w:t>02124</w:t>
      </w:r>
    </w:p>
    <w:p>
      <w:pPr>
        <w:pStyle w:val="Tab1"/>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Pierce Street,</w:t>
      </w:r>
      <w:r>
        <w:rPr>
          <w:color w:val="000000"/>
          <w:lang w:val="en-US" w:eastAsia="en-US"/>
        </w:rPr>
        <w:t xml:space="preserve"> H.P., Public way, from 28 Arlington Street to 60 Fairmount Avenue.</w:t>
      </w:r>
    </w:p>
    <w:p>
      <w:pPr>
        <w:pStyle w:val="Tab2"/>
        <w:rPr/>
      </w:pPr>
      <w:r>
        <w:rPr>
          <w:color w:val="000000"/>
        </w:rPr>
        <w:t>1 - 49, 2 - 96</w:t>
        <w:tab/>
        <w:t>18</w:t>
        <w:tab/>
        <w:t>13</w:t>
        <w:tab/>
        <w:t>5</w:t>
        <w:tab/>
        <w:t>8</w:t>
        <w:tab/>
        <w:t>02136</w:t>
      </w:r>
    </w:p>
    <w:p>
      <w:pPr>
        <w:pStyle w:val="Tab2"/>
        <w:spacing w:before="0" w:after="120"/>
        <w:rPr>
          <w:color w:val="000000"/>
        </w:rPr>
      </w:pPr>
      <w:r>
        <w:rPr>
          <w:color w:val="000000"/>
        </w:rPr>
        <w:t>61 - 127, 100 - 130</w:t>
        <w:tab/>
        <w:t>18</w:t>
        <w:tab/>
        <w:t>15</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Cs w:val="17"/>
          <w:lang w:val="en-US" w:eastAsia="en-US"/>
        </w:rPr>
        <w:t xml:space="preserve">Pier 4 Boulevard, </w:t>
      </w:r>
      <w:r>
        <w:rPr>
          <w:color w:val="000000"/>
          <w:szCs w:val="17"/>
          <w:lang w:val="en-US" w:eastAsia="en-US"/>
        </w:rPr>
        <w:t>S.B., from Seaport Boulevard to approximately 250 feet northeast of Northern Avenue.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szCs w:val="17"/>
          <w:lang w:val="en-US" w:eastAsia="en-US"/>
        </w:rPr>
      </w:pPr>
      <w:r>
        <w:rPr>
          <w:color w:val="000000"/>
          <w:szCs w:val="17"/>
          <w:lang w:val="en-US" w:eastAsia="en-US"/>
        </w:rPr>
        <w:t>Public way, from Seaport Boulevard to Northern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color w:val="000000"/>
          <w:lang w:val="en-US" w:eastAsia="en-US"/>
        </w:rPr>
        <w:t>Private way, from Northern Avenue to approximately 250 feet northeasterly.</w:t>
        <w:tab/>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Pier Pont Road,</w:t>
      </w:r>
      <w:r>
        <w:rPr>
          <w:color w:val="000000"/>
          <w:lang w:val="en-US" w:eastAsia="en-US"/>
        </w:rPr>
        <w:t xml:space="preserve"> W.R., from Playstead Road to the Walnut entrance to Franklin Park.</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is a park road, within Franklin Park, this road, is under the care, control and custody of the City of Boston Parks and Recreation Department.</w:t>
        <w:tab/>
        <w:tab/>
        <w:t>12</w:t>
        <w:tab/>
        <w:t>7</w:t>
        <w:tab/>
        <w:t>7</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Pierpont Road,</w:t>
      </w:r>
      <w:r>
        <w:rPr>
          <w:color w:val="000000"/>
          <w:lang w:val="en-US" w:eastAsia="en-US"/>
        </w:rPr>
        <w:t xml:space="preserve"> W.R., Public way, from 100 Church Street to opposite 78 Manthorne Road.</w:t>
      </w:r>
    </w:p>
    <w:p>
      <w:pPr>
        <w:pStyle w:val="Tab2"/>
        <w:rPr/>
      </w:pPr>
      <w:r>
        <w:rPr>
          <w:color w:val="000000"/>
        </w:rPr>
        <w:t>1 - 89, 2 - 26</w:t>
        <w:tab/>
        <w:t>20</w:t>
        <w:tab/>
        <w:t>19</w:t>
        <w:tab/>
        <w:t>6</w:t>
        <w:tab/>
        <w:t>6</w:t>
        <w:tab/>
        <w:t>02132</w:t>
      </w:r>
    </w:p>
    <w:p>
      <w:pPr>
        <w:pStyle w:val="Tab2"/>
        <w:spacing w:before="0" w:after="120"/>
        <w:rPr>
          <w:color w:val="000000"/>
        </w:rPr>
      </w:pPr>
      <w:r>
        <w:rPr>
          <w:color w:val="000000"/>
        </w:rPr>
        <w:t>32 - 80</w:t>
        <w:tab/>
        <w:t>20</w:t>
        <w:tab/>
        <w:t>7</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Cs w:val="17"/>
          <w:lang w:val="en-US" w:eastAsia="en-US"/>
        </w:rPr>
        <w:t>Piers Park Lane,</w:t>
      </w:r>
      <w:r>
        <w:rPr>
          <w:color w:val="000000"/>
          <w:szCs w:val="17"/>
          <w:lang w:val="en-US" w:eastAsia="en-US"/>
        </w:rPr>
        <w:t xml:space="preserve"> E.B., Private way, from East Pier Drive to Lewis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szCs w:val="17"/>
          <w:lang w:val="en-US" w:eastAsia="en-US"/>
        </w:rPr>
      </w:pPr>
      <w:r>
        <w:rPr>
          <w:b/>
          <w:color w:val="000000"/>
          <w:szCs w:val="17"/>
          <w:lang w:val="en-US" w:eastAsia="en-US"/>
        </w:rPr>
        <w:t xml:space="preserve">  </w:t>
      </w:r>
      <w:r>
        <w:rPr>
          <w:b/>
          <w:color w:val="000000"/>
          <w:szCs w:val="17"/>
          <w:lang w:val="en-US" w:eastAsia="en-US"/>
        </w:rPr>
        <w:t>Note;</w:t>
      </w:r>
      <w:r>
        <w:rPr>
          <w:color w:val="000000"/>
          <w:szCs w:val="17"/>
          <w:lang w:val="en-US" w:eastAsia="en-US"/>
        </w:rPr>
        <w:t xml:space="preserve"> this lane, is under the care, control and custody of the M.P.A.</w:t>
        <w:tab/>
        <w:tab/>
        <w:t>1</w:t>
        <w:tab/>
        <w:t>3</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Pilgrim Place,</w:t>
      </w:r>
      <w:r>
        <w:rPr>
          <w:color w:val="000000"/>
          <w:lang w:val="en-US" w:eastAsia="en-US"/>
        </w:rPr>
        <w:t xml:space="preserve"> Dor., Private way, from 20 Richfield Street to northeasterly.</w:t>
        <w:tab/>
        <w:tab/>
        <w:t>15</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Pilgrim Road,</w:t>
      </w:r>
      <w:r>
        <w:rPr>
          <w:color w:val="000000"/>
          <w:lang w:val="en-US" w:eastAsia="en-US"/>
        </w:rPr>
        <w:t xml:space="preserve"> Rox., Public way, from 259 Brookline Avenue at the rear of 100 Riverway to Short Street and after an interval, from 380 Longwood Avenue to 1 Deaconess Road.</w:t>
        <w:tab/>
        <w:tab/>
        <w:t>4</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Pilsudski Way</w:t>
      </w:r>
      <w:r>
        <w:rPr>
          <w:color w:val="000000"/>
          <w:lang w:val="en-US" w:eastAsia="en-US"/>
        </w:rPr>
        <w:t>, 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General Jozef Pilsudski 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Pinckney Street,</w:t>
      </w:r>
      <w:r>
        <w:rPr>
          <w:color w:val="000000"/>
          <w:lang w:val="en-US" w:eastAsia="en-US"/>
        </w:rPr>
        <w:t xml:space="preserve"> B.P., Public way, from Embankment Road between Mt. Vernon Street and Revere Street to 10 Joy Street.</w:t>
      </w:r>
    </w:p>
    <w:p>
      <w:pPr>
        <w:pStyle w:val="Tab2"/>
        <w:rPr/>
      </w:pPr>
      <w:r>
        <w:rPr>
          <w:color w:val="000000"/>
        </w:rPr>
        <w:t>1 - 65, 2 - 86</w:t>
        <w:tab/>
        <w:t>5</w:t>
        <w:tab/>
        <w:t>3</w:t>
        <w:tab/>
        <w:t>8</w:t>
        <w:tab/>
        <w:t>1</w:t>
        <w:tab/>
        <w:t>02114</w:t>
      </w:r>
    </w:p>
    <w:p>
      <w:pPr>
        <w:pStyle w:val="Tab2"/>
        <w:rPr>
          <w:color w:val="000000"/>
        </w:rPr>
      </w:pPr>
      <w:r>
        <w:rPr>
          <w:color w:val="000000"/>
        </w:rPr>
        <w:t>67 - 109</w:t>
        <w:tab/>
        <w:t>5</w:t>
        <w:tab/>
        <w:t>4</w:t>
        <w:tab/>
        <w:t>8</w:t>
        <w:tab/>
        <w:t>1</w:t>
        <w:tab/>
        <w:t>02114</w:t>
      </w:r>
    </w:p>
    <w:p>
      <w:pPr>
        <w:pStyle w:val="Tab2"/>
        <w:spacing w:before="0" w:after="120"/>
        <w:rPr/>
      </w:pPr>
      <w:r>
        <w:rPr>
          <w:color w:val="000000"/>
        </w:rPr>
        <w:t>88 - 120, 111 - 145</w:t>
        <w:tab/>
        <w:t>5</w:t>
        <w:tab/>
        <w:t>5</w:t>
        <w:tab/>
        <w:t>8</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Pine Avenue,</w:t>
      </w:r>
      <w:r>
        <w:rPr>
          <w:color w:val="000000"/>
          <w:lang w:val="en-US" w:eastAsia="en-US"/>
        </w:rPr>
        <w:t xml:space="preserve"> H.P., Private way, from 34 Como Road to 72 West Milton Street.</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Pine Road,</w:t>
      </w:r>
      <w:r>
        <w:rPr>
          <w:color w:val="000000"/>
          <w:lang w:val="en-US" w:eastAsia="en-US"/>
        </w:rPr>
        <w:t xml:space="preserve"> W.R., Private way, from 19 Cedar Road to opposite 141 Dana Road.</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02167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Pine Street,</w:t>
      </w:r>
      <w:r>
        <w:rPr>
          <w:color w:val="000000"/>
          <w:lang w:val="en-US" w:eastAsia="en-US"/>
        </w:rPr>
        <w:t xml:space="preserve"> B.P., Public way, from 237 Harrison Avenue to 900 Washington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Pine Street,</w:t>
      </w:r>
      <w:r>
        <w:rPr>
          <w:color w:val="000000"/>
          <w:lang w:val="en-US" w:eastAsia="en-US"/>
        </w:rPr>
        <w:t xml:space="preserve"> Chsn., Private way, from Moulton Way to opposite 20 Vine Street.</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Pine Street,</w:t>
      </w:r>
      <w:r>
        <w:rPr>
          <w:color w:val="000000"/>
          <w:lang w:val="en-US" w:eastAsia="en-US"/>
        </w:rPr>
        <w:t xml:space="preserve"> H.P., Public way, from 1286 Hyde Park Avenue to 53 Maple Street.</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Pinecliff Road,</w:t>
      </w:r>
      <w:r>
        <w:rPr>
          <w:color w:val="000000"/>
          <w:lang w:val="en-US" w:eastAsia="en-US"/>
        </w:rPr>
        <w:t xml:space="preserve"> W.R., Private way, from 5051 Washington Street to approximately 578 feet northwesterly.</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Pinedale Road,</w:t>
      </w:r>
      <w:r>
        <w:rPr>
          <w:color w:val="000000"/>
          <w:lang w:val="en-US" w:eastAsia="en-US"/>
        </w:rPr>
        <w:t xml:space="preserve"> W.R., from 1048 Canterbury Street to 46 Grew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1048 Canterbury Street to approximately 650 feet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46 Grew Avenue.</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Pinefield Lane,</w:t>
      </w:r>
      <w:r>
        <w:rPr>
          <w:color w:val="000000"/>
          <w:lang w:val="en-US" w:eastAsia="en-US"/>
        </w:rPr>
        <w:t xml:space="preserve"> H.P., Public way, from 14 Pinefield Road to 64 West Milton Street.</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Pinefield Road,</w:t>
      </w:r>
      <w:r>
        <w:rPr>
          <w:color w:val="000000"/>
          <w:lang w:val="en-US" w:eastAsia="en-US"/>
        </w:rPr>
        <w:t xml:space="preserve"> H.P., Public way, from near 28 Pine Avenue to approximately 190 feet northwest of Pinefield Lane.</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Pinehurst Street,</w:t>
      </w:r>
      <w:r>
        <w:rPr>
          <w:color w:val="000000"/>
          <w:lang w:val="en-US" w:eastAsia="en-US"/>
        </w:rPr>
        <w:t xml:space="preserve"> W.R., Public way, from 82 Belgrade Avenue to 132 Durnell Avenue.</w:t>
      </w:r>
    </w:p>
    <w:p>
      <w:pPr>
        <w:pStyle w:val="Tab2"/>
        <w:rPr>
          <w:color w:val="000000"/>
        </w:rPr>
      </w:pPr>
      <w:r>
        <w:rPr>
          <w:color w:val="000000"/>
        </w:rPr>
        <w:t>Odd</w:t>
        <w:tab/>
        <w:t>20</w:t>
        <w:tab/>
        <w:t>3</w:t>
        <w:tab/>
        <w:t>6</w:t>
        <w:tab/>
        <w:t>6</w:t>
        <w:tab/>
        <w:t>02131</w:t>
      </w:r>
    </w:p>
    <w:p>
      <w:pPr>
        <w:pStyle w:val="Tab2"/>
        <w:spacing w:before="0" w:after="120"/>
        <w:rPr>
          <w:color w:val="000000"/>
        </w:rPr>
      </w:pPr>
      <w:r>
        <w:rPr>
          <w:color w:val="000000"/>
        </w:rPr>
        <w:t>Even</w:t>
        <w:tab/>
        <w:t>20</w:t>
        <w:tab/>
        <w:t>2</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Pine Lodge Road,</w:t>
      </w:r>
      <w:r>
        <w:rPr>
          <w:color w:val="000000"/>
          <w:lang w:val="en-US" w:eastAsia="en-US"/>
        </w:rPr>
        <w:t xml:space="preserve"> W.R., Public way, from 40 St. Theresa Avenue to approximately 388 feet northeasterly.</w:t>
        <w:tab/>
        <w:tab/>
        <w:t>20</w:t>
      </w:r>
      <w:r>
        <w:rPr>
          <w:color w:val="000000"/>
        </w:rPr>
        <w:tab/>
      </w:r>
      <w:r>
        <w:rPr>
          <w:color w:val="000000"/>
          <w:lang w:val="en-US" w:eastAsia="en-US"/>
        </w:rPr>
        <w:t>14</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Pine Ridge Road,</w:t>
      </w:r>
      <w:r>
        <w:rPr>
          <w:color w:val="000000"/>
          <w:lang w:val="en-US" w:eastAsia="en-US"/>
        </w:rPr>
        <w:t xml:space="preserve"> Dor., Public way, from 53 Gallivan Boulevard to 1060 Morton Street.</w:t>
        <w:tab/>
        <w:tab/>
        <w:t>17</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Pine Tree Lane,</w:t>
      </w:r>
      <w:r>
        <w:rPr>
          <w:color w:val="000000"/>
          <w:lang w:val="en-US" w:eastAsia="en-US"/>
        </w:rPr>
        <w:t xml:space="preserve"> H.P., Private way, from 7 Maple Leaf Drive to approximately 180 feet northeasterly.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Pinewood Street,</w:t>
      </w:r>
      <w:r>
        <w:rPr>
          <w:color w:val="000000"/>
          <w:lang w:val="en-US" w:eastAsia="en-US"/>
        </w:rPr>
        <w:t xml:space="preserve"> H.P., Public way, from 79 Birchcroft Road to 43 Taunton Avenue.</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Ping On Street,</w:t>
      </w:r>
      <w:r>
        <w:rPr>
          <w:color w:val="000000"/>
          <w:lang w:val="en-US" w:eastAsia="en-US"/>
        </w:rPr>
        <w:t xml:space="preserve"> B.P., Private way, from 68 Beach Street to 83 Essex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Pingree Street,</w:t>
      </w:r>
      <w:r>
        <w:rPr>
          <w:color w:val="000000"/>
          <w:lang w:val="en-US" w:eastAsia="en-US"/>
        </w:rPr>
        <w:t xml:space="preserve"> H.P., Public way, from 6 Dana Avenue to 1283 Hyde Park Avenue.</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Pitsmoor Road,</w:t>
      </w:r>
      <w:r>
        <w:rPr>
          <w:color w:val="000000"/>
          <w:lang w:val="en-US" w:eastAsia="en-US"/>
        </w:rPr>
        <w:t xml:space="preserve"> W.R., Public way, from 54 Wyvern Street to approximately 212 feet northeasterly at the Stony Brook.</w:t>
        <w:tab/>
        <w:tab/>
        <w:t>19</w:t>
        <w:tab/>
        <w:t>12</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Plain Street,</w:t>
      </w:r>
      <w:r>
        <w:rPr>
          <w:color w:val="000000"/>
          <w:lang w:val="en-US" w:eastAsia="en-US"/>
        </w:rPr>
        <w:t xml:space="preserve"> Dor., Public way, from 47 Chickatawbut Street to opposite 106 Pierce Avenue.</w:t>
      </w:r>
    </w:p>
    <w:p>
      <w:pPr>
        <w:pStyle w:val="Tab2"/>
        <w:rPr>
          <w:color w:val="000000"/>
        </w:rPr>
      </w:pPr>
      <w:r>
        <w:rPr>
          <w:color w:val="000000"/>
        </w:rPr>
        <w:t>Odd</w:t>
        <w:tab/>
        <w:t>16</w:t>
        <w:tab/>
        <w:t>10</w:t>
        <w:tab/>
        <w:t>3</w:t>
        <w:tab/>
        <w:t>7</w:t>
        <w:tab/>
        <w:t>02122</w:t>
      </w:r>
    </w:p>
    <w:p>
      <w:pPr>
        <w:pStyle w:val="Tab2"/>
        <w:spacing w:before="0" w:after="120"/>
        <w:rPr>
          <w:color w:val="000000"/>
        </w:rPr>
      </w:pPr>
      <w:r>
        <w:rPr>
          <w:color w:val="000000"/>
        </w:rPr>
        <w:t>Even</w:t>
        <w:tab/>
        <w:t>16</w:t>
        <w:tab/>
        <w:t>9</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Plainfield Street,</w:t>
      </w:r>
      <w:r>
        <w:rPr>
          <w:color w:val="000000"/>
          <w:lang w:val="en-US" w:eastAsia="en-US"/>
        </w:rPr>
        <w:t xml:space="preserve"> W.R., Public way, from 111 Williams Street to approximately 207 feet southwest of 55 Brookley Road.</w:t>
        <w:tab/>
        <w:tab/>
        <w:t>11</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Planet Street,</w:t>
      </w:r>
      <w:r>
        <w:rPr>
          <w:color w:val="000000"/>
          <w:lang w:val="en-US" w:eastAsia="en-US"/>
        </w:rPr>
        <w:t xml:space="preserve"> W.R., Private way, from 11 Grew Avenue to southwesterly.</w:t>
        <w:tab/>
        <w:tab/>
        <w:t>18</w:t>
      </w:r>
      <w:r>
        <w:rPr>
          <w:color w:val="000000"/>
        </w:rPr>
        <w:tab/>
      </w:r>
      <w:r>
        <w:rPr>
          <w:color w:val="000000"/>
          <w:lang w:val="en-US" w:eastAsia="en-US"/>
        </w:rPr>
        <w:t>9</w:t>
      </w:r>
      <w:r>
        <w:rPr>
          <w:color w:val="000000"/>
        </w:rPr>
        <w:tab/>
      </w:r>
      <w:r>
        <w:rPr>
          <w:color w:val="000000"/>
          <w:lang w:val="en-US" w:eastAsia="en-US"/>
        </w:rPr>
        <w:t>5</w:t>
      </w:r>
      <w:r>
        <w:rPr>
          <w:color w:val="000000"/>
        </w:rPr>
        <w:tab/>
        <w:t>8</w:t>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Plant Court,</w:t>
      </w:r>
      <w:r>
        <w:rPr>
          <w:color w:val="000000"/>
          <w:lang w:val="en-US" w:eastAsia="en-US"/>
        </w:rPr>
        <w:t xml:space="preserve"> Rox., Private way, from Bickford Street to Horan Way.</w:t>
        <w:tab/>
        <w:tab/>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Platt Road,</w:t>
      </w:r>
      <w:r>
        <w:rPr>
          <w:color w:val="000000"/>
          <w:lang w:val="en-US" w:eastAsia="en-US"/>
        </w:rPr>
        <w:t xml:space="preserve"> Bri., Private way, from opposite 53 Mt. Vernon Street to approximately 181 feet southwesterly.</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Playstead Road,</w:t>
      </w:r>
      <w:r>
        <w:rPr>
          <w:color w:val="000000"/>
          <w:lang w:val="en-US" w:eastAsia="en-US"/>
        </w:rPr>
        <w:t xml:space="preserve"> Dor., Public way, from 155 Savin Hill Avenue to near 44 Springdale Street.</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Playstead Road,</w:t>
      </w:r>
      <w:r>
        <w:rPr>
          <w:color w:val="000000"/>
          <w:lang w:val="en-US" w:eastAsia="en-US"/>
        </w:rPr>
        <w:t xml:space="preserve"> W.R., from Pierpont Road to the Walnut entrance to Franklin Park.</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is a park road, within Franklin Park, this road, is under the care, control and custody of the City of Boston Parks and Recreation Department.</w:t>
        <w:tab/>
        <w:tab/>
        <w:t>12</w:t>
        <w:tab/>
        <w:t>7</w:t>
        <w:tab/>
        <w:t>7</w:t>
        <w:tab/>
        <w:t>3</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Pleasant Avenue,</w:t>
      </w:r>
      <w:r>
        <w:rPr>
          <w:color w:val="000000"/>
          <w:lang w:val="en-US" w:eastAsia="en-US"/>
        </w:rPr>
        <w:t xml:space="preserve"> W.R., Private way, from 12 Westmount Avenue to southeasterly.</w:t>
        <w:tab/>
        <w:tab/>
        <w:t>20</w:t>
      </w:r>
      <w:r>
        <w:rPr>
          <w:color w:val="000000"/>
        </w:rPr>
        <w:tab/>
      </w:r>
      <w:r>
        <w:rPr>
          <w:color w:val="000000"/>
          <w:lang w:val="en-US" w:eastAsia="en-US"/>
        </w:rPr>
        <w:t>13</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Pleasant Street,</w:t>
      </w:r>
      <w:r>
        <w:rPr>
          <w:color w:val="000000"/>
          <w:lang w:val="en-US" w:eastAsia="en-US"/>
        </w:rPr>
        <w:t xml:space="preserve"> Chsn., Public way, from 24 High Street and 37 Monument Square to between 89 and 102 Main Street.</w:t>
      </w:r>
    </w:p>
    <w:p>
      <w:pPr>
        <w:pStyle w:val="Tab2"/>
        <w:rPr/>
      </w:pPr>
      <w:r>
        <w:rPr>
          <w:color w:val="000000"/>
        </w:rPr>
        <w:t>1 - 17, 2 - 14</w:t>
        <w:tab/>
        <w:t>2</w:t>
        <w:tab/>
        <w:t>1</w:t>
        <w:tab/>
        <w:t>1</w:t>
        <w:tab/>
        <w:t>1</w:t>
        <w:tab/>
        <w:t>02129</w:t>
      </w:r>
    </w:p>
    <w:p>
      <w:pPr>
        <w:pStyle w:val="Tab2"/>
        <w:spacing w:before="0" w:after="120"/>
        <w:rPr/>
      </w:pPr>
      <w:r>
        <w:rPr>
          <w:color w:val="000000"/>
        </w:rPr>
        <w:t>18 - 60, 21 - 53</w:t>
        <w:tab/>
        <w:t>2</w:t>
        <w:tab/>
        <w:t>3</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Pleasant Street,</w:t>
      </w:r>
      <w:r>
        <w:rPr>
          <w:color w:val="000000"/>
          <w:lang w:val="en-US" w:eastAsia="en-US"/>
        </w:rPr>
        <w:t xml:space="preserve"> Dor., Public way, from opposite 252 East Cottage Street to 218 Hancock Street.</w:t>
      </w:r>
    </w:p>
    <w:p>
      <w:pPr>
        <w:pStyle w:val="Tab2"/>
        <w:rPr/>
      </w:pPr>
      <w:r>
        <w:rPr>
          <w:color w:val="000000"/>
        </w:rPr>
        <w:t>1 - 57</w:t>
        <w:tab/>
        <w:t>13</w:t>
        <w:tab/>
        <w:t>6</w:t>
        <w:tab/>
        <w:t>3</w:t>
        <w:tab/>
        <w:t>3</w:t>
        <w:tab/>
        <w:t>02125</w:t>
      </w:r>
    </w:p>
    <w:p>
      <w:pPr>
        <w:pStyle w:val="Tab2"/>
        <w:rPr/>
      </w:pPr>
      <w:r>
        <w:rPr>
          <w:color w:val="000000"/>
        </w:rPr>
        <w:t>2 - 8</w:t>
        <w:tab/>
        <w:t>13</w:t>
        <w:tab/>
        <w:t>7</w:t>
        <w:tab/>
        <w:t>3</w:t>
        <w:tab/>
        <w:t>3</w:t>
        <w:tab/>
        <w:t>02125</w:t>
      </w:r>
    </w:p>
    <w:p>
      <w:pPr>
        <w:pStyle w:val="Tab2"/>
        <w:rPr/>
      </w:pPr>
      <w:r>
        <w:rPr>
          <w:color w:val="000000"/>
        </w:rPr>
        <w:t>10 - 50</w:t>
        <w:tab/>
        <w:t>13</w:t>
        <w:tab/>
        <w:t>8</w:t>
        <w:tab/>
        <w:t>3</w:t>
        <w:tab/>
        <w:t>3</w:t>
        <w:tab/>
        <w:t>02125</w:t>
      </w:r>
    </w:p>
    <w:p>
      <w:pPr>
        <w:pStyle w:val="Tab2"/>
        <w:rPr/>
      </w:pPr>
      <w:r>
        <w:rPr>
          <w:color w:val="000000"/>
        </w:rPr>
        <w:t>52 - 82, 65 - 129</w:t>
        <w:tab/>
        <w:t>13</w:t>
        <w:tab/>
        <w:t>9</w:t>
        <w:tab/>
        <w:t>3</w:t>
        <w:tab/>
        <w:t>3</w:t>
        <w:tab/>
        <w:t>02125</w:t>
      </w:r>
    </w:p>
    <w:p>
      <w:pPr>
        <w:pStyle w:val="Tab2"/>
        <w:rPr/>
      </w:pPr>
      <w:r>
        <w:rPr>
          <w:color w:val="000000"/>
        </w:rPr>
        <w:t>86 - 166</w:t>
        <w:tab/>
        <w:t>13</w:t>
        <w:tab/>
        <w:t>4</w:t>
        <w:tab/>
        <w:t>3</w:t>
        <w:tab/>
        <w:t>3</w:t>
        <w:tab/>
        <w:t>02125</w:t>
      </w:r>
    </w:p>
    <w:p>
      <w:pPr>
        <w:pStyle w:val="Tab2"/>
        <w:spacing w:before="0" w:after="120"/>
        <w:rPr/>
      </w:pPr>
      <w:r>
        <w:rPr>
          <w:color w:val="000000"/>
        </w:rPr>
        <w:t>137 - 161</w:t>
        <w:tab/>
        <w:t>13</w:t>
        <w:tab/>
        <w:t>6</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Pleasant Street,</w:t>
      </w:r>
      <w:r>
        <w:rPr>
          <w:color w:val="000000"/>
          <w:lang w:val="en-US" w:eastAsia="en-US"/>
        </w:rPr>
        <w:t xml:space="preserve"> H.P., Public way, from 50 Beacon Street to 855 Metropolitan Avenue.</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3</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lang w:val="en-US" w:eastAsia="en-US"/>
        </w:rPr>
        <w:t>Pleasant Street Court,</w:t>
      </w:r>
      <w:r>
        <w:rPr>
          <w:color w:val="000000"/>
          <w:lang w:val="en-US" w:eastAsia="en-US"/>
        </w:rPr>
        <w:t xml:space="preserve"> Chsn., Private way, from opposite 42 Pleasant Street to southeasterly.</w:t>
        <w:tab/>
        <w:tab/>
        <w:t>2</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Pleasantdale Road,</w:t>
      </w:r>
      <w:r>
        <w:rPr>
          <w:color w:val="000000"/>
          <w:lang w:val="en-US" w:eastAsia="en-US"/>
        </w:rPr>
        <w:t xml:space="preserve"> W.R., Public way, from 2664 Centre Street to 116 Stimson Street.</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Pleasant Hill Avenue,</w:t>
      </w:r>
      <w:r>
        <w:rPr>
          <w:color w:val="000000"/>
          <w:lang w:val="en-US" w:eastAsia="en-US"/>
        </w:rPr>
        <w:t xml:space="preserve"> Dor., Public way, from 119 Gallivan Boulevard to 1184 Morton Street.</w:t>
      </w:r>
    </w:p>
    <w:p>
      <w:pPr>
        <w:pStyle w:val="Tab2"/>
        <w:rPr>
          <w:color w:val="000000"/>
        </w:rPr>
      </w:pPr>
      <w:r>
        <w:rPr>
          <w:color w:val="000000"/>
        </w:rPr>
        <w:t>Odd</w:t>
        <w:tab/>
        <w:t>17</w:t>
        <w:tab/>
        <w:t>12</w:t>
        <w:tab/>
        <w:t>3</w:t>
        <w:tab/>
        <w:t>7</w:t>
        <w:tab/>
        <w:t>02126</w:t>
      </w:r>
    </w:p>
    <w:p>
      <w:pPr>
        <w:pStyle w:val="Tab2"/>
        <w:spacing w:before="0" w:after="120"/>
        <w:rPr>
          <w:color w:val="000000"/>
        </w:rPr>
      </w:pPr>
      <w:r>
        <w:rPr>
          <w:color w:val="000000"/>
        </w:rPr>
        <w:t>Even</w:t>
        <w:tab/>
        <w:t>17</w:t>
        <w:tab/>
        <w:t>4</w:t>
        <w:tab/>
        <w:t>3</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Pleasant Hill Terrace,</w:t>
      </w:r>
      <w:r>
        <w:rPr>
          <w:color w:val="000000"/>
          <w:lang w:val="en-US" w:eastAsia="en-US"/>
        </w:rPr>
        <w:t xml:space="preserve"> Dor., Public way, from 56 Pleasant Hill Avenue to approximately 100 feet northeasterly.</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Pleasanton Street,</w:t>
      </w:r>
      <w:r>
        <w:rPr>
          <w:color w:val="000000"/>
          <w:lang w:val="en-US" w:eastAsia="en-US"/>
        </w:rPr>
        <w:t xml:space="preserve"> Rox., Public way, from 152 Homestead Street to 173 Ruthven Street.</w:t>
        <w:tab/>
        <w:tab/>
        <w:t>12</w:t>
      </w:r>
      <w:r>
        <w:rPr>
          <w:color w:val="000000"/>
        </w:rPr>
        <w:tab/>
      </w:r>
      <w:r>
        <w:rPr>
          <w:color w:val="000000"/>
          <w:lang w:val="en-US" w:eastAsia="en-US"/>
        </w:rPr>
        <w:t>9</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Pleasant Valley Circle,</w:t>
      </w:r>
      <w:r>
        <w:rPr>
          <w:color w:val="000000"/>
          <w:lang w:val="en-US" w:eastAsia="en-US"/>
        </w:rPr>
        <w:t xml:space="preserve"> W.R., Public way, from 434 West Roxbury Parkway to approximately 450 feet southeasterly.</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Pleasantview Street,</w:t>
      </w:r>
      <w:r>
        <w:rPr>
          <w:color w:val="000000"/>
          <w:lang w:val="en-US" w:eastAsia="en-US"/>
        </w:rPr>
        <w:t xml:space="preserve"> H.P., W.R., from 499 Cummins Highway to southwest of 104 Roanoke Road.</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499 Cummins Highway to opposite 104 Roanoke Road.</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Private way, from 104 Roanoke Road to southwesterly.</w:t>
      </w:r>
    </w:p>
    <w:p>
      <w:pPr>
        <w:pStyle w:val="Tab2"/>
        <w:rPr/>
      </w:pPr>
      <w:r>
        <w:rPr>
          <w:color w:val="000000"/>
        </w:rPr>
        <w:t>1 - 131, 124 - 130</w:t>
        <w:tab/>
        <w:t>18</w:t>
        <w:tab/>
        <w:t>8</w:t>
        <w:tab/>
        <w:t>5</w:t>
        <w:tab/>
        <w:t>8</w:t>
        <w:tab/>
        <w:t>02131</w:t>
      </w:r>
    </w:p>
    <w:p>
      <w:pPr>
        <w:pStyle w:val="Tab2"/>
        <w:spacing w:before="0" w:after="120"/>
        <w:rPr/>
      </w:pPr>
      <w:r>
        <w:rPr>
          <w:color w:val="000000"/>
        </w:rPr>
        <w:t>2 - 120</w:t>
        <w:tab/>
        <w:t>18</w:t>
        <w:tab/>
        <w:t>6</w:t>
        <w:tab/>
        <w:t>5</w:t>
        <w:tab/>
        <w:t>8</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lang w:val="en-US" w:eastAsia="en-US"/>
        </w:rPr>
        <w:t>*</w:t>
      </w:r>
      <w:r>
        <w:rPr>
          <w:b/>
          <w:color w:val="000000"/>
          <w:lang w:val="en-US" w:eastAsia="en-US"/>
        </w:rPr>
        <w:t>Plover Street,</w:t>
      </w:r>
      <w:r>
        <w:rPr>
          <w:color w:val="000000"/>
          <w:lang w:val="en-US" w:eastAsia="en-US"/>
        </w:rPr>
        <w:t xml:space="preserve"> W.R., Private way, from 193 St. Theresa Avenue to approximately 325 feet southwesterly.</w:t>
      </w:r>
    </w:p>
    <w:p>
      <w:pPr>
        <w:pStyle w:val="Tab2"/>
        <w:rPr>
          <w:color w:val="000000"/>
        </w:rPr>
      </w:pPr>
      <w:r>
        <w:rPr>
          <w:color w:val="000000"/>
        </w:rPr>
        <w:t>Odd</w:t>
        <w:tab/>
        <w:t>20</w:t>
        <w:tab/>
        <w:t>5</w:t>
        <w:tab/>
        <w:t>6</w:t>
        <w:tab/>
        <w:t>6</w:t>
        <w:tab/>
        <w:t>02132</w:t>
      </w:r>
    </w:p>
    <w:p>
      <w:pPr>
        <w:pStyle w:val="Tab2"/>
        <w:spacing w:before="0" w:after="120"/>
        <w:rPr>
          <w:color w:val="000000"/>
        </w:rPr>
      </w:pPr>
      <w:r>
        <w:rPr>
          <w:color w:val="000000"/>
        </w:rPr>
        <w:t>Even</w:t>
        <w:tab/>
        <w:t>20</w:t>
        <w:tab/>
        <w:t>10</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Plummer Place,</w:t>
      </w:r>
      <w:r>
        <w:rPr>
          <w:color w:val="000000"/>
          <w:lang w:val="en-US" w:eastAsia="en-US"/>
        </w:rPr>
        <w:t xml:space="preserve"> S.B., Private way, from opposite 30 Middle Street to northwesterly.</w:t>
        <w:tab/>
        <w:tab/>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Plympton Street,</w:t>
      </w:r>
      <w:r>
        <w:rPr>
          <w:color w:val="000000"/>
          <w:lang w:val="en-US" w:eastAsia="en-US"/>
        </w:rPr>
        <w:t xml:space="preserve"> B.P., Public way, from near 535 Albany Street to 650 Harrison Avenue.</w:t>
        <w:tab/>
        <w:tab/>
        <w:t>8</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Polk Street,</w:t>
      </w:r>
      <w:r>
        <w:rPr>
          <w:color w:val="000000"/>
          <w:lang w:val="en-US" w:eastAsia="en-US"/>
        </w:rPr>
        <w:t xml:space="preserve"> Chsn., Public way, from 191 Bunker Hill Street to 240 Medford Street.</w:t>
        <w:tab/>
        <w:tab/>
        <w:t>2</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Pomeroy Street,</w:t>
      </w:r>
      <w:r>
        <w:rPr>
          <w:color w:val="000000"/>
          <w:lang w:val="en-US" w:eastAsia="en-US"/>
        </w:rPr>
        <w:t xml:space="preserve"> Bri., from 15 Gordon Street to northwest of 44 Saunders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15 Gordon Street to 45 Saunders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44 Saunders Street to northwesterly.</w:t>
      </w:r>
      <w:r>
        <w:rPr>
          <w:color w:val="000000"/>
        </w:rPr>
        <w:tab/>
        <w:tab/>
      </w:r>
      <w:r>
        <w:rPr>
          <w:color w:val="000000"/>
          <w:lang w:val="en-US" w:eastAsia="en-US"/>
        </w:rPr>
        <w:t>21</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Pomfret Street,</w:t>
      </w:r>
      <w:r>
        <w:rPr>
          <w:color w:val="000000"/>
          <w:lang w:val="en-US" w:eastAsia="en-US"/>
        </w:rPr>
        <w:t xml:space="preserve"> W.R., Public way, from 199 Corey Street to 142 Maple Street.</w:t>
      </w:r>
    </w:p>
    <w:p>
      <w:pPr>
        <w:pStyle w:val="Tab2"/>
        <w:rPr>
          <w:color w:val="000000"/>
        </w:rPr>
      </w:pPr>
      <w:r>
        <w:rPr>
          <w:color w:val="000000"/>
        </w:rPr>
        <w:t>Odd</w:t>
        <w:tab/>
        <w:t>20</w:t>
        <w:tab/>
        <w:t>20</w:t>
        <w:tab/>
        <w:t>6</w:t>
        <w:tab/>
        <w:t>6</w:t>
        <w:tab/>
        <w:t>02132</w:t>
      </w:r>
    </w:p>
    <w:p>
      <w:pPr>
        <w:pStyle w:val="Tab2"/>
        <w:spacing w:before="0" w:after="120"/>
        <w:rPr>
          <w:color w:val="000000"/>
        </w:rPr>
      </w:pPr>
      <w:r>
        <w:rPr>
          <w:color w:val="000000"/>
        </w:rPr>
        <w:t>Even</w:t>
        <w:tab/>
        <w:t>20</w:t>
        <w:tab/>
        <w:t>18</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Pomona Avenue,</w:t>
      </w:r>
      <w:r>
        <w:rPr>
          <w:color w:val="000000"/>
          <w:lang w:val="en-US" w:eastAsia="en-US"/>
        </w:rPr>
        <w:t xml:space="preserve"> W.R., Public way, from 29 Chesbrough Road to 60 Sanborn Avenue.</w:t>
      </w:r>
    </w:p>
    <w:p>
      <w:pPr>
        <w:pStyle w:val="Tab2"/>
        <w:rPr>
          <w:color w:val="000000"/>
        </w:rPr>
      </w:pPr>
      <w:r>
        <w:rPr>
          <w:color w:val="000000"/>
        </w:rPr>
        <w:t>Odd</w:t>
        <w:tab/>
        <w:t>20</w:t>
        <w:tab/>
        <w:t>13</w:t>
        <w:tab/>
        <w:t>6</w:t>
        <w:tab/>
        <w:t>6</w:t>
        <w:tab/>
        <w:t>02132</w:t>
      </w:r>
    </w:p>
    <w:p>
      <w:pPr>
        <w:pStyle w:val="Tab2"/>
        <w:spacing w:before="0" w:after="120"/>
        <w:rPr>
          <w:color w:val="000000"/>
        </w:rPr>
      </w:pPr>
      <w:r>
        <w:rPr>
          <w:color w:val="000000"/>
        </w:rPr>
        <w:t>Even</w:t>
        <w:tab/>
        <w:t>20</w:t>
        <w:tab/>
        <w:t>5</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Pompeii Street,</w:t>
      </w:r>
      <w:r>
        <w:rPr>
          <w:color w:val="000000"/>
          <w:lang w:val="en-US" w:eastAsia="en-US"/>
        </w:rPr>
        <w:t xml:space="preserve"> Rox., Public way, from 32 Allerton Street to 931 Massachusetts Avenue.</w:t>
        <w:tab/>
        <w:tab/>
        <w:t>8</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Ponce Way,</w:t>
      </w:r>
      <w:r>
        <w:rPr>
          <w:color w:val="000000"/>
          <w:lang w:val="en-US" w:eastAsia="en-US"/>
        </w:rPr>
        <w:t xml:space="preserve"> Rox., Public way, from 39 McGreevey Way to 126 Ward Street.</w:t>
        <w:tab/>
        <w:tab/>
        <w:t>10</w:t>
        <w:tab/>
        <w:t>1</w:t>
        <w:tab/>
        <w:t>8</w:t>
      </w:r>
      <w:r>
        <w:rPr>
          <w:color w:val="000000"/>
        </w:rPr>
        <w:tab/>
        <w:t>10</w:t>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Pond Circle,</w:t>
      </w:r>
      <w:r>
        <w:rPr>
          <w:color w:val="000000"/>
          <w:lang w:val="en-US" w:eastAsia="en-US"/>
        </w:rPr>
        <w:t xml:space="preserve"> W.R., Public way, from opposite 230 Pond Street to 233 Pond Street.</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Pond Road,</w:t>
      </w:r>
      <w:r>
        <w:rPr>
          <w:color w:val="000000"/>
          <w:lang w:val="en-US" w:eastAsia="en-US"/>
        </w:rPr>
        <w:t xml:space="preserve"> W.R., Private way, from Cedar Road at the rear of 51 Chestnut Road to opposite 26 Oak Road.</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Pond Street,</w:t>
      </w:r>
      <w:r>
        <w:rPr>
          <w:color w:val="000000"/>
          <w:lang w:val="en-US" w:eastAsia="en-US"/>
        </w:rPr>
        <w:t xml:space="preserve"> Dor., Public way, from 755 Columbia Road to 252 East Cottage Street.</w:t>
      </w:r>
    </w:p>
    <w:p>
      <w:pPr>
        <w:pStyle w:val="Tab2"/>
        <w:rPr/>
      </w:pPr>
      <w:r>
        <w:rPr>
          <w:color w:val="000000"/>
        </w:rPr>
        <w:t>1 - 21, 2 - 10</w:t>
        <w:tab/>
        <w:t>7</w:t>
        <w:tab/>
        <w:t>9</w:t>
        <w:tab/>
        <w:t>2</w:t>
        <w:tab/>
        <w:t>3</w:t>
        <w:tab/>
        <w:t>02125</w:t>
      </w:r>
    </w:p>
    <w:p>
      <w:pPr>
        <w:pStyle w:val="Tab2"/>
        <w:spacing w:before="0" w:after="120"/>
        <w:rPr/>
      </w:pPr>
      <w:r>
        <w:rPr>
          <w:color w:val="000000"/>
        </w:rPr>
        <w:t>24 - 34</w:t>
        <w:tab/>
        <w:t>13</w:t>
        <w:tab/>
        <w:t>7</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Pond Street,</w:t>
      </w:r>
      <w:r>
        <w:rPr>
          <w:color w:val="000000"/>
          <w:lang w:val="en-US" w:eastAsia="en-US"/>
        </w:rPr>
        <w:t xml:space="preserve"> H.P., Public way, from 17 Highland Street to 66 Williams Avenue.</w:t>
      </w:r>
    </w:p>
    <w:p>
      <w:pPr>
        <w:pStyle w:val="Tab2"/>
        <w:rPr>
          <w:color w:val="000000"/>
        </w:rPr>
      </w:pPr>
      <w:r>
        <w:rPr>
          <w:color w:val="000000"/>
        </w:rPr>
        <w:t>Odd</w:t>
        <w:tab/>
        <w:t>18</w:t>
        <w:tab/>
        <w:t>17</w:t>
        <w:tab/>
        <w:t>4</w:t>
        <w:tab/>
        <w:t>8</w:t>
        <w:tab/>
        <w:t>02136</w:t>
      </w:r>
    </w:p>
    <w:p>
      <w:pPr>
        <w:pStyle w:val="Tab2"/>
        <w:spacing w:before="0" w:after="120"/>
        <w:rPr>
          <w:color w:val="000000"/>
        </w:rPr>
      </w:pPr>
      <w:r>
        <w:rPr>
          <w:color w:val="000000"/>
        </w:rPr>
        <w:t>Even</w:t>
        <w:tab/>
        <w:t>18</w:t>
        <w:tab/>
        <w:t>16</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Pond Street,</w:t>
      </w:r>
      <w:r>
        <w:rPr>
          <w:color w:val="000000"/>
          <w:lang w:val="en-US" w:eastAsia="en-US"/>
        </w:rPr>
        <w:t xml:space="preserve"> W.R., Public way, from 605 Centre Street to the Boston and Brookline Boundary Line.</w:t>
      </w:r>
    </w:p>
    <w:p>
      <w:pPr>
        <w:pStyle w:val="Tab2"/>
        <w:rPr/>
      </w:pPr>
      <w:r>
        <w:rPr>
          <w:color w:val="000000"/>
        </w:rPr>
        <w:t>1 - 61, 2 - 100</w:t>
        <w:tab/>
        <w:t>19</w:t>
        <w:tab/>
        <w:t>5</w:t>
        <w:tab/>
        <w:t>6</w:t>
        <w:tab/>
        <w:t>2</w:t>
        <w:tab/>
        <w:t>02130</w:t>
      </w:r>
    </w:p>
    <w:p>
      <w:pPr>
        <w:pStyle w:val="Tab2"/>
        <w:rPr/>
      </w:pPr>
      <w:r>
        <w:rPr>
          <w:color w:val="000000"/>
        </w:rPr>
        <w:t>110 - 122</w:t>
        <w:tab/>
        <w:t>19</w:t>
        <w:tab/>
        <w:t>8</w:t>
        <w:tab/>
        <w:t>6</w:t>
        <w:tab/>
        <w:t>2</w:t>
        <w:tab/>
        <w:t>02130</w:t>
      </w:r>
    </w:p>
    <w:p>
      <w:pPr>
        <w:pStyle w:val="Tab2"/>
        <w:rPr/>
      </w:pPr>
      <w:r>
        <w:rPr>
          <w:color w:val="000000"/>
        </w:rPr>
        <w:t>150 - 200</w:t>
        <w:tab/>
        <w:t>19</w:t>
        <w:tab/>
        <w:t>9</w:t>
        <w:tab/>
        <w:t>6</w:t>
        <w:tab/>
        <w:t>2</w:t>
        <w:tab/>
        <w:t>02130</w:t>
      </w:r>
    </w:p>
    <w:p>
      <w:pPr>
        <w:pStyle w:val="Tab2"/>
        <w:spacing w:before="0" w:after="120"/>
        <w:rPr/>
      </w:pPr>
      <w:r>
        <w:rPr>
          <w:color w:val="000000"/>
        </w:rPr>
        <w:t>215 - 479, 230 - 500</w:t>
        <w:tab/>
        <w:t>19</w:t>
        <w:tab/>
        <w:t>2</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Pond Street Place,</w:t>
      </w:r>
      <w:r>
        <w:rPr>
          <w:color w:val="000000"/>
          <w:lang w:val="en-US" w:eastAsia="en-US"/>
        </w:rPr>
        <w:t xml:space="preserve"> B.P., Private way, from 113 Endicott Street to northeasterly.</w:t>
        <w:tab/>
        <w:tab/>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Pond View Avenue,</w:t>
      </w:r>
      <w:r>
        <w:rPr>
          <w:color w:val="000000"/>
          <w:lang w:val="en-US" w:eastAsia="en-US"/>
        </w:rPr>
        <w:t xml:space="preserve"> W.R., Public way, from 116 Perkins Street to 66 Pershing Road.</w:t>
        <w:tab/>
        <w:tab/>
        <w:t>19</w:t>
      </w:r>
      <w:r>
        <w:rPr>
          <w:color w:val="000000"/>
        </w:rPr>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Pontiac Street,</w:t>
      </w:r>
      <w:r>
        <w:rPr>
          <w:color w:val="000000"/>
          <w:lang w:val="en-US" w:eastAsia="en-US"/>
        </w:rPr>
        <w:t xml:space="preserve"> Rox., Public way, from 67 Hillside Street to 1542 Tremont Street.</w:t>
      </w:r>
    </w:p>
    <w:p>
      <w:pPr>
        <w:pStyle w:val="Tab2"/>
        <w:rPr/>
      </w:pPr>
      <w:r>
        <w:rPr>
          <w:color w:val="000000"/>
        </w:rPr>
        <w:t>1 - 75, 2 - 32</w:t>
        <w:tab/>
        <w:t>10</w:t>
        <w:tab/>
        <w:t>3</w:t>
        <w:tab/>
        <w:t>8</w:t>
        <w:tab/>
        <w:t>10</w:t>
        <w:tab/>
        <w:t>02120</w:t>
      </w:r>
    </w:p>
    <w:p>
      <w:pPr>
        <w:pStyle w:val="Tab2"/>
        <w:spacing w:before="0" w:after="120"/>
        <w:rPr/>
      </w:pPr>
      <w:r>
        <w:rPr>
          <w:color w:val="000000"/>
        </w:rPr>
        <w:t>36 - 58</w:t>
        <w:tab/>
        <w:t>10</w:t>
        <w:tab/>
        <w:t>5</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Pope's Hill Street,</w:t>
      </w:r>
      <w:r>
        <w:rPr>
          <w:color w:val="000000"/>
          <w:lang w:val="en-US" w:eastAsia="en-US"/>
        </w:rPr>
        <w:t xml:space="preserve"> Dor., Public way, from 172 Neponset Avenue to opposite 855 William T. Morrissey Boulevard.</w:t>
      </w:r>
    </w:p>
    <w:p>
      <w:pPr>
        <w:pStyle w:val="Tab2"/>
        <w:rPr>
          <w:color w:val="000000"/>
        </w:rPr>
      </w:pPr>
      <w:r>
        <w:rPr>
          <w:color w:val="000000"/>
        </w:rPr>
        <w:t>Odd</w:t>
        <w:tab/>
        <w:t>16</w:t>
        <w:tab/>
        <w:t>7</w:t>
        <w:tab/>
        <w:t>3</w:t>
        <w:tab/>
        <w:t>7</w:t>
        <w:tab/>
        <w:t>02122</w:t>
      </w:r>
    </w:p>
    <w:p>
      <w:pPr>
        <w:pStyle w:val="Tab2"/>
        <w:spacing w:before="0" w:after="120"/>
        <w:rPr>
          <w:color w:val="000000"/>
        </w:rPr>
      </w:pPr>
      <w:r>
        <w:rPr>
          <w:color w:val="000000"/>
        </w:rPr>
        <w:t>Even</w:t>
        <w:tab/>
        <w:t>16</w:t>
        <w:tab/>
        <w:t>5</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Poplar Street,</w:t>
      </w:r>
      <w:r>
        <w:rPr>
          <w:color w:val="000000"/>
          <w:lang w:val="en-US" w:eastAsia="en-US"/>
        </w:rPr>
        <w:t xml:space="preserve"> W.R., Public way, from 732 South Street to 411 West Street.</w:t>
      </w:r>
    </w:p>
    <w:p>
      <w:pPr>
        <w:pStyle w:val="Tab2"/>
        <w:rPr/>
      </w:pPr>
      <w:r>
        <w:rPr>
          <w:color w:val="000000"/>
        </w:rPr>
        <w:t>1 - 43, 2 - 28</w:t>
        <w:tab/>
        <w:t>20</w:t>
        <w:tab/>
        <w:t>2</w:t>
        <w:tab/>
        <w:t>5</w:t>
        <w:tab/>
        <w:t>6</w:t>
        <w:tab/>
        <w:t>02131</w:t>
      </w:r>
    </w:p>
    <w:p>
      <w:pPr>
        <w:pStyle w:val="Tab2"/>
        <w:rPr/>
      </w:pPr>
      <w:r>
        <w:rPr>
          <w:color w:val="000000"/>
        </w:rPr>
        <w:t>63 - 177, 425 - 503</w:t>
        <w:tab/>
        <w:t>18</w:t>
        <w:tab/>
        <w:t>10</w:t>
        <w:tab/>
        <w:t>5</w:t>
        <w:tab/>
        <w:t>6</w:t>
        <w:tab/>
        <w:t>02131</w:t>
      </w:r>
    </w:p>
    <w:p>
      <w:pPr>
        <w:pStyle w:val="Tab2"/>
        <w:rPr/>
      </w:pPr>
      <w:r>
        <w:rPr>
          <w:color w:val="000000"/>
        </w:rPr>
        <w:t>76 - 360</w:t>
        <w:tab/>
        <w:t>19</w:t>
        <w:tab/>
        <w:t>10</w:t>
        <w:tab/>
        <w:t>5</w:t>
        <w:tab/>
        <w:t>6</w:t>
        <w:tab/>
        <w:t>02131</w:t>
      </w:r>
    </w:p>
    <w:p>
      <w:pPr>
        <w:pStyle w:val="Tab2"/>
        <w:rPr/>
      </w:pPr>
      <w:r>
        <w:rPr>
          <w:color w:val="000000"/>
        </w:rPr>
        <w:t>181 - 423, 370 - 478</w:t>
        <w:tab/>
        <w:t>18</w:t>
        <w:tab/>
        <w:t>9</w:t>
        <w:tab/>
        <w:t>5</w:t>
        <w:tab/>
        <w:t>6</w:t>
        <w:tab/>
        <w:t>02131</w:t>
      </w:r>
    </w:p>
    <w:p>
      <w:pPr>
        <w:pStyle w:val="Tab2"/>
        <w:rPr/>
      </w:pPr>
      <w:r>
        <w:rPr>
          <w:color w:val="000000"/>
        </w:rPr>
        <w:t>480 - 660</w:t>
        <w:tab/>
        <w:t>18</w:t>
        <w:tab/>
        <w:t>22</w:t>
        <w:tab/>
        <w:t>5</w:t>
        <w:tab/>
        <w:t>6</w:t>
        <w:tab/>
        <w:t>02131</w:t>
      </w:r>
    </w:p>
    <w:p>
      <w:pPr>
        <w:pStyle w:val="Tab2"/>
        <w:spacing w:before="0" w:after="120"/>
        <w:rPr/>
      </w:pPr>
      <w:r>
        <w:rPr>
          <w:color w:val="000000"/>
        </w:rPr>
        <w:t>505 - 659</w:t>
        <w:tab/>
        <w:t>18</w:t>
        <w:tab/>
        <w:t>11</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Port Lane, </w:t>
      </w:r>
      <w:r>
        <w:rPr>
          <w:color w:val="000000"/>
          <w:lang w:val="en-US" w:eastAsia="en-US"/>
        </w:rPr>
        <w:t>S.B., from Congress Street to Silver Lane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lane, is under the care, control and custody of the M.P.A.</w:t>
        <w:tab/>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Porter Street,</w:t>
      </w:r>
      <w:r>
        <w:rPr>
          <w:color w:val="000000"/>
          <w:lang w:val="en-US" w:eastAsia="en-US"/>
        </w:rPr>
        <w:t xml:space="preserve"> E.B., from opposite 6 Bennington Street at Central Square to the Logan International Airport.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opposite 6 Bennington Street at Central Square to approximately 210 feet southeast of 167 Cottage Street.</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color w:val="000000"/>
          <w:lang w:val="en-US" w:eastAsia="en-US"/>
        </w:rPr>
        <w:t>Private way, from a point approximately 210 feet southeast of 167 Cottage Street to the  Logan International Airport.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 portion of Porter Street, from Havre Street to London Street, is under the care, control and custody of the M.D.O.T.</w:t>
      </w:r>
    </w:p>
    <w:p>
      <w:pPr>
        <w:pStyle w:val="Tab2"/>
        <w:rPr/>
      </w:pPr>
      <w:r>
        <w:rPr>
          <w:color w:val="000000"/>
        </w:rPr>
        <w:t>1 - 119</w:t>
        <w:tab/>
        <w:t>1</w:t>
        <w:tab/>
        <w:t>4</w:t>
        <w:tab/>
        <w:t>1</w:t>
        <w:tab/>
        <w:t>9</w:t>
        <w:tab/>
        <w:t>02128</w:t>
      </w:r>
    </w:p>
    <w:p>
      <w:pPr>
        <w:pStyle w:val="Tab2"/>
        <w:rPr/>
      </w:pPr>
      <w:r>
        <w:rPr>
          <w:color w:val="000000"/>
        </w:rPr>
        <w:t>2 - 64</w:t>
        <w:tab/>
        <w:t>1</w:t>
        <w:tab/>
        <w:t>6</w:t>
        <w:tab/>
        <w:t>1</w:t>
        <w:tab/>
        <w:t>9</w:t>
        <w:tab/>
        <w:t>02128</w:t>
      </w:r>
    </w:p>
    <w:p>
      <w:pPr>
        <w:pStyle w:val="Tab2"/>
        <w:rPr/>
      </w:pPr>
      <w:r>
        <w:rPr>
          <w:color w:val="000000"/>
        </w:rPr>
        <w:t>70 - 244</w:t>
        <w:tab/>
        <w:t>1</w:t>
        <w:tab/>
        <w:t>5</w:t>
        <w:tab/>
        <w:t>1</w:t>
        <w:tab/>
        <w:t>9</w:t>
        <w:tab/>
        <w:t>02128</w:t>
      </w:r>
    </w:p>
    <w:p>
      <w:pPr>
        <w:pStyle w:val="Tab2"/>
        <w:rPr/>
      </w:pPr>
      <w:r>
        <w:rPr>
          <w:color w:val="000000"/>
        </w:rPr>
        <w:t>151 - 243</w:t>
        <w:tab/>
        <w:t>1</w:t>
        <w:tab/>
        <w:t>2</w:t>
        <w:tab/>
        <w:t>1</w:t>
        <w:tab/>
        <w:t>9</w:t>
        <w:tab/>
        <w:t>02128</w:t>
      </w:r>
    </w:p>
    <w:p>
      <w:pPr>
        <w:pStyle w:val="Tab2"/>
        <w:spacing w:before="0" w:after="120"/>
        <w:rPr/>
      </w:pPr>
      <w:r>
        <w:rPr>
          <w:color w:val="000000"/>
        </w:rPr>
        <w:t>From Orleans Street to Logan International Airport.</w:t>
        <w:tab/>
        <w:t>1</w:t>
        <w:tab/>
        <w:t>1</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Porter Street,</w:t>
      </w:r>
      <w:r>
        <w:rPr>
          <w:color w:val="000000"/>
          <w:lang w:val="en-US" w:eastAsia="en-US"/>
        </w:rPr>
        <w:t xml:space="preserve"> W.R., Public way, from 234 Amory Street to 13 Bismarck Street.</w:t>
        <w:tab/>
        <w:tab/>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Porter Terrace,</w:t>
      </w:r>
      <w:r>
        <w:rPr>
          <w:color w:val="000000"/>
          <w:lang w:val="en-US" w:eastAsia="en-US"/>
        </w:rPr>
        <w:t xml:space="preserve"> W.R., Private way, from opposite 108 Mt. Vernon Street to approximately 267 feet northeasterly.</w:t>
        <w:tab/>
        <w:tab/>
        <w:t>20</w:t>
      </w:r>
      <w:r>
        <w:rPr>
          <w:color w:val="000000"/>
        </w:rPr>
        <w:tab/>
      </w:r>
      <w:r>
        <w:rPr>
          <w:color w:val="000000"/>
          <w:lang w:val="en-US" w:eastAsia="en-US"/>
        </w:rPr>
        <w:t>12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Portina Road,</w:t>
      </w:r>
      <w:r>
        <w:rPr>
          <w:color w:val="000000"/>
          <w:lang w:val="en-US" w:eastAsia="en-US"/>
        </w:rPr>
        <w:t xml:space="preserve"> Bri., Public way, from 1 Chiswick Terrace to opposite 37 Wiltshire Road.</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Portland Street,</w:t>
      </w:r>
      <w:r>
        <w:rPr>
          <w:color w:val="000000"/>
          <w:lang w:val="en-US" w:eastAsia="en-US"/>
        </w:rPr>
        <w:t xml:space="preserve"> B.P., Public way, from 89 Causeway Street to Merrimac Street opposite 24 New Chardon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Port Norfolk Street,</w:t>
      </w:r>
      <w:r>
        <w:rPr>
          <w:color w:val="000000"/>
          <w:lang w:val="en-US" w:eastAsia="en-US"/>
        </w:rPr>
        <w:t xml:space="preserve"> Dor., Public way, from 17 Ericsson Street to 66 Redfield Street.</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Portsmouth Street,</w:t>
      </w:r>
      <w:r>
        <w:rPr>
          <w:color w:val="000000"/>
          <w:lang w:val="en-US" w:eastAsia="en-US"/>
        </w:rPr>
        <w:t xml:space="preserve"> Bri., Public way, from 58 Lincoln Street to 27 Waverly Street.</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Post Office Square,</w:t>
      </w:r>
      <w:r>
        <w:rPr>
          <w:color w:val="000000"/>
          <w:lang w:val="en-US" w:eastAsia="en-US"/>
        </w:rPr>
        <w:t xml:space="preserve"> B.P., at the junction of Congress Street, Milk Street, Pearl Street and Water Street.</w:t>
      </w:r>
      <w:r>
        <w:rPr>
          <w:color w:val="000000"/>
        </w:rPr>
        <w:tab/>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Potomac Street,</w:t>
      </w:r>
      <w:r>
        <w:rPr>
          <w:color w:val="000000"/>
          <w:lang w:val="en-US" w:eastAsia="en-US"/>
        </w:rPr>
        <w:t xml:space="preserve"> W.R., Public way, from 234 Vermont Street to approximately 222 feet southeast of 11 Jennett Avenue.</w:t>
        <w:tab/>
        <w:tab/>
        <w:t>20</w:t>
      </w:r>
      <w:r>
        <w:rPr>
          <w:color w:val="000000"/>
        </w:rPr>
        <w:tab/>
      </w:r>
      <w:r>
        <w:rPr>
          <w:color w:val="000000"/>
          <w:lang w:val="en-US" w:eastAsia="en-US"/>
        </w:rPr>
        <w:t>12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Potosi Street,</w:t>
      </w:r>
      <w:r>
        <w:rPr>
          <w:color w:val="000000"/>
          <w:lang w:val="en-US" w:eastAsia="en-US"/>
        </w:rPr>
        <w:t xml:space="preserve"> Dor., Public way, from 18 Mt. Ida Road to 25 Percival Street.</w:t>
        <w:tab/>
        <w:tab/>
        <w:t>15</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Powell Street,</w:t>
      </w:r>
      <w:r>
        <w:rPr>
          <w:color w:val="000000"/>
          <w:lang w:val="en-US" w:eastAsia="en-US"/>
        </w:rPr>
        <w:t xml:space="preserve"> W.R., from 34 Miami Terrace to 3 Summer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3 Summer Street to opposite 29 Cass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29 Cass Street to 34 Miami Terrace.</w:t>
      </w:r>
      <w:r>
        <w:rPr>
          <w:color w:val="000000"/>
        </w:rPr>
        <w:tab/>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Powellton Road,</w:t>
      </w:r>
      <w:r>
        <w:rPr>
          <w:color w:val="000000"/>
          <w:lang w:val="en-US" w:eastAsia="en-US"/>
        </w:rPr>
        <w:t xml:space="preserve"> Dor., Public way, from 93 Columbia Road to opposite 14 Glenarm Street.</w:t>
        <w:tab/>
        <w:tab/>
        <w:t>14</w:t>
      </w:r>
      <w:r>
        <w:rPr>
          <w:color w:val="000000"/>
        </w:rPr>
        <w:tab/>
      </w:r>
      <w:r>
        <w:rPr>
          <w:color w:val="000000"/>
          <w:lang w:val="en-US" w:eastAsia="en-US"/>
        </w:rPr>
        <w:t>6</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Power House Street,</w:t>
      </w:r>
      <w:r>
        <w:rPr>
          <w:color w:val="000000"/>
          <w:lang w:val="en-US" w:eastAsia="en-US"/>
        </w:rPr>
        <w:t xml:space="preserve"> S.B., Private way, from 1 K Street to 779 Summer Street.</w:t>
        <w:tab/>
        <w:tab/>
        <w:t>6</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Power's Court,</w:t>
      </w:r>
      <w:r>
        <w:rPr>
          <w:color w:val="000000"/>
          <w:lang w:val="en-US" w:eastAsia="en-US"/>
        </w:rPr>
        <w:t xml:space="preserve"> B.P., Public way, from between 14 and 20 Hanover Avenue to 378 North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street, is a public footway only.</w:t>
      </w:r>
      <w:r>
        <w:rPr>
          <w:color w:val="000000"/>
        </w:rPr>
        <w:tab/>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Poydras Street,</w:t>
      </w:r>
      <w:r>
        <w:rPr>
          <w:color w:val="000000"/>
          <w:lang w:val="en-US" w:eastAsia="en-US"/>
        </w:rPr>
        <w:t xml:space="preserve"> H.P., from near 750 River Street at 2 Belnel Road to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near 750 River Street at 2 Belnel Road to approximately 114 feet southwest of Neponset Field Lane.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the end of the public way to southwesterly.</w:t>
      </w:r>
      <w:r>
        <w:rPr>
          <w:color w:val="000000"/>
        </w:rPr>
        <w:tab/>
        <w:tab/>
        <w:t>18</w:t>
        <w:tab/>
        <w:t>5</w:t>
        <w:tab/>
        <w:t>5</w:t>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Prairie Street,</w:t>
      </w:r>
      <w:r>
        <w:rPr>
          <w:color w:val="000000"/>
          <w:lang w:val="en-US" w:eastAsia="en-US"/>
        </w:rPr>
        <w:t xml:space="preserve"> Dor., from 234 Almont Street to Elene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234 Almont Street to 18 Wabash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18 Wabash Street to Elene Street.</w:t>
      </w:r>
      <w:r>
        <w:rPr>
          <w:color w:val="000000"/>
        </w:rPr>
        <w:tab/>
        <w:tab/>
        <w:t>18</w:t>
        <w:tab/>
        <w:t>3</w:t>
        <w:tab/>
        <w:t>5</w:t>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Prang Street, </w:t>
      </w:r>
      <w:r>
        <w:rPr>
          <w:color w:val="000000"/>
          <w:lang w:val="en-US" w:eastAsia="en-US"/>
        </w:rPr>
        <w:t>Rox.</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see Louis Prang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Pratt Street,</w:t>
      </w:r>
      <w:r>
        <w:rPr>
          <w:color w:val="000000"/>
          <w:lang w:val="en-US" w:eastAsia="en-US"/>
        </w:rPr>
        <w:t xml:space="preserve"> Bri., Public way, from 40 Ashford Street to 24 Linden Street.</w:t>
        <w:tab/>
        <w:tab/>
        <w:t>21</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Preble Street,</w:t>
      </w:r>
      <w:r>
        <w:rPr>
          <w:color w:val="000000"/>
          <w:lang w:val="en-US" w:eastAsia="en-US"/>
        </w:rPr>
        <w:t xml:space="preserve"> S.B., Public way, from 598 Dorchester Avenue and near 390 Dorchester Street at Andrew Square to 313 Old Colony Avenue at Vinton Street.</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Prentiss Street,</w:t>
      </w:r>
      <w:r>
        <w:rPr>
          <w:color w:val="000000"/>
          <w:lang w:val="en-US" w:eastAsia="en-US"/>
        </w:rPr>
        <w:t xml:space="preserve"> Rox., Public way, from opposite 619 Parker Street to near 1199 Tremont Street.</w:t>
        <w:tab/>
        <w:tab/>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Presby Place,</w:t>
      </w:r>
      <w:r>
        <w:rPr>
          <w:color w:val="000000"/>
          <w:lang w:val="en-US" w:eastAsia="en-US"/>
        </w:rPr>
        <w:t xml:space="preserve"> Rox., Private way, from 120 Winthrop Street to northeasterly.</w:t>
        <w:tab/>
        <w:tab/>
        <w:t>8</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Prescott Court,</w:t>
      </w:r>
      <w:r>
        <w:rPr>
          <w:color w:val="000000"/>
          <w:lang w:val="en-US" w:eastAsia="en-US"/>
        </w:rPr>
        <w:t xml:space="preserve"> E.B., Private way, from 93 Prescott Street to southwesterly.</w:t>
        <w:tab/>
        <w:tab/>
        <w:t>1</w:t>
      </w:r>
      <w:r>
        <w:rPr>
          <w:color w:val="000000"/>
        </w:rPr>
        <w:tab/>
      </w:r>
      <w:r>
        <w:rPr>
          <w:color w:val="000000"/>
          <w:lang w:val="en-US" w:eastAsia="en-US"/>
        </w:rPr>
        <w:t>10</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Prescott Place,</w:t>
      </w:r>
      <w:r>
        <w:rPr>
          <w:color w:val="000000"/>
          <w:lang w:val="en-US" w:eastAsia="en-US"/>
        </w:rPr>
        <w:t xml:space="preserve"> Bri., Private way, from 5 Appian Way to northwesterly.</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Prescott Street,</w:t>
      </w:r>
      <w:r>
        <w:rPr>
          <w:color w:val="000000"/>
          <w:lang w:val="en-US" w:eastAsia="en-US"/>
        </w:rPr>
        <w:t xml:space="preserve"> Chsn., Public way, from the junction of Devens Street and Harvard Street to 5 Washington Street.</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Prescott Street,</w:t>
      </w:r>
      <w:r>
        <w:rPr>
          <w:color w:val="000000"/>
          <w:lang w:val="en-US" w:eastAsia="en-US"/>
        </w:rPr>
        <w:t xml:space="preserve"> E.B., Public way, from between 350 and 364 Bremen Street to opposite 256 East Eagle Street.</w:t>
      </w:r>
    </w:p>
    <w:p>
      <w:pPr>
        <w:pStyle w:val="Tab2"/>
        <w:rPr/>
      </w:pPr>
      <w:r>
        <w:rPr>
          <w:color w:val="000000"/>
        </w:rPr>
        <w:t>1 - 37, 2 - 38</w:t>
        <w:tab/>
        <w:t>1</w:t>
        <w:tab/>
        <w:t>9</w:t>
        <w:tab/>
        <w:t>1</w:t>
        <w:tab/>
        <w:t>9</w:t>
        <w:tab/>
        <w:t>02128</w:t>
      </w:r>
    </w:p>
    <w:p>
      <w:pPr>
        <w:pStyle w:val="Tab2"/>
        <w:spacing w:before="0" w:after="120"/>
        <w:rPr/>
      </w:pPr>
      <w:r>
        <w:rPr>
          <w:color w:val="000000"/>
        </w:rPr>
        <w:t>39 - 279, 40 - 284</w:t>
        <w:tab/>
        <w:t>1</w:t>
        <w:tab/>
        <w:t>10</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Prescott Street,</w:t>
      </w:r>
      <w:r>
        <w:rPr>
          <w:color w:val="000000"/>
          <w:lang w:val="en-US" w:eastAsia="en-US"/>
        </w:rPr>
        <w:t xml:space="preserve"> H.P., from near 175 Wolcott Square to southwest of 17 Millstone 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 xml:space="preserve">Public way, from </w:t>
      </w:r>
      <w:r>
        <w:rPr>
          <w:color w:val="000000"/>
        </w:rPr>
        <w:t>near 175 Wolcott Square to opposite 17 Millstone Road</w:t>
      </w:r>
      <w:r>
        <w:rPr>
          <w:color w:val="000000"/>
          <w:lang w:val="en-US" w:eastAsia="en-US"/>
        </w:rPr>
        <w: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 xml:space="preserve">Private way, </w:t>
      </w:r>
      <w:r>
        <w:rPr>
          <w:color w:val="000000"/>
        </w:rPr>
        <w:t>from opposite 17 Millstone Road to southwesterly</w:t>
      </w:r>
      <w:r>
        <w:rPr>
          <w:color w:val="000000"/>
          <w:lang w:val="en-US" w:eastAsia="en-US"/>
        </w:rPr>
        <w:t>.</w:t>
      </w:r>
      <w:r>
        <w:rPr>
          <w:color w:val="000000"/>
        </w:rPr>
        <w:tab/>
        <w:tab/>
      </w:r>
      <w:r>
        <w:rPr>
          <w:color w:val="000000"/>
          <w:lang w:val="en-US" w:eastAsia="en-US"/>
        </w:rPr>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Prescott Street,</w:t>
      </w:r>
      <w:r>
        <w:rPr>
          <w:color w:val="000000"/>
          <w:lang w:val="en-US" w:eastAsia="en-US"/>
        </w:rPr>
        <w:t xml:space="preserve"> Rox., Public way, from 11 Dubois Street to 198 Eustis Street.</w:t>
        <w:tab/>
        <w:tab/>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Prescott Street Avenue,</w:t>
      </w:r>
      <w:r>
        <w:rPr>
          <w:color w:val="000000"/>
          <w:lang w:val="en-US" w:eastAsia="en-US"/>
        </w:rPr>
        <w:t xml:space="preserve"> Chsn., Private way, from 21 Prescott Street to 67 Rutherford Avenue.</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Presentation Road,</w:t>
      </w:r>
      <w:r>
        <w:rPr>
          <w:color w:val="000000"/>
          <w:lang w:val="en-US" w:eastAsia="en-US"/>
        </w:rPr>
        <w:t xml:space="preserve"> Bri., Public way, from 703 Washington Street to approximately 163 feet northeast of Bellamy Street.</w:t>
        <w:tab/>
        <w:tab/>
        <w:t>22</w:t>
      </w:r>
      <w:r>
        <w:rPr>
          <w:color w:val="000000"/>
        </w:rPr>
        <w:tab/>
      </w:r>
      <w:r>
        <w:rPr>
          <w:color w:val="000000"/>
          <w:lang w:val="en-US" w:eastAsia="en-US"/>
        </w:rPr>
        <w:t>13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President Road,</w:t>
      </w:r>
      <w:r>
        <w:rPr>
          <w:color w:val="000000"/>
          <w:lang w:val="en-US" w:eastAsia="en-US"/>
        </w:rPr>
        <w:t xml:space="preserve"> W.R., Public way, from 84 Buchanan Road to 141 Weld Street.</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President Terrace,</w:t>
      </w:r>
      <w:r>
        <w:rPr>
          <w:color w:val="000000"/>
          <w:lang w:val="en-US" w:eastAsia="en-US"/>
        </w:rPr>
        <w:t xml:space="preserve"> Bri., Private way, from between 41 and 47 Gardner Street to approximately 80 feet southeasterly.</w:t>
        <w:tab/>
        <w:tab/>
        <w:t>21</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Preston Road,</w:t>
      </w:r>
      <w:r>
        <w:rPr>
          <w:color w:val="000000"/>
          <w:lang w:val="en-US" w:eastAsia="en-US"/>
        </w:rPr>
        <w:t xml:space="preserve"> W.R., Public way, from 20 Chapin Avenue to 26 Westmount Avenue.</w:t>
        <w:tab/>
        <w:tab/>
        <w:t>20</w:t>
      </w:r>
      <w:r>
        <w:rPr>
          <w:color w:val="000000"/>
        </w:rPr>
        <w:tab/>
      </w:r>
      <w:r>
        <w:rPr>
          <w:color w:val="000000"/>
          <w:lang w:val="en-US" w:eastAsia="en-US"/>
        </w:rPr>
        <w:t>13</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Price Road,</w:t>
      </w:r>
      <w:r>
        <w:rPr>
          <w:color w:val="000000"/>
          <w:lang w:val="en-US" w:eastAsia="en-US"/>
        </w:rPr>
        <w:t xml:space="preserve"> Bri., Public way, from 83 Glenville Avenue to 27 Long Avenue.</w:t>
        <w:tab/>
        <w:tab/>
        <w:t>21</w:t>
      </w:r>
      <w:r>
        <w:rPr>
          <w:color w:val="000000"/>
        </w:rPr>
        <w:tab/>
      </w:r>
      <w:r>
        <w:rPr>
          <w:color w:val="000000"/>
          <w:lang w:val="en-US" w:eastAsia="en-US"/>
        </w:rPr>
        <w:t>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Priesing Street,</w:t>
      </w:r>
      <w:r>
        <w:rPr>
          <w:color w:val="000000"/>
          <w:lang w:val="en-US" w:eastAsia="en-US"/>
        </w:rPr>
        <w:t xml:space="preserve"> Rox., Public way, from 17 Chestnut Avenue to 30 Mozart Street.</w:t>
        <w:tab/>
        <w:tab/>
        <w:t>10</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Primrose Street,</w:t>
      </w:r>
      <w:r>
        <w:rPr>
          <w:color w:val="000000"/>
          <w:lang w:val="en-US" w:eastAsia="en-US"/>
        </w:rPr>
        <w:t xml:space="preserve"> W.R., Public way, from 38 Fairview Street to 95 Walter Street.</w:t>
        <w:tab/>
        <w:tab/>
        <w:t>20</w:t>
      </w:r>
      <w:r>
        <w:rPr>
          <w:color w:val="000000"/>
        </w:rPr>
        <w:tab/>
      </w:r>
      <w:r>
        <w:rPr>
          <w:color w:val="000000"/>
          <w:lang w:val="en-US" w:eastAsia="en-US"/>
        </w:rPr>
        <w:t>4</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Primus Avenue,</w:t>
      </w:r>
      <w:r>
        <w:rPr>
          <w:color w:val="000000"/>
          <w:lang w:val="en-US" w:eastAsia="en-US"/>
        </w:rPr>
        <w:t xml:space="preserve"> B.P., Private way, from 82 Phillips Street to southeasterly.</w:t>
        <w:tab/>
        <w:tab/>
        <w:t>5</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Prince Street,</w:t>
      </w:r>
      <w:r>
        <w:rPr>
          <w:color w:val="000000"/>
          <w:lang w:val="en-US" w:eastAsia="en-US"/>
        </w:rPr>
        <w:t xml:space="preserve"> B.P., Public way, from 289 Causeway Street and 600 Commercial Street to 1 Garden Court Street and 5 North Square.</w:t>
      </w:r>
    </w:p>
    <w:p>
      <w:pPr>
        <w:pStyle w:val="Tab2"/>
        <w:rPr/>
      </w:pPr>
      <w:r>
        <w:rPr>
          <w:color w:val="000000"/>
        </w:rPr>
        <w:t>1 - 167, 2 - 68</w:t>
        <w:tab/>
        <w:t>3</w:t>
        <w:tab/>
        <w:t>3</w:t>
        <w:tab/>
        <w:t>1</w:t>
        <w:tab/>
        <w:t>1</w:t>
        <w:tab/>
        <w:t>02113</w:t>
      </w:r>
    </w:p>
    <w:p>
      <w:pPr>
        <w:pStyle w:val="Tab2"/>
        <w:spacing w:before="0" w:after="120"/>
        <w:rPr/>
      </w:pPr>
      <w:r>
        <w:rPr>
          <w:color w:val="000000"/>
        </w:rPr>
        <w:t>72 - 166</w:t>
        <w:tab/>
        <w:t>3</w:t>
        <w:tab/>
        <w:t>4</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Prince Street,</w:t>
      </w:r>
      <w:r>
        <w:rPr>
          <w:color w:val="000000"/>
          <w:lang w:val="en-US" w:eastAsia="en-US"/>
        </w:rPr>
        <w:t xml:space="preserve"> W.R., Public way, from 891 Centre Street at Arborway to opposite 333 Perkins Street.</w:t>
      </w:r>
    </w:p>
    <w:p>
      <w:pPr>
        <w:pStyle w:val="Tab2"/>
        <w:rPr/>
      </w:pPr>
      <w:r>
        <w:rPr>
          <w:color w:val="000000"/>
        </w:rPr>
        <w:t>1 - 99, 2 - 100</w:t>
        <w:tab/>
        <w:t>19</w:t>
        <w:tab/>
        <w:t>9</w:t>
        <w:tab/>
        <w:t>6</w:t>
        <w:tab/>
        <w:t>2</w:t>
        <w:tab/>
        <w:t>02130</w:t>
      </w:r>
    </w:p>
    <w:p>
      <w:pPr>
        <w:pStyle w:val="Tab2"/>
        <w:spacing w:before="0" w:after="120"/>
        <w:rPr/>
      </w:pPr>
      <w:r>
        <w:rPr>
          <w:color w:val="000000"/>
        </w:rPr>
        <w:t>114 - 270, 115 - 265</w:t>
        <w:tab/>
        <w:t>19</w:t>
        <w:tab/>
        <w:t>2</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Princeton Place,</w:t>
      </w:r>
      <w:r>
        <w:rPr>
          <w:color w:val="000000"/>
          <w:lang w:val="en-US" w:eastAsia="en-US"/>
        </w:rPr>
        <w:t xml:space="preserve"> E.B., Private way, from 233 Princeton Street to southeasterly.</w:t>
        <w:tab/>
        <w:tab/>
        <w:t>1</w:t>
      </w:r>
      <w:r>
        <w:rPr>
          <w:color w:val="000000"/>
        </w:rPr>
        <w:tab/>
      </w:r>
      <w:r>
        <w:rPr>
          <w:color w:val="000000"/>
          <w:lang w:val="en-US" w:eastAsia="en-US"/>
        </w:rPr>
        <w:t>10</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Princeton Street,</w:t>
      </w:r>
      <w:r>
        <w:rPr>
          <w:color w:val="000000"/>
          <w:lang w:val="en-US" w:eastAsia="en-US"/>
        </w:rPr>
        <w:t xml:space="preserve"> E.B., Public way, from 2 Eagle Square between near 434 Chelsea Street and 370 East Eagle Street to 269 Meridian Street.</w:t>
      </w:r>
    </w:p>
    <w:p>
      <w:pPr>
        <w:pStyle w:val="Tab2"/>
        <w:rPr/>
      </w:pPr>
      <w:r>
        <w:rPr>
          <w:color w:val="000000"/>
        </w:rPr>
        <w:t>1 - 189</w:t>
        <w:tab/>
        <w:t>1</w:t>
        <w:tab/>
        <w:t>6</w:t>
        <w:tab/>
        <w:t>1</w:t>
        <w:tab/>
        <w:t>9</w:t>
        <w:tab/>
        <w:t>02128</w:t>
      </w:r>
    </w:p>
    <w:p>
      <w:pPr>
        <w:pStyle w:val="Tab2"/>
        <w:rPr/>
      </w:pPr>
      <w:r>
        <w:rPr>
          <w:color w:val="000000"/>
        </w:rPr>
        <w:t>2 - 132</w:t>
        <w:tab/>
        <w:t>1</w:t>
        <w:tab/>
        <w:t>7</w:t>
        <w:tab/>
        <w:t>1</w:t>
        <w:tab/>
        <w:t>9</w:t>
        <w:tab/>
        <w:t>02128</w:t>
      </w:r>
    </w:p>
    <w:p>
      <w:pPr>
        <w:pStyle w:val="Tab2"/>
        <w:rPr/>
      </w:pPr>
      <w:r>
        <w:rPr>
          <w:color w:val="000000"/>
        </w:rPr>
        <w:t>142 - 376</w:t>
        <w:tab/>
        <w:t>1</w:t>
        <w:tab/>
        <w:t>9</w:t>
        <w:tab/>
        <w:t>1</w:t>
        <w:tab/>
        <w:t>9</w:t>
        <w:tab/>
        <w:t>02128</w:t>
      </w:r>
    </w:p>
    <w:p>
      <w:pPr>
        <w:pStyle w:val="Tab2"/>
        <w:spacing w:before="0" w:after="120"/>
        <w:rPr/>
      </w:pPr>
      <w:r>
        <w:rPr>
          <w:color w:val="000000"/>
        </w:rPr>
        <w:t>201 - 375</w:t>
        <w:tab/>
        <w:t>1</w:t>
        <w:tab/>
        <w:t>10</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Priscilla Road,</w:t>
      </w:r>
      <w:r>
        <w:rPr>
          <w:color w:val="000000"/>
          <w:lang w:val="en-US" w:eastAsia="en-US"/>
        </w:rPr>
        <w:t xml:space="preserve"> Bri., from 76 Chestnut Hill Avenue to 33 Blenford Road and 75 Wallingford 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76 Chestnut Hill Avenue to approximately 487 feet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33 Blenford Road to 75 Wallingford Road.</w:t>
      </w:r>
      <w:r>
        <w:rPr>
          <w:color w:val="000000"/>
        </w:rPr>
        <w:tab/>
        <w:tab/>
      </w:r>
      <w:r>
        <w:rPr>
          <w:color w:val="000000"/>
          <w:lang w:val="en-US" w:eastAsia="en-US"/>
        </w:rPr>
        <w:t>21</w:t>
      </w:r>
      <w:r>
        <w:rPr>
          <w:color w:val="000000"/>
        </w:rPr>
        <w:tab/>
      </w:r>
      <w:r>
        <w:rPr>
          <w:color w:val="000000"/>
          <w:lang w:val="en-US" w:eastAsia="en-US"/>
        </w:rPr>
        <w:t>13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Proctor Street,</w:t>
      </w:r>
      <w:r>
        <w:rPr>
          <w:color w:val="000000"/>
          <w:lang w:val="en-US" w:eastAsia="en-US"/>
        </w:rPr>
        <w:t xml:space="preserve"> Rox., Public way, from 1033 Massachusetts Avenue to opposite 155 Norfolk Avenue.</w:t>
        <w:tab/>
        <w:tab/>
        <w:t>8</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Prospect Avenue,</w:t>
      </w:r>
      <w:r>
        <w:rPr>
          <w:color w:val="000000"/>
          <w:lang w:val="en-US" w:eastAsia="en-US"/>
        </w:rPr>
        <w:t xml:space="preserve"> W.R., Public way, from 138 Brown Avenue to 131 Sycamore Street.</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Prospect Circle,</w:t>
      </w:r>
      <w:r>
        <w:rPr>
          <w:color w:val="000000"/>
          <w:lang w:val="en-US" w:eastAsia="en-US"/>
        </w:rPr>
        <w:t xml:space="preserve"> H.P., Public way, from 34 Prospect Street to approximately 185 feet southeasterly.</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Prospect Park</w:t>
      </w:r>
      <w:r>
        <w:rPr>
          <w:color w:val="000000"/>
          <w:lang w:val="en-US" w:eastAsia="en-US"/>
        </w:rPr>
        <w:t>, H.P., Private way, from 124 Warren Avenue to approximately 325 feet northeasterly.</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Prospect Street,</w:t>
      </w:r>
      <w:r>
        <w:rPr>
          <w:color w:val="000000"/>
          <w:lang w:val="en-US" w:eastAsia="en-US"/>
        </w:rPr>
        <w:t xml:space="preserve"> Chsn., Public way, from Lowney Way between Mt. Vernon Street and Tremont Street to 19 Tremont Street.</w:t>
      </w:r>
    </w:p>
    <w:p>
      <w:pPr>
        <w:pStyle w:val="Tab2"/>
        <w:rPr/>
      </w:pPr>
      <w:r>
        <w:rPr>
          <w:color w:val="000000"/>
        </w:rPr>
        <w:t>1 - 21</w:t>
        <w:tab/>
        <w:t>2</w:t>
        <w:tab/>
        <w:t>2</w:t>
        <w:tab/>
        <w:t>1</w:t>
        <w:tab/>
        <w:t>1</w:t>
        <w:tab/>
        <w:t>02129</w:t>
      </w:r>
    </w:p>
    <w:p>
      <w:pPr>
        <w:pStyle w:val="Tab2"/>
        <w:rPr/>
      </w:pPr>
      <w:r>
        <w:rPr>
          <w:color w:val="000000"/>
        </w:rPr>
        <w:t>2 - 42</w:t>
        <w:tab/>
        <w:t>2</w:t>
        <w:tab/>
        <w:t>3</w:t>
        <w:tab/>
        <w:t>1</w:t>
        <w:tab/>
        <w:t>1</w:t>
        <w:tab/>
        <w:t>02129</w:t>
      </w:r>
    </w:p>
    <w:p>
      <w:pPr>
        <w:pStyle w:val="Tab2"/>
        <w:spacing w:before="0" w:after="120"/>
        <w:rPr/>
      </w:pPr>
      <w:r>
        <w:rPr>
          <w:color w:val="000000"/>
        </w:rPr>
        <w:t>23 - 31</w:t>
        <w:tab/>
        <w:t>2</w:t>
        <w:tab/>
        <w:t>4</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Prospect Street,</w:t>
      </w:r>
      <w:r>
        <w:rPr>
          <w:color w:val="000000"/>
          <w:lang w:val="en-US" w:eastAsia="en-US"/>
        </w:rPr>
        <w:t xml:space="preserve"> H.P., Public way, from 149 Milton Avenue to opposite 133 Williams Avenue.</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Prospect Terrace,</w:t>
      </w:r>
      <w:r>
        <w:rPr>
          <w:color w:val="000000"/>
          <w:lang w:val="en-US" w:eastAsia="en-US"/>
        </w:rPr>
        <w:t xml:space="preserve"> Chsn., Private way, from 11 Prospect Street to northeasterly.</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Providence Street,</w:t>
      </w:r>
      <w:r>
        <w:rPr>
          <w:color w:val="000000"/>
          <w:lang w:val="en-US" w:eastAsia="en-US"/>
        </w:rPr>
        <w:t xml:space="preserve"> B.P., Public way, from Arlington Street between Boylston Street and St. James Avenue to 211 Berkeley Street. </w:t>
      </w:r>
      <w:r>
        <w:rPr>
          <w:color w:val="000000"/>
        </w:rPr>
        <w:tab/>
        <w:tab/>
        <w:t>5</w:t>
        <w:tab/>
        <w:t>1</w:t>
        <w:tab/>
        <w:t>2</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Providence Street,</w:t>
      </w:r>
      <w:r>
        <w:rPr>
          <w:color w:val="000000"/>
          <w:lang w:val="en-US" w:eastAsia="en-US"/>
        </w:rPr>
        <w:t xml:space="preserve"> H.P., from 1249 Hyde Park Avenue to 445 Metropolitan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5 Westminster Street to approximately 410 feet southwest of 158 Arlington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szCs w:val="24"/>
          <w:lang w:val="en-US" w:eastAsia="en-US"/>
        </w:rPr>
        <w:t>*</w:t>
      </w:r>
      <w:r>
        <w:rPr>
          <w:color w:val="000000"/>
          <w:lang w:val="en-US" w:eastAsia="en-US"/>
        </w:rPr>
        <w:t>Private way, from 1249 Hyde Park Avenue to a point approximately 410 feet southwest of 158 Arlington Street and after an interval, from 2 Westminster Street to 445 Metropolitan Avenue.</w:t>
      </w:r>
    </w:p>
    <w:p>
      <w:pPr>
        <w:pStyle w:val="Tab2"/>
        <w:rPr/>
      </w:pPr>
      <w:r>
        <w:rPr>
          <w:color w:val="000000"/>
        </w:rPr>
        <w:t>1 - 49, 2 - 48</w:t>
        <w:tab/>
        <w:t>18</w:t>
        <w:tab/>
        <w:t>13</w:t>
        <w:tab/>
        <w:t>5</w:t>
        <w:tab/>
        <w:t>8</w:t>
        <w:tab/>
        <w:t>02136</w:t>
      </w:r>
    </w:p>
    <w:p>
      <w:pPr>
        <w:pStyle w:val="Tab2"/>
        <w:spacing w:before="0" w:after="120"/>
        <w:rPr/>
      </w:pPr>
      <w:r>
        <w:rPr>
          <w:color w:val="000000"/>
        </w:rPr>
        <w:t>56 - 350, 57 - 249</w:t>
        <w:tab/>
        <w:t>18</w:t>
        <w:tab/>
        <w:t>14</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Province Court,</w:t>
      </w:r>
      <w:r>
        <w:rPr>
          <w:color w:val="000000"/>
          <w:lang w:val="en-US" w:eastAsia="en-US"/>
        </w:rPr>
        <w:t xml:space="preserve"> B.P., Public way, from Ordway Place near 347 Washington Street to 26 Province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Province Street,</w:t>
      </w:r>
      <w:r>
        <w:rPr>
          <w:color w:val="000000"/>
          <w:lang w:val="en-US" w:eastAsia="en-US"/>
        </w:rPr>
        <w:t xml:space="preserve"> B.P., Public way, from 29 Bromfield Street to 30 School Street.</w:t>
      </w:r>
      <w:r>
        <w:rPr>
          <w:color w:val="000000"/>
        </w:rPr>
        <w:tab/>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101,</w:t>
      </w:r>
      <w:r>
        <w:rPr>
          <w:color w:val="000000"/>
          <w:lang w:val="en-US" w:eastAsia="en-US"/>
        </w:rPr>
        <w:t xml:space="preserve"> B.P., Public way, from Cross Street between Commercial Street and Fulton Street to Richmond Street between Commercial Street and Fulton Street.</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102,</w:t>
      </w:r>
      <w:r>
        <w:rPr>
          <w:color w:val="000000"/>
          <w:lang w:val="en-US" w:eastAsia="en-US"/>
        </w:rPr>
        <w:t xml:space="preserve"> B.P., Public way, from Creek Square at the rear of 88 Blackstone Street to Marshall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301,</w:t>
      </w:r>
      <w:r>
        <w:rPr>
          <w:color w:val="000000"/>
          <w:lang w:val="en-US" w:eastAsia="en-US"/>
        </w:rPr>
        <w:t xml:space="preserve"> B.P., Public way, from 92 Pinckney Street to 70 River Street.</w:t>
        <w:tab/>
        <w:tab/>
        <w:t>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303,</w:t>
      </w:r>
      <w:r>
        <w:rPr>
          <w:color w:val="000000"/>
          <w:lang w:val="en-US" w:eastAsia="en-US"/>
        </w:rPr>
        <w:t xml:space="preserve"> B.P., Public way, from 46 Pinckney Street to approximately 65 feet southeasterly, 72 feet northeasterly and 74 feet southwesterly.</w:t>
        <w:tab/>
        <w:tab/>
        <w:t>5</w:t>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401,</w:t>
      </w:r>
      <w:r>
        <w:rPr>
          <w:color w:val="000000"/>
          <w:lang w:val="en-US" w:eastAsia="en-US"/>
        </w:rPr>
        <w:t xml:space="preserve"> B.P., Public way, from 8 Garrison Street to St. Botolph Street at Harcourt Street.</w:t>
        <w:tab/>
        <w:tab/>
        <w:t>4</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402,</w:t>
      </w:r>
      <w:r>
        <w:rPr>
          <w:color w:val="000000"/>
          <w:lang w:val="en-US" w:eastAsia="en-US"/>
        </w:rPr>
        <w:t xml:space="preserve"> B.P., Public way, from 13 Garrison Street to 261 West Newton Street.</w:t>
        <w:tab/>
        <w:tab/>
        <w:t>4</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403,</w:t>
      </w:r>
      <w:r>
        <w:rPr>
          <w:color w:val="000000"/>
          <w:lang w:val="en-US" w:eastAsia="en-US"/>
        </w:rPr>
        <w:t xml:space="preserve"> B.P., Public way, from 10 Cumberland Street to 258 West Newton Street.</w:t>
        <w:tab/>
        <w:tab/>
        <w:t>4</w:t>
        <w:tab/>
        <w:t>5</w:t>
        <w:tab/>
        <w:t>7</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404,</w:t>
      </w:r>
      <w:r>
        <w:rPr>
          <w:color w:val="000000"/>
          <w:lang w:val="en-US" w:eastAsia="en-US"/>
        </w:rPr>
        <w:t xml:space="preserve"> B.P., Public way, from 1 Cumberland Street to Public Alley No. 405.</w:t>
        <w:tab/>
        <w:tab/>
        <w:t>4</w:t>
        <w:tab/>
        <w:t>5</w:t>
        <w:tab/>
        <w:t>7</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405,</w:t>
      </w:r>
      <w:r>
        <w:rPr>
          <w:color w:val="000000"/>
          <w:lang w:val="en-US" w:eastAsia="en-US"/>
        </w:rPr>
        <w:t xml:space="preserve"> B.P., Public way, from 238 Huntington Avenue to 203 St. Botolph Street.</w:t>
        <w:tab/>
        <w:tab/>
        <w:t>4</w:t>
        <w:tab/>
        <w:t>5</w:t>
        <w:tab/>
        <w:t>7</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414,</w:t>
      </w:r>
      <w:r>
        <w:rPr>
          <w:color w:val="000000"/>
          <w:lang w:val="en-US" w:eastAsia="en-US"/>
        </w:rPr>
        <w:t xml:space="preserve"> B.P., Public way, from 11 Hereford Street to opposite 27 Massachusetts Avenue.</w:t>
        <w:tab/>
        <w:tab/>
        <w:t>5</w:t>
      </w:r>
      <w:r>
        <w:rPr>
          <w:color w:val="000000"/>
        </w:rPr>
        <w:tab/>
      </w:r>
      <w:r>
        <w:rPr>
          <w:color w:val="000000"/>
          <w:lang w:val="en-US" w:eastAsia="en-US"/>
        </w:rPr>
        <w:t>9</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415,</w:t>
      </w:r>
      <w:r>
        <w:rPr>
          <w:color w:val="000000"/>
          <w:lang w:val="en-US" w:eastAsia="en-US"/>
        </w:rPr>
        <w:t xml:space="preserve"> B.P., Public way, from 4 Gloucester Street to 14 Hereford Street.</w:t>
        <w:tab/>
        <w:tab/>
        <w:t>5</w:t>
      </w:r>
      <w:r>
        <w:rPr>
          <w:color w:val="000000"/>
        </w:rPr>
        <w:tab/>
      </w:r>
      <w:r>
        <w:rPr>
          <w:color w:val="000000"/>
          <w:lang w:val="en-US" w:eastAsia="en-US"/>
        </w:rPr>
        <w:t>9</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416,</w:t>
      </w:r>
      <w:r>
        <w:rPr>
          <w:color w:val="000000"/>
          <w:lang w:val="en-US" w:eastAsia="en-US"/>
        </w:rPr>
        <w:t xml:space="preserve"> B.P., Public way, from 1 Fairfield Street to 3 Gloucester Street.</w:t>
        <w:tab/>
        <w:tab/>
        <w:t>5</w:t>
      </w:r>
      <w:r>
        <w:rPr>
          <w:color w:val="000000"/>
        </w:rPr>
        <w:tab/>
      </w:r>
      <w:r>
        <w:rPr>
          <w:color w:val="000000"/>
          <w:lang w:val="en-US" w:eastAsia="en-US"/>
        </w:rPr>
        <w:t>8</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417,</w:t>
      </w:r>
      <w:r>
        <w:rPr>
          <w:color w:val="000000"/>
          <w:lang w:val="en-US" w:eastAsia="en-US"/>
        </w:rPr>
        <w:t xml:space="preserve"> B.P., Public way, from 5 Exeter Street to 8 Fairfield Street.</w:t>
        <w:tab/>
        <w:tab/>
        <w:t>5</w:t>
      </w:r>
      <w:r>
        <w:rPr>
          <w:color w:val="000000"/>
        </w:rPr>
        <w:tab/>
      </w:r>
      <w:r>
        <w:rPr>
          <w:color w:val="000000"/>
          <w:lang w:val="en-US" w:eastAsia="en-US"/>
        </w:rPr>
        <w:t>8</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418,</w:t>
      </w:r>
      <w:r>
        <w:rPr>
          <w:color w:val="000000"/>
          <w:lang w:val="en-US" w:eastAsia="en-US"/>
        </w:rPr>
        <w:t xml:space="preserve"> B.P., Public way, from 328 Dartmouth Street to opposite 5 Exeter Street.</w:t>
        <w:tab/>
        <w:tab/>
        <w:t>5</w:t>
      </w:r>
      <w:r>
        <w:rPr>
          <w:color w:val="000000"/>
        </w:rPr>
        <w:tab/>
      </w:r>
      <w:r>
        <w:rPr>
          <w:color w:val="000000"/>
          <w:lang w:val="en-US" w:eastAsia="en-US"/>
        </w:rPr>
        <w:t>8</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419,</w:t>
      </w:r>
      <w:r>
        <w:rPr>
          <w:color w:val="000000"/>
          <w:lang w:val="en-US" w:eastAsia="en-US"/>
        </w:rPr>
        <w:t xml:space="preserve"> B.P., Public way, from 274 Clarendon Street to 321 Dartmouth Street.</w:t>
        <w:tab/>
        <w:tab/>
        <w:t>5</w:t>
      </w:r>
      <w:r>
        <w:rPr>
          <w:color w:val="000000"/>
        </w:rPr>
        <w:tab/>
      </w:r>
      <w:r>
        <w:rPr>
          <w:color w:val="000000"/>
          <w:lang w:val="en-US" w:eastAsia="en-US"/>
        </w:rPr>
        <w:t>7</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420,</w:t>
      </w:r>
      <w:r>
        <w:rPr>
          <w:color w:val="000000"/>
          <w:lang w:val="en-US" w:eastAsia="en-US"/>
        </w:rPr>
        <w:t xml:space="preserve"> B.P., Public way, from 304 Berkeley Street to 279 Clarendon Street.</w:t>
        <w:tab/>
        <w:tab/>
        <w:t>5</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421,</w:t>
      </w:r>
      <w:r>
        <w:rPr>
          <w:color w:val="000000"/>
          <w:lang w:val="en-US" w:eastAsia="en-US"/>
        </w:rPr>
        <w:t xml:space="preserve"> B.P., Public way, from 3 Arlington Street to 301 Berkeley Street.</w:t>
        <w:tab/>
        <w:tab/>
        <w:t>5</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422,</w:t>
      </w:r>
      <w:r>
        <w:rPr>
          <w:color w:val="000000"/>
          <w:lang w:val="en-US" w:eastAsia="en-US"/>
        </w:rPr>
        <w:t xml:space="preserve"> B.P., Public way, from 11 Arlington Street to 299 Berkeley Street.</w:t>
        <w:tab/>
        <w:tab/>
        <w:t>5</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423,</w:t>
      </w:r>
      <w:r>
        <w:rPr>
          <w:color w:val="000000"/>
          <w:lang w:val="en-US" w:eastAsia="en-US"/>
        </w:rPr>
        <w:t xml:space="preserve"> B.P., Public way, from 282 Berkeley Street to 263 Clarendon Street.</w:t>
        <w:tab/>
        <w:tab/>
        <w:t>5</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424,</w:t>
      </w:r>
      <w:r>
        <w:rPr>
          <w:color w:val="000000"/>
          <w:lang w:val="en-US" w:eastAsia="en-US"/>
        </w:rPr>
        <w:t xml:space="preserve"> B.P., Public way, from 270 Clarendon Street to 303 Dartmouth Street.</w:t>
        <w:tab/>
        <w:tab/>
        <w:t>5</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425,</w:t>
      </w:r>
      <w:r>
        <w:rPr>
          <w:color w:val="000000"/>
          <w:lang w:val="en-US" w:eastAsia="en-US"/>
        </w:rPr>
        <w:t xml:space="preserve"> B.P., Public way, from 312 Dartmouth Street to 18 Exeter Street.</w:t>
        <w:tab/>
        <w:tab/>
        <w:t>5</w:t>
      </w:r>
      <w:r>
        <w:rPr>
          <w:color w:val="000000"/>
        </w:rPr>
        <w:tab/>
      </w:r>
      <w:r>
        <w:rPr>
          <w:color w:val="000000"/>
          <w:lang w:val="en-US" w:eastAsia="en-US"/>
        </w:rPr>
        <w:t>7</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426,</w:t>
      </w:r>
      <w:r>
        <w:rPr>
          <w:color w:val="000000"/>
          <w:lang w:val="en-US" w:eastAsia="en-US"/>
        </w:rPr>
        <w:t xml:space="preserve"> B.P., Public way, from 17 Exeter Street to 20 Fairfield Street.</w:t>
        <w:tab/>
        <w:tab/>
        <w:t>5</w:t>
      </w:r>
      <w:r>
        <w:rPr>
          <w:color w:val="000000"/>
        </w:rPr>
        <w:tab/>
      </w:r>
      <w:r>
        <w:rPr>
          <w:color w:val="000000"/>
          <w:lang w:val="en-US" w:eastAsia="en-US"/>
        </w:rPr>
        <w:t>8</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427,</w:t>
      </w:r>
      <w:r>
        <w:rPr>
          <w:color w:val="000000"/>
          <w:lang w:val="en-US" w:eastAsia="en-US"/>
        </w:rPr>
        <w:t xml:space="preserve"> B.P., Public way, from 9 Fairfield Street to 15 Gloucester Street.</w:t>
        <w:tab/>
        <w:tab/>
        <w:t>5</w:t>
      </w:r>
      <w:r>
        <w:rPr>
          <w:color w:val="000000"/>
        </w:rPr>
        <w:tab/>
      </w:r>
      <w:r>
        <w:rPr>
          <w:color w:val="000000"/>
          <w:lang w:val="en-US" w:eastAsia="en-US"/>
        </w:rPr>
        <w:t>8</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428,</w:t>
      </w:r>
      <w:r>
        <w:rPr>
          <w:color w:val="000000"/>
          <w:lang w:val="en-US" w:eastAsia="en-US"/>
        </w:rPr>
        <w:t xml:space="preserve"> B.P., Public way, from 14 Gloucester Street to 32 Hereford Street.</w:t>
        <w:tab/>
        <w:tab/>
        <w:t>5</w:t>
      </w:r>
      <w:r>
        <w:rPr>
          <w:color w:val="000000"/>
        </w:rPr>
        <w:tab/>
      </w:r>
      <w:r>
        <w:rPr>
          <w:color w:val="000000"/>
          <w:lang w:val="en-US" w:eastAsia="en-US"/>
        </w:rPr>
        <w:t>9</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429,</w:t>
      </w:r>
      <w:r>
        <w:rPr>
          <w:color w:val="000000"/>
          <w:lang w:val="en-US" w:eastAsia="en-US"/>
        </w:rPr>
        <w:t xml:space="preserve"> B.P., Public way, from 31 Hereford Street to 60 Massachusetts Avenue.</w:t>
        <w:tab/>
        <w:tab/>
        <w:t>5</w:t>
      </w:r>
      <w:r>
        <w:rPr>
          <w:color w:val="000000"/>
        </w:rPr>
        <w:tab/>
      </w:r>
      <w:r>
        <w:rPr>
          <w:color w:val="000000"/>
          <w:lang w:val="en-US" w:eastAsia="en-US"/>
        </w:rPr>
        <w:t>9</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430,</w:t>
      </w:r>
      <w:r>
        <w:rPr>
          <w:color w:val="000000"/>
          <w:lang w:val="en-US" w:eastAsia="en-US"/>
        </w:rPr>
        <w:t xml:space="preserve"> B.P., Public way, from 45 Hereford Street to 90 Massachusetts Avenue.</w:t>
        <w:tab/>
        <w:tab/>
        <w:t>5</w:t>
      </w:r>
      <w:r>
        <w:rPr>
          <w:color w:val="000000"/>
        </w:rPr>
        <w:tab/>
      </w:r>
      <w:r>
        <w:rPr>
          <w:color w:val="000000"/>
          <w:lang w:val="en-US" w:eastAsia="en-US"/>
        </w:rPr>
        <w:t>9</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431,</w:t>
      </w:r>
      <w:r>
        <w:rPr>
          <w:color w:val="000000"/>
          <w:lang w:val="en-US" w:eastAsia="en-US"/>
        </w:rPr>
        <w:t xml:space="preserve"> B.P., Public way, from 30 Gloucester Street to 46 Hereford Street.</w:t>
        <w:tab/>
        <w:tab/>
        <w:t>5</w:t>
      </w:r>
      <w:r>
        <w:rPr>
          <w:color w:val="000000"/>
        </w:rPr>
        <w:tab/>
      </w:r>
      <w:r>
        <w:rPr>
          <w:color w:val="000000"/>
          <w:lang w:val="en-US" w:eastAsia="en-US"/>
        </w:rPr>
        <w:t>9</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432,</w:t>
      </w:r>
      <w:r>
        <w:rPr>
          <w:color w:val="000000"/>
          <w:lang w:val="en-US" w:eastAsia="en-US"/>
        </w:rPr>
        <w:t xml:space="preserve"> B.P., Public way, from 29 Fairfield Street to 29 Gloucester Street.</w:t>
        <w:tab/>
        <w:tab/>
        <w:t>5</w:t>
      </w:r>
      <w:r>
        <w:rPr>
          <w:color w:val="000000"/>
        </w:rPr>
        <w:tab/>
      </w:r>
      <w:r>
        <w:rPr>
          <w:color w:val="000000"/>
          <w:lang w:val="en-US" w:eastAsia="en-US"/>
        </w:rPr>
        <w:t>8</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433,</w:t>
      </w:r>
      <w:r>
        <w:rPr>
          <w:color w:val="000000"/>
          <w:lang w:val="en-US" w:eastAsia="en-US"/>
        </w:rPr>
        <w:t xml:space="preserve"> B.P., Public way, from 25 Exeter Street to 30 Fairfield Street.</w:t>
        <w:tab/>
        <w:tab/>
        <w:t>5</w:t>
      </w:r>
      <w:r>
        <w:rPr>
          <w:color w:val="000000"/>
        </w:rPr>
        <w:tab/>
      </w:r>
      <w:r>
        <w:rPr>
          <w:color w:val="000000"/>
          <w:lang w:val="en-US" w:eastAsia="en-US"/>
        </w:rPr>
        <w:t>8</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434,</w:t>
      </w:r>
      <w:r>
        <w:rPr>
          <w:color w:val="000000"/>
          <w:lang w:val="en-US" w:eastAsia="en-US"/>
        </w:rPr>
        <w:t xml:space="preserve"> B.P., Public way, from 290 Dartmouth Street to 26 Exeter Street.</w:t>
        <w:tab/>
        <w:tab/>
        <w:t>5</w:t>
      </w:r>
      <w:r>
        <w:rPr>
          <w:color w:val="000000"/>
        </w:rPr>
        <w:tab/>
      </w:r>
      <w:r>
        <w:rPr>
          <w:color w:val="000000"/>
          <w:lang w:val="en-US" w:eastAsia="en-US"/>
        </w:rPr>
        <w:t>7</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435,</w:t>
      </w:r>
      <w:r>
        <w:rPr>
          <w:color w:val="000000"/>
          <w:lang w:val="en-US" w:eastAsia="en-US"/>
        </w:rPr>
        <w:t xml:space="preserve"> B.P., Public way, from 236 Clarendon Street to 283 Dartmouth Street.</w:t>
        <w:tab/>
        <w:tab/>
        <w:t>5</w:t>
      </w:r>
      <w:r>
        <w:rPr>
          <w:color w:val="000000"/>
        </w:rPr>
        <w:tab/>
      </w:r>
      <w:r>
        <w:rPr>
          <w:color w:val="000000"/>
          <w:lang w:val="en-US" w:eastAsia="en-US"/>
        </w:rPr>
        <w:t>7</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436,</w:t>
      </w:r>
      <w:r>
        <w:rPr>
          <w:color w:val="000000"/>
          <w:lang w:val="en-US" w:eastAsia="en-US"/>
        </w:rPr>
        <w:t xml:space="preserve"> B.P., Public way, from 260 Berkeley Street to 233 Clarendon Street.</w:t>
        <w:tab/>
        <w:tab/>
        <w:t>5</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437,</w:t>
      </w:r>
      <w:r>
        <w:rPr>
          <w:color w:val="000000"/>
          <w:lang w:val="en-US" w:eastAsia="en-US"/>
        </w:rPr>
        <w:t xml:space="preserve"> B.P., Public way, from 15 Arlington Street to 255 Berkeley Street.</w:t>
        <w:tab/>
        <w:tab/>
        <w:t>5</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438,</w:t>
      </w:r>
      <w:r>
        <w:rPr>
          <w:color w:val="000000"/>
          <w:lang w:val="en-US" w:eastAsia="en-US"/>
        </w:rPr>
        <w:t xml:space="preserve"> B.P., Public way, from 19 Arlington Street to 229 Berkeley Street.</w:t>
        <w:tab/>
        <w:tab/>
        <w:t>5</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439,</w:t>
      </w:r>
      <w:r>
        <w:rPr>
          <w:color w:val="000000"/>
          <w:lang w:val="en-US" w:eastAsia="en-US"/>
        </w:rPr>
        <w:t xml:space="preserve"> B.P., Public way, from 220 Clarendon Street to 265 Dartmouth Street.</w:t>
        <w:tab/>
        <w:tab/>
        <w:t>5</w:t>
      </w:r>
      <w:r>
        <w:rPr>
          <w:color w:val="000000"/>
        </w:rPr>
        <w:tab/>
      </w:r>
      <w:r>
        <w:rPr>
          <w:color w:val="000000"/>
          <w:lang w:val="en-US" w:eastAsia="en-US"/>
        </w:rPr>
        <w:t>7</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440,</w:t>
      </w:r>
      <w:r>
        <w:rPr>
          <w:color w:val="000000"/>
          <w:lang w:val="en-US" w:eastAsia="en-US"/>
        </w:rPr>
        <w:t xml:space="preserve"> B.P., Public way, from 270 Dartmouth Street to 28 Exeter Street.</w:t>
        <w:tab/>
        <w:tab/>
        <w:t>5</w:t>
      </w:r>
      <w:r>
        <w:rPr>
          <w:color w:val="000000"/>
        </w:rPr>
        <w:tab/>
      </w:r>
      <w:r>
        <w:rPr>
          <w:color w:val="000000"/>
          <w:lang w:val="en-US" w:eastAsia="en-US"/>
        </w:rPr>
        <w:t>7</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441,</w:t>
      </w:r>
      <w:r>
        <w:rPr>
          <w:color w:val="000000"/>
          <w:lang w:val="en-US" w:eastAsia="en-US"/>
        </w:rPr>
        <w:t xml:space="preserve"> B.P., Public way, from 33 Exeter Street to opposite 41 Fairfield Street.</w:t>
        <w:tab/>
        <w:tab/>
        <w:t>5</w:t>
      </w:r>
      <w:r>
        <w:rPr>
          <w:color w:val="000000"/>
        </w:rPr>
        <w:tab/>
      </w:r>
      <w:r>
        <w:rPr>
          <w:color w:val="000000"/>
          <w:lang w:val="en-US" w:eastAsia="en-US"/>
        </w:rPr>
        <w:t>8</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442,</w:t>
      </w:r>
      <w:r>
        <w:rPr>
          <w:color w:val="000000"/>
          <w:lang w:val="en-US" w:eastAsia="en-US"/>
        </w:rPr>
        <w:t xml:space="preserve"> B.P., Public way, from 41 Fairfield Street to 49 Gloucester Street.</w:t>
        <w:tab/>
        <w:tab/>
        <w:t>5</w:t>
      </w:r>
      <w:r>
        <w:rPr>
          <w:color w:val="000000"/>
        </w:rPr>
        <w:tab/>
      </w:r>
      <w:r>
        <w:rPr>
          <w:color w:val="000000"/>
          <w:lang w:val="en-US" w:eastAsia="en-US"/>
        </w:rPr>
        <w:t>8</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443,</w:t>
      </w:r>
      <w:r>
        <w:rPr>
          <w:color w:val="000000"/>
          <w:lang w:val="en-US" w:eastAsia="en-US"/>
        </w:rPr>
        <w:t xml:space="preserve"> B.P., Public way, from 46 Gloucester Street to 66 Hereford Street.</w:t>
        <w:tab/>
        <w:tab/>
        <w:t>5</w:t>
      </w:r>
      <w:r>
        <w:rPr>
          <w:color w:val="000000"/>
        </w:rPr>
        <w:tab/>
      </w:r>
      <w:r>
        <w:rPr>
          <w:color w:val="000000"/>
          <w:lang w:val="en-US" w:eastAsia="en-US"/>
        </w:rPr>
        <w:t>9</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444,</w:t>
      </w:r>
      <w:r>
        <w:rPr>
          <w:color w:val="000000"/>
          <w:lang w:val="en-US" w:eastAsia="en-US"/>
        </w:rPr>
        <w:t xml:space="preserve"> B.P., Public way, from Hereford Street between Boylston Street and Newbury Street to approximately 370 feet southwesterly.</w:t>
        <w:tab/>
        <w:tab/>
        <w:t>5</w:t>
      </w:r>
      <w:r>
        <w:rPr>
          <w:color w:val="000000"/>
        </w:rPr>
        <w:tab/>
      </w:r>
      <w:r>
        <w:rPr>
          <w:color w:val="000000"/>
          <w:lang w:val="en-US" w:eastAsia="en-US"/>
        </w:rPr>
        <w:t>9</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Public Alley No. 502,</w:t>
      </w:r>
      <w:r>
        <w:rPr>
          <w:color w:val="000000"/>
          <w:lang w:val="en-US" w:eastAsia="en-US"/>
        </w:rPr>
        <w:t xml:space="preserve"> B.P., Public way, from Private Alley No. 501 to Public Alley No. 503.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alley, runs parallel with and between Concord Square and Rutland Square.</w:t>
        <w:tab/>
        <w:tab/>
        <w:t>4</w:t>
        <w:tab/>
        <w:t>4</w:t>
        <w:tab/>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503,</w:t>
      </w:r>
      <w:r>
        <w:rPr>
          <w:color w:val="000000"/>
          <w:lang w:val="en-US" w:eastAsia="en-US"/>
        </w:rPr>
        <w:t xml:space="preserve"> B.P., Public way, from 43 Concord Square to 52 Rutland Square.</w:t>
        <w:tab/>
        <w:tab/>
        <w:t>4</w:t>
        <w:tab/>
        <w:t>4</w:t>
        <w:tab/>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539,</w:t>
      </w:r>
      <w:r>
        <w:rPr>
          <w:color w:val="000000"/>
          <w:lang w:val="en-US" w:eastAsia="en-US"/>
        </w:rPr>
        <w:t xml:space="preserve"> B.P., Public way, from 12 Braddock Park to 195 West Newton Street</w:t>
        <w:tab/>
        <w:t>.</w:t>
        <w:tab/>
        <w:t>4</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542,</w:t>
      </w:r>
      <w:r>
        <w:rPr>
          <w:color w:val="000000"/>
          <w:lang w:val="en-US" w:eastAsia="en-US"/>
        </w:rPr>
        <w:t xml:space="preserve"> B.P., Public way, from 5 Braddock Park to 10 Holyoke Street.</w:t>
        <w:tab/>
        <w:tab/>
        <w:t>4</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543,</w:t>
      </w:r>
      <w:r>
        <w:rPr>
          <w:color w:val="000000"/>
          <w:lang w:val="en-US" w:eastAsia="en-US"/>
        </w:rPr>
        <w:t xml:space="preserve"> B.P., Public way, from 5 Holyoke Street to 208 West Canton Street.</w:t>
        <w:tab/>
        <w:tab/>
        <w:t>4</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701,</w:t>
      </w:r>
      <w:r>
        <w:rPr>
          <w:color w:val="000000"/>
          <w:lang w:val="en-US" w:eastAsia="en-US"/>
        </w:rPr>
        <w:t xml:space="preserve"> B.P., Public way, from 327 Shawmut Avenue to 584 Tremont Street.</w:t>
        <w:tab/>
        <w:tab/>
        <w:t>3</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705,</w:t>
      </w:r>
      <w:r>
        <w:rPr>
          <w:color w:val="000000"/>
          <w:lang w:val="en-US" w:eastAsia="en-US"/>
        </w:rPr>
        <w:t xml:space="preserve"> B.P., Public way, from 219 Shawmut Avenue to 512 Tremont Street.</w:t>
        <w:tab/>
        <w:tab/>
        <w:t>3</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Public Alley No. 706,</w:t>
      </w:r>
      <w:r>
        <w:rPr>
          <w:color w:val="000000"/>
          <w:lang w:val="en-US" w:eastAsia="en-US"/>
        </w:rPr>
        <w:t xml:space="preserve"> B.P., Public way, from Newland Street between West Concord Street and Worcester Street to approximately 556 feet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alley, runs parallel with and between West Concord Street and Worcester Street.</w:t>
        <w:tab/>
        <w:tab/>
        <w:t>9</w:t>
        <w:tab/>
        <w:t>2</w:t>
        <w:tab/>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710,</w:t>
      </w:r>
      <w:r>
        <w:rPr>
          <w:color w:val="000000"/>
          <w:lang w:val="en-US" w:eastAsia="en-US"/>
        </w:rPr>
        <w:t xml:space="preserve"> B.P., Public way, from opposite 28 East Brookline Street to 36 East Newton Street.</w:t>
        <w:tab/>
        <w:tab/>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714,</w:t>
      </w:r>
      <w:r>
        <w:rPr>
          <w:color w:val="000000"/>
          <w:lang w:val="en-US" w:eastAsia="en-US"/>
        </w:rPr>
        <w:t xml:space="preserve"> B.P., Public way, from 11 East Springfield Street to Public Alley No. 716.</w:t>
        <w:tab/>
        <w:tab/>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715,</w:t>
      </w:r>
      <w:r>
        <w:rPr>
          <w:color w:val="000000"/>
          <w:lang w:val="en-US" w:eastAsia="en-US"/>
        </w:rPr>
        <w:t xml:space="preserve"> B.P., Public way, from 652 Massachusetts Avenue to Public Alley No. 716.</w:t>
        <w:tab/>
        <w:tab/>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716,</w:t>
      </w:r>
      <w:r>
        <w:rPr>
          <w:color w:val="000000"/>
          <w:lang w:val="en-US" w:eastAsia="en-US"/>
        </w:rPr>
        <w:t xml:space="preserve"> B.P., Public way, from Harrison Avenue between East Springfield Street and Massachusetts Avenue to Public Alley No. 715.</w:t>
        <w:tab/>
        <w:tab/>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718,</w:t>
      </w:r>
      <w:r>
        <w:rPr>
          <w:color w:val="000000"/>
          <w:lang w:val="en-US" w:eastAsia="en-US"/>
        </w:rPr>
        <w:t xml:space="preserve"> B.P., Public way, from 10 East Springfield Street to 1 Worcester Square.</w:t>
        <w:tab/>
        <w:tab/>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719,</w:t>
      </w:r>
      <w:r>
        <w:rPr>
          <w:color w:val="000000"/>
          <w:lang w:val="en-US" w:eastAsia="en-US"/>
        </w:rPr>
        <w:t xml:space="preserve"> B.P., Public way, from 811 Harrison Avenue to Public Alley No. 718.</w:t>
        <w:tab/>
        <w:tab/>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801,</w:t>
      </w:r>
      <w:r>
        <w:rPr>
          <w:color w:val="000000"/>
          <w:lang w:val="en-US" w:eastAsia="en-US"/>
        </w:rPr>
        <w:t xml:space="preserve"> Rox., Public way, from 45 Gainsborough Street to opposite 23 St. Stephen Street.</w:t>
        <w:tab/>
        <w:tab/>
        <w:t>4</w:t>
      </w:r>
      <w:r>
        <w:rPr>
          <w:color w:val="000000"/>
        </w:rPr>
        <w:tab/>
      </w:r>
      <w:r>
        <w:rPr>
          <w:color w:val="000000"/>
          <w:lang w:val="en-US" w:eastAsia="en-US"/>
        </w:rPr>
        <w:t>8</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802,</w:t>
      </w:r>
      <w:r>
        <w:rPr>
          <w:color w:val="000000"/>
          <w:lang w:val="en-US" w:eastAsia="en-US"/>
        </w:rPr>
        <w:t xml:space="preserve"> Rox., Public way, from opposite 112 Camden Street to opposite opposite 237 Northampton Street.</w:t>
        <w:tab/>
        <w:tab/>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804,</w:t>
      </w:r>
      <w:r>
        <w:rPr>
          <w:color w:val="000000"/>
          <w:lang w:val="en-US" w:eastAsia="en-US"/>
        </w:rPr>
        <w:t xml:space="preserve"> B.P., Public way, from 200 Northampton Street to 224 Northampton Street.</w:t>
        <w:tab/>
        <w:tab/>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807,</w:t>
      </w:r>
      <w:r>
        <w:rPr>
          <w:color w:val="000000"/>
          <w:lang w:val="en-US" w:eastAsia="en-US"/>
        </w:rPr>
        <w:t xml:space="preserve"> Rox., Public way, from 103 Hemenway Street to Private Alley No. 807A at the rear of 133 Hemenway Street.</w:t>
        <w:tab/>
        <w:tab/>
        <w:t>4</w:t>
      </w:r>
      <w:r>
        <w:rPr>
          <w:color w:val="000000"/>
        </w:rPr>
        <w:tab/>
      </w:r>
      <w:r>
        <w:rPr>
          <w:color w:val="000000"/>
          <w:lang w:val="en-US" w:eastAsia="en-US"/>
        </w:rPr>
        <w:t>7</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809,</w:t>
      </w:r>
      <w:r>
        <w:rPr>
          <w:color w:val="000000"/>
          <w:lang w:val="en-US" w:eastAsia="en-US"/>
        </w:rPr>
        <w:t xml:space="preserve"> Rox., Public way, from 69 Gainsborough Street to 4 Symphony Road.</w:t>
        <w:tab/>
        <w:tab/>
        <w:t>4</w:t>
      </w:r>
      <w:r>
        <w:rPr>
          <w:color w:val="000000"/>
        </w:rPr>
        <w:tab/>
      </w:r>
      <w:r>
        <w:rPr>
          <w:color w:val="000000"/>
          <w:lang w:val="en-US" w:eastAsia="en-US"/>
        </w:rPr>
        <w:t>8</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810,</w:t>
      </w:r>
      <w:r>
        <w:rPr>
          <w:color w:val="000000"/>
          <w:lang w:val="en-US" w:eastAsia="en-US"/>
        </w:rPr>
        <w:t xml:space="preserve"> Rox., Public way, from Public Alley No. 809 to Public Alley No. 811.</w:t>
        <w:tab/>
        <w:tab/>
        <w:t>4</w:t>
      </w:r>
      <w:r>
        <w:rPr>
          <w:color w:val="000000"/>
        </w:rPr>
        <w:tab/>
      </w:r>
      <w:r>
        <w:rPr>
          <w:color w:val="000000"/>
          <w:lang w:val="en-US" w:eastAsia="en-US"/>
        </w:rPr>
        <w:t>8</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811,</w:t>
      </w:r>
      <w:r>
        <w:rPr>
          <w:color w:val="000000"/>
          <w:lang w:val="en-US" w:eastAsia="en-US"/>
        </w:rPr>
        <w:t xml:space="preserve"> Rox., Public way, from 111 Gainsborough Street to 74 Symphony Road.</w:t>
        <w:tab/>
        <w:tab/>
        <w:t>4</w:t>
      </w:r>
      <w:r>
        <w:rPr>
          <w:color w:val="000000"/>
        </w:rPr>
        <w:tab/>
      </w:r>
      <w:r>
        <w:rPr>
          <w:color w:val="000000"/>
          <w:lang w:val="en-US" w:eastAsia="en-US"/>
        </w:rPr>
        <w:t>8</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818,</w:t>
      </w:r>
      <w:r>
        <w:rPr>
          <w:color w:val="000000"/>
          <w:lang w:val="en-US" w:eastAsia="en-US"/>
        </w:rPr>
        <w:t xml:space="preserve"> Rox., Public way, from Public Alley No. 819 to 23 St. Stephen Street.</w:t>
        <w:tab/>
        <w:tab/>
        <w:t>4</w:t>
      </w:r>
      <w:r>
        <w:rPr>
          <w:color w:val="000000"/>
        </w:rPr>
        <w:tab/>
      </w:r>
      <w:r>
        <w:rPr>
          <w:color w:val="000000"/>
          <w:lang w:val="en-US" w:eastAsia="en-US"/>
        </w:rPr>
        <w:t>7</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819,</w:t>
      </w:r>
      <w:r>
        <w:rPr>
          <w:color w:val="000000"/>
          <w:lang w:val="en-US" w:eastAsia="en-US"/>
        </w:rPr>
        <w:t xml:space="preserve"> Rox., Public way, from 71 Symphony Road to 78 Westland Avenue.</w:t>
        <w:tab/>
        <w:tab/>
        <w:t>4</w:t>
      </w:r>
      <w:r>
        <w:rPr>
          <w:color w:val="000000"/>
        </w:rPr>
        <w:tab/>
      </w:r>
      <w:r>
        <w:rPr>
          <w:color w:val="000000"/>
          <w:lang w:val="en-US" w:eastAsia="en-US"/>
        </w:rPr>
        <w:t>7</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820,</w:t>
      </w:r>
      <w:r>
        <w:rPr>
          <w:color w:val="000000"/>
          <w:lang w:val="en-US" w:eastAsia="en-US"/>
        </w:rPr>
        <w:t xml:space="preserve"> Rox., Public way, from 250 Huntington Avenue to 241 St. Botolph Street.</w:t>
        <w:tab/>
        <w:tab/>
        <w:t>4</w:t>
      </w:r>
      <w:r>
        <w:rPr>
          <w:color w:val="000000"/>
        </w:rPr>
        <w:tab/>
      </w:r>
      <w:r>
        <w:rPr>
          <w:color w:val="000000"/>
          <w:lang w:val="en-US" w:eastAsia="en-US"/>
        </w:rPr>
        <w:t>8</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821,</w:t>
      </w:r>
      <w:r>
        <w:rPr>
          <w:color w:val="000000"/>
          <w:lang w:val="en-US" w:eastAsia="en-US"/>
        </w:rPr>
        <w:t xml:space="preserve"> Rox., Public way, from Public Alley No. 820 to Public Alley No. 822.</w:t>
        <w:tab/>
        <w:tab/>
        <w:t>4</w:t>
      </w:r>
      <w:r>
        <w:rPr>
          <w:color w:val="000000"/>
        </w:rPr>
        <w:tab/>
      </w:r>
      <w:r>
        <w:rPr>
          <w:color w:val="000000"/>
          <w:lang w:val="en-US" w:eastAsia="en-US"/>
        </w:rPr>
        <w:t>8</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822,</w:t>
      </w:r>
      <w:r>
        <w:rPr>
          <w:color w:val="000000"/>
          <w:lang w:val="en-US" w:eastAsia="en-US"/>
        </w:rPr>
        <w:t xml:space="preserve"> Rox., Public way, from Public Alley No. 821 to 241 St. Botolph Street.</w:t>
        <w:tab/>
        <w:tab/>
        <w:t>4</w:t>
      </w:r>
      <w:r>
        <w:rPr>
          <w:color w:val="000000"/>
        </w:rPr>
        <w:tab/>
      </w:r>
      <w:r>
        <w:rPr>
          <w:color w:val="000000"/>
          <w:lang w:val="en-US" w:eastAsia="en-US"/>
        </w:rPr>
        <w:t>8</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823,</w:t>
      </w:r>
      <w:r>
        <w:rPr>
          <w:color w:val="000000"/>
          <w:lang w:val="en-US" w:eastAsia="en-US"/>
        </w:rPr>
        <w:t xml:space="preserve"> Rox., Public way, from 238 St. Botolph Street to approximately 222 feet southeasterly.</w:t>
        <w:tab/>
        <w:tab/>
        <w:t>4</w:t>
      </w:r>
      <w:r>
        <w:rPr>
          <w:color w:val="000000"/>
        </w:rPr>
        <w:tab/>
      </w:r>
      <w:r>
        <w:rPr>
          <w:color w:val="000000"/>
          <w:lang w:val="en-US" w:eastAsia="en-US"/>
        </w:rPr>
        <w:t>8</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901,</w:t>
      </w:r>
      <w:r>
        <w:rPr>
          <w:color w:val="000000"/>
          <w:lang w:val="en-US" w:eastAsia="en-US"/>
        </w:rPr>
        <w:t xml:space="preserve"> Rox., Public way, from 15 Hemenway Street to 65 Hemenway Street.</w:t>
        <w:tab/>
        <w:tab/>
        <w:t>4</w:t>
      </w:r>
      <w:r>
        <w:rPr>
          <w:color w:val="000000"/>
        </w:rPr>
        <w:tab/>
      </w:r>
      <w:r>
        <w:rPr>
          <w:color w:val="000000"/>
          <w:lang w:val="en-US" w:eastAsia="en-US"/>
        </w:rPr>
        <w:t>7</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903,</w:t>
      </w:r>
      <w:r>
        <w:rPr>
          <w:color w:val="000000"/>
          <w:lang w:val="en-US" w:eastAsia="en-US"/>
        </w:rPr>
        <w:t xml:space="preserve"> Rox., Public way, from 36 Edgerly Road to Haviland Street between Edgerly Road and Massachusetts Avenue.</w:t>
        <w:tab/>
        <w:tab/>
        <w:t>4</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Public Alley No. 905,</w:t>
      </w:r>
      <w:r>
        <w:rPr>
          <w:color w:val="000000"/>
          <w:lang w:val="en-US" w:eastAsia="en-US"/>
        </w:rPr>
        <w:t xml:space="preserve"> B.P., Public way, from 428 Marlborough Street to 51 Massachusetts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there is a branch to Public Alley No. 905, from its bend to approximately 135 feet southwesterly.</w:t>
        <w:tab/>
        <w:tab/>
        <w:t>5</w:t>
      </w:r>
      <w:r>
        <w:rPr>
          <w:color w:val="000000"/>
        </w:rPr>
        <w:tab/>
      </w:r>
      <w:r>
        <w:rPr>
          <w:color w:val="000000"/>
          <w:lang w:val="en-US" w:eastAsia="en-US"/>
        </w:rPr>
        <w:t>9</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908,</w:t>
      </w:r>
      <w:r>
        <w:rPr>
          <w:color w:val="000000"/>
          <w:lang w:val="en-US" w:eastAsia="en-US"/>
        </w:rPr>
        <w:t xml:space="preserve"> B.P., Public way, from 459 Marlborough Street to 29 Massachusetts Avenue.</w:t>
        <w:tab/>
        <w:tab/>
        <w:t>5</w:t>
      </w:r>
      <w:r>
        <w:rPr>
          <w:color w:val="000000"/>
        </w:rPr>
        <w:tab/>
      </w:r>
      <w:r>
        <w:rPr>
          <w:color w:val="000000"/>
          <w:lang w:val="en-US" w:eastAsia="en-US"/>
        </w:rPr>
        <w:t>9</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Public Alley No. 909,</w:t>
      </w:r>
      <w:r>
        <w:rPr>
          <w:color w:val="000000"/>
          <w:lang w:val="en-US" w:eastAsia="en-US"/>
        </w:rPr>
        <w:t xml:space="preserve"> Rox., Public way, from 8 Hemenway Street to 141 Massachusetts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there is a branch to Public Alley No. 909, from Haviland Terrace to Haviland Street.</w:t>
      </w:r>
      <w:r>
        <w:rPr>
          <w:color w:val="000000"/>
        </w:rPr>
        <w:tab/>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1001</w:t>
      </w:r>
      <w:r>
        <w:rPr>
          <w:color w:val="000000"/>
          <w:lang w:val="en-US" w:eastAsia="en-US"/>
        </w:rPr>
        <w:t>, Rox., Public way, from 68 Louis Prang Street to approximately 233 feet southwesterly.</w:t>
        <w:tab/>
        <w:tab/>
        <w:t>4</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Public Alley No. 2001</w:t>
      </w:r>
      <w:r>
        <w:rPr>
          <w:color w:val="000000"/>
          <w:lang w:val="en-US" w:eastAsia="en-US"/>
        </w:rPr>
        <w:t>, E.B., Public way, from 132 Marginal Street to 137 Webster Street.</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Pulaski, Avenue,</w:t>
      </w:r>
      <w:r>
        <w:rPr>
          <w:color w:val="000000"/>
          <w:lang w:val="en-US" w:eastAsia="en-US"/>
        </w:rPr>
        <w:t xml:space="preserve"> S.B., Private way, from 356 Athens Street to 317 West Third Street.</w:t>
        <w:tab/>
        <w:tab/>
        <w:t>6</w:t>
      </w:r>
      <w:r>
        <w:rPr>
          <w:color w:val="000000"/>
        </w:rPr>
        <w:tab/>
      </w:r>
      <w:r>
        <w:rPr>
          <w:color w:val="000000"/>
          <w:lang w:val="en-US" w:eastAsia="en-US"/>
        </w:rPr>
        <w:t>4</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Pulaski Skyway</w:t>
      </w:r>
      <w:r>
        <w:rPr>
          <w:color w:val="000000"/>
          <w:lang w:val="en-US" w:eastAsia="en-US"/>
        </w:rPr>
        <w:t>, S.B., Dor.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General Casimir Pulaski Skyway.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Pulaski Square</w:t>
      </w:r>
      <w:r>
        <w:rPr>
          <w:color w:val="000000"/>
          <w:lang w:val="en-US" w:eastAsia="en-US"/>
        </w:rPr>
        <w:t>, 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General Casimir Pulaski Square.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Pump Station Road, </w:t>
      </w:r>
      <w:r>
        <w:rPr>
          <w:color w:val="000000"/>
          <w:lang w:val="en-US" w:eastAsia="en-US"/>
        </w:rPr>
        <w:t>S.B., from the M.P.A. Haul Road to 494 Summer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road, is under the care, control and custody of the M.P.A.</w:t>
        <w:tab/>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Purchase Street,</w:t>
      </w:r>
      <w:r>
        <w:rPr>
          <w:color w:val="000000"/>
          <w:lang w:val="en-US" w:eastAsia="en-US"/>
        </w:rPr>
        <w:t xml:space="preserve"> B.P., Public way, from 175 Federal Street at Summer Street to opposite 200 High Street at the John F. Fitzgerald Expressway Surface Road.</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Puritan Avenue,</w:t>
      </w:r>
      <w:r>
        <w:rPr>
          <w:color w:val="000000"/>
          <w:lang w:val="en-US" w:eastAsia="en-US"/>
        </w:rPr>
        <w:t xml:space="preserve"> Dor., Public way, from opposite 30 Richfield Street to approximately 255 feet southwest of Wilrose Street.</w:t>
      </w:r>
    </w:p>
    <w:p>
      <w:pPr>
        <w:pStyle w:val="Tab2"/>
        <w:rPr/>
      </w:pPr>
      <w:r>
        <w:rPr>
          <w:color w:val="000000"/>
        </w:rPr>
        <w:t>1 - 17</w:t>
        <w:tab/>
        <w:t>15</w:t>
        <w:tab/>
        <w:t>1</w:t>
        <w:tab/>
        <w:t>3</w:t>
        <w:tab/>
        <w:t>3</w:t>
        <w:tab/>
        <w:t>02121</w:t>
      </w:r>
    </w:p>
    <w:p>
      <w:pPr>
        <w:pStyle w:val="Tab2"/>
        <w:rPr/>
      </w:pPr>
      <w:r>
        <w:rPr>
          <w:color w:val="000000"/>
        </w:rPr>
        <w:t>2 - 12</w:t>
        <w:tab/>
        <w:t>15</w:t>
        <w:tab/>
        <w:t>2</w:t>
        <w:tab/>
        <w:t>4</w:t>
        <w:tab/>
        <w:t>3</w:t>
        <w:tab/>
        <w:t>02121</w:t>
      </w:r>
    </w:p>
    <w:p>
      <w:pPr>
        <w:pStyle w:val="Tab2"/>
        <w:spacing w:before="0" w:after="120"/>
        <w:rPr/>
      </w:pPr>
      <w:r>
        <w:rPr>
          <w:color w:val="000000"/>
        </w:rPr>
        <w:t>19 - 29, 20 - 30</w:t>
        <w:tab/>
        <w:t>14</w:t>
        <w:tab/>
        <w:t>1</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Putnam Avenue,</w:t>
      </w:r>
      <w:r>
        <w:rPr>
          <w:color w:val="000000"/>
          <w:lang w:val="en-US" w:eastAsia="en-US"/>
        </w:rPr>
        <w:t xml:space="preserve"> B.P., Private way, from 135 Charles Street to 78 West Cedar Street.</w:t>
        <w:tab/>
        <w:tab/>
        <w:t>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Putnam Place,</w:t>
      </w:r>
      <w:r>
        <w:rPr>
          <w:color w:val="000000"/>
          <w:lang w:val="en-US" w:eastAsia="en-US"/>
        </w:rPr>
        <w:t xml:space="preserve"> Rox., Private way, from Malcolm X Boulevard at Roxbury Street to 15 Putnam Street.</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Putnam Square,</w:t>
      </w:r>
      <w:r>
        <w:rPr>
          <w:color w:val="000000"/>
          <w:lang w:val="en-US" w:eastAsia="en-US"/>
        </w:rPr>
        <w:t xml:space="preserve"> E.B., at the junction of Putnam Street, Trenton Street and White Street.</w:t>
      </w:r>
      <w:r>
        <w:rPr>
          <w:color w:val="000000"/>
        </w:rPr>
        <w:tab/>
        <w:tab/>
        <w:t>1</w:t>
        <w:tab/>
        <w:t>8</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Putnam Street,</w:t>
      </w:r>
      <w:r>
        <w:rPr>
          <w:color w:val="000000"/>
          <w:lang w:val="en-US" w:eastAsia="en-US"/>
        </w:rPr>
        <w:t xml:space="preserve"> Chsn., Public way, from 14 Common Street to the M.D.O.T. Highway.</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Putnam Street,</w:t>
      </w:r>
      <w:r>
        <w:rPr>
          <w:color w:val="000000"/>
          <w:lang w:val="en-US" w:eastAsia="en-US"/>
        </w:rPr>
        <w:t xml:space="preserve"> E.B., Public way, from between 312 and 322 Bremen Street to 187 Condor Street.</w:t>
      </w:r>
    </w:p>
    <w:p>
      <w:pPr>
        <w:pStyle w:val="Tab2"/>
        <w:rPr/>
      </w:pPr>
      <w:r>
        <w:rPr>
          <w:color w:val="000000"/>
        </w:rPr>
        <w:t>1 - 75</w:t>
        <w:tab/>
        <w:t>1</w:t>
        <w:tab/>
        <w:t>8</w:t>
        <w:tab/>
        <w:t>1</w:t>
        <w:tab/>
        <w:t>9</w:t>
        <w:tab/>
        <w:t>02128</w:t>
      </w:r>
    </w:p>
    <w:p>
      <w:pPr>
        <w:pStyle w:val="Tab2"/>
        <w:rPr>
          <w:color w:val="000000"/>
        </w:rPr>
      </w:pPr>
      <w:r>
        <w:rPr>
          <w:color w:val="000000"/>
        </w:rPr>
        <w:t>2 - 114, 105 - 113</w:t>
        <w:tab/>
        <w:t>1</w:t>
        <w:tab/>
        <w:t>9</w:t>
        <w:tab/>
        <w:t>1</w:t>
        <w:tab/>
        <w:t>9</w:t>
        <w:tab/>
        <w:t>02128</w:t>
      </w:r>
    </w:p>
    <w:p>
      <w:pPr>
        <w:pStyle w:val="Tab2"/>
        <w:rPr/>
      </w:pPr>
      <w:r>
        <w:rPr>
          <w:color w:val="000000"/>
        </w:rPr>
        <w:t>83 - 95</w:t>
        <w:tab/>
        <w:t>1</w:t>
        <w:tab/>
        <w:t>7</w:t>
        <w:tab/>
        <w:t>1</w:t>
        <w:tab/>
        <w:t>9</w:t>
        <w:tab/>
        <w:t>02128</w:t>
      </w:r>
    </w:p>
    <w:p>
      <w:pPr>
        <w:pStyle w:val="Tab2"/>
        <w:rPr/>
      </w:pPr>
      <w:r>
        <w:rPr>
          <w:color w:val="000000"/>
        </w:rPr>
        <w:t>117 - 155</w:t>
        <w:tab/>
        <w:t>1</w:t>
        <w:tab/>
        <w:t>6</w:t>
        <w:tab/>
        <w:t>1</w:t>
        <w:tab/>
        <w:t>9</w:t>
        <w:tab/>
        <w:t>02128</w:t>
      </w:r>
    </w:p>
    <w:p>
      <w:pPr>
        <w:pStyle w:val="Tab2"/>
        <w:rPr/>
      </w:pPr>
      <w:r>
        <w:rPr>
          <w:color w:val="000000"/>
        </w:rPr>
        <w:t>126 - 198</w:t>
        <w:tab/>
        <w:t>1</w:t>
        <w:tab/>
        <w:t>10</w:t>
        <w:tab/>
        <w:t>1</w:t>
        <w:tab/>
        <w:t>9</w:t>
        <w:tab/>
        <w:t>02128</w:t>
      </w:r>
    </w:p>
    <w:p>
      <w:pPr>
        <w:pStyle w:val="Tab2"/>
        <w:spacing w:before="0" w:after="120"/>
        <w:rPr/>
      </w:pPr>
      <w:r>
        <w:rPr>
          <w:color w:val="000000"/>
        </w:rPr>
        <w:t>161 - 199</w:t>
        <w:tab/>
        <w:t>1</w:t>
        <w:tab/>
        <w:t>5</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Putnam Street,</w:t>
      </w:r>
      <w:r>
        <w:rPr>
          <w:color w:val="000000"/>
          <w:lang w:val="en-US" w:eastAsia="en-US"/>
        </w:rPr>
        <w:t xml:space="preserve"> Rox., Public way, from 30 Dudley Street to opposite 149 Roxbury Street.</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Normal"/>
        <w:rPr>
          <w:color w:val="000000"/>
          <w:lang w:val="en-US" w:eastAsia="en-US"/>
        </w:rPr>
      </w:pPr>
      <w:r>
        <w:rPr>
          <w:color w:val="000000"/>
          <w:lang w:val="en-US" w:eastAsia="en-US"/>
        </w:rPr>
      </w:r>
    </w:p>
    <w:p>
      <w:pPr>
        <w:pStyle w:val="Initial"/>
        <w:numPr>
          <w:ilvl w:val="0"/>
          <w:numId w:val="0"/>
        </w:numPr>
        <w:ind w:right="480" w:hanging="0"/>
        <w:rPr>
          <w:color w:val="000000"/>
        </w:rPr>
      </w:pPr>
      <w:r>
        <w:rPr>
          <w:color w:val="000000"/>
        </w:rPr>
      </w:r>
    </w:p>
    <w:p>
      <w:pPr>
        <w:sectPr>
          <w:headerReference w:type="default" r:id="rId115"/>
          <w:headerReference w:type="first" r:id="rId116"/>
          <w:footerReference w:type="default" r:id="rId117"/>
          <w:footerReference w:type="first" r:id="rId118"/>
          <w:type w:val="nextPage"/>
          <w:pgSz w:w="12240" w:h="15840"/>
          <w:pgMar w:left="547" w:right="360" w:header="720" w:top="1080" w:footer="720" w:bottom="1440" w:gutter="0"/>
          <w:pgNumType w:fmt="decimal"/>
          <w:cols w:num="2" w:space="360" w:equalWidth="true" w:sep="true"/>
          <w:formProt w:val="false"/>
          <w:titlePg/>
          <w:textDirection w:val="lrTb"/>
          <w:docGrid w:type="default" w:linePitch="360" w:charSpace="0"/>
        </w:sectPr>
      </w:pPr>
    </w:p>
    <w:p>
      <w:pPr>
        <w:pStyle w:val="Initial"/>
        <w:rPr>
          <w:color w:val="000000"/>
        </w:rPr>
      </w:pPr>
      <w:r>
        <w:rPr>
          <w:color w:val="000000"/>
        </w:rPr>
      </w:r>
    </w:p>
    <w:p>
      <w:pPr>
        <w:pStyle w:val="Initial"/>
        <w:rPr>
          <w:color w:val="000000"/>
        </w:rPr>
      </w:pPr>
      <w:r>
        <w:rPr>
          <w:color w:val="000000"/>
        </w:rPr>
      </w:r>
    </w:p>
    <w:p>
      <w:pPr>
        <w:sectPr>
          <w:type w:val="continuous"/>
          <w:pgSz w:w="12240" w:h="15840"/>
          <w:pgMar w:left="547" w:right="360" w:header="720" w:top="1080" w:footer="720" w:bottom="1440" w:gutter="0"/>
          <w:formProt w:val="false"/>
          <w:vAlign w:val="both"/>
          <w:textDirection w:val="lrTb"/>
          <w:docGrid w:type="default" w:linePitch="360" w:charSpace="0"/>
        </w:sectPr>
        <w:pStyle w:val="Initial"/>
        <w:rPr>
          <w:color w:val="000000"/>
          <w:sz w:val="360"/>
        </w:rPr>
      </w:pPr>
      <w:r>
        <w:rPr>
          <w:color w:val="000000"/>
          <w:sz w:val="360"/>
        </w:rPr>
        <w:t>Q-R</w:t>
      </w:r>
    </w:p>
    <w:p>
      <w:pPr>
        <w:pStyle w:val="Initial"/>
        <w:rPr>
          <w:color w:val="000000"/>
          <w:sz w:val="360"/>
        </w:rPr>
      </w:pPr>
      <w:r>
        <w:rPr>
          <w:color w:val="000000"/>
          <w:sz w:val="360"/>
        </w:rPr>
      </w:r>
    </w:p>
    <w:p>
      <w:pPr>
        <w:sectPr>
          <w:headerReference w:type="default" r:id="rId119"/>
          <w:headerReference w:type="first" r:id="rId120"/>
          <w:footerReference w:type="default" r:id="rId121"/>
          <w:footerReference w:type="first" r:id="rId122"/>
          <w:type w:val="nextPage"/>
          <w:pgSz w:w="12240" w:h="15840"/>
          <w:pgMar w:left="547" w:right="360" w:header="720" w:top="1080" w:footer="720" w:bottom="1440" w:gutter="0"/>
          <w:pgNumType w:fmt="decimal"/>
          <w:formProt w:val="false"/>
          <w:vAlign w:val="both"/>
          <w:titlePg/>
          <w:textDirection w:val="lrTb"/>
          <w:docGrid w:type="default" w:linePitch="360" w:charSpace="0"/>
        </w:sectPr>
      </w:pPr>
    </w:p>
    <w:p>
      <w:pPr>
        <w:sectPr>
          <w:type w:val="continuous"/>
          <w:pgSz w:w="12240" w:h="15840"/>
          <w:pgMar w:left="547" w:right="360" w:header="720" w:top="1080" w:footer="720" w:bottom="1440" w:gutter="0"/>
          <w:cols w:num="2" w:space="360" w:equalWidth="true" w:sep="true"/>
          <w:formProt w:val="false"/>
          <w:vAlign w:val="both"/>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spacing w:before="0" w:after="120"/>
        <w:ind w:left="86" w:right="2246" w:hanging="86"/>
        <w:rPr>
          <w:b/>
          <w:b/>
          <w:color w:val="000000"/>
          <w:sz w:val="24"/>
          <w:lang w:val="en-US" w:eastAsia="en-US"/>
        </w:rPr>
      </w:pPr>
      <w:r>
        <w:rPr>
          <w:b/>
          <w:color w:val="000000"/>
          <w:sz w:val="24"/>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Quail Street,</w:t>
      </w:r>
      <w:r>
        <w:rPr>
          <w:color w:val="000000"/>
          <w:lang w:val="en-US" w:eastAsia="en-US"/>
        </w:rPr>
        <w:t xml:space="preserve"> W.R., Private way, from opposite 140 St. Theresa Avenue to southwesterly.</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Quaker Lane,</w:t>
      </w:r>
      <w:r>
        <w:rPr>
          <w:color w:val="000000"/>
          <w:lang w:val="en-US" w:eastAsia="en-US"/>
        </w:rPr>
        <w:t xml:space="preserve"> B.P., Public way, from 13 Congress Street to opposite 45 Devonshire Street and from 21 Congress Street to 29 State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Quarley Road,</w:t>
      </w:r>
      <w:r>
        <w:rPr>
          <w:color w:val="000000"/>
          <w:lang w:val="en-US" w:eastAsia="en-US"/>
        </w:rPr>
        <w:t xml:space="preserve"> W.R., Public way, from 70 Wyvern Street to approximately 303 feet northeasterly at the Stony Brook.</w:t>
        <w:tab/>
        <w:tab/>
        <w:t>19</w:t>
        <w:tab/>
        <w:t>12</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Queen Street,</w:t>
      </w:r>
      <w:r>
        <w:rPr>
          <w:color w:val="000000"/>
          <w:lang w:val="en-US" w:eastAsia="en-US"/>
        </w:rPr>
        <w:t xml:space="preserve"> Dor., Public way, from near 18 Claymont Terrace to 155 King Street.</w:t>
        <w:tab/>
        <w:tab/>
        <w:t>16</w:t>
      </w:r>
      <w:r>
        <w:rPr>
          <w:color w:val="000000"/>
        </w:rPr>
        <w:tab/>
      </w:r>
      <w:r>
        <w:rPr>
          <w:color w:val="000000"/>
          <w:lang w:val="en-US" w:eastAsia="en-US"/>
        </w:rPr>
        <w:t>5</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Queensberry Street,</w:t>
      </w:r>
      <w:r>
        <w:rPr>
          <w:color w:val="000000"/>
          <w:lang w:val="en-US" w:eastAsia="en-US"/>
        </w:rPr>
        <w:t xml:space="preserve"> B.P., Public way, from 41 Park Drive to 211 Park Drive.</w:t>
      </w:r>
    </w:p>
    <w:p>
      <w:pPr>
        <w:pStyle w:val="Tab2"/>
        <w:rPr/>
      </w:pPr>
      <w:r>
        <w:rPr>
          <w:color w:val="000000"/>
        </w:rPr>
        <w:t>1 - 85, 2 - 88</w:t>
        <w:tab/>
        <w:t>5</w:t>
        <w:tab/>
        <w:t>2</w:t>
        <w:tab/>
        <w:t>8</w:t>
        <w:tab/>
        <w:t>10</w:t>
        <w:tab/>
        <w:t>02215</w:t>
      </w:r>
    </w:p>
    <w:p>
      <w:pPr>
        <w:pStyle w:val="Tab2"/>
        <w:spacing w:before="0" w:after="120"/>
        <w:rPr/>
      </w:pPr>
      <w:r>
        <w:rPr>
          <w:color w:val="000000"/>
        </w:rPr>
        <w:t>92 - 114, 93 - 111</w:t>
        <w:tab/>
        <w:t>21</w:t>
        <w:tab/>
        <w:t>1</w:t>
        <w:tab/>
        <w:t>8</w:t>
        <w:tab/>
        <w:t>10</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Quincefield Place,</w:t>
      </w:r>
      <w:r>
        <w:rPr>
          <w:color w:val="000000"/>
          <w:lang w:val="en-US" w:eastAsia="en-US"/>
        </w:rPr>
        <w:t xml:space="preserve"> Dor., Private way, from 5 Quincefield Street to southwesterly.</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Quincefield Street,</w:t>
      </w:r>
      <w:r>
        <w:rPr>
          <w:color w:val="000000"/>
          <w:lang w:val="en-US" w:eastAsia="en-US"/>
        </w:rPr>
        <w:t xml:space="preserve"> Dor., Public way, from 44 Humphreys Street to opposite 15 Wendover Street.</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Quincy Court,</w:t>
      </w:r>
      <w:r>
        <w:rPr>
          <w:color w:val="000000"/>
          <w:lang w:val="en-US" w:eastAsia="en-US"/>
        </w:rPr>
        <w:t xml:space="preserve"> B.P., Private way, from 185 North Street to southeasterly.</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Quincy Place,</w:t>
      </w:r>
      <w:r>
        <w:rPr>
          <w:color w:val="000000"/>
          <w:lang w:val="en-US" w:eastAsia="en-US"/>
        </w:rPr>
        <w:t xml:space="preserve"> Rox., Private way, from 23 Quincy Street to southwesterly.</w:t>
        <w:tab/>
        <w:tab/>
        <w:t>12</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Quincy Street,</w:t>
      </w:r>
      <w:r>
        <w:rPr>
          <w:color w:val="000000"/>
          <w:lang w:val="en-US" w:eastAsia="en-US"/>
        </w:rPr>
        <w:t xml:space="preserve"> Rox., Dor., Public way, from 316 Bowdoin Street to 434 Warren Street.</w:t>
      </w:r>
    </w:p>
    <w:p>
      <w:pPr>
        <w:pStyle w:val="Tab2"/>
        <w:rPr/>
      </w:pPr>
      <w:r>
        <w:rPr>
          <w:color w:val="000000"/>
        </w:rPr>
        <w:t>1 - 75, 2 - 76</w:t>
        <w:tab/>
        <w:t>12</w:t>
        <w:tab/>
        <w:t>6</w:t>
        <w:tab/>
        <w:t>7</w:t>
        <w:tab/>
        <w:t>10</w:t>
        <w:tab/>
        <w:t>02121</w:t>
      </w:r>
    </w:p>
    <w:p>
      <w:pPr>
        <w:pStyle w:val="Tab2"/>
        <w:rPr/>
      </w:pPr>
      <w:r>
        <w:rPr>
          <w:color w:val="000000"/>
        </w:rPr>
        <w:t>81 - 209, 86 - 170</w:t>
        <w:tab/>
        <w:t>13</w:t>
        <w:tab/>
        <w:t>1</w:t>
        <w:tab/>
        <w:t>7</w:t>
        <w:tab/>
        <w:t>3</w:t>
        <w:tab/>
        <w:t>02121</w:t>
      </w:r>
    </w:p>
    <w:p>
      <w:pPr>
        <w:pStyle w:val="Tab2"/>
        <w:rPr/>
      </w:pPr>
      <w:r>
        <w:rPr>
          <w:color w:val="000000"/>
        </w:rPr>
        <w:t>174 - 264</w:t>
        <w:tab/>
        <w:t>13</w:t>
        <w:tab/>
        <w:t>4</w:t>
        <w:tab/>
        <w:t>7</w:t>
        <w:tab/>
        <w:t>3</w:t>
        <w:tab/>
        <w:t>02121</w:t>
      </w:r>
    </w:p>
    <w:p>
      <w:pPr>
        <w:pStyle w:val="Tab2"/>
        <w:rPr>
          <w:color w:val="000000"/>
        </w:rPr>
      </w:pPr>
      <w:r>
        <w:rPr>
          <w:color w:val="000000"/>
        </w:rPr>
        <w:t>211 - 291</w:t>
        <w:tab/>
        <w:t>14</w:t>
        <w:tab/>
        <w:t>1</w:t>
        <w:tab/>
        <w:t>4</w:t>
        <w:tab/>
        <w:t>3</w:t>
        <w:tab/>
        <w:t>02121</w:t>
      </w:r>
    </w:p>
    <w:p>
      <w:pPr>
        <w:pStyle w:val="Tab2"/>
        <w:rPr/>
      </w:pPr>
      <w:r>
        <w:rPr>
          <w:color w:val="000000"/>
        </w:rPr>
        <w:t>266 - 372, 303 - 401</w:t>
        <w:tab/>
        <w:t>15</w:t>
        <w:tab/>
        <w:t>1</w:t>
        <w:tab/>
        <w:t>3</w:t>
        <w:tab/>
        <w:t>3</w:t>
        <w:tab/>
        <w:t>02125</w:t>
      </w:r>
    </w:p>
    <w:p>
      <w:pPr>
        <w:pStyle w:val="Tab2"/>
        <w:rPr/>
      </w:pPr>
      <w:r>
        <w:rPr>
          <w:color w:val="000000"/>
        </w:rPr>
        <w:t>374 - 500</w:t>
        <w:tab/>
        <w:t>15</w:t>
        <w:tab/>
        <w:t>4</w:t>
        <w:tab/>
        <w:t>3</w:t>
        <w:tab/>
        <w:t>3</w:t>
        <w:tab/>
        <w:t>02125</w:t>
      </w:r>
    </w:p>
    <w:p>
      <w:pPr>
        <w:pStyle w:val="Tab2"/>
        <w:spacing w:before="0" w:after="120"/>
        <w:rPr/>
      </w:pPr>
      <w:r>
        <w:rPr>
          <w:color w:val="000000"/>
        </w:rPr>
        <w:t>403 - 497</w:t>
        <w:tab/>
        <w:t>15</w:t>
        <w:tab/>
        <w:t>3</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Quinn Way</w:t>
      </w:r>
      <w:r>
        <w:rPr>
          <w:color w:val="000000"/>
          <w:lang w:val="en-US" w:eastAsia="en-US"/>
        </w:rPr>
        <w:t>, W.R., Public way, from 1996 Centre Street to approximately 550 feet southeasterly and northeasterly.</w:t>
        <w:tab/>
        <w:tab/>
        <w:t>20</w:t>
      </w:r>
      <w:r>
        <w:rPr>
          <w:color w:val="000000"/>
        </w:rPr>
        <w:tab/>
      </w:r>
      <w:r>
        <w:rPr>
          <w:color w:val="000000"/>
          <w:lang w:val="en-US" w:eastAsia="en-US"/>
        </w:rPr>
        <w:t>14</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Quint Avenue,</w:t>
      </w:r>
      <w:r>
        <w:rPr>
          <w:color w:val="000000"/>
          <w:lang w:val="en-US" w:eastAsia="en-US"/>
        </w:rPr>
        <w:t xml:space="preserve"> Bri., Public way, from 190 Brighton Avenue to 39 Glenville Avenue.</w:t>
      </w:r>
    </w:p>
    <w:p>
      <w:pPr>
        <w:pStyle w:val="Tab2"/>
        <w:rPr/>
      </w:pPr>
      <w:r>
        <w:rPr>
          <w:color w:val="000000"/>
        </w:rPr>
        <w:t>1 - 61</w:t>
        <w:tab/>
        <w:t>21</w:t>
        <w:tab/>
        <w:t>6</w:t>
        <w:tab/>
        <w:t>9</w:t>
        <w:tab/>
        <w:t>4</w:t>
        <w:tab/>
        <w:t>02134</w:t>
      </w:r>
    </w:p>
    <w:p>
      <w:pPr>
        <w:pStyle w:val="Tab2"/>
        <w:rPr/>
      </w:pPr>
      <w:r>
        <w:rPr>
          <w:color w:val="000000"/>
        </w:rPr>
        <w:t>2 - 78</w:t>
        <w:tab/>
        <w:t>21</w:t>
        <w:tab/>
        <w:t>5</w:t>
        <w:tab/>
        <w:t>9</w:t>
        <w:tab/>
        <w:t>4</w:t>
        <w:tab/>
        <w:t>02134</w:t>
      </w:r>
    </w:p>
    <w:p>
      <w:pPr>
        <w:pStyle w:val="Tab2"/>
        <w:spacing w:before="0" w:after="120"/>
        <w:rPr/>
      </w:pPr>
      <w:r>
        <w:rPr>
          <w:color w:val="000000"/>
        </w:rPr>
        <w:t>63 - 75</w:t>
        <w:tab/>
        <w:t>21</w:t>
        <w:tab/>
        <w:t>7</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lang w:val="en-US" w:eastAsia="en-US"/>
        </w:rPr>
        <w:t>*</w:t>
      </w:r>
      <w:r>
        <w:rPr>
          <w:b/>
          <w:color w:val="000000"/>
          <w:lang w:val="en-US" w:eastAsia="en-US"/>
        </w:rPr>
        <w:t>Radcliffe Road,</w:t>
      </w:r>
      <w:r>
        <w:rPr>
          <w:color w:val="000000"/>
          <w:lang w:val="en-US" w:eastAsia="en-US"/>
        </w:rPr>
        <w:t xml:space="preserve"> Bri., Private way, from 61 Quint Avenue to northwesterly.</w:t>
      </w:r>
    </w:p>
    <w:p>
      <w:pPr>
        <w:pStyle w:val="Tab2"/>
        <w:rPr>
          <w:color w:val="000000"/>
        </w:rPr>
      </w:pPr>
      <w:r>
        <w:rPr>
          <w:color w:val="000000"/>
        </w:rPr>
        <w:t>Odd</w:t>
        <w:tab/>
        <w:t>21</w:t>
        <w:tab/>
        <w:t>6</w:t>
        <w:tab/>
        <w:t>9</w:t>
        <w:tab/>
        <w:t>4</w:t>
        <w:tab/>
        <w:t>02134</w:t>
      </w:r>
    </w:p>
    <w:p>
      <w:pPr>
        <w:pStyle w:val="Tab2"/>
        <w:spacing w:before="0" w:after="120"/>
        <w:rPr>
          <w:color w:val="000000"/>
        </w:rPr>
      </w:pPr>
      <w:r>
        <w:rPr>
          <w:color w:val="000000"/>
        </w:rPr>
        <w:t>Even</w:t>
        <w:tab/>
        <w:t>21</w:t>
        <w:tab/>
        <w:t>7</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Radcliffe Road,</w:t>
      </w:r>
      <w:r>
        <w:rPr>
          <w:color w:val="000000"/>
          <w:lang w:val="en-US" w:eastAsia="en-US"/>
        </w:rPr>
        <w:t xml:space="preserve"> Dor., H.P., Public way, from 112 Greenfield Road to 43 Tileston Street.</w:t>
      </w:r>
    </w:p>
    <w:p>
      <w:pPr>
        <w:pStyle w:val="Tab2"/>
        <w:rPr/>
      </w:pPr>
      <w:r>
        <w:rPr>
          <w:color w:val="000000"/>
        </w:rPr>
        <w:t>1 - 101, 2 - 72</w:t>
        <w:tab/>
        <w:t>18</w:t>
        <w:tab/>
        <w:t>6</w:t>
        <w:tab/>
        <w:t>5</w:t>
        <w:tab/>
        <w:t>8</w:t>
        <w:tab/>
        <w:t>02126</w:t>
      </w:r>
    </w:p>
    <w:p>
      <w:pPr>
        <w:pStyle w:val="Tab2"/>
        <w:spacing w:before="0" w:after="120"/>
        <w:rPr/>
      </w:pPr>
      <w:r>
        <w:rPr>
          <w:color w:val="000000"/>
        </w:rPr>
        <w:t>76 - 100</w:t>
        <w:tab/>
        <w:t>18</w:t>
        <w:tab/>
        <w:t>5</w:t>
        <w:tab/>
        <w:t>5</w:t>
        <w:tab/>
        <w:t>8</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Radcliffe Street,</w:t>
      </w:r>
      <w:r>
        <w:rPr>
          <w:color w:val="000000"/>
          <w:lang w:val="en-US" w:eastAsia="en-US"/>
        </w:rPr>
        <w:t xml:space="preserve"> Dor., Public way, from 12 Carmen Street to 95 Harvard Street.</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Radford Lane,</w:t>
      </w:r>
      <w:r>
        <w:rPr>
          <w:color w:val="000000"/>
          <w:lang w:val="en-US" w:eastAsia="en-US"/>
        </w:rPr>
        <w:t xml:space="preserve"> Dor., from 29 Carruth Street to the M.B.T.A. Railroad.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29 Carruth Street to opposite 69 Bushnell Street.</w:t>
      </w:r>
    </w:p>
    <w:p>
      <w:pPr>
        <w:pStyle w:val="Tab2"/>
        <w:spacing w:before="0" w:after="120"/>
        <w:ind w:left="0" w:right="2246" w:hanging="0"/>
        <w:rPr/>
      </w:pPr>
      <w:r>
        <w:rPr>
          <w:b/>
          <w:color w:val="000000"/>
          <w:sz w:val="24"/>
        </w:rPr>
        <w:t>*</w:t>
      </w:r>
      <w:r>
        <w:rPr>
          <w:color w:val="000000"/>
        </w:rPr>
        <w:t>Private way, from 69 Bushnell Street to the M.B.T.A. Railroad.</w:t>
        <w:tab/>
        <w:t>16</w:t>
        <w:tab/>
        <w:t>8</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Radford Place,</w:t>
      </w:r>
      <w:r>
        <w:rPr>
          <w:color w:val="000000"/>
          <w:lang w:val="en-US" w:eastAsia="en-US"/>
        </w:rPr>
        <w:t xml:space="preserve"> H.P., Private way, from 1348 River Street to approximately 233 feet southeasterly.</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Radnor Road,</w:t>
      </w:r>
      <w:r>
        <w:rPr>
          <w:color w:val="000000"/>
          <w:lang w:val="en-US" w:eastAsia="en-US"/>
        </w:rPr>
        <w:t xml:space="preserve"> Bri., Public way, from 284 Foster Street to opposite 64 Kirkwood Street.</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Railroad Avenue,</w:t>
      </w:r>
      <w:r>
        <w:rPr>
          <w:color w:val="000000"/>
          <w:lang w:val="en-US" w:eastAsia="en-US"/>
        </w:rPr>
        <w:t xml:space="preserve"> H.P., Private way, from 121 Pierce Street and 1 Riverside Square opposite Arlington Street and Metropolitan Avenue to southeasterly.</w:t>
        <w:tab/>
        <w:tab/>
        <w:t>18</w:t>
      </w:r>
      <w:r>
        <w:rPr>
          <w:color w:val="000000"/>
        </w:rPr>
        <w:tab/>
      </w:r>
      <w:r>
        <w:rPr>
          <w:color w:val="000000"/>
          <w:lang w:val="en-US" w:eastAsia="en-US"/>
        </w:rPr>
        <w:t>15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Railroad Street,</w:t>
      </w:r>
      <w:r>
        <w:rPr>
          <w:color w:val="000000"/>
          <w:lang w:val="en-US" w:eastAsia="en-US"/>
        </w:rPr>
        <w:t xml:space="preserve"> W.R., Public way, from opposite 28 Corey Street to approximately 489 feet northeasterly.</w:t>
        <w:tab/>
        <w:tab/>
        <w:t>20</w:t>
      </w:r>
      <w:r>
        <w:rPr>
          <w:color w:val="000000"/>
        </w:rPr>
        <w:tab/>
      </w:r>
      <w:r>
        <w:rPr>
          <w:color w:val="000000"/>
          <w:lang w:val="en-US" w:eastAsia="en-US"/>
        </w:rPr>
        <w:t>18</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Rainier Road,</w:t>
      </w:r>
      <w:r>
        <w:rPr>
          <w:color w:val="000000"/>
          <w:lang w:val="en-US" w:eastAsia="en-US"/>
        </w:rPr>
        <w:t xml:space="preserve"> Dor., H.P., Public way, from 66 Greenfield Road to opposite 27 Ralwood Road.</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Rainsford Island</w:t>
      </w:r>
      <w:r>
        <w:rPr>
          <w:color w:val="000000"/>
          <w:lang w:val="en-US" w:eastAsia="en-US"/>
        </w:rPr>
        <w:t>, Boston Harbor.</w:t>
        <w:tab/>
        <w:tab/>
        <w:t>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Raldne Road,</w:t>
      </w:r>
      <w:r>
        <w:rPr>
          <w:color w:val="000000"/>
          <w:lang w:val="en-US" w:eastAsia="en-US"/>
        </w:rPr>
        <w:t xml:space="preserve"> H.P., Public way, from opposite 24 Stonehill Road to West Boundary Road.</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Raleigh Street,</w:t>
      </w:r>
      <w:r>
        <w:rPr>
          <w:color w:val="000000"/>
          <w:lang w:val="en-US" w:eastAsia="en-US"/>
        </w:rPr>
        <w:t xml:space="preserve"> B.P., Public way, from Back Street between Charlesgate West and Deerfield Street to 632 Beacon Street.</w:t>
        <w:tab/>
        <w:tab/>
        <w:t>5</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Ralston Road,</w:t>
      </w:r>
      <w:r>
        <w:rPr>
          <w:color w:val="000000"/>
          <w:lang w:val="en-US" w:eastAsia="en-US"/>
        </w:rPr>
        <w:t xml:space="preserve"> Dor., H.P., Public way, from 66 Greenfield Road to 67 Oakcrest Road opposite 126 Taunton Avenue.</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Ralwood Road,</w:t>
      </w:r>
      <w:r>
        <w:rPr>
          <w:color w:val="000000"/>
          <w:lang w:val="en-US" w:eastAsia="en-US"/>
        </w:rPr>
        <w:t xml:space="preserve"> H.P., Public way, from opposite 24 Ralston Road to 27 Ranley Road.</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Rambler Road,</w:t>
      </w:r>
      <w:r>
        <w:rPr>
          <w:color w:val="000000"/>
          <w:lang w:val="en-US" w:eastAsia="en-US"/>
        </w:rPr>
        <w:t xml:space="preserve"> W.R., Public way, from 1051 Centre Street to approximately 581 feet northwesterly.</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Ramsdell Avenue,</w:t>
      </w:r>
      <w:r>
        <w:rPr>
          <w:color w:val="000000"/>
          <w:lang w:val="en-US" w:eastAsia="en-US"/>
        </w:rPr>
        <w:t xml:space="preserve"> H.P., W.R., Public way, from opposite 687 Hyde Park Avenue to opposite 70 Navarre Street.</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Ramsey Street,</w:t>
      </w:r>
      <w:r>
        <w:rPr>
          <w:color w:val="000000"/>
          <w:lang w:val="en-US" w:eastAsia="en-US"/>
        </w:rPr>
        <w:t xml:space="preserve"> Dor., Public way, from 780 Dudley Street to opposite 7 Hamlet Street.</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Rand Place,</w:t>
      </w:r>
      <w:r>
        <w:rPr>
          <w:color w:val="000000"/>
          <w:lang w:val="en-US" w:eastAsia="en-US"/>
        </w:rPr>
        <w:t xml:space="preserve"> Rox., Private way, from 38 Rand Street to northeasterly.</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Rand Street,</w:t>
      </w:r>
      <w:r>
        <w:rPr>
          <w:color w:val="000000"/>
          <w:lang w:val="en-US" w:eastAsia="en-US"/>
        </w:rPr>
        <w:t xml:space="preserve"> Rox., Public way, from between 9 and 18 Brookford Street to 21 Julian Street.</w:t>
        <w:tab/>
        <w:tab/>
        <w:t>13</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Randlett Place,</w:t>
      </w:r>
      <w:r>
        <w:rPr>
          <w:color w:val="000000"/>
          <w:lang w:val="en-US" w:eastAsia="en-US"/>
        </w:rPr>
        <w:t xml:space="preserve"> Rox., Private way, from 9 Brookford Street to southeasterly.</w:t>
        <w:tab/>
        <w:tab/>
        <w:t>13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Randolph Street,</w:t>
      </w:r>
      <w:r>
        <w:rPr>
          <w:color w:val="000000"/>
          <w:lang w:val="en-US" w:eastAsia="en-US"/>
        </w:rPr>
        <w:t xml:space="preserve"> B.P., Public way, from 439 Albany Street to 518 Harrison Avenue.</w:t>
        <w:tab/>
        <w:tab/>
        <w:t>3</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Ranelegh Road,</w:t>
      </w:r>
      <w:r>
        <w:rPr>
          <w:color w:val="000000"/>
          <w:lang w:val="en-US" w:eastAsia="en-US"/>
        </w:rPr>
        <w:t xml:space="preserve"> Bri., Public way, from 73 Hobart Street to 29 Riverview Road.</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Range Road,</w:t>
      </w:r>
      <w:r>
        <w:rPr>
          <w:color w:val="000000"/>
          <w:lang w:val="en-US" w:eastAsia="en-US"/>
        </w:rPr>
        <w:t xml:space="preserve"> Dor., Public way, from opposite 2020 Dorchester Avenue to 40 Mercier Avenue.</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Rangeley Street,</w:t>
      </w:r>
      <w:r>
        <w:rPr>
          <w:color w:val="000000"/>
          <w:lang w:val="en-US" w:eastAsia="en-US"/>
        </w:rPr>
        <w:t xml:space="preserve"> Dor., Public way, from 409 Gallivan Boulevard to 10 Milton Street.</w:t>
      </w:r>
      <w:r>
        <w:rPr>
          <w:color w:val="000000"/>
        </w:rPr>
        <w:tab/>
        <w:tab/>
      </w:r>
      <w:r>
        <w:rPr>
          <w:color w:val="000000"/>
          <w:lang w:val="en-US" w:eastAsia="en-US"/>
        </w:rPr>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Ranley Road,</w:t>
      </w:r>
      <w:r>
        <w:rPr>
          <w:color w:val="000000"/>
          <w:lang w:val="en-US" w:eastAsia="en-US"/>
        </w:rPr>
        <w:t xml:space="preserve"> Dor., H.P., Public way, from 78 Greenfield Road to 11 Ralwood Road.</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Ransom Road,</w:t>
      </w:r>
      <w:r>
        <w:rPr>
          <w:color w:val="000000"/>
          <w:lang w:val="en-US" w:eastAsia="en-US"/>
        </w:rPr>
        <w:t xml:space="preserve"> Bri., Public way, from 18 Claymoss Road to 15 Colborne Road.</w:t>
        <w:tab/>
        <w:tab/>
        <w:t>21</w:t>
      </w:r>
      <w:r>
        <w:rPr>
          <w:color w:val="000000"/>
        </w:rPr>
        <w:tab/>
      </w:r>
      <w:r>
        <w:rPr>
          <w:color w:val="000000"/>
          <w:lang w:val="en-US" w:eastAsia="en-US"/>
        </w:rPr>
        <w:t>11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Raven Street,</w:t>
      </w:r>
      <w:r>
        <w:rPr>
          <w:color w:val="000000"/>
          <w:lang w:val="en-US" w:eastAsia="en-US"/>
        </w:rPr>
        <w:t xml:space="preserve"> Dor., Public way, from 39 Crescent Avenue to approximately 449 feet southwesterly.</w:t>
        <w:tab/>
        <w:tab/>
        <w:t>13</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Ravenna Road,</w:t>
      </w:r>
      <w:r>
        <w:rPr>
          <w:color w:val="000000"/>
          <w:lang w:val="en-US" w:eastAsia="en-US"/>
        </w:rPr>
        <w:t xml:space="preserve"> W.R., Public way, from 11 Cerdan Avenue to 224 Weld Street.</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Rawson Street,</w:t>
      </w:r>
      <w:r>
        <w:rPr>
          <w:color w:val="000000"/>
          <w:lang w:val="en-US" w:eastAsia="en-US"/>
        </w:rPr>
        <w:t xml:space="preserve"> S.B., Public way, from 96 Boston Street to approximately 300 feet southeasterly.</w:t>
        <w:tab/>
        <w:tab/>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Rawston Road,</w:t>
      </w:r>
      <w:r>
        <w:rPr>
          <w:color w:val="000000"/>
          <w:lang w:val="en-US" w:eastAsia="en-US"/>
        </w:rPr>
        <w:t xml:space="preserve"> W.R., Public way, from opposite 31 Ethel Street to 165 Metropolitan Avenue.</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Raymond Street,</w:t>
      </w:r>
      <w:r>
        <w:rPr>
          <w:color w:val="000000"/>
          <w:lang w:val="en-US" w:eastAsia="en-US"/>
        </w:rPr>
        <w:t xml:space="preserve"> Bri., Public way, from 269 Everett Street to 144 Franklin Street.</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Raynes Road,</w:t>
      </w:r>
      <w:r>
        <w:rPr>
          <w:color w:val="000000"/>
          <w:lang w:val="en-US" w:eastAsia="en-US"/>
        </w:rPr>
        <w:t xml:space="preserve"> H.P., Public way, from 8 Prospect Street to approximately 220 feet southeasterly.</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Raynor Circle,</w:t>
      </w:r>
      <w:r>
        <w:rPr>
          <w:color w:val="000000"/>
          <w:lang w:val="en-US" w:eastAsia="en-US"/>
        </w:rPr>
        <w:t xml:space="preserve"> Rox., Public way, from 81 Ruggles Street to 159 Ruggles Street.</w:t>
        <w:tab/>
        <w:tab/>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Readfield Place,</w:t>
      </w:r>
      <w:r>
        <w:rPr>
          <w:color w:val="000000"/>
          <w:lang w:val="en-US" w:eastAsia="en-US"/>
        </w:rPr>
        <w:t xml:space="preserve"> Dor., Private way, from 47 West Cottage Street to northeasterly.</w:t>
        <w:tab/>
        <w:tab/>
        <w:t>8</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Reading Street,</w:t>
      </w:r>
      <w:r>
        <w:rPr>
          <w:color w:val="000000"/>
          <w:lang w:val="en-US" w:eastAsia="en-US"/>
        </w:rPr>
        <w:t xml:space="preserve"> Rox., Public way, from 100 Hampden Street to 39 Island Street.</w:t>
        <w:tab/>
        <w:tab/>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Readville Street,</w:t>
      </w:r>
      <w:r>
        <w:rPr>
          <w:color w:val="000000"/>
          <w:lang w:val="en-US" w:eastAsia="en-US"/>
        </w:rPr>
        <w:t xml:space="preserve"> H.P., Public way, from 1724 River Street at Neponset Valley Parkway to 100 West Milton Street.</w:t>
      </w:r>
    </w:p>
    <w:p>
      <w:pPr>
        <w:pStyle w:val="Tab2"/>
        <w:rPr/>
      </w:pPr>
      <w:r>
        <w:rPr>
          <w:color w:val="000000"/>
        </w:rPr>
        <w:t>1 - 59, 2 - 51</w:t>
        <w:tab/>
        <w:t>18</w:t>
        <w:tab/>
        <w:t>19</w:t>
        <w:tab/>
        <w:t>5</w:t>
        <w:tab/>
        <w:t>8</w:t>
        <w:tab/>
        <w:t>02136</w:t>
      </w:r>
    </w:p>
    <w:p>
      <w:pPr>
        <w:pStyle w:val="Tab2"/>
        <w:spacing w:before="0" w:after="120"/>
        <w:rPr/>
      </w:pPr>
      <w:r>
        <w:rPr>
          <w:color w:val="000000"/>
        </w:rPr>
        <w:t>58 - 170, 69 - 173</w:t>
        <w:tab/>
        <w:t>18</w:t>
        <w:tab/>
        <w:t>20</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Realton Road,</w:t>
      </w:r>
      <w:r>
        <w:rPr>
          <w:color w:val="000000"/>
          <w:lang w:val="en-US" w:eastAsia="en-US"/>
        </w:rPr>
        <w:t xml:space="preserve"> W.R., Public way, from 366 Weld Street to Willowdean Avenue at 8 Parklawn Road.</w:t>
        <w:tab/>
        <w:tab/>
        <w:t>20</w:t>
      </w:r>
      <w:r>
        <w:rPr>
          <w:color w:val="000000"/>
        </w:rPr>
        <w:tab/>
      </w:r>
      <w:r>
        <w:rPr>
          <w:color w:val="000000"/>
          <w:lang w:val="en-US" w:eastAsia="en-US"/>
        </w:rPr>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Rector Road,</w:t>
      </w:r>
      <w:r>
        <w:rPr>
          <w:color w:val="000000"/>
          <w:lang w:val="en-US" w:eastAsia="en-US"/>
        </w:rPr>
        <w:t xml:space="preserve"> Dor., from 633 River Street to the  M.B.T.A. Railroad.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633 River Street to 119 Hollingsworth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sz w:val="24"/>
          <w:lang w:val="en-US" w:eastAsia="en-US"/>
        </w:rPr>
        <w:t>*</w:t>
      </w:r>
      <w:r>
        <w:rPr>
          <w:color w:val="000000"/>
          <w:lang w:val="en-US" w:eastAsia="en-US"/>
        </w:rPr>
        <w:t>Private way, from 119 Hollingsworth Street to the M.B.T.A. Railroad.</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Cs w:val="17"/>
          <w:lang w:val="en-US" w:eastAsia="en-US"/>
        </w:rPr>
        <w:t xml:space="preserve">  </w:t>
      </w:r>
      <w:r>
        <w:rPr>
          <w:b/>
          <w:color w:val="000000"/>
          <w:lang w:val="en-US" w:eastAsia="en-US"/>
        </w:rPr>
        <w:t>Note;</w:t>
      </w:r>
      <w:r>
        <w:rPr>
          <w:color w:val="000000"/>
          <w:lang w:val="en-US" w:eastAsia="en-US"/>
        </w:rPr>
        <w:t xml:space="preserve"> the private portion of Rector Road, runs parallel, with Greenfield Road Footway to the M.B.T.A. Railroad.</w:t>
      </w:r>
    </w:p>
    <w:p>
      <w:pPr>
        <w:pStyle w:val="Tab2"/>
        <w:rPr>
          <w:color w:val="000000"/>
        </w:rPr>
      </w:pPr>
      <w:r>
        <w:rPr>
          <w:color w:val="000000"/>
        </w:rPr>
        <w:t>Odd</w:t>
        <w:tab/>
        <w:t>18</w:t>
        <w:tab/>
        <w:t>4</w:t>
        <w:tab/>
        <w:t>4</w:t>
        <w:tab/>
        <w:t>8</w:t>
        <w:tab/>
        <w:t>02126</w:t>
      </w:r>
    </w:p>
    <w:p>
      <w:pPr>
        <w:pStyle w:val="Tab2"/>
        <w:spacing w:before="0" w:after="120"/>
        <w:rPr>
          <w:color w:val="000000"/>
        </w:rPr>
      </w:pPr>
      <w:r>
        <w:rPr>
          <w:color w:val="000000"/>
        </w:rPr>
        <w:t>Even</w:t>
        <w:tab/>
        <w:t>18</w:t>
        <w:tab/>
        <w:t>5</w:t>
        <w:tab/>
        <w:t>5</w:t>
        <w:tab/>
        <w:t>8</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Reddy Avenue,</w:t>
      </w:r>
      <w:r>
        <w:rPr>
          <w:color w:val="000000"/>
          <w:lang w:val="en-US" w:eastAsia="en-US"/>
        </w:rPr>
        <w:t xml:space="preserve"> H.P., Public way, from 917 River Street to approximately 192 feet northwest of Frazer Street at the Wesley G. Ross Playground.</w:t>
      </w:r>
    </w:p>
    <w:p>
      <w:pPr>
        <w:pStyle w:val="Tab2"/>
        <w:rPr/>
      </w:pPr>
      <w:r>
        <w:rPr>
          <w:color w:val="000000"/>
        </w:rPr>
        <w:t>1 - 89, 2 - 90</w:t>
        <w:tab/>
        <w:t>18</w:t>
        <w:tab/>
        <w:t>15</w:t>
        <w:tab/>
        <w:t>5</w:t>
        <w:tab/>
        <w:t>8</w:t>
        <w:tab/>
        <w:t>02136</w:t>
      </w:r>
    </w:p>
    <w:p>
      <w:pPr>
        <w:pStyle w:val="Tab2"/>
        <w:spacing w:before="0" w:after="120"/>
        <w:rPr/>
      </w:pPr>
      <w:r>
        <w:rPr>
          <w:color w:val="000000"/>
        </w:rPr>
        <w:t>97 - 149, 98 - 150</w:t>
        <w:tab/>
        <w:t>18</w:t>
        <w:tab/>
        <w:t>8</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Redfield Street,</w:t>
      </w:r>
      <w:r>
        <w:rPr>
          <w:color w:val="000000"/>
          <w:lang w:val="en-US" w:eastAsia="en-US"/>
        </w:rPr>
        <w:t xml:space="preserve"> Dor., Public way, from William T. Morrissey Boulevard at 410 Neponset Avenue at Neponset Circle to opposite 118 Walnut Street at Water Street.</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lang w:val="en-US" w:eastAsia="en-US"/>
        </w:rPr>
        <w:t>*</w:t>
      </w:r>
      <w:r>
        <w:rPr>
          <w:b/>
          <w:color w:val="000000"/>
          <w:lang w:val="en-US" w:eastAsia="en-US"/>
        </w:rPr>
        <w:t>Redford Street,</w:t>
      </w:r>
      <w:r>
        <w:rPr>
          <w:color w:val="000000"/>
          <w:lang w:val="en-US" w:eastAsia="en-US"/>
        </w:rPr>
        <w:t xml:space="preserve"> Bri., Private way, from 75 Brainerd Road to 1322 Commonwealth Avenue.</w:t>
      </w:r>
    </w:p>
    <w:p>
      <w:pPr>
        <w:pStyle w:val="Tab2"/>
        <w:rPr>
          <w:color w:val="000000"/>
        </w:rPr>
      </w:pPr>
      <w:r>
        <w:rPr>
          <w:color w:val="000000"/>
        </w:rPr>
        <w:t>Odd</w:t>
        <w:tab/>
        <w:t>21</w:t>
        <w:tab/>
        <w:t>8</w:t>
        <w:tab/>
        <w:t>9</w:t>
        <w:tab/>
        <w:t>4</w:t>
        <w:tab/>
        <w:t>02134</w:t>
      </w:r>
    </w:p>
    <w:p>
      <w:pPr>
        <w:pStyle w:val="Tab2"/>
        <w:spacing w:before="0" w:after="120"/>
        <w:rPr>
          <w:color w:val="000000"/>
        </w:rPr>
      </w:pPr>
      <w:r>
        <w:rPr>
          <w:color w:val="000000"/>
        </w:rPr>
        <w:t>Even</w:t>
        <w:tab/>
        <w:t>21</w:t>
        <w:tab/>
        <w:t>5</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Redgate Road,</w:t>
      </w:r>
      <w:r>
        <w:rPr>
          <w:color w:val="000000"/>
          <w:lang w:val="en-US" w:eastAsia="en-US"/>
        </w:rPr>
        <w:t xml:space="preserve"> W.R., Public way, from 15 Emmonsdale Road to near 132 St. Theresa Avenue.</w:t>
        <w:tab/>
        <w:tab/>
        <w:t>20</w:t>
      </w:r>
      <w:r>
        <w:rPr>
          <w:color w:val="000000"/>
        </w:rPr>
        <w:tab/>
      </w:r>
      <w:r>
        <w:rPr>
          <w:color w:val="000000"/>
          <w:lang w:val="en-US" w:eastAsia="en-US"/>
        </w:rPr>
        <w:t>14</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Redlands Road,</w:t>
      </w:r>
      <w:r>
        <w:rPr>
          <w:color w:val="000000"/>
          <w:lang w:val="en-US" w:eastAsia="en-US"/>
        </w:rPr>
        <w:t xml:space="preserve"> W.R., Public way, from 3 Alameda Road to 1765 Centre Street.</w:t>
      </w:r>
    </w:p>
    <w:p>
      <w:pPr>
        <w:pStyle w:val="Tab2"/>
        <w:rPr/>
      </w:pPr>
      <w:r>
        <w:rPr>
          <w:color w:val="000000"/>
        </w:rPr>
        <w:t>1 - 111, 2 - 108</w:t>
        <w:tab/>
        <w:t>20</w:t>
        <w:tab/>
        <w:t>18</w:t>
        <w:tab/>
        <w:t>6</w:t>
        <w:tab/>
        <w:t>6</w:t>
        <w:tab/>
        <w:t>02132</w:t>
      </w:r>
    </w:p>
    <w:p>
      <w:pPr>
        <w:pStyle w:val="Tab2"/>
        <w:spacing w:before="0" w:after="120"/>
        <w:rPr/>
      </w:pPr>
      <w:r>
        <w:rPr>
          <w:color w:val="000000"/>
        </w:rPr>
        <w:t>114 - 142, 115 - 141</w:t>
        <w:tab/>
        <w:t>20</w:t>
        <w:tab/>
        <w:t>20</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Red Pine Road,</w:t>
      </w:r>
      <w:r>
        <w:rPr>
          <w:color w:val="000000"/>
          <w:lang w:val="en-US" w:eastAsia="en-US"/>
        </w:rPr>
        <w:t xml:space="preserve"> H.P., Public way, from 85 Milton Avenue to approximately 260 feet southwesterly.</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Redwood Street,</w:t>
      </w:r>
      <w:r>
        <w:rPr>
          <w:color w:val="000000"/>
          <w:lang w:val="en-US" w:eastAsia="en-US"/>
        </w:rPr>
        <w:t xml:space="preserve"> Dor., Public way, from 271 Centre Street to 12 Whitten Street.</w:t>
        <w:tab/>
        <w:tab/>
        <w:t>16</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Reed Street,</w:t>
      </w:r>
      <w:r>
        <w:rPr>
          <w:color w:val="000000"/>
          <w:lang w:val="en-US" w:eastAsia="en-US"/>
        </w:rPr>
        <w:t xml:space="preserve"> B.P., Rox., Public way, from Melnea Cass Boulevard between Harrison Avenue and Washington Street to 70 Northampton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the portion of Reed Street, at Melnea Cass Boulevard, is not accessible.</w:t>
        <w:tab/>
        <w:tab/>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Reedsdale Street,</w:t>
      </w:r>
      <w:r>
        <w:rPr>
          <w:color w:val="000000"/>
          <w:lang w:val="en-US" w:eastAsia="en-US"/>
        </w:rPr>
        <w:t xml:space="preserve"> Bri., Public way, from 78 Brighton Avenue to 100 Linden Street and at the rear of 1197 Commonwealth Avenue.</w:t>
      </w:r>
    </w:p>
    <w:p>
      <w:pPr>
        <w:pStyle w:val="Tab2"/>
        <w:rPr>
          <w:color w:val="000000"/>
        </w:rPr>
      </w:pPr>
      <w:r>
        <w:rPr>
          <w:color w:val="000000"/>
        </w:rPr>
        <w:t>Odd</w:t>
        <w:tab/>
        <w:t>21</w:t>
        <w:tab/>
        <w:t>5</w:t>
        <w:tab/>
        <w:t>9</w:t>
        <w:tab/>
        <w:t>4</w:t>
        <w:tab/>
        <w:t>02134</w:t>
      </w:r>
    </w:p>
    <w:p>
      <w:pPr>
        <w:pStyle w:val="Tab2"/>
        <w:spacing w:before="0" w:after="120"/>
        <w:rPr>
          <w:color w:val="000000"/>
        </w:rPr>
      </w:pPr>
      <w:r>
        <w:rPr>
          <w:color w:val="000000"/>
        </w:rPr>
        <w:t>Even</w:t>
        <w:tab/>
        <w:t>21</w:t>
        <w:tab/>
        <w:t>3</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Regal Street,</w:t>
      </w:r>
      <w:r>
        <w:rPr>
          <w:color w:val="000000"/>
          <w:lang w:val="en-US" w:eastAsia="en-US"/>
        </w:rPr>
        <w:t xml:space="preserve"> Bri., Public way, from 45 North Crescent Circuit to 52 South Crescent Circuit.</w:t>
        <w:tab/>
        <w:tab/>
        <w:t>22</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Regan Road,</w:t>
      </w:r>
      <w:r>
        <w:rPr>
          <w:color w:val="000000"/>
          <w:lang w:val="en-US" w:eastAsia="en-US"/>
        </w:rPr>
        <w:t xml:space="preserve"> Dor., Public way, from opposite 9 Galty Avenue to opposite 31 Range Road.</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Regent Circle,</w:t>
      </w:r>
      <w:r>
        <w:rPr>
          <w:color w:val="000000"/>
          <w:lang w:val="en-US" w:eastAsia="en-US"/>
        </w:rPr>
        <w:t xml:space="preserve"> W.R., Private way, from 47 Burroughs Street to northeasterly.</w:t>
        <w:tab/>
        <w:tab/>
        <w:t>19</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Regent Place,</w:t>
      </w:r>
      <w:r>
        <w:rPr>
          <w:color w:val="000000"/>
          <w:lang w:val="en-US" w:eastAsia="en-US"/>
        </w:rPr>
        <w:t xml:space="preserve"> Rox., Private way, from 19 Regent Street to northwesterly.</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Regent Square,</w:t>
      </w:r>
      <w:r>
        <w:rPr>
          <w:color w:val="000000"/>
          <w:lang w:val="en-US" w:eastAsia="en-US"/>
        </w:rPr>
        <w:t xml:space="preserve"> Rox., Private way, from 82 Regent Street to southeasterly.</w:t>
        <w:tab/>
        <w:tab/>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Regent Street,</w:t>
      </w:r>
      <w:r>
        <w:rPr>
          <w:color w:val="000000"/>
          <w:lang w:val="en-US" w:eastAsia="en-US"/>
        </w:rPr>
        <w:t xml:space="preserve"> Rox., from 101 Dale Street to opposite 136 Warren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101 Dale Street to Circuit Street between Fenwick Place and Herman Street and after an interval, from 63 Alpine Street to opposite 136 Warren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sz w:val="24"/>
          <w:szCs w:val="24"/>
          <w:lang w:val="en-US" w:eastAsia="en-US"/>
        </w:rPr>
        <w:t>*</w:t>
      </w:r>
      <w:r>
        <w:rPr>
          <w:color w:val="000000"/>
          <w:szCs w:val="17"/>
          <w:lang w:val="en-US" w:eastAsia="en-US"/>
        </w:rPr>
        <w:t>Private way, from 63 Alpine Street to Circuit Street between Fenwick Place and Herman Street.</w:t>
      </w:r>
    </w:p>
    <w:p>
      <w:pPr>
        <w:pStyle w:val="Tab2"/>
        <w:rPr/>
      </w:pPr>
      <w:r>
        <w:rPr>
          <w:color w:val="000000"/>
        </w:rPr>
        <w:t>1 - 77, 2 - 66</w:t>
        <w:tab/>
        <w:t>12</w:t>
        <w:tab/>
        <w:t>1</w:t>
        <w:tab/>
        <w:t>7</w:t>
        <w:tab/>
        <w:t>10</w:t>
        <w:tab/>
        <w:t>02119</w:t>
      </w:r>
    </w:p>
    <w:p>
      <w:pPr>
        <w:pStyle w:val="Tab2"/>
        <w:rPr/>
      </w:pPr>
      <w:r>
        <w:rPr>
          <w:color w:val="000000"/>
        </w:rPr>
        <w:t>70 - 124</w:t>
        <w:tab/>
        <w:t>12</w:t>
        <w:tab/>
        <w:t>3</w:t>
        <w:tab/>
        <w:t>7</w:t>
        <w:tab/>
        <w:t>10</w:t>
        <w:tab/>
        <w:t>02119</w:t>
      </w:r>
    </w:p>
    <w:p>
      <w:pPr>
        <w:pStyle w:val="Tab2"/>
        <w:spacing w:before="0" w:after="120"/>
        <w:rPr/>
      </w:pPr>
      <w:r>
        <w:rPr>
          <w:color w:val="000000"/>
        </w:rPr>
        <w:t>85 - 125</w:t>
        <w:tab/>
        <w:t>9</w:t>
        <w:tab/>
        <w:t>5</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Regina Road,</w:t>
      </w:r>
      <w:r>
        <w:rPr>
          <w:color w:val="000000"/>
          <w:lang w:val="en-US" w:eastAsia="en-US"/>
        </w:rPr>
        <w:t xml:space="preserve"> Dor., Public way, from 54 Alpha Road to 464 Washington Street.</w:t>
        <w:tab/>
        <w:tab/>
        <w:t>17</w:t>
      </w:r>
      <w:r>
        <w:rPr>
          <w:color w:val="000000"/>
        </w:rPr>
        <w:tab/>
      </w:r>
      <w:r>
        <w:rPr>
          <w:color w:val="000000"/>
          <w:lang w:val="en-US" w:eastAsia="en-US"/>
        </w:rPr>
        <w:t>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Regis Road,</w:t>
      </w:r>
      <w:r>
        <w:rPr>
          <w:color w:val="000000"/>
          <w:lang w:val="en-US" w:eastAsia="en-US"/>
        </w:rPr>
        <w:t xml:space="preserve"> Dor., Public way, from 1525 Blue Hill Avenue to 820 Cummins Highway.</w:t>
        <w:tab/>
        <w:tab/>
        <w:t>18</w:t>
        <w:tab/>
        <w:t>21</w:t>
        <w:tab/>
        <w:t>5</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Remington Street,</w:t>
      </w:r>
      <w:r>
        <w:rPr>
          <w:color w:val="000000"/>
          <w:lang w:val="en-US" w:eastAsia="en-US"/>
        </w:rPr>
        <w:t xml:space="preserve"> Dor., Public way, from 212 Centre Street to opposite 41 Nixon Street.</w:t>
        <w:tab/>
        <w:tab/>
        <w:t>16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Rena Street,</w:t>
      </w:r>
      <w:r>
        <w:rPr>
          <w:color w:val="000000"/>
          <w:lang w:val="en-US" w:eastAsia="en-US"/>
        </w:rPr>
        <w:t xml:space="preserve"> Bri., Public way, from 258 North Harvard Street to approximately 17 feet northeast of Travis Street.</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Rendall Road,</w:t>
      </w:r>
      <w:r>
        <w:rPr>
          <w:color w:val="000000"/>
          <w:lang w:val="en-US" w:eastAsia="en-US"/>
        </w:rPr>
        <w:t xml:space="preserve"> W.R., Public way, from opposite 152 Church Street to opposite 366 Weld Street.</w:t>
        <w:tab/>
        <w:tab/>
        <w:t>20</w:t>
      </w:r>
      <w:r>
        <w:rPr>
          <w:color w:val="000000"/>
        </w:rPr>
        <w:tab/>
      </w:r>
      <w:r>
        <w:rPr>
          <w:color w:val="000000"/>
          <w:lang w:val="en-US" w:eastAsia="en-US"/>
        </w:rPr>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Renfrew Street,</w:t>
      </w:r>
      <w:r>
        <w:rPr>
          <w:color w:val="000000"/>
          <w:lang w:val="en-US" w:eastAsia="en-US"/>
        </w:rPr>
        <w:t xml:space="preserve"> Rox., Public way, from Eustis Street between Harrison Avenue and Washington Street to 1115 Harrison Avenue.</w:t>
        <w:tab/>
        <w:tab/>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Reservation Avenue,</w:t>
      </w:r>
      <w:r>
        <w:rPr>
          <w:color w:val="000000"/>
          <w:lang w:val="en-US" w:eastAsia="en-US"/>
        </w:rPr>
        <w:t xml:space="preserve"> H.P., Private way, from Commonwealth Road to Ruskin Road.</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Reservation Road,</w:t>
      </w:r>
      <w:r>
        <w:rPr>
          <w:color w:val="000000"/>
          <w:lang w:val="en-US" w:eastAsia="en-US"/>
        </w:rPr>
        <w:t xml:space="preserve"> H.P., Public way, from between 1531 and 1587 Hyde Park Avenue to Smith Field Road within the Stony Brook Reservation.</w:t>
      </w:r>
    </w:p>
    <w:p>
      <w:pPr>
        <w:pStyle w:val="Tab2"/>
        <w:rPr/>
      </w:pPr>
      <w:r>
        <w:rPr>
          <w:color w:val="000000"/>
        </w:rPr>
        <w:t>1 - 49, 2 - 50</w:t>
        <w:tab/>
        <w:t>18</w:t>
        <w:tab/>
        <w:t>18</w:t>
        <w:tab/>
        <w:t>5</w:t>
        <w:tab/>
        <w:t>8</w:t>
        <w:tab/>
        <w:t>02136</w:t>
      </w:r>
    </w:p>
    <w:p>
      <w:pPr>
        <w:pStyle w:val="Tab2"/>
        <w:rPr/>
      </w:pPr>
      <w:r>
        <w:rPr>
          <w:color w:val="000000"/>
        </w:rPr>
        <w:t>65 - 189, 66 - 272</w:t>
        <w:tab/>
        <w:t>18</w:t>
        <w:tab/>
        <w:t>19</w:t>
        <w:tab/>
        <w:t>5</w:t>
        <w:tab/>
        <w:t>8</w:t>
        <w:tab/>
        <w:t>02136</w:t>
      </w:r>
    </w:p>
    <w:p>
      <w:pPr>
        <w:pStyle w:val="Tab2"/>
        <w:spacing w:before="0" w:after="120"/>
        <w:rPr/>
      </w:pPr>
      <w:r>
        <w:rPr>
          <w:color w:val="000000"/>
        </w:rPr>
        <w:t>195 - 257</w:t>
        <w:tab/>
        <w:t>18</w:t>
        <w:tab/>
        <w:t>12</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Reservoir Road,</w:t>
      </w:r>
      <w:r>
        <w:rPr>
          <w:color w:val="000000"/>
          <w:lang w:val="en-US" w:eastAsia="en-US"/>
        </w:rPr>
        <w:t xml:space="preserve"> Bri., Public way, from 2496 Beacon Street to the Boston and Brookline Boundary Line.</w:t>
        <w:tab/>
        <w:tab/>
        <w:t>21</w:t>
      </w:r>
      <w:r>
        <w:rPr>
          <w:color w:val="000000"/>
        </w:rPr>
        <w:tab/>
      </w:r>
      <w:r>
        <w:rPr>
          <w:color w:val="000000"/>
          <w:lang w:val="en-US" w:eastAsia="en-US"/>
        </w:rPr>
        <w:t>16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02167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Reverend Anthony Ciao Footway,</w:t>
      </w:r>
      <w:r>
        <w:rPr>
          <w:color w:val="000000"/>
          <w:lang w:val="en-US" w:eastAsia="en-US"/>
        </w:rPr>
        <w:t xml:space="preserve"> E.B., Public way, from between and opposite 86 and 102 Bremen Street to Gove Street at the rear of 120 Orleans Street.</w:t>
        <w:tab/>
        <w:tab/>
        <w:t>1</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Reverend Francis X. Coppens Square,</w:t>
      </w:r>
      <w:r>
        <w:rPr>
          <w:color w:val="000000"/>
          <w:lang w:val="en-US" w:eastAsia="en-US"/>
        </w:rPr>
        <w:t xml:space="preserve"> Dor., at the junction of Adams Street, Bowdoin Street and Church Street.</w:t>
        <w:tab/>
        <w:tab/>
        <w:t>15</w:t>
        <w:tab/>
        <w:t>3/4</w:t>
        <w:tab/>
        <w:t>3</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Reverend James J. Murphy Footway,</w:t>
      </w:r>
      <w:r>
        <w:rPr>
          <w:color w:val="000000"/>
          <w:lang w:val="en-US" w:eastAsia="en-US"/>
        </w:rPr>
        <w:t xml:space="preserve"> Bri., Public way, from 101 Nonantum Street to 78Tremont Street.</w:t>
        <w:tab/>
        <w:tab/>
        <w:t>22</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Reverend James L. McGovern Footbridge,</w:t>
      </w:r>
      <w:r>
        <w:rPr>
          <w:color w:val="000000"/>
          <w:lang w:val="en-US" w:eastAsia="en-US"/>
        </w:rPr>
        <w:t xml:space="preserve"> Dor., passing over William T. Morrissey Boulevard near Boston College High School.</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footbridge, is under the care, control and custody of the D.C.R.</w:t>
        <w:tab/>
        <w:tab/>
        <w:t>13</w:t>
        <w:tab/>
        <w:t>3</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Reverend John M. Chmielinski Square,</w:t>
      </w:r>
      <w:r>
        <w:rPr>
          <w:color w:val="000000"/>
          <w:lang w:val="en-US" w:eastAsia="en-US"/>
        </w:rPr>
        <w:t xml:space="preserve"> S.B., at the junction of General William H. Devine Way and General Lawrence J. Logan Way.</w:t>
        <w:tab/>
        <w:tab/>
        <w:t>7</w:t>
        <w:tab/>
        <w:t>6/</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Reverend Richard A. Burke Street,</w:t>
      </w:r>
      <w:r>
        <w:rPr>
          <w:color w:val="000000"/>
          <w:lang w:val="en-US" w:eastAsia="en-US"/>
        </w:rPr>
        <w:t xml:space="preserve"> S.B., Public way, from 266 Dorchester Street to 109 Mercer Steet.</w:t>
      </w:r>
    </w:p>
    <w:p>
      <w:pPr>
        <w:pStyle w:val="Tab2"/>
        <w:rPr/>
      </w:pPr>
      <w:r>
        <w:rPr>
          <w:color w:val="000000"/>
        </w:rPr>
        <w:t>2 - 32, 7</w:t>
        <w:tab/>
        <w:t>7</w:t>
        <w:tab/>
        <w:t>5</w:t>
        <w:tab/>
        <w:t>2</w:t>
        <w:tab/>
        <w:t>5</w:t>
        <w:tab/>
        <w:t>02127</w:t>
      </w:r>
    </w:p>
    <w:p>
      <w:pPr>
        <w:pStyle w:val="Tab2"/>
        <w:spacing w:before="0" w:after="120"/>
        <w:rPr/>
      </w:pPr>
      <w:r>
        <w:rPr>
          <w:color w:val="000000"/>
        </w:rPr>
        <w:t>19 - 65, 40 - 64</w:t>
        <w:tab/>
        <w:t>7</w:t>
        <w:tab/>
        <w:t>6</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Reverend Robert M. Costello Place,</w:t>
      </w:r>
      <w:r>
        <w:rPr>
          <w:color w:val="000000"/>
          <w:lang w:val="en-US" w:eastAsia="en-US"/>
        </w:rPr>
        <w:t xml:space="preserve"> Dor., Private way, from 30 Minot Street to southeasterly.</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Revere Street,</w:t>
      </w:r>
      <w:r>
        <w:rPr>
          <w:color w:val="000000"/>
          <w:lang w:val="en-US" w:eastAsia="en-US"/>
        </w:rPr>
        <w:t xml:space="preserve"> B.P., Public way, from Embankment Road between Pinckney Street and West Hill Place to 47 Irving Street.</w:t>
      </w:r>
    </w:p>
    <w:p>
      <w:pPr>
        <w:pStyle w:val="Tab2"/>
        <w:rPr/>
      </w:pPr>
      <w:r>
        <w:rPr>
          <w:color w:val="000000"/>
        </w:rPr>
        <w:t>1 - 93, 2 - 94</w:t>
        <w:tab/>
        <w:t>5</w:t>
        <w:tab/>
        <w:t>4</w:t>
        <w:tab/>
        <w:t>8</w:t>
        <w:tab/>
        <w:t>1</w:t>
        <w:tab/>
        <w:t>02114</w:t>
      </w:r>
    </w:p>
    <w:p>
      <w:pPr>
        <w:pStyle w:val="Tab2"/>
        <w:spacing w:before="0" w:after="120"/>
        <w:rPr/>
      </w:pPr>
      <w:r>
        <w:rPr>
          <w:color w:val="000000"/>
        </w:rPr>
        <w:t>96 - 142, 97 - 141</w:t>
        <w:tab/>
        <w:t>5</w:t>
        <w:tab/>
        <w:t>5</w:t>
        <w:tab/>
        <w:t>8</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Revere Street,</w:t>
      </w:r>
      <w:r>
        <w:rPr>
          <w:color w:val="000000"/>
          <w:lang w:val="en-US" w:eastAsia="en-US"/>
        </w:rPr>
        <w:t xml:space="preserve"> W.R., Public way, from 8 Alveston Street to Roanoke Avenue opposite 36 Elm Street.</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Rexford Street,</w:t>
      </w:r>
      <w:r>
        <w:rPr>
          <w:color w:val="000000"/>
          <w:lang w:val="en-US" w:eastAsia="en-US"/>
        </w:rPr>
        <w:t xml:space="preserve"> Dor., Public way, from 1537 Blue Hill Avenue to 876 Cummins Highway.</w:t>
      </w:r>
    </w:p>
    <w:p>
      <w:pPr>
        <w:pStyle w:val="Tab2"/>
        <w:rPr>
          <w:color w:val="000000"/>
        </w:rPr>
      </w:pPr>
      <w:r>
        <w:rPr>
          <w:color w:val="000000"/>
        </w:rPr>
        <w:t>Odd</w:t>
        <w:tab/>
        <w:t>18</w:t>
        <w:tab/>
        <w:t>21</w:t>
        <w:tab/>
        <w:t>5</w:t>
        <w:tab/>
        <w:t>7</w:t>
        <w:tab/>
        <w:t>02126</w:t>
      </w:r>
    </w:p>
    <w:p>
      <w:pPr>
        <w:pStyle w:val="Tab2"/>
        <w:spacing w:before="0" w:after="120"/>
        <w:rPr>
          <w:color w:val="000000"/>
        </w:rPr>
      </w:pPr>
      <w:r>
        <w:rPr>
          <w:color w:val="000000"/>
        </w:rPr>
        <w:t>Even</w:t>
        <w:tab/>
        <w:t>18</w:t>
        <w:tab/>
        <w:t>4</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Rexhame Street,</w:t>
      </w:r>
      <w:r>
        <w:rPr>
          <w:color w:val="000000"/>
          <w:lang w:val="en-US" w:eastAsia="en-US"/>
        </w:rPr>
        <w:t xml:space="preserve"> W.R., Public way, from 292 Belgrade Avenue to 41 Colberg Avenue.</w:t>
        <w:tab/>
        <w:tab/>
        <w:t>20</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Reynold Road,</w:t>
      </w:r>
      <w:r>
        <w:rPr>
          <w:color w:val="000000"/>
          <w:lang w:val="en-US" w:eastAsia="en-US"/>
        </w:rPr>
        <w:t xml:space="preserve"> H.P., Public way, from 60 Chesterfield Street to 35 Como Road.</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Reynolds Court, </w:t>
      </w:r>
      <w:r>
        <w:rPr>
          <w:color w:val="000000"/>
          <w:lang w:val="en-US" w:eastAsia="en-US"/>
        </w:rPr>
        <w:t>B.P.</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see Monsignor Reynolds Court.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Reynolds Way</w:t>
      </w:r>
      <w:r>
        <w:rPr>
          <w:color w:val="000000"/>
          <w:lang w:val="en-US" w:eastAsia="en-US"/>
        </w:rPr>
        <w:t>, B.P.</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Monsignor Reynolds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Rhoades Street,</w:t>
      </w:r>
      <w:r>
        <w:rPr>
          <w:color w:val="000000"/>
          <w:lang w:val="en-US" w:eastAsia="en-US"/>
        </w:rPr>
        <w:t xml:space="preserve"> Dor., Public way, from 1155 Blue Hill Avenue to between 668 and 676 Morton Street.</w:t>
        <w:tab/>
        <w:tab/>
        <w:t>14</w:t>
      </w:r>
      <w:r>
        <w:rPr>
          <w:color w:val="000000"/>
        </w:rPr>
        <w:tab/>
      </w:r>
      <w:r>
        <w:rPr>
          <w:color w:val="000000"/>
          <w:lang w:val="en-US" w:eastAsia="en-US"/>
        </w:rPr>
        <w:t>14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Rhoda Street,</w:t>
      </w:r>
      <w:r>
        <w:rPr>
          <w:color w:val="000000"/>
          <w:lang w:val="en-US" w:eastAsia="en-US"/>
        </w:rPr>
        <w:t xml:space="preserve"> W.R., Private way, from 1698 Centre Street at the West Roxbury Parkway to 11 Colbert Street.</w:t>
        <w:tab/>
        <w:tab/>
        <w:t>20</w:t>
        <w:tab/>
        <w:t>7</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Rice Street,</w:t>
      </w:r>
      <w:r>
        <w:rPr>
          <w:color w:val="000000"/>
          <w:lang w:val="en-US" w:eastAsia="en-US"/>
        </w:rPr>
        <w:t xml:space="preserve"> Dor., Public way, from near 34 Taylor Street to 59 Walnut Street.</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Rich Street,</w:t>
      </w:r>
      <w:r>
        <w:rPr>
          <w:color w:val="000000"/>
          <w:lang w:val="en-US" w:eastAsia="en-US"/>
        </w:rPr>
        <w:t xml:space="preserve"> Dor., Public way, from opposite 157 Delhi Street to 169 West Selden Street.</w:t>
        <w:tab/>
        <w:tab/>
        <w:t>18</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Richard Terrace,</w:t>
      </w:r>
      <w:r>
        <w:rPr>
          <w:color w:val="000000"/>
          <w:lang w:val="en-US" w:eastAsia="en-US"/>
        </w:rPr>
        <w:t xml:space="preserve"> Dor., Private way, from 39 Wentworth Street to approximately 161 feet northwesterly.</w:t>
        <w:tab/>
        <w:tab/>
        <w:t>17</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sz w:val="24"/>
          <w:lang w:val="en-US" w:eastAsia="en-US"/>
        </w:rPr>
        <w:t>*</w:t>
      </w:r>
      <w:r>
        <w:rPr>
          <w:b/>
          <w:color w:val="000000"/>
          <w:lang w:val="en-US" w:eastAsia="en-US"/>
        </w:rPr>
        <w:t xml:space="preserve">Richard B. Ross Way, </w:t>
      </w:r>
      <w:r>
        <w:rPr>
          <w:color w:val="000000"/>
          <w:lang w:val="en-US" w:eastAsia="en-US"/>
        </w:rPr>
        <w:t>B.P., Private way, from 1325 Boylston Street to 70 Van Ness Street.</w:t>
        <w:tab/>
        <w:tab/>
        <w:t>5</w:t>
        <w:tab/>
        <w:t>2</w:t>
        <w:tab/>
        <w:t>8</w:t>
        <w:tab/>
        <w:t>10</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Richards Street,</w:t>
      </w:r>
      <w:r>
        <w:rPr>
          <w:color w:val="000000"/>
          <w:lang w:val="en-US" w:eastAsia="en-US"/>
        </w:rPr>
        <w:t xml:space="preserve"> S.B., Public way, from A Street between Iron Street and West First Street to the South Boston Haul Road.</w:t>
      </w:r>
      <w:r>
        <w:rPr>
          <w:color w:val="000000"/>
        </w:rPr>
        <w:tab/>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Richardson Street,</w:t>
      </w:r>
      <w:r>
        <w:rPr>
          <w:color w:val="000000"/>
          <w:lang w:val="en-US" w:eastAsia="en-US"/>
        </w:rPr>
        <w:t xml:space="preserve"> Bri., Public way, from opposite 11 Mackin Street to 482 Western Avenue.</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Richfield Park</w:t>
      </w:r>
      <w:r>
        <w:rPr>
          <w:color w:val="000000"/>
          <w:lang w:val="en-US" w:eastAsia="en-US"/>
        </w:rPr>
        <w:t>, Dor., Public way, from 51 Richfield Street to approximately 185 feet southwesterly.</w:t>
        <w:tab/>
        <w:tab/>
        <w:t>15</w:t>
        <w:tab/>
        <w:t>2</w:t>
        <w:tab/>
        <w:t>4</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Richfield Street,</w:t>
      </w:r>
      <w:r>
        <w:rPr>
          <w:color w:val="000000"/>
          <w:lang w:val="en-US" w:eastAsia="en-US"/>
        </w:rPr>
        <w:t xml:space="preserve"> Dor., Public way, from 315 Columbia Road at Columbia Terrace to 27 Olney Street.</w:t>
      </w:r>
    </w:p>
    <w:p>
      <w:pPr>
        <w:pStyle w:val="Tab2"/>
        <w:rPr/>
      </w:pPr>
      <w:r>
        <w:rPr>
          <w:color w:val="000000"/>
        </w:rPr>
        <w:t>1 - 29, 2 - 32</w:t>
        <w:tab/>
        <w:t>15</w:t>
        <w:tab/>
        <w:t>1</w:t>
        <w:tab/>
        <w:t>3</w:t>
        <w:tab/>
        <w:t>3</w:t>
        <w:tab/>
        <w:t>02125</w:t>
      </w:r>
    </w:p>
    <w:p>
      <w:pPr>
        <w:pStyle w:val="Tab2"/>
        <w:spacing w:before="0" w:after="120"/>
        <w:rPr/>
      </w:pPr>
      <w:r>
        <w:rPr>
          <w:color w:val="000000"/>
        </w:rPr>
        <w:t>31 - 81, 44 - 83</w:t>
        <w:tab/>
        <w:t>15</w:t>
        <w:tab/>
        <w:t>2</w:t>
        <w:tab/>
        <w:t>4</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Rich-Hood Avenue,</w:t>
      </w:r>
      <w:r>
        <w:rPr>
          <w:color w:val="000000"/>
          <w:lang w:val="en-US" w:eastAsia="en-US"/>
        </w:rPr>
        <w:t xml:space="preserve"> H.P., Private way, from 124 Summit Street to southeasterly.</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Richmere Road,</w:t>
      </w:r>
      <w:r>
        <w:rPr>
          <w:color w:val="000000"/>
          <w:lang w:val="en-US" w:eastAsia="en-US"/>
        </w:rPr>
        <w:t xml:space="preserve"> Dor., Public way, from 739 Cummins Highway to 97 Greenfield Road.</w:t>
        <w:tab/>
        <w:tab/>
        <w:t>18</w:t>
      </w:r>
      <w:r>
        <w:rPr>
          <w:color w:val="000000"/>
        </w:rPr>
        <w:tab/>
      </w:r>
      <w:r>
        <w:rPr>
          <w:color w:val="000000"/>
          <w:lang w:val="en-US" w:eastAsia="en-US"/>
        </w:rPr>
        <w:t>21</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Richmond Place,</w:t>
      </w:r>
      <w:r>
        <w:rPr>
          <w:color w:val="000000"/>
          <w:lang w:val="en-US" w:eastAsia="en-US"/>
        </w:rPr>
        <w:t xml:space="preserve"> B.P., Private way, from opposite 30 Parmenter Street to northeasterly.</w:t>
        <w:tab/>
        <w:tab/>
        <w:t>3</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Richmond Street,</w:t>
      </w:r>
      <w:r>
        <w:rPr>
          <w:color w:val="000000"/>
          <w:lang w:val="en-US" w:eastAsia="en-US"/>
        </w:rPr>
        <w:t xml:space="preserve"> B.P., Public way, from 101 Atlantic Avenue to 275 Hanover Street.</w:t>
      </w:r>
    </w:p>
    <w:p>
      <w:pPr>
        <w:pStyle w:val="Tab2"/>
        <w:rPr/>
      </w:pPr>
      <w:r>
        <w:rPr>
          <w:color w:val="000000"/>
        </w:rPr>
        <w:t>1 - 125, 2 - 118</w:t>
        <w:tab/>
        <w:t>3</w:t>
        <w:tab/>
        <w:t>1</w:t>
        <w:tab/>
        <w:t>1</w:t>
        <w:tab/>
        <w:t>1</w:t>
        <w:tab/>
        <w:t>02109</w:t>
      </w:r>
    </w:p>
    <w:p>
      <w:pPr>
        <w:pStyle w:val="Tab2"/>
        <w:spacing w:before="0" w:after="120"/>
        <w:rPr/>
      </w:pPr>
      <w:r>
        <w:rPr>
          <w:color w:val="000000"/>
        </w:rPr>
        <w:t>130 - 154, 135 - 155</w:t>
        <w:tab/>
        <w:t>3</w:t>
        <w:tab/>
        <w:t>3</w:t>
        <w:tab/>
        <w:t>1</w:t>
        <w:tab/>
        <w:t>1</w:t>
        <w:tab/>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Richmond Street,</w:t>
      </w:r>
      <w:r>
        <w:rPr>
          <w:color w:val="000000"/>
          <w:lang w:val="en-US" w:eastAsia="en-US"/>
        </w:rPr>
        <w:t xml:space="preserve"> Dor., Public way, from 1049 Adams Street to 1100 Washington Street.</w:t>
        <w:tab/>
        <w:tab/>
        <w:t>17</w:t>
      </w:r>
      <w:r>
        <w:rPr>
          <w:color w:val="000000"/>
        </w:rPr>
        <w:tab/>
      </w:r>
      <w:r>
        <w:rPr>
          <w:color w:val="000000"/>
          <w:lang w:val="en-US" w:eastAsia="en-US"/>
        </w:rPr>
        <w:t>13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Richmond Street Entrance</w:t>
      </w:r>
      <w:r>
        <w:rPr>
          <w:color w:val="000000"/>
          <w:lang w:val="en-US" w:eastAsia="en-US"/>
        </w:rPr>
        <w:t>, Dor., from opposite 2171 Dorchester Avenue to 90 Richmond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is a pathway, passing through Dorchester Park.</w:t>
        <w:tab/>
        <w:tab/>
        <w:t>17</w:t>
        <w:tab/>
        <w:t>13</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Richview Street,</w:t>
      </w:r>
      <w:r>
        <w:rPr>
          <w:color w:val="000000"/>
          <w:lang w:val="en-US" w:eastAsia="en-US"/>
        </w:rPr>
        <w:t xml:space="preserve"> Dor., Public way, from 75 Hillsdale Street to 87 Hillsdale Street.</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Richwood Street,</w:t>
      </w:r>
      <w:r>
        <w:rPr>
          <w:color w:val="000000"/>
          <w:lang w:val="en-US" w:eastAsia="en-US"/>
        </w:rPr>
        <w:t xml:space="preserve"> W.R., Public way, from 1913 Centre Street to 66 Montview Street.</w:t>
        <w:tab/>
        <w:tab/>
        <w:t>20</w:t>
      </w:r>
      <w:r>
        <w:rPr>
          <w:color w:val="000000"/>
        </w:rPr>
        <w:tab/>
      </w:r>
      <w:r>
        <w:rPr>
          <w:color w:val="000000"/>
          <w:lang w:val="en-US" w:eastAsia="en-US"/>
        </w:rPr>
        <w:t>12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Ricker Terrace,</w:t>
      </w:r>
      <w:r>
        <w:rPr>
          <w:color w:val="000000"/>
          <w:lang w:val="en-US" w:eastAsia="en-US"/>
        </w:rPr>
        <w:t xml:space="preserve"> Bri., Public way, from 11 Cufflin Street to the Boston and Newton Boundary Line.</w:t>
        <w:tab/>
        <w:tab/>
        <w:t>22</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Rickerhill Road,</w:t>
      </w:r>
      <w:r>
        <w:rPr>
          <w:color w:val="000000"/>
          <w:lang w:val="en-US" w:eastAsia="en-US"/>
        </w:rPr>
        <w:t xml:space="preserve"> W.R., Public way, from 197 Manthorne Road to approximately 68 feet northeast of Brucewood Street.</w:t>
      </w:r>
    </w:p>
    <w:p>
      <w:pPr>
        <w:pStyle w:val="Tab2"/>
        <w:rPr/>
      </w:pPr>
      <w:r>
        <w:rPr>
          <w:color w:val="000000"/>
        </w:rPr>
        <w:t>1 - 9, 2 - 36</w:t>
        <w:tab/>
        <w:t>20</w:t>
        <w:tab/>
        <w:t>20</w:t>
        <w:tab/>
        <w:t>6</w:t>
        <w:tab/>
        <w:t>6</w:t>
        <w:tab/>
        <w:t>02132</w:t>
      </w:r>
    </w:p>
    <w:p>
      <w:pPr>
        <w:pStyle w:val="Tab2"/>
        <w:spacing w:before="0" w:after="120"/>
        <w:rPr/>
      </w:pPr>
      <w:r>
        <w:rPr>
          <w:color w:val="000000"/>
        </w:rPr>
        <w:t>15 - 37</w:t>
        <w:tab/>
        <w:t>20</w:t>
        <w:tab/>
        <w:t>19</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Ridge Road,</w:t>
      </w:r>
      <w:r>
        <w:rPr>
          <w:color w:val="000000"/>
          <w:lang w:val="en-US" w:eastAsia="en-US"/>
        </w:rPr>
        <w:t xml:space="preserve"> Bri., Private way, from 116 Dustin Street to 139 Murdock Street.</w:t>
        <w:tab/>
        <w:tab/>
        <w:t>22</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Ridge Street,</w:t>
      </w:r>
      <w:r>
        <w:rPr>
          <w:color w:val="000000"/>
          <w:lang w:val="en-US" w:eastAsia="en-US"/>
        </w:rPr>
        <w:t xml:space="preserve"> W.R., Public way, from 172 Brown Avenue to 171 Sycamore Street.</w:t>
      </w:r>
    </w:p>
    <w:p>
      <w:pPr>
        <w:pStyle w:val="Tab2"/>
        <w:rPr/>
      </w:pPr>
      <w:r>
        <w:rPr>
          <w:color w:val="000000"/>
        </w:rPr>
        <w:t>1 - 37, 2 - 50</w:t>
        <w:tab/>
        <w:t>19</w:t>
        <w:tab/>
        <w:t>10</w:t>
        <w:tab/>
        <w:t>5</w:t>
        <w:tab/>
        <w:t>2</w:t>
        <w:tab/>
        <w:t>02131</w:t>
      </w:r>
    </w:p>
    <w:p>
      <w:pPr>
        <w:pStyle w:val="Tab2"/>
        <w:spacing w:before="0" w:after="120"/>
        <w:rPr/>
      </w:pPr>
      <w:r>
        <w:rPr>
          <w:color w:val="000000"/>
        </w:rPr>
        <w:t>47 - 51</w:t>
        <w:tab/>
        <w:t>19</w:t>
        <w:tab/>
        <w:t>13</w:t>
        <w:tab/>
        <w:t>5</w:t>
        <w:tab/>
        <w:t>2</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Ridgecrest Drive,</w:t>
      </w:r>
      <w:r>
        <w:rPr>
          <w:color w:val="000000"/>
          <w:lang w:val="en-US" w:eastAsia="en-US"/>
        </w:rPr>
        <w:t xml:space="preserve"> W.R., Private way, from opposite 10 Mann Street to 5114 Washington Street.</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Ridgecrest Terrace,</w:t>
      </w:r>
      <w:r>
        <w:rPr>
          <w:color w:val="000000"/>
          <w:lang w:val="en-US" w:eastAsia="en-US"/>
        </w:rPr>
        <w:t xml:space="preserve"> W.R., Private way, from near 33 Ridgecrest Drive to approximately 450 feet southeasterly.</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Ridgemont Street,</w:t>
      </w:r>
      <w:r>
        <w:rPr>
          <w:color w:val="000000"/>
          <w:lang w:val="en-US" w:eastAsia="en-US"/>
        </w:rPr>
        <w:t xml:space="preserve"> Bri., Public way, from 47 Gordon Street to approximately 136 feet southwest of 9 Eleanor Street.</w:t>
      </w:r>
    </w:p>
    <w:p>
      <w:pPr>
        <w:pStyle w:val="Tab2"/>
        <w:rPr/>
      </w:pPr>
      <w:r>
        <w:rPr>
          <w:color w:val="000000"/>
        </w:rPr>
        <w:t>1 - 47</w:t>
        <w:tab/>
        <w:t>21</w:t>
        <w:tab/>
        <w:t>6</w:t>
        <w:tab/>
        <w:t>9</w:t>
        <w:tab/>
        <w:t>4</w:t>
        <w:tab/>
        <w:t>02134</w:t>
      </w:r>
    </w:p>
    <w:p>
      <w:pPr>
        <w:pStyle w:val="Tab2"/>
        <w:spacing w:before="0" w:after="120"/>
        <w:rPr/>
      </w:pPr>
      <w:r>
        <w:rPr>
          <w:color w:val="000000"/>
        </w:rPr>
        <w:t>2 - 64, 63</w:t>
        <w:tab/>
        <w:t>21</w:t>
        <w:tab/>
        <w:t>9</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Ridgeview Avenue,</w:t>
      </w:r>
      <w:r>
        <w:rPr>
          <w:color w:val="000000"/>
          <w:lang w:val="en-US" w:eastAsia="en-US"/>
        </w:rPr>
        <w:t xml:space="preserve"> Dor., Public way, from 295 River Street to approximately 83 feet northeast of 18 Donwood Terrace.</w:t>
        <w:tab/>
        <w:tab/>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Ridgeway Lane,</w:t>
      </w:r>
      <w:r>
        <w:rPr>
          <w:color w:val="000000"/>
          <w:lang w:val="en-US" w:eastAsia="en-US"/>
        </w:rPr>
        <w:t xml:space="preserve"> B.P., Public way, from 138 Cambridge Street to Derne Street between Hancock Street and Temple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Ridgewood Street,</w:t>
      </w:r>
      <w:r>
        <w:rPr>
          <w:color w:val="000000"/>
          <w:lang w:val="en-US" w:eastAsia="en-US"/>
        </w:rPr>
        <w:t xml:space="preserve"> Dor., Public way, from 36 Draper Street to 90 Topliff Street.</w:t>
      </w:r>
    </w:p>
    <w:p>
      <w:pPr>
        <w:pStyle w:val="Tab2"/>
        <w:rPr>
          <w:color w:val="000000"/>
        </w:rPr>
      </w:pPr>
      <w:r>
        <w:rPr>
          <w:color w:val="000000"/>
        </w:rPr>
        <w:t>Odd</w:t>
        <w:tab/>
        <w:t>15</w:t>
        <w:tab/>
        <w:t>5</w:t>
        <w:tab/>
        <w:t>4</w:t>
        <w:tab/>
        <w:t>3</w:t>
        <w:tab/>
        <w:t>02122</w:t>
      </w:r>
    </w:p>
    <w:p>
      <w:pPr>
        <w:pStyle w:val="Tab2"/>
        <w:spacing w:before="0" w:after="120"/>
        <w:rPr>
          <w:color w:val="000000"/>
        </w:rPr>
      </w:pPr>
      <w:r>
        <w:rPr>
          <w:color w:val="000000"/>
        </w:rPr>
        <w:t>Even</w:t>
        <w:tab/>
        <w:t>15</w:t>
        <w:tab/>
        <w:t>7</w:t>
        <w:tab/>
        <w:t>3</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Ridlon Road,</w:t>
      </w:r>
      <w:r>
        <w:rPr>
          <w:color w:val="000000"/>
          <w:lang w:val="en-US" w:eastAsia="en-US"/>
        </w:rPr>
        <w:t xml:space="preserve"> Dor., H.P., Public way, from 118 Blake Street to 645 Cummins Highway.</w:t>
      </w:r>
    </w:p>
    <w:p>
      <w:pPr>
        <w:pStyle w:val="Tab2"/>
        <w:rPr/>
      </w:pPr>
      <w:r>
        <w:rPr>
          <w:color w:val="000000"/>
        </w:rPr>
        <w:t>1 - 65, 2 - 70</w:t>
        <w:tab/>
        <w:t>18</w:t>
        <w:tab/>
        <w:t>6</w:t>
        <w:tab/>
        <w:t>5</w:t>
        <w:tab/>
        <w:t>8</w:t>
        <w:tab/>
        <w:t>02126</w:t>
      </w:r>
    </w:p>
    <w:p>
      <w:pPr>
        <w:pStyle w:val="Tab2"/>
        <w:spacing w:before="0" w:after="120"/>
        <w:rPr/>
      </w:pPr>
      <w:r>
        <w:rPr>
          <w:color w:val="000000"/>
        </w:rPr>
        <w:t>71 - 79</w:t>
        <w:tab/>
        <w:t>18</w:t>
        <w:tab/>
        <w:t>21</w:t>
        <w:tab/>
        <w:t>5</w:t>
        <w:tab/>
        <w:t>8</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Riley Road,</w:t>
      </w:r>
      <w:r>
        <w:rPr>
          <w:color w:val="000000"/>
          <w:lang w:val="en-US" w:eastAsia="en-US"/>
        </w:rPr>
        <w:t xml:space="preserve"> H.P., Private way, from 236 Neponset Valley Parkway to 45 Sierra Road.</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Rill Street,</w:t>
      </w:r>
      <w:r>
        <w:rPr>
          <w:color w:val="000000"/>
          <w:lang w:val="en-US" w:eastAsia="en-US"/>
        </w:rPr>
        <w:t xml:space="preserve"> Dor., from 97 Hancock Street to southwest of opposite 14 Ware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97 Hancock Street to 14 Ware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opposite 14 Ware Street to southwesterly.</w:t>
      </w:r>
      <w:r>
        <w:rPr>
          <w:color w:val="000000"/>
        </w:rPr>
        <w:tab/>
        <w:tab/>
      </w:r>
      <w:r>
        <w:rPr>
          <w:color w:val="000000"/>
          <w:lang w:val="en-US" w:eastAsia="en-US"/>
        </w:rPr>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Ring Road,</w:t>
      </w:r>
      <w:r>
        <w:rPr>
          <w:color w:val="000000"/>
          <w:lang w:val="en-US" w:eastAsia="en-US"/>
        </w:rPr>
        <w:t xml:space="preserve"> B.P., Private way, from the Hynes Auditorium to northeasterly, running parallel with Boylston Street, in front of the Prudential Center and from Boylston Street to Huntington Avenue.</w:t>
        <w:tab/>
        <w:tab/>
        <w:t>4</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Ringgold Street,</w:t>
      </w:r>
      <w:r>
        <w:rPr>
          <w:color w:val="000000"/>
          <w:lang w:val="en-US" w:eastAsia="en-US"/>
        </w:rPr>
        <w:t xml:space="preserve"> B.P., Public way, from opposite 1 Hanson Street to opposite 68 Waltham Street.</w:t>
        <w:tab/>
        <w:tab/>
        <w:t>3</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Ripley Road,</w:t>
      </w:r>
      <w:r>
        <w:rPr>
          <w:color w:val="000000"/>
          <w:lang w:val="en-US" w:eastAsia="en-US"/>
        </w:rPr>
        <w:t xml:space="preserve"> Dor., Public way, from 43 Harvard Street to 24 Vassar Street.</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Risley Road,</w:t>
      </w:r>
      <w:r>
        <w:rPr>
          <w:color w:val="000000"/>
          <w:lang w:val="en-US" w:eastAsia="en-US"/>
        </w:rPr>
        <w:t xml:space="preserve"> W.R., Public way, from 101 Hackensack Road to the Boston and Brookline Boundary Line.</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02167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Rita Road,</w:t>
      </w:r>
      <w:r>
        <w:rPr>
          <w:color w:val="000000"/>
          <w:lang w:val="en-US" w:eastAsia="en-US"/>
        </w:rPr>
        <w:t xml:space="preserve"> Dor., Public way, from 597 Gallivan Boulevard to opposite 52 St. Brendan Road.</w:t>
        <w:tab/>
        <w:tab/>
        <w:t>16</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Ritchie Street,</w:t>
      </w:r>
      <w:r>
        <w:rPr>
          <w:color w:val="000000"/>
          <w:lang w:val="en-US" w:eastAsia="en-US"/>
        </w:rPr>
        <w:t xml:space="preserve"> Rox., Public way, from 1542 Columbus Avenue to 42 Marcella Street.</w:t>
      </w:r>
    </w:p>
    <w:p>
      <w:pPr>
        <w:pStyle w:val="Tab2"/>
        <w:rPr/>
      </w:pPr>
      <w:r>
        <w:rPr>
          <w:color w:val="000000"/>
        </w:rPr>
        <w:t>1 - 17, 2 - 18</w:t>
        <w:tab/>
        <w:t>11</w:t>
        <w:tab/>
        <w:t>4</w:t>
        <w:tab/>
        <w:t>6</w:t>
        <w:tab/>
        <w:t>10</w:t>
        <w:tab/>
        <w:t>02119</w:t>
      </w:r>
    </w:p>
    <w:p>
      <w:pPr>
        <w:pStyle w:val="Tab2"/>
        <w:rPr/>
      </w:pPr>
      <w:r>
        <w:rPr>
          <w:color w:val="000000"/>
        </w:rPr>
        <w:t>19 - 107</w:t>
        <w:tab/>
        <w:t>11</w:t>
        <w:tab/>
        <w:t>2</w:t>
        <w:tab/>
        <w:t>7</w:t>
        <w:tab/>
        <w:t>10</w:t>
        <w:tab/>
        <w:t>02119</w:t>
      </w:r>
    </w:p>
    <w:p>
      <w:pPr>
        <w:pStyle w:val="Tab2"/>
        <w:spacing w:before="0" w:after="120"/>
        <w:rPr/>
      </w:pPr>
      <w:r>
        <w:rPr>
          <w:color w:val="000000"/>
        </w:rPr>
        <w:t>20 - 108</w:t>
        <w:tab/>
        <w:t>11</w:t>
        <w:tab/>
        <w:t>1</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River Street,</w:t>
      </w:r>
      <w:r>
        <w:rPr>
          <w:color w:val="000000"/>
          <w:lang w:val="en-US" w:eastAsia="en-US"/>
        </w:rPr>
        <w:t xml:space="preserve"> B.P., Public way, from 70 Beacon Street to Public Alley No. 301.</w:t>
        <w:tab/>
        <w:tab/>
        <w:t>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River Street,</w:t>
      </w:r>
      <w:r>
        <w:rPr>
          <w:color w:val="000000"/>
          <w:lang w:val="en-US" w:eastAsia="en-US"/>
        </w:rPr>
        <w:t xml:space="preserve"> Dor., H.P., Public way, from 1141 Washington Street to the Boston and Dedham Boundary Line.</w:t>
      </w:r>
    </w:p>
    <w:p>
      <w:pPr>
        <w:pStyle w:val="Tab2"/>
        <w:rPr/>
      </w:pPr>
      <w:r>
        <w:rPr>
          <w:color w:val="000000"/>
        </w:rPr>
        <w:t>1 - 141, 2 - 100</w:t>
        <w:tab/>
        <w:t>17</w:t>
        <w:tab/>
        <w:t>14</w:t>
        <w:tab/>
        <w:t>3</w:t>
        <w:tab/>
        <w:t>7</w:t>
        <w:tab/>
        <w:t>02126</w:t>
      </w:r>
    </w:p>
    <w:p>
      <w:pPr>
        <w:pStyle w:val="Tab2"/>
        <w:rPr/>
      </w:pPr>
      <w:r>
        <w:rPr>
          <w:color w:val="000000"/>
        </w:rPr>
        <w:t>102 - 514, 143 - 249</w:t>
        <w:tab/>
        <w:t>18</w:t>
        <w:tab/>
        <w:t>1</w:t>
        <w:tab/>
        <w:t>4</w:t>
        <w:tab/>
        <w:t>7</w:t>
        <w:tab/>
        <w:t>02126</w:t>
      </w:r>
    </w:p>
    <w:p>
      <w:pPr>
        <w:pStyle w:val="Tab2"/>
        <w:rPr/>
      </w:pPr>
      <w:r>
        <w:rPr>
          <w:color w:val="000000"/>
        </w:rPr>
        <w:t>295 - 633, 520 - 644</w:t>
        <w:tab/>
        <w:t>18</w:t>
        <w:tab/>
        <w:t>4</w:t>
        <w:tab/>
        <w:t>4</w:t>
        <w:tab/>
        <w:t>7/8</w:t>
        <w:tab/>
        <w:t>02126</w:t>
      </w:r>
    </w:p>
    <w:p>
      <w:pPr>
        <w:pStyle w:val="Tab2"/>
        <w:rPr/>
      </w:pPr>
      <w:r>
        <w:rPr>
          <w:color w:val="000000"/>
        </w:rPr>
        <w:t>637 - 811, 654 - 830</w:t>
        <w:tab/>
        <w:t>18</w:t>
        <w:tab/>
        <w:t>5</w:t>
        <w:tab/>
        <w:t>5</w:t>
        <w:tab/>
        <w:t>8</w:t>
        <w:tab/>
        <w:t>02126</w:t>
      </w:r>
    </w:p>
    <w:p>
      <w:pPr>
        <w:pStyle w:val="Tab2"/>
        <w:rPr/>
      </w:pPr>
      <w:r>
        <w:rPr>
          <w:color w:val="000000"/>
        </w:rPr>
        <w:t>815 - 853</w:t>
        <w:tab/>
        <w:t>18</w:t>
        <w:tab/>
        <w:t>6</w:t>
        <w:tab/>
        <w:t>5</w:t>
        <w:tab/>
        <w:t>8</w:t>
        <w:tab/>
        <w:t>02126</w:t>
      </w:r>
    </w:p>
    <w:p>
      <w:pPr>
        <w:pStyle w:val="Tab2"/>
        <w:rPr/>
      </w:pPr>
      <w:r>
        <w:rPr>
          <w:color w:val="000000"/>
        </w:rPr>
        <w:t>838 - 1070, 857 - 1067</w:t>
        <w:tab/>
        <w:t>18</w:t>
        <w:tab/>
        <w:t>15</w:t>
        <w:tab/>
        <w:t>5</w:t>
        <w:tab/>
        <w:t>8</w:t>
        <w:tab/>
        <w:t>02136</w:t>
      </w:r>
    </w:p>
    <w:p>
      <w:pPr>
        <w:pStyle w:val="Tab2"/>
        <w:rPr/>
      </w:pPr>
      <w:r>
        <w:rPr>
          <w:color w:val="000000"/>
        </w:rPr>
        <w:t>1072 - 1178, 1073 - 1141</w:t>
        <w:tab/>
        <w:t>18</w:t>
        <w:tab/>
        <w:t>13</w:t>
        <w:tab/>
        <w:t>5</w:t>
        <w:tab/>
        <w:t>8</w:t>
        <w:tab/>
        <w:t>02136</w:t>
      </w:r>
    </w:p>
    <w:p>
      <w:pPr>
        <w:pStyle w:val="Tab2"/>
        <w:rPr/>
      </w:pPr>
      <w:r>
        <w:rPr>
          <w:color w:val="000000"/>
        </w:rPr>
        <w:t>1145 - 1267, 1182 - 1378</w:t>
        <w:tab/>
        <w:t>18</w:t>
        <w:tab/>
        <w:t>18</w:t>
        <w:tab/>
        <w:t>5</w:t>
        <w:tab/>
        <w:t>8</w:t>
        <w:tab/>
        <w:t>02136</w:t>
      </w:r>
    </w:p>
    <w:p>
      <w:pPr>
        <w:pStyle w:val="Tab2"/>
        <w:rPr/>
      </w:pPr>
      <w:r>
        <w:rPr>
          <w:color w:val="000000"/>
        </w:rPr>
        <w:t>1275 - 1299</w:t>
        <w:tab/>
        <w:t>18</w:t>
        <w:tab/>
        <w:t>13</w:t>
        <w:tab/>
        <w:t>5</w:t>
        <w:tab/>
        <w:t>8</w:t>
        <w:tab/>
        <w:t>02136</w:t>
      </w:r>
    </w:p>
    <w:p>
      <w:pPr>
        <w:pStyle w:val="Tab2"/>
        <w:rPr/>
      </w:pPr>
      <w:r>
        <w:rPr>
          <w:color w:val="000000"/>
        </w:rPr>
        <w:t>1306 - 1445</w:t>
        <w:tab/>
        <w:t>18</w:t>
        <w:tab/>
        <w:t>12</w:t>
        <w:tab/>
        <w:t>5</w:t>
        <w:tab/>
        <w:t>8</w:t>
        <w:tab/>
        <w:t>02136</w:t>
      </w:r>
    </w:p>
    <w:p>
      <w:pPr>
        <w:pStyle w:val="Tab2"/>
        <w:spacing w:before="0" w:after="120"/>
        <w:rPr/>
      </w:pPr>
      <w:r>
        <w:rPr>
          <w:color w:val="000000"/>
        </w:rPr>
        <w:t>1382 - 1916, 1455 - 1915</w:t>
        <w:tab/>
        <w:t>18</w:t>
        <w:tab/>
        <w:t>19</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River Street Place,</w:t>
      </w:r>
      <w:r>
        <w:rPr>
          <w:color w:val="000000"/>
          <w:lang w:val="en-US" w:eastAsia="en-US"/>
        </w:rPr>
        <w:t xml:space="preserve"> B.P., Private way, from Public Alley No. 301 at 70 River Street to northwesterly.</w:t>
        <w:tab/>
        <w:tab/>
        <w:t>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River Street Terrace,</w:t>
      </w:r>
      <w:r>
        <w:rPr>
          <w:color w:val="000000"/>
          <w:lang w:val="en-US" w:eastAsia="en-US"/>
        </w:rPr>
        <w:t xml:space="preserve"> H.P., Private way, from 946 River Street to approximately 370 feet southeasterly.</w:t>
        <w:tab/>
        <w:tab/>
        <w:t>18</w:t>
      </w:r>
      <w:r>
        <w:rPr>
          <w:color w:val="000000"/>
        </w:rPr>
        <w:tab/>
      </w:r>
      <w:r>
        <w:rPr>
          <w:color w:val="000000"/>
          <w:lang w:val="en-US" w:eastAsia="en-US"/>
        </w:rPr>
        <w:t>15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Riverbank Place,</w:t>
      </w:r>
      <w:r>
        <w:rPr>
          <w:color w:val="000000"/>
          <w:lang w:val="en-US" w:eastAsia="en-US"/>
        </w:rPr>
        <w:t xml:space="preserve"> Dor., Private way, from Gillespie’s Lane to 430 River Street.</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Riverdale Road,</w:t>
      </w:r>
      <w:r>
        <w:rPr>
          <w:color w:val="000000"/>
          <w:lang w:val="en-US" w:eastAsia="en-US"/>
        </w:rPr>
        <w:t xml:space="preserve"> Dor., Private way, from southeast of 23 Desmond Road, running parallel with the Neponset River Reservation to southwest of 15 Duxbury Road, running parallel with the Neponset River Reservation.</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Riverdale Street,</w:t>
      </w:r>
      <w:r>
        <w:rPr>
          <w:color w:val="000000"/>
          <w:lang w:val="en-US" w:eastAsia="en-US"/>
        </w:rPr>
        <w:t xml:space="preserve"> Bri., Public way, from 52 Raymond Street to 203 Western Avenue.</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Rivermoor Street,</w:t>
      </w:r>
      <w:r>
        <w:rPr>
          <w:color w:val="000000"/>
          <w:lang w:val="en-US" w:eastAsia="en-US"/>
        </w:rPr>
        <w:t xml:space="preserve"> W.R., from Gardner Street at 59 Charles Park Road to approximately 1,493 feet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Gardner Street at 59 Charles Park Road to approximately 734 feet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approximately 759 feet southwesterly.</w:t>
      </w:r>
      <w:r>
        <w:rPr>
          <w:color w:val="000000"/>
        </w:rPr>
        <w:tab/>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Riverside Square,</w:t>
      </w:r>
      <w:r>
        <w:rPr>
          <w:color w:val="000000"/>
          <w:lang w:val="en-US" w:eastAsia="en-US"/>
        </w:rPr>
        <w:t xml:space="preserve"> H.P., from 760 Metropolitan Avenue to 976 River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rPr>
        <w:t>Public way, from 760 Metropolitan Avenue to approximately 525 feet northeasterly and after an interval, from a point approximately 150 feet southeast 976 River Street to 976 River Street</w:t>
      </w:r>
      <w:r>
        <w:rPr>
          <w:color w:val="000000"/>
          <w:lang w:val="en-US" w:eastAsia="en-US"/>
        </w:rPr>
        <w: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rPr>
        <w:t>Private way, from a point approximately 525 feet northeast of 760 Metropolitan Avenue to a point approximately 150 feet southeast of 976 River Street</w:t>
      </w:r>
      <w:r>
        <w:rPr>
          <w:color w:val="000000"/>
          <w:lang w:val="en-US" w:eastAsia="en-US"/>
        </w:rPr>
        <w:t>.</w:t>
      </w:r>
      <w:r>
        <w:rPr>
          <w:color w:val="000000"/>
        </w:rPr>
        <w:tab/>
        <w:tab/>
      </w:r>
      <w:r>
        <w:rPr>
          <w:color w:val="000000"/>
          <w:lang w:val="en-US" w:eastAsia="en-US"/>
        </w:rPr>
        <w:t>18</w:t>
      </w:r>
      <w:r>
        <w:rPr>
          <w:color w:val="000000"/>
        </w:rPr>
        <w:tab/>
      </w:r>
      <w:r>
        <w:rPr>
          <w:color w:val="000000"/>
          <w:lang w:val="en-US" w:eastAsia="en-US"/>
        </w:rPr>
        <w:t>15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Riverview Road,</w:t>
      </w:r>
      <w:r>
        <w:rPr>
          <w:color w:val="000000"/>
          <w:lang w:val="en-US" w:eastAsia="en-US"/>
        </w:rPr>
        <w:t xml:space="preserve"> Bri., Public way, from 14 Brooks Street to 234 Parsons Street.</w:t>
        <w:tab/>
        <w:tab/>
        <w:t>22</w:t>
      </w:r>
      <w:r>
        <w:rPr>
          <w:color w:val="000000"/>
        </w:rPr>
        <w:tab/>
      </w:r>
      <w:r>
        <w:rPr>
          <w:color w:val="000000"/>
          <w:lang w:val="en-US" w:eastAsia="en-US"/>
        </w:rPr>
        <w:t>11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Riverway</w:t>
      </w:r>
      <w:r>
        <w:rPr>
          <w:color w:val="000000"/>
          <w:lang w:val="en-US" w:eastAsia="en-US"/>
        </w:rPr>
        <w:t>, Rox., from near 259 Brookline Avenue at Pilgrim Road opposite Fenway to opposite 914 Huntington Avenue.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r>
    </w:p>
    <w:p>
      <w:pPr>
        <w:pStyle w:val="Tab2"/>
        <w:rPr/>
      </w:pPr>
      <w:r>
        <w:rPr>
          <w:color w:val="000000"/>
        </w:rPr>
        <w:t>100 - 314</w:t>
        <w:tab/>
        <w:t>4</w:t>
        <w:tab/>
        <w:t>10</w:t>
        <w:tab/>
        <w:t>8</w:t>
        <w:tab/>
        <w:t>10</w:t>
        <w:tab/>
        <w:t>02215</w:t>
      </w:r>
    </w:p>
    <w:p>
      <w:pPr>
        <w:pStyle w:val="Tab2"/>
        <w:spacing w:before="0" w:after="120"/>
        <w:rPr/>
      </w:pPr>
      <w:r>
        <w:rPr>
          <w:color w:val="000000"/>
        </w:rPr>
        <w:t>352 - 396</w:t>
        <w:tab/>
        <w:t>10</w:t>
        <w:tab/>
        <w:t>4</w:t>
        <w:tab/>
        <w:t>8</w:t>
        <w:tab/>
        <w:t>10</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Roach Street,</w:t>
      </w:r>
      <w:r>
        <w:rPr>
          <w:color w:val="000000"/>
          <w:lang w:val="en-US" w:eastAsia="en-US"/>
        </w:rPr>
        <w:t xml:space="preserve"> Dor., Public way, from 1175 Dorchester Avenue to 142 Pleasant Street.</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Roanoke Avenue,</w:t>
      </w:r>
      <w:r>
        <w:rPr>
          <w:color w:val="000000"/>
          <w:lang w:val="en-US" w:eastAsia="en-US"/>
        </w:rPr>
        <w:t xml:space="preserve"> W.R., Public way, from 16 Alveston Street to opposite 36 Elm Street and opposite 3 Revere Street.</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lang w:val="en-US" w:eastAsia="en-US"/>
        </w:rPr>
        <w:t>*</w:t>
      </w:r>
      <w:r>
        <w:rPr>
          <w:b/>
          <w:color w:val="000000"/>
          <w:lang w:val="en-US" w:eastAsia="en-US"/>
        </w:rPr>
        <w:t>Roanoke Road,</w:t>
      </w:r>
      <w:r>
        <w:rPr>
          <w:color w:val="000000"/>
          <w:lang w:val="en-US" w:eastAsia="en-US"/>
        </w:rPr>
        <w:t xml:space="preserve"> H.P., Private way, from near 97 Wood Avenue to northwest of 121 Pleasantview Street.</w:t>
      </w:r>
    </w:p>
    <w:p>
      <w:pPr>
        <w:pStyle w:val="Tab2"/>
        <w:rPr>
          <w:color w:val="000000"/>
        </w:rPr>
      </w:pPr>
      <w:r>
        <w:rPr>
          <w:color w:val="000000"/>
        </w:rPr>
        <w:t>50 - 116, 111 - 115</w:t>
        <w:tab/>
        <w:t>18</w:t>
        <w:tab/>
        <w:t>8</w:t>
        <w:tab/>
        <w:t>5</w:t>
        <w:tab/>
        <w:t>8</w:t>
        <w:tab/>
        <w:t>02126</w:t>
      </w:r>
    </w:p>
    <w:p>
      <w:pPr>
        <w:pStyle w:val="Tab2"/>
        <w:spacing w:before="0" w:after="120"/>
        <w:rPr/>
      </w:pPr>
      <w:r>
        <w:rPr>
          <w:color w:val="000000"/>
        </w:rPr>
        <w:t>59 - 107</w:t>
        <w:tab/>
        <w:t>18</w:t>
        <w:tab/>
        <w:t>6</w:t>
        <w:tab/>
        <w:t>5</w:t>
        <w:tab/>
        <w:t>8</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Robbart Lane,</w:t>
      </w:r>
      <w:r>
        <w:rPr>
          <w:color w:val="000000"/>
          <w:lang w:val="en-US" w:eastAsia="en-US"/>
        </w:rPr>
        <w:t xml:space="preserve"> H.P., Private way, from opposite 69 Prospect Street to southeasterly.</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Robert Street,</w:t>
      </w:r>
      <w:r>
        <w:rPr>
          <w:color w:val="000000"/>
          <w:lang w:val="en-US" w:eastAsia="en-US"/>
        </w:rPr>
        <w:t xml:space="preserve"> W.R., Public way, from opposite 22 Belgrade Avenue to 902 South Street.</w:t>
      </w:r>
    </w:p>
    <w:p>
      <w:pPr>
        <w:pStyle w:val="Tab2"/>
        <w:rPr/>
      </w:pPr>
      <w:r>
        <w:rPr>
          <w:color w:val="000000"/>
        </w:rPr>
        <w:t>1 - 9, 2 - 8</w:t>
        <w:tab/>
        <w:t>20</w:t>
        <w:tab/>
        <w:t>2</w:t>
        <w:tab/>
        <w:t>5</w:t>
        <w:tab/>
        <w:t>6</w:t>
        <w:tab/>
        <w:t>02131</w:t>
      </w:r>
    </w:p>
    <w:p>
      <w:pPr>
        <w:pStyle w:val="Tab2"/>
        <w:spacing w:before="0" w:after="120"/>
        <w:rPr/>
      </w:pPr>
      <w:r>
        <w:rPr>
          <w:color w:val="000000"/>
        </w:rPr>
        <w:t>14 - 104, 15 - 97</w:t>
        <w:tab/>
        <w:t>20</w:t>
        <w:tab/>
        <w:t>4</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Robert S. Peabody Circle,</w:t>
      </w:r>
      <w:r>
        <w:rPr>
          <w:color w:val="000000"/>
          <w:lang w:val="en-US" w:eastAsia="en-US"/>
        </w:rPr>
        <w:t xml:space="preserve"> W.R., from Franklin Park Road to Glen Lane near and opposite 640 Blue Hill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circle, is within Franklin Park, it is under the care, control and custody of the Boston Parks and Recreation Department.</w:t>
        <w:tab/>
        <w:tab/>
        <w:t>12</w:t>
        <w:tab/>
        <w:t>7</w:t>
        <w:tab/>
        <w:t>7</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Roberts Place,</w:t>
      </w:r>
      <w:r>
        <w:rPr>
          <w:color w:val="000000"/>
          <w:lang w:val="en-US" w:eastAsia="en-US"/>
        </w:rPr>
        <w:t xml:space="preserve"> H.P., Private way, from 39 West Milton Street to southwesterly.</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Robeson Street,</w:t>
      </w:r>
      <w:r>
        <w:rPr>
          <w:color w:val="000000"/>
          <w:lang w:val="en-US" w:eastAsia="en-US"/>
        </w:rPr>
        <w:t xml:space="preserve"> W.R., Public way, from 70 Forest Hills Street to 32 Sigourney Street.</w:t>
        <w:tab/>
        <w:tab/>
        <w:t>11</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Robey Street,</w:t>
      </w:r>
      <w:r>
        <w:rPr>
          <w:color w:val="000000"/>
          <w:lang w:val="en-US" w:eastAsia="en-US"/>
        </w:rPr>
        <w:t xml:space="preserve"> Dor., Public way, from 53 Marshfield Street to approximately 263 feet southwest of opposite 52 East Cottage Street.</w:t>
      </w:r>
    </w:p>
    <w:p>
      <w:pPr>
        <w:pStyle w:val="Tab2"/>
        <w:rPr/>
      </w:pPr>
      <w:r>
        <w:rPr>
          <w:color w:val="000000"/>
        </w:rPr>
        <w:t>1 - 71, 2 - 72</w:t>
        <w:tab/>
        <w:t>8</w:t>
        <w:tab/>
        <w:t>6</w:t>
        <w:tab/>
        <w:t>7</w:t>
        <w:tab/>
        <w:t>3</w:t>
        <w:tab/>
        <w:t>02119</w:t>
      </w:r>
    </w:p>
    <w:p>
      <w:pPr>
        <w:pStyle w:val="Tab2"/>
        <w:spacing w:before="0" w:after="120"/>
        <w:rPr/>
      </w:pPr>
      <w:r>
        <w:rPr>
          <w:color w:val="000000"/>
        </w:rPr>
        <w:t>77 - 105, 78 - 104</w:t>
        <w:tab/>
        <w:t>8</w:t>
        <w:tab/>
        <w:t>5</w:t>
        <w:tab/>
        <w:t>7</w:t>
        <w:tab/>
        <w:t>3</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Robin Street,</w:t>
      </w:r>
      <w:r>
        <w:rPr>
          <w:color w:val="000000"/>
          <w:lang w:val="en-US" w:eastAsia="en-US"/>
        </w:rPr>
        <w:t xml:space="preserve"> W.R., Public way, from 105 La Grange Street to approximately 133 feet northeast of 392 Park Street.</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Robin Hood Street,</w:t>
      </w:r>
      <w:r>
        <w:rPr>
          <w:color w:val="000000"/>
          <w:lang w:val="en-US" w:eastAsia="en-US"/>
        </w:rPr>
        <w:t xml:space="preserve"> Dor., Public way, from 14 Hartford Street to opposite 40 Magnolia Street.</w:t>
      </w:r>
    </w:p>
    <w:p>
      <w:pPr>
        <w:pStyle w:val="Tab2"/>
        <w:rPr>
          <w:color w:val="000000"/>
        </w:rPr>
      </w:pPr>
      <w:r>
        <w:rPr>
          <w:color w:val="000000"/>
        </w:rPr>
        <w:t>Odd</w:t>
        <w:tab/>
        <w:t>13</w:t>
        <w:tab/>
        <w:t>2</w:t>
        <w:tab/>
        <w:t>7</w:t>
        <w:tab/>
        <w:t>3</w:t>
        <w:tab/>
        <w:t>02125</w:t>
      </w:r>
    </w:p>
    <w:p>
      <w:pPr>
        <w:pStyle w:val="Tab2"/>
        <w:spacing w:before="0" w:after="120"/>
        <w:rPr>
          <w:color w:val="000000"/>
        </w:rPr>
      </w:pPr>
      <w:r>
        <w:rPr>
          <w:color w:val="000000"/>
        </w:rPr>
        <w:t>Even</w:t>
        <w:tab/>
        <w:t>13</w:t>
        <w:tab/>
        <w:t>4</w:t>
        <w:tab/>
        <w:t>7</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Robinson Street,</w:t>
      </w:r>
      <w:r>
        <w:rPr>
          <w:color w:val="000000"/>
          <w:lang w:val="en-US" w:eastAsia="en-US"/>
        </w:rPr>
        <w:t xml:space="preserve"> Dor., Public way, from 161 Adams Street to 31 Draper Street.</w:t>
        <w:tab/>
        <w:tab/>
        <w:t>15</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Robinwood Avenue,</w:t>
      </w:r>
      <w:r>
        <w:rPr>
          <w:color w:val="000000"/>
          <w:lang w:val="en-US" w:eastAsia="en-US"/>
        </w:rPr>
        <w:t xml:space="preserve"> W.R., Public way, from 536 Centre Street to opposite 40 Rockview Street.</w:t>
      </w:r>
    </w:p>
    <w:p>
      <w:pPr>
        <w:pStyle w:val="Tab2"/>
        <w:rPr/>
      </w:pPr>
      <w:r>
        <w:rPr>
          <w:color w:val="000000"/>
        </w:rPr>
        <w:t>1 - 107, 40, 40A, 42, 48</w:t>
        <w:tab/>
        <w:t>19</w:t>
        <w:tab/>
        <w:t>5</w:t>
        <w:tab/>
        <w:t>6</w:t>
        <w:tab/>
        <w:t>2</w:t>
        <w:tab/>
        <w:t>02130</w:t>
      </w:r>
    </w:p>
    <w:p>
      <w:pPr>
        <w:pStyle w:val="Tab2"/>
        <w:rPr/>
      </w:pPr>
      <w:r>
        <w:rPr>
          <w:color w:val="000000"/>
        </w:rPr>
        <w:t>2 - 108, Except for above and below addresses.</w:t>
        <w:tab/>
        <w:t>19</w:t>
        <w:tab/>
        <w:t>4</w:t>
        <w:tab/>
        <w:t>6</w:t>
        <w:tab/>
        <w:t>2</w:t>
        <w:tab/>
        <w:t>02130</w:t>
      </w:r>
    </w:p>
    <w:p>
      <w:pPr>
        <w:pStyle w:val="Tab2"/>
        <w:spacing w:before="0" w:after="120"/>
        <w:rPr/>
      </w:pPr>
      <w:r>
        <w:rPr>
          <w:color w:val="000000"/>
        </w:rPr>
        <w:t>66, 72</w:t>
        <w:tab/>
        <w:t>19</w:t>
        <w:tab/>
        <w:t>5</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Robken Road,</w:t>
      </w:r>
      <w:r>
        <w:rPr>
          <w:color w:val="000000"/>
          <w:lang w:val="en-US" w:eastAsia="en-US"/>
        </w:rPr>
        <w:t xml:space="preserve"> W.R., Public way, from 15 Hazelmere Road to opposite 44 Selwyn Street.</w:t>
        <w:tab/>
        <w:tab/>
        <w:t>20</w:t>
      </w:r>
      <w:r>
        <w:rPr>
          <w:color w:val="000000"/>
        </w:rPr>
        <w:tab/>
      </w:r>
      <w:r>
        <w:rPr>
          <w:color w:val="000000"/>
          <w:lang w:val="en-US" w:eastAsia="en-US"/>
        </w:rPr>
        <w:t>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Rock Avenue,</w:t>
      </w:r>
      <w:r>
        <w:rPr>
          <w:color w:val="000000"/>
          <w:lang w:val="en-US" w:eastAsia="en-US"/>
        </w:rPr>
        <w:t xml:space="preserve"> Dor., Private way, from 229 Norfolk Street to northwesterly.</w:t>
        <w:tab/>
        <w:tab/>
        <w:t>17</w:t>
      </w:r>
      <w:r>
        <w:rPr>
          <w:color w:val="000000"/>
        </w:rPr>
        <w:tab/>
      </w:r>
      <w:r>
        <w:rPr>
          <w:color w:val="000000"/>
          <w:lang w:val="en-US" w:eastAsia="en-US"/>
        </w:rPr>
        <w:t>7</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Rock Road,</w:t>
      </w:r>
      <w:r>
        <w:rPr>
          <w:color w:val="000000"/>
          <w:lang w:val="en-US" w:eastAsia="en-US"/>
        </w:rPr>
        <w:t xml:space="preserve"> Dor., H.P., Private way, from 158 Greenfield Road to southwesterly.</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lang w:val="en-US" w:eastAsia="en-US"/>
        </w:rPr>
        <w:t>*</w:t>
      </w:r>
      <w:r>
        <w:rPr>
          <w:b/>
          <w:color w:val="000000"/>
          <w:lang w:val="en-US" w:eastAsia="en-US"/>
        </w:rPr>
        <w:t>Rock Terrace,</w:t>
      </w:r>
      <w:r>
        <w:rPr>
          <w:color w:val="000000"/>
          <w:lang w:val="en-US" w:eastAsia="en-US"/>
        </w:rPr>
        <w:t xml:space="preserve"> Dor., Private way, from 63 Olney Street to Rockmount Street.</w:t>
      </w:r>
    </w:p>
    <w:p>
      <w:pPr>
        <w:pStyle w:val="Tab2"/>
        <w:rPr>
          <w:color w:val="000000"/>
        </w:rPr>
      </w:pPr>
      <w:r>
        <w:rPr>
          <w:color w:val="000000"/>
        </w:rPr>
        <w:t>Odd</w:t>
        <w:tab/>
        <w:t>15</w:t>
        <w:tab/>
        <w:t>2</w:t>
        <w:tab/>
        <w:t>4</w:t>
        <w:tab/>
        <w:t>3</w:t>
        <w:tab/>
        <w:t>02121</w:t>
      </w:r>
    </w:p>
    <w:p>
      <w:pPr>
        <w:pStyle w:val="Tab2"/>
        <w:spacing w:before="0" w:after="120"/>
        <w:rPr>
          <w:color w:val="000000"/>
        </w:rPr>
      </w:pPr>
      <w:r>
        <w:rPr>
          <w:color w:val="000000"/>
        </w:rPr>
        <w:t>Even</w:t>
        <w:tab/>
        <w:t>14</w:t>
        <w:tab/>
        <w:t>1</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Rockdale Street,</w:t>
      </w:r>
      <w:r>
        <w:rPr>
          <w:color w:val="000000"/>
          <w:lang w:val="en-US" w:eastAsia="en-US"/>
        </w:rPr>
        <w:t xml:space="preserve"> Dor., Public way, from 853 Cummins Highway to 11 Rector Road.</w:t>
        <w:tab/>
        <w:tab/>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Rockford Street,</w:t>
      </w:r>
      <w:r>
        <w:rPr>
          <w:color w:val="000000"/>
          <w:lang w:val="en-US" w:eastAsia="en-US"/>
        </w:rPr>
        <w:t xml:space="preserve"> Dor., Public way, from 15 Clifton Street to 504 Dudley Street.</w:t>
      </w:r>
    </w:p>
    <w:p>
      <w:pPr>
        <w:pStyle w:val="Tab2"/>
        <w:rPr>
          <w:color w:val="000000"/>
        </w:rPr>
      </w:pPr>
      <w:r>
        <w:rPr>
          <w:color w:val="000000"/>
        </w:rPr>
        <w:t>Odd</w:t>
        <w:tab/>
        <w:t>8</w:t>
        <w:tab/>
        <w:t>6</w:t>
        <w:tab/>
        <w:t>7</w:t>
        <w:tab/>
        <w:t>3</w:t>
        <w:tab/>
        <w:t>02119</w:t>
      </w:r>
    </w:p>
    <w:p>
      <w:pPr>
        <w:pStyle w:val="Tab2"/>
        <w:spacing w:before="0" w:after="120"/>
        <w:rPr>
          <w:color w:val="000000"/>
        </w:rPr>
      </w:pPr>
      <w:r>
        <w:rPr>
          <w:color w:val="000000"/>
        </w:rPr>
        <w:t>Even</w:t>
        <w:tab/>
        <w:t>8</w:t>
        <w:tab/>
        <w:t>5</w:t>
        <w:tab/>
        <w:t>7</w:t>
        <w:tab/>
        <w:t>3</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Rock Hill Road,</w:t>
      </w:r>
      <w:r>
        <w:rPr>
          <w:color w:val="000000"/>
          <w:lang w:val="en-US" w:eastAsia="en-US"/>
        </w:rPr>
        <w:t xml:space="preserve"> W.R., Private way, from 12 Paul Gore Street to 38 Paul Gore Street.</w:t>
        <w:tab/>
        <w:tab/>
        <w:t>19</w:t>
      </w:r>
      <w:r>
        <w:rPr>
          <w:color w:val="000000"/>
        </w:rPr>
        <w:tab/>
      </w:r>
      <w:r>
        <w:rPr>
          <w:color w:val="000000"/>
          <w:lang w:val="en-US" w:eastAsia="en-US"/>
        </w:rPr>
        <w:t>1</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Rockingham Avenue,</w:t>
      </w:r>
      <w:r>
        <w:rPr>
          <w:color w:val="000000"/>
          <w:lang w:val="en-US" w:eastAsia="en-US"/>
        </w:rPr>
        <w:t xml:space="preserve"> W.R., Private way, from 5095 Washington Street to approximately 315 feet northwesterly.</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Rockingham Road,</w:t>
      </w:r>
      <w:r>
        <w:rPr>
          <w:color w:val="000000"/>
          <w:lang w:val="en-US" w:eastAsia="en-US"/>
        </w:rPr>
        <w:t xml:space="preserve"> Dor., Public way, from 711 Cummins Highway to 125 Greenfield Road.</w:t>
        <w:tab/>
        <w:tab/>
        <w:t>18</w:t>
        <w:tab/>
        <w:t>21</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Rockland Avenue,</w:t>
      </w:r>
      <w:r>
        <w:rPr>
          <w:color w:val="000000"/>
          <w:lang w:val="en-US" w:eastAsia="en-US"/>
        </w:rPr>
        <w:t xml:space="preserve"> Rox., Public way, from 43 Dale Street to 20 Rockland Street.</w:t>
        <w:tab/>
        <w:tab/>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Rockland Street,</w:t>
      </w:r>
      <w:r>
        <w:rPr>
          <w:color w:val="000000"/>
          <w:lang w:val="en-US" w:eastAsia="en-US"/>
        </w:rPr>
        <w:t xml:space="preserve"> Rox., Public way, from 95 Dale Street to Kensington Park near 3 Sherman Street.</w:t>
      </w:r>
    </w:p>
    <w:p>
      <w:pPr>
        <w:pStyle w:val="Tab2"/>
        <w:rPr/>
      </w:pPr>
      <w:r>
        <w:rPr>
          <w:color w:val="000000"/>
        </w:rPr>
        <w:t>1 - 27, 2 - 8</w:t>
        <w:tab/>
        <w:t>12</w:t>
        <w:tab/>
        <w:t>1</w:t>
        <w:tab/>
        <w:t>7</w:t>
        <w:tab/>
        <w:t>10</w:t>
        <w:tab/>
        <w:t>02119</w:t>
      </w:r>
    </w:p>
    <w:p>
      <w:pPr>
        <w:pStyle w:val="Tab2"/>
        <w:spacing w:before="0" w:after="120"/>
        <w:rPr/>
      </w:pPr>
      <w:r>
        <w:rPr>
          <w:color w:val="000000"/>
        </w:rPr>
        <w:t>10 - 124, 29 - 91</w:t>
        <w:tab/>
        <w:t>12</w:t>
        <w:tab/>
        <w:t>3</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Rockland Street,</w:t>
      </w:r>
      <w:r>
        <w:rPr>
          <w:color w:val="000000"/>
          <w:lang w:val="en-US" w:eastAsia="en-US"/>
        </w:rPr>
        <w:t xml:space="preserve"> W.R., Public way, from 5290 Washington Street to the Boston and Dedham Boundary Line.</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Rockledge Street,</w:t>
      </w:r>
      <w:r>
        <w:rPr>
          <w:color w:val="000000"/>
          <w:lang w:val="en-US" w:eastAsia="en-US"/>
        </w:rPr>
        <w:t xml:space="preserve"> Rox., Public way, from 64 Lambert Avenue to 9 Thornton Street.</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Rockmere Street,</w:t>
      </w:r>
      <w:r>
        <w:rPr>
          <w:color w:val="000000"/>
          <w:lang w:val="en-US" w:eastAsia="en-US"/>
        </w:rPr>
        <w:t xml:space="preserve"> Dor., Public way, from 26 Caspian Way to 15 Grampian Way.</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Rockmount Street,</w:t>
      </w:r>
      <w:r>
        <w:rPr>
          <w:color w:val="000000"/>
          <w:lang w:val="en-US" w:eastAsia="en-US"/>
        </w:rPr>
        <w:t xml:space="preserve"> Dor., Private way, from 12 Puritan Avenue to 10 Rock Terrace.</w:t>
        <w:tab/>
      </w:r>
      <w:r>
        <w:rPr>
          <w:color w:val="000000"/>
        </w:rPr>
        <w:tab/>
        <w:t>15</w:t>
        <w:tab/>
        <w:t>2</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Rockne Avenue,</w:t>
      </w:r>
      <w:r>
        <w:rPr>
          <w:color w:val="000000"/>
          <w:lang w:val="en-US" w:eastAsia="en-US"/>
        </w:rPr>
        <w:t xml:space="preserve"> Dor., Public way, from 553 Gallivan Boulevard to 61 Hill Top Street.</w:t>
        <w:tab/>
        <w:tab/>
        <w:t>16</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Rockvale Circle,</w:t>
      </w:r>
      <w:r>
        <w:rPr>
          <w:color w:val="000000"/>
          <w:lang w:val="en-US" w:eastAsia="en-US"/>
        </w:rPr>
        <w:t xml:space="preserve"> W.R., Public way, from 3430 Washington Street to approximately 570 feet southeasterly.</w:t>
        <w:tab/>
        <w:tab/>
        <w:t>11</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Rockview Place,</w:t>
      </w:r>
      <w:r>
        <w:rPr>
          <w:color w:val="000000"/>
          <w:lang w:val="en-US" w:eastAsia="en-US"/>
        </w:rPr>
        <w:t xml:space="preserve"> W.R., Private way, from 10 Rockview Street to southeasterly.</w:t>
      </w:r>
      <w:r>
        <w:rPr>
          <w:color w:val="000000"/>
        </w:rPr>
        <w:tab/>
        <w:tab/>
      </w:r>
      <w:r>
        <w:rPr>
          <w:color w:val="000000"/>
          <w:lang w:val="en-US" w:eastAsia="en-US"/>
        </w:rPr>
        <w:t>19</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Rockview Street,</w:t>
      </w:r>
      <w:r>
        <w:rPr>
          <w:color w:val="000000"/>
          <w:lang w:val="en-US" w:eastAsia="en-US"/>
        </w:rPr>
        <w:t xml:space="preserve"> W.R., Public way, from 44 Green Street to 57 Spring Park Avenue.</w:t>
      </w:r>
    </w:p>
    <w:p>
      <w:pPr>
        <w:pStyle w:val="Tab2"/>
        <w:rPr/>
      </w:pPr>
      <w:r>
        <w:rPr>
          <w:color w:val="000000"/>
        </w:rPr>
        <w:t>1 - 25, 2 - 70</w:t>
        <w:tab/>
        <w:t>19</w:t>
        <w:tab/>
        <w:t>4</w:t>
        <w:tab/>
        <w:t>6</w:t>
        <w:tab/>
        <w:t>2</w:t>
        <w:tab/>
        <w:t>02130</w:t>
      </w:r>
    </w:p>
    <w:p>
      <w:pPr>
        <w:pStyle w:val="Tab2"/>
        <w:rPr/>
      </w:pPr>
      <w:r>
        <w:rPr>
          <w:color w:val="000000"/>
        </w:rPr>
        <w:t>49 - 91</w:t>
        <w:tab/>
        <w:t>19</w:t>
        <w:tab/>
        <w:t>5</w:t>
        <w:tab/>
        <w:t>6</w:t>
        <w:tab/>
        <w:t>2</w:t>
        <w:tab/>
        <w:t>02130</w:t>
      </w:r>
    </w:p>
    <w:p>
      <w:pPr>
        <w:pStyle w:val="Tab2"/>
        <w:spacing w:before="0" w:after="120"/>
        <w:rPr/>
      </w:pPr>
      <w:r>
        <w:rPr>
          <w:color w:val="000000"/>
        </w:rPr>
        <w:t>78 - 118, 93 - 115</w:t>
        <w:tab/>
        <w:t>19</w:t>
        <w:tab/>
        <w:t>6</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Rockville Park</w:t>
      </w:r>
      <w:r>
        <w:rPr>
          <w:color w:val="000000"/>
          <w:lang w:val="en-US" w:eastAsia="en-US"/>
        </w:rPr>
        <w:t>, Rox., from 162 Warren Street to approximately 225 feet northeasterly and from 188 Warren Street to approximately 350 feet southeasterly to approximately 38 feet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162 Warren Street to approximately 225 feet northeasterly and from 188 Warren Street to approximately 350 feet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rPr>
        <w:t>Private way, from a point</w:t>
      </w:r>
      <w:r>
        <w:rPr>
          <w:color w:val="000000"/>
          <w:lang w:val="en-US" w:eastAsia="en-US"/>
        </w:rPr>
        <w:t xml:space="preserve"> approximately 225 feet northeast of</w:t>
      </w:r>
      <w:r>
        <w:rPr>
          <w:color w:val="000000"/>
        </w:rPr>
        <w:t xml:space="preserve"> </w:t>
      </w:r>
      <w:r>
        <w:rPr>
          <w:color w:val="000000"/>
          <w:lang w:val="en-US" w:eastAsia="en-US"/>
        </w:rPr>
        <w:t>162 Warren Street to approximately 38 feet northeasterly.</w:t>
      </w:r>
      <w:r>
        <w:rPr>
          <w:color w:val="000000"/>
        </w:rPr>
        <w:tab/>
        <w:tab/>
      </w:r>
      <w:r>
        <w:rPr>
          <w:color w:val="000000"/>
          <w:lang w:val="en-US" w:eastAsia="en-US"/>
        </w:rPr>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Rockway Street,</w:t>
      </w:r>
      <w:r>
        <w:rPr>
          <w:color w:val="000000"/>
          <w:lang w:val="en-US" w:eastAsia="en-US"/>
        </w:rPr>
        <w:t xml:space="preserve"> Dor., Private way, from 61 Regis Road to 19 Rexford Street.</w:t>
        <w:tab/>
        <w:tab/>
        <w:t>18</w:t>
        <w:tab/>
        <w:t>21</w:t>
        <w:tab/>
        <w:t>5</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Rockwell Street,</w:t>
      </w:r>
      <w:r>
        <w:rPr>
          <w:color w:val="000000"/>
          <w:lang w:val="en-US" w:eastAsia="en-US"/>
        </w:rPr>
        <w:t xml:space="preserve"> Dor., Public way, from 90 Milton Avenue to 801 Washington Street.</w:t>
      </w:r>
    </w:p>
    <w:p>
      <w:pPr>
        <w:pStyle w:val="Tab2"/>
        <w:rPr>
          <w:color w:val="000000"/>
        </w:rPr>
      </w:pPr>
      <w:r>
        <w:rPr>
          <w:color w:val="000000"/>
        </w:rPr>
        <w:t>Odd</w:t>
        <w:tab/>
        <w:t>17</w:t>
        <w:tab/>
        <w:t>8</w:t>
        <w:tab/>
        <w:t>4</w:t>
        <w:tab/>
        <w:t>7</w:t>
        <w:tab/>
        <w:t>02124</w:t>
      </w:r>
    </w:p>
    <w:p>
      <w:pPr>
        <w:pStyle w:val="Tab2"/>
        <w:spacing w:before="0" w:after="120"/>
        <w:rPr>
          <w:color w:val="000000"/>
        </w:rPr>
      </w:pPr>
      <w:r>
        <w:rPr>
          <w:color w:val="000000"/>
        </w:rPr>
        <w:t>Even</w:t>
        <w:tab/>
        <w:t>17</w:t>
        <w:tab/>
        <w:t>10</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Rockwood Street,</w:t>
      </w:r>
      <w:r>
        <w:rPr>
          <w:color w:val="000000"/>
          <w:lang w:val="en-US" w:eastAsia="en-US"/>
        </w:rPr>
        <w:t xml:space="preserve"> W.R., Public way, from 295 Pond Street to the Boston and Brookline Boundary Line.</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Rockwood Terrace,</w:t>
      </w:r>
      <w:r>
        <w:rPr>
          <w:color w:val="000000"/>
          <w:lang w:val="en-US" w:eastAsia="en-US"/>
        </w:rPr>
        <w:t xml:space="preserve"> W.R., Public way, from 29 Rockwood Street to approximately 480 feet easterly and southerly.</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Rocky Nook Terrace,</w:t>
      </w:r>
      <w:r>
        <w:rPr>
          <w:color w:val="000000"/>
          <w:lang w:val="en-US" w:eastAsia="en-US"/>
        </w:rPr>
        <w:t xml:space="preserve"> W.R., Public way, from 46 Glen Road to approximately 260 feet northeasterly.</w:t>
        <w:tab/>
        <w:tab/>
        <w:t>11</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Rodman Street,</w:t>
      </w:r>
      <w:r>
        <w:rPr>
          <w:color w:val="000000"/>
          <w:lang w:val="en-US" w:eastAsia="en-US"/>
        </w:rPr>
        <w:t xml:space="preserve"> W.R., Public way, from 65 Patten Street to 170 Wachusett Street.</w:t>
        <w:tab/>
        <w:tab/>
        <w:t>19</w:t>
        <w:tab/>
        <w:t>7</w:t>
        <w:tab/>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Rodney Street,</w:t>
      </w:r>
      <w:r>
        <w:rPr>
          <w:color w:val="000000"/>
          <w:lang w:val="en-US" w:eastAsia="en-US"/>
        </w:rPr>
        <w:t xml:space="preserve"> Bri., Private way, from 667 Cambridge Street to northeasterly.</w:t>
        <w:tab/>
        <w:tab/>
        <w:t>21</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Rogers Street,</w:t>
      </w:r>
      <w:r>
        <w:rPr>
          <w:color w:val="000000"/>
          <w:lang w:val="en-US" w:eastAsia="en-US"/>
        </w:rPr>
        <w:t xml:space="preserve"> S.B., Public way, from 374 Dorchester Street to 32 General William H. Devine Way.</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Rogers-Crowley Way</w:t>
      </w:r>
      <w:r>
        <w:rPr>
          <w:color w:val="000000"/>
          <w:lang w:val="en-US" w:eastAsia="en-US"/>
        </w:rPr>
        <w:t>, 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Crowley-Rogers 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Rogers Park Avenue,</w:t>
      </w:r>
      <w:r>
        <w:rPr>
          <w:color w:val="000000"/>
          <w:lang w:val="en-US" w:eastAsia="en-US"/>
        </w:rPr>
        <w:t xml:space="preserve"> Bri., Public way, from opposite 120 Foster Street to 217 Lake Street.</w:t>
      </w:r>
    </w:p>
    <w:p>
      <w:pPr>
        <w:pStyle w:val="Tab2"/>
        <w:rPr/>
      </w:pPr>
      <w:r>
        <w:rPr>
          <w:color w:val="000000"/>
        </w:rPr>
        <w:t>1 - 17</w:t>
        <w:tab/>
        <w:t>22</w:t>
        <w:tab/>
        <w:t>8</w:t>
        <w:tab/>
        <w:t>9</w:t>
        <w:tab/>
        <w:t>4</w:t>
        <w:tab/>
        <w:t>02135</w:t>
      </w:r>
    </w:p>
    <w:p>
      <w:pPr>
        <w:pStyle w:val="Tab2"/>
        <w:rPr/>
      </w:pPr>
      <w:r>
        <w:rPr>
          <w:color w:val="000000"/>
        </w:rPr>
        <w:t>2 - 66</w:t>
        <w:tab/>
        <w:t>22</w:t>
        <w:tab/>
        <w:t>10</w:t>
        <w:tab/>
        <w:t>9</w:t>
        <w:tab/>
        <w:t>4</w:t>
        <w:tab/>
        <w:t>02135</w:t>
      </w:r>
    </w:p>
    <w:p>
      <w:pPr>
        <w:pStyle w:val="Tab2"/>
        <w:spacing w:before="0" w:after="120"/>
        <w:rPr/>
      </w:pPr>
      <w:r>
        <w:rPr>
          <w:color w:val="000000"/>
        </w:rPr>
        <w:t>21 - 65</w:t>
        <w:tab/>
        <w:t>22</w:t>
        <w:tab/>
        <w:t>9</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Roland Street,</w:t>
      </w:r>
      <w:r>
        <w:rPr>
          <w:color w:val="000000"/>
          <w:lang w:val="en-US" w:eastAsia="en-US"/>
        </w:rPr>
        <w:t xml:space="preserve"> Chsn., Public way, from the M.B.T.A. Railroad to the Boston and Somerville Boundary Line.</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Rollins Place,</w:t>
      </w:r>
      <w:r>
        <w:rPr>
          <w:color w:val="000000"/>
          <w:lang w:val="en-US" w:eastAsia="en-US"/>
        </w:rPr>
        <w:t xml:space="preserve"> B.P., Private way, from 25 Revere Street to northwesterly.</w:t>
        <w:tab/>
        <w:tab/>
        <w:t>5</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Rollins Street,</w:t>
      </w:r>
      <w:r>
        <w:rPr>
          <w:color w:val="000000"/>
          <w:lang w:val="en-US" w:eastAsia="en-US"/>
        </w:rPr>
        <w:t xml:space="preserve"> B.P., Private way, from between 519 and 535 Harrison Avenue to 1310 Washington Street.</w:t>
        <w:tab/>
        <w:tab/>
        <w:t>3</w:t>
      </w:r>
      <w:r>
        <w:rPr>
          <w:color w:val="000000"/>
        </w:rPr>
        <w:tab/>
        <w:t>7</w:t>
        <w:tab/>
        <w:t>2</w:t>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Romar Terrace,</w:t>
      </w:r>
      <w:r>
        <w:rPr>
          <w:color w:val="000000"/>
          <w:lang w:val="en-US" w:eastAsia="en-US"/>
        </w:rPr>
        <w:t xml:space="preserve"> Rox., Private way, from 140 Cedar Street to southwesterly.</w:t>
        <w:tab/>
        <w:tab/>
        <w:t>11</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Romsey Circle,</w:t>
      </w:r>
      <w:r>
        <w:rPr>
          <w:color w:val="000000"/>
          <w:lang w:val="en-US" w:eastAsia="en-US"/>
        </w:rPr>
        <w:t xml:space="preserve"> Dor., Private way, from 29 Romsey Street to southwesterly.</w:t>
        <w:tab/>
        <w:tab/>
        <w:t>13</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Romsey Street,</w:t>
      </w:r>
      <w:r>
        <w:rPr>
          <w:color w:val="000000"/>
          <w:lang w:val="en-US" w:eastAsia="en-US"/>
        </w:rPr>
        <w:t xml:space="preserve"> Dor., Public way, from 1002 Dorchester Avenue to opposite 115 Sydney Street.</w:t>
        <w:tab/>
        <w:tab/>
        <w:t>13</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Ronald Street,</w:t>
      </w:r>
      <w:r>
        <w:rPr>
          <w:color w:val="000000"/>
          <w:lang w:val="en-US" w:eastAsia="en-US"/>
        </w:rPr>
        <w:t xml:space="preserve"> Dor., from 9 Brinsley Street to the M.B.T.A. Railroad.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9 Brinsley Street to approximately 88 feet southeast of 23 Morse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the M.B.T.A. Railroad.</w:t>
      </w:r>
      <w:r>
        <w:rPr>
          <w:color w:val="000000"/>
        </w:rPr>
        <w:tab/>
        <w:tab/>
      </w:r>
      <w:r>
        <w:rPr>
          <w:color w:val="000000"/>
          <w:lang w:val="en-US" w:eastAsia="en-US"/>
        </w:rPr>
        <w:t>14</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Ronan Street,</w:t>
      </w:r>
      <w:r>
        <w:rPr>
          <w:color w:val="000000"/>
          <w:lang w:val="en-US" w:eastAsia="en-US"/>
        </w:rPr>
        <w:t xml:space="preserve"> Dor., Public way, from 26 Bellevue Street to approximately 378 feet southeasterly.</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Rosa Street,</w:t>
      </w:r>
      <w:r>
        <w:rPr>
          <w:color w:val="000000"/>
          <w:lang w:val="en-US" w:eastAsia="en-US"/>
        </w:rPr>
        <w:t xml:space="preserve"> H.P., Public way, from 943 River Street to approximately 580 feet northwesterly at the Wesley G. Ross Playground.</w:t>
      </w:r>
    </w:p>
    <w:p>
      <w:pPr>
        <w:pStyle w:val="Tab2"/>
        <w:rPr/>
      </w:pPr>
      <w:r>
        <w:rPr>
          <w:color w:val="000000"/>
        </w:rPr>
        <w:t>1 - 91, 2 - 110</w:t>
        <w:tab/>
        <w:t>18</w:t>
        <w:tab/>
        <w:t>15</w:t>
        <w:tab/>
        <w:t>5</w:t>
        <w:tab/>
        <w:t>8</w:t>
        <w:tab/>
        <w:t>02136</w:t>
      </w:r>
    </w:p>
    <w:p>
      <w:pPr>
        <w:pStyle w:val="Tab2"/>
        <w:spacing w:before="0" w:after="120"/>
        <w:rPr/>
      </w:pPr>
      <w:r>
        <w:rPr>
          <w:color w:val="000000"/>
        </w:rPr>
        <w:t>99 - 151, 118 - 166</w:t>
        <w:tab/>
        <w:t>18</w:t>
        <w:tab/>
        <w:t>8</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Rosaria Street,</w:t>
      </w:r>
      <w:r>
        <w:rPr>
          <w:color w:val="000000"/>
          <w:lang w:val="en-US" w:eastAsia="en-US"/>
        </w:rPr>
        <w:t xml:space="preserve"> Dor., Public way, from 59 Chickatawbut Street to 89 Oakton Avenue.</w:t>
        <w:tab/>
        <w:tab/>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Rosebery Road,</w:t>
      </w:r>
      <w:r>
        <w:rPr>
          <w:color w:val="000000"/>
          <w:lang w:val="en-US" w:eastAsia="en-US"/>
        </w:rPr>
        <w:t xml:space="preserve"> Dor., H.P., Public way, from 86 Greenfield Road to 98 Taunton Avenue.</w:t>
      </w:r>
    </w:p>
    <w:p>
      <w:pPr>
        <w:pStyle w:val="Tab2"/>
        <w:rPr>
          <w:color w:val="000000"/>
        </w:rPr>
      </w:pPr>
      <w:r>
        <w:rPr>
          <w:color w:val="000000"/>
        </w:rPr>
        <w:t>Odd</w:t>
        <w:tab/>
        <w:t>18</w:t>
        <w:tab/>
        <w:t>6</w:t>
        <w:tab/>
        <w:t>5</w:t>
        <w:tab/>
        <w:t>8</w:t>
        <w:tab/>
        <w:t>02126</w:t>
      </w:r>
    </w:p>
    <w:p>
      <w:pPr>
        <w:pStyle w:val="Tab2"/>
        <w:spacing w:before="0" w:after="120"/>
        <w:rPr>
          <w:color w:val="000000"/>
        </w:rPr>
      </w:pPr>
      <w:r>
        <w:rPr>
          <w:color w:val="000000"/>
        </w:rPr>
        <w:t>Even</w:t>
        <w:tab/>
        <w:t>18</w:t>
        <w:tab/>
        <w:t>5</w:t>
        <w:tab/>
        <w:t>5</w:t>
        <w:tab/>
        <w:t>8</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Roseclair Street,</w:t>
      </w:r>
      <w:r>
        <w:rPr>
          <w:color w:val="000000"/>
          <w:lang w:val="en-US" w:eastAsia="en-US"/>
        </w:rPr>
        <w:t xml:space="preserve"> Dor., Public way, from 256 Boston Street to 857 Dorchester Avenue at 39 Mt. Vernon Street.</w:t>
        <w:tab/>
        <w:tab/>
        <w:t>7</w:t>
      </w:r>
      <w:r>
        <w:rPr>
          <w:color w:val="000000"/>
        </w:rPr>
        <w:tab/>
      </w:r>
      <w:r>
        <w:rPr>
          <w:color w:val="000000"/>
          <w:lang w:val="en-US" w:eastAsia="en-US"/>
        </w:rPr>
        <w:t>9</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Rosecliff Street,</w:t>
      </w:r>
      <w:r>
        <w:rPr>
          <w:color w:val="000000"/>
          <w:lang w:val="en-US" w:eastAsia="en-US"/>
        </w:rPr>
        <w:t xml:space="preserve"> W.R., Public way, from opposite 130 Kittredge Street to 4374 Washington Street.</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Rosecliff Terrace,</w:t>
      </w:r>
      <w:r>
        <w:rPr>
          <w:color w:val="000000"/>
          <w:lang w:val="en-US" w:eastAsia="en-US"/>
        </w:rPr>
        <w:t xml:space="preserve"> W.R., Public way, from 29 Rosecliff Street to approximately 235 feet southwesterly.</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Rosedale Street,</w:t>
      </w:r>
      <w:r>
        <w:rPr>
          <w:color w:val="000000"/>
          <w:lang w:val="en-US" w:eastAsia="en-US"/>
        </w:rPr>
        <w:t xml:space="preserve"> Dor., Public way, from 533 Washington Street to 73 Whitfield Street.</w:t>
        <w:tab/>
        <w:tab/>
        <w:t>17</w:t>
      </w:r>
      <w:r>
        <w:rPr>
          <w:color w:val="000000"/>
        </w:rPr>
        <w:tab/>
      </w:r>
      <w:r>
        <w:rPr>
          <w:color w:val="000000"/>
          <w:lang w:val="en-US" w:eastAsia="en-US"/>
        </w:rPr>
        <w:t>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Rose Garden Circle,</w:t>
      </w:r>
      <w:r>
        <w:rPr>
          <w:color w:val="000000"/>
          <w:lang w:val="en-US" w:eastAsia="en-US"/>
        </w:rPr>
        <w:t xml:space="preserve"> Bri., Public way, from 242 Foster Street to approximately 233 feet southeasterly.</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Roseglen Road,</w:t>
      </w:r>
      <w:r>
        <w:rPr>
          <w:color w:val="000000"/>
          <w:lang w:val="en-US" w:eastAsia="en-US"/>
        </w:rPr>
        <w:t xml:space="preserve"> H.P., Public way, from 59 Birchcroft Road to approximately 210 feet northeasterly.</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Roseland Street,</w:t>
      </w:r>
      <w:r>
        <w:rPr>
          <w:color w:val="000000"/>
          <w:lang w:val="en-US" w:eastAsia="en-US"/>
        </w:rPr>
        <w:t xml:space="preserve"> Dor., Public way, from 1735 Dorchester Avenue to opposite 43 Samoset Street.</w:t>
        <w:tab/>
        <w:tab/>
        <w:t>16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Rosemary Street,</w:t>
      </w:r>
      <w:r>
        <w:rPr>
          <w:color w:val="000000"/>
          <w:lang w:val="en-US" w:eastAsia="en-US"/>
        </w:rPr>
        <w:t xml:space="preserve"> W.R., Public way, from 158 South Street to approximately 510 feet southeasterly at the M.B.T.A. Railroad.</w:t>
        <w:tab/>
        <w:tab/>
        <w:t>11</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Rosemere Court,</w:t>
      </w:r>
      <w:r>
        <w:rPr>
          <w:color w:val="000000"/>
          <w:lang w:val="en-US" w:eastAsia="en-US"/>
        </w:rPr>
        <w:t xml:space="preserve"> W.R., Private way, from between 12 and 24 Florence Street to approximately 125 feet northeasterly.</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Rosemont Street,</w:t>
      </w:r>
      <w:r>
        <w:rPr>
          <w:color w:val="000000"/>
          <w:lang w:val="en-US" w:eastAsia="en-US"/>
        </w:rPr>
        <w:t xml:space="preserve"> Dor., Public way, from 496 Adams Street to opposite 74 Train Street.</w:t>
      </w:r>
    </w:p>
    <w:p>
      <w:pPr>
        <w:pStyle w:val="Tab2"/>
        <w:rPr>
          <w:color w:val="000000"/>
        </w:rPr>
      </w:pPr>
      <w:r>
        <w:rPr>
          <w:color w:val="000000"/>
        </w:rPr>
        <w:t>Odd</w:t>
        <w:tab/>
        <w:t>16</w:t>
        <w:tab/>
        <w:t>7</w:t>
        <w:tab/>
        <w:t>3</w:t>
        <w:tab/>
        <w:t>7</w:t>
        <w:tab/>
        <w:t>02122</w:t>
      </w:r>
    </w:p>
    <w:p>
      <w:pPr>
        <w:pStyle w:val="Tab2"/>
        <w:spacing w:before="0" w:after="120"/>
        <w:rPr>
          <w:color w:val="000000"/>
        </w:rPr>
      </w:pPr>
      <w:r>
        <w:rPr>
          <w:color w:val="000000"/>
        </w:rPr>
        <w:t>Even</w:t>
        <w:tab/>
        <w:t>16</w:t>
        <w:tab/>
        <w:t>5</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Rosemont Street,</w:t>
      </w:r>
      <w:r>
        <w:rPr>
          <w:color w:val="000000"/>
          <w:lang w:val="en-US" w:eastAsia="en-US"/>
        </w:rPr>
        <w:t xml:space="preserve"> H.P., Public way, from 107 Taunton Avenue to 19 Tileston Street.</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Roseway</w:t>
      </w:r>
      <w:r>
        <w:rPr>
          <w:color w:val="000000"/>
          <w:lang w:val="en-US" w:eastAsia="en-US"/>
        </w:rPr>
        <w:t>, W.R., Public way, from 470 Centre Street to approximately 506 feet southeasterly.</w:t>
        <w:tab/>
        <w:tab/>
        <w:t>19</w:t>
      </w:r>
      <w:r>
        <w:rPr>
          <w:color w:val="000000"/>
        </w:rPr>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Rosewood Street,</w:t>
      </w:r>
      <w:r>
        <w:rPr>
          <w:color w:val="000000"/>
          <w:lang w:val="en-US" w:eastAsia="en-US"/>
        </w:rPr>
        <w:t xml:space="preserve"> Dor., Public way, from 837 Cummins Highway to 27 Rector Road.</w:t>
        <w:tab/>
        <w:tab/>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Roslin Street,</w:t>
      </w:r>
      <w:r>
        <w:rPr>
          <w:color w:val="000000"/>
          <w:lang w:val="en-US" w:eastAsia="en-US"/>
        </w:rPr>
        <w:t xml:space="preserve"> Dor., Public way, from 60 Ocean Street to between 726 and 740 Washington Street.</w:t>
        <w:tab/>
        <w:tab/>
        <w:t>17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Roslindale Avenue,</w:t>
      </w:r>
      <w:r>
        <w:rPr>
          <w:color w:val="000000"/>
          <w:lang w:val="en-US" w:eastAsia="en-US"/>
        </w:rPr>
        <w:t xml:space="preserve"> W.R., Public way, from 784 West Roxbury Parkway between Nikisch Avenue and Orange Street to approximately 90 feet northeast of 107 Albano Street.</w:t>
      </w:r>
    </w:p>
    <w:p>
      <w:pPr>
        <w:pStyle w:val="Tab2"/>
        <w:rPr/>
      </w:pPr>
      <w:r>
        <w:rPr>
          <w:color w:val="000000"/>
        </w:rPr>
        <w:t>68 - 128, 73 - 151</w:t>
        <w:tab/>
        <w:t>20</w:t>
        <w:tab/>
        <w:t>2</w:t>
        <w:tab/>
        <w:t>5</w:t>
        <w:tab/>
        <w:t>6</w:t>
        <w:tab/>
        <w:t>02131</w:t>
      </w:r>
    </w:p>
    <w:p>
      <w:pPr>
        <w:pStyle w:val="Tab2"/>
        <w:spacing w:before="0" w:after="120"/>
        <w:rPr/>
      </w:pPr>
      <w:r>
        <w:rPr>
          <w:color w:val="000000"/>
        </w:rPr>
        <w:t>132 - 288, 155 - 289</w:t>
        <w:tab/>
        <w:t>20</w:t>
        <w:tab/>
        <w:t>9</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Roslyn Place,</w:t>
      </w:r>
      <w:r>
        <w:rPr>
          <w:color w:val="000000"/>
          <w:lang w:val="en-US" w:eastAsia="en-US"/>
        </w:rPr>
        <w:t xml:space="preserve"> W.R., Private way, from 151 Chestnut Avenue to northwesterly.</w:t>
        <w:tab/>
        <w:tab/>
        <w:t>19</w:t>
      </w:r>
      <w:r>
        <w:rPr>
          <w:color w:val="000000"/>
        </w:rPr>
        <w:tab/>
      </w:r>
      <w:r>
        <w:rPr>
          <w:color w:val="000000"/>
          <w:lang w:val="en-US" w:eastAsia="en-US"/>
        </w:rPr>
        <w:t>1</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Ross Place,</w:t>
      </w:r>
      <w:r>
        <w:rPr>
          <w:color w:val="000000"/>
          <w:lang w:val="en-US" w:eastAsia="en-US"/>
        </w:rPr>
        <w:t xml:space="preserve"> S.B., Private way, from 130 O Street to easterly.</w:t>
        <w:tab/>
        <w:tab/>
        <w:t>6</w:t>
      </w:r>
      <w:r>
        <w:rPr>
          <w:color w:val="000000"/>
        </w:rPr>
        <w:tab/>
      </w:r>
      <w:r>
        <w:rPr>
          <w:color w:val="000000"/>
          <w:lang w:val="en-US" w:eastAsia="en-US"/>
        </w:rPr>
        <w:t>9</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Ross Road,</w:t>
      </w:r>
      <w:r>
        <w:rPr>
          <w:color w:val="000000"/>
          <w:lang w:val="en-US" w:eastAsia="en-US"/>
        </w:rPr>
        <w:t xml:space="preserve"> Dor., Private way, from 546 Gallivan Boulevard to 176 Minot Street.</w:t>
      </w:r>
      <w:r>
        <w:rPr>
          <w:color w:val="000000"/>
        </w:rPr>
        <w:tab/>
        <w:tab/>
      </w:r>
      <w:r>
        <w:rPr>
          <w:color w:val="000000"/>
          <w:lang w:val="en-US" w:eastAsia="en-US"/>
        </w:rPr>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sz w:val="24"/>
          <w:lang w:val="en-US" w:eastAsia="en-US"/>
        </w:rPr>
        <w:t>*</w:t>
      </w:r>
      <w:r>
        <w:rPr>
          <w:b/>
          <w:color w:val="000000"/>
          <w:lang w:val="en-US" w:eastAsia="en-US"/>
        </w:rPr>
        <w:t xml:space="preserve">Ross Way, </w:t>
      </w:r>
      <w:r>
        <w:rPr>
          <w:color w:val="000000"/>
          <w:lang w:val="en-US" w:eastAsia="en-US"/>
        </w:rPr>
        <w:t>B.P.</w:t>
      </w:r>
    </w:p>
    <w:p>
      <w:pPr>
        <w:pStyle w:val="Normal"/>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see Richard B. Ross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Rosselerin Road,</w:t>
      </w:r>
      <w:r>
        <w:rPr>
          <w:color w:val="000000"/>
          <w:lang w:val="en-US" w:eastAsia="en-US"/>
        </w:rPr>
        <w:t xml:space="preserve"> Dor., Public way, from 40 Daly Street to opposite 112 Train Street.</w:t>
        <w:tab/>
        <w:tab/>
        <w:t>16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Rosseter Street,</w:t>
      </w:r>
      <w:r>
        <w:rPr>
          <w:color w:val="000000"/>
          <w:lang w:val="en-US" w:eastAsia="en-US"/>
        </w:rPr>
        <w:t xml:space="preserve"> Dor., Public way, from 96 Bowdoin Avenue to 39 Eldon Street.</w:t>
        <w:tab/>
        <w:tab/>
        <w:t>14</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Rossmore Road,</w:t>
      </w:r>
      <w:r>
        <w:rPr>
          <w:color w:val="000000"/>
          <w:lang w:val="en-US" w:eastAsia="en-US"/>
        </w:rPr>
        <w:t xml:space="preserve"> W.R., Public way, from 281 Forest Hills Street to 3520 Washington Street.</w:t>
        <w:tab/>
        <w:tab/>
        <w:t>11</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Roswell Street,</w:t>
      </w:r>
      <w:r>
        <w:rPr>
          <w:color w:val="000000"/>
          <w:lang w:val="en-US" w:eastAsia="en-US"/>
        </w:rPr>
        <w:t xml:space="preserve"> Rox., Public way, from 63 Langdon Street between George Street and Norfolk Avenue opposite Cedric Street to opposite 89 Shirley Street.</w:t>
        <w:tab/>
        <w:tab/>
        <w:t>8</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Rougemont Place,</w:t>
      </w:r>
      <w:r>
        <w:rPr>
          <w:color w:val="000000"/>
          <w:lang w:val="en-US" w:eastAsia="en-US"/>
        </w:rPr>
        <w:t xml:space="preserve"> Rox., Private way, from opposite 1926 Columbus Avenue near 22 West Walnut Park to southwesterly.</w:t>
        <w:tab/>
        <w:tab/>
        <w:t>11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Round Hill Street,</w:t>
      </w:r>
      <w:r>
        <w:rPr>
          <w:color w:val="000000"/>
          <w:lang w:val="en-US" w:eastAsia="en-US"/>
        </w:rPr>
        <w:t xml:space="preserve"> Rox., Public way, from 60 Day Street to 81 Walden Street.</w:t>
        <w:tab/>
        <w:tab/>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Rowe Court,</w:t>
      </w:r>
      <w:r>
        <w:rPr>
          <w:color w:val="000000"/>
          <w:lang w:val="en-US" w:eastAsia="en-US"/>
        </w:rPr>
        <w:t xml:space="preserve"> W.R., Private way, from 134 Rowe Street to 148 Rowe Street.</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Rowe Street,</w:t>
      </w:r>
      <w:r>
        <w:rPr>
          <w:color w:val="000000"/>
          <w:lang w:val="en-US" w:eastAsia="en-US"/>
        </w:rPr>
        <w:t xml:space="preserve"> W.R., Public way, from 161 Brown Avenue to opposite 71 Seymour Street.</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Rowell Street,</w:t>
      </w:r>
      <w:r>
        <w:rPr>
          <w:color w:val="000000"/>
          <w:lang w:val="en-US" w:eastAsia="en-US"/>
        </w:rPr>
        <w:t xml:space="preserve"> Dor., Public way, from 65 Cushing Avenue to 90 Hancock Street.</w:t>
      </w:r>
    </w:p>
    <w:p>
      <w:pPr>
        <w:pStyle w:val="Tab2"/>
        <w:rPr>
          <w:color w:val="000000"/>
        </w:rPr>
      </w:pPr>
      <w:r>
        <w:rPr>
          <w:color w:val="000000"/>
        </w:rPr>
        <w:t>Odd</w:t>
        <w:tab/>
        <w:t>13</w:t>
        <w:tab/>
        <w:t>6</w:t>
        <w:tab/>
        <w:t>3</w:t>
        <w:tab/>
        <w:t>3</w:t>
        <w:tab/>
        <w:t>02125</w:t>
      </w:r>
    </w:p>
    <w:p>
      <w:pPr>
        <w:pStyle w:val="Tab2"/>
        <w:spacing w:before="0" w:after="120"/>
        <w:rPr>
          <w:color w:val="000000"/>
        </w:rPr>
      </w:pPr>
      <w:r>
        <w:rPr>
          <w:color w:val="000000"/>
        </w:rPr>
        <w:t>Even</w:t>
        <w:tab/>
        <w:t>13</w:t>
        <w:tab/>
        <w:t>5</w:t>
        <w:tab/>
        <w:t>7</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Rowen Court,</w:t>
      </w:r>
      <w:r>
        <w:rPr>
          <w:color w:val="000000"/>
          <w:lang w:val="en-US" w:eastAsia="en-US"/>
        </w:rPr>
        <w:t xml:space="preserve"> W.R., Private way, from 13 Union Avenue to northwesterly.</w:t>
        <w:tab/>
        <w:tab/>
        <w:t>11</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Rowena Street,</w:t>
      </w:r>
      <w:r>
        <w:rPr>
          <w:color w:val="000000"/>
          <w:lang w:val="en-US" w:eastAsia="en-US"/>
        </w:rPr>
        <w:t xml:space="preserve"> Dor., Public way, from opposite 35 Bushnell Street to 21 Carruth Street.</w:t>
        <w:tab/>
        <w:tab/>
        <w:t>16</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Rowe's Wharf</w:t>
      </w:r>
      <w:r>
        <w:rPr>
          <w:color w:val="000000"/>
          <w:lang w:val="en-US" w:eastAsia="en-US"/>
        </w:rPr>
        <w:t>, B.P., Private way, from  Atlantic Avenue between East India Row and Seaport Boulevard opposite High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Rowley Street,</w:t>
      </w:r>
      <w:r>
        <w:rPr>
          <w:color w:val="000000"/>
          <w:lang w:val="en-US" w:eastAsia="en-US"/>
        </w:rPr>
        <w:t xml:space="preserve"> Dor., Public way, from 94 Houghton Street to Worrell Street near Pope’s Hill Street.</w:t>
        <w:tab/>
        <w:tab/>
        <w:t>16</w:t>
      </w:r>
      <w:r>
        <w:rPr>
          <w:color w:val="000000"/>
        </w:rPr>
        <w:tab/>
      </w:r>
      <w:r>
        <w:rPr>
          <w:color w:val="000000"/>
          <w:lang w:val="en-US" w:eastAsia="en-US"/>
        </w:rPr>
        <w:t>5</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Roxana Street,</w:t>
      </w:r>
      <w:r>
        <w:rPr>
          <w:color w:val="000000"/>
          <w:lang w:val="en-US" w:eastAsia="en-US"/>
        </w:rPr>
        <w:t xml:space="preserve"> H.P., Public way, from 1467 River Street to opposite 27 Sunnyside Street.</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Roxbury Court,</w:t>
      </w:r>
      <w:r>
        <w:rPr>
          <w:color w:val="000000"/>
          <w:lang w:val="en-US" w:eastAsia="en-US"/>
        </w:rPr>
        <w:t xml:space="preserve"> Rox., Public way, from 55 Malcolm X Boulevard and Roxbury Street to approximately 238 feet northeasterly.</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Roxbury Street,</w:t>
      </w:r>
      <w:r>
        <w:rPr>
          <w:color w:val="000000"/>
          <w:lang w:val="en-US" w:eastAsia="en-US"/>
        </w:rPr>
        <w:t xml:space="preserve"> Rox., Public way, from Anita Terrace to Malcolm X Boulevard and after an interval, from near 55 Malcolm X Boulevard to 2343 Washington Street.</w:t>
      </w:r>
    </w:p>
    <w:p>
      <w:pPr>
        <w:pStyle w:val="Tab2"/>
        <w:rPr/>
      </w:pPr>
      <w:r>
        <w:rPr>
          <w:color w:val="000000"/>
        </w:rPr>
        <w:t>1 - 321, 2 - 286</w:t>
        <w:tab/>
        <w:t>9</w:t>
        <w:tab/>
        <w:t>5</w:t>
        <w:tab/>
        <w:t>7</w:t>
        <w:tab/>
        <w:t>10</w:t>
        <w:tab/>
        <w:t>02119</w:t>
      </w:r>
    </w:p>
    <w:p>
      <w:pPr>
        <w:pStyle w:val="Tab2"/>
        <w:spacing w:before="0" w:after="120"/>
        <w:rPr/>
      </w:pPr>
      <w:r>
        <w:rPr>
          <w:color w:val="000000"/>
        </w:rPr>
        <w:t>292 - 316</w:t>
        <w:tab/>
        <w:t>11</w:t>
        <w:tab/>
        <w:t>1</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Roxton Street,</w:t>
      </w:r>
      <w:r>
        <w:rPr>
          <w:color w:val="000000"/>
          <w:lang w:val="en-US" w:eastAsia="en-US"/>
        </w:rPr>
        <w:t xml:space="preserve"> Dor., Public way, from 150 Glenway Street to 99 Greenwood Street.</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Royal Street,</w:t>
      </w:r>
      <w:r>
        <w:rPr>
          <w:color w:val="000000"/>
          <w:lang w:val="en-US" w:eastAsia="en-US"/>
        </w:rPr>
        <w:t xml:space="preserve"> Bri., Public way, from opposite 53 Coolidge Road to near 500 Lincoln Street.</w:t>
      </w:r>
    </w:p>
    <w:p>
      <w:pPr>
        <w:pStyle w:val="Tab2"/>
        <w:rPr>
          <w:color w:val="000000"/>
        </w:rPr>
      </w:pPr>
      <w:r>
        <w:rPr>
          <w:color w:val="000000"/>
        </w:rPr>
        <w:t>Odd</w:t>
        <w:tab/>
        <w:t>22</w:t>
        <w:tab/>
        <w:t>1</w:t>
        <w:tab/>
        <w:t>9</w:t>
        <w:tab/>
        <w:t>4</w:t>
        <w:tab/>
        <w:t>02134</w:t>
      </w:r>
    </w:p>
    <w:p>
      <w:pPr>
        <w:pStyle w:val="Tab2"/>
        <w:spacing w:before="0" w:after="120"/>
        <w:rPr>
          <w:color w:val="000000"/>
        </w:rPr>
      </w:pPr>
      <w:r>
        <w:rPr>
          <w:color w:val="000000"/>
        </w:rPr>
        <w:t>Even</w:t>
        <w:tab/>
        <w:t>22</w:t>
        <w:tab/>
        <w:t>2</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Royce Road,</w:t>
      </w:r>
      <w:r>
        <w:rPr>
          <w:color w:val="000000"/>
          <w:lang w:val="en-US" w:eastAsia="en-US"/>
        </w:rPr>
        <w:t xml:space="preserve"> Bri., Public way, from 29 Brainerd Road to 1246 Commonwealth Avenue.</w:t>
        <w:tab/>
        <w:tab/>
        <w:t>21</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Roys Street,</w:t>
      </w:r>
      <w:r>
        <w:rPr>
          <w:color w:val="000000"/>
          <w:lang w:val="en-US" w:eastAsia="en-US"/>
        </w:rPr>
        <w:t xml:space="preserve"> Rox., Public way, from 18 Chestnut Avenue to 39 Lamartine Street.</w:t>
        <w:tab/>
        <w:tab/>
        <w:t>10</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Roy Smith Bridge,</w:t>
      </w:r>
      <w:r>
        <w:rPr>
          <w:color w:val="000000"/>
          <w:lang w:val="en-US" w:eastAsia="en-US"/>
        </w:rPr>
        <w:t xml:space="preserve"> Dor., that portion of the Southeast Expressway, over the Neponset River, connecting with the Sargent William G. Walsh Memorial Expressway.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bridge, is under the care, control and custody of the M.D.O.T.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Rozella Street,</w:t>
      </w:r>
      <w:r>
        <w:rPr>
          <w:color w:val="000000"/>
          <w:lang w:val="en-US" w:eastAsia="en-US"/>
        </w:rPr>
        <w:t xml:space="preserve"> Dor., Public way, from 440 Adams Street to opposite 15 Elmdale Street.</w:t>
        <w:tab/>
        <w:tab/>
        <w:t>16</w:t>
      </w:r>
      <w:r>
        <w:rPr>
          <w:color w:val="000000"/>
        </w:rPr>
        <w:tab/>
      </w:r>
      <w:r>
        <w:rPr>
          <w:color w:val="000000"/>
          <w:lang w:val="en-US" w:eastAsia="en-US"/>
        </w:rPr>
        <w:t>5</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Ruffing Street,</w:t>
      </w:r>
      <w:r>
        <w:rPr>
          <w:color w:val="000000"/>
          <w:lang w:val="en-US" w:eastAsia="en-US"/>
        </w:rPr>
        <w:t xml:space="preserve"> H.P., Public way, from 25 Lodgehill Road to 161 Sherrin Street.</w:t>
        <w:tab/>
        <w:tab/>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Rugby Road,</w:t>
      </w:r>
      <w:r>
        <w:rPr>
          <w:color w:val="000000"/>
          <w:lang w:val="en-US" w:eastAsia="en-US"/>
        </w:rPr>
        <w:t xml:space="preserve"> Dor., Public way, from 677 Cummins Highway to 149 Greenfield Road.</w:t>
      </w:r>
    </w:p>
    <w:p>
      <w:pPr>
        <w:pStyle w:val="Tab2"/>
        <w:rPr/>
      </w:pPr>
      <w:r>
        <w:rPr>
          <w:color w:val="000000"/>
        </w:rPr>
        <w:t>1 - 23, 2 - 46</w:t>
        <w:tab/>
        <w:t>18</w:t>
        <w:tab/>
        <w:t>21</w:t>
        <w:tab/>
        <w:t>5</w:t>
        <w:tab/>
        <w:t>8</w:t>
        <w:tab/>
        <w:t>02126</w:t>
      </w:r>
    </w:p>
    <w:p>
      <w:pPr>
        <w:pStyle w:val="Tab2"/>
        <w:spacing w:before="0" w:after="120"/>
        <w:rPr/>
      </w:pPr>
      <w:r>
        <w:rPr>
          <w:color w:val="000000"/>
        </w:rPr>
        <w:t>25 - 41</w:t>
        <w:tab/>
        <w:t>18</w:t>
        <w:tab/>
        <w:t>6</w:t>
        <w:tab/>
        <w:t>5</w:t>
        <w:tab/>
        <w:t>8</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Rugdale Road,</w:t>
      </w:r>
      <w:r>
        <w:rPr>
          <w:color w:val="000000"/>
          <w:lang w:val="en-US" w:eastAsia="en-US"/>
        </w:rPr>
        <w:t xml:space="preserve"> Dor., Public way, from 14 Valley Road to 1020 Washington Street.</w:t>
      </w:r>
    </w:p>
    <w:p>
      <w:pPr>
        <w:pStyle w:val="Tab2"/>
        <w:rPr>
          <w:color w:val="000000"/>
        </w:rPr>
      </w:pPr>
      <w:r>
        <w:rPr>
          <w:color w:val="000000"/>
        </w:rPr>
        <w:t>Odd</w:t>
        <w:tab/>
        <w:t>17</w:t>
        <w:tab/>
        <w:t>13</w:t>
        <w:tab/>
        <w:t>3</w:t>
        <w:tab/>
        <w:t>7</w:t>
        <w:tab/>
        <w:t>02124</w:t>
      </w:r>
    </w:p>
    <w:p>
      <w:pPr>
        <w:pStyle w:val="Tab2"/>
        <w:spacing w:before="0" w:after="120"/>
        <w:rPr>
          <w:color w:val="000000"/>
        </w:rPr>
      </w:pPr>
      <w:r>
        <w:rPr>
          <w:color w:val="000000"/>
        </w:rPr>
        <w:t>Even</w:t>
        <w:tab/>
        <w:t>17</w:t>
        <w:tab/>
        <w:t>4</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Rugg Road,</w:t>
      </w:r>
      <w:r>
        <w:rPr>
          <w:color w:val="000000"/>
          <w:lang w:val="en-US" w:eastAsia="en-US"/>
        </w:rPr>
        <w:t xml:space="preserve"> Bri., Public way, from 84 Braintree Street to 441 Cambridge Street.</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Ruggles Court,</w:t>
      </w:r>
      <w:r>
        <w:rPr>
          <w:color w:val="000000"/>
          <w:lang w:val="en-US" w:eastAsia="en-US"/>
        </w:rPr>
        <w:t xml:space="preserve"> Rox., Public way, from opposite 13 Ruggles Street to approximately 259 feet southwesterly.</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Ruggles Street,</w:t>
      </w:r>
      <w:r>
        <w:rPr>
          <w:color w:val="000000"/>
          <w:lang w:val="en-US" w:eastAsia="en-US"/>
        </w:rPr>
        <w:t xml:space="preserve"> Rox., Public way, from opposite 499 Huntington Avenue to 1175 Tremont Street opposite Whittier Street and after an interval, from opposite 1155 Tremont Street at Columbus Avenue to 2193 Washington Street.</w:t>
      </w:r>
    </w:p>
    <w:p>
      <w:pPr>
        <w:pStyle w:val="Tab2"/>
        <w:rPr/>
      </w:pPr>
      <w:r>
        <w:rPr>
          <w:color w:val="000000"/>
        </w:rPr>
        <w:t>1 - 237, 148 - 238</w:t>
        <w:tab/>
        <w:t>9</w:t>
        <w:tab/>
        <w:t>4</w:t>
        <w:tab/>
        <w:t>7</w:t>
        <w:tab/>
        <w:t>10</w:t>
        <w:tab/>
        <w:t>02119</w:t>
      </w:r>
    </w:p>
    <w:p>
      <w:pPr>
        <w:pStyle w:val="Tab2"/>
        <w:rPr/>
      </w:pPr>
      <w:r>
        <w:rPr>
          <w:color w:val="000000"/>
        </w:rPr>
        <w:t>2 - 40</w:t>
        <w:tab/>
        <w:t>9</w:t>
        <w:tab/>
        <w:t>5</w:t>
        <w:tab/>
        <w:t>7</w:t>
        <w:tab/>
        <w:t>10</w:t>
        <w:tab/>
        <w:t>02119</w:t>
      </w:r>
    </w:p>
    <w:p>
      <w:pPr>
        <w:pStyle w:val="Tab2"/>
        <w:rPr/>
      </w:pPr>
      <w:r>
        <w:rPr>
          <w:color w:val="000000"/>
        </w:rPr>
        <w:t>42 - 144</w:t>
        <w:tab/>
        <w:t>9</w:t>
        <w:tab/>
        <w:t>5</w:t>
        <w:tab/>
        <w:t>7</w:t>
        <w:tab/>
        <w:t>10</w:t>
        <w:tab/>
        <w:t>02120</w:t>
      </w:r>
    </w:p>
    <w:p>
      <w:pPr>
        <w:pStyle w:val="Tab2"/>
        <w:spacing w:before="0" w:after="120"/>
        <w:rPr/>
      </w:pPr>
      <w:r>
        <w:rPr>
          <w:color w:val="000000"/>
        </w:rPr>
        <w:t>245 - 379, 250 - 380</w:t>
        <w:tab/>
        <w:t>4</w:t>
        <w:tab/>
        <w:t>9</w:t>
        <w:tab/>
        <w:t>7</w:t>
        <w:tab/>
        <w:t>10</w:t>
        <w:tab/>
        <w:t>02115</w:t>
      </w:r>
    </w:p>
    <w:p>
      <w:pPr>
        <w:pStyle w:val="Tab1"/>
        <w:rPr>
          <w:color w:val="000000"/>
          <w:lang w:val="en-US" w:eastAsia="en-US"/>
        </w:rPr>
      </w:pPr>
      <w:r>
        <w:rPr>
          <w:b/>
          <w:color w:val="000000"/>
          <w:lang w:val="en-US" w:eastAsia="en-US"/>
        </w:rPr>
        <w:t>Rumford Road,</w:t>
      </w:r>
      <w:r>
        <w:rPr>
          <w:color w:val="000000"/>
          <w:lang w:val="en-US" w:eastAsia="en-US"/>
        </w:rPr>
        <w:t xml:space="preserve"> W.R., from 367 Baker Street to 106 Sanborn Avenue.</w:t>
      </w:r>
    </w:p>
    <w:p>
      <w:pPr>
        <w:pStyle w:val="Tab1"/>
        <w:rPr/>
      </w:pPr>
      <w:r>
        <w:rPr>
          <w:color w:val="000000"/>
          <w:lang w:val="en-US" w:eastAsia="en-US"/>
        </w:rPr>
        <w:t>Public way, from 367 Baker Street to 96 Chesbrough 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lang w:val="en-US" w:eastAsia="en-US"/>
        </w:rPr>
        <w:t>*</w:t>
      </w:r>
      <w:r>
        <w:rPr>
          <w:color w:val="000000"/>
          <w:lang w:val="en-US" w:eastAsia="en-US"/>
        </w:rPr>
        <w:t>Private way, from 89 Chesbrough Road to 106 Sanborn Avenue.</w:t>
      </w:r>
    </w:p>
    <w:p>
      <w:pPr>
        <w:pStyle w:val="Tab2"/>
        <w:rPr/>
      </w:pPr>
      <w:r>
        <w:rPr>
          <w:color w:val="000000"/>
        </w:rPr>
        <w:t>1 - 19</w:t>
        <w:tab/>
        <w:t>20</w:t>
        <w:tab/>
        <w:t>5</w:t>
        <w:tab/>
        <w:t>6</w:t>
        <w:tab/>
        <w:t>6</w:t>
        <w:tab/>
        <w:t>02132</w:t>
      </w:r>
    </w:p>
    <w:p>
      <w:pPr>
        <w:pStyle w:val="Tab2"/>
        <w:rPr/>
      </w:pPr>
      <w:r>
        <w:rPr>
          <w:color w:val="000000"/>
        </w:rPr>
        <w:t>2 - 20</w:t>
        <w:tab/>
        <w:t>20</w:t>
        <w:tab/>
        <w:t>17</w:t>
        <w:tab/>
        <w:t>6</w:t>
        <w:tab/>
        <w:t>6</w:t>
        <w:tab/>
        <w:t>02132</w:t>
      </w:r>
    </w:p>
    <w:p>
      <w:pPr>
        <w:pStyle w:val="Tab2"/>
        <w:spacing w:before="0" w:after="120"/>
        <w:rPr/>
      </w:pPr>
      <w:r>
        <w:rPr>
          <w:color w:val="000000"/>
        </w:rPr>
        <w:t>23 - 37, 24 - 32</w:t>
        <w:tab/>
        <w:t>20</w:t>
        <w:tab/>
        <w:t>13</w:t>
        <w:tab/>
        <w:t>6</w:t>
        <w:tab/>
        <w:t>6</w:t>
        <w:tab/>
        <w:t>02132</w:t>
      </w:r>
    </w:p>
    <w:p>
      <w:pPr>
        <w:pStyle w:val="Tab1"/>
        <w:rPr/>
      </w:pPr>
      <w:r>
        <w:rPr>
          <w:b/>
          <w:color w:val="000000"/>
          <w:lang w:val="en-US" w:eastAsia="en-US"/>
        </w:rPr>
        <w:t>Rundel Park</w:t>
      </w:r>
      <w:r>
        <w:rPr>
          <w:color w:val="000000"/>
          <w:lang w:val="en-US" w:eastAsia="en-US"/>
        </w:rPr>
        <w:t>, Dor., from 297 Ashmont Street to near 40 Elmer 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297 Ashmont Street to approximately 253 feet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near 40 Elmer Road.</w:t>
      </w:r>
      <w:r>
        <w:rPr>
          <w:color w:val="000000"/>
        </w:rPr>
        <w:tab/>
        <w:tab/>
      </w:r>
      <w:r>
        <w:rPr>
          <w:color w:val="000000"/>
          <w:lang w:val="en-US" w:eastAsia="en-US"/>
        </w:rPr>
        <w:t>16</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Running Brook Road,</w:t>
      </w:r>
      <w:r>
        <w:rPr>
          <w:color w:val="000000"/>
          <w:lang w:val="en-US" w:eastAsia="en-US"/>
        </w:rPr>
        <w:t xml:space="preserve"> W.R., Private way, from 69 Woodley Avenue to opposite 136 Woodley Avenue.</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Rusfield Street,</w:t>
      </w:r>
      <w:r>
        <w:rPr>
          <w:color w:val="000000"/>
          <w:lang w:val="en-US" w:eastAsia="en-US"/>
        </w:rPr>
        <w:t xml:space="preserve"> Rox., Public way, from near 32 Allerton Street to 953 Massachusetts Avenue.</w:t>
        <w:tab/>
        <w:tab/>
        <w:t>8</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Rushmore Street,</w:t>
      </w:r>
      <w:r>
        <w:rPr>
          <w:color w:val="000000"/>
          <w:lang w:val="en-US" w:eastAsia="en-US"/>
        </w:rPr>
        <w:t xml:space="preserve"> Bri., from 97 Academy Hill Road to 28 Mt. Vernon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97 Academy Hill Road to approximately 420 feet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28 Mt. Vernon Street.</w:t>
      </w:r>
      <w:r>
        <w:rPr>
          <w:color w:val="000000"/>
        </w:rPr>
        <w:tab/>
        <w:tab/>
      </w:r>
      <w:r>
        <w:rPr>
          <w:color w:val="000000"/>
          <w:lang w:val="en-US" w:eastAsia="en-US"/>
        </w:rPr>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Ruskin Road,</w:t>
      </w:r>
      <w:r>
        <w:rPr>
          <w:color w:val="000000"/>
          <w:lang w:val="en-US" w:eastAsia="en-US"/>
        </w:rPr>
        <w:t xml:space="preserve"> H.P., Private way, from 1 Farrar Avenue at 129 Wood Avenue to 99 Farrar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Cs w:val="17"/>
          <w:lang w:val="en-US" w:eastAsia="en-US"/>
        </w:rPr>
        <w:t xml:space="preserve">  </w:t>
      </w:r>
      <w:r>
        <w:rPr>
          <w:b/>
          <w:color w:val="000000"/>
          <w:lang w:val="en-US" w:eastAsia="en-US"/>
        </w:rPr>
        <w:t>Note;</w:t>
      </w:r>
      <w:r>
        <w:rPr>
          <w:color w:val="000000"/>
          <w:lang w:val="en-US" w:eastAsia="en-US"/>
        </w:rPr>
        <w:t xml:space="preserve"> the portion of Ruskin Road, from 99 Farrar Avenue to approximately 125 feet northerly, is open to public travel.</w:t>
      </w:r>
      <w:r>
        <w:rPr>
          <w:color w:val="000000"/>
        </w:rPr>
        <w:tab/>
        <w:tab/>
      </w:r>
      <w:r>
        <w:rPr>
          <w:color w:val="000000"/>
          <w:lang w:val="en-US" w:eastAsia="en-US"/>
        </w:rPr>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Ruskin Street,</w:t>
      </w:r>
      <w:r>
        <w:rPr>
          <w:color w:val="000000"/>
          <w:lang w:val="en-US" w:eastAsia="en-US"/>
        </w:rPr>
        <w:t xml:space="preserve"> W.R., Public way, from 225 Corey Street to between 608 and 634 Weld Street.</w:t>
        <w:tab/>
        <w:tab/>
        <w:t>20</w:t>
      </w:r>
      <w:r>
        <w:rPr>
          <w:color w:val="000000"/>
        </w:rPr>
        <w:tab/>
      </w:r>
      <w:r>
        <w:rPr>
          <w:color w:val="000000"/>
          <w:lang w:val="en-US" w:eastAsia="en-US"/>
        </w:rPr>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Ruskindale Road,</w:t>
      </w:r>
      <w:r>
        <w:rPr>
          <w:color w:val="000000"/>
          <w:lang w:val="en-US" w:eastAsia="en-US"/>
        </w:rPr>
        <w:t xml:space="preserve"> H.P., Public way, from opposite 40 Ralston Road to 122 Wood Avenue.</w:t>
      </w:r>
    </w:p>
    <w:p>
      <w:pPr>
        <w:pStyle w:val="Tab2"/>
        <w:rPr/>
      </w:pPr>
      <w:r>
        <w:rPr>
          <w:color w:val="000000"/>
        </w:rPr>
        <w:t>1 - 165, 2 - 164</w:t>
        <w:tab/>
        <w:t>18</w:t>
        <w:tab/>
        <w:t>6</w:t>
        <w:tab/>
        <w:t>5</w:t>
        <w:tab/>
        <w:t>8</w:t>
        <w:tab/>
        <w:t>02126</w:t>
      </w:r>
    </w:p>
    <w:p>
      <w:pPr>
        <w:pStyle w:val="Tab2"/>
        <w:spacing w:before="0" w:after="120"/>
        <w:rPr/>
      </w:pPr>
      <w:r>
        <w:rPr>
          <w:color w:val="000000"/>
        </w:rPr>
        <w:t>171 - 211, 172 - 210</w:t>
        <w:tab/>
        <w:t>18</w:t>
        <w:tab/>
        <w:t>5</w:t>
        <w:tab/>
        <w:t>5</w:t>
        <w:tab/>
        <w:t>8</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Russell Street,</w:t>
      </w:r>
      <w:r>
        <w:rPr>
          <w:color w:val="000000"/>
          <w:lang w:val="en-US" w:eastAsia="en-US"/>
        </w:rPr>
        <w:t xml:space="preserve"> Chsn., Public way, from 27 Auburn Street to 36 Pearl Street.</w:t>
      </w:r>
    </w:p>
    <w:p>
      <w:pPr>
        <w:pStyle w:val="Tab2"/>
        <w:rPr/>
      </w:pPr>
      <w:r>
        <w:rPr>
          <w:color w:val="000000"/>
        </w:rPr>
        <w:t>1 - 15, 2 - 16</w:t>
        <w:tab/>
        <w:t>2</w:t>
        <w:tab/>
        <w:t>5</w:t>
        <w:tab/>
        <w:t>1</w:t>
        <w:tab/>
        <w:t>1</w:t>
        <w:tab/>
        <w:t>02129</w:t>
      </w:r>
    </w:p>
    <w:p>
      <w:pPr>
        <w:pStyle w:val="Tab2"/>
        <w:rPr/>
      </w:pPr>
      <w:r>
        <w:rPr>
          <w:color w:val="000000"/>
        </w:rPr>
        <w:t>15B - 49</w:t>
        <w:tab/>
        <w:t>2</w:t>
        <w:tab/>
        <w:t>6</w:t>
        <w:tab/>
        <w:t>1</w:t>
        <w:tab/>
        <w:t>1</w:t>
        <w:tab/>
        <w:t>02129</w:t>
      </w:r>
    </w:p>
    <w:p>
      <w:pPr>
        <w:pStyle w:val="Tab2"/>
        <w:rPr>
          <w:color w:val="000000"/>
        </w:rPr>
      </w:pPr>
      <w:r>
        <w:rPr>
          <w:color w:val="000000"/>
        </w:rPr>
        <w:t>18 - 120, 93 - 119</w:t>
        <w:tab/>
        <w:t>2</w:t>
        <w:tab/>
        <w:t>6</w:t>
        <w:tab/>
        <w:t>1</w:t>
        <w:tab/>
        <w:t>1</w:t>
        <w:tab/>
        <w:t>02129</w:t>
      </w:r>
    </w:p>
    <w:p>
      <w:pPr>
        <w:pStyle w:val="Tab2"/>
        <w:spacing w:before="0" w:after="120"/>
        <w:rPr/>
      </w:pPr>
      <w:r>
        <w:rPr>
          <w:color w:val="000000"/>
        </w:rPr>
        <w:t>51 - 91 1/2</w:t>
        <w:tab/>
        <w:t>2</w:t>
        <w:tab/>
        <w:t>5</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Russett Road,</w:t>
      </w:r>
      <w:r>
        <w:rPr>
          <w:color w:val="000000"/>
          <w:lang w:val="en-US" w:eastAsia="en-US"/>
        </w:rPr>
        <w:t xml:space="preserve"> W.R., Public way, from 10 Esther Road to the Boston and Brookline Boundary Line.</w:t>
      </w:r>
    </w:p>
    <w:p>
      <w:pPr>
        <w:pStyle w:val="Tab2"/>
        <w:rPr/>
      </w:pPr>
      <w:r>
        <w:rPr>
          <w:color w:val="000000"/>
        </w:rPr>
        <w:t>1 - 75, 2 - 76</w:t>
        <w:tab/>
        <w:t>20</w:t>
        <w:tab/>
        <w:t>7</w:t>
        <w:tab/>
        <w:t>6</w:t>
        <w:tab/>
        <w:t>6</w:t>
        <w:tab/>
        <w:t>02132</w:t>
      </w:r>
    </w:p>
    <w:p>
      <w:pPr>
        <w:pStyle w:val="Tab2"/>
        <w:spacing w:before="0" w:after="120"/>
        <w:rPr/>
      </w:pPr>
      <w:r>
        <w:rPr>
          <w:color w:val="000000"/>
        </w:rPr>
        <w:t>80 - 180, 83 - 185</w:t>
        <w:tab/>
        <w:t>20</w:t>
        <w:tab/>
        <w:t>19</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Rustic Road,</w:t>
      </w:r>
      <w:r>
        <w:rPr>
          <w:color w:val="000000"/>
          <w:lang w:val="en-US" w:eastAsia="en-US"/>
        </w:rPr>
        <w:t xml:space="preserve"> W.R., Public way, from 205 Bellevue Street to 52 Emmonsdale Road.</w:t>
        <w:tab/>
        <w:tab/>
        <w:t>20</w:t>
      </w:r>
      <w:r>
        <w:rPr>
          <w:color w:val="000000"/>
        </w:rPr>
        <w:tab/>
      </w:r>
      <w:r>
        <w:rPr>
          <w:color w:val="000000"/>
          <w:lang w:val="en-US" w:eastAsia="en-US"/>
        </w:rPr>
        <w:t>14</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Rustlewood Road,</w:t>
      </w:r>
      <w:r>
        <w:rPr>
          <w:color w:val="000000"/>
          <w:lang w:val="en-US" w:eastAsia="en-US"/>
        </w:rPr>
        <w:t xml:space="preserve"> W.R., Public way, from 194 Corey Street to approximately 390 feet southwesterly.</w:t>
        <w:tab/>
        <w:tab/>
        <w:t>20</w:t>
      </w:r>
      <w:r>
        <w:rPr>
          <w:color w:val="000000"/>
        </w:rPr>
        <w:tab/>
      </w:r>
      <w:r>
        <w:rPr>
          <w:color w:val="000000"/>
          <w:lang w:val="en-US" w:eastAsia="en-US"/>
        </w:rPr>
        <w:t>18</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Ruth Street,</w:t>
      </w:r>
      <w:r>
        <w:rPr>
          <w:color w:val="000000"/>
          <w:lang w:val="en-US" w:eastAsia="en-US"/>
        </w:rPr>
        <w:t xml:space="preserve"> E.B., Public way, from Brigham Street to 210 Marginal Street and 195 Webster Street.</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Rutherford Avenue,</w:t>
      </w:r>
      <w:r>
        <w:rPr>
          <w:color w:val="000000"/>
          <w:lang w:val="en-US" w:eastAsia="en-US"/>
        </w:rPr>
        <w:t xml:space="preserve"> Chsn., Public way, from New Rutherford Avenue near City Square to 31 Union Street and after an interval, from New Rutherford Avenue near West School Street to 24 Cambridge Street at Sullivan Square.</w:t>
      </w:r>
    </w:p>
    <w:p>
      <w:pPr>
        <w:pStyle w:val="Tab2"/>
        <w:rPr/>
      </w:pPr>
      <w:r>
        <w:rPr>
          <w:color w:val="000000"/>
        </w:rPr>
        <w:t>1 - 269, 2 - 330</w:t>
        <w:tab/>
        <w:t>2</w:t>
        <w:tab/>
        <w:t>1</w:t>
        <w:tab/>
        <w:t>1</w:t>
        <w:tab/>
        <w:t>1</w:t>
        <w:tab/>
        <w:t>02129</w:t>
      </w:r>
    </w:p>
    <w:p>
      <w:pPr>
        <w:pStyle w:val="Tab2"/>
        <w:rPr/>
      </w:pPr>
      <w:r>
        <w:rPr>
          <w:color w:val="000000"/>
        </w:rPr>
        <w:t>277 - 419</w:t>
        <w:tab/>
        <w:t>2</w:t>
        <w:tab/>
        <w:t>6</w:t>
        <w:tab/>
        <w:t>1</w:t>
        <w:tab/>
        <w:t>1</w:t>
        <w:tab/>
        <w:t>02129</w:t>
      </w:r>
    </w:p>
    <w:p>
      <w:pPr>
        <w:pStyle w:val="Tab2"/>
        <w:spacing w:before="0" w:after="120"/>
        <w:rPr/>
      </w:pPr>
      <w:r>
        <w:rPr>
          <w:color w:val="000000"/>
        </w:rPr>
        <w:t>350 - 628, 425 - 627</w:t>
        <w:tab/>
        <w:t>2</w:t>
        <w:tab/>
        <w:t>7</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Ruthven Park</w:t>
      </w:r>
      <w:r>
        <w:rPr>
          <w:color w:val="000000"/>
          <w:lang w:val="en-US" w:eastAsia="en-US"/>
        </w:rPr>
        <w:t>, Rox., Private way, from 71 Ruthven Street to southwesterly.</w:t>
        <w:tab/>
        <w:tab/>
        <w:t>12</w:t>
      </w:r>
      <w:r>
        <w:rPr>
          <w:color w:val="000000"/>
        </w:rPr>
        <w:tab/>
      </w:r>
      <w:r>
        <w:rPr>
          <w:color w:val="000000"/>
          <w:lang w:val="en-US" w:eastAsia="en-US"/>
        </w:rPr>
        <w:t>9</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Ruthven Street,</w:t>
      </w:r>
      <w:r>
        <w:rPr>
          <w:color w:val="000000"/>
          <w:lang w:val="en-US" w:eastAsia="en-US"/>
        </w:rPr>
        <w:t xml:space="preserve"> Rox., Public way, from 55 Elm Hill Avenue to 346 Walnut Avenue.</w:t>
      </w:r>
    </w:p>
    <w:p>
      <w:pPr>
        <w:pStyle w:val="Tab2"/>
        <w:rPr/>
      </w:pPr>
      <w:r>
        <w:rPr>
          <w:color w:val="000000"/>
        </w:rPr>
        <w:t>1 - 25, 2 - 106</w:t>
        <w:tab/>
        <w:t>12</w:t>
        <w:tab/>
        <w:t>8</w:t>
        <w:tab/>
        <w:t>7</w:t>
        <w:tab/>
        <w:t>10</w:t>
        <w:tab/>
        <w:t>02121</w:t>
      </w:r>
    </w:p>
    <w:p>
      <w:pPr>
        <w:pStyle w:val="Tab2"/>
        <w:spacing w:before="0" w:after="120"/>
        <w:rPr/>
      </w:pPr>
      <w:r>
        <w:rPr>
          <w:color w:val="000000"/>
        </w:rPr>
        <w:t>53 - 187, 122 - 198</w:t>
        <w:tab/>
        <w:t>12</w:t>
        <w:tab/>
        <w:t>9</w:t>
        <w:tab/>
        <w:t>7</w:t>
        <w:tab/>
        <w:t>10</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Rutland Square,</w:t>
      </w:r>
      <w:r>
        <w:rPr>
          <w:color w:val="000000"/>
          <w:lang w:val="en-US" w:eastAsia="en-US"/>
        </w:rPr>
        <w:t xml:space="preserve"> B.P., Public way, from 488 Columbus Avenue to 705 Tremont Street.</w:t>
        <w:tab/>
        <w:tab/>
        <w:t>4</w:t>
        <w:tab/>
        <w:t>4</w:t>
        <w:tab/>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Rutland Street,</w:t>
      </w:r>
      <w:r>
        <w:rPr>
          <w:color w:val="000000"/>
          <w:lang w:val="en-US" w:eastAsia="en-US"/>
        </w:rPr>
        <w:t xml:space="preserve"> B.P., Public way, from 692 Tremont Street to near 1601 Washington Street.</w:t>
      </w:r>
    </w:p>
    <w:p>
      <w:pPr>
        <w:pStyle w:val="Tab2"/>
        <w:rPr>
          <w:color w:val="000000"/>
        </w:rPr>
      </w:pPr>
      <w:r>
        <w:rPr>
          <w:color w:val="000000"/>
        </w:rPr>
        <w:t>Odd</w:t>
        <w:tab/>
        <w:t>9</w:t>
        <w:tab/>
        <w:t>1</w:t>
        <w:tab/>
        <w:t>2</w:t>
        <w:tab/>
        <w:t>1</w:t>
        <w:tab/>
        <w:t>02118</w:t>
      </w:r>
    </w:p>
    <w:p>
      <w:pPr>
        <w:pStyle w:val="Tab2"/>
        <w:spacing w:before="0" w:after="120"/>
        <w:rPr>
          <w:color w:val="000000"/>
        </w:rPr>
      </w:pPr>
      <w:r>
        <w:rPr>
          <w:color w:val="000000"/>
        </w:rPr>
        <w:t>Even</w:t>
        <w:tab/>
        <w:t>9</w:t>
        <w:tab/>
        <w:t>2</w:t>
        <w:tab/>
        <w:t>7</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Rutledge Street,</w:t>
      </w:r>
      <w:r>
        <w:rPr>
          <w:color w:val="000000"/>
          <w:lang w:val="en-US" w:eastAsia="en-US"/>
        </w:rPr>
        <w:t xml:space="preserve"> W.R., Public way, from 56 Bellevue Street to 167 Park Street.</w:t>
      </w:r>
    </w:p>
    <w:p>
      <w:pPr>
        <w:pStyle w:val="Tab2"/>
        <w:rPr/>
      </w:pPr>
      <w:r>
        <w:rPr>
          <w:color w:val="000000"/>
        </w:rPr>
        <w:t>1 - 29, 2 - 12</w:t>
        <w:tab/>
        <w:t>20</w:t>
        <w:tab/>
        <w:t>11</w:t>
        <w:tab/>
        <w:t>9</w:t>
        <w:tab/>
        <w:t>6</w:t>
        <w:tab/>
        <w:t>02132</w:t>
      </w:r>
    </w:p>
    <w:p>
      <w:pPr>
        <w:pStyle w:val="Tab2"/>
        <w:spacing w:before="0" w:after="120"/>
        <w:rPr/>
      </w:pPr>
      <w:r>
        <w:rPr>
          <w:color w:val="000000"/>
        </w:rPr>
        <w:t>16 - 30</w:t>
        <w:tab/>
        <w:t>20</w:t>
        <w:tab/>
        <w:t>14</w:t>
        <w:tab/>
        <w:t>9</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Ruxton Road,</w:t>
      </w:r>
      <w:r>
        <w:rPr>
          <w:color w:val="000000"/>
          <w:lang w:val="en-US" w:eastAsia="en-US"/>
        </w:rPr>
        <w:t xml:space="preserve"> Dor., Public way, from 63 Ridlon Road to 21 Rugby Road.</w:t>
      </w:r>
    </w:p>
    <w:p>
      <w:pPr>
        <w:pStyle w:val="Tab2"/>
        <w:rPr>
          <w:color w:val="000000"/>
        </w:rPr>
      </w:pPr>
      <w:r>
        <w:rPr>
          <w:color w:val="000000"/>
        </w:rPr>
        <w:t>Odd</w:t>
        <w:tab/>
        <w:t>18</w:t>
        <w:tab/>
        <w:t>21</w:t>
        <w:tab/>
        <w:t>5</w:t>
        <w:tab/>
        <w:t>8</w:t>
        <w:tab/>
        <w:t>02126</w:t>
      </w:r>
    </w:p>
    <w:p>
      <w:pPr>
        <w:pStyle w:val="Tab2"/>
        <w:spacing w:before="0" w:after="120"/>
        <w:rPr>
          <w:color w:val="000000"/>
        </w:rPr>
      </w:pPr>
      <w:r>
        <w:rPr>
          <w:color w:val="000000"/>
        </w:rPr>
        <w:t>Even</w:t>
        <w:tab/>
        <w:t>18</w:t>
        <w:tab/>
        <w:t>6</w:t>
        <w:tab/>
        <w:t>5</w:t>
        <w:tab/>
        <w:t>8</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Ryan Road,</w:t>
      </w:r>
      <w:r>
        <w:rPr>
          <w:color w:val="000000"/>
          <w:lang w:val="en-US" w:eastAsia="en-US"/>
        </w:rPr>
        <w:t xml:space="preserve"> Bri., Public way, from near 15 Keenan Road to approximately 96 feet northeasterly and approximately 150 feet southwesterly.</w:t>
        <w:tab/>
        <w:tab/>
        <w:t>22</w:t>
      </w:r>
      <w:r>
        <w:rPr>
          <w:color w:val="000000"/>
        </w:rPr>
        <w:tab/>
      </w:r>
      <w:r>
        <w:rPr>
          <w:color w:val="000000"/>
          <w:lang w:val="en-US" w:eastAsia="en-US"/>
        </w:rPr>
        <w:t>12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Ryder Hill Road,</w:t>
      </w:r>
      <w:r>
        <w:rPr>
          <w:color w:val="000000"/>
          <w:lang w:val="en-US" w:eastAsia="en-US"/>
        </w:rPr>
        <w:t xml:space="preserve"> Bri., Public way, from 128 Brayton Road to approximately 176 feet southwesterly.</w:t>
        <w:tab/>
        <w:tab/>
        <w:t>22</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Normal"/>
        <w:rPr>
          <w:color w:val="000000"/>
          <w:lang w:val="en-US" w:eastAsia="en-US"/>
        </w:rPr>
      </w:pPr>
      <w:r>
        <w:rPr>
          <w:color w:val="000000"/>
          <w:lang w:val="en-US" w:eastAsia="en-US"/>
        </w:rPr>
      </w:r>
    </w:p>
    <w:p>
      <w:pPr>
        <w:sectPr>
          <w:headerReference w:type="default" r:id="rId123"/>
          <w:headerReference w:type="first" r:id="rId124"/>
          <w:footerReference w:type="default" r:id="rId125"/>
          <w:footerReference w:type="first" r:id="rId126"/>
          <w:type w:val="nextPage"/>
          <w:pgSz w:w="12240" w:h="15840"/>
          <w:pgMar w:left="547" w:right="360" w:header="720" w:top="1080" w:footer="720" w:bottom="1440" w:gutter="0"/>
          <w:pgNumType w:fmt="decimal"/>
          <w:cols w:num="2" w:space="360" w:equalWidth="true" w:sep="true"/>
          <w:formProt w:val="false"/>
          <w:vAlign w:val="both"/>
          <w:titlePg/>
          <w:textDirection w:val="lrTb"/>
          <w:docGrid w:type="default" w:linePitch="360" w:charSpace="0"/>
        </w:sectPr>
      </w:pPr>
    </w:p>
    <w:p>
      <w:pPr>
        <w:sectPr>
          <w:type w:val="continuous"/>
          <w:pgSz w:w="12240" w:h="15840"/>
          <w:pgMar w:left="547" w:right="360" w:header="720" w:top="1080" w:footer="720" w:bottom="1440" w:gutter="0"/>
          <w:cols w:num="2" w:space="360" w:equalWidth="true" w:sep="true"/>
          <w:formProt w:val="false"/>
          <w:vAlign w:val="both"/>
          <w:textDirection w:val="lrTb"/>
          <w:docGrid w:type="default" w:linePitch="360" w:charSpace="0"/>
        </w:sectPr>
        <w:pStyle w:val="Tab1"/>
        <w:numPr>
          <w:ilvl w:val="0"/>
          <w:numId w:val="0"/>
        </w:numPr>
        <w:spacing w:before="0" w:after="120"/>
        <w:ind w:left="86" w:right="2246" w:hanging="86"/>
        <w:rPr>
          <w:color w:val="000000"/>
          <w:lang w:val="en-US" w:eastAsia="en-US"/>
        </w:rPr>
      </w:pPr>
      <w:r>
        <w:rPr>
          <w:color w:val="000000"/>
          <w:lang w:val="en-US" w:eastAsia="en-US"/>
        </w:rPr>
      </w:r>
    </w:p>
    <w:p>
      <w:pPr>
        <w:pStyle w:val="Tab1"/>
        <w:numPr>
          <w:ilvl w:val="0"/>
          <w:numId w:val="0"/>
        </w:numPr>
        <w:spacing w:before="0" w:after="120"/>
        <w:ind w:left="86" w:right="2246" w:hanging="86"/>
        <w:rPr>
          <w:color w:val="000000"/>
          <w:lang w:val="en-US" w:eastAsia="en-US"/>
        </w:rPr>
      </w:pPr>
      <w:r>
        <w:rPr>
          <w:color w:val="000000"/>
          <w:lang w:val="en-US" w:eastAsia="en-US"/>
        </w:rPr>
      </w:r>
    </w:p>
    <w:p>
      <w:pPr>
        <w:sectPr>
          <w:headerReference w:type="default" r:id="rId127"/>
          <w:headerReference w:type="first" r:id="rId128"/>
          <w:footerReference w:type="default" r:id="rId129"/>
          <w:footerReference w:type="first" r:id="rId130"/>
          <w:type w:val="nextPage"/>
          <w:pgSz w:w="12240" w:h="15840"/>
          <w:pgMar w:left="547" w:right="360" w:header="720" w:top="1080" w:footer="720" w:bottom="1440" w:gutter="0"/>
          <w:pgNumType w:fmt="decimal"/>
          <w:cols w:num="2" w:space="360" w:equalWidth="true" w:sep="true"/>
          <w:formProt w:val="false"/>
          <w:vAlign w:val="both"/>
          <w:titlePg/>
          <w:textDirection w:val="lrTb"/>
          <w:docGrid w:type="default" w:linePitch="360" w:charSpace="0"/>
        </w:sectPr>
      </w:pPr>
    </w:p>
    <w:p>
      <w:pPr>
        <w:pStyle w:val="Initial"/>
        <w:rPr>
          <w:color w:val="000000"/>
        </w:rPr>
      </w:pPr>
      <w:r>
        <w:rPr>
          <w:color w:val="000000"/>
        </w:rPr>
      </w:r>
    </w:p>
    <w:p>
      <w:pPr>
        <w:pStyle w:val="Initial"/>
        <w:rPr>
          <w:color w:val="000000"/>
        </w:rPr>
      </w:pPr>
      <w:r>
        <w:rPr>
          <w:color w:val="000000"/>
        </w:rPr>
      </w:r>
    </w:p>
    <w:p>
      <w:pPr>
        <w:pStyle w:val="Initial"/>
        <w:rPr>
          <w:color w:val="000000"/>
          <w:sz w:val="360"/>
        </w:rPr>
      </w:pPr>
      <w:r>
        <w:rPr>
          <w:color w:val="000000"/>
          <w:sz w:val="360"/>
        </w:rPr>
        <w:t>S</w:t>
      </w:r>
      <w:r>
        <w:br w:type="page"/>
      </w:r>
    </w:p>
    <w:p>
      <w:pPr>
        <w:pStyle w:val="Initial"/>
        <w:rPr>
          <w:color w:val="000000"/>
          <w:sz w:val="360"/>
        </w:rPr>
      </w:pPr>
      <w:r>
        <w:rPr>
          <w:color w:val="000000"/>
          <w:sz w:val="360"/>
        </w:rPr>
      </w:r>
    </w:p>
    <w:p>
      <w:pPr>
        <w:sectPr>
          <w:type w:val="continuous"/>
          <w:pgSz w:w="12240" w:h="15840"/>
          <w:pgMar w:left="547" w:right="360" w:header="720" w:top="1080" w:footer="720" w:bottom="1440" w:gutter="0"/>
          <w:formProt w:val="false"/>
          <w:vAlign w:val="both"/>
          <w:textDirection w:val="lrTb"/>
          <w:docGrid w:type="default" w:linePitch="360" w:charSpace="0"/>
        </w:sectPr>
      </w:pPr>
    </w:p>
    <w:p>
      <w:pPr>
        <w:sectPr>
          <w:type w:val="continuous"/>
          <w:pgSz w:w="12240" w:h="15840"/>
          <w:pgMar w:left="547" w:right="360" w:header="720" w:top="1080" w:footer="720" w:bottom="1440" w:gutter="0"/>
          <w:cols w:num="2" w:space="360" w:equalWidth="true" w:sep="true"/>
          <w:formProt w:val="false"/>
          <w:vAlign w:val="both"/>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ind w:left="86" w:right="2246" w:hanging="86"/>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Sachem Street,</w:t>
      </w:r>
      <w:r>
        <w:rPr>
          <w:color w:val="000000"/>
          <w:lang w:val="en-US" w:eastAsia="en-US"/>
        </w:rPr>
        <w:t xml:space="preserve"> Rox., Public way, from 61 Calumet Street to 80 Parker Hill Avenue.</w:t>
      </w:r>
    </w:p>
    <w:p>
      <w:pPr>
        <w:pStyle w:val="Tab2"/>
        <w:rPr/>
      </w:pPr>
      <w:r>
        <w:rPr>
          <w:color w:val="000000"/>
        </w:rPr>
        <w:t>1 - 19, 2 - 12</w:t>
        <w:tab/>
        <w:t>10</w:t>
        <w:tab/>
        <w:t>3</w:t>
        <w:tab/>
        <w:t>8</w:t>
        <w:tab/>
        <w:t>10</w:t>
        <w:tab/>
        <w:t>02120</w:t>
      </w:r>
    </w:p>
    <w:p>
      <w:pPr>
        <w:pStyle w:val="Tab2"/>
        <w:rPr/>
      </w:pPr>
      <w:r>
        <w:rPr>
          <w:color w:val="000000"/>
        </w:rPr>
        <w:t>16 - 42, 35 - 41</w:t>
        <w:tab/>
        <w:t>10</w:t>
        <w:tab/>
        <w:t>5</w:t>
        <w:tab/>
        <w:t>8</w:t>
        <w:tab/>
        <w:t>10</w:t>
        <w:tab/>
        <w:t>02120</w:t>
      </w:r>
    </w:p>
    <w:p>
      <w:pPr>
        <w:pStyle w:val="Tab2"/>
        <w:spacing w:before="0" w:after="120"/>
        <w:rPr/>
      </w:pPr>
      <w:r>
        <w:rPr>
          <w:color w:val="000000"/>
        </w:rPr>
        <w:t>46 - 80, 47 - 81</w:t>
        <w:tab/>
        <w:t>10</w:t>
        <w:tab/>
        <w:t>4</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Sackville Street,</w:t>
      </w:r>
      <w:r>
        <w:rPr>
          <w:color w:val="000000"/>
          <w:lang w:val="en-US" w:eastAsia="en-US"/>
        </w:rPr>
        <w:t xml:space="preserve"> Chsn., Public way, from 277 Bunker Hill Street to 354 Medford Street.</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Saco Street,</w:t>
      </w:r>
      <w:r>
        <w:rPr>
          <w:color w:val="000000"/>
          <w:lang w:val="en-US" w:eastAsia="en-US"/>
        </w:rPr>
        <w:t xml:space="preserve"> Dor., Public way, from 12 Neponset Avenue to approximately 297 feet northeasterly.</w:t>
        <w:tab/>
        <w:tab/>
        <w:t>16</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Safford Street,</w:t>
      </w:r>
      <w:r>
        <w:rPr>
          <w:color w:val="000000"/>
          <w:lang w:val="en-US" w:eastAsia="en-US"/>
        </w:rPr>
        <w:t xml:space="preserve"> H.P., Public way, from 612 Metropolitan Avenue to 175 Wood Avenue.</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Sagamore Street,</w:t>
      </w:r>
      <w:r>
        <w:rPr>
          <w:color w:val="000000"/>
          <w:lang w:val="en-US" w:eastAsia="en-US"/>
        </w:rPr>
        <w:t xml:space="preserve"> Dor., Public way, from 72 Savin Hill Avenue to opposite 52 Sudan Street.</w:t>
      </w:r>
    </w:p>
    <w:p>
      <w:pPr>
        <w:pStyle w:val="Tab2"/>
        <w:rPr/>
      </w:pPr>
      <w:r>
        <w:rPr>
          <w:color w:val="000000"/>
        </w:rPr>
        <w:t>1 - 31, 2 - 50</w:t>
        <w:tab/>
        <w:t>13</w:t>
        <w:tab/>
        <w:t>9</w:t>
        <w:tab/>
        <w:t>3</w:t>
        <w:tab/>
        <w:t>3</w:t>
        <w:tab/>
        <w:t>02125</w:t>
      </w:r>
    </w:p>
    <w:p>
      <w:pPr>
        <w:pStyle w:val="Tab2"/>
        <w:rPr/>
      </w:pPr>
      <w:r>
        <w:rPr>
          <w:color w:val="000000"/>
        </w:rPr>
        <w:t>35 - 49</w:t>
        <w:tab/>
        <w:t>13</w:t>
        <w:tab/>
        <w:t>10</w:t>
        <w:tab/>
        <w:t>3</w:t>
        <w:tab/>
        <w:t>3</w:t>
        <w:tab/>
        <w:t>02125</w:t>
      </w:r>
    </w:p>
    <w:p>
      <w:pPr>
        <w:pStyle w:val="Tab2"/>
        <w:spacing w:before="0" w:after="120"/>
        <w:rPr/>
      </w:pPr>
      <w:r>
        <w:rPr>
          <w:color w:val="000000"/>
        </w:rPr>
        <w:t>51 - 75, 54 - 74</w:t>
        <w:tab/>
        <w:t>13</w:t>
        <w:tab/>
        <w:t>8</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Salcombe Street,</w:t>
      </w:r>
      <w:r>
        <w:rPr>
          <w:color w:val="000000"/>
          <w:lang w:val="en-US" w:eastAsia="en-US"/>
        </w:rPr>
        <w:t xml:space="preserve"> Dor., Public way, from 108 Cushing Avenue to 125 Stoughton Street.</w:t>
      </w:r>
    </w:p>
    <w:p>
      <w:pPr>
        <w:pStyle w:val="Tab2"/>
        <w:rPr>
          <w:color w:val="000000"/>
        </w:rPr>
      </w:pPr>
      <w:r>
        <w:rPr>
          <w:color w:val="000000"/>
        </w:rPr>
        <w:t>Odd</w:t>
        <w:tab/>
        <w:t>13</w:t>
        <w:tab/>
        <w:t>6</w:t>
        <w:tab/>
        <w:t>3</w:t>
        <w:tab/>
        <w:t>3</w:t>
        <w:tab/>
        <w:t>02125</w:t>
      </w:r>
    </w:p>
    <w:p>
      <w:pPr>
        <w:pStyle w:val="Tab2"/>
        <w:spacing w:before="0" w:after="120"/>
        <w:rPr>
          <w:color w:val="000000"/>
        </w:rPr>
      </w:pPr>
      <w:r>
        <w:rPr>
          <w:color w:val="000000"/>
        </w:rPr>
        <w:t>Even</w:t>
        <w:tab/>
        <w:t>13</w:t>
        <w:tab/>
        <w:t>9</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Salem Street,</w:t>
      </w:r>
      <w:r>
        <w:rPr>
          <w:color w:val="000000"/>
          <w:lang w:val="en-US" w:eastAsia="en-US"/>
        </w:rPr>
        <w:t xml:space="preserve"> B.P., Public way, from 42 Charter Street to near 46 Cross Street between Endicott Street and Hanover Street.</w:t>
      </w:r>
    </w:p>
    <w:p>
      <w:pPr>
        <w:pStyle w:val="Tab2"/>
        <w:rPr/>
      </w:pPr>
      <w:r>
        <w:rPr>
          <w:color w:val="000000"/>
        </w:rPr>
        <w:t>1 - 169, 2 - 76</w:t>
        <w:tab/>
        <w:t>3</w:t>
        <w:tab/>
        <w:t>3</w:t>
        <w:tab/>
        <w:t>1</w:t>
        <w:tab/>
        <w:t>1</w:t>
        <w:tab/>
        <w:t>02113</w:t>
      </w:r>
    </w:p>
    <w:p>
      <w:pPr>
        <w:pStyle w:val="Tab2"/>
        <w:rPr/>
      </w:pPr>
      <w:r>
        <w:rPr>
          <w:color w:val="000000"/>
        </w:rPr>
        <w:t>78 - 134</w:t>
        <w:tab/>
        <w:t>3</w:t>
        <w:tab/>
        <w:t>4</w:t>
        <w:tab/>
        <w:t>1</w:t>
        <w:tab/>
        <w:t>1</w:t>
        <w:tab/>
        <w:t>02113</w:t>
      </w:r>
    </w:p>
    <w:p>
      <w:pPr>
        <w:pStyle w:val="Tab2"/>
        <w:rPr/>
      </w:pPr>
      <w:r>
        <w:rPr>
          <w:color w:val="000000"/>
        </w:rPr>
        <w:t>136 - 160</w:t>
        <w:tab/>
        <w:t>3</w:t>
        <w:tab/>
        <w:t>3</w:t>
        <w:tab/>
        <w:t>1</w:t>
        <w:tab/>
        <w:t>1</w:t>
        <w:tab/>
        <w:t>02113</w:t>
      </w:r>
    </w:p>
    <w:p>
      <w:pPr>
        <w:pStyle w:val="Tab2"/>
        <w:spacing w:before="0" w:after="120"/>
        <w:rPr/>
      </w:pPr>
      <w:r>
        <w:rPr>
          <w:color w:val="000000"/>
        </w:rPr>
        <w:t>162 - 202, 171 - 211</w:t>
        <w:tab/>
        <w:t>3</w:t>
        <w:tab/>
        <w:t>2</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Salem Street,</w:t>
      </w:r>
      <w:r>
        <w:rPr>
          <w:color w:val="000000"/>
          <w:lang w:val="en-US" w:eastAsia="en-US"/>
        </w:rPr>
        <w:t xml:space="preserve"> Chsn., Public way, from 102 High Street to 271 Main Street.</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Salem Street Avenue,</w:t>
      </w:r>
      <w:r>
        <w:rPr>
          <w:color w:val="000000"/>
          <w:lang w:val="en-US" w:eastAsia="en-US"/>
        </w:rPr>
        <w:t xml:space="preserve"> Chsn., Public way, from 108 High Street to 8 Salem Street.</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Salem Hill Court,</w:t>
      </w:r>
      <w:r>
        <w:rPr>
          <w:color w:val="000000"/>
          <w:lang w:val="en-US" w:eastAsia="en-US"/>
        </w:rPr>
        <w:t xml:space="preserve"> Chsn., Private way, from opposite 7 Holden Row to 8 Pearl Street.</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Salerno Place,</w:t>
      </w:r>
      <w:r>
        <w:rPr>
          <w:color w:val="000000"/>
          <w:lang w:val="en-US" w:eastAsia="en-US"/>
        </w:rPr>
        <w:t xml:space="preserve"> S.B., Private way, from 528 East Seventh Street to northerly.</w:t>
        <w:tab/>
        <w:tab/>
        <w:t>7</w:t>
      </w:r>
      <w:r>
        <w:rPr>
          <w:color w:val="000000"/>
        </w:rPr>
        <w:tab/>
        <w:t>2</w:t>
        <w:tab/>
        <w:t>2</w:t>
        <w:tab/>
        <w:t>5</w:t>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Salina Road,</w:t>
      </w:r>
      <w:r>
        <w:rPr>
          <w:color w:val="000000"/>
          <w:lang w:val="en-US" w:eastAsia="en-US"/>
        </w:rPr>
        <w:t xml:space="preserve"> Dor., Public way, from 5 Pope's Hill Street to 12 Southwick Street.</w:t>
        <w:tab/>
        <w:tab/>
        <w:t>16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Salisbury Park</w:t>
      </w:r>
      <w:r>
        <w:rPr>
          <w:color w:val="000000"/>
          <w:lang w:val="en-US" w:eastAsia="en-US"/>
        </w:rPr>
        <w:t>, Dor., Private way, from 111 Park Street to northwesterly.</w:t>
        <w:tab/>
        <w:tab/>
        <w:t>16</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Salman Street,</w:t>
      </w:r>
      <w:r>
        <w:rPr>
          <w:color w:val="000000"/>
          <w:lang w:val="en-US" w:eastAsia="en-US"/>
        </w:rPr>
        <w:t xml:space="preserve"> W.R., Public way, from 39 Crosstown Avenue to opposite 43 Fairlane Road.</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Salt Lane,</w:t>
      </w:r>
      <w:r>
        <w:rPr>
          <w:color w:val="000000"/>
          <w:lang w:val="en-US" w:eastAsia="en-US"/>
        </w:rPr>
        <w:t xml:space="preserve"> B.P., Public way, from Creek Square at Scott Alley to 25 Union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Salutation Street,</w:t>
      </w:r>
      <w:r>
        <w:rPr>
          <w:color w:val="000000"/>
          <w:lang w:val="en-US" w:eastAsia="en-US"/>
        </w:rPr>
        <w:t xml:space="preserve"> B.P., Public way, from 372 Commercial Street to 439 Hanover Street.</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Sammett Avenue,</w:t>
      </w:r>
      <w:r>
        <w:rPr>
          <w:color w:val="000000"/>
          <w:lang w:val="en-US" w:eastAsia="en-US"/>
        </w:rPr>
        <w:t xml:space="preserve"> W.R., Public way, from Toppan Avenue to approximately 290 feet northerly and approximately 260 feet southerly.</w:t>
        <w:tab/>
        <w:tab/>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Samoset Street,</w:t>
      </w:r>
      <w:r>
        <w:rPr>
          <w:color w:val="000000"/>
          <w:lang w:val="en-US" w:eastAsia="en-US"/>
        </w:rPr>
        <w:t xml:space="preserve"> Dor., Public way, from 167 Centre Street to 144 Welles Avenue.</w:t>
        <w:tab/>
        <w:tab/>
        <w:t>16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Samuel Morse Way</w:t>
      </w:r>
      <w:r>
        <w:rPr>
          <w:color w:val="000000"/>
          <w:lang w:val="en-US" w:eastAsia="en-US"/>
        </w:rPr>
        <w:t>, Chsn., Private way, from 25 Corey Street to 66 Decatur Street.</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Sanborn Avenue,</w:t>
      </w:r>
      <w:r>
        <w:rPr>
          <w:color w:val="000000"/>
          <w:lang w:val="en-US" w:eastAsia="en-US"/>
        </w:rPr>
        <w:t xml:space="preserve"> W.R., Public way, from opposite 18 Tarleton Road to 366 Vermont Street.</w:t>
      </w:r>
    </w:p>
    <w:p>
      <w:pPr>
        <w:pStyle w:val="Tab2"/>
        <w:rPr/>
      </w:pPr>
      <w:r>
        <w:rPr>
          <w:color w:val="000000"/>
        </w:rPr>
        <w:t>1 - 139, 64 - 140</w:t>
        <w:tab/>
        <w:t>20</w:t>
        <w:tab/>
        <w:t>13</w:t>
        <w:tab/>
        <w:t>6</w:t>
        <w:tab/>
        <w:t>6</w:t>
        <w:tab/>
        <w:t>02132</w:t>
      </w:r>
    </w:p>
    <w:p>
      <w:pPr>
        <w:pStyle w:val="Tab2"/>
        <w:rPr>
          <w:color w:val="000000"/>
        </w:rPr>
      </w:pPr>
      <w:r>
        <w:rPr>
          <w:color w:val="000000"/>
        </w:rPr>
        <w:t>2 - 60</w:t>
        <w:tab/>
        <w:t>20</w:t>
        <w:tab/>
        <w:t>5</w:t>
        <w:tab/>
        <w:t>6</w:t>
        <w:tab/>
        <w:t>6</w:t>
        <w:tab/>
        <w:t>02132</w:t>
      </w:r>
    </w:p>
    <w:p>
      <w:pPr>
        <w:pStyle w:val="Tab2"/>
        <w:spacing w:before="0" w:after="120"/>
        <w:rPr/>
      </w:pPr>
      <w:r>
        <w:rPr>
          <w:color w:val="000000"/>
        </w:rPr>
        <w:t>143 - 153, 144 - 154</w:t>
        <w:tab/>
        <w:t>20</w:t>
        <w:tab/>
        <w:t>17</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Sanderson Place,</w:t>
      </w:r>
      <w:r>
        <w:rPr>
          <w:color w:val="000000"/>
          <w:lang w:val="en-US" w:eastAsia="en-US"/>
        </w:rPr>
        <w:t xml:space="preserve"> Bri., Public way, from 30 Faneuil Street to approximately 345 feet southwesterly.</w:t>
        <w:tab/>
        <w:tab/>
        <w:t>22</w:t>
      </w:r>
      <w:r>
        <w:rPr>
          <w:color w:val="000000"/>
        </w:rPr>
        <w:tab/>
      </w:r>
      <w:r>
        <w:rPr>
          <w:color w:val="000000"/>
          <w:lang w:val="en-US" w:eastAsia="en-US"/>
        </w:rPr>
        <w:t>12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Sandgrav Road,</w:t>
      </w:r>
      <w:r>
        <w:rPr>
          <w:color w:val="000000"/>
          <w:lang w:val="en-US" w:eastAsia="en-US"/>
        </w:rPr>
        <w:t xml:space="preserve"> Chsn., Public way, from New Rutherford Avenue opposite 46 Rutherford Avenue to approximately 365 feet southwesterly.</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Normal"/>
        <w:tabs>
          <w:tab w:val="left" w:pos="3240" w:leader="none"/>
          <w:tab w:val="center" w:pos="3600" w:leader="none"/>
          <w:tab w:val="center" w:pos="3960" w:leader="none"/>
          <w:tab w:val="center" w:pos="4320" w:leader="none"/>
          <w:tab w:val="center" w:pos="4680" w:leader="none"/>
          <w:tab w:val="right" w:pos="5400" w:leader="none"/>
        </w:tabs>
        <w:spacing w:lineRule="exact" w:line="180" w:before="0" w:after="120"/>
        <w:ind w:left="86" w:right="2246" w:hanging="86"/>
        <w:rPr/>
      </w:pPr>
      <w:r>
        <w:rPr>
          <w:b/>
          <w:color w:val="000000"/>
          <w:sz w:val="24"/>
          <w:lang w:val="en-US" w:eastAsia="en-US"/>
        </w:rPr>
        <w:t>*</w:t>
      </w:r>
      <w:r>
        <w:rPr>
          <w:b/>
          <w:color w:val="000000"/>
          <w:kern w:val="2"/>
          <w:sz w:val="17"/>
          <w:lang w:val="en-US" w:eastAsia="en-US"/>
        </w:rPr>
        <w:t>Sandpiper Lane,</w:t>
      </w:r>
      <w:r>
        <w:rPr>
          <w:color w:val="000000"/>
          <w:kern w:val="2"/>
          <w:sz w:val="17"/>
          <w:lang w:val="en-US" w:eastAsia="en-US"/>
        </w:rPr>
        <w:t xml:space="preserve"> W.R., Private way, from Kingbird Road to Osprey Way.</w:t>
        <w:tab/>
        <w:tab/>
        <w:t>14</w:t>
        <w:tab/>
        <w:t>9</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Sanford Street,</w:t>
      </w:r>
      <w:r>
        <w:rPr>
          <w:color w:val="000000"/>
          <w:lang w:val="en-US" w:eastAsia="en-US"/>
        </w:rPr>
        <w:t xml:space="preserve"> Dor., Public way, from 49 Cedar Street to 1221 Washington Street.</w:t>
        <w:tab/>
        <w:tab/>
        <w:t>17</w:t>
      </w:r>
      <w:r>
        <w:rPr>
          <w:color w:val="000000"/>
        </w:rPr>
        <w:tab/>
      </w:r>
      <w:r>
        <w:rPr>
          <w:color w:val="000000"/>
          <w:lang w:val="en-US" w:eastAsia="en-US"/>
        </w:rPr>
        <w:t>14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lang w:val="en-US" w:eastAsia="en-US"/>
        </w:rPr>
        <w:t>*</w:t>
      </w:r>
      <w:r>
        <w:rPr>
          <w:b/>
          <w:color w:val="000000"/>
          <w:lang w:val="en-US" w:eastAsia="en-US"/>
        </w:rPr>
        <w:t>Sanford Street,</w:t>
      </w:r>
      <w:r>
        <w:rPr>
          <w:color w:val="000000"/>
          <w:lang w:val="en-US" w:eastAsia="en-US"/>
        </w:rPr>
        <w:t xml:space="preserve"> H.P., Private way, from 64 Vallaro Road to the Boston and Dedham Boundary Line.</w:t>
      </w:r>
    </w:p>
    <w:p>
      <w:pPr>
        <w:pStyle w:val="Tab2"/>
        <w:rPr>
          <w:color w:val="000000"/>
        </w:rPr>
      </w:pPr>
      <w:r>
        <w:rPr>
          <w:color w:val="000000"/>
        </w:rPr>
        <w:t>Odd</w:t>
        <w:tab/>
        <w:t>18</w:t>
        <w:tab/>
        <w:t>19</w:t>
        <w:tab/>
        <w:t>5</w:t>
        <w:tab/>
        <w:t>8</w:t>
        <w:tab/>
        <w:t>02136</w:t>
      </w:r>
    </w:p>
    <w:p>
      <w:pPr>
        <w:pStyle w:val="Tab2"/>
        <w:spacing w:before="0" w:after="120"/>
        <w:rPr>
          <w:color w:val="000000"/>
        </w:rPr>
      </w:pPr>
      <w:r>
        <w:rPr>
          <w:color w:val="000000"/>
        </w:rPr>
        <w:t>Even</w:t>
        <w:tab/>
        <w:t>18</w:t>
        <w:tab/>
        <w:t>20</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Sanger Street,</w:t>
      </w:r>
      <w:r>
        <w:rPr>
          <w:color w:val="000000"/>
          <w:lang w:val="en-US" w:eastAsia="en-US"/>
        </w:rPr>
        <w:t xml:space="preserve"> S.B., Public way, from 474 East Eighth Street to 447 East Seventh Street.</w:t>
        <w:tab/>
        <w:tab/>
        <w:t>7</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San Juan Street,</w:t>
      </w:r>
      <w:r>
        <w:rPr>
          <w:color w:val="000000"/>
          <w:lang w:val="en-US" w:eastAsia="en-US"/>
        </w:rPr>
        <w:t xml:space="preserve"> B.P., Public way, from 385 Shawmut Avenue to 419 Shawmut Avenue.</w:t>
        <w:tab/>
        <w:tab/>
        <w:t>9</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Santuit Street,</w:t>
      </w:r>
      <w:r>
        <w:rPr>
          <w:color w:val="000000"/>
          <w:lang w:val="en-US" w:eastAsia="en-US"/>
        </w:rPr>
        <w:t xml:space="preserve"> Dor., Public way, from 9 Roseland Street to 156 Welles Avenue.</w:t>
        <w:tab/>
        <w:tab/>
        <w:t>16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Saranac Street,</w:t>
      </w:r>
      <w:r>
        <w:rPr>
          <w:color w:val="000000"/>
          <w:lang w:val="en-US" w:eastAsia="en-US"/>
        </w:rPr>
        <w:t xml:space="preserve"> Dor., Public way, from 740 Adams Street to 155 Minot Street.</w:t>
        <w:tab/>
        <w:tab/>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Saratoga Place,</w:t>
      </w:r>
      <w:r>
        <w:rPr>
          <w:color w:val="000000"/>
          <w:lang w:val="en-US" w:eastAsia="en-US"/>
        </w:rPr>
        <w:t xml:space="preserve"> E.B., Private way, from opposite 13 Saratoga Street to northwesterly.</w:t>
        <w:tab/>
        <w:tab/>
        <w:t>1</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Saratoga Street,</w:t>
      </w:r>
      <w:r>
        <w:rPr>
          <w:color w:val="000000"/>
          <w:lang w:val="en-US" w:eastAsia="en-US"/>
        </w:rPr>
        <w:t xml:space="preserve"> E.B., Public way, from  Central Square at 235 Meridian Street to the Boston and Winthrop Boundary Line.</w:t>
      </w:r>
    </w:p>
    <w:p>
      <w:pPr>
        <w:pStyle w:val="Tab2"/>
        <w:rPr/>
      </w:pPr>
      <w:r>
        <w:rPr>
          <w:color w:val="000000"/>
        </w:rPr>
        <w:t>1 - 259, 2 - 258</w:t>
        <w:tab/>
        <w:t>1</w:t>
        <w:tab/>
        <w:t>6</w:t>
        <w:tab/>
        <w:t>1</w:t>
        <w:tab/>
        <w:t>9</w:t>
        <w:tab/>
        <w:t>02128</w:t>
      </w:r>
    </w:p>
    <w:p>
      <w:pPr>
        <w:pStyle w:val="Tab2"/>
        <w:rPr/>
      </w:pPr>
      <w:r>
        <w:rPr>
          <w:color w:val="000000"/>
        </w:rPr>
        <w:t>301 - 601, 302 - 586</w:t>
        <w:tab/>
        <w:t>1</w:t>
        <w:tab/>
        <w:t>10</w:t>
        <w:tab/>
        <w:t>1</w:t>
        <w:tab/>
        <w:t>9</w:t>
        <w:tab/>
        <w:t>02128</w:t>
      </w:r>
    </w:p>
    <w:p>
      <w:pPr>
        <w:pStyle w:val="Tab2"/>
        <w:rPr/>
      </w:pPr>
      <w:r>
        <w:rPr>
          <w:color w:val="000000"/>
        </w:rPr>
        <w:t>588 - 864, 603 - 863</w:t>
        <w:tab/>
        <w:t>1</w:t>
        <w:tab/>
        <w:t>11</w:t>
        <w:tab/>
        <w:t>1</w:t>
        <w:tab/>
        <w:t>9</w:t>
        <w:tab/>
        <w:t>02128</w:t>
      </w:r>
    </w:p>
    <w:p>
      <w:pPr>
        <w:pStyle w:val="Tab2"/>
        <w:rPr/>
      </w:pPr>
      <w:r>
        <w:rPr>
          <w:color w:val="000000"/>
        </w:rPr>
        <w:t>865 - 979, 866 - 986</w:t>
        <w:tab/>
        <w:t>1</w:t>
        <w:tab/>
        <w:t>13</w:t>
        <w:tab/>
        <w:t>1</w:t>
        <w:tab/>
        <w:t>9</w:t>
        <w:tab/>
        <w:t>02128</w:t>
      </w:r>
    </w:p>
    <w:p>
      <w:pPr>
        <w:pStyle w:val="Tab2"/>
        <w:spacing w:before="0" w:after="120"/>
        <w:rPr/>
      </w:pPr>
      <w:r>
        <w:rPr>
          <w:color w:val="000000"/>
        </w:rPr>
        <w:t>992 - 1276, 993 - 1275</w:t>
        <w:tab/>
        <w:t>1</w:t>
        <w:tab/>
        <w:t>12</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lang w:val="en-US" w:eastAsia="en-US"/>
        </w:rPr>
        <w:t>Sargent Crossway</w:t>
      </w:r>
      <w:r>
        <w:rPr>
          <w:color w:val="000000"/>
          <w:lang w:val="en-US" w:eastAsia="en-US"/>
        </w:rPr>
        <w:t>, W.R., Private way, from 329 Perkins Street to the Boston and Brookline Boundary Line.</w:t>
        <w:tab/>
        <w:tab/>
        <w:t>19</w:t>
      </w:r>
      <w:r>
        <w:rPr>
          <w:color w:val="000000"/>
        </w:rPr>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Sargent Square,</w:t>
      </w:r>
      <w:r>
        <w:rPr>
          <w:color w:val="000000"/>
          <w:lang w:val="en-US" w:eastAsia="en-US"/>
        </w:rPr>
        <w:t xml:space="preserve"> Rox., at the junction of the entrance to Franklin Park, Seaver Street and Walnut Avenue.</w:t>
        <w:tab/>
        <w:tab/>
        <w:t>12</w:t>
        <w:tab/>
        <w:t>8</w:t>
        <w:tab/>
        <w:t>7</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Sargent Street,</w:t>
      </w:r>
      <w:r>
        <w:rPr>
          <w:color w:val="000000"/>
          <w:lang w:val="en-US" w:eastAsia="en-US"/>
        </w:rPr>
        <w:t xml:space="preserve"> Dor., Public way, from 51 Hartford Street to 94 Howard Avenue.</w:t>
        <w:tab/>
        <w:tab/>
        <w:t>13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Sargent's Wharf</w:t>
      </w:r>
      <w:r>
        <w:rPr>
          <w:color w:val="000000"/>
          <w:lang w:val="en-US" w:eastAsia="en-US"/>
        </w:rPr>
        <w:t>, B.P., Private way, from opposite 266 Commercial Street at the end of Eastern Avenue.</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Sargent William G. Walsh Memorial Expressway,</w:t>
      </w:r>
      <w:r>
        <w:rPr>
          <w:color w:val="000000"/>
          <w:lang w:val="en-US" w:eastAsia="en-US"/>
        </w:rPr>
        <w:t xml:space="preserve"> Dor., the portion of the Southeast Expressway, from its connection with the General Casimir Pulaski Skyway to the Roy Smith Bridge.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expressway, is under the care, control and custody of the M.D.O.T.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Saunders Street,</w:t>
      </w:r>
      <w:r>
        <w:rPr>
          <w:color w:val="000000"/>
          <w:lang w:val="en-US" w:eastAsia="en-US"/>
        </w:rPr>
        <w:t xml:space="preserve"> Bri., Public way, from 587 Cambridge Street to 78 North Beacon Street.</w:t>
        <w:tab/>
        <w:tab/>
        <w:t>21</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Savannah Avenue,</w:t>
      </w:r>
      <w:r>
        <w:rPr>
          <w:color w:val="000000"/>
          <w:lang w:val="en-US" w:eastAsia="en-US"/>
        </w:rPr>
        <w:t xml:space="preserve"> Dor., from 118 Almont Street to 700 Cummins Highway.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118 Almont Street to 25 Monterey Avenue and after an interval, from a point approximately 124 feet northeast of between 57 and 75 Messinger Street to 700 Cummins Highway.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near 20 Monterey Avenue to a point approximately 124 feet northeast of between 57 and 75 Messinger Street.</w:t>
      </w:r>
    </w:p>
    <w:p>
      <w:pPr>
        <w:pStyle w:val="Tab2"/>
        <w:rPr/>
      </w:pPr>
      <w:r>
        <w:rPr>
          <w:color w:val="000000"/>
        </w:rPr>
        <w:t>1 - 137, 2 - 132</w:t>
        <w:tab/>
        <w:t>18</w:t>
        <w:tab/>
        <w:t>3</w:t>
        <w:tab/>
        <w:t>5</w:t>
        <w:tab/>
        <w:t>7</w:t>
        <w:tab/>
        <w:t>02126</w:t>
      </w:r>
    </w:p>
    <w:p>
      <w:pPr>
        <w:pStyle w:val="Tab2"/>
        <w:spacing w:before="0" w:after="120"/>
        <w:rPr/>
      </w:pPr>
      <w:r>
        <w:rPr>
          <w:color w:val="000000"/>
        </w:rPr>
        <w:t>136 - 250, 139 - 249</w:t>
        <w:tab/>
        <w:t>18</w:t>
        <w:tab/>
        <w:t>21</w:t>
        <w:tab/>
        <w:t>5</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Saville Street,</w:t>
      </w:r>
      <w:r>
        <w:rPr>
          <w:color w:val="000000"/>
          <w:lang w:val="en-US" w:eastAsia="en-US"/>
        </w:rPr>
        <w:t xml:space="preserve"> W.R., Public way, from 334 Park Street and 45 Woodard Road to 201 Stratford Street.</w:t>
      </w:r>
    </w:p>
    <w:p>
      <w:pPr>
        <w:pStyle w:val="Tab2"/>
        <w:rPr>
          <w:color w:val="000000"/>
        </w:rPr>
      </w:pPr>
      <w:r>
        <w:rPr>
          <w:color w:val="000000"/>
        </w:rPr>
        <w:t>Odd</w:t>
        <w:tab/>
        <w:t>20</w:t>
        <w:tab/>
        <w:t>11</w:t>
        <w:tab/>
        <w:t>6</w:t>
        <w:tab/>
        <w:t>6</w:t>
        <w:tab/>
        <w:t>02132</w:t>
      </w:r>
    </w:p>
    <w:p>
      <w:pPr>
        <w:pStyle w:val="Tab2"/>
        <w:spacing w:before="0" w:after="120"/>
        <w:rPr>
          <w:color w:val="000000"/>
        </w:rPr>
      </w:pPr>
      <w:r>
        <w:rPr>
          <w:color w:val="000000"/>
        </w:rPr>
        <w:t>Even</w:t>
        <w:tab/>
        <w:t>20</w:t>
        <w:tab/>
        <w:t>10</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Savin Street,</w:t>
      </w:r>
      <w:r>
        <w:rPr>
          <w:color w:val="000000"/>
          <w:lang w:val="en-US" w:eastAsia="en-US"/>
        </w:rPr>
        <w:t xml:space="preserve"> Rox., Public way, from opposite 270 Blue Hill Avenue to 390 Warren Street.</w:t>
        <w:tab/>
        <w:tab/>
        <w:t>12</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Savin Hill Avenue,</w:t>
      </w:r>
      <w:r>
        <w:rPr>
          <w:color w:val="000000"/>
          <w:lang w:val="en-US" w:eastAsia="en-US"/>
        </w:rPr>
        <w:t xml:space="preserve"> Dor., Public way, from 80 Pleasant Street to and then around Savin Hill to 432 Savin Hill Avenue.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 bridge, crossing over the Southeast Expressway and the M.B.T.A. Railroad, is know as the John T. Marr Bridge, this bridge, is under the care, control and custody of the M.D.O.T.</w:t>
      </w:r>
    </w:p>
    <w:p>
      <w:pPr>
        <w:pStyle w:val="Tab2"/>
        <w:rPr/>
      </w:pPr>
      <w:r>
        <w:rPr>
          <w:color w:val="000000"/>
        </w:rPr>
        <w:t>1 - 37</w:t>
        <w:tab/>
        <w:t>15</w:t>
        <w:tab/>
        <w:t>4</w:t>
        <w:tab/>
        <w:t>3</w:t>
        <w:tab/>
        <w:t>3</w:t>
        <w:tab/>
        <w:t>02125</w:t>
      </w:r>
    </w:p>
    <w:p>
      <w:pPr>
        <w:pStyle w:val="Tab2"/>
        <w:rPr/>
      </w:pPr>
      <w:r>
        <w:rPr>
          <w:color w:val="000000"/>
        </w:rPr>
        <w:t>2 - 82</w:t>
        <w:tab/>
        <w:t>13</w:t>
        <w:tab/>
        <w:t>9</w:t>
        <w:tab/>
        <w:t>3</w:t>
        <w:tab/>
        <w:t>3</w:t>
        <w:tab/>
        <w:t>02125</w:t>
      </w:r>
    </w:p>
    <w:p>
      <w:pPr>
        <w:pStyle w:val="Tab2"/>
        <w:rPr/>
      </w:pPr>
      <w:r>
        <w:rPr>
          <w:color w:val="000000"/>
        </w:rPr>
        <w:t>39 - 81</w:t>
        <w:tab/>
        <w:t>15</w:t>
        <w:tab/>
        <w:t>6</w:t>
        <w:tab/>
        <w:t>3</w:t>
        <w:tab/>
        <w:t>3</w:t>
        <w:tab/>
        <w:t>02125</w:t>
      </w:r>
    </w:p>
    <w:p>
      <w:pPr>
        <w:pStyle w:val="Tab2"/>
        <w:spacing w:before="0" w:after="120"/>
        <w:rPr/>
      </w:pPr>
      <w:r>
        <w:rPr>
          <w:color w:val="000000"/>
        </w:rPr>
        <w:t>83 - 389, 84 - 432</w:t>
        <w:tab/>
        <w:t>13</w:t>
        <w:tab/>
        <w:t>10</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Savin Hill Court,</w:t>
      </w:r>
      <w:r>
        <w:rPr>
          <w:color w:val="000000"/>
          <w:lang w:val="en-US" w:eastAsia="en-US"/>
        </w:rPr>
        <w:t xml:space="preserve"> Dor., Public way, from 371 Savin Hill Avenue to approximately 258 feet northeasterly.</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Savin Hill Lane,</w:t>
      </w:r>
      <w:r>
        <w:rPr>
          <w:color w:val="000000"/>
          <w:lang w:val="en-US" w:eastAsia="en-US"/>
        </w:rPr>
        <w:t xml:space="preserve"> Dor., Private way, from 249 Savin Hill Avenue to southeasterly.</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Savin Hill Terrace,</w:t>
      </w:r>
      <w:r>
        <w:rPr>
          <w:color w:val="000000"/>
          <w:lang w:val="en-US" w:eastAsia="en-US"/>
        </w:rPr>
        <w:t xml:space="preserve"> Dor., Private way, from 225 Savin Hill Avenue to southeasterly.</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Savoy Street,</w:t>
      </w:r>
      <w:r>
        <w:rPr>
          <w:color w:val="000000"/>
          <w:lang w:val="en-US" w:eastAsia="en-US"/>
        </w:rPr>
        <w:t xml:space="preserve"> B.P., Public way, from 495 Harrison Avenue to 1284 Washington Street.</w:t>
        <w:tab/>
        <w:tab/>
        <w:t>3</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Sawyer Avenue,</w:t>
      </w:r>
      <w:r>
        <w:rPr>
          <w:color w:val="000000"/>
          <w:lang w:val="en-US" w:eastAsia="en-US"/>
        </w:rPr>
        <w:t xml:space="preserve"> Dor., Public way, from 95 Cushing Avenue to 85 Pleasant Street.</w:t>
      </w:r>
    </w:p>
    <w:p>
      <w:pPr>
        <w:pStyle w:val="Tab2"/>
        <w:rPr/>
      </w:pPr>
      <w:r>
        <w:rPr>
          <w:color w:val="000000"/>
        </w:rPr>
        <w:t>1 - 113, 20 - 78</w:t>
        <w:tab/>
        <w:t>13</w:t>
        <w:tab/>
        <w:t>9</w:t>
        <w:tab/>
        <w:t>3</w:t>
        <w:tab/>
        <w:t>3</w:t>
        <w:tab/>
        <w:t>02125</w:t>
      </w:r>
    </w:p>
    <w:p>
      <w:pPr>
        <w:pStyle w:val="Tab2"/>
        <w:spacing w:before="0" w:after="120"/>
        <w:rPr/>
      </w:pPr>
      <w:r>
        <w:rPr>
          <w:color w:val="000000"/>
        </w:rPr>
        <w:t>80 - 114</w:t>
        <w:tab/>
        <w:t>13</w:t>
        <w:tab/>
        <w:t>6</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lang w:val="en-US" w:eastAsia="en-US"/>
        </w:rPr>
        <w:t>*</w:t>
      </w:r>
      <w:r>
        <w:rPr>
          <w:b/>
          <w:color w:val="000000"/>
          <w:lang w:val="en-US" w:eastAsia="en-US"/>
        </w:rPr>
        <w:t>Sawyer Terrace,</w:t>
      </w:r>
      <w:r>
        <w:rPr>
          <w:color w:val="000000"/>
          <w:lang w:val="en-US" w:eastAsia="en-US"/>
        </w:rPr>
        <w:t xml:space="preserve"> Bri., Private way, from 66 Ashford Street to approximately 258 feet northeasterly.</w:t>
      </w:r>
    </w:p>
    <w:p>
      <w:pPr>
        <w:pStyle w:val="Tab2"/>
        <w:rPr/>
      </w:pPr>
      <w:r>
        <w:rPr>
          <w:color w:val="000000"/>
        </w:rPr>
        <w:t>1 - 15, 16 - 20</w:t>
        <w:tab/>
        <w:t>21</w:t>
        <w:tab/>
        <w:t>3</w:t>
        <w:tab/>
        <w:t>9</w:t>
        <w:tab/>
        <w:t>4</w:t>
        <w:tab/>
        <w:t>02134</w:t>
      </w:r>
    </w:p>
    <w:p>
      <w:pPr>
        <w:pStyle w:val="Tab2"/>
        <w:spacing w:before="0" w:after="120"/>
        <w:rPr/>
      </w:pPr>
      <w:r>
        <w:rPr>
          <w:color w:val="000000"/>
        </w:rPr>
        <w:t>2 - 12</w:t>
        <w:tab/>
        <w:t>21</w:t>
        <w:tab/>
        <w:t>4</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Saxton Street,</w:t>
      </w:r>
      <w:r>
        <w:rPr>
          <w:color w:val="000000"/>
          <w:lang w:val="en-US" w:eastAsia="en-US"/>
        </w:rPr>
        <w:t xml:space="preserve"> Dor., Public way, from 67 Romsey Street to 84 Savin Hill Avenue.</w:t>
      </w:r>
    </w:p>
    <w:p>
      <w:pPr>
        <w:pStyle w:val="Tab2"/>
        <w:rPr/>
      </w:pPr>
      <w:r>
        <w:rPr>
          <w:color w:val="000000"/>
        </w:rPr>
        <w:t>1 - 83, 58 - 76</w:t>
        <w:tab/>
        <w:t>13</w:t>
        <w:tab/>
        <w:t>10</w:t>
        <w:tab/>
        <w:t>3</w:t>
        <w:tab/>
        <w:t>3</w:t>
        <w:tab/>
        <w:t>02125</w:t>
      </w:r>
    </w:p>
    <w:p>
      <w:pPr>
        <w:pStyle w:val="Tab2"/>
        <w:rPr/>
      </w:pPr>
      <w:r>
        <w:rPr>
          <w:color w:val="000000"/>
        </w:rPr>
        <w:t>2 - 56</w:t>
        <w:tab/>
        <w:t>13</w:t>
        <w:tab/>
        <w:t>9</w:t>
        <w:tab/>
        <w:t>3</w:t>
        <w:tab/>
        <w:t>3</w:t>
        <w:tab/>
        <w:t>02125</w:t>
      </w:r>
    </w:p>
    <w:p>
      <w:pPr>
        <w:pStyle w:val="Tab2"/>
        <w:spacing w:before="0" w:after="120"/>
        <w:rPr/>
      </w:pPr>
      <w:r>
        <w:rPr>
          <w:color w:val="000000"/>
        </w:rPr>
        <w:t>87 - 115, 90 - 120</w:t>
        <w:tab/>
        <w:t>13</w:t>
        <w:tab/>
        <w:t>8</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Saybrook Street,</w:t>
      </w:r>
      <w:r>
        <w:rPr>
          <w:color w:val="000000"/>
          <w:lang w:val="en-US" w:eastAsia="en-US"/>
        </w:rPr>
        <w:t xml:space="preserve"> Bri., Public way, from 102 Dustin Street to 218 Market Street.</w:t>
        <w:tab/>
        <w:tab/>
        <w:t>22</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Saybrook Terrace,</w:t>
      </w:r>
      <w:r>
        <w:rPr>
          <w:color w:val="000000"/>
          <w:lang w:val="en-US" w:eastAsia="en-US"/>
        </w:rPr>
        <w:t xml:space="preserve"> Bri., Private way, from 18 Saybrook Street to northeasterly.</w:t>
        <w:tab/>
        <w:tab/>
        <w:t>22</w:t>
      </w:r>
      <w:r>
        <w:rPr>
          <w:color w:val="000000"/>
        </w:rPr>
        <w:tab/>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Sayward Place,</w:t>
      </w:r>
      <w:r>
        <w:rPr>
          <w:color w:val="000000"/>
          <w:lang w:val="en-US" w:eastAsia="en-US"/>
        </w:rPr>
        <w:t xml:space="preserve"> S.B., Private way, from opposite 19 Woodward Street to northeasterly.</w:t>
        <w:tab/>
        <w:tab/>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Sayward Street,</w:t>
      </w:r>
      <w:r>
        <w:rPr>
          <w:color w:val="000000"/>
          <w:lang w:val="en-US" w:eastAsia="en-US"/>
        </w:rPr>
        <w:t xml:space="preserve"> Dor., Public way, from opposite 61 Bird Street to 468 Columbia Road.</w:t>
        <w:tab/>
        <w:tab/>
        <w:t>15</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Schiller Road,</w:t>
      </w:r>
      <w:r>
        <w:rPr>
          <w:color w:val="000000"/>
          <w:lang w:val="en-US" w:eastAsia="en-US"/>
        </w:rPr>
        <w:t xml:space="preserve"> W.R., Public way, from 37 Rockland Street to the Boston and Dedham Boundary Line.</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Schiller Street,</w:t>
      </w:r>
      <w:r>
        <w:rPr>
          <w:color w:val="000000"/>
          <w:lang w:val="en-US" w:eastAsia="en-US"/>
        </w:rPr>
        <w:t xml:space="preserve"> Rox., Public way, from 188 Heath Street to 91 Minden Street.</w:t>
        <w:tab/>
        <w:tab/>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Schirmer Road,</w:t>
      </w:r>
      <w:r>
        <w:rPr>
          <w:color w:val="000000"/>
          <w:lang w:val="en-US" w:eastAsia="en-US"/>
        </w:rPr>
        <w:t xml:space="preserve"> W.R., Public way, from 128 Church Street to 121 Willow Street.</w:t>
      </w:r>
    </w:p>
    <w:p>
      <w:pPr>
        <w:pStyle w:val="Tab2"/>
        <w:rPr/>
      </w:pPr>
      <w:r>
        <w:rPr>
          <w:color w:val="000000"/>
        </w:rPr>
        <w:t>1 - 89, 2 - 88</w:t>
        <w:tab/>
        <w:t>20</w:t>
        <w:tab/>
        <w:t>19</w:t>
        <w:tab/>
        <w:t>6</w:t>
        <w:tab/>
        <w:t>6</w:t>
        <w:tab/>
        <w:t>02132</w:t>
      </w:r>
    </w:p>
    <w:p>
      <w:pPr>
        <w:pStyle w:val="Tab2"/>
        <w:rPr/>
      </w:pPr>
      <w:r>
        <w:rPr>
          <w:color w:val="000000"/>
        </w:rPr>
        <w:t>92 - 126</w:t>
        <w:tab/>
        <w:t>20</w:t>
        <w:tab/>
        <w:t>18</w:t>
        <w:tab/>
        <w:t>6</w:t>
        <w:tab/>
        <w:t>6</w:t>
        <w:tab/>
        <w:t>02132</w:t>
      </w:r>
    </w:p>
    <w:p>
      <w:pPr>
        <w:pStyle w:val="Tab2"/>
        <w:spacing w:before="0" w:after="120"/>
        <w:rPr/>
      </w:pPr>
      <w:r>
        <w:rPr>
          <w:color w:val="000000"/>
        </w:rPr>
        <w:t>93 - 125</w:t>
        <w:tab/>
        <w:t>20</w:t>
        <w:tab/>
        <w:t>20</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School Street,</w:t>
      </w:r>
      <w:r>
        <w:rPr>
          <w:color w:val="000000"/>
          <w:lang w:val="en-US" w:eastAsia="en-US"/>
        </w:rPr>
        <w:t xml:space="preserve"> B.P., Public way, from 58 Tremont Street to 283 Washington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there is a branch to School Street, from 10 School Street to 315 Washington Street.</w:t>
      </w:r>
      <w:r>
        <w:rPr>
          <w:color w:val="000000"/>
        </w:rPr>
        <w:tab/>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School Street,</w:t>
      </w:r>
      <w:r>
        <w:rPr>
          <w:color w:val="000000"/>
          <w:lang w:val="en-US" w:eastAsia="en-US"/>
        </w:rPr>
        <w:t xml:space="preserve"> Bri., Private way, from 46 South Waverly Street to southwesterly.</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School Street,</w:t>
      </w:r>
      <w:r>
        <w:rPr>
          <w:color w:val="000000"/>
          <w:lang w:val="en-US" w:eastAsia="en-US"/>
        </w:rPr>
        <w:t xml:space="preserve"> Chsn., Public way, from between 220 and 230 Bunker Hill Street to 231 Main Street.</w:t>
      </w:r>
    </w:p>
    <w:p>
      <w:pPr>
        <w:pStyle w:val="Tab2"/>
        <w:rPr/>
      </w:pPr>
      <w:r>
        <w:rPr>
          <w:color w:val="000000"/>
        </w:rPr>
        <w:t>1 - 21</w:t>
        <w:tab/>
        <w:t>2</w:t>
        <w:tab/>
        <w:t>1</w:t>
        <w:tab/>
        <w:t>1</w:t>
        <w:tab/>
        <w:t>1</w:t>
        <w:tab/>
        <w:t>02129</w:t>
      </w:r>
    </w:p>
    <w:p>
      <w:pPr>
        <w:pStyle w:val="Tab2"/>
        <w:rPr/>
      </w:pPr>
      <w:r>
        <w:rPr>
          <w:color w:val="000000"/>
        </w:rPr>
        <w:t>2 - 22</w:t>
        <w:tab/>
        <w:t>2</w:t>
        <w:tab/>
        <w:t>6</w:t>
        <w:tab/>
        <w:t>1</w:t>
        <w:tab/>
        <w:t>1</w:t>
        <w:tab/>
        <w:t>02129</w:t>
      </w:r>
    </w:p>
    <w:p>
      <w:pPr>
        <w:pStyle w:val="Tab2"/>
        <w:spacing w:before="0" w:after="120"/>
        <w:rPr/>
      </w:pPr>
      <w:r>
        <w:rPr>
          <w:color w:val="000000"/>
        </w:rPr>
        <w:t>26 - 90, 27 - 91</w:t>
        <w:tab/>
        <w:t>2</w:t>
        <w:tab/>
        <w:t>5</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School Street,</w:t>
      </w:r>
      <w:r>
        <w:rPr>
          <w:color w:val="000000"/>
          <w:lang w:val="en-US" w:eastAsia="en-US"/>
        </w:rPr>
        <w:t xml:space="preserve"> Dor., Public way, from 70 Harvard Street at Thane Street to 427 Washington Street.</w:t>
        <w:tab/>
        <w:tab/>
        <w:t>17</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School Street,</w:t>
      </w:r>
      <w:r>
        <w:rPr>
          <w:color w:val="000000"/>
          <w:lang w:val="en-US" w:eastAsia="en-US"/>
        </w:rPr>
        <w:t xml:space="preserve"> Rox., W.R., Public way, from between 170 and 186 Amory Street to 427 Walnut Avenue.</w:t>
      </w:r>
    </w:p>
    <w:p>
      <w:pPr>
        <w:pStyle w:val="Tab2"/>
        <w:rPr/>
      </w:pPr>
      <w:r>
        <w:rPr>
          <w:color w:val="000000"/>
        </w:rPr>
        <w:t>1 - 91, 2 - 90</w:t>
        <w:tab/>
        <w:t>11</w:t>
        <w:tab/>
        <w:t>5</w:t>
        <w:tab/>
        <w:t>7</w:t>
        <w:tab/>
        <w:t>2</w:t>
        <w:tab/>
        <w:t>02119</w:t>
      </w:r>
    </w:p>
    <w:p>
      <w:pPr>
        <w:pStyle w:val="Tab2"/>
        <w:spacing w:before="0" w:after="120"/>
        <w:rPr/>
      </w:pPr>
      <w:r>
        <w:rPr>
          <w:color w:val="000000"/>
        </w:rPr>
        <w:t>94 - 188, 95 - 179</w:t>
        <w:tab/>
        <w:t>11</w:t>
        <w:tab/>
        <w:t>4</w:t>
        <w:tab/>
        <w:t>6</w:t>
        <w:tab/>
        <w:t>2</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School Street Place,</w:t>
      </w:r>
      <w:r>
        <w:rPr>
          <w:color w:val="000000"/>
          <w:lang w:val="en-US" w:eastAsia="en-US"/>
        </w:rPr>
        <w:t xml:space="preserve"> W.R., Private way, from 16 Cleaves Street to 37 School Street.</w:t>
        <w:tab/>
        <w:tab/>
        <w:t>11</w:t>
        <w:tab/>
        <w:t>5</w:t>
        <w:tab/>
        <w:t>7</w:t>
      </w:r>
      <w:r>
        <w:rPr>
          <w:color w:val="000000"/>
        </w:rPr>
        <w:tab/>
      </w:r>
      <w:r>
        <w:rPr>
          <w:color w:val="000000"/>
          <w:lang w:val="en-US" w:eastAsia="en-US"/>
        </w:rPr>
        <w:t>2</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School House Court,</w:t>
      </w:r>
      <w:r>
        <w:rPr>
          <w:color w:val="000000"/>
          <w:lang w:val="en-US" w:eastAsia="en-US"/>
        </w:rPr>
        <w:t xml:space="preserve"> Chsn., Private way, from Charles Street Place to approximately 177 feet southeasterly.</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Schortmann's Terrace,</w:t>
      </w:r>
      <w:r>
        <w:rPr>
          <w:color w:val="000000"/>
          <w:lang w:val="en-US" w:eastAsia="en-US"/>
        </w:rPr>
        <w:t xml:space="preserve"> W.R., Private way, from opposite 27 Goethe Street to 65 Rockland Street.</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Schrepel Place,</w:t>
      </w:r>
      <w:r>
        <w:rPr>
          <w:color w:val="000000"/>
          <w:lang w:val="en-US" w:eastAsia="en-US"/>
        </w:rPr>
        <w:t xml:space="preserve"> S.B., Private way, from 550 East Third Street to northerly.</w:t>
        <w:tab/>
        <w:tab/>
        <w:t>6</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Schroeder Plaza,</w:t>
      </w:r>
      <w:r>
        <w:rPr>
          <w:color w:val="000000"/>
          <w:lang w:val="en-US" w:eastAsia="en-US"/>
        </w:rPr>
        <w:t xml:space="preserve"> Rox., near 1199 Tremont Street between Prentiss Street and Ruggles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is the location of the City of Boston Police Headquarters.</w:t>
        <w:tab/>
        <w:tab/>
        <w:t>9</w:t>
        <w:tab/>
        <w:t>4</w:t>
        <w:tab/>
        <w:t>7</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sz w:val="24"/>
          <w:szCs w:val="24"/>
          <w:lang w:val="en-US" w:eastAsia="en-US"/>
        </w:rPr>
        <w:t>*</w:t>
      </w:r>
      <w:r>
        <w:rPr>
          <w:b/>
          <w:color w:val="000000"/>
          <w:lang w:val="en-US" w:eastAsia="en-US"/>
        </w:rPr>
        <w:t xml:space="preserve">Schubert Street, </w:t>
      </w:r>
      <w:r>
        <w:rPr>
          <w:color w:val="000000"/>
          <w:lang w:val="en-US" w:eastAsia="en-US"/>
        </w:rPr>
        <w:t>W.R.,</w:t>
      </w:r>
      <w:r>
        <w:rPr>
          <w:b/>
          <w:color w:val="000000"/>
          <w:lang w:val="en-US" w:eastAsia="en-US"/>
        </w:rPr>
        <w:t xml:space="preserve"> </w:t>
      </w:r>
      <w:r>
        <w:rPr>
          <w:color w:val="000000"/>
          <w:lang w:val="en-US" w:eastAsia="en-US"/>
        </w:rPr>
        <w:t>Private way, from 4629 Washington Street to approximately 256 feet northwesterly at the West Roxbury Parkway.</w:t>
        <w:tab/>
        <w:tab/>
        <w:t>20</w:t>
        <w:tab/>
        <w:t>9</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Schuyler Street,</w:t>
      </w:r>
      <w:r>
        <w:rPr>
          <w:color w:val="000000"/>
          <w:lang w:val="en-US" w:eastAsia="en-US"/>
        </w:rPr>
        <w:t xml:space="preserve"> Rox., Public way, from 515 Blue Hill Avenue to 90 Elm Hill Avenue.</w:t>
        <w:tab/>
        <w:tab/>
        <w:t>12</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szCs w:val="17"/>
          <w:lang w:val="en-US" w:eastAsia="en-US"/>
        </w:rPr>
      </w:pPr>
      <w:r>
        <w:rPr>
          <w:b/>
          <w:color w:val="000000"/>
          <w:sz w:val="24"/>
          <w:szCs w:val="24"/>
          <w:lang w:val="en-US" w:eastAsia="en-US"/>
        </w:rPr>
        <w:t>*</w:t>
      </w:r>
      <w:r>
        <w:rPr>
          <w:b/>
          <w:color w:val="000000"/>
          <w:szCs w:val="17"/>
          <w:lang w:val="en-US" w:eastAsia="en-US"/>
        </w:rPr>
        <w:t>Science Drive,</w:t>
      </w:r>
      <w:r>
        <w:rPr>
          <w:color w:val="000000"/>
          <w:szCs w:val="17"/>
          <w:lang w:val="en-US" w:eastAsia="en-US"/>
        </w:rPr>
        <w:t xml:space="preserve"> Bri., Private way, from Academic Way to Stadium Road.</w:t>
        <w:tab/>
        <w:tab/>
        <w:t>22</w:t>
        <w:tab/>
        <w:t>1</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Scollay Square,</w:t>
      </w:r>
      <w:r>
        <w:rPr>
          <w:color w:val="000000"/>
          <w:lang w:val="en-US" w:eastAsia="en-US"/>
        </w:rPr>
        <w:t xml:space="preserve"> B.P., Public way, from Court Street and Tremont Street to Somerset Street and Sudbury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Scotia Street,</w:t>
      </w:r>
      <w:r>
        <w:rPr>
          <w:color w:val="000000"/>
          <w:lang w:val="en-US" w:eastAsia="en-US"/>
        </w:rPr>
        <w:t xml:space="preserve"> Rox., Public way, from 40 Dalton Street to St. Cecilia Street.</w:t>
        <w:tab/>
        <w:tab/>
        <w:t>4</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Scott Alley,</w:t>
      </w:r>
      <w:r>
        <w:rPr>
          <w:color w:val="000000"/>
          <w:lang w:val="en-US" w:eastAsia="en-US"/>
        </w:rPr>
        <w:t xml:space="preserve"> B.P., Public way, from Creek Square at Salt Lane to 24 North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Scott Place,</w:t>
      </w:r>
      <w:r>
        <w:rPr>
          <w:color w:val="000000"/>
          <w:lang w:val="en-US" w:eastAsia="en-US"/>
        </w:rPr>
        <w:t xml:space="preserve"> S.B., Private way, from 708 East Fifth Street to northerly.</w:t>
        <w:tab/>
        <w:tab/>
        <w:t>6</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Scottfield Road,</w:t>
      </w:r>
      <w:r>
        <w:rPr>
          <w:color w:val="000000"/>
          <w:lang w:val="en-US" w:eastAsia="en-US"/>
        </w:rPr>
        <w:t xml:space="preserve"> Bri., Public way, from 1356 Commonwealth Avenue to 208 Kelton Street.</w:t>
        <w:tab/>
        <w:tab/>
        <w:t>21</w:t>
      </w:r>
      <w:r>
        <w:rPr>
          <w:color w:val="000000"/>
        </w:rPr>
        <w:tab/>
      </w:r>
      <w:r>
        <w:rPr>
          <w:color w:val="000000"/>
          <w:lang w:val="en-US" w:eastAsia="en-US"/>
        </w:rPr>
        <w:t>8</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Scribner Road,</w:t>
      </w:r>
      <w:r>
        <w:rPr>
          <w:color w:val="000000"/>
          <w:lang w:val="en-US" w:eastAsia="en-US"/>
        </w:rPr>
        <w:t xml:space="preserve"> H.P., Public way, from 57 Sunnyside Street to approximately 194 feet northwesterly.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Seaborn Street,</w:t>
      </w:r>
      <w:r>
        <w:rPr>
          <w:color w:val="000000"/>
          <w:lang w:val="en-US" w:eastAsia="en-US"/>
        </w:rPr>
        <w:t xml:space="preserve"> Dor., Public way, from 74 Centre Street to 45 Kenwood Street.</w:t>
        <w:tab/>
        <w:tab/>
        <w:t>17</w:t>
      </w:r>
      <w:r>
        <w:rPr>
          <w:color w:val="000000"/>
        </w:rPr>
        <w:tab/>
      </w:r>
      <w:r>
        <w:rPr>
          <w:color w:val="000000"/>
          <w:lang w:val="en-US" w:eastAsia="en-US"/>
        </w:rPr>
        <w:t>6</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Seafood Way,</w:t>
      </w:r>
      <w:r>
        <w:rPr>
          <w:color w:val="000000"/>
          <w:lang w:val="en-US" w:eastAsia="en-US"/>
        </w:rPr>
        <w:t xml:space="preserve"> S.B., Private way, from Fid Kennedy Avenue to northeasterly.</w:t>
        <w:tab/>
        <w:tab/>
        <w:t>6</w:t>
      </w:r>
      <w:r>
        <w:rPr>
          <w:color w:val="000000"/>
        </w:rPr>
        <w:tab/>
      </w:r>
      <w:r>
        <w:rPr>
          <w:color w:val="000000"/>
          <w:lang w:val="en-US" w:eastAsia="en-US"/>
        </w:rPr>
        <w:t>1</w:t>
      </w:r>
      <w:r>
        <w:rPr>
          <w:color w:val="000000"/>
        </w:rPr>
        <w:tab/>
        <w:t>2</w:t>
        <w:tab/>
        <w:t>5</w:t>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Seager Court,</w:t>
      </w:r>
      <w:r>
        <w:rPr>
          <w:color w:val="000000"/>
          <w:lang w:val="en-US" w:eastAsia="en-US"/>
        </w:rPr>
        <w:t xml:space="preserve"> Bri., Private way, from 16 Faneuil Street to southwesterly.</w:t>
        <w:tab/>
        <w:tab/>
        <w:t>22</w:t>
      </w:r>
      <w:r>
        <w:rPr>
          <w:color w:val="000000"/>
        </w:rPr>
        <w:tab/>
      </w:r>
      <w:r>
        <w:rPr>
          <w:color w:val="000000"/>
          <w:lang w:val="en-US" w:eastAsia="en-US"/>
        </w:rPr>
        <w:t>12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Seaport Boulevard,</w:t>
      </w:r>
      <w:r>
        <w:rPr>
          <w:color w:val="000000"/>
          <w:lang w:val="en-US" w:eastAsia="en-US"/>
        </w:rPr>
        <w:t xml:space="preserve"> B.P., S.B., Public way, from 440 Atlantic Avenue to D Street at 212 Northern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 xml:space="preserve">  </w:t>
      </w:r>
      <w:r>
        <w:rPr>
          <w:b/>
          <w:color w:val="000000"/>
          <w:lang w:val="en-US" w:eastAsia="en-US"/>
        </w:rPr>
        <w:t>Note;</w:t>
      </w:r>
      <w:r>
        <w:rPr>
          <w:color w:val="000000"/>
          <w:lang w:val="en-US" w:eastAsia="en-US"/>
        </w:rPr>
        <w:t xml:space="preserve"> the portion of Seaport Boulevard, from B Street to D Street at 212 Northern Avenue, is under the care, control and custody of the M.P.A.</w:t>
        <w:tab/>
        <w:tab/>
        <w:t>3</w:t>
      </w:r>
      <w:r>
        <w:rPr>
          <w:color w:val="000000"/>
        </w:rPr>
        <w:tab/>
        <w:t>6</w:t>
        <w:tab/>
        <w:t>1</w:t>
        <w:tab/>
        <w:t>5</w:t>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Seaport Lane,</w:t>
      </w:r>
      <w:r>
        <w:rPr>
          <w:color w:val="000000"/>
          <w:lang w:val="en-US" w:eastAsia="en-US"/>
        </w:rPr>
        <w:t xml:space="preserve"> S.B., Private way, from Congress Street between D Street and World Trade Center Avenue to 200 Seaport Boulevard.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lane, is under the care, control and custody of the M.P.A.</w:t>
        <w:tab/>
        <w:tab/>
        <w:t>6</w:t>
      </w:r>
      <w:r>
        <w:rPr>
          <w:color w:val="000000"/>
        </w:rPr>
        <w:tab/>
        <w:t>1</w:t>
        <w:tab/>
        <w:t>2</w:t>
        <w:tab/>
        <w:t>5</w:t>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Searle Road,</w:t>
      </w:r>
      <w:r>
        <w:rPr>
          <w:color w:val="000000"/>
          <w:lang w:val="en-US" w:eastAsia="en-US"/>
        </w:rPr>
        <w:t xml:space="preserve"> W.R., Public way, from 84 La Grange Street to opposite 78 Maplewood Street.</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Seattle Street,</w:t>
      </w:r>
      <w:r>
        <w:rPr>
          <w:color w:val="000000"/>
          <w:lang w:val="en-US" w:eastAsia="en-US"/>
        </w:rPr>
        <w:t xml:space="preserve"> Bri., Public way, from 163 Cambridge Street to approximately 398 feet northwest of 46 Hopedale Street.</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Seaver Place,</w:t>
      </w:r>
      <w:r>
        <w:rPr>
          <w:color w:val="000000"/>
          <w:lang w:val="en-US" w:eastAsia="en-US"/>
        </w:rPr>
        <w:t xml:space="preserve"> B.P., Private way, from 263 Tremont Street to opposite 80 Warrenton Street.</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Seaver Square,</w:t>
      </w:r>
      <w:r>
        <w:rPr>
          <w:color w:val="000000"/>
          <w:lang w:val="en-US" w:eastAsia="en-US"/>
        </w:rPr>
        <w:t xml:space="preserve"> Rox., at the junction of Cabot Street and Ruggles Street.</w:t>
        <w:tab/>
        <w:tab/>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Seaver Street,</w:t>
      </w:r>
      <w:r>
        <w:rPr>
          <w:color w:val="000000"/>
          <w:lang w:val="en-US" w:eastAsia="en-US"/>
        </w:rPr>
        <w:t xml:space="preserve"> Dor., Rox., Public way, from 37 Erie Street to 366 Walnut Avenue.</w:t>
      </w:r>
    </w:p>
    <w:p>
      <w:pPr>
        <w:pStyle w:val="Tab2"/>
        <w:rPr/>
      </w:pPr>
      <w:r>
        <w:rPr>
          <w:color w:val="000000"/>
        </w:rPr>
        <w:t>2 - 44</w:t>
        <w:tab/>
        <w:t>12</w:t>
        <w:tab/>
        <w:t>8</w:t>
        <w:tab/>
        <w:t>7</w:t>
        <w:tab/>
        <w:t>10/2</w:t>
        <w:tab/>
        <w:t>02121</w:t>
      </w:r>
    </w:p>
    <w:p>
      <w:pPr>
        <w:pStyle w:val="Tab2"/>
        <w:rPr/>
      </w:pPr>
      <w:r>
        <w:rPr>
          <w:color w:val="000000"/>
        </w:rPr>
        <w:t>52 - 88</w:t>
        <w:tab/>
        <w:t>12</w:t>
        <w:tab/>
        <w:t>9</w:t>
        <w:tab/>
        <w:t>7</w:t>
        <w:tab/>
        <w:t>10/2</w:t>
        <w:tab/>
        <w:t>02121</w:t>
      </w:r>
    </w:p>
    <w:p>
      <w:pPr>
        <w:pStyle w:val="Tab2"/>
        <w:rPr>
          <w:color w:val="000000"/>
        </w:rPr>
      </w:pPr>
      <w:r>
        <w:rPr>
          <w:color w:val="000000"/>
        </w:rPr>
        <w:t>94 - 304 and Franklin Park.</w:t>
        <w:tab/>
        <w:t>12</w:t>
        <w:tab/>
        <w:t>7</w:t>
        <w:tab/>
        <w:t>7</w:t>
        <w:tab/>
        <w:t>10/2</w:t>
        <w:tab/>
        <w:t>02121</w:t>
      </w:r>
    </w:p>
    <w:p>
      <w:pPr>
        <w:pStyle w:val="Tab2"/>
        <w:rPr/>
      </w:pPr>
      <w:r>
        <w:rPr>
          <w:color w:val="000000"/>
        </w:rPr>
        <w:t>315 - 365, 324 - 364</w:t>
        <w:tab/>
        <w:t>14</w:t>
        <w:tab/>
        <w:t>3</w:t>
        <w:tab/>
        <w:t>4</w:t>
        <w:tab/>
        <w:t>3</w:t>
        <w:tab/>
        <w:t>02121</w:t>
      </w:r>
    </w:p>
    <w:p>
      <w:pPr>
        <w:pStyle w:val="Tab2"/>
        <w:spacing w:before="0" w:after="120"/>
        <w:rPr/>
      </w:pPr>
      <w:r>
        <w:rPr>
          <w:color w:val="000000"/>
        </w:rPr>
        <w:t>380 - 432, 381 - 431</w:t>
        <w:tab/>
        <w:t>14</w:t>
        <w:tab/>
        <w:t>6</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Seaver Street,</w:t>
      </w:r>
      <w:r>
        <w:rPr>
          <w:color w:val="000000"/>
          <w:lang w:val="en-US" w:eastAsia="en-US"/>
        </w:rPr>
        <w:t xml:space="preserve"> E.B., Public way, from 403 Sumner Street to 188 Webster Street.</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Seaverns Avenue,</w:t>
      </w:r>
      <w:r>
        <w:rPr>
          <w:color w:val="000000"/>
          <w:lang w:val="en-US" w:eastAsia="en-US"/>
        </w:rPr>
        <w:t xml:space="preserve"> W.R., Public way, from 672 Centre Street to between 1 and 30 Elm Street.</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Sea View Avenue,</w:t>
      </w:r>
      <w:r>
        <w:rPr>
          <w:color w:val="000000"/>
          <w:lang w:val="en-US" w:eastAsia="en-US"/>
        </w:rPr>
        <w:t xml:space="preserve"> E.B., Public way, from opposite 20 Drumlin Road to 99 Orient Avenue.</w:t>
        <w:tab/>
        <w:tab/>
        <w:t>1</w:t>
      </w:r>
      <w:r>
        <w:rPr>
          <w:color w:val="000000"/>
        </w:rPr>
        <w:tab/>
      </w:r>
      <w:r>
        <w:rPr>
          <w:color w:val="000000"/>
          <w:lang w:val="en-US" w:eastAsia="en-US"/>
        </w:rPr>
        <w:t>14</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Sea View Terrace,</w:t>
      </w:r>
      <w:r>
        <w:rPr>
          <w:color w:val="000000"/>
          <w:lang w:val="en-US" w:eastAsia="en-US"/>
        </w:rPr>
        <w:t xml:space="preserve"> Dor., Private way, from 349 Savin Hill Avenue to northeasterly.</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Second Avenue, </w:t>
      </w:r>
      <w:r>
        <w:rPr>
          <w:color w:val="000000"/>
          <w:lang w:val="en-US" w:eastAsia="en-US"/>
        </w:rPr>
        <w:t>Chsn., Private way, from Sixth Street between First Avenue and Third Avenue to Sixteenth Street between First Avenue and Third Avenue.</w:t>
        <w:tab/>
        <w:tab/>
        <w:t>2</w:t>
        <w:tab/>
        <w:t>2</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Second New Way</w:t>
      </w:r>
      <w:r>
        <w:rPr>
          <w:color w:val="000000"/>
          <w:lang w:val="en-US" w:eastAsia="en-US"/>
        </w:rPr>
        <w:t>, H.P., Public way, from 1 Nott Street opposite 87 Fairmount Avenue to Walnut Street.</w:t>
        <w:tab/>
        <w:tab/>
        <w:t>18</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Sedalia Road,</w:t>
      </w:r>
      <w:r>
        <w:rPr>
          <w:color w:val="000000"/>
          <w:lang w:val="en-US" w:eastAsia="en-US"/>
        </w:rPr>
        <w:t xml:space="preserve"> Dor., Public way, from 80 Beaumont Street to opposite 90 Elmer Road.</w:t>
        <w:tab/>
        <w:tab/>
        <w:t>16</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Sedgwick Street,</w:t>
      </w:r>
      <w:r>
        <w:rPr>
          <w:color w:val="000000"/>
          <w:lang w:val="en-US" w:eastAsia="en-US"/>
        </w:rPr>
        <w:t xml:space="preserve"> W.R., Public way, from 25 John A. Andrew Street to 34 South Street.</w:t>
      </w:r>
    </w:p>
    <w:p>
      <w:pPr>
        <w:pStyle w:val="Tab2"/>
        <w:rPr/>
      </w:pPr>
      <w:r>
        <w:rPr>
          <w:color w:val="000000"/>
        </w:rPr>
        <w:t>1 - 119, 100 - 120</w:t>
        <w:tab/>
        <w:t>19</w:t>
        <w:tab/>
        <w:t>6</w:t>
        <w:tab/>
        <w:t>6</w:t>
        <w:tab/>
        <w:t>2</w:t>
        <w:tab/>
        <w:t>02130</w:t>
      </w:r>
    </w:p>
    <w:p>
      <w:pPr>
        <w:pStyle w:val="Tab2"/>
        <w:spacing w:before="0" w:after="120"/>
        <w:rPr/>
      </w:pPr>
      <w:r>
        <w:rPr>
          <w:color w:val="000000"/>
        </w:rPr>
        <w:t>2 - 88</w:t>
        <w:tab/>
        <w:t>19</w:t>
        <w:tab/>
        <w:t>9</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Seeanar Road,</w:t>
      </w:r>
      <w:r>
        <w:rPr>
          <w:color w:val="000000"/>
          <w:lang w:val="en-US" w:eastAsia="en-US"/>
        </w:rPr>
        <w:t xml:space="preserve"> W.R., Private way, from 164 Florence Street to approximately 654 feet northeasterly.</w:t>
        <w:tab/>
        <w:tab/>
        <w:t>19</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Sefton Street,</w:t>
      </w:r>
      <w:r>
        <w:rPr>
          <w:color w:val="000000"/>
          <w:lang w:val="en-US" w:eastAsia="en-US"/>
        </w:rPr>
        <w:t xml:space="preserve"> Dor., H.P., Public way, from 196 Greenfield Road to 33 Mariposa Street.</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Segel Street,</w:t>
      </w:r>
      <w:r>
        <w:rPr>
          <w:color w:val="000000"/>
          <w:lang w:val="en-US" w:eastAsia="en-US"/>
        </w:rPr>
        <w:t xml:space="preserve"> W.R., Public way, from 267 Chestnut Avenue to approximately 230 feet northwesterly.</w:t>
      </w:r>
    </w:p>
    <w:p>
      <w:pPr>
        <w:pStyle w:val="Tab2"/>
        <w:rPr>
          <w:color w:val="000000"/>
        </w:rPr>
      </w:pPr>
      <w:r>
        <w:rPr>
          <w:color w:val="000000"/>
        </w:rPr>
        <w:t>Odd</w:t>
        <w:tab/>
        <w:t>19</w:t>
        <w:tab/>
        <w:t>4</w:t>
        <w:tab/>
        <w:t>6</w:t>
        <w:tab/>
        <w:t>2</w:t>
        <w:tab/>
        <w:t>02130</w:t>
      </w:r>
    </w:p>
    <w:p>
      <w:pPr>
        <w:pStyle w:val="Tab2"/>
        <w:spacing w:before="0" w:after="120"/>
        <w:rPr>
          <w:color w:val="000000"/>
        </w:rPr>
      </w:pPr>
      <w:r>
        <w:rPr>
          <w:color w:val="000000"/>
        </w:rPr>
        <w:t>Even</w:t>
        <w:tab/>
        <w:t>19</w:t>
        <w:tab/>
        <w:t>6</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Selden Street,</w:t>
      </w:r>
      <w:r>
        <w:rPr>
          <w:color w:val="000000"/>
          <w:lang w:val="en-US" w:eastAsia="en-US"/>
        </w:rPr>
        <w:t xml:space="preserve"> Dor., Public way, from 105 Milton Avenue to between 920 and 952 Morton Street.</w:t>
        <w:tab/>
        <w:tab/>
        <w:t>17</w:t>
      </w:r>
      <w:r>
        <w:rPr>
          <w:color w:val="000000"/>
        </w:rPr>
        <w:tab/>
      </w:r>
      <w:r>
        <w:rPr>
          <w:color w:val="000000"/>
          <w:lang w:val="en-US" w:eastAsia="en-US"/>
        </w:rPr>
        <w:t>10</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Selkirk Road,</w:t>
      </w:r>
      <w:r>
        <w:rPr>
          <w:color w:val="000000"/>
          <w:lang w:val="en-US" w:eastAsia="en-US"/>
        </w:rPr>
        <w:t xml:space="preserve"> Bri., Public way, from 69 Chiswick Road to 143 Kilsyth Road.</w:t>
      </w:r>
    </w:p>
    <w:p>
      <w:pPr>
        <w:pStyle w:val="Tab2"/>
        <w:rPr/>
      </w:pPr>
      <w:r>
        <w:rPr>
          <w:color w:val="000000"/>
        </w:rPr>
        <w:t>1 - 25, 2 - 24</w:t>
        <w:tab/>
        <w:t>21</w:t>
        <w:tab/>
        <w:t>14</w:t>
        <w:tab/>
        <w:t>9</w:t>
        <w:tab/>
        <w:t>4</w:t>
        <w:tab/>
        <w:t>02146</w:t>
      </w:r>
    </w:p>
    <w:p>
      <w:pPr>
        <w:pStyle w:val="Tab2"/>
        <w:spacing w:before="0" w:after="120"/>
        <w:rPr/>
      </w:pPr>
      <w:r>
        <w:rPr>
          <w:color w:val="000000"/>
        </w:rPr>
        <w:t>44 - 58, 45 - 63</w:t>
        <w:tab/>
        <w:t>21</w:t>
        <w:tab/>
        <w:t>13</w:t>
        <w:tab/>
        <w:t>9</w:t>
        <w:tab/>
        <w:t>4</w:t>
        <w:tab/>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Selma Street,</w:t>
      </w:r>
      <w:r>
        <w:rPr>
          <w:color w:val="000000"/>
          <w:lang w:val="en-US" w:eastAsia="en-US"/>
        </w:rPr>
        <w:t xml:space="preserve"> E.B., Private way, from 93 Gladstone Street to 98 Orient Avenue.</w:t>
        <w:tab/>
        <w:tab/>
        <w:t>1</w:t>
      </w:r>
      <w:r>
        <w:rPr>
          <w:color w:val="000000"/>
        </w:rPr>
        <w:tab/>
      </w:r>
      <w:r>
        <w:rPr>
          <w:color w:val="000000"/>
          <w:lang w:val="en-US" w:eastAsia="en-US"/>
        </w:rPr>
        <w:t>13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Selwyn Street,</w:t>
      </w:r>
      <w:r>
        <w:rPr>
          <w:color w:val="000000"/>
          <w:lang w:val="en-US" w:eastAsia="en-US"/>
        </w:rPr>
        <w:t xml:space="preserve"> W.R., from opposite 50 Farquhar Street to Morrison Street at the rear of 16 Weld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opposite 50 Farquhar Street to 2 Robken Road.</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1 Robken Road to Morrison Street at the rear of 16 Weld Street.</w:t>
      </w:r>
    </w:p>
    <w:p>
      <w:pPr>
        <w:pStyle w:val="Tab2"/>
        <w:rPr/>
      </w:pPr>
      <w:r>
        <w:rPr>
          <w:color w:val="000000"/>
        </w:rPr>
        <w:t>1 - 131, 66 - 132</w:t>
        <w:tab/>
        <w:t>20</w:t>
        <w:tab/>
        <w:t>1</w:t>
        <w:tab/>
        <w:t>5</w:t>
        <w:tab/>
        <w:t>6</w:t>
        <w:tab/>
        <w:t>02131</w:t>
      </w:r>
    </w:p>
    <w:p>
      <w:pPr>
        <w:pStyle w:val="Tab2"/>
        <w:spacing w:before="0" w:after="120"/>
        <w:rPr/>
      </w:pPr>
      <w:r>
        <w:rPr>
          <w:color w:val="000000"/>
        </w:rPr>
        <w:t>2 - 64</w:t>
        <w:tab/>
        <w:t>20</w:t>
        <w:tab/>
        <w:t>4</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Seminary Street,</w:t>
      </w:r>
      <w:r>
        <w:rPr>
          <w:color w:val="000000"/>
          <w:lang w:val="en-US" w:eastAsia="en-US"/>
        </w:rPr>
        <w:t xml:space="preserve"> Chsn., Public way, from 12 Austin Street to opposite 16 Lawrence Street.</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Seminole Street,</w:t>
      </w:r>
      <w:r>
        <w:rPr>
          <w:color w:val="000000"/>
          <w:lang w:val="en-US" w:eastAsia="en-US"/>
        </w:rPr>
        <w:t xml:space="preserve"> Dor., H.P., Public way, from 575 Cummins Highway to opposite 99 Wood Avenue.</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Semont Road,</w:t>
      </w:r>
      <w:r>
        <w:rPr>
          <w:color w:val="000000"/>
          <w:lang w:val="en-US" w:eastAsia="en-US"/>
        </w:rPr>
        <w:t xml:space="preserve"> Dor., Public way, from 1740 Dorchester Avenue to opposite 30 St. Marks Road.</w:t>
        <w:tab/>
        <w:tab/>
        <w:t>16</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sz w:val="24"/>
          <w:lang w:val="en-US" w:eastAsia="en-US"/>
        </w:rPr>
        <w:t>*</w:t>
      </w:r>
      <w:r>
        <w:rPr>
          <w:b/>
          <w:color w:val="000000"/>
          <w:lang w:val="en-US" w:eastAsia="en-US"/>
        </w:rPr>
        <w:t>Senator Bolling Circle,</w:t>
      </w:r>
      <w:r>
        <w:rPr>
          <w:color w:val="000000"/>
          <w:lang w:val="en-US" w:eastAsia="en-US"/>
        </w:rPr>
        <w:t xml:space="preserve"> W.R., Private way, from 367 Harvard Street to 401 Harvard Street.</w:t>
        <w:tab/>
        <w:tab/>
        <w:t>14</w:t>
        <w:tab/>
        <w:t>9</w:t>
        <w:tab/>
        <w:t>4</w:t>
        <w:tab/>
        <w:t>7</w:t>
        <w:tab/>
        <w:t xml:space="preserve">02124 </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Senders Court,</w:t>
      </w:r>
      <w:r>
        <w:rPr>
          <w:color w:val="000000"/>
          <w:lang w:val="en-US" w:eastAsia="en-US"/>
        </w:rPr>
        <w:t xml:space="preserve"> H.P., Public way, from 48 Dietz Road to approximately 450 feet southeasterly and southwesterly.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Sentry Hill Place,</w:t>
      </w:r>
      <w:r>
        <w:rPr>
          <w:color w:val="000000"/>
          <w:lang w:val="en-US" w:eastAsia="en-US"/>
        </w:rPr>
        <w:t xml:space="preserve"> B.P., Private way, from 79 Revere Street to northeasterly.</w:t>
        <w:tab/>
        <w:tab/>
        <w:t>5</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Service Place,</w:t>
      </w:r>
      <w:r>
        <w:rPr>
          <w:color w:val="000000"/>
          <w:lang w:val="en-US" w:eastAsia="en-US"/>
        </w:rPr>
        <w:t xml:space="preserve"> Rox., Public way, from Theodore A. Glynn Way at the rear of 133 Southampton Street to approximately 146 feet northwesterly.</w:t>
        <w:tab/>
        <w:tab/>
        <w:t>8</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Service Road,</w:t>
      </w:r>
      <w:r>
        <w:rPr>
          <w:color w:val="000000"/>
          <w:lang w:val="en-US" w:eastAsia="en-US"/>
        </w:rPr>
        <w:t xml:space="preserve"> E.B., from Lovell Street to Neptune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road, is under the care, control and custody of the M.D.O.T</w:t>
      </w:r>
      <w:r>
        <w:rPr>
          <w:color w:val="000000"/>
        </w:rPr>
        <w:tab/>
        <w:tab/>
      </w:r>
      <w:r>
        <w:rPr>
          <w:color w:val="000000"/>
          <w:lang w:val="en-US" w:eastAsia="en-US"/>
        </w:rPr>
        <w:t>1</w:t>
      </w:r>
      <w:r>
        <w:rPr>
          <w:color w:val="000000"/>
        </w:rPr>
        <w:tab/>
      </w:r>
      <w:r>
        <w:rPr>
          <w:color w:val="000000"/>
          <w:lang w:val="en-US" w:eastAsia="en-US"/>
        </w:rPr>
        <w:t>10</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Seventh Street,</w:t>
      </w:r>
      <w:r>
        <w:rPr>
          <w:color w:val="000000"/>
          <w:lang w:val="en-US" w:eastAsia="en-US"/>
        </w:rPr>
        <w:t xml:space="preserve"> Chsn., Public way, from First Avenue between Ninth Street and Sixthe Street to 38 Third Avenue.</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Sewall Street,</w:t>
      </w:r>
      <w:r>
        <w:rPr>
          <w:color w:val="000000"/>
          <w:lang w:val="en-US" w:eastAsia="en-US"/>
        </w:rPr>
        <w:t xml:space="preserve"> Rox., Public way, from 19 Delle Avenue to 1466 Tremont Street.</w:t>
        <w:tab/>
        <w:tab/>
        <w:t>10</w:t>
      </w:r>
      <w:r>
        <w:rPr>
          <w:color w:val="000000"/>
        </w:rPr>
        <w:tab/>
      </w:r>
      <w:r>
        <w:rPr>
          <w:color w:val="000000"/>
          <w:lang w:val="en-US" w:eastAsia="en-US"/>
        </w:rPr>
        <w:t>2</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Sexton Court,</w:t>
      </w:r>
      <w:r>
        <w:rPr>
          <w:color w:val="000000"/>
          <w:lang w:val="en-US" w:eastAsia="en-US"/>
        </w:rPr>
        <w:t xml:space="preserve"> Dor., Private way, from 227 Boston Street to northwesterly.</w:t>
        <w:tab/>
        <w:tab/>
        <w:t>7</w:t>
      </w:r>
      <w:r>
        <w:rPr>
          <w:color w:val="000000"/>
        </w:rPr>
        <w:tab/>
      </w:r>
      <w:r>
        <w:rPr>
          <w:color w:val="000000"/>
          <w:lang w:val="en-US" w:eastAsia="en-US"/>
        </w:rPr>
        <w:t>9</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Seymour Road,</w:t>
      </w:r>
      <w:r>
        <w:rPr>
          <w:color w:val="000000"/>
          <w:lang w:val="en-US" w:eastAsia="en-US"/>
        </w:rPr>
        <w:t xml:space="preserve"> W.R., Private way, from opposite 6 Banks Street to 354 Corey Street.</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Seymour Street,</w:t>
      </w:r>
      <w:r>
        <w:rPr>
          <w:color w:val="000000"/>
          <w:lang w:val="en-US" w:eastAsia="en-US"/>
        </w:rPr>
        <w:t xml:space="preserve"> W.R., Public way, from 25 Brown Avenue to near 1017 Canterbury Street.</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Shabazz Way</w:t>
      </w:r>
      <w:r>
        <w:rPr>
          <w:color w:val="000000"/>
          <w:lang w:val="en-US" w:eastAsia="en-US"/>
        </w:rPr>
        <w:t>, Rox., Public way, from opposite 15 Bethune Way to 1130 Harrison Avenue.</w:t>
        <w:tab/>
        <w:tab/>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Shafter Street,</w:t>
      </w:r>
      <w:r>
        <w:rPr>
          <w:color w:val="000000"/>
          <w:lang w:val="en-US" w:eastAsia="en-US"/>
        </w:rPr>
        <w:t xml:space="preserve"> Dor., Public way, from opposite 25 Vassar Street to 5 Waterlow Street.</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Shandon Road,</w:t>
      </w:r>
      <w:r>
        <w:rPr>
          <w:color w:val="000000"/>
          <w:lang w:val="en-US" w:eastAsia="en-US"/>
        </w:rPr>
        <w:t xml:space="preserve"> W.R., Public way, from 15 Franklin Hill Avenue to 45 Franklin Hill Avenue.</w:t>
        <w:tab/>
        <w:tab/>
        <w:t>14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Shanley Street,</w:t>
      </w:r>
      <w:r>
        <w:rPr>
          <w:color w:val="000000"/>
          <w:lang w:val="en-US" w:eastAsia="en-US"/>
        </w:rPr>
        <w:t xml:space="preserve"> Bri., from 446 Washington Street to southwesterly at Rogers Park.</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446 Washington Street to approximately 283 feet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southwesterly at Rogers Park.</w:t>
      </w:r>
      <w:r>
        <w:rPr>
          <w:color w:val="000000"/>
        </w:rPr>
        <w:tab/>
        <w:tab/>
      </w:r>
      <w:r>
        <w:rPr>
          <w:color w:val="000000"/>
          <w:lang w:val="en-US" w:eastAsia="en-US"/>
        </w:rPr>
        <w:t>22</w:t>
      </w:r>
      <w:r>
        <w:rPr>
          <w:color w:val="000000"/>
        </w:rPr>
        <w:tab/>
      </w:r>
      <w:r>
        <w:rPr>
          <w:color w:val="000000"/>
          <w:lang w:val="en-US" w:eastAsia="en-US"/>
        </w:rPr>
        <w:t>10</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Shannon Street,</w:t>
      </w:r>
      <w:r>
        <w:rPr>
          <w:color w:val="000000"/>
          <w:lang w:val="en-US" w:eastAsia="en-US"/>
        </w:rPr>
        <w:t xml:space="preserve"> Bri., Public way, from 63 Union Street to 230 Washington Street.</w:t>
        <w:tab/>
        <w:tab/>
        <w:t>22</w:t>
      </w:r>
      <w:r>
        <w:rPr>
          <w:color w:val="000000"/>
        </w:rPr>
        <w:tab/>
      </w:r>
      <w:r>
        <w:rPr>
          <w:color w:val="000000"/>
          <w:lang w:val="en-US" w:eastAsia="en-US"/>
        </w:rPr>
        <w:t>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Sharon Court,</w:t>
      </w:r>
      <w:r>
        <w:rPr>
          <w:color w:val="000000"/>
          <w:lang w:val="en-US" w:eastAsia="en-US"/>
        </w:rPr>
        <w:t xml:space="preserve"> E.B., Private way, from 186 Havre Street to northwesterly.</w:t>
        <w:tab/>
        <w:tab/>
        <w:t>1</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Sharp Street,</w:t>
      </w:r>
      <w:r>
        <w:rPr>
          <w:color w:val="000000"/>
          <w:lang w:val="en-US" w:eastAsia="en-US"/>
        </w:rPr>
        <w:t xml:space="preserve"> Dor., Public way, from 13 Allston Street to approximately 324 feet northeasterly at the M.B.T.A. Railroad.</w:t>
        <w:tab/>
        <w:tab/>
        <w:t>17</w:t>
      </w:r>
      <w:r>
        <w:rPr>
          <w:color w:val="000000"/>
        </w:rPr>
        <w:tab/>
      </w:r>
      <w:r>
        <w:rPr>
          <w:color w:val="000000"/>
          <w:lang w:val="en-US" w:eastAsia="en-US"/>
        </w:rPr>
        <w:t>6</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Shattuck Street,</w:t>
      </w:r>
      <w:r>
        <w:rPr>
          <w:color w:val="000000"/>
          <w:lang w:val="en-US" w:eastAsia="en-US"/>
        </w:rPr>
        <w:t xml:space="preserve"> Rox., Private way, from Binney Street between Children’s Way and Francis Street to southeasterly.</w:t>
        <w:tab/>
        <w:tab/>
        <w:t>4</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Shaughnessy Square,</w:t>
      </w:r>
      <w:r>
        <w:rPr>
          <w:color w:val="000000"/>
          <w:lang w:val="en-US" w:eastAsia="en-US"/>
        </w:rPr>
        <w:t xml:space="preserve"> Rox.</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Herbert P. Shaughnessy Square.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Shaw Street,</w:t>
      </w:r>
      <w:r>
        <w:rPr>
          <w:color w:val="000000"/>
          <w:lang w:val="en-US" w:eastAsia="en-US"/>
        </w:rPr>
        <w:t xml:space="preserve"> W.R., Public way, from 180 La Grange Street at 4 Brier Road to 14 Sparrow Street.</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Shawmut Avenue,</w:t>
      </w:r>
      <w:r>
        <w:rPr>
          <w:color w:val="000000"/>
          <w:lang w:val="en-US" w:eastAsia="en-US"/>
        </w:rPr>
        <w:t xml:space="preserve"> B.P., Rox., Public way, from 51 Roxbury Street at Malcolm X Boulevard to 330 Tremont Street.</w:t>
      </w:r>
    </w:p>
    <w:p>
      <w:pPr>
        <w:pStyle w:val="Tab2"/>
        <w:rPr/>
      </w:pPr>
      <w:r>
        <w:rPr>
          <w:color w:val="000000"/>
        </w:rPr>
        <w:t>1 - 209</w:t>
        <w:tab/>
        <w:t>5</w:t>
        <w:tab/>
        <w:t>1</w:t>
        <w:tab/>
        <w:t>2</w:t>
        <w:tab/>
        <w:t>1</w:t>
        <w:tab/>
        <w:t>02118</w:t>
      </w:r>
    </w:p>
    <w:p>
      <w:pPr>
        <w:pStyle w:val="Tab2"/>
        <w:rPr/>
      </w:pPr>
      <w:r>
        <w:rPr>
          <w:color w:val="000000"/>
        </w:rPr>
        <w:t>2 - 208</w:t>
        <w:tab/>
        <w:t>3</w:t>
        <w:tab/>
        <w:t>8</w:t>
        <w:tab/>
        <w:t>2</w:t>
        <w:tab/>
        <w:t>1</w:t>
        <w:tab/>
        <w:t>02118</w:t>
      </w:r>
    </w:p>
    <w:p>
      <w:pPr>
        <w:pStyle w:val="Tab2"/>
        <w:rPr/>
      </w:pPr>
      <w:r>
        <w:rPr>
          <w:color w:val="000000"/>
        </w:rPr>
        <w:t>211 - 333, 212 - 346</w:t>
        <w:tab/>
        <w:t>3</w:t>
        <w:tab/>
        <w:t>7</w:t>
        <w:tab/>
        <w:t>2</w:t>
        <w:tab/>
        <w:t>1</w:t>
        <w:tab/>
        <w:t>02118</w:t>
      </w:r>
    </w:p>
    <w:p>
      <w:pPr>
        <w:pStyle w:val="Tab2"/>
        <w:rPr/>
      </w:pPr>
      <w:r>
        <w:rPr>
          <w:color w:val="000000"/>
        </w:rPr>
        <w:t>335 - 453, 348 - 452</w:t>
        <w:tab/>
        <w:t>9</w:t>
        <w:tab/>
        <w:t>1</w:t>
        <w:tab/>
        <w:t>2</w:t>
        <w:tab/>
        <w:t>1</w:t>
        <w:tab/>
        <w:t>02118</w:t>
      </w:r>
    </w:p>
    <w:p>
      <w:pPr>
        <w:pStyle w:val="Tab2"/>
        <w:rPr/>
      </w:pPr>
      <w:r>
        <w:rPr>
          <w:color w:val="000000"/>
        </w:rPr>
        <w:t>454 - 534, 457 - 533</w:t>
        <w:tab/>
        <w:t>9</w:t>
        <w:tab/>
        <w:t>2</w:t>
        <w:tab/>
        <w:t>7</w:t>
        <w:tab/>
        <w:t>1</w:t>
        <w:tab/>
        <w:t>02118</w:t>
      </w:r>
    </w:p>
    <w:p>
      <w:pPr>
        <w:pStyle w:val="Tab2"/>
        <w:rPr/>
      </w:pPr>
      <w:r>
        <w:rPr>
          <w:color w:val="000000"/>
        </w:rPr>
        <w:t>535 - 675, 540 - 676</w:t>
        <w:tab/>
        <w:t>9</w:t>
        <w:tab/>
        <w:t>3</w:t>
        <w:tab/>
        <w:t>7</w:t>
        <w:tab/>
        <w:t>10</w:t>
        <w:tab/>
        <w:t>02118</w:t>
      </w:r>
    </w:p>
    <w:p>
      <w:pPr>
        <w:pStyle w:val="Tab2"/>
        <w:rPr/>
      </w:pPr>
      <w:r>
        <w:rPr>
          <w:color w:val="000000"/>
        </w:rPr>
        <w:t>677 - 753, 686 - 750</w:t>
        <w:tab/>
        <w:t>9</w:t>
        <w:tab/>
        <w:t>4</w:t>
        <w:tab/>
        <w:t>7</w:t>
        <w:tab/>
        <w:t>10</w:t>
        <w:tab/>
        <w:t>02119</w:t>
      </w:r>
    </w:p>
    <w:p>
      <w:pPr>
        <w:pStyle w:val="Tab2"/>
        <w:spacing w:before="0" w:after="120"/>
        <w:rPr/>
      </w:pPr>
      <w:r>
        <w:rPr>
          <w:color w:val="000000"/>
        </w:rPr>
        <w:t>757 - 839, 762 - 840</w:t>
        <w:tab/>
        <w:t>9</w:t>
        <w:tab/>
        <w:t>5</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Shawmut Street,</w:t>
      </w:r>
      <w:r>
        <w:rPr>
          <w:color w:val="000000"/>
          <w:lang w:val="en-US" w:eastAsia="en-US"/>
        </w:rPr>
        <w:t xml:space="preserve"> B.P., Public way, from 69 Church Street to Coconut Grove Lane.</w:t>
        <w:tab/>
        <w:tab/>
        <w:t>5</w:t>
        <w:tab/>
        <w:t>1</w:t>
        <w:tab/>
        <w:t>2</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Shawsheen Road,</w:t>
      </w:r>
      <w:r>
        <w:rPr>
          <w:color w:val="000000"/>
          <w:lang w:val="en-US" w:eastAsia="en-US"/>
        </w:rPr>
        <w:t xml:space="preserve"> E.B., from 124 Bayswater Street to the M.B.T.A. Railroad.</w:t>
      </w:r>
    </w:p>
    <w:p>
      <w:pPr>
        <w:pStyle w:val="Tab1"/>
        <w:rPr>
          <w:color w:val="000000"/>
          <w:lang w:val="en-US" w:eastAsia="en-US"/>
        </w:rPr>
      </w:pPr>
      <w:r>
        <w:rPr>
          <w:color w:val="000000"/>
          <w:lang w:val="en-US" w:eastAsia="en-US"/>
        </w:rPr>
        <w:t>Public way, from 124 Bayswater Street to 1129 Saratoga Street and after an interval, from 127 Barnes Avenue to approximately 147 feet northeasterly at the M.B.T.A. Railroad.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1132 Saratoga Street to 127 Barnes Avenue.</w:t>
      </w:r>
      <w:r>
        <w:rPr>
          <w:color w:val="000000"/>
        </w:rPr>
        <w:tab/>
        <w:tab/>
      </w:r>
      <w:r>
        <w:rPr>
          <w:color w:val="000000"/>
          <w:lang w:val="en-US" w:eastAsia="en-US"/>
        </w:rPr>
        <w:t>1</w:t>
      </w:r>
      <w:r>
        <w:rPr>
          <w:color w:val="000000"/>
        </w:rPr>
        <w:tab/>
      </w:r>
      <w:r>
        <w:rPr>
          <w:color w:val="000000"/>
          <w:lang w:val="en-US" w:eastAsia="en-US"/>
        </w:rPr>
        <w:t>12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Sheafe Street,</w:t>
      </w:r>
      <w:r>
        <w:rPr>
          <w:color w:val="000000"/>
          <w:lang w:val="en-US" w:eastAsia="en-US"/>
        </w:rPr>
        <w:t xml:space="preserve"> B.P., Public way, from 160 Salem Street to between 19 and 31 Snow Hill Street.</w:t>
      </w:r>
    </w:p>
    <w:p>
      <w:pPr>
        <w:pStyle w:val="Tab2"/>
        <w:rPr>
          <w:color w:val="000000"/>
        </w:rPr>
      </w:pPr>
      <w:r>
        <w:rPr>
          <w:color w:val="000000"/>
        </w:rPr>
        <w:t>Odd</w:t>
        <w:tab/>
        <w:t>3</w:t>
        <w:tab/>
        <w:t>2</w:t>
        <w:tab/>
        <w:t>1</w:t>
        <w:tab/>
        <w:t>1</w:t>
        <w:tab/>
        <w:t>02113</w:t>
      </w:r>
    </w:p>
    <w:p>
      <w:pPr>
        <w:pStyle w:val="Tab2"/>
        <w:spacing w:before="0" w:after="120"/>
        <w:rPr>
          <w:color w:val="000000"/>
        </w:rPr>
      </w:pPr>
      <w:r>
        <w:rPr>
          <w:color w:val="000000"/>
        </w:rPr>
        <w:t>Even</w:t>
        <w:tab/>
        <w:t>3</w:t>
        <w:tab/>
        <w:t>3</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Sheafe Street,</w:t>
      </w:r>
      <w:r>
        <w:rPr>
          <w:color w:val="000000"/>
          <w:lang w:val="en-US" w:eastAsia="en-US"/>
        </w:rPr>
        <w:t xml:space="preserve"> Chsn., Private way, from 12 Cook Street to opposite 7 Cook Street Court.</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Sheffield Road,</w:t>
      </w:r>
      <w:r>
        <w:rPr>
          <w:color w:val="000000"/>
          <w:lang w:val="en-US" w:eastAsia="en-US"/>
        </w:rPr>
        <w:t xml:space="preserve"> W.R., Public way, from 96 Selwyn Street to 22 Walter Street.</w:t>
        <w:tab/>
        <w:tab/>
        <w:t>20</w:t>
      </w:r>
      <w:r>
        <w:rPr>
          <w:color w:val="000000"/>
        </w:rPr>
        <w:tab/>
      </w:r>
      <w:r>
        <w:rPr>
          <w:color w:val="000000"/>
          <w:lang w:val="en-US" w:eastAsia="en-US"/>
        </w:rPr>
        <w:t>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Shelby Street,</w:t>
      </w:r>
      <w:r>
        <w:rPr>
          <w:color w:val="000000"/>
          <w:lang w:val="en-US" w:eastAsia="en-US"/>
        </w:rPr>
        <w:t xml:space="preserve"> E.B., Public way, from 313 Lexington Street to 472 Saratoga Street.</w:t>
      </w:r>
    </w:p>
    <w:p>
      <w:pPr>
        <w:pStyle w:val="Tab2"/>
        <w:rPr/>
      </w:pPr>
      <w:r>
        <w:rPr>
          <w:color w:val="000000"/>
        </w:rPr>
        <w:t>1 - 19, 2 - 20</w:t>
        <w:tab/>
        <w:t>1</w:t>
        <w:tab/>
        <w:t>9</w:t>
        <w:tab/>
        <w:t>1</w:t>
        <w:tab/>
        <w:t>9</w:t>
        <w:tab/>
        <w:t>02128</w:t>
      </w:r>
    </w:p>
    <w:p>
      <w:pPr>
        <w:pStyle w:val="Tab2"/>
        <w:spacing w:before="0" w:after="120"/>
        <w:rPr/>
      </w:pPr>
      <w:r>
        <w:rPr>
          <w:color w:val="000000"/>
        </w:rPr>
        <w:t>21 - 41, 22 - 38</w:t>
        <w:tab/>
        <w:t>1</w:t>
        <w:tab/>
        <w:t>10</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Sheldon Street,</w:t>
      </w:r>
      <w:r>
        <w:rPr>
          <w:color w:val="000000"/>
          <w:lang w:val="en-US" w:eastAsia="en-US"/>
        </w:rPr>
        <w:t xml:space="preserve"> W.R., Public way, from 100 Cummins Highway to opposite 53 Prospect Avenue.</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Shenandoah Street,</w:t>
      </w:r>
      <w:r>
        <w:rPr>
          <w:color w:val="000000"/>
          <w:lang w:val="en-US" w:eastAsia="en-US"/>
        </w:rPr>
        <w:t xml:space="preserve"> Dor., Public way, from opposite 76 Carruth Street to Wessex Street.</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Shepard Court,</w:t>
      </w:r>
      <w:r>
        <w:rPr>
          <w:color w:val="000000"/>
          <w:lang w:val="en-US" w:eastAsia="en-US"/>
        </w:rPr>
        <w:t xml:space="preserve"> H.P., Private way, from 211 Reservation Road to northeasterly.</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Shepard Place,</w:t>
      </w:r>
      <w:r>
        <w:rPr>
          <w:color w:val="000000"/>
          <w:lang w:val="en-US" w:eastAsia="en-US"/>
        </w:rPr>
        <w:t xml:space="preserve"> Bri., Private way, from 41 Shepard Street to northwesterly.</w:t>
        <w:tab/>
        <w:tab/>
        <w:t>22</w:t>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Shepard Street,</w:t>
      </w:r>
      <w:r>
        <w:rPr>
          <w:color w:val="000000"/>
          <w:lang w:val="en-US" w:eastAsia="en-US"/>
        </w:rPr>
        <w:t xml:space="preserve"> Bri., Public way, from 89 Union Street to 256 Washington Street.</w:t>
        <w:tab/>
        <w:tab/>
        <w:t>22</w:t>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Shepard Way</w:t>
      </w:r>
      <w:r>
        <w:rPr>
          <w:color w:val="000000"/>
          <w:lang w:val="en-US" w:eastAsia="en-US"/>
        </w:rPr>
        <w:t>, Bri., Private way, from 36 Shepard Street to southeasterly.</w:t>
        <w:tab/>
        <w:tab/>
        <w:t>22</w:t>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Shepherd Avenue,</w:t>
      </w:r>
      <w:r>
        <w:rPr>
          <w:color w:val="000000"/>
          <w:lang w:val="en-US" w:eastAsia="en-US"/>
        </w:rPr>
        <w:t xml:space="preserve"> Rox., Public way, from 824 Huntington Avenue to approximately 160 feet southerly.</w:t>
        <w:tab/>
        <w:tab/>
        <w:t>10</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Shepton Street,</w:t>
      </w:r>
      <w:r>
        <w:rPr>
          <w:color w:val="000000"/>
          <w:lang w:val="en-US" w:eastAsia="en-US"/>
        </w:rPr>
        <w:t xml:space="preserve"> Dor., Public way, from 1782 Dorchester Avenue to 51 Florida Street.</w:t>
        <w:tab/>
        <w:tab/>
        <w:t>16</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Shepton Terrace,</w:t>
      </w:r>
      <w:r>
        <w:rPr>
          <w:color w:val="000000"/>
          <w:lang w:val="en-US" w:eastAsia="en-US"/>
        </w:rPr>
        <w:t xml:space="preserve"> S.B., Private way, from 679 East Eighth Street to southerly.</w:t>
        <w:tab/>
        <w:tab/>
        <w:t>7</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Sherbrook Street,</w:t>
      </w:r>
      <w:r>
        <w:rPr>
          <w:color w:val="000000"/>
          <w:lang w:val="en-US" w:eastAsia="en-US"/>
        </w:rPr>
        <w:t xml:space="preserve"> W.R., Public way, from 560 La Grange Street to 189 Temple Street.</w:t>
      </w:r>
    </w:p>
    <w:p>
      <w:pPr>
        <w:pStyle w:val="Tab2"/>
        <w:rPr>
          <w:color w:val="000000"/>
        </w:rPr>
      </w:pPr>
      <w:r>
        <w:rPr>
          <w:color w:val="000000"/>
        </w:rPr>
        <w:t>7 - 23, 8 - 24</w:t>
        <w:tab/>
        <w:t>20</w:t>
        <w:tab/>
        <w:t>12</w:t>
        <w:tab/>
        <w:t>6</w:t>
        <w:tab/>
        <w:t>6</w:t>
        <w:tab/>
        <w:t>02132</w:t>
      </w:r>
    </w:p>
    <w:p>
      <w:pPr>
        <w:pStyle w:val="Tab2"/>
        <w:spacing w:before="0" w:after="120"/>
        <w:rPr/>
      </w:pPr>
      <w:r>
        <w:rPr>
          <w:color w:val="000000"/>
        </w:rPr>
        <w:t>37 - 59, 58</w:t>
        <w:tab/>
        <w:t>20</w:t>
        <w:tab/>
        <w:t>13</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Sheridan Place,</w:t>
      </w:r>
      <w:r>
        <w:rPr>
          <w:color w:val="000000"/>
          <w:lang w:val="en-US" w:eastAsia="en-US"/>
        </w:rPr>
        <w:t xml:space="preserve"> Rox., W.R., Private way, from 97 Forbes Street to 100 Sheridan Street.</w:t>
        <w:tab/>
        <w:tab/>
        <w:t>19</w:t>
      </w:r>
      <w:r>
        <w:rPr>
          <w:color w:val="000000"/>
        </w:rPr>
        <w:tab/>
      </w:r>
      <w:r>
        <w:rPr>
          <w:color w:val="000000"/>
          <w:lang w:val="en-US" w:eastAsia="en-US"/>
        </w:rPr>
        <w:t>1</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Sheridan Square,</w:t>
      </w:r>
      <w:r>
        <w:rPr>
          <w:color w:val="000000"/>
          <w:lang w:val="en-US" w:eastAsia="en-US"/>
        </w:rPr>
        <w:t xml:space="preserve"> B.P., Rox., at the junction of Albany Street and Northampton Street.</w:t>
        <w:tab/>
        <w:tab/>
        <w:t>8</w:t>
        <w:tab/>
        <w:t>2/3</w:t>
        <w:tab/>
        <w:t>2/7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Sheridan Street,</w:t>
      </w:r>
      <w:r>
        <w:rPr>
          <w:color w:val="000000"/>
          <w:lang w:val="en-US" w:eastAsia="en-US"/>
        </w:rPr>
        <w:t xml:space="preserve"> Rox., W.R., Public way, from 376 Centre Street to 115 Chestnut Avenue.</w:t>
        <w:tab/>
        <w:tab/>
        <w:t>19</w:t>
      </w:r>
      <w:r>
        <w:rPr>
          <w:color w:val="000000"/>
        </w:rPr>
        <w:tab/>
      </w:r>
      <w:r>
        <w:rPr>
          <w:color w:val="000000"/>
          <w:lang w:val="en-US" w:eastAsia="en-US"/>
        </w:rPr>
        <w:t>1</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Sherman Court,</w:t>
      </w:r>
      <w:r>
        <w:rPr>
          <w:color w:val="000000"/>
          <w:lang w:val="en-US" w:eastAsia="en-US"/>
        </w:rPr>
        <w:t xml:space="preserve"> S.B., Private way, from 273 Athens Street to 338 West Broadway.</w:t>
        <w:tab/>
        <w:tab/>
        <w:t>6</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lang w:val="en-US" w:eastAsia="en-US"/>
        </w:rPr>
        <w:t>*</w:t>
      </w:r>
      <w:r>
        <w:rPr>
          <w:b/>
          <w:color w:val="000000"/>
          <w:lang w:val="en-US" w:eastAsia="en-US"/>
        </w:rPr>
        <w:t>Sherman Road,</w:t>
      </w:r>
      <w:r>
        <w:rPr>
          <w:color w:val="000000"/>
          <w:lang w:val="en-US" w:eastAsia="en-US"/>
        </w:rPr>
        <w:t xml:space="preserve"> W.R., Private way, from Independence Drive at the Boston and Brookline Boundary Line to the Boston and Brookline Boundary Line.</w:t>
      </w:r>
    </w:p>
    <w:p>
      <w:pPr>
        <w:pStyle w:val="Tab2"/>
        <w:spacing w:before="0" w:after="120"/>
        <w:rPr>
          <w:b/>
          <w:b/>
          <w:color w:val="000000"/>
        </w:rPr>
      </w:pPr>
      <w:r>
        <w:rPr>
          <w:color w:val="000000"/>
        </w:rPr>
        <w:t xml:space="preserve">107 - 135, and all of the even numbers. </w:t>
      </w:r>
      <w:r>
        <w:rPr>
          <w:b/>
          <w:color w:val="000000"/>
        </w:rPr>
        <w:tab/>
      </w:r>
      <w:r>
        <w:rPr>
          <w:color w:val="000000"/>
        </w:rPr>
        <w:t>20</w:t>
        <w:tab/>
        <w:t>20</w:t>
        <w:tab/>
        <w:t>6</w:t>
        <w:tab/>
        <w:t>6</w:t>
        <w:tab/>
        <w:t>02167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Sherman Square,</w:t>
      </w:r>
      <w:r>
        <w:rPr>
          <w:color w:val="000000"/>
          <w:lang w:val="en-US" w:eastAsia="en-US"/>
        </w:rPr>
        <w:t xml:space="preserve"> Chsn., Private way, from near 3 Mystic Avenue between Dorrance Street and Sherman Street.</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Sherman Street,</w:t>
      </w:r>
      <w:r>
        <w:rPr>
          <w:color w:val="000000"/>
          <w:lang w:val="en-US" w:eastAsia="en-US"/>
        </w:rPr>
        <w:t xml:space="preserve"> Chsn., Private way, from near 3 Mystic Avenue at Sherman Square to the Boston and Somerville Boundary Line.</w:t>
      </w:r>
      <w:r>
        <w:rPr>
          <w:color w:val="000000"/>
        </w:rPr>
        <w:tab/>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Sherman Street,</w:t>
      </w:r>
      <w:r>
        <w:rPr>
          <w:color w:val="000000"/>
          <w:lang w:val="en-US" w:eastAsia="en-US"/>
        </w:rPr>
        <w:t xml:space="preserve"> Rox., Public way, from 17 Dale Street to 10 Rockland Street at Kensington Park</w:t>
      </w:r>
      <w:r>
        <w:rPr>
          <w:color w:val="000000"/>
        </w:rPr>
        <w:tab/>
        <w:tab/>
        <w:t>12</w:t>
        <w:tab/>
        <w:t>3</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Sherman Street,</w:t>
      </w:r>
      <w:r>
        <w:rPr>
          <w:color w:val="000000"/>
          <w:lang w:val="en-US" w:eastAsia="en-US"/>
        </w:rPr>
        <w:t xml:space="preserve"> W.R., Private way, from 61 Hawthorne Street to 182 Poplar Street.</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Sherrin Street,</w:t>
      </w:r>
      <w:r>
        <w:rPr>
          <w:color w:val="000000"/>
          <w:lang w:val="en-US" w:eastAsia="en-US"/>
        </w:rPr>
        <w:t xml:space="preserve"> H.P., from 95 Dale Street to opposite 18 Magee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opposite 18 Magee Street to 779 Beechmont Street and after an interval, from a point approximately 68 feet southwest of 127 Windham Road to a point approximately 111 feet northeast of 120 Windham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opposite 779 Beechmont Street to a point approximately 68 feet southwest of 127 Windham Road and after an interval, from a point approximately 111 feet northeast of 120 Windham Road to 95 Dale Street.</w:t>
      </w:r>
      <w:r>
        <w:rPr>
          <w:color w:val="000000"/>
        </w:rPr>
        <w:tab/>
        <w:tab/>
      </w:r>
      <w:r>
        <w:rPr>
          <w:color w:val="000000"/>
          <w:lang w:val="en-US" w:eastAsia="en-US"/>
        </w:rPr>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Sherwood Court,</w:t>
      </w:r>
      <w:r>
        <w:rPr>
          <w:color w:val="000000"/>
          <w:lang w:val="en-US" w:eastAsia="en-US"/>
        </w:rPr>
        <w:t xml:space="preserve"> Rox., Private way, from 8 Shetland Street to 121 Shirley Street.</w:t>
        <w:tab/>
        <w:tab/>
        <w:t>8</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Sherwood Street,</w:t>
      </w:r>
      <w:r>
        <w:rPr>
          <w:color w:val="000000"/>
          <w:lang w:val="en-US" w:eastAsia="en-US"/>
        </w:rPr>
        <w:t xml:space="preserve"> W.R., Public way, from 140 Cummins Highway to between 205 and 213 Florence Street.</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Shetland Street,</w:t>
      </w:r>
      <w:r>
        <w:rPr>
          <w:color w:val="000000"/>
          <w:lang w:val="en-US" w:eastAsia="en-US"/>
        </w:rPr>
        <w:t xml:space="preserve"> Rox., Public way, from 176 Norfolk Avenue to 145 Shirley Street.</w:t>
        <w:tab/>
        <w:tab/>
        <w:t>8</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Shipway Place,</w:t>
      </w:r>
      <w:r>
        <w:rPr>
          <w:color w:val="000000"/>
          <w:lang w:val="en-US" w:eastAsia="en-US"/>
        </w:rPr>
        <w:t xml:space="preserve"> Chsn., Private way, from 104 First Avenue between Ninth Street and Thirteenth Street to Boston Harbor.</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Shirley Square,</w:t>
      </w:r>
      <w:r>
        <w:rPr>
          <w:color w:val="000000"/>
          <w:lang w:val="en-US" w:eastAsia="en-US"/>
        </w:rPr>
        <w:t xml:space="preserve"> Rox.</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Governor Shirley Square.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Shirley Street,</w:t>
      </w:r>
      <w:r>
        <w:rPr>
          <w:color w:val="000000"/>
          <w:lang w:val="en-US" w:eastAsia="en-US"/>
        </w:rPr>
        <w:t xml:space="preserve"> Rox., Public way, from 490 Dudley Street to near 1033 Massachusetts Avenue.</w:t>
      </w:r>
    </w:p>
    <w:p>
      <w:pPr>
        <w:pStyle w:val="Tab2"/>
        <w:rPr/>
      </w:pPr>
      <w:r>
        <w:rPr>
          <w:color w:val="000000"/>
        </w:rPr>
        <w:t>1 - 51, 2 - 50</w:t>
        <w:tab/>
        <w:t>8</w:t>
        <w:tab/>
        <w:t>5</w:t>
        <w:tab/>
        <w:t>7</w:t>
        <w:tab/>
        <w:t>3</w:t>
        <w:tab/>
        <w:t>02119</w:t>
      </w:r>
    </w:p>
    <w:p>
      <w:pPr>
        <w:pStyle w:val="Tab2"/>
        <w:spacing w:before="0" w:after="120"/>
        <w:rPr/>
      </w:pPr>
      <w:r>
        <w:rPr>
          <w:color w:val="000000"/>
        </w:rPr>
        <w:t>55 - 171, 72 - 172</w:t>
        <w:tab/>
        <w:t>8</w:t>
        <w:tab/>
        <w:t>6</w:t>
        <w:tab/>
        <w:t>7</w:t>
        <w:tab/>
        <w:t>3</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Short Road,</w:t>
      </w:r>
      <w:r>
        <w:rPr>
          <w:color w:val="000000"/>
          <w:lang w:val="en-US" w:eastAsia="en-US"/>
        </w:rPr>
        <w:t xml:space="preserve"> W.R., Private way, from 179 Grove Street to opposite and near 19 Overlook Road.</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Short Street,</w:t>
      </w:r>
      <w:r>
        <w:rPr>
          <w:color w:val="000000"/>
          <w:lang w:val="en-US" w:eastAsia="en-US"/>
        </w:rPr>
        <w:t xml:space="preserve"> Chsn., Public way, from 417 Bunker Hill Street to 526 Medford Street.</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Short Street,</w:t>
      </w:r>
      <w:r>
        <w:rPr>
          <w:color w:val="000000"/>
          <w:lang w:val="en-US" w:eastAsia="en-US"/>
        </w:rPr>
        <w:t xml:space="preserve"> E.B., Private way, from opposite 109 Coleridge Street to northwesterly at the M.B.T.A. Railroad.</w:t>
        <w:tab/>
        <w:tab/>
        <w:t>1</w:t>
      </w:r>
      <w:r>
        <w:rPr>
          <w:color w:val="000000"/>
        </w:rPr>
        <w:tab/>
      </w:r>
      <w:r>
        <w:rPr>
          <w:color w:val="000000"/>
          <w:lang w:val="en-US" w:eastAsia="en-US"/>
        </w:rPr>
        <w:t>11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Short Street,</w:t>
      </w:r>
      <w:r>
        <w:rPr>
          <w:color w:val="000000"/>
          <w:lang w:val="en-US" w:eastAsia="en-US"/>
        </w:rPr>
        <w:t xml:space="preserve"> Rox., Private way, from 331 Brookline Avenue to opposite and near 103 Pilgrim Road.</w:t>
        <w:tab/>
        <w:tab/>
        <w:t>4</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Short Street Place,</w:t>
      </w:r>
      <w:r>
        <w:rPr>
          <w:color w:val="000000"/>
          <w:lang w:val="en-US" w:eastAsia="en-US"/>
        </w:rPr>
        <w:t xml:space="preserve"> Chsn., Private way, from opposite 9 Short Street to northwesterly.</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Shrewsbury Road,</w:t>
      </w:r>
      <w:r>
        <w:rPr>
          <w:color w:val="000000"/>
          <w:lang w:val="en-US" w:eastAsia="en-US"/>
        </w:rPr>
        <w:t xml:space="preserve"> W.R., Private way, from near 1305 Centre Street to 2 Veterans of Foreign Wars Parkway.</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Shurland Street,</w:t>
      </w:r>
      <w:r>
        <w:rPr>
          <w:color w:val="000000"/>
          <w:lang w:val="en-US" w:eastAsia="en-US"/>
        </w:rPr>
        <w:t xml:space="preserve"> W.R., Public way, from 24 Gartland Street to 23 Kenton Road.</w:t>
        <w:tab/>
        <w:tab/>
        <w:t>11</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Sidlaw Road,</w:t>
      </w:r>
      <w:r>
        <w:rPr>
          <w:color w:val="000000"/>
          <w:lang w:val="en-US" w:eastAsia="en-US"/>
        </w:rPr>
        <w:t xml:space="preserve"> Bri., Public way, from opposite 125 Chiswick Road to 1847 Commonwealth Avenue.</w:t>
        <w:tab/>
        <w:tab/>
        <w:t>21</w:t>
      </w:r>
      <w:r>
        <w:rPr>
          <w:color w:val="000000"/>
        </w:rPr>
        <w:tab/>
      </w:r>
      <w:r>
        <w:rPr>
          <w:color w:val="000000"/>
          <w:lang w:val="en-US" w:eastAsia="en-US"/>
        </w:rPr>
        <w:t>15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Sidley Road,</w:t>
      </w:r>
      <w:r>
        <w:rPr>
          <w:color w:val="000000"/>
          <w:lang w:val="en-US" w:eastAsia="en-US"/>
        </w:rPr>
        <w:t xml:space="preserve"> W.R., Public way, from 84 Church Street to approximately 219 feet southwest of Ardmore Rd.</w:t>
      </w:r>
    </w:p>
    <w:p>
      <w:pPr>
        <w:pStyle w:val="Tab2"/>
        <w:rPr>
          <w:color w:val="000000"/>
        </w:rPr>
      </w:pPr>
      <w:r>
        <w:rPr>
          <w:color w:val="000000"/>
        </w:rPr>
        <w:t>11</w:t>
        <w:tab/>
        <w:t>20</w:t>
        <w:tab/>
        <w:t>19</w:t>
        <w:tab/>
        <w:t>6</w:t>
        <w:tab/>
        <w:t>6</w:t>
        <w:tab/>
        <w:t>02132</w:t>
      </w:r>
    </w:p>
    <w:p>
      <w:pPr>
        <w:pStyle w:val="Tab2"/>
        <w:spacing w:before="0" w:after="120"/>
        <w:rPr/>
      </w:pPr>
      <w:r>
        <w:rPr>
          <w:color w:val="000000"/>
        </w:rPr>
        <w:t>17  - 25</w:t>
        <w:tab/>
        <w:t>20</w:t>
        <w:tab/>
        <w:t>7</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Sierra Road,</w:t>
      </w:r>
      <w:r>
        <w:rPr>
          <w:color w:val="000000"/>
          <w:lang w:val="en-US" w:eastAsia="en-US"/>
        </w:rPr>
        <w:t xml:space="preserve"> H.P., from 284 Neponset Valley Parkway to 20 Riley 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284 Neponset Valley Parkway to approximately 200 feet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20 Riley Road.</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Sigourney Street,</w:t>
      </w:r>
      <w:r>
        <w:rPr>
          <w:color w:val="000000"/>
          <w:lang w:val="en-US" w:eastAsia="en-US"/>
        </w:rPr>
        <w:t xml:space="preserve"> W.R., Public way, from opposite 79 Glen Road to 495 Walnut Ave at Peter Parley Road.</w:t>
      </w:r>
    </w:p>
    <w:p>
      <w:pPr>
        <w:pStyle w:val="Tab2"/>
        <w:rPr/>
      </w:pPr>
      <w:r>
        <w:rPr>
          <w:color w:val="000000"/>
        </w:rPr>
        <w:t>1 - 25, 2 - 66</w:t>
        <w:tab/>
        <w:t>11</w:t>
        <w:tab/>
        <w:t>7</w:t>
        <w:tab/>
        <w:t>6</w:t>
        <w:tab/>
        <w:t>2</w:t>
        <w:tab/>
        <w:t>02130</w:t>
      </w:r>
    </w:p>
    <w:p>
      <w:pPr>
        <w:pStyle w:val="Tab2"/>
        <w:spacing w:before="0" w:after="120"/>
        <w:rPr/>
      </w:pPr>
      <w:r>
        <w:rPr>
          <w:color w:val="000000"/>
        </w:rPr>
        <w:t>From 27 Sigourney Street to Walnut Avenue, on the southeasterly side of Sigourney Street only.</w:t>
        <w:tab/>
        <w:t>12</w:t>
        <w:tab/>
        <w:t>7</w:t>
        <w:tab/>
        <w:t>7</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Silber Way,</w:t>
      </w:r>
      <w:r>
        <w:rPr>
          <w:color w:val="000000"/>
          <w:lang w:val="en-US" w:eastAsia="en-US"/>
        </w:rPr>
        <w:t xml:space="preserve"> B.P., Public way, from Back Street between Deerfield Street and Granby Street to 595 Commonwealth Avenue.</w:t>
        <w:tab/>
        <w:tab/>
        <w:t>5</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Silloway Street,</w:t>
      </w:r>
      <w:r>
        <w:rPr>
          <w:color w:val="000000"/>
          <w:lang w:val="en-US" w:eastAsia="en-US"/>
        </w:rPr>
        <w:t xml:space="preserve"> Dor., Public way, from 7 Mather Street to between 115 and 125 Melville Avenue.</w:t>
        <w:tab/>
        <w:tab/>
        <w:t>16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Silva Place,</w:t>
      </w:r>
      <w:r>
        <w:rPr>
          <w:color w:val="000000"/>
          <w:lang w:val="en-US" w:eastAsia="en-US"/>
        </w:rPr>
        <w:t xml:space="preserve"> Rox., Private way, from 30 Hazelwood Street to southwesterly.</w:t>
        <w:tab/>
        <w:tab/>
        <w:t>12</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Silver Place,</w:t>
      </w:r>
      <w:r>
        <w:rPr>
          <w:color w:val="000000"/>
          <w:lang w:val="en-US" w:eastAsia="en-US"/>
        </w:rPr>
        <w:t xml:space="preserve"> B.P., Private way, from 151 Charles Street to easterly.</w:t>
        <w:tab/>
        <w:tab/>
        <w:t>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Silver Street,</w:t>
      </w:r>
      <w:r>
        <w:rPr>
          <w:color w:val="000000"/>
          <w:lang w:val="en-US" w:eastAsia="en-US"/>
        </w:rPr>
        <w:t xml:space="preserve"> S.B., Public way, from 150 Dorchester Avenue to the northwesterly side of the South Boston Haul Road, then from the southeasterly side of the South Boston Haul Road to 88 B Street and after an interval, from 233 D Street to 29 G Street.</w:t>
      </w:r>
    </w:p>
    <w:p>
      <w:pPr>
        <w:pStyle w:val="Tab2"/>
        <w:rPr/>
      </w:pPr>
      <w:r>
        <w:rPr>
          <w:color w:val="000000"/>
        </w:rPr>
        <w:t>1 - 79, 2 - 72</w:t>
        <w:tab/>
        <w:t>6</w:t>
        <w:tab/>
        <w:t>1</w:t>
        <w:tab/>
        <w:t>2</w:t>
        <w:tab/>
        <w:t>5</w:t>
        <w:tab/>
        <w:t>02127</w:t>
      </w:r>
    </w:p>
    <w:p>
      <w:pPr>
        <w:pStyle w:val="Tab2"/>
        <w:rPr/>
      </w:pPr>
      <w:r>
        <w:rPr>
          <w:color w:val="000000"/>
        </w:rPr>
        <w:t>183 - 275, 186 - 276</w:t>
        <w:tab/>
        <w:t>6</w:t>
        <w:tab/>
        <w:t>3</w:t>
        <w:tab/>
        <w:t>2</w:t>
        <w:tab/>
        <w:t>5</w:t>
        <w:tab/>
        <w:t>02127</w:t>
      </w:r>
    </w:p>
    <w:p>
      <w:pPr>
        <w:pStyle w:val="Tab2"/>
        <w:spacing w:before="0" w:after="120"/>
        <w:rPr/>
      </w:pPr>
      <w:r>
        <w:rPr>
          <w:color w:val="000000"/>
        </w:rPr>
        <w:t>277 - 383, 278 - 376</w:t>
        <w:tab/>
        <w:t>6</w:t>
        <w:tab/>
        <w:t>4</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Silver Lane Way, </w:t>
      </w:r>
      <w:r>
        <w:rPr>
          <w:color w:val="000000"/>
          <w:lang w:val="en-US" w:eastAsia="en-US"/>
        </w:rPr>
        <w:t>S.B., from D Street to Northern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way, is under the care, control and custody of the M.P.A.</w:t>
        <w:tab/>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Silvia Court,</w:t>
      </w:r>
      <w:r>
        <w:rPr>
          <w:color w:val="000000"/>
          <w:lang w:val="en-US" w:eastAsia="en-US"/>
        </w:rPr>
        <w:t xml:space="preserve"> H.P., Public way, from 42 Raldne Road to approximately 490 feet southwesterly and southeasterly.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Simbroco Street,</w:t>
      </w:r>
      <w:r>
        <w:rPr>
          <w:color w:val="000000"/>
          <w:lang w:val="en-US" w:eastAsia="en-US"/>
        </w:rPr>
        <w:t xml:space="preserve"> W.R., Private way, from 83 Gardner Street to approximately 413 feet northeasterly.</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Sinclair Road,</w:t>
      </w:r>
      <w:r>
        <w:rPr>
          <w:color w:val="000000"/>
          <w:lang w:val="en-US" w:eastAsia="en-US"/>
        </w:rPr>
        <w:t xml:space="preserve"> Bri., Private way, from 45 North Beacon Street to northeasterly.</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Sixteenth Street,</w:t>
      </w:r>
      <w:r>
        <w:rPr>
          <w:color w:val="000000"/>
          <w:lang w:val="en-US" w:eastAsia="en-US"/>
        </w:rPr>
        <w:t xml:space="preserve"> Chsn., Public way, from Chelsea Street to First Avenue.</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Sixth Street,</w:t>
      </w:r>
      <w:r>
        <w:rPr>
          <w:color w:val="000000"/>
          <w:lang w:val="en-US" w:eastAsia="en-US"/>
        </w:rPr>
        <w:t xml:space="preserve"> Chsn., Public way, from 34 First Avenue to Third Avenue.</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Skyline Road,</w:t>
      </w:r>
      <w:r>
        <w:rPr>
          <w:color w:val="000000"/>
          <w:lang w:val="en-US" w:eastAsia="en-US"/>
        </w:rPr>
        <w:t xml:space="preserve"> H.P., Public way, from 69 Prospect Street to approximately 472 feet northwesterly.</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Slayton Way</w:t>
      </w:r>
      <w:r>
        <w:rPr>
          <w:color w:val="000000"/>
          <w:lang w:val="en-US" w:eastAsia="en-US"/>
        </w:rPr>
        <w:t>, Rox., Public way, from Ritchie Street at Columbus Avenue to approximately 455 feet southerly, easterly and southerly.</w:t>
        <w:tab/>
        <w:tab/>
        <w:t>11</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Sleeper Street,</w:t>
      </w:r>
      <w:r>
        <w:rPr>
          <w:color w:val="000000"/>
          <w:lang w:val="en-US" w:eastAsia="en-US"/>
        </w:rPr>
        <w:t xml:space="preserve"> S.B., Public way, from 308 Congress Street to opposite 12 Northern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 xml:space="preserve">Note; </w:t>
      </w:r>
      <w:r>
        <w:rPr>
          <w:color w:val="000000"/>
          <w:lang w:val="en-US" w:eastAsia="en-US"/>
        </w:rPr>
        <w:t xml:space="preserve">there is still a portion of the original Sleeper Street (before it was relocated in “2012”), that runs parallel with the current location of Sleeper Street, (from Northern Avenue to below Seaport Boulevard), that is still a public way. </w:t>
      </w:r>
      <w:r>
        <w:rPr>
          <w:b/>
          <w:color w:val="000000"/>
          <w:lang w:val="en-US" w:eastAsia="en-US"/>
        </w:rPr>
        <w:t>Note;</w:t>
      </w:r>
      <w:r>
        <w:rPr>
          <w:color w:val="000000"/>
          <w:lang w:val="en-US" w:eastAsia="en-US"/>
        </w:rPr>
        <w:t xml:space="preserve"> see Old Sleeper Street.</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Slocum Road,</w:t>
      </w:r>
      <w:r>
        <w:rPr>
          <w:color w:val="000000"/>
          <w:lang w:val="en-US" w:eastAsia="en-US"/>
        </w:rPr>
        <w:t xml:space="preserve"> W.R., Public way, from 173 Moss Hill Road to approximately 750 feet northeast and northwest of Surreyhill Lane.</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Smith Court,</w:t>
      </w:r>
      <w:r>
        <w:rPr>
          <w:color w:val="000000"/>
          <w:lang w:val="en-US" w:eastAsia="en-US"/>
        </w:rPr>
        <w:t xml:space="preserve"> B.P., Private way, from 46 Joy Street to westerly.</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Smith Street,</w:t>
      </w:r>
      <w:r>
        <w:rPr>
          <w:color w:val="000000"/>
          <w:lang w:val="en-US" w:eastAsia="en-US"/>
        </w:rPr>
        <w:t xml:space="preserve"> Rox., Public way, from 662 Huntington Avenue to 34 Worthington Street and after an interval, from 22A St. Alphonsus Street to 673A Parker Street.</w:t>
      </w:r>
    </w:p>
    <w:p>
      <w:pPr>
        <w:pStyle w:val="Tab2"/>
        <w:rPr/>
      </w:pPr>
      <w:r>
        <w:rPr>
          <w:color w:val="000000"/>
        </w:rPr>
        <w:t>1 - 35, 2 - 148</w:t>
        <w:tab/>
        <w:t>10</w:t>
        <w:tab/>
        <w:t>2</w:t>
        <w:tab/>
        <w:t>8</w:t>
        <w:tab/>
        <w:t>10</w:t>
        <w:tab/>
        <w:t>02120</w:t>
      </w:r>
    </w:p>
    <w:p>
      <w:pPr>
        <w:pStyle w:val="Tab2"/>
        <w:spacing w:before="0" w:after="120"/>
        <w:rPr/>
      </w:pPr>
      <w:r>
        <w:rPr>
          <w:color w:val="000000"/>
        </w:rPr>
        <w:t>43 - 149</w:t>
        <w:tab/>
        <w:t>10</w:t>
        <w:tab/>
        <w:t>1</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Smith Way, </w:t>
      </w:r>
      <w:r>
        <w:rPr>
          <w:color w:val="000000"/>
          <w:lang w:val="en-US" w:eastAsia="en-US"/>
        </w:rPr>
        <w:t>Dor.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see Bishop Joe L. Smith Way.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Smith Field Road,</w:t>
      </w:r>
      <w:r>
        <w:rPr>
          <w:color w:val="000000"/>
          <w:lang w:val="en-US" w:eastAsia="en-US"/>
        </w:rPr>
        <w:t xml:space="preserve"> H.P., from Enneking Parkway to Turtle Pond Parkway.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tab/>
        <w:tab/>
        <w:t>18</w:t>
        <w:tab/>
        <w:t>12/19</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Snelling Place,</w:t>
      </w:r>
      <w:r>
        <w:rPr>
          <w:color w:val="000000"/>
          <w:lang w:val="en-US" w:eastAsia="en-US"/>
        </w:rPr>
        <w:t xml:space="preserve"> B.P., Private way, from 7 Hull Street to northeasterly.</w:t>
        <w:tab/>
        <w:tab/>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Snow Place,</w:t>
      </w:r>
      <w:r>
        <w:rPr>
          <w:color w:val="000000"/>
          <w:lang w:val="en-US" w:eastAsia="en-US"/>
        </w:rPr>
        <w:t xml:space="preserve"> B.P., Private way, from 85 Arch Street to 82 Hawley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Snow Street,</w:t>
      </w:r>
      <w:r>
        <w:rPr>
          <w:color w:val="000000"/>
          <w:lang w:val="en-US" w:eastAsia="en-US"/>
        </w:rPr>
        <w:t xml:space="preserve"> Bri., Public way, from 39 Union Street to 212 Washington Street.</w:t>
        <w:tab/>
        <w:tab/>
        <w:t>22</w:t>
      </w:r>
      <w:r>
        <w:rPr>
          <w:color w:val="000000"/>
        </w:rPr>
        <w:tab/>
      </w:r>
      <w:r>
        <w:rPr>
          <w:color w:val="000000"/>
          <w:lang w:val="en-US" w:eastAsia="en-US"/>
        </w:rPr>
        <w:t>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sz w:val="24"/>
          <w:lang w:val="en-US" w:eastAsia="en-US"/>
        </w:rPr>
        <w:t>*</w:t>
      </w:r>
      <w:r>
        <w:rPr>
          <w:b/>
          <w:color w:val="000000"/>
          <w:lang w:val="en-US" w:eastAsia="en-US"/>
        </w:rPr>
        <w:t>Snowden Way,</w:t>
      </w:r>
      <w:r>
        <w:rPr>
          <w:color w:val="000000"/>
          <w:lang w:val="en-US" w:eastAsia="en-US"/>
        </w:rPr>
        <w:t xml:space="preserve"> W.R., Private way, from Senator Bolling Circle to Senator Bolling Circle.</w:t>
        <w:tab/>
        <w:tab/>
        <w:t>14</w:t>
        <w:tab/>
        <w:t>9</w:t>
        <w:tab/>
        <w:t>4</w:t>
        <w:tab/>
        <w:t>7</w:t>
        <w:tab/>
        <w:t xml:space="preserve">02124 </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Snow Hill Street,</w:t>
      </w:r>
      <w:r>
        <w:rPr>
          <w:color w:val="000000"/>
          <w:lang w:val="en-US" w:eastAsia="en-US"/>
        </w:rPr>
        <w:t xml:space="preserve"> B.P., Public way, from opposite 109 Charter Street to 101 Prince Street.</w:t>
      </w:r>
    </w:p>
    <w:p>
      <w:pPr>
        <w:pStyle w:val="Tab2"/>
        <w:rPr/>
      </w:pPr>
      <w:r>
        <w:rPr>
          <w:color w:val="000000"/>
        </w:rPr>
        <w:t>1 - 23, 2 - 38</w:t>
        <w:tab/>
        <w:t>3</w:t>
        <w:tab/>
        <w:t>3</w:t>
        <w:tab/>
        <w:t>1</w:t>
        <w:tab/>
        <w:t>1</w:t>
        <w:tab/>
        <w:t>02113</w:t>
      </w:r>
    </w:p>
    <w:p>
      <w:pPr>
        <w:pStyle w:val="Tab2"/>
        <w:spacing w:before="0" w:after="120"/>
        <w:rPr/>
      </w:pPr>
      <w:r>
        <w:rPr>
          <w:color w:val="000000"/>
        </w:rPr>
        <w:t>27 - 59, 42 - 60</w:t>
        <w:tab/>
        <w:t>3</w:t>
        <w:tab/>
        <w:t>2</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Sojourner Truth Court,</w:t>
      </w:r>
      <w:r>
        <w:rPr>
          <w:color w:val="000000"/>
          <w:lang w:val="en-US" w:eastAsia="en-US"/>
        </w:rPr>
        <w:t xml:space="preserve"> Rox., Public way, from Melnea Cass Boulevard between Shawmut Avenue and 63 Ruggles Street.</w:t>
      </w:r>
      <w:r>
        <w:rPr>
          <w:color w:val="000000"/>
        </w:rPr>
        <w:tab/>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Solaris Road,</w:t>
      </w:r>
      <w:r>
        <w:rPr>
          <w:color w:val="000000"/>
          <w:lang w:val="en-US" w:eastAsia="en-US"/>
        </w:rPr>
        <w:t xml:space="preserve"> H.P., Public way, from 1903 River Street to the Boston and Dedham Boundary Line.</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Soldiers Field Place,</w:t>
      </w:r>
      <w:r>
        <w:rPr>
          <w:color w:val="000000"/>
          <w:lang w:val="en-US" w:eastAsia="en-US"/>
        </w:rPr>
        <w:t xml:space="preserve"> Bri., Public way, from 1550 Soldiers Field Road to approximately 720 feet southeasterly.</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Soldiers Field Road,</w:t>
      </w:r>
      <w:r>
        <w:rPr>
          <w:color w:val="000000"/>
          <w:lang w:val="en-US" w:eastAsia="en-US"/>
        </w:rPr>
        <w:t xml:space="preserve"> Bri., from the Boston University Bridge thru the Charles River Reservation to Western Avenue.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r>
    </w:p>
    <w:p>
      <w:pPr>
        <w:pStyle w:val="Tab2"/>
        <w:rPr>
          <w:color w:val="000000"/>
        </w:rPr>
      </w:pPr>
      <w:r>
        <w:rPr>
          <w:color w:val="000000"/>
        </w:rPr>
        <w:t>From north of Babcock Street to the Boston University Bridge.</w:t>
        <w:tab/>
        <w:t>21</w:t>
        <w:tab/>
        <w:t>2</w:t>
        <w:tab/>
        <w:t>9</w:t>
        <w:tab/>
        <w:t>4</w:t>
        <w:tab/>
        <w:t>02134</w:t>
      </w:r>
    </w:p>
    <w:p>
      <w:pPr>
        <w:pStyle w:val="Tab2"/>
        <w:rPr>
          <w:color w:val="000000"/>
        </w:rPr>
      </w:pPr>
      <w:r>
        <w:rPr>
          <w:color w:val="000000"/>
        </w:rPr>
        <w:t>From north of Babcock Street to Everett Street.</w:t>
        <w:tab/>
        <w:t>22</w:t>
        <w:tab/>
        <w:t>1</w:t>
        <w:tab/>
        <w:t>9</w:t>
        <w:tab/>
        <w:t>4</w:t>
        <w:tab/>
        <w:t>02163</w:t>
      </w:r>
    </w:p>
    <w:p>
      <w:pPr>
        <w:pStyle w:val="Tab2"/>
        <w:spacing w:before="0" w:after="120"/>
        <w:rPr/>
      </w:pPr>
      <w:r>
        <w:rPr>
          <w:color w:val="000000"/>
        </w:rPr>
        <w:t>From Everett Street to Western Avenue.</w:t>
        <w:tab/>
        <w:t xml:space="preserve"> 22</w:t>
        <w:tab/>
        <w:t>5</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Soldiers Field Road Extension,</w:t>
      </w:r>
      <w:r>
        <w:rPr>
          <w:color w:val="000000"/>
          <w:lang w:val="en-US" w:eastAsia="en-US"/>
        </w:rPr>
        <w:t xml:space="preserve"> Bri., from Leo M. Birmingham Parkway and Western Avenue to North Beacon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tab/>
        <w:tab/>
        <w:t>22</w:t>
      </w:r>
      <w:r>
        <w:rPr>
          <w:color w:val="000000"/>
        </w:rPr>
        <w:tab/>
      </w:r>
      <w:r>
        <w:rPr>
          <w:color w:val="000000"/>
          <w:lang w:val="en-US" w:eastAsia="en-US"/>
        </w:rPr>
        <w:t>12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Soley Street,</w:t>
      </w:r>
      <w:r>
        <w:rPr>
          <w:color w:val="000000"/>
          <w:lang w:val="en-US" w:eastAsia="en-US"/>
        </w:rPr>
        <w:t xml:space="preserve"> Chsn., Public way, from 47 Monument Square to 55 Warren Street.</w:t>
        <w:tab/>
        <w:tab/>
        <w:t>2</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Somerset Street,</w:t>
      </w:r>
      <w:r>
        <w:rPr>
          <w:color w:val="000000"/>
          <w:lang w:val="en-US" w:eastAsia="en-US"/>
        </w:rPr>
        <w:t xml:space="preserve"> B.P., Public way, from 1 Beacon Street to 98 Cambridge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Songin Way</w:t>
      </w:r>
      <w:r>
        <w:rPr>
          <w:color w:val="000000"/>
          <w:lang w:val="en-US" w:eastAsia="en-US"/>
        </w:rPr>
        <w:t>, 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Father Anthony Songin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Sonoma Street,</w:t>
      </w:r>
      <w:r>
        <w:rPr>
          <w:color w:val="000000"/>
          <w:lang w:val="en-US" w:eastAsia="en-US"/>
        </w:rPr>
        <w:t xml:space="preserve"> Rox., Public way, from 108 Elm Hill Avenue to 83 Maple Street.</w:t>
        <w:tab/>
        <w:tab/>
        <w:t>12</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Sorrento Street,</w:t>
      </w:r>
      <w:r>
        <w:rPr>
          <w:color w:val="000000"/>
          <w:lang w:val="en-US" w:eastAsia="en-US"/>
        </w:rPr>
        <w:t xml:space="preserve"> Bri., Public way, from 177 Cambridge Street to approximately 240 feet northwesterly.</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South Street,</w:t>
      </w:r>
      <w:r>
        <w:rPr>
          <w:color w:val="000000"/>
          <w:lang w:val="en-US" w:eastAsia="en-US"/>
        </w:rPr>
        <w:t xml:space="preserve"> B.P., Public way, from 178 Kneeland Street to Essex Street between Atlantic Avenue and Lincoln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South Street,</w:t>
      </w:r>
      <w:r>
        <w:rPr>
          <w:color w:val="000000"/>
          <w:lang w:val="en-US" w:eastAsia="en-US"/>
        </w:rPr>
        <w:t xml:space="preserve"> Bri., Public way, from 225 Chestnut Hill Avenue to 1987 Commonwealth Avenue.</w:t>
      </w:r>
    </w:p>
    <w:p>
      <w:pPr>
        <w:pStyle w:val="Tab2"/>
        <w:rPr>
          <w:color w:val="000000"/>
        </w:rPr>
      </w:pPr>
      <w:r>
        <w:rPr>
          <w:color w:val="000000"/>
        </w:rPr>
        <w:t>Odd</w:t>
        <w:tab/>
        <w:t>22</w:t>
        <w:tab/>
        <w:t>9</w:t>
        <w:tab/>
        <w:t>9</w:t>
        <w:tab/>
        <w:t>4</w:t>
        <w:tab/>
        <w:t>02135</w:t>
      </w:r>
    </w:p>
    <w:p>
      <w:pPr>
        <w:pStyle w:val="Tab2"/>
        <w:spacing w:before="0" w:after="120"/>
        <w:rPr>
          <w:color w:val="000000"/>
        </w:rPr>
      </w:pPr>
      <w:r>
        <w:rPr>
          <w:color w:val="000000"/>
        </w:rPr>
        <w:t>Even</w:t>
        <w:tab/>
        <w:t>21</w:t>
        <w:tab/>
        <w:t>16</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South Street,</w:t>
      </w:r>
      <w:r>
        <w:rPr>
          <w:color w:val="000000"/>
          <w:lang w:val="en-US" w:eastAsia="en-US"/>
        </w:rPr>
        <w:t xml:space="preserve"> W.R., Public way, from opposite 789 Centre Street to 1638 Centre Street.</w:t>
      </w:r>
    </w:p>
    <w:p>
      <w:pPr>
        <w:pStyle w:val="Tab2"/>
        <w:rPr/>
      </w:pPr>
      <w:r>
        <w:rPr>
          <w:color w:val="000000"/>
        </w:rPr>
        <w:t>1 - 61, 2 - 30</w:t>
        <w:tab/>
        <w:t>19</w:t>
        <w:tab/>
        <w:t>9</w:t>
        <w:tab/>
        <w:t>6</w:t>
        <w:tab/>
        <w:t>2</w:t>
        <w:tab/>
        <w:t>02130</w:t>
      </w:r>
    </w:p>
    <w:p>
      <w:pPr>
        <w:pStyle w:val="Tab2"/>
        <w:rPr/>
      </w:pPr>
      <w:r>
        <w:rPr>
          <w:color w:val="000000"/>
        </w:rPr>
        <w:t>32 - 58</w:t>
        <w:tab/>
        <w:t>19</w:t>
        <w:tab/>
        <w:t>6</w:t>
        <w:tab/>
        <w:t>6</w:t>
        <w:tab/>
        <w:t>2</w:t>
        <w:tab/>
        <w:t>02130</w:t>
      </w:r>
    </w:p>
    <w:p>
      <w:pPr>
        <w:pStyle w:val="Tab2"/>
        <w:rPr/>
      </w:pPr>
      <w:r>
        <w:rPr>
          <w:color w:val="000000"/>
        </w:rPr>
        <w:t>60 - 90, 67 - 97</w:t>
        <w:tab/>
        <w:t>11</w:t>
        <w:tab/>
        <w:t>9</w:t>
        <w:tab/>
        <w:t>9</w:t>
        <w:tab/>
        <w:t>2</w:t>
        <w:tab/>
        <w:t>02130</w:t>
      </w:r>
    </w:p>
    <w:p>
      <w:pPr>
        <w:pStyle w:val="Tab2"/>
        <w:rPr/>
      </w:pPr>
      <w:r>
        <w:rPr>
          <w:color w:val="000000"/>
        </w:rPr>
        <w:t>92 - 260, 101 - 249</w:t>
        <w:tab/>
        <w:t>11</w:t>
        <w:tab/>
        <w:t>10</w:t>
        <w:tab/>
        <w:t>9</w:t>
        <w:tab/>
        <w:t>2</w:t>
        <w:tab/>
        <w:t>02130</w:t>
      </w:r>
    </w:p>
    <w:p>
      <w:pPr>
        <w:pStyle w:val="Tab2"/>
        <w:rPr/>
      </w:pPr>
      <w:r>
        <w:rPr>
          <w:color w:val="000000"/>
        </w:rPr>
        <w:t>251 - 399, 264 - 400</w:t>
        <w:tab/>
        <w:t>19</w:t>
        <w:tab/>
        <w:t>7</w:t>
        <w:tab/>
        <w:t>6</w:t>
        <w:tab/>
        <w:t>2</w:t>
        <w:tab/>
        <w:t>02130</w:t>
      </w:r>
    </w:p>
    <w:p>
      <w:pPr>
        <w:pStyle w:val="Tab2"/>
        <w:rPr/>
      </w:pPr>
      <w:r>
        <w:rPr>
          <w:color w:val="000000"/>
        </w:rPr>
        <w:t>401- 503, 402 - 500</w:t>
        <w:tab/>
        <w:t>19</w:t>
        <w:tab/>
        <w:t>7</w:t>
        <w:tab/>
        <w:t>6</w:t>
        <w:tab/>
        <w:t>2</w:t>
        <w:tab/>
        <w:t>02131</w:t>
      </w:r>
    </w:p>
    <w:p>
      <w:pPr>
        <w:pStyle w:val="Tab2"/>
        <w:rPr/>
      </w:pPr>
      <w:r>
        <w:rPr>
          <w:color w:val="000000"/>
        </w:rPr>
        <w:t>502 - 534, 505 - 541</w:t>
        <w:tab/>
        <w:t>19</w:t>
        <w:tab/>
        <w:t>2</w:t>
        <w:tab/>
        <w:t>6</w:t>
        <w:tab/>
        <w:t>2</w:t>
        <w:tab/>
        <w:t>02131</w:t>
      </w:r>
    </w:p>
    <w:p>
      <w:pPr>
        <w:pStyle w:val="Tab2"/>
        <w:rPr/>
      </w:pPr>
      <w:r>
        <w:rPr>
          <w:color w:val="000000"/>
        </w:rPr>
        <w:t>555 - 679, 562 - 680</w:t>
        <w:tab/>
        <w:t>19</w:t>
        <w:tab/>
        <w:t>11</w:t>
        <w:tab/>
        <w:t>5</w:t>
        <w:tab/>
        <w:t>2</w:t>
        <w:tab/>
        <w:t>02131</w:t>
      </w:r>
    </w:p>
    <w:p>
      <w:pPr>
        <w:pStyle w:val="Tab2"/>
        <w:rPr/>
      </w:pPr>
      <w:r>
        <w:rPr>
          <w:color w:val="000000"/>
        </w:rPr>
        <w:t>702 - 760, 703 - 785</w:t>
        <w:tab/>
        <w:t>20</w:t>
        <w:tab/>
        <w:t>2</w:t>
        <w:tab/>
        <w:t>5</w:t>
        <w:tab/>
        <w:t>2</w:t>
        <w:tab/>
        <w:t>02131</w:t>
      </w:r>
    </w:p>
    <w:p>
      <w:pPr>
        <w:pStyle w:val="Tab2"/>
        <w:rPr/>
      </w:pPr>
      <w:r>
        <w:rPr>
          <w:color w:val="000000"/>
        </w:rPr>
        <w:t>805 - 873, 810 - 990</w:t>
        <w:tab/>
        <w:t>20</w:t>
        <w:tab/>
        <w:t>4</w:t>
        <w:tab/>
        <w:t>5</w:t>
        <w:tab/>
        <w:t>6</w:t>
        <w:tab/>
        <w:t>02131</w:t>
      </w:r>
    </w:p>
    <w:p>
      <w:pPr>
        <w:pStyle w:val="Tab2"/>
        <w:rPr/>
      </w:pPr>
      <w:r>
        <w:rPr>
          <w:color w:val="000000"/>
        </w:rPr>
        <w:t>881 - 931</w:t>
        <w:tab/>
        <w:t>20</w:t>
        <w:tab/>
        <w:t>1</w:t>
        <w:tab/>
        <w:t>5</w:t>
        <w:tab/>
        <w:t>6</w:t>
        <w:tab/>
        <w:t>02131</w:t>
      </w:r>
    </w:p>
    <w:p>
      <w:pPr>
        <w:pStyle w:val="Tab2"/>
        <w:spacing w:before="0" w:after="120"/>
        <w:rPr>
          <w:color w:val="000000"/>
        </w:rPr>
      </w:pPr>
      <w:r>
        <w:rPr>
          <w:color w:val="000000"/>
        </w:rPr>
        <w:t>992 - 1102, 941 - 1101</w:t>
        <w:tab/>
        <w:t>20</w:t>
        <w:tab/>
        <w:t>7</w:t>
        <w:tab/>
        <w:t>6</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South Street Footway,</w:t>
      </w:r>
      <w:r>
        <w:rPr>
          <w:color w:val="000000"/>
          <w:lang w:val="en-US" w:eastAsia="en-US"/>
        </w:rPr>
        <w:t xml:space="preserve"> W.R., Public way, from 1 Conway Street to southeasterly, under the tracks of the M.B.T.A. Railroad to the southeasterly line of the M.B.T.A. Railroad.</w:t>
        <w:tab/>
        <w:tab/>
        <w:t>20</w:t>
      </w:r>
      <w:r>
        <w:rPr>
          <w:color w:val="000000"/>
        </w:rPr>
        <w:tab/>
      </w:r>
      <w:r>
        <w:rPr>
          <w:color w:val="000000"/>
          <w:lang w:val="en-US" w:eastAsia="en-US"/>
        </w:rPr>
        <w:t>4</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rPr/>
      </w:pPr>
      <w:r>
        <w:rPr>
          <w:b/>
          <w:color w:val="000000"/>
          <w:lang w:val="en-US" w:eastAsia="en-US"/>
        </w:rPr>
        <w:t>Southampton Street,</w:t>
      </w:r>
      <w:r>
        <w:rPr>
          <w:color w:val="000000"/>
          <w:lang w:val="en-US" w:eastAsia="en-US"/>
        </w:rPr>
        <w:t xml:space="preserve"> Rox., S.B., Public way, from near 573 Dorchester Avenue at Andrew Square to near 875 Massachusetts Avenue.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color w:val="000000"/>
          <w:lang w:val="en-US" w:eastAsia="en-US"/>
        </w:rPr>
        <w:t xml:space="preserve">  </w:t>
      </w:r>
      <w:r>
        <w:rPr>
          <w:b/>
          <w:color w:val="000000"/>
          <w:lang w:val="en-US" w:eastAsia="en-US"/>
        </w:rPr>
        <w:t>Note;</w:t>
      </w:r>
      <w:r>
        <w:rPr>
          <w:color w:val="000000"/>
          <w:lang w:val="en-US" w:eastAsia="en-US"/>
        </w:rPr>
        <w:t xml:space="preserve"> the portion of Southampton Street, from the M.B.T.A. Railroad near Ellery Street to the M.B.T.A. Railroad </w:t>
      </w:r>
      <w:r>
        <w:rPr>
          <w:color w:val="000000"/>
        </w:rPr>
        <w:t>near Newmarket Square, is under the care, control and custody of the M.D.O.T.</w:t>
      </w:r>
    </w:p>
    <w:p>
      <w:pPr>
        <w:pStyle w:val="Tab2"/>
        <w:rPr>
          <w:color w:val="000000"/>
        </w:rPr>
      </w:pPr>
      <w:r>
        <w:rPr>
          <w:color w:val="000000"/>
        </w:rPr>
        <w:t>1 - 55</w:t>
        <w:tab/>
        <w:t>8</w:t>
        <w:tab/>
        <w:t>3</w:t>
        <w:tab/>
        <w:t>7</w:t>
        <w:tab/>
        <w:t>1</w:t>
        <w:tab/>
        <w:t>02118</w:t>
      </w:r>
    </w:p>
    <w:p>
      <w:pPr>
        <w:pStyle w:val="Tab2"/>
        <w:rPr/>
      </w:pPr>
      <w:r>
        <w:rPr>
          <w:color w:val="000000"/>
        </w:rPr>
        <w:t>2 - 270</w:t>
        <w:tab/>
        <w:t>8</w:t>
        <w:tab/>
        <w:t>2</w:t>
        <w:tab/>
        <w:t>2</w:t>
        <w:tab/>
        <w:t>1</w:t>
        <w:tab/>
        <w:t>02118</w:t>
      </w:r>
    </w:p>
    <w:p>
      <w:pPr>
        <w:pStyle w:val="Tab2"/>
        <w:rPr/>
      </w:pPr>
      <w:r>
        <w:rPr>
          <w:color w:val="000000"/>
        </w:rPr>
        <w:t>63 - 271</w:t>
        <w:tab/>
        <w:t>8</w:t>
        <w:tab/>
        <w:t>6</w:t>
        <w:tab/>
        <w:t>7</w:t>
        <w:tab/>
        <w:t>1</w:t>
        <w:tab/>
        <w:t>02118</w:t>
      </w:r>
    </w:p>
    <w:p>
      <w:pPr>
        <w:pStyle w:val="Tab2"/>
        <w:rPr/>
      </w:pPr>
      <w:r>
        <w:rPr>
          <w:color w:val="000000"/>
        </w:rPr>
        <w:t>289 - 399</w:t>
        <w:tab/>
        <w:t>7</w:t>
        <w:tab/>
        <w:t>8</w:t>
        <w:tab/>
        <w:t>2</w:t>
        <w:tab/>
        <w:t>1</w:t>
        <w:tab/>
        <w:t>02118</w:t>
      </w:r>
    </w:p>
    <w:p>
      <w:pPr>
        <w:pStyle w:val="Tab2"/>
        <w:rPr>
          <w:color w:val="000000"/>
        </w:rPr>
      </w:pPr>
      <w:r>
        <w:rPr>
          <w:color w:val="000000"/>
        </w:rPr>
        <w:t>290 - 398</w:t>
        <w:tab/>
        <w:t>7</w:t>
        <w:tab/>
        <w:t>5</w:t>
        <w:tab/>
        <w:t>2</w:t>
        <w:tab/>
        <w:t>1</w:t>
        <w:tab/>
        <w:t>02118</w:t>
      </w:r>
    </w:p>
    <w:p>
      <w:pPr>
        <w:pStyle w:val="Tab2"/>
        <w:rPr>
          <w:color w:val="000000"/>
        </w:rPr>
      </w:pPr>
      <w:r>
        <w:rPr>
          <w:color w:val="000000"/>
        </w:rPr>
        <w:t>400 - 436</w:t>
        <w:tab/>
        <w:t>7</w:t>
        <w:tab/>
        <w:t>5</w:t>
        <w:tab/>
        <w:t>2</w:t>
        <w:tab/>
        <w:t>1</w:t>
        <w:tab/>
        <w:t>02127</w:t>
      </w:r>
    </w:p>
    <w:p>
      <w:pPr>
        <w:pStyle w:val="Tab2"/>
        <w:rPr/>
      </w:pPr>
      <w:r>
        <w:rPr>
          <w:color w:val="000000"/>
        </w:rPr>
        <w:t>401 - 425</w:t>
        <w:tab/>
        <w:t>7</w:t>
        <w:tab/>
        <w:t>8</w:t>
        <w:tab/>
        <w:t>2</w:t>
        <w:tab/>
        <w:t>1</w:t>
        <w:tab/>
        <w:t>02127</w:t>
      </w:r>
    </w:p>
    <w:p>
      <w:pPr>
        <w:pStyle w:val="Tab2"/>
        <w:spacing w:before="0" w:after="120"/>
        <w:rPr>
          <w:color w:val="000000"/>
        </w:rPr>
      </w:pPr>
      <w:r>
        <w:rPr>
          <w:color w:val="000000"/>
        </w:rPr>
        <w:t>438 - 508, 457 - 509</w:t>
        <w:tab/>
        <w:t>7</w:t>
        <w:tab/>
        <w:t>6</w:t>
        <w:tab/>
        <w:t>2</w:t>
        <w:tab/>
        <w:t>1</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South Bay Avenue,</w:t>
      </w:r>
      <w:r>
        <w:rPr>
          <w:color w:val="000000"/>
          <w:lang w:val="en-US" w:eastAsia="en-US"/>
        </w:rPr>
        <w:t xml:space="preserve"> Rox., Public way, from 99 Atkinson Street to near 17 Moore Street.</w:t>
        <w:tab/>
        <w:tab/>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South Boston Haul Road, </w:t>
      </w:r>
      <w:r>
        <w:rPr>
          <w:color w:val="000000"/>
          <w:lang w:val="en-US" w:eastAsia="en-US"/>
        </w:rPr>
        <w:t>S.B.,</w:t>
      </w:r>
      <w:r>
        <w:rPr>
          <w:b/>
          <w:color w:val="000000"/>
          <w:lang w:val="en-US" w:eastAsia="en-US"/>
        </w:rPr>
        <w:t xml:space="preserve"> </w:t>
      </w:r>
      <w:r>
        <w:rPr>
          <w:color w:val="000000"/>
          <w:lang w:val="en-US" w:eastAsia="en-US"/>
        </w:rPr>
        <w:t>from Frontage Road to Northern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haul road, is under the care, control and custody of the M.D.O.T.</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Southbourne Road,</w:t>
      </w:r>
      <w:r>
        <w:rPr>
          <w:color w:val="000000"/>
          <w:lang w:val="en-US" w:eastAsia="en-US"/>
        </w:rPr>
        <w:t xml:space="preserve"> W.R., Public way, from 43 Eastland Road to opposite 335 Hyde Park Avenue.</w:t>
      </w:r>
    </w:p>
    <w:p>
      <w:pPr>
        <w:pStyle w:val="Tab2"/>
        <w:rPr/>
      </w:pPr>
      <w:r>
        <w:rPr>
          <w:color w:val="000000"/>
        </w:rPr>
        <w:t>7 - 85, 6 - 84</w:t>
        <w:tab/>
        <w:t>19</w:t>
        <w:tab/>
        <w:t>12</w:t>
        <w:tab/>
        <w:t>6</w:t>
        <w:tab/>
        <w:t>2</w:t>
        <w:tab/>
        <w:t>02130</w:t>
      </w:r>
    </w:p>
    <w:p>
      <w:pPr>
        <w:pStyle w:val="Tab2"/>
        <w:spacing w:before="0" w:after="120"/>
        <w:rPr>
          <w:color w:val="000000"/>
        </w:rPr>
      </w:pPr>
      <w:r>
        <w:rPr>
          <w:color w:val="000000"/>
        </w:rPr>
        <w:t>95, 98</w:t>
        <w:tab/>
        <w:t>19</w:t>
        <w:tab/>
        <w:t>7</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South Bremen Street,</w:t>
      </w:r>
      <w:r>
        <w:rPr>
          <w:color w:val="000000"/>
          <w:lang w:val="en-US" w:eastAsia="en-US"/>
        </w:rPr>
        <w:t xml:space="preserve"> E.B., Public way, from Marginal Street to between 209 and 239 Sumner Street.</w:t>
      </w:r>
      <w:r>
        <w:rPr>
          <w:color w:val="000000"/>
        </w:rPr>
        <w:tab/>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szCs w:val="17"/>
          <w:lang w:val="en-US" w:eastAsia="en-US"/>
        </w:rPr>
      </w:pPr>
      <w:r>
        <w:rPr>
          <w:b/>
          <w:color w:val="000000"/>
          <w:sz w:val="24"/>
          <w:lang w:val="en-US" w:eastAsia="en-US"/>
        </w:rPr>
        <w:t>*</w:t>
      </w:r>
      <w:r>
        <w:rPr>
          <w:b/>
          <w:color w:val="000000"/>
          <w:szCs w:val="17"/>
          <w:lang w:val="en-US" w:eastAsia="en-US"/>
        </w:rPr>
        <w:t xml:space="preserve">South Campus Drive, </w:t>
      </w:r>
      <w:r>
        <w:rPr>
          <w:color w:val="000000"/>
          <w:szCs w:val="17"/>
          <w:lang w:val="en-US" w:eastAsia="en-US"/>
        </w:rPr>
        <w:t>Bri., Private way, from North Harvard Street to Western Avenue.</w:t>
        <w:tab/>
        <w:tab/>
        <w:t>22</w:t>
        <w:tab/>
        <w:t>1</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South Cedar Place,</w:t>
      </w:r>
      <w:r>
        <w:rPr>
          <w:color w:val="000000"/>
          <w:lang w:val="en-US" w:eastAsia="en-US"/>
        </w:rPr>
        <w:t xml:space="preserve"> B.P., Private way, from 18 Winchester Street to southeasterly.</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South Charlame Court,</w:t>
      </w:r>
      <w:r>
        <w:rPr>
          <w:color w:val="000000"/>
          <w:lang w:val="en-US" w:eastAsia="en-US"/>
        </w:rPr>
        <w:t xml:space="preserve"> Rox., Public way, from Charlame Street to approximately 160 feet southwesterly.</w:t>
        <w:tab/>
        <w:tab/>
      </w:r>
      <w:r>
        <w:rPr>
          <w:color w:val="000000"/>
        </w:rPr>
        <w:t>12</w:t>
        <w:tab/>
        <w:t>5</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South Charlame Terrace,</w:t>
      </w:r>
      <w:r>
        <w:rPr>
          <w:color w:val="000000"/>
          <w:lang w:val="en-US" w:eastAsia="en-US"/>
        </w:rPr>
        <w:t xml:space="preserve"> Rox., Public way, from Charlame Street to approximately 166 feet southwesterly.</w:t>
        <w:tab/>
      </w:r>
      <w:r>
        <w:rPr>
          <w:color w:val="000000"/>
        </w:rPr>
        <w:tab/>
        <w:t>12</w:t>
        <w:tab/>
        <w:t>5</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South Conway Street,</w:t>
      </w:r>
      <w:r>
        <w:rPr>
          <w:color w:val="000000"/>
          <w:lang w:val="en-US" w:eastAsia="en-US"/>
        </w:rPr>
        <w:t xml:space="preserve"> W.R., Public way, from opposite 814 Robert Street and opposite 15 South Fairview Street to 814 South Street.</w:t>
        <w:tab/>
        <w:tab/>
        <w:t>20</w:t>
      </w:r>
      <w:r>
        <w:rPr>
          <w:color w:val="000000"/>
        </w:rPr>
        <w:tab/>
      </w:r>
      <w:r>
        <w:rPr>
          <w:color w:val="000000"/>
          <w:lang w:val="en-US" w:eastAsia="en-US"/>
        </w:rPr>
        <w:t>4</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South Crescent Circuit,</w:t>
      </w:r>
      <w:r>
        <w:rPr>
          <w:color w:val="000000"/>
          <w:lang w:val="en-US" w:eastAsia="en-US"/>
        </w:rPr>
        <w:t xml:space="preserve"> Bri., Public way, from 66 Breck Avenue to approximately 270 feet southeast of Regal Street.</w:t>
        <w:tab/>
        <w:tab/>
        <w:t>22</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Southeast Expressway</w:t>
      </w:r>
      <w:r>
        <w:rPr>
          <w:color w:val="000000"/>
          <w:lang w:val="en-US" w:eastAsia="en-US"/>
        </w:rPr>
        <w:t>, Dor., Rox.</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General Casimir Pulaski Skyway and Sargent William G. Walsh Memorial Expressway.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Souther Road,</w:t>
      </w:r>
      <w:r>
        <w:rPr>
          <w:color w:val="000000"/>
          <w:lang w:val="en-US" w:eastAsia="en-US"/>
        </w:rPr>
        <w:t xml:space="preserve"> Dor., from 683 Adams Street to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683 Adams Street to approximately 230 feet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the end of the public way to southwesterly.</w:t>
        <w:tab/>
        <w:tab/>
        <w:t>16</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Southern Avenue,</w:t>
      </w:r>
      <w:r>
        <w:rPr>
          <w:color w:val="000000"/>
          <w:lang w:val="en-US" w:eastAsia="en-US"/>
        </w:rPr>
        <w:t xml:space="preserve"> Dor., Public way, from near and opposite 161 New England Avenue to 583 Washington Street.</w:t>
      </w:r>
    </w:p>
    <w:p>
      <w:pPr>
        <w:pStyle w:val="Tab2"/>
        <w:rPr/>
      </w:pPr>
      <w:r>
        <w:rPr>
          <w:color w:val="000000"/>
        </w:rPr>
        <w:t>1 - 39</w:t>
        <w:tab/>
        <w:t>17</w:t>
        <w:tab/>
        <w:t>3</w:t>
        <w:tab/>
        <w:t>4</w:t>
        <w:tab/>
        <w:t>7</w:t>
        <w:tab/>
        <w:t>02124</w:t>
      </w:r>
    </w:p>
    <w:p>
      <w:pPr>
        <w:pStyle w:val="Tab2"/>
        <w:spacing w:before="0" w:after="120"/>
        <w:rPr>
          <w:color w:val="000000"/>
        </w:rPr>
      </w:pPr>
      <w:r>
        <w:rPr>
          <w:color w:val="000000"/>
        </w:rPr>
        <w:t>2 - 138, 55 - 137</w:t>
        <w:tab/>
        <w:t>17</w:t>
        <w:tab/>
        <w:t>5</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South Fairview Street,</w:t>
      </w:r>
      <w:r>
        <w:rPr>
          <w:color w:val="000000"/>
          <w:lang w:val="en-US" w:eastAsia="en-US"/>
        </w:rPr>
        <w:t xml:space="preserve"> W.R., Public way, from 814 South Street to near 30 South Walter Street at Fallon Field.</w:t>
        <w:tab/>
        <w:tab/>
        <w:t>20</w:t>
      </w:r>
      <w:r>
        <w:rPr>
          <w:color w:val="000000"/>
        </w:rPr>
        <w:tab/>
      </w:r>
      <w:r>
        <w:rPr>
          <w:color w:val="000000"/>
          <w:lang w:val="en-US" w:eastAsia="en-US"/>
        </w:rPr>
        <w:t>4</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South Hobart Street,</w:t>
      </w:r>
      <w:r>
        <w:rPr>
          <w:color w:val="000000"/>
          <w:lang w:val="en-US" w:eastAsia="en-US"/>
        </w:rPr>
        <w:t xml:space="preserve"> Bri., Public way, from 188 Faneuil Street to 53 Oakland Street.</w:t>
      </w:r>
    </w:p>
    <w:p>
      <w:pPr>
        <w:pStyle w:val="Tab2"/>
        <w:rPr/>
      </w:pPr>
      <w:r>
        <w:rPr>
          <w:color w:val="000000"/>
        </w:rPr>
        <w:t>1 - 29, 35 - 79, 50 - 80</w:t>
        <w:tab/>
        <w:t>22</w:t>
        <w:tab/>
        <w:t>10</w:t>
        <w:tab/>
        <w:t>9</w:t>
        <w:tab/>
        <w:t>4</w:t>
        <w:tab/>
        <w:t>02135</w:t>
      </w:r>
    </w:p>
    <w:p>
      <w:pPr>
        <w:pStyle w:val="Tab2"/>
        <w:rPr/>
      </w:pPr>
      <w:r>
        <w:rPr>
          <w:color w:val="000000"/>
        </w:rPr>
        <w:t>2 - 16</w:t>
        <w:tab/>
        <w:t>22</w:t>
        <w:tab/>
        <w:t>11</w:t>
        <w:tab/>
        <w:t>9</w:t>
        <w:tab/>
        <w:t>4</w:t>
        <w:tab/>
        <w:t>02135</w:t>
      </w:r>
    </w:p>
    <w:p>
      <w:pPr>
        <w:pStyle w:val="Tab2"/>
        <w:spacing w:before="0" w:after="120"/>
        <w:rPr/>
      </w:pPr>
      <w:r>
        <w:rPr>
          <w:color w:val="000000"/>
        </w:rPr>
        <w:t>20 - 46</w:t>
        <w:tab/>
        <w:t>22</w:t>
        <w:tab/>
        <w:t>12</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South Huntington Avenue,</w:t>
      </w:r>
      <w:r>
        <w:rPr>
          <w:color w:val="000000"/>
          <w:lang w:val="en-US" w:eastAsia="en-US"/>
        </w:rPr>
        <w:t xml:space="preserve"> Rox., W.R., Public way, from 451 Centre Street to 914 Huntington Avenue.</w:t>
      </w:r>
    </w:p>
    <w:p>
      <w:pPr>
        <w:pStyle w:val="Tab2"/>
        <w:rPr/>
      </w:pPr>
      <w:r>
        <w:rPr>
          <w:color w:val="000000"/>
        </w:rPr>
        <w:t>1 - 321, 2 - 246</w:t>
        <w:tab/>
        <w:t>10</w:t>
        <w:tab/>
        <w:t>8</w:t>
        <w:tab/>
        <w:t>8</w:t>
        <w:tab/>
        <w:t>10</w:t>
        <w:tab/>
        <w:t>02130</w:t>
      </w:r>
    </w:p>
    <w:p>
      <w:pPr>
        <w:pStyle w:val="Tab2"/>
        <w:rPr/>
      </w:pPr>
      <w:r>
        <w:rPr>
          <w:color w:val="000000"/>
        </w:rPr>
        <w:t>252 - 390, 335 - 389</w:t>
        <w:tab/>
        <w:t>10</w:t>
        <w:tab/>
        <w:t>9</w:t>
        <w:tab/>
        <w:t>6</w:t>
        <w:tab/>
        <w:t>2</w:t>
        <w:tab/>
        <w:t>02130</w:t>
      </w:r>
    </w:p>
    <w:p>
      <w:pPr>
        <w:pStyle w:val="Tab2"/>
        <w:spacing w:before="0" w:after="120"/>
        <w:rPr/>
      </w:pPr>
      <w:r>
        <w:rPr>
          <w:color w:val="000000"/>
        </w:rPr>
        <w:t>393 - 433, 394 - 432</w:t>
        <w:tab/>
        <w:t>19</w:t>
        <w:tab/>
        <w:t>3</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Southmere Road,</w:t>
      </w:r>
      <w:r>
        <w:rPr>
          <w:color w:val="000000"/>
          <w:lang w:val="en-US" w:eastAsia="en-US"/>
        </w:rPr>
        <w:t xml:space="preserve"> Dor., Public way, from 15 Ledgebrook Road to opposite 295 River Street.</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South Munroe Terrace,</w:t>
      </w:r>
      <w:r>
        <w:rPr>
          <w:color w:val="000000"/>
          <w:lang w:val="en-US" w:eastAsia="en-US"/>
        </w:rPr>
        <w:t xml:space="preserve"> Dor., Public way, from 151 Neponset Avenue to 104 Train Street.</w:t>
        <w:tab/>
        <w:tab/>
        <w:t>16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South Point Drive,</w:t>
      </w:r>
      <w:r>
        <w:rPr>
          <w:color w:val="000000"/>
          <w:lang w:val="en-US" w:eastAsia="en-US"/>
        </w:rPr>
        <w:t xml:space="preserve"> Dor., Private way, from opposite 401 Mt. Vernon Street to North Point Drive.</w:t>
        <w:tab/>
        <w:tab/>
        <w:t>13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South Quincy Place,</w:t>
      </w:r>
      <w:r>
        <w:rPr>
          <w:color w:val="000000"/>
          <w:lang w:val="en-US" w:eastAsia="en-US"/>
        </w:rPr>
        <w:t xml:space="preserve"> Chsn., Private way, from 38 St. Martin Street to northwesterly.</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South Russell Street,</w:t>
      </w:r>
      <w:r>
        <w:rPr>
          <w:color w:val="000000"/>
          <w:lang w:val="en-US" w:eastAsia="en-US"/>
        </w:rPr>
        <w:t xml:space="preserve"> B.P., Public way, from 206 Cambridge Street to 35 Myrtle Street.</w:t>
      </w:r>
    </w:p>
    <w:p>
      <w:pPr>
        <w:pStyle w:val="Tab2"/>
        <w:rPr>
          <w:color w:val="000000"/>
        </w:rPr>
      </w:pPr>
      <w:r>
        <w:rPr>
          <w:color w:val="000000"/>
        </w:rPr>
        <w:t>Odd</w:t>
        <w:tab/>
        <w:t>3</w:t>
        <w:tab/>
        <w:t>5</w:t>
        <w:tab/>
        <w:t>8</w:t>
        <w:tab/>
        <w:t>1</w:t>
        <w:tab/>
        <w:t>02114</w:t>
      </w:r>
    </w:p>
    <w:p>
      <w:pPr>
        <w:pStyle w:val="Tab2"/>
        <w:spacing w:before="0" w:after="120"/>
        <w:rPr>
          <w:color w:val="000000"/>
        </w:rPr>
      </w:pPr>
      <w:r>
        <w:rPr>
          <w:color w:val="000000"/>
        </w:rPr>
        <w:t>Even</w:t>
        <w:tab/>
        <w:t>3</w:t>
        <w:tab/>
        <w:t>6</w:t>
        <w:tab/>
        <w:t>1</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South Sydney Street,</w:t>
      </w:r>
      <w:r>
        <w:rPr>
          <w:color w:val="000000"/>
          <w:lang w:val="en-US" w:eastAsia="en-US"/>
        </w:rPr>
        <w:t xml:space="preserve"> Dor., Public way, from opposite 65 Bay Street to 109 Savin Hill Avenue.</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Southview Street,</w:t>
      </w:r>
      <w:r>
        <w:rPr>
          <w:color w:val="000000"/>
          <w:lang w:val="en-US" w:eastAsia="en-US"/>
        </w:rPr>
        <w:t xml:space="preserve"> Dor., Public way, from 191 Savin Hill Avenue to approximately 380 feet southwesterly and southeasterly.</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South Walter Street,</w:t>
      </w:r>
      <w:r>
        <w:rPr>
          <w:color w:val="000000"/>
          <w:lang w:val="en-US" w:eastAsia="en-US"/>
        </w:rPr>
        <w:t xml:space="preserve"> W.R., Public way, from 892 South Street to 55 South Fairview Street.</w:t>
        <w:tab/>
        <w:tab/>
        <w:t>20</w:t>
      </w:r>
      <w:r>
        <w:rPr>
          <w:color w:val="000000"/>
        </w:rPr>
        <w:tab/>
      </w:r>
      <w:r>
        <w:rPr>
          <w:color w:val="000000"/>
          <w:lang w:val="en-US" w:eastAsia="en-US"/>
        </w:rPr>
        <w:t>4</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South Waverly Street,</w:t>
      </w:r>
      <w:r>
        <w:rPr>
          <w:color w:val="000000"/>
          <w:lang w:val="en-US" w:eastAsia="en-US"/>
        </w:rPr>
        <w:t xml:space="preserve"> Bri., Public way, from opposite 31 Duval Street and opposite 56 Waverly Street to 94 Lincoln Street.</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South Whitney Street,</w:t>
      </w:r>
      <w:r>
        <w:rPr>
          <w:color w:val="000000"/>
          <w:lang w:val="en-US" w:eastAsia="en-US"/>
        </w:rPr>
        <w:t xml:space="preserve"> Rox., Public way, from 1568 Tremont Street to approximately 162 feet southwesterly.</w:t>
        <w:tab/>
        <w:tab/>
        <w:t>10</w:t>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Southwick Street,</w:t>
      </w:r>
      <w:r>
        <w:rPr>
          <w:color w:val="000000"/>
          <w:lang w:val="en-US" w:eastAsia="en-US"/>
        </w:rPr>
        <w:t xml:space="preserve"> Dor., Public way, from 571 Freeport Street to 218 Neponset Avenue.</w:t>
        <w:tab/>
        <w:tab/>
        <w:t>16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Southwood Street,</w:t>
      </w:r>
      <w:r>
        <w:rPr>
          <w:color w:val="000000"/>
          <w:lang w:val="en-US" w:eastAsia="en-US"/>
        </w:rPr>
        <w:t xml:space="preserve"> Rox., Public way, from 203 Blue Hill Avenue to 48 Edgewood Street.</w:t>
        <w:tab/>
        <w:tab/>
        <w:t>12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Spalding Street,</w:t>
      </w:r>
      <w:r>
        <w:rPr>
          <w:color w:val="000000"/>
          <w:lang w:val="en-US" w:eastAsia="en-US"/>
        </w:rPr>
        <w:t xml:space="preserve"> W.R., Public way, from 196 South Street to approximately 326 feet southeasterly.</w:t>
        <w:tab/>
        <w:tab/>
        <w:t>11</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Sparhawk Street,</w:t>
      </w:r>
      <w:r>
        <w:rPr>
          <w:color w:val="000000"/>
          <w:lang w:val="en-US" w:eastAsia="en-US"/>
        </w:rPr>
        <w:t xml:space="preserve"> Bri., Public way, from between 715 and 731 Cambridge Street to 330 Market Street.</w:t>
      </w:r>
    </w:p>
    <w:p>
      <w:pPr>
        <w:pStyle w:val="Tab2"/>
        <w:rPr/>
      </w:pPr>
      <w:r>
        <w:rPr>
          <w:color w:val="000000"/>
        </w:rPr>
        <w:t>1 - 3</w:t>
        <w:tab/>
        <w:t>22</w:t>
        <w:tab/>
        <w:t>6</w:t>
        <w:tab/>
        <w:t>9</w:t>
        <w:tab/>
        <w:t>4</w:t>
        <w:tab/>
        <w:t>02135</w:t>
      </w:r>
    </w:p>
    <w:p>
      <w:pPr>
        <w:pStyle w:val="Tab2"/>
        <w:spacing w:before="0" w:after="120"/>
        <w:rPr/>
      </w:pPr>
      <w:r>
        <w:rPr>
          <w:color w:val="000000"/>
        </w:rPr>
        <w:t>2 - 50, 5 - 51</w:t>
        <w:tab/>
        <w:t>22</w:t>
        <w:tab/>
        <w:t>3</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Sparrow Street,</w:t>
      </w:r>
      <w:r>
        <w:rPr>
          <w:color w:val="000000"/>
          <w:lang w:val="en-US" w:eastAsia="en-US"/>
        </w:rPr>
        <w:t xml:space="preserve"> W.R., from 222 St. Theresa Avenue to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222 St. Theresa Avenue to 69 Partridge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70 Partridge Street to southeasterly.</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Spaulding Street,</w:t>
      </w:r>
      <w:r>
        <w:rPr>
          <w:color w:val="000000"/>
          <w:lang w:val="en-US" w:eastAsia="en-US"/>
        </w:rPr>
        <w:t xml:space="preserve"> Dor., Public way, from opposite 37 Daly Street to 93 Train Street.</w:t>
        <w:tab/>
        <w:tab/>
        <w:t>11</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Speare Place,</w:t>
      </w:r>
      <w:r>
        <w:rPr>
          <w:color w:val="000000"/>
          <w:lang w:val="en-US" w:eastAsia="en-US"/>
        </w:rPr>
        <w:t xml:space="preserve"> Rox., Private way, from 10 Forsyth Street to 121 St. Stephen Street at Opera Place.</w:t>
      </w:r>
      <w:r>
        <w:rPr>
          <w:color w:val="000000"/>
        </w:rPr>
        <w:tab/>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Spectacle Island</w:t>
      </w:r>
      <w:r>
        <w:rPr>
          <w:color w:val="000000"/>
          <w:lang w:val="en-US" w:eastAsia="en-US"/>
        </w:rPr>
        <w:t>, Boston Harbor.</w:t>
        <w:tab/>
        <w:tab/>
        <w:t>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ind w:left="0" w:right="2246" w:hanging="0"/>
        <w:rPr/>
      </w:pPr>
      <w:r>
        <w:rPr>
          <w:b/>
          <w:color w:val="000000"/>
          <w:sz w:val="24"/>
          <w:lang w:val="en-US" w:eastAsia="en-US"/>
        </w:rPr>
        <w:t>*</w:t>
      </w:r>
      <w:r>
        <w:rPr>
          <w:b/>
          <w:color w:val="000000"/>
          <w:lang w:val="en-US" w:eastAsia="en-US"/>
        </w:rPr>
        <w:t>Speedway Avenue,</w:t>
      </w:r>
      <w:r>
        <w:rPr>
          <w:color w:val="000000"/>
          <w:lang w:val="en-US" w:eastAsia="en-US"/>
        </w:rPr>
        <w:t xml:space="preserve"> Bri., Private way, from McDonald Avenue to 273 Western Avenue..</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Speedwell Street,</w:t>
      </w:r>
      <w:r>
        <w:rPr>
          <w:color w:val="000000"/>
          <w:lang w:val="en-US" w:eastAsia="en-US"/>
        </w:rPr>
        <w:t xml:space="preserve"> Dor., Public way, from 205 Hamilton Street to 30 Topliff Street.</w:t>
        <w:tab/>
        <w:tab/>
        <w:t>15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Spencer Street,</w:t>
      </w:r>
      <w:r>
        <w:rPr>
          <w:color w:val="000000"/>
          <w:lang w:val="en-US" w:eastAsia="en-US"/>
        </w:rPr>
        <w:t xml:space="preserve"> Dor., Public way, from opposite 85 Harvard Street to 270 Talbot Avenue at 55 Aspinwall Road.</w:t>
      </w:r>
    </w:p>
    <w:p>
      <w:pPr>
        <w:pStyle w:val="Tab2"/>
        <w:rPr/>
      </w:pPr>
      <w:r>
        <w:rPr>
          <w:color w:val="000000"/>
        </w:rPr>
        <w:t>1 - 59, 2 - 58</w:t>
        <w:tab/>
        <w:t>17</w:t>
        <w:tab/>
        <w:t>1</w:t>
        <w:tab/>
        <w:t>4</w:t>
        <w:tab/>
        <w:t>3</w:t>
        <w:tab/>
        <w:t>02124</w:t>
      </w:r>
    </w:p>
    <w:p>
      <w:pPr>
        <w:pStyle w:val="Tab2"/>
        <w:rPr>
          <w:color w:val="000000"/>
        </w:rPr>
      </w:pPr>
      <w:r>
        <w:rPr>
          <w:color w:val="000000"/>
        </w:rPr>
        <w:t>77 - 109, 78 - 110</w:t>
        <w:tab/>
        <w:t>17</w:t>
        <w:tab/>
        <w:t>3</w:t>
        <w:tab/>
        <w:t>4</w:t>
        <w:tab/>
        <w:t>7</w:t>
        <w:tab/>
        <w:t>02124</w:t>
      </w:r>
    </w:p>
    <w:p>
      <w:pPr>
        <w:pStyle w:val="Tab2"/>
        <w:spacing w:before="0" w:after="120"/>
        <w:rPr/>
      </w:pPr>
      <w:r>
        <w:rPr>
          <w:color w:val="000000"/>
        </w:rPr>
        <w:t>127 - 151, 128 - 156</w:t>
        <w:tab/>
        <w:t>17</w:t>
        <w:tab/>
        <w:t>5</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Spice Street,</w:t>
      </w:r>
      <w:r>
        <w:rPr>
          <w:color w:val="000000"/>
          <w:lang w:val="en-US" w:eastAsia="en-US"/>
        </w:rPr>
        <w:t xml:space="preserve"> Chsn., Public way, from 44 Cambridge Street to approximately 419 feet southeasterly at the M.B.T.A. Railroad.</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Spinney Street,</w:t>
      </w:r>
      <w:r>
        <w:rPr>
          <w:color w:val="000000"/>
          <w:lang w:val="en-US" w:eastAsia="en-US"/>
        </w:rPr>
        <w:t xml:space="preserve"> W.R., Public way, from 78 Cowing Street to 26 Sparrow Street.</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Spofford Road,</w:t>
      </w:r>
      <w:r>
        <w:rPr>
          <w:color w:val="000000"/>
          <w:lang w:val="en-US" w:eastAsia="en-US"/>
        </w:rPr>
        <w:t xml:space="preserve"> Bri., Public way, from 1267 Commonwealth Avenue to opposite 39 Glenville Avenue.</w:t>
      </w:r>
    </w:p>
    <w:p>
      <w:pPr>
        <w:pStyle w:val="Tab2"/>
        <w:rPr>
          <w:color w:val="000000"/>
        </w:rPr>
      </w:pPr>
      <w:r>
        <w:rPr>
          <w:color w:val="000000"/>
        </w:rPr>
        <w:t>Odd</w:t>
        <w:tab/>
        <w:t>21</w:t>
        <w:tab/>
        <w:t>5</w:t>
        <w:tab/>
        <w:t>9</w:t>
        <w:tab/>
        <w:t>4</w:t>
        <w:tab/>
        <w:t>02134</w:t>
      </w:r>
    </w:p>
    <w:p>
      <w:pPr>
        <w:pStyle w:val="Tab2"/>
        <w:spacing w:before="0" w:after="120"/>
        <w:rPr>
          <w:color w:val="000000"/>
        </w:rPr>
      </w:pPr>
      <w:r>
        <w:rPr>
          <w:color w:val="000000"/>
        </w:rPr>
        <w:t>Even</w:t>
        <w:tab/>
        <w:t>21</w:t>
        <w:tab/>
        <w:t>7</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Sprague Place,</w:t>
      </w:r>
      <w:r>
        <w:rPr>
          <w:color w:val="000000"/>
          <w:lang w:val="en-US" w:eastAsia="en-US"/>
        </w:rPr>
        <w:t xml:space="preserve"> H.P., Private way, from 45 Sprague Street to northeasterly.</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Sprague Street,</w:t>
      </w:r>
      <w:r>
        <w:rPr>
          <w:color w:val="000000"/>
          <w:lang w:val="en-US" w:eastAsia="en-US"/>
        </w:rPr>
        <w:t xml:space="preserve"> H.P., Public way, from near 113 West Milton Street to the Boston and Dedham Boundary Line.</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Spring Lane,</w:t>
      </w:r>
      <w:r>
        <w:rPr>
          <w:color w:val="000000"/>
          <w:lang w:val="en-US" w:eastAsia="en-US"/>
        </w:rPr>
        <w:t xml:space="preserve"> B.P., Public way, from near 111 Devonshire Street to 278 Washington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Spring Lane,</w:t>
      </w:r>
      <w:r>
        <w:rPr>
          <w:color w:val="000000"/>
          <w:lang w:val="en-US" w:eastAsia="en-US"/>
        </w:rPr>
        <w:t xml:space="preserve"> H.P., Private way, from Reservation Avenue to southwesterly.</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Spring Road,</w:t>
      </w:r>
      <w:r>
        <w:rPr>
          <w:color w:val="000000"/>
          <w:lang w:val="en-US" w:eastAsia="en-US"/>
        </w:rPr>
        <w:t xml:space="preserve"> W.R., Private way, from  Overlook Road at the rear of 5227 Washington Street to northwest of 251 Cottage Road.</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Spring Street,</w:t>
      </w:r>
      <w:r>
        <w:rPr>
          <w:color w:val="000000"/>
          <w:lang w:val="en-US" w:eastAsia="en-US"/>
        </w:rPr>
        <w:t xml:space="preserve"> W.R., Public way, from 2105 Centre Street at Temple Street to the Boston and Dedham Boundary Line.</w:t>
      </w:r>
    </w:p>
    <w:p>
      <w:pPr>
        <w:pStyle w:val="Tab2"/>
        <w:rPr/>
      </w:pPr>
      <w:r>
        <w:rPr>
          <w:color w:val="000000"/>
        </w:rPr>
        <w:t>1 - 355, 2 - 94</w:t>
        <w:tab/>
        <w:t>20</w:t>
        <w:tab/>
        <w:t>5</w:t>
        <w:tab/>
        <w:t>6</w:t>
        <w:tab/>
        <w:t>6</w:t>
        <w:tab/>
        <w:t>02132</w:t>
      </w:r>
    </w:p>
    <w:p>
      <w:pPr>
        <w:pStyle w:val="Tab2"/>
        <w:spacing w:before="0" w:after="120"/>
        <w:rPr/>
      </w:pPr>
      <w:r>
        <w:rPr>
          <w:color w:val="000000"/>
        </w:rPr>
        <w:t>102 - 354</w:t>
        <w:tab/>
        <w:t>20</w:t>
        <w:tab/>
        <w:t>16</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Springdale Street,</w:t>
      </w:r>
      <w:r>
        <w:rPr>
          <w:color w:val="000000"/>
          <w:lang w:val="en-US" w:eastAsia="en-US"/>
        </w:rPr>
        <w:t xml:space="preserve"> Dor., Private way, from opposite 28 Denny Street to the southeasterly side of the State Highway.</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Springer Street,</w:t>
      </w:r>
      <w:r>
        <w:rPr>
          <w:color w:val="000000"/>
          <w:lang w:val="en-US" w:eastAsia="en-US"/>
        </w:rPr>
        <w:t xml:space="preserve"> S.B., Public way, from 514 East Eighth Street to 489 East Seventh Street.</w:t>
        <w:tab/>
        <w:tab/>
        <w:t>7</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clear" w:pos="3240"/>
          <w:tab w:val="center" w:pos="3600" w:leader="none"/>
          <w:tab w:val="center" w:pos="3960" w:leader="none"/>
          <w:tab w:val="center" w:pos="4320" w:leader="none"/>
          <w:tab w:val="center" w:pos="4680" w:leader="none"/>
          <w:tab w:val="right" w:pos="5400" w:leader="none"/>
        </w:tabs>
        <w:spacing w:before="0" w:after="120"/>
        <w:ind w:left="86" w:right="2156" w:hanging="86"/>
        <w:rPr/>
      </w:pPr>
      <w:r>
        <w:rPr>
          <w:b/>
          <w:color w:val="000000"/>
          <w:lang w:val="en-US" w:eastAsia="en-US"/>
        </w:rPr>
        <w:t>Spring Garden Street,</w:t>
      </w:r>
      <w:r>
        <w:rPr>
          <w:color w:val="000000"/>
          <w:lang w:val="en-US" w:eastAsia="en-US"/>
        </w:rPr>
        <w:t xml:space="preserve"> Dor., Public way, from 63 Crescent Avenue to 66 Harbor View Street.</w:t>
        <w:tab/>
        <w:t>13</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Spring Hill Road,</w:t>
      </w:r>
      <w:r>
        <w:rPr>
          <w:color w:val="000000"/>
          <w:lang w:val="en-US" w:eastAsia="en-US"/>
        </w:rPr>
        <w:t xml:space="preserve"> H.P., Public way, from 101 Highland Street to 92 Milton Avenue.</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Spring Park Avenue,</w:t>
      </w:r>
      <w:r>
        <w:rPr>
          <w:color w:val="000000"/>
          <w:lang w:val="en-US" w:eastAsia="en-US"/>
        </w:rPr>
        <w:t xml:space="preserve"> W.R., Public way, from 512 Centre Street to 183 Chestnut Avenue.</w:t>
      </w:r>
    </w:p>
    <w:p>
      <w:pPr>
        <w:pStyle w:val="Tab2"/>
        <w:rPr/>
      </w:pPr>
      <w:r>
        <w:rPr>
          <w:color w:val="000000"/>
        </w:rPr>
        <w:t>1 - 81, 42 - 80</w:t>
        <w:tab/>
        <w:t>19</w:t>
        <w:tab/>
        <w:t>4</w:t>
        <w:tab/>
        <w:t>6</w:t>
        <w:tab/>
        <w:t>2</w:t>
        <w:tab/>
        <w:t>02130</w:t>
      </w:r>
    </w:p>
    <w:p>
      <w:pPr>
        <w:pStyle w:val="Tab2"/>
        <w:spacing w:before="0" w:after="120"/>
        <w:rPr/>
      </w:pPr>
      <w:r>
        <w:rPr>
          <w:color w:val="000000"/>
        </w:rPr>
        <w:t>2 - 38</w:t>
        <w:tab/>
        <w:t>19</w:t>
        <w:tab/>
        <w:t>3</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Springvale Avenue,</w:t>
      </w:r>
      <w:r>
        <w:rPr>
          <w:color w:val="000000"/>
          <w:lang w:val="en-US" w:eastAsia="en-US"/>
        </w:rPr>
        <w:t xml:space="preserve"> W.R., Public way, from 91 Spring Street to approximately 200 feet northwesterly.</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Spring Valley Road,</w:t>
      </w:r>
      <w:r>
        <w:rPr>
          <w:color w:val="000000"/>
          <w:lang w:val="en-US" w:eastAsia="en-US"/>
        </w:rPr>
        <w:t xml:space="preserve"> W.R., Public way, from opposite 188 Spring Street to approximately 375 feet northwesterly.</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Spruce Court,</w:t>
      </w:r>
      <w:r>
        <w:rPr>
          <w:color w:val="000000"/>
          <w:lang w:val="en-US" w:eastAsia="en-US"/>
        </w:rPr>
        <w:t xml:space="preserve"> B.P., Private way, from 3 Spruce Street to northeasterly.</w:t>
        <w:tab/>
        <w:tab/>
        <w:t>5</w:t>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Spruce Place,</w:t>
      </w:r>
      <w:r>
        <w:rPr>
          <w:color w:val="000000"/>
          <w:lang w:val="en-US" w:eastAsia="en-US"/>
        </w:rPr>
        <w:t xml:space="preserve"> B.P., Private way, from 3 Spruce Street to northeasterly.</w:t>
        <w:tab/>
        <w:tab/>
        <w:t>5</w:t>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Spruce Street,</w:t>
      </w:r>
      <w:r>
        <w:rPr>
          <w:color w:val="000000"/>
          <w:lang w:val="en-US" w:eastAsia="en-US"/>
        </w:rPr>
        <w:t xml:space="preserve"> B.P., Public way, from 49 Beacon Street to opposite 31 Chestnut Street.</w:t>
        <w:tab/>
        <w:tab/>
        <w:t>5</w:t>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Spurr Street,</w:t>
      </w:r>
      <w:r>
        <w:rPr>
          <w:color w:val="000000"/>
          <w:lang w:val="en-US" w:eastAsia="en-US"/>
        </w:rPr>
        <w:t xml:space="preserve"> Bri., Public way, from opposite 210 North Harvard Street to between 216 and 224 Western Avenue.</w:t>
      </w:r>
    </w:p>
    <w:p>
      <w:pPr>
        <w:pStyle w:val="Tab2"/>
        <w:rPr>
          <w:color w:val="000000"/>
        </w:rPr>
      </w:pPr>
      <w:r>
        <w:rPr>
          <w:color w:val="000000"/>
        </w:rPr>
        <w:t>Odd</w:t>
        <w:tab/>
        <w:t>22</w:t>
        <w:tab/>
        <w:t>2</w:t>
        <w:tab/>
        <w:t>9</w:t>
        <w:tab/>
        <w:t>4</w:t>
        <w:tab/>
        <w:t>02134</w:t>
      </w:r>
    </w:p>
    <w:p>
      <w:pPr>
        <w:pStyle w:val="Tab2"/>
        <w:spacing w:before="0" w:after="120"/>
        <w:rPr>
          <w:color w:val="000000"/>
        </w:rPr>
      </w:pPr>
      <w:r>
        <w:rPr>
          <w:color w:val="000000"/>
        </w:rPr>
        <w:t>Even</w:t>
        <w:tab/>
        <w:t>22</w:t>
        <w:tab/>
        <w:t>1</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 Albans Road,</w:t>
      </w:r>
      <w:r>
        <w:rPr>
          <w:color w:val="000000"/>
          <w:lang w:val="en-US" w:eastAsia="en-US"/>
        </w:rPr>
        <w:t xml:space="preserve"> Rox., Public way, from 22 Francis Street to 779 Huntington Avenue.</w:t>
      </w:r>
    </w:p>
    <w:p>
      <w:pPr>
        <w:pStyle w:val="Tab2"/>
        <w:rPr/>
      </w:pPr>
      <w:r>
        <w:rPr>
          <w:color w:val="000000"/>
        </w:rPr>
        <w:t>1 - 9, 2 - 36</w:t>
        <w:tab/>
        <w:t>10</w:t>
        <w:tab/>
        <w:t>3</w:t>
        <w:tab/>
        <w:t>8</w:t>
        <w:tab/>
        <w:t>10</w:t>
        <w:tab/>
        <w:t>02115</w:t>
      </w:r>
    </w:p>
    <w:p>
      <w:pPr>
        <w:pStyle w:val="Tab2"/>
        <w:spacing w:before="0" w:after="120"/>
        <w:rPr/>
      </w:pPr>
      <w:r>
        <w:rPr>
          <w:color w:val="000000"/>
        </w:rPr>
        <w:t>11 - 55</w:t>
        <w:tab/>
        <w:t>10</w:t>
        <w:tab/>
        <w:t>4</w:t>
        <w:tab/>
        <w:t>8</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 Alphonsus Street,</w:t>
      </w:r>
      <w:r>
        <w:rPr>
          <w:color w:val="000000"/>
          <w:lang w:val="en-US" w:eastAsia="en-US"/>
        </w:rPr>
        <w:t xml:space="preserve"> Rox., Public way, from 122 Calumet Street to between 620 and 640 Huntington Avenue.</w:t>
      </w:r>
    </w:p>
    <w:p>
      <w:pPr>
        <w:pStyle w:val="Tab2"/>
        <w:rPr/>
      </w:pPr>
      <w:r>
        <w:rPr>
          <w:color w:val="000000"/>
        </w:rPr>
        <w:t>1 - 67, 2 - 62</w:t>
        <w:tab/>
        <w:t>10</w:t>
        <w:tab/>
        <w:t>1</w:t>
        <w:tab/>
        <w:t>8</w:t>
        <w:tab/>
        <w:t>10</w:t>
        <w:tab/>
        <w:t>02120</w:t>
      </w:r>
    </w:p>
    <w:p>
      <w:pPr>
        <w:pStyle w:val="Tab2"/>
        <w:rPr/>
      </w:pPr>
      <w:r>
        <w:rPr>
          <w:color w:val="000000"/>
        </w:rPr>
        <w:t>73 - 123, 84 - 124</w:t>
        <w:tab/>
        <w:t>10</w:t>
        <w:tab/>
        <w:t>2</w:t>
        <w:tab/>
        <w:t>8</w:t>
        <w:tab/>
        <w:t>10</w:t>
        <w:tab/>
        <w:t>02120</w:t>
      </w:r>
    </w:p>
    <w:p>
      <w:pPr>
        <w:pStyle w:val="Tab2"/>
        <w:spacing w:before="0" w:after="120"/>
        <w:rPr/>
      </w:pPr>
      <w:r>
        <w:rPr>
          <w:color w:val="000000"/>
        </w:rPr>
        <w:t>129 - 181, 130 - 182</w:t>
        <w:tab/>
        <w:t>10</w:t>
        <w:tab/>
        <w:t>3</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 Andrew Road,</w:t>
      </w:r>
      <w:r>
        <w:rPr>
          <w:color w:val="000000"/>
          <w:lang w:val="en-US" w:eastAsia="en-US"/>
        </w:rPr>
        <w:t xml:space="preserve"> E.B., Public way, from opposite 20 Annavoy Street to 22 Bayswater Street.</w:t>
        <w:tab/>
        <w:tab/>
        <w:t>1</w:t>
      </w:r>
      <w:r>
        <w:rPr>
          <w:color w:val="000000"/>
        </w:rPr>
        <w:tab/>
      </w:r>
      <w:r>
        <w:rPr>
          <w:color w:val="000000"/>
          <w:lang w:val="en-US" w:eastAsia="en-US"/>
        </w:rPr>
        <w:t>12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 Botolph Street,</w:t>
      </w:r>
      <w:r>
        <w:rPr>
          <w:color w:val="000000"/>
          <w:lang w:val="en-US" w:eastAsia="en-US"/>
        </w:rPr>
        <w:t xml:space="preserve"> B.P., Rox., Public way, from near 7 Harcourt Street to approximately 232 feet southwest of 10 Gainsborough Street.</w:t>
      </w:r>
    </w:p>
    <w:p>
      <w:pPr>
        <w:pStyle w:val="Tab2"/>
        <w:rPr/>
      </w:pPr>
      <w:r>
        <w:rPr>
          <w:color w:val="000000"/>
        </w:rPr>
        <w:t>1 - 99, 2 - 84</w:t>
        <w:tab/>
        <w:t>4</w:t>
        <w:tab/>
        <w:t>2</w:t>
        <w:tab/>
        <w:t>2</w:t>
        <w:tab/>
        <w:t>1</w:t>
        <w:tab/>
        <w:t>02116</w:t>
      </w:r>
    </w:p>
    <w:p>
      <w:pPr>
        <w:pStyle w:val="Tab2"/>
        <w:rPr/>
      </w:pPr>
      <w:r>
        <w:rPr>
          <w:color w:val="000000"/>
        </w:rPr>
        <w:t>86 - 214, 101 - 213</w:t>
        <w:tab/>
        <w:t>4</w:t>
        <w:tab/>
        <w:t>5</w:t>
        <w:tab/>
        <w:t>7</w:t>
        <w:tab/>
        <w:t>1</w:t>
        <w:tab/>
        <w:t>02115</w:t>
      </w:r>
    </w:p>
    <w:p>
      <w:pPr>
        <w:pStyle w:val="Tab2"/>
        <w:spacing w:before="0" w:after="120"/>
        <w:rPr/>
      </w:pPr>
      <w:r>
        <w:rPr>
          <w:color w:val="000000"/>
        </w:rPr>
        <w:t>229 - 295, 230 - 296</w:t>
        <w:tab/>
        <w:t>4</w:t>
        <w:tab/>
        <w:t>8</w:t>
        <w:tab/>
        <w:t>7</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 Brendan Road,</w:t>
      </w:r>
      <w:r>
        <w:rPr>
          <w:color w:val="000000"/>
          <w:lang w:val="en-US" w:eastAsia="en-US"/>
        </w:rPr>
        <w:t xml:space="preserve"> Dor., Public way, from 577 Gallivan Boulevard to opposite 40 Hill Top Street. </w:t>
      </w:r>
      <w:r>
        <w:rPr>
          <w:color w:val="000000"/>
        </w:rPr>
        <w:tab/>
        <w:tab/>
      </w:r>
      <w:r>
        <w:rPr>
          <w:color w:val="000000"/>
          <w:lang w:val="en-US" w:eastAsia="en-US"/>
        </w:rPr>
        <w:t>16</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 Casimir Street,</w:t>
      </w:r>
      <w:r>
        <w:rPr>
          <w:color w:val="000000"/>
          <w:lang w:val="en-US" w:eastAsia="en-US"/>
        </w:rPr>
        <w:t xml:space="preserve"> S.B., from 10B Flaherty Way to 201West Broadway.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201 West Broadway to 44 Crowley-Rogers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73 Crowley-Rogers Way to 10B Flaherty Way.</w:t>
        <w:tab/>
        <w:tab/>
        <w:t>6</w:t>
      </w:r>
      <w:r>
        <w:rPr>
          <w:color w:val="000000"/>
        </w:rPr>
        <w:tab/>
        <w:t>1</w:t>
        <w:tab/>
        <w:t>2</w:t>
        <w:tab/>
        <w:t>5</w:t>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 Cecilia Street,</w:t>
      </w:r>
      <w:r>
        <w:rPr>
          <w:color w:val="000000"/>
          <w:lang w:val="en-US" w:eastAsia="en-US"/>
        </w:rPr>
        <w:t xml:space="preserve"> Rox., Public way, from 10 Belvidere Street to Boylston Street between Cambria Street and Dalton Street.</w:t>
        <w:tab/>
        <w:tab/>
        <w:t>4</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 Charles Street,</w:t>
      </w:r>
      <w:r>
        <w:rPr>
          <w:color w:val="000000"/>
          <w:lang w:val="en-US" w:eastAsia="en-US"/>
        </w:rPr>
        <w:t xml:space="preserve"> B.P., Public way, from 63 Chandler Street to approximately 220 feet northwesterly at the M.B.T.A. Railroad.</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 Clare Road,</w:t>
      </w:r>
      <w:r>
        <w:rPr>
          <w:color w:val="000000"/>
          <w:lang w:val="en-US" w:eastAsia="en-US"/>
        </w:rPr>
        <w:t xml:space="preserve"> Dor., Public way, from between 27 and 39 Boutwell Street to approximately 197 feet northwesterly.</w:t>
        <w:tab/>
        <w:tab/>
        <w:t>16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 Cyprian's Place,</w:t>
      </w:r>
      <w:r>
        <w:rPr>
          <w:color w:val="000000"/>
          <w:lang w:val="en-US" w:eastAsia="en-US"/>
        </w:rPr>
        <w:t xml:space="preserve"> Rox., Public way, from 780 Columbus Avenue to 1065 Tremont Street.</w:t>
        <w:tab/>
        <w:tab/>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 Edward Road,</w:t>
      </w:r>
      <w:r>
        <w:rPr>
          <w:color w:val="000000"/>
          <w:lang w:val="en-US" w:eastAsia="en-US"/>
        </w:rPr>
        <w:t xml:space="preserve"> E.B., Public way, from 74 Bayswater Street to approximately 101 feet northeast of 90 Barnes Avenue at the M.B.T.A. Railroad.</w:t>
        <w:tab/>
        <w:tab/>
        <w:t>1</w:t>
      </w:r>
      <w:r>
        <w:rPr>
          <w:color w:val="000000"/>
        </w:rPr>
        <w:tab/>
      </w:r>
      <w:r>
        <w:rPr>
          <w:color w:val="000000"/>
          <w:lang w:val="en-US" w:eastAsia="en-US"/>
        </w:rPr>
        <w:t>12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 George Street,</w:t>
      </w:r>
      <w:r>
        <w:rPr>
          <w:color w:val="000000"/>
          <w:lang w:val="en-US" w:eastAsia="en-US"/>
        </w:rPr>
        <w:t xml:space="preserve"> B.P., Public way, from opposite 20 East Brookline Street to 34 East Newton Street.</w:t>
      </w:r>
      <w:r>
        <w:rPr>
          <w:color w:val="000000"/>
        </w:rPr>
        <w:tab/>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 Germain Street,</w:t>
      </w:r>
      <w:r>
        <w:rPr>
          <w:color w:val="000000"/>
          <w:lang w:val="en-US" w:eastAsia="en-US"/>
        </w:rPr>
        <w:t xml:space="preserve"> Rox., Public way, from Dalton Street between Belvidere Street and Clearway Street to 168 Massachusetts Avenue.</w:t>
        <w:tab/>
        <w:tab/>
        <w:t>4</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 Gregory Street,</w:t>
      </w:r>
      <w:r>
        <w:rPr>
          <w:color w:val="000000"/>
          <w:lang w:val="en-US" w:eastAsia="en-US"/>
        </w:rPr>
        <w:t xml:space="preserve"> Dor., Public way, from 2195 Dorchester Avenue to opposite 77 Pleasant Hill Avenue.</w:t>
      </w:r>
    </w:p>
    <w:p>
      <w:pPr>
        <w:pStyle w:val="Tab2"/>
        <w:rPr/>
      </w:pPr>
      <w:r>
        <w:rPr>
          <w:color w:val="000000"/>
        </w:rPr>
        <w:t>1 - 59, 2 - 104</w:t>
        <w:tab/>
        <w:t>17</w:t>
        <w:tab/>
        <w:t>13</w:t>
        <w:tab/>
        <w:t>3</w:t>
        <w:tab/>
        <w:t>7</w:t>
        <w:tab/>
        <w:t>02124</w:t>
      </w:r>
    </w:p>
    <w:p>
      <w:pPr>
        <w:pStyle w:val="Tab2"/>
        <w:spacing w:before="0" w:after="120"/>
        <w:rPr/>
      </w:pPr>
      <w:r>
        <w:rPr>
          <w:color w:val="000000"/>
        </w:rPr>
        <w:t>61 - 103</w:t>
        <w:tab/>
        <w:t>17</w:t>
        <w:tab/>
        <w:t>4</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 James Avenue,</w:t>
      </w:r>
      <w:r>
        <w:rPr>
          <w:color w:val="000000"/>
          <w:lang w:val="en-US" w:eastAsia="en-US"/>
        </w:rPr>
        <w:t xml:space="preserve"> B.P., Public way, from opposite 50 Arlington Street to 205 Dartmouth Street at Copley Square.</w:t>
      </w:r>
    </w:p>
    <w:p>
      <w:pPr>
        <w:pStyle w:val="Tab2"/>
        <w:rPr/>
      </w:pPr>
      <w:r>
        <w:rPr>
          <w:color w:val="000000"/>
        </w:rPr>
        <w:t>1 - 59, 2 - 60</w:t>
        <w:tab/>
        <w:t>5</w:t>
        <w:tab/>
        <w:t>1</w:t>
        <w:tab/>
        <w:t>2</w:t>
        <w:tab/>
        <w:t>1</w:t>
        <w:tab/>
        <w:t>02116</w:t>
      </w:r>
    </w:p>
    <w:p>
      <w:pPr>
        <w:pStyle w:val="Tab2"/>
        <w:spacing w:before="0" w:after="120"/>
        <w:rPr/>
      </w:pPr>
      <w:r>
        <w:rPr>
          <w:color w:val="000000"/>
        </w:rPr>
        <w:t>85 - 107, 116 - 152</w:t>
        <w:tab/>
        <w:t>4</w:t>
        <w:tab/>
        <w:t>2</w:t>
        <w:tab/>
        <w:t>2</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 James Place,</w:t>
      </w:r>
      <w:r>
        <w:rPr>
          <w:color w:val="000000"/>
          <w:lang w:val="en-US" w:eastAsia="en-US"/>
        </w:rPr>
        <w:t xml:space="preserve"> Rox., Private way, from 62 St. James Street to southwesterly.</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 James Street,</w:t>
      </w:r>
      <w:r>
        <w:rPr>
          <w:color w:val="000000"/>
          <w:lang w:val="en-US" w:eastAsia="en-US"/>
        </w:rPr>
        <w:t xml:space="preserve"> Rox., Public way, from opposite 138 Warren Street to between 2500 and 2570 Washington Street.</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 John Street,</w:t>
      </w:r>
      <w:r>
        <w:rPr>
          <w:color w:val="000000"/>
          <w:lang w:val="en-US" w:eastAsia="en-US"/>
        </w:rPr>
        <w:t xml:space="preserve"> W.R., Public way, from 612 Centre Street to opposite 96 Rockview Street.</w:t>
      </w:r>
    </w:p>
    <w:p>
      <w:pPr>
        <w:pStyle w:val="Tab2"/>
        <w:rPr>
          <w:color w:val="000000"/>
        </w:rPr>
      </w:pPr>
      <w:r>
        <w:rPr>
          <w:color w:val="000000"/>
        </w:rPr>
        <w:t>Odd</w:t>
        <w:tab/>
        <w:t>19</w:t>
        <w:tab/>
        <w:t>6</w:t>
        <w:tab/>
        <w:t>6</w:t>
        <w:tab/>
        <w:t>2</w:t>
        <w:tab/>
        <w:t>02130</w:t>
      </w:r>
    </w:p>
    <w:p>
      <w:pPr>
        <w:pStyle w:val="Tab2"/>
        <w:spacing w:before="0" w:after="120"/>
        <w:rPr>
          <w:color w:val="000000"/>
        </w:rPr>
      </w:pPr>
      <w:r>
        <w:rPr>
          <w:color w:val="000000"/>
        </w:rPr>
        <w:t>Even</w:t>
        <w:tab/>
        <w:t>19</w:t>
        <w:tab/>
        <w:t>5</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 Joseph Street,</w:t>
      </w:r>
      <w:r>
        <w:rPr>
          <w:color w:val="000000"/>
          <w:lang w:val="en-US" w:eastAsia="en-US"/>
        </w:rPr>
        <w:t xml:space="preserve"> W.R., Public way, from 206 Arborway to opposite 84 South Street.</w:t>
        <w:tab/>
        <w:tab/>
        <w:t>11</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St. Jude Terrace,</w:t>
      </w:r>
      <w:r>
        <w:rPr>
          <w:color w:val="000000"/>
          <w:lang w:val="en-US" w:eastAsia="en-US"/>
        </w:rPr>
        <w:t xml:space="preserve"> Dor., Private way, from 167 King Street to southeasterly.</w:t>
        <w:tab/>
        <w:tab/>
        <w:t>16</w:t>
      </w:r>
      <w:r>
        <w:rPr>
          <w:color w:val="000000"/>
        </w:rPr>
        <w:tab/>
      </w:r>
      <w:r>
        <w:rPr>
          <w:color w:val="000000"/>
          <w:lang w:val="en-US" w:eastAsia="en-US"/>
        </w:rPr>
        <w:t>5</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 Lukes Road,</w:t>
      </w:r>
      <w:r>
        <w:rPr>
          <w:color w:val="000000"/>
          <w:lang w:val="en-US" w:eastAsia="en-US"/>
        </w:rPr>
        <w:t xml:space="preserve"> Bri., Public way, from 32 Brighton Avenue to 1139 Commonwealth Avenue.</w:t>
        <w:tab/>
        <w:tab/>
        <w:t>21</w:t>
        <w:tab/>
        <w:t>3</w:t>
        <w:tab/>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 Margaret Street,</w:t>
      </w:r>
      <w:r>
        <w:rPr>
          <w:color w:val="000000"/>
          <w:lang w:val="en-US" w:eastAsia="en-US"/>
        </w:rPr>
        <w:t xml:space="preserve"> Dor., Public way, from 226 Boston Street to 74 Roseclair Street.</w:t>
        <w:tab/>
        <w:tab/>
        <w:t>7</w:t>
      </w:r>
      <w:r>
        <w:rPr>
          <w:color w:val="000000"/>
        </w:rPr>
        <w:tab/>
      </w:r>
      <w:r>
        <w:rPr>
          <w:color w:val="000000"/>
          <w:lang w:val="en-US" w:eastAsia="en-US"/>
        </w:rPr>
        <w:t>9</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St. Mark Street,</w:t>
      </w:r>
      <w:r>
        <w:rPr>
          <w:color w:val="000000"/>
          <w:lang w:val="en-US" w:eastAsia="en-US"/>
        </w:rPr>
        <w:t xml:space="preserve"> W.R., Private way, from 230 South Street to southeasterly at the M.B.T.A. Railroad.</w:t>
        <w:tab/>
        <w:tab/>
        <w:t>11</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 Marks Road,</w:t>
      </w:r>
      <w:r>
        <w:rPr>
          <w:color w:val="000000"/>
          <w:lang w:val="en-US" w:eastAsia="en-US"/>
        </w:rPr>
        <w:t xml:space="preserve"> Dor., Public way, from 505 Adams Street to 1722 Dorchester Avenue.</w:t>
        <w:tab/>
        <w:tab/>
        <w:t>16</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St. Martin Street,</w:t>
      </w:r>
      <w:r>
        <w:rPr>
          <w:color w:val="000000"/>
          <w:lang w:val="en-US" w:eastAsia="en-US"/>
        </w:rPr>
        <w:t xml:space="preserve"> Chsn., Public way, from opposite 370 Bunker Hill Street to 460 Medford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the portion of St. Martin Street, between 24 St. Martin Street and 36 St. Martin Street, is a public stairway.</w:t>
      </w:r>
      <w:r>
        <w:rPr>
          <w:color w:val="000000"/>
        </w:rPr>
        <w:tab/>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 Mary's Street,</w:t>
      </w:r>
      <w:r>
        <w:rPr>
          <w:color w:val="000000"/>
          <w:lang w:val="en-US" w:eastAsia="en-US"/>
        </w:rPr>
        <w:t xml:space="preserve"> B.P., Brookline, Public way, from 728 Commonwealth Avenue to the Boston and Brookline Boundary Line.</w:t>
      </w:r>
      <w:r>
        <w:rPr>
          <w:color w:val="000000"/>
        </w:rPr>
        <w:tab/>
        <w:tab/>
        <w:t>21</w:t>
        <w:tab/>
        <w:t>1</w:t>
        <w:tab/>
        <w:t>8</w:t>
        <w:tab/>
        <w:t>10</w:t>
        <w:tab/>
        <w:t>02215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 Paul's Avenue,</w:t>
      </w:r>
      <w:r>
        <w:rPr>
          <w:color w:val="000000"/>
          <w:lang w:val="en-US" w:eastAsia="en-US"/>
        </w:rPr>
        <w:t xml:space="preserve"> Brookline, W.R., Private way, from 35 Hopkins Road to near 464 Pond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St. Paul’s Avenue runs parallel with the Boston and Brookline Boundary Line. The even numbered addresses are on the City of Boston side.</w:t>
      </w:r>
      <w:r>
        <w:rPr>
          <w:color w:val="000000"/>
        </w:rPr>
        <w:tab/>
        <w:tab/>
        <w:t>19</w:t>
        <w:tab/>
        <w:t>2</w:t>
        <w:tab/>
        <w:t>6</w:t>
        <w:tab/>
        <w:t>10</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 Peter Street,</w:t>
      </w:r>
      <w:r>
        <w:rPr>
          <w:color w:val="000000"/>
          <w:lang w:val="en-US" w:eastAsia="en-US"/>
        </w:rPr>
        <w:t xml:space="preserve"> W.R., Public way, from 42 Boylston Street to 79 Paul Gore Street.</w:t>
        <w:tab/>
        <w:tab/>
        <w:t>19</w:t>
      </w:r>
      <w:r>
        <w:rPr>
          <w:color w:val="000000"/>
        </w:rPr>
        <w:tab/>
      </w:r>
      <w:r>
        <w:rPr>
          <w:color w:val="000000"/>
          <w:lang w:val="en-US" w:eastAsia="en-US"/>
        </w:rPr>
        <w:t>1</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 Richard Street,</w:t>
      </w:r>
      <w:r>
        <w:rPr>
          <w:color w:val="000000"/>
          <w:lang w:val="en-US" w:eastAsia="en-US"/>
        </w:rPr>
        <w:t xml:space="preserve"> Rox., Public way, from near and opposite 39 Walnut Avenue to approximately 350 feet southeasterly.</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 Rose Street,</w:t>
      </w:r>
      <w:r>
        <w:rPr>
          <w:color w:val="000000"/>
          <w:lang w:val="en-US" w:eastAsia="en-US"/>
        </w:rPr>
        <w:t xml:space="preserve"> W.R., Public way, from 278 Arborway to 95 Jamaica Street and 159 South Street.</w:t>
      </w:r>
    </w:p>
    <w:p>
      <w:pPr>
        <w:pStyle w:val="Tab2"/>
        <w:rPr/>
      </w:pPr>
      <w:r>
        <w:rPr>
          <w:color w:val="000000"/>
        </w:rPr>
        <w:t>1 - 41, 2 - 106</w:t>
        <w:tab/>
        <w:t>11</w:t>
        <w:tab/>
        <w:t>10</w:t>
        <w:tab/>
        <w:t>6</w:t>
        <w:tab/>
        <w:t>2</w:t>
        <w:tab/>
        <w:t>02130</w:t>
      </w:r>
    </w:p>
    <w:p>
      <w:pPr>
        <w:pStyle w:val="Tab2"/>
        <w:spacing w:before="0" w:after="120"/>
        <w:rPr/>
      </w:pPr>
      <w:r>
        <w:rPr>
          <w:color w:val="000000"/>
        </w:rPr>
        <w:t>45 - 131</w:t>
        <w:tab/>
        <w:t>11</w:t>
        <w:tab/>
        <w:t>9</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 Stephen Street,</w:t>
      </w:r>
      <w:r>
        <w:rPr>
          <w:color w:val="000000"/>
          <w:lang w:val="en-US" w:eastAsia="en-US"/>
        </w:rPr>
        <w:t xml:space="preserve"> Rox., Public way, from 301 Massachusetts Avenue at 2 Westland Avenue to Speare Place at Opera Place.</w:t>
      </w:r>
    </w:p>
    <w:p>
      <w:pPr>
        <w:pStyle w:val="Tab2"/>
        <w:rPr/>
      </w:pPr>
      <w:r>
        <w:rPr>
          <w:color w:val="000000"/>
        </w:rPr>
        <w:t>1 - 29</w:t>
        <w:tab/>
        <w:t>4</w:t>
        <w:tab/>
        <w:t>7</w:t>
        <w:tab/>
        <w:t>8</w:t>
        <w:tab/>
        <w:t>10</w:t>
        <w:tab/>
        <w:t>02115</w:t>
      </w:r>
    </w:p>
    <w:p>
      <w:pPr>
        <w:pStyle w:val="Tab2"/>
        <w:spacing w:before="0" w:after="120"/>
        <w:rPr/>
      </w:pPr>
      <w:r>
        <w:rPr>
          <w:color w:val="000000"/>
        </w:rPr>
        <w:t>35 - 121, 2 - 122</w:t>
        <w:tab/>
        <w:t>4</w:t>
        <w:tab/>
        <w:t>8</w:t>
        <w:tab/>
        <w:t>7</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 Theresa Avenue,</w:t>
      </w:r>
      <w:r>
        <w:rPr>
          <w:color w:val="000000"/>
          <w:lang w:val="en-US" w:eastAsia="en-US"/>
        </w:rPr>
        <w:t xml:space="preserve"> W.R., from 2092 Centre Street to 120 Maplewood Street at 1 Sparrow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2092 Centre Street to approximately 50 feet southeast of 78 Howitt Road and after an interval, from 31 Crocker's Lane to 120 Maplewood Street at 1 Sparrow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a point approximately 50 feet southeast of 78 Howitt Road to 31 Crocker's Lane.</w:t>
      </w:r>
    </w:p>
    <w:p>
      <w:pPr>
        <w:pStyle w:val="Tab2"/>
        <w:rPr/>
      </w:pPr>
      <w:r>
        <w:rPr>
          <w:color w:val="000000"/>
        </w:rPr>
        <w:t>1 - 195, 150 - 186</w:t>
        <w:tab/>
        <w:t>20</w:t>
        <w:tab/>
        <w:t>5</w:t>
        <w:tab/>
        <w:t>6</w:t>
        <w:tab/>
        <w:t>6</w:t>
        <w:tab/>
        <w:t>02132</w:t>
      </w:r>
    </w:p>
    <w:p>
      <w:pPr>
        <w:pStyle w:val="Tab2"/>
        <w:rPr/>
      </w:pPr>
      <w:r>
        <w:rPr>
          <w:color w:val="000000"/>
        </w:rPr>
        <w:t>2 - 146</w:t>
        <w:tab/>
        <w:t>20</w:t>
        <w:tab/>
        <w:t>14</w:t>
        <w:tab/>
        <w:t>6</w:t>
        <w:tab/>
        <w:t>6</w:t>
        <w:tab/>
        <w:t>02132</w:t>
      </w:r>
    </w:p>
    <w:p>
      <w:pPr>
        <w:pStyle w:val="Tab2"/>
        <w:spacing w:before="0" w:after="120"/>
        <w:rPr/>
      </w:pPr>
      <w:r>
        <w:rPr>
          <w:color w:val="000000"/>
        </w:rPr>
        <w:t>190 - 222, 205 - 225</w:t>
        <w:tab/>
        <w:t>20</w:t>
        <w:tab/>
        <w:t>10</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 Thomas More Road,</w:t>
      </w:r>
      <w:r>
        <w:rPr>
          <w:color w:val="000000"/>
          <w:lang w:val="en-US" w:eastAsia="en-US"/>
        </w:rPr>
        <w:t xml:space="preserve"> Bri., from Chestnut Hill Driveway to 2150 Commonwealth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r>
      <w:r>
        <w:rPr>
          <w:color w:val="000000"/>
        </w:rPr>
        <w:tab/>
        <w:tab/>
      </w:r>
      <w:r>
        <w:rPr>
          <w:color w:val="000000"/>
          <w:lang w:val="en-US" w:eastAsia="en-US"/>
        </w:rPr>
        <w:t>21</w:t>
      </w:r>
      <w:r>
        <w:rPr>
          <w:color w:val="000000"/>
        </w:rPr>
        <w:tab/>
      </w:r>
      <w:r>
        <w:rPr>
          <w:color w:val="000000"/>
          <w:lang w:val="en-US" w:eastAsia="en-US"/>
        </w:rPr>
        <w:t>16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02167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 William Street,</w:t>
      </w:r>
      <w:r>
        <w:rPr>
          <w:color w:val="000000"/>
          <w:lang w:val="en-US" w:eastAsia="en-US"/>
        </w:rPr>
        <w:t xml:space="preserve"> Dor., Public way, from opposite 10 Auckland Street to 1050 Dorchester Avenue.</w:t>
        <w:tab/>
        <w:tab/>
        <w:t>13</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Stacey Street,</w:t>
      </w:r>
      <w:r>
        <w:rPr>
          <w:color w:val="000000"/>
          <w:lang w:val="en-US" w:eastAsia="en-US"/>
        </w:rPr>
        <w:t xml:space="preserve"> Chsn., Public way, from 258 Main Street to approximately 128 feet southwesterly.</w:t>
      </w:r>
    </w:p>
    <w:p>
      <w:pPr>
        <w:pStyle w:val="Tab2"/>
        <w:rPr>
          <w:color w:val="000000"/>
        </w:rPr>
      </w:pPr>
      <w:r>
        <w:rPr>
          <w:color w:val="000000"/>
        </w:rPr>
        <w:t>Odd</w:t>
        <w:tab/>
        <w:t>2</w:t>
        <w:tab/>
        <w:t>6</w:t>
        <w:tab/>
        <w:t>1</w:t>
        <w:tab/>
        <w:t>1</w:t>
        <w:tab/>
        <w:t>02129</w:t>
      </w:r>
    </w:p>
    <w:p>
      <w:pPr>
        <w:pStyle w:val="Tab2"/>
        <w:spacing w:before="0" w:after="120"/>
        <w:rPr>
          <w:color w:val="000000"/>
        </w:rPr>
      </w:pPr>
      <w:r>
        <w:rPr>
          <w:color w:val="000000"/>
        </w:rPr>
        <w:t>Even</w:t>
        <w:tab/>
        <w:t>2</w:t>
        <w:tab/>
        <w:t>1</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Stadium Road,</w:t>
      </w:r>
      <w:r>
        <w:rPr>
          <w:color w:val="000000"/>
          <w:lang w:val="en-US" w:eastAsia="en-US"/>
        </w:rPr>
        <w:t xml:space="preserve"> Bri., Private way, from North Harvard Street to Soldiers Field Road.</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szCs w:val="17"/>
          <w:lang w:val="en-US" w:eastAsia="en-US"/>
        </w:rPr>
      </w:pPr>
      <w:r>
        <w:rPr>
          <w:b/>
          <w:color w:val="000000"/>
          <w:sz w:val="24"/>
          <w:szCs w:val="24"/>
          <w:lang w:val="en-US" w:eastAsia="en-US"/>
        </w:rPr>
        <w:t>*</w:t>
      </w:r>
      <w:r>
        <w:rPr>
          <w:b/>
          <w:color w:val="000000"/>
          <w:szCs w:val="17"/>
          <w:lang w:val="en-US" w:eastAsia="en-US"/>
        </w:rPr>
        <w:t xml:space="preserve">Stadium Road, </w:t>
      </w:r>
      <w:r>
        <w:rPr>
          <w:color w:val="000000"/>
          <w:szCs w:val="17"/>
          <w:lang w:val="en-US" w:eastAsia="en-US"/>
        </w:rPr>
        <w:t>Bri., Private way, from Science Drive to Western Avenue.</w:t>
        <w:tab/>
        <w:tab/>
        <w:t>22</w:t>
        <w:tab/>
        <w:t>1</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Stafford Street,</w:t>
      </w:r>
      <w:r>
        <w:rPr>
          <w:color w:val="000000"/>
          <w:lang w:val="en-US" w:eastAsia="en-US"/>
        </w:rPr>
        <w:t xml:space="preserve"> Rox., Public way, from 82 Blue Hill Avenue to opposite 50 Dennis Street.</w:t>
        <w:tab/>
        <w:tab/>
        <w:t>8</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Stanbro Street,</w:t>
      </w:r>
      <w:r>
        <w:rPr>
          <w:color w:val="000000"/>
          <w:lang w:val="en-US" w:eastAsia="en-US"/>
        </w:rPr>
        <w:t xml:space="preserve"> H.P., Public way, from 40 Prescott Street to approximately 254 feet southeast of Meadowview Road at the Neponset River Reservation.</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Standard Street,</w:t>
      </w:r>
      <w:r>
        <w:rPr>
          <w:color w:val="000000"/>
          <w:lang w:val="en-US" w:eastAsia="en-US"/>
        </w:rPr>
        <w:t xml:space="preserve"> Dor., Public way, from opposite 164 River Street to 16 Woodbole Avenue.</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Standish Street,</w:t>
      </w:r>
      <w:r>
        <w:rPr>
          <w:color w:val="000000"/>
          <w:lang w:val="en-US" w:eastAsia="en-US"/>
        </w:rPr>
        <w:t xml:space="preserve"> Dor., Public way, from 124 Harvard Street to 623 West Park Street.</w:t>
        <w:tab/>
        <w:tab/>
        <w:t>14</w:t>
      </w:r>
      <w:r>
        <w:rPr>
          <w:color w:val="000000"/>
        </w:rPr>
        <w:tab/>
      </w:r>
      <w:r>
        <w:rPr>
          <w:color w:val="000000"/>
          <w:lang w:val="en-US" w:eastAsia="en-US"/>
        </w:rPr>
        <w:t>2</w:t>
      </w:r>
      <w:r>
        <w:rPr>
          <w:color w:val="000000"/>
        </w:rPr>
        <w:tab/>
      </w:r>
      <w:r>
        <w:rPr>
          <w:color w:val="000000"/>
          <w:lang w:val="en-US" w:eastAsia="en-US"/>
        </w:rPr>
        <w:t>4</w:t>
      </w:r>
      <w:r>
        <w:rPr>
          <w:color w:val="000000"/>
        </w:rPr>
        <w:tab/>
        <w:t>3</w:t>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Stanhope Court,</w:t>
      </w:r>
      <w:r>
        <w:rPr>
          <w:color w:val="000000"/>
          <w:lang w:val="en-US" w:eastAsia="en-US"/>
        </w:rPr>
        <w:t xml:space="preserve"> B.P., Private way, from Cahners Place to southwesterly.</w:t>
        <w:tab/>
        <w:tab/>
        <w:t>4</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Stanhope Street,</w:t>
      </w:r>
      <w:r>
        <w:rPr>
          <w:color w:val="000000"/>
          <w:lang w:val="en-US" w:eastAsia="en-US"/>
        </w:rPr>
        <w:t xml:space="preserve"> B.P., Public way, from 144 Berkeley Street to 127 Clarendon Street.</w:t>
        <w:tab/>
        <w:tab/>
        <w:t>4</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Staniford Street,</w:t>
      </w:r>
      <w:r>
        <w:rPr>
          <w:color w:val="000000"/>
          <w:lang w:val="en-US" w:eastAsia="en-US"/>
        </w:rPr>
        <w:t xml:space="preserve"> B.P., Public way, from 115 Cambridge Street to 53 Causeway Street.</w:t>
      </w:r>
    </w:p>
    <w:p>
      <w:pPr>
        <w:pStyle w:val="Tab2"/>
        <w:rPr/>
      </w:pPr>
      <w:r>
        <w:rPr>
          <w:color w:val="000000"/>
        </w:rPr>
        <w:t>1 - 137, 72 - 134</w:t>
        <w:tab/>
        <w:t>3</w:t>
        <w:tab/>
        <w:t>5</w:t>
        <w:tab/>
        <w:t>8</w:t>
        <w:tab/>
        <w:t>1</w:t>
        <w:tab/>
        <w:t>02114</w:t>
      </w:r>
    </w:p>
    <w:p>
      <w:pPr>
        <w:pStyle w:val="Tab2"/>
        <w:spacing w:before="0" w:after="120"/>
        <w:rPr/>
      </w:pPr>
      <w:r>
        <w:rPr>
          <w:color w:val="000000"/>
        </w:rPr>
        <w:t>7 - 52</w:t>
        <w:tab/>
        <w:t>3</w:t>
        <w:tab/>
        <w:t>6</w:t>
        <w:tab/>
        <w:t>1</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Stanley Street,</w:t>
      </w:r>
      <w:r>
        <w:rPr>
          <w:color w:val="000000"/>
          <w:lang w:val="en-US" w:eastAsia="en-US"/>
        </w:rPr>
        <w:t xml:space="preserve"> Dor., from near 17 Bellevue Street to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near 17 Bellevue Street to approximately 120 feet southwest of Kane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southwesterly.</w:t>
      </w:r>
      <w:r>
        <w:rPr>
          <w:color w:val="000000"/>
        </w:rPr>
        <w:tab/>
        <w:tab/>
      </w:r>
      <w:r>
        <w:rPr>
          <w:color w:val="000000"/>
          <w:lang w:val="en-US" w:eastAsia="en-US"/>
        </w:rPr>
        <w:t>15</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Stanton Street,</w:t>
      </w:r>
      <w:r>
        <w:rPr>
          <w:color w:val="000000"/>
          <w:lang w:val="en-US" w:eastAsia="en-US"/>
        </w:rPr>
        <w:t xml:space="preserve"> Dor., Public way, from opposite 32 Evans Street to 234 Norfolk Street.</w:t>
        <w:tab/>
        <w:tab/>
        <w:t>17</w:t>
      </w:r>
      <w:r>
        <w:rPr>
          <w:color w:val="000000"/>
        </w:rPr>
        <w:tab/>
      </w:r>
      <w:r>
        <w:rPr>
          <w:color w:val="000000"/>
          <w:lang w:val="en-US" w:eastAsia="en-US"/>
        </w:rPr>
        <w:t>7</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Stanwood Street,</w:t>
      </w:r>
      <w:r>
        <w:rPr>
          <w:color w:val="000000"/>
          <w:lang w:val="en-US" w:eastAsia="en-US"/>
        </w:rPr>
        <w:t xml:space="preserve"> Dor., Rox., Public way, from 424 Blue Hill Avenue to 200 Columbia Road.</w:t>
        <w:tab/>
        <w:tab/>
        <w:t>14</w:t>
        <w:tab/>
        <w:t>1</w:t>
        <w:tab/>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Stanwood Terrace,</w:t>
      </w:r>
      <w:r>
        <w:rPr>
          <w:color w:val="000000"/>
          <w:lang w:val="en-US" w:eastAsia="en-US"/>
        </w:rPr>
        <w:t xml:space="preserve"> Dor., Rox., Private way, from 20 Stanwood Street to northeasterly.</w:t>
        <w:tab/>
        <w:tab/>
        <w:t>14</w:t>
        <w:tab/>
        <w:t>1</w:t>
        <w:tab/>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Star Street,</w:t>
      </w:r>
      <w:r>
        <w:rPr>
          <w:color w:val="000000"/>
          <w:lang w:val="en-US" w:eastAsia="en-US"/>
        </w:rPr>
        <w:t xml:space="preserve"> W.R., Private way, from Grew Avenue opposite Cliffmont Street to southwesterly.</w:t>
        <w:tab/>
        <w:tab/>
        <w:t>18</w:t>
      </w:r>
      <w:r>
        <w:rPr>
          <w:color w:val="000000"/>
        </w:rPr>
        <w:tab/>
      </w:r>
      <w:r>
        <w:rPr>
          <w:color w:val="000000"/>
          <w:lang w:val="en-US" w:eastAsia="en-US"/>
        </w:rPr>
        <w:t>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Starbird Avenue,</w:t>
      </w:r>
      <w:r>
        <w:rPr>
          <w:color w:val="000000"/>
          <w:lang w:val="en-US" w:eastAsia="en-US"/>
        </w:rPr>
        <w:t xml:space="preserve"> W.R., Private way, from a point approximately 275 feet northeast of 28 Byrd Avenue at the Stony Brook to a point approximately 213 feet southwest of 59 Charme Avenue.</w:t>
      </w:r>
      <w:r>
        <w:rPr>
          <w:color w:val="000000"/>
        </w:rPr>
        <w:tab/>
        <w:tab/>
      </w:r>
      <w:r>
        <w:rPr>
          <w:color w:val="000000"/>
          <w:lang w:val="en-US" w:eastAsia="en-US"/>
        </w:rPr>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Starboard Lane, </w:t>
      </w:r>
      <w:r>
        <w:rPr>
          <w:color w:val="000000"/>
          <w:lang w:val="en-US" w:eastAsia="en-US"/>
        </w:rPr>
        <w:t>S.B., from Congress Street to Silver Lane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lane, is under the care, control and custody of the M.P.A.</w:t>
        <w:tab/>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Stark Street,</w:t>
      </w:r>
      <w:r>
        <w:rPr>
          <w:color w:val="000000"/>
          <w:lang w:val="en-US" w:eastAsia="en-US"/>
        </w:rPr>
        <w:t xml:space="preserve"> Chsn., Public way, from 116 Cambridge Street to opposite 52 Roland Street.</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Starr Lane,</w:t>
      </w:r>
      <w:r>
        <w:rPr>
          <w:color w:val="000000"/>
          <w:lang w:val="en-US" w:eastAsia="en-US"/>
        </w:rPr>
        <w:t xml:space="preserve"> W.R., Public way, from 652 Centre Street to 38 Seaverns Avenue.</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Starr King Court,</w:t>
      </w:r>
      <w:r>
        <w:rPr>
          <w:color w:val="000000"/>
          <w:lang w:val="en-US" w:eastAsia="en-US"/>
        </w:rPr>
        <w:t xml:space="preserve"> Chsn., Private way, from 74 Medford Street to Moulton Street.</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State Street,</w:t>
      </w:r>
      <w:r>
        <w:rPr>
          <w:color w:val="000000"/>
          <w:lang w:val="en-US" w:eastAsia="en-US"/>
        </w:rPr>
        <w:t xml:space="preserve"> B.P., Public way, from Old Atlantic Avenue at Long Wharf to 208 Washington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State Street goes around the Old Massachusetts State House to Washington Street.</w:t>
      </w:r>
      <w:r>
        <w:rPr>
          <w:color w:val="000000"/>
        </w:rPr>
        <w:tab/>
        <w:tab/>
      </w:r>
      <w:r>
        <w:rPr>
          <w:color w:val="000000"/>
          <w:lang w:val="en-US" w:eastAsia="en-US"/>
        </w:rPr>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Station Street,</w:t>
      </w:r>
      <w:r>
        <w:rPr>
          <w:color w:val="000000"/>
          <w:lang w:val="en-US" w:eastAsia="en-US"/>
        </w:rPr>
        <w:t xml:space="preserve"> Rox., Public way, from Mindoro Street between Halleck Street and the M.B.T.A. Railroad to opposite 663B Parker Street.</w:t>
        <w:tab/>
        <w:tab/>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Stearns Road,</w:t>
      </w:r>
      <w:r>
        <w:rPr>
          <w:color w:val="000000"/>
          <w:lang w:val="en-US" w:eastAsia="en-US"/>
        </w:rPr>
        <w:t xml:space="preserve"> W.R., from 5031 Washington Street to approximately 955 feet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5031 Washington Street to approximately 590 feet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approximately 365 feet northwesterly.</w:t>
      </w:r>
      <w:r>
        <w:rPr>
          <w:color w:val="000000"/>
        </w:rPr>
        <w:tab/>
        <w:tab/>
        <w:t>20</w:t>
        <w:tab/>
        <w:t>3</w:t>
        <w:tab/>
        <w:t>6</w:t>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Stedman Street,</w:t>
      </w:r>
      <w:r>
        <w:rPr>
          <w:color w:val="000000"/>
          <w:lang w:val="en-US" w:eastAsia="en-US"/>
        </w:rPr>
        <w:t xml:space="preserve"> W.R., from 91 Williams Street to approximately 230 feet southwest of 35 Brookley 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91 Williams Street to between 34 and 46 Rossmore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37 Rossmore Road to approximately 230 feet southwest of 35 Brookley Road.</w:t>
      </w:r>
      <w:r>
        <w:rPr>
          <w:color w:val="000000"/>
        </w:rPr>
        <w:tab/>
        <w:tab/>
      </w:r>
      <w:r>
        <w:rPr>
          <w:color w:val="000000"/>
          <w:lang w:val="en-US" w:eastAsia="en-US"/>
        </w:rPr>
        <w:t>11</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szCs w:val="17"/>
          <w:lang w:val="en-US" w:eastAsia="en-US"/>
        </w:rPr>
      </w:pPr>
      <w:r>
        <w:rPr>
          <w:b/>
          <w:color w:val="000000"/>
          <w:szCs w:val="17"/>
          <w:lang w:val="en-US" w:eastAsia="en-US"/>
        </w:rPr>
        <w:t xml:space="preserve">Steel Road, </w:t>
      </w:r>
      <w:r>
        <w:rPr>
          <w:color w:val="000000"/>
          <w:szCs w:val="17"/>
          <w:lang w:val="en-US" w:eastAsia="en-US"/>
        </w:rPr>
        <w:t>Bri.</w:t>
      </w:r>
    </w:p>
    <w:p>
      <w:pPr>
        <w:pStyle w:val="Normal"/>
        <w:spacing w:before="0" w:after="120"/>
        <w:rPr/>
      </w:pPr>
      <w:r>
        <w:rPr>
          <w:color w:val="000000"/>
          <w:sz w:val="17"/>
          <w:szCs w:val="17"/>
        </w:rPr>
        <w:t xml:space="preserve">  </w:t>
      </w:r>
      <w:r>
        <w:rPr>
          <w:b/>
          <w:color w:val="000000"/>
          <w:sz w:val="17"/>
          <w:szCs w:val="17"/>
        </w:rPr>
        <w:t>Note;</w:t>
      </w:r>
      <w:r>
        <w:rPr>
          <w:color w:val="000000"/>
          <w:sz w:val="17"/>
          <w:szCs w:val="17"/>
        </w:rPr>
        <w:t xml:space="preserve"> see Harvey Steel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Stella Road,</w:t>
      </w:r>
      <w:r>
        <w:rPr>
          <w:color w:val="000000"/>
          <w:lang w:val="en-US" w:eastAsia="en-US"/>
        </w:rPr>
        <w:t xml:space="preserve"> W.R., Private way, from 875 Canterbury Street to 562 Hyde Park Avenue.</w:t>
        <w:tab/>
        <w:tab/>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Stellman Road,</w:t>
      </w:r>
      <w:r>
        <w:rPr>
          <w:color w:val="000000"/>
          <w:lang w:val="en-US" w:eastAsia="en-US"/>
        </w:rPr>
        <w:t xml:space="preserve"> W.R., Public way, from 84 Fawndale Road to 4100 Washington Street.</w:t>
        <w:tab/>
        <w:tab/>
        <w:t>19</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Sterling Square,</w:t>
      </w:r>
      <w:r>
        <w:rPr>
          <w:color w:val="000000"/>
          <w:lang w:val="en-US" w:eastAsia="en-US"/>
        </w:rPr>
        <w:t xml:space="preserve"> 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Henry Sterling Square.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Stillings Street,</w:t>
      </w:r>
      <w:r>
        <w:rPr>
          <w:color w:val="000000"/>
          <w:lang w:val="en-US" w:eastAsia="en-US"/>
        </w:rPr>
        <w:t xml:space="preserve"> S.B., Private way, from 368 Congress Street to approximately 100 feet northeast of Calvin Place.</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Stillman Place,</w:t>
      </w:r>
      <w:r>
        <w:rPr>
          <w:color w:val="000000"/>
          <w:lang w:val="en-US" w:eastAsia="en-US"/>
        </w:rPr>
        <w:t xml:space="preserve"> B.P., Private way, from 54 Cooper Street to Cross Street between Cooper Street and Stillman Street.</w:t>
        <w:tab/>
        <w:tab/>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Stillman Street,</w:t>
      </w:r>
      <w:r>
        <w:rPr>
          <w:color w:val="000000"/>
          <w:lang w:val="en-US" w:eastAsia="en-US"/>
        </w:rPr>
        <w:t xml:space="preserve"> B.P., Public way, from Cross Street between Endicott Street and Stillman Place to 76 Salem Street.</w:t>
      </w:r>
    </w:p>
    <w:p>
      <w:pPr>
        <w:pStyle w:val="Tab2"/>
        <w:rPr/>
      </w:pPr>
      <w:r>
        <w:rPr>
          <w:color w:val="000000"/>
        </w:rPr>
        <w:t>1 - 59, 38 - 56</w:t>
        <w:tab/>
        <w:t>3</w:t>
        <w:tab/>
        <w:t>4</w:t>
        <w:tab/>
        <w:t>1</w:t>
        <w:tab/>
        <w:t>1</w:t>
        <w:tab/>
        <w:t>02113</w:t>
      </w:r>
    </w:p>
    <w:p>
      <w:pPr>
        <w:pStyle w:val="Tab2"/>
        <w:spacing w:before="0" w:after="120"/>
        <w:rPr/>
      </w:pPr>
      <w:r>
        <w:rPr>
          <w:color w:val="000000"/>
        </w:rPr>
        <w:t>2 - 34</w:t>
        <w:tab/>
        <w:t>3</w:t>
        <w:tab/>
        <w:t>3</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Stimson Road,</w:t>
      </w:r>
      <w:r>
        <w:rPr>
          <w:color w:val="000000"/>
          <w:lang w:val="en-US" w:eastAsia="en-US"/>
        </w:rPr>
        <w:t xml:space="preserve"> W.R., Private way, from opposite 227 Cottage Road to 71 Stimson Street.</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Stimson Street,</w:t>
      </w:r>
      <w:r>
        <w:rPr>
          <w:color w:val="000000"/>
          <w:lang w:val="en-US" w:eastAsia="en-US"/>
        </w:rPr>
        <w:t xml:space="preserve"> W.R., Public way, from Crosstown Avenue to between 285 and 287 Grove Street.</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Stock Street,</w:t>
      </w:r>
      <w:r>
        <w:rPr>
          <w:color w:val="000000"/>
          <w:lang w:val="en-US" w:eastAsia="en-US"/>
        </w:rPr>
        <w:t xml:space="preserve"> Dor., Public way, from 86 Minot Street to approximately 502 feet southeasterly.</w:t>
        <w:tab/>
        <w:tab/>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Stockton Street,</w:t>
      </w:r>
      <w:r>
        <w:rPr>
          <w:color w:val="000000"/>
          <w:lang w:val="en-US" w:eastAsia="en-US"/>
        </w:rPr>
        <w:t xml:space="preserve"> Dor., Public way, from 96 Milton Avenue to 825 Washington Street.</w:t>
        <w:tab/>
        <w:tab/>
        <w:t>17</w:t>
      </w:r>
      <w:r>
        <w:rPr>
          <w:color w:val="000000"/>
        </w:rPr>
        <w:tab/>
      </w:r>
      <w:r>
        <w:rPr>
          <w:color w:val="000000"/>
          <w:lang w:val="en-US" w:eastAsia="en-US"/>
        </w:rPr>
        <w:t>10</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Stockwell Street,</w:t>
      </w:r>
      <w:r>
        <w:rPr>
          <w:color w:val="000000"/>
          <w:lang w:val="en-US" w:eastAsia="en-US"/>
        </w:rPr>
        <w:t xml:space="preserve"> Rox., Public way, from opposite 15 Frawley Street to 35 Wait Street.</w:t>
      </w:r>
    </w:p>
    <w:p>
      <w:pPr>
        <w:pStyle w:val="Tab2"/>
        <w:rPr>
          <w:color w:val="000000"/>
        </w:rPr>
      </w:pPr>
      <w:r>
        <w:rPr>
          <w:color w:val="000000"/>
        </w:rPr>
        <w:t>From Frawley Street to Mission Street, Odd.</w:t>
        <w:tab/>
        <w:t>10</w:t>
        <w:tab/>
        <w:t>4</w:t>
        <w:tab/>
        <w:t>8</w:t>
        <w:tab/>
        <w:t>10</w:t>
        <w:tab/>
        <w:t>02120</w:t>
      </w:r>
    </w:p>
    <w:p>
      <w:pPr>
        <w:pStyle w:val="Tab2"/>
        <w:rPr/>
      </w:pPr>
      <w:r>
        <w:rPr>
          <w:color w:val="000000"/>
        </w:rPr>
        <w:t>From Mission Street to Wait Street, Odd.</w:t>
        <w:tab/>
        <w:t>10</w:t>
        <w:tab/>
        <w:t>3</w:t>
        <w:tab/>
        <w:t>8</w:t>
        <w:tab/>
        <w:t>10</w:t>
        <w:tab/>
        <w:t>02120</w:t>
      </w:r>
    </w:p>
    <w:p>
      <w:pPr>
        <w:pStyle w:val="Tab2"/>
        <w:spacing w:before="0" w:after="120"/>
        <w:rPr>
          <w:color w:val="000000"/>
        </w:rPr>
      </w:pPr>
      <w:r>
        <w:rPr>
          <w:color w:val="000000"/>
        </w:rPr>
        <w:t>Even</w:t>
        <w:tab/>
        <w:t>10</w:t>
        <w:tab/>
        <w:t>4</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Stone Terrace,</w:t>
      </w:r>
      <w:r>
        <w:rPr>
          <w:color w:val="000000"/>
          <w:lang w:val="en-US" w:eastAsia="en-US"/>
        </w:rPr>
        <w:t xml:space="preserve"> Dor., Public way, from 235 Gallivan Boulevard to approximately 200 feet southeasterly.</w:t>
        <w:tab/>
        <w:tab/>
        <w:t>17</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Stonecrest Road,</w:t>
      </w:r>
      <w:r>
        <w:rPr>
          <w:color w:val="000000"/>
          <w:lang w:val="en-US" w:eastAsia="en-US"/>
        </w:rPr>
        <w:t xml:space="preserve"> Dor., Private way, from Harvard Street between Cummins Highway and Walk Hill Street to opposite 41 Livermore Street.</w:t>
        <w:tab/>
        <w:tab/>
        <w:t>18</w:t>
        <w:tab/>
        <w:t>21</w:t>
        <w:tab/>
        <w:t>5</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Stonehill Road,</w:t>
      </w:r>
      <w:r>
        <w:rPr>
          <w:color w:val="000000"/>
          <w:lang w:val="en-US" w:eastAsia="en-US"/>
        </w:rPr>
        <w:t xml:space="preserve"> H.P., Public way, from 5 Alwin Street to 19 Alwin Street.</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Stonehill Terrace,</w:t>
      </w:r>
      <w:r>
        <w:rPr>
          <w:color w:val="000000"/>
          <w:lang w:val="en-US" w:eastAsia="en-US"/>
        </w:rPr>
        <w:t xml:space="preserve"> H.P., Public way, from 50 Stonehill Road to approximately 139 feet southeasterly.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Stoneholm Street,</w:t>
      </w:r>
      <w:r>
        <w:rPr>
          <w:color w:val="000000"/>
          <w:lang w:val="en-US" w:eastAsia="en-US"/>
        </w:rPr>
        <w:t xml:space="preserve"> Rox., Public way, from 15 Edgerly Road to 103 Norway Street.</w:t>
        <w:tab/>
        <w:tab/>
        <w:t>4</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Stonehurst Street,</w:t>
      </w:r>
      <w:r>
        <w:rPr>
          <w:color w:val="000000"/>
          <w:lang w:val="en-US" w:eastAsia="en-US"/>
        </w:rPr>
        <w:t xml:space="preserve"> Dor., Public way, from 175 Hamilton Street to 24 Topliff Street.</w:t>
      </w:r>
    </w:p>
    <w:p>
      <w:pPr>
        <w:pStyle w:val="Tab2"/>
        <w:rPr>
          <w:color w:val="000000"/>
        </w:rPr>
      </w:pPr>
      <w:r>
        <w:rPr>
          <w:color w:val="000000"/>
        </w:rPr>
        <w:t>Odd</w:t>
        <w:tab/>
        <w:t>15</w:t>
        <w:tab/>
        <w:t>7</w:t>
        <w:tab/>
        <w:t>3</w:t>
        <w:tab/>
        <w:t>3</w:t>
        <w:tab/>
        <w:t>02122</w:t>
      </w:r>
    </w:p>
    <w:p>
      <w:pPr>
        <w:pStyle w:val="Tab2"/>
        <w:spacing w:before="0" w:after="120"/>
        <w:rPr>
          <w:color w:val="000000"/>
        </w:rPr>
      </w:pPr>
      <w:r>
        <w:rPr>
          <w:color w:val="000000"/>
        </w:rPr>
        <w:t>Even</w:t>
        <w:tab/>
        <w:t>15</w:t>
        <w:tab/>
        <w:t>2</w:t>
        <w:tab/>
        <w:t>4</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Stonley Road,</w:t>
      </w:r>
      <w:r>
        <w:rPr>
          <w:color w:val="000000"/>
          <w:lang w:val="en-US" w:eastAsia="en-US"/>
        </w:rPr>
        <w:t xml:space="preserve"> W.R., Public way, from 35 Brookley Road to approximately 435 feet southwesterly.</w:t>
        <w:tab/>
        <w:tab/>
        <w:t>11</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Stony Brook Reservation</w:t>
      </w:r>
      <w:r>
        <w:rPr>
          <w:color w:val="000000"/>
          <w:lang w:val="en-US" w:eastAsia="en-US"/>
        </w:rPr>
        <w:t>, H.P., W.R., bounded by Brainard Street, Dedham Street, East Boundary Road, Mt. Ash Road, River Street, Town Street, Turtle Pond Parkway, Washington Street and West Boundary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 Stony Brook Reservation, is under the care, control and custody of the D.C.R.</w:t>
        <w:tab/>
        <w:tab/>
        <w:t>18/20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Storey Place,</w:t>
      </w:r>
      <w:r>
        <w:rPr>
          <w:color w:val="000000"/>
          <w:lang w:val="en-US" w:eastAsia="en-US"/>
        </w:rPr>
        <w:t xml:space="preserve"> W.R., Private way, from 15 Greenough Avenue to southwesterly.</w:t>
        <w:tab/>
        <w:tab/>
        <w:t>19</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rPr/>
      </w:pPr>
      <w:r>
        <w:rPr>
          <w:b/>
          <w:color w:val="000000"/>
          <w:lang w:val="en-US" w:eastAsia="en-US"/>
        </w:rPr>
        <w:t>Storrow Memorial Drive,</w:t>
      </w:r>
      <w:r>
        <w:rPr>
          <w:color w:val="000000"/>
          <w:lang w:val="en-US" w:eastAsia="en-US"/>
        </w:rPr>
        <w:t xml:space="preserve"> B.P.</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see James J. Storrow Memorial Drive.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Story Street,</w:t>
      </w:r>
      <w:r>
        <w:rPr>
          <w:color w:val="000000"/>
          <w:lang w:val="en-US" w:eastAsia="en-US"/>
        </w:rPr>
        <w:t xml:space="preserve"> S.B., Public way, from 76 G Street to 125 H Street.</w:t>
        <w:tab/>
        <w:tab/>
        <w:t>7</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Stoughton Street,</w:t>
      </w:r>
      <w:r>
        <w:rPr>
          <w:color w:val="000000"/>
          <w:lang w:val="en-US" w:eastAsia="en-US"/>
        </w:rPr>
        <w:t xml:space="preserve"> Dor., Public way, from 589 Columbia Road to between 57 and 65 Pleasant Street at Whitby Terrace.</w:t>
      </w:r>
    </w:p>
    <w:p>
      <w:pPr>
        <w:pStyle w:val="Tab2"/>
        <w:rPr/>
      </w:pPr>
      <w:r>
        <w:rPr>
          <w:color w:val="000000"/>
        </w:rPr>
        <w:t>1 - 71</w:t>
        <w:tab/>
        <w:t>13</w:t>
        <w:tab/>
        <w:t>5</w:t>
        <w:tab/>
        <w:t>7</w:t>
        <w:tab/>
        <w:t>3</w:t>
        <w:tab/>
        <w:t>02125</w:t>
      </w:r>
    </w:p>
    <w:p>
      <w:pPr>
        <w:pStyle w:val="Tab2"/>
        <w:rPr/>
      </w:pPr>
      <w:r>
        <w:rPr>
          <w:color w:val="000000"/>
        </w:rPr>
        <w:t>2 - 76</w:t>
        <w:tab/>
        <w:t>7</w:t>
        <w:tab/>
        <w:t>10</w:t>
        <w:tab/>
        <w:t>7</w:t>
        <w:tab/>
        <w:t>3</w:t>
        <w:tab/>
        <w:t>02125</w:t>
      </w:r>
    </w:p>
    <w:p>
      <w:pPr>
        <w:pStyle w:val="Tab2"/>
        <w:rPr>
          <w:color w:val="000000"/>
        </w:rPr>
      </w:pPr>
      <w:r>
        <w:rPr>
          <w:color w:val="000000"/>
        </w:rPr>
        <w:t>75 - 127, 78 - 156</w:t>
        <w:tab/>
        <w:t>13</w:t>
        <w:tab/>
        <w:t>6</w:t>
        <w:tab/>
        <w:t>3</w:t>
        <w:tab/>
        <w:t>3</w:t>
        <w:tab/>
        <w:t>02125</w:t>
      </w:r>
    </w:p>
    <w:p>
      <w:pPr>
        <w:pStyle w:val="Tab2"/>
        <w:spacing w:before="0" w:after="120"/>
        <w:rPr/>
      </w:pPr>
      <w:r>
        <w:rPr>
          <w:color w:val="000000"/>
        </w:rPr>
        <w:t>129 - 157</w:t>
        <w:tab/>
        <w:t>13</w:t>
        <w:tab/>
        <w:t>9</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Stoughton Street Place,</w:t>
      </w:r>
      <w:r>
        <w:rPr>
          <w:color w:val="000000"/>
          <w:lang w:val="en-US" w:eastAsia="en-US"/>
        </w:rPr>
        <w:t xml:space="preserve"> Dor., Public way, from 57 Stoughton Street to approximately 152 feet southwesterly.</w:t>
        <w:tab/>
        <w:tab/>
        <w:t>13</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Stoughton Terrace,</w:t>
      </w:r>
      <w:r>
        <w:rPr>
          <w:color w:val="000000"/>
          <w:lang w:val="en-US" w:eastAsia="en-US"/>
        </w:rPr>
        <w:t xml:space="preserve"> Dor., Private way, from 92 Stoughton Street to northeasterly.</w:t>
        <w:tab/>
        <w:tab/>
        <w:t>13</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Stow Road,</w:t>
      </w:r>
      <w:r>
        <w:rPr>
          <w:color w:val="000000"/>
          <w:lang w:val="en-US" w:eastAsia="en-US"/>
        </w:rPr>
        <w:t xml:space="preserve"> Dor., Public way, from 17 Tiverton Road to approximately 322 feet southwest of 17 Doone Avenue.</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ind w:left="0" w:right="2246" w:hanging="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Stratford Street,</w:t>
      </w:r>
      <w:r>
        <w:rPr>
          <w:color w:val="000000"/>
          <w:lang w:val="en-US" w:eastAsia="en-US"/>
        </w:rPr>
        <w:t xml:space="preserve"> W.R., Public way, from 25 Bellevue Hill Road to approximately 157 feet northwest of between 109 and 121 Clement Avenue at the M.B.T.A. Railroad.</w:t>
      </w:r>
    </w:p>
    <w:p>
      <w:pPr>
        <w:pStyle w:val="Tab2"/>
        <w:rPr/>
      </w:pPr>
      <w:r>
        <w:rPr>
          <w:color w:val="000000"/>
        </w:rPr>
        <w:t>1 - 201, 2 - 128</w:t>
        <w:tab/>
        <w:t>20</w:t>
        <w:tab/>
        <w:t>11</w:t>
        <w:tab/>
        <w:t>6</w:t>
        <w:tab/>
        <w:t>6</w:t>
        <w:tab/>
        <w:t>02132</w:t>
      </w:r>
    </w:p>
    <w:p>
      <w:pPr>
        <w:pStyle w:val="Tab2"/>
        <w:spacing w:before="0" w:after="120"/>
        <w:rPr/>
      </w:pPr>
      <w:r>
        <w:rPr>
          <w:color w:val="000000"/>
        </w:rPr>
        <w:t>132 - 296, 207 - 293</w:t>
        <w:tab/>
        <w:t>20</w:t>
        <w:tab/>
        <w:t>10</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Strathcona Road,</w:t>
      </w:r>
      <w:r>
        <w:rPr>
          <w:color w:val="000000"/>
          <w:lang w:val="en-US" w:eastAsia="en-US"/>
        </w:rPr>
        <w:t xml:space="preserve"> Dor., Public way, from 18 Brinsley Street to 124 Washington Street.</w:t>
        <w:tab/>
        <w:tab/>
        <w:t>14</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Strathmore Road,</w:t>
      </w:r>
      <w:r>
        <w:rPr>
          <w:color w:val="000000"/>
          <w:lang w:val="en-US" w:eastAsia="en-US"/>
        </w:rPr>
        <w:t xml:space="preserve"> Bri., Public way, from 210 Chestnut Hill Avenue to the Boston and Brookline Boundary Line.</w:t>
      </w:r>
    </w:p>
    <w:p>
      <w:pPr>
        <w:pStyle w:val="Tab2"/>
        <w:rPr/>
      </w:pPr>
      <w:r>
        <w:rPr>
          <w:color w:val="000000"/>
        </w:rPr>
        <w:t>39 - 75, 42 - 72</w:t>
        <w:tab/>
        <w:t>21</w:t>
        <w:tab/>
        <w:t>14</w:t>
        <w:tab/>
        <w:t>9</w:t>
        <w:tab/>
        <w:t>4</w:t>
        <w:tab/>
        <w:t>02146</w:t>
      </w:r>
    </w:p>
    <w:p>
      <w:pPr>
        <w:pStyle w:val="Tab2"/>
        <w:rPr/>
      </w:pPr>
      <w:r>
        <w:rPr>
          <w:color w:val="000000"/>
        </w:rPr>
        <w:t>76 - 130, 79 - 129</w:t>
        <w:tab/>
        <w:t>21</w:t>
        <w:tab/>
        <w:t>15</w:t>
        <w:tab/>
        <w:t>9</w:t>
        <w:tab/>
        <w:t>4</w:t>
        <w:tab/>
        <w:t>02146</w:t>
      </w:r>
    </w:p>
    <w:p>
      <w:pPr>
        <w:pStyle w:val="Tab2"/>
        <w:rPr>
          <w:color w:val="000000"/>
        </w:rPr>
      </w:pPr>
      <w:r>
        <w:rPr>
          <w:color w:val="000000"/>
        </w:rPr>
        <w:t>131 - 199</w:t>
        <w:tab/>
        <w:t>21</w:t>
        <w:tab/>
        <w:t>15</w:t>
        <w:tab/>
        <w:t>9</w:t>
        <w:tab/>
        <w:t>4</w:t>
        <w:tab/>
        <w:t>02135</w:t>
      </w:r>
    </w:p>
    <w:p>
      <w:pPr>
        <w:pStyle w:val="Tab2"/>
        <w:spacing w:before="0" w:after="120"/>
        <w:rPr/>
      </w:pPr>
      <w:r>
        <w:rPr>
          <w:color w:val="000000"/>
        </w:rPr>
        <w:t>140 - 200</w:t>
        <w:tab/>
        <w:t>21</w:t>
        <w:tab/>
        <w:t>16</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Stratton Street,</w:t>
      </w:r>
      <w:r>
        <w:rPr>
          <w:color w:val="000000"/>
          <w:lang w:val="en-US" w:eastAsia="en-US"/>
        </w:rPr>
        <w:t xml:space="preserve"> Dor., Public way, from opposite 93 Ames Street to 970 Blue Hill Avenue at Westview Street.</w:t>
      </w:r>
    </w:p>
    <w:p>
      <w:pPr>
        <w:pStyle w:val="Tab2"/>
        <w:rPr/>
      </w:pPr>
      <w:r>
        <w:rPr>
          <w:color w:val="000000"/>
        </w:rPr>
        <w:t>1 - 53</w:t>
        <w:tab/>
        <w:t>14</w:t>
        <w:tab/>
        <w:t>12</w:t>
        <w:tab/>
        <w:t>4</w:t>
        <w:tab/>
        <w:t>7</w:t>
        <w:tab/>
        <w:t>02124</w:t>
      </w:r>
    </w:p>
    <w:p>
      <w:pPr>
        <w:pStyle w:val="Tab2"/>
        <w:spacing w:before="0" w:after="120"/>
        <w:rPr/>
      </w:pPr>
      <w:r>
        <w:rPr>
          <w:color w:val="000000"/>
        </w:rPr>
        <w:t>2 - 180, 57 - 205</w:t>
        <w:tab/>
        <w:t>14</w:t>
        <w:tab/>
        <w:t>10</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Strong Place,</w:t>
      </w:r>
      <w:r>
        <w:rPr>
          <w:color w:val="000000"/>
          <w:lang w:val="en-US" w:eastAsia="en-US"/>
        </w:rPr>
        <w:t xml:space="preserve"> B.P., Private way, from 288 Cambridge Street to southerly.</w:t>
        <w:tab/>
        <w:tab/>
        <w:t>5</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Stuart Street,</w:t>
      </w:r>
      <w:r>
        <w:rPr>
          <w:color w:val="000000"/>
          <w:lang w:val="en-US" w:eastAsia="en-US"/>
        </w:rPr>
        <w:t xml:space="preserve"> B.P., Public way, from opposite 47 Huntington Avenue to 707 Washington Street.</w:t>
      </w:r>
    </w:p>
    <w:p>
      <w:pPr>
        <w:pStyle w:val="Tab2"/>
        <w:rPr/>
      </w:pPr>
      <w:r>
        <w:rPr>
          <w:color w:val="000000"/>
        </w:rPr>
        <w:t>1 - 77, 1 - 78</w:t>
        <w:tab/>
        <w:t>3</w:t>
        <w:tab/>
        <w:t>8</w:t>
        <w:tab/>
        <w:t>2</w:t>
        <w:tab/>
        <w:t>1</w:t>
        <w:tab/>
        <w:t>02116</w:t>
      </w:r>
    </w:p>
    <w:p>
      <w:pPr>
        <w:pStyle w:val="Tab2"/>
        <w:rPr/>
      </w:pPr>
      <w:r>
        <w:rPr>
          <w:color w:val="000000"/>
        </w:rPr>
        <w:t>103 - 341, 106 - 340</w:t>
        <w:tab/>
        <w:t>5</w:t>
        <w:tab/>
        <w:t>1</w:t>
        <w:tab/>
        <w:t>2</w:t>
        <w:tab/>
        <w:t>1</w:t>
        <w:tab/>
        <w:t>02116</w:t>
      </w:r>
    </w:p>
    <w:p>
      <w:pPr>
        <w:pStyle w:val="Tab2"/>
        <w:spacing w:before="0" w:after="120"/>
        <w:rPr/>
      </w:pPr>
      <w:r>
        <w:rPr>
          <w:color w:val="000000"/>
        </w:rPr>
        <w:t>347 - 505, 348 - 506</w:t>
        <w:tab/>
        <w:t>4</w:t>
        <w:tab/>
        <w:t>2</w:t>
        <w:tab/>
        <w:t>2</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Sturbridge Street,</w:t>
      </w:r>
      <w:r>
        <w:rPr>
          <w:color w:val="000000"/>
          <w:lang w:val="en-US" w:eastAsia="en-US"/>
        </w:rPr>
        <w:t xml:space="preserve"> Dor., Public way, from 75 River Street to 64 Sanford Street.</w:t>
        <w:tab/>
        <w:tab/>
        <w:t>17</w:t>
      </w:r>
      <w:r>
        <w:rPr>
          <w:color w:val="000000"/>
        </w:rPr>
        <w:tab/>
      </w:r>
      <w:r>
        <w:rPr>
          <w:color w:val="000000"/>
          <w:lang w:val="en-US" w:eastAsia="en-US"/>
        </w:rPr>
        <w:t>14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Sturges Road,</w:t>
      </w:r>
      <w:r>
        <w:rPr>
          <w:color w:val="000000"/>
          <w:lang w:val="en-US" w:eastAsia="en-US"/>
        </w:rPr>
        <w:t xml:space="preserve"> W.R., from 87 Bellevue Street to opposite 352 La Grange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opposite 352 La Grange Street to approximately 586 feet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87 Bellevue Street.</w:t>
      </w:r>
      <w:r>
        <w:rPr>
          <w:color w:val="000000"/>
        </w:rPr>
        <w:tab/>
        <w:tab/>
      </w:r>
      <w:r>
        <w:rPr>
          <w:color w:val="000000"/>
          <w:lang w:val="en-US" w:eastAsia="en-US"/>
        </w:rPr>
        <w:t>20</w:t>
      </w:r>
      <w:r>
        <w:rPr>
          <w:color w:val="000000"/>
        </w:rPr>
        <w:tab/>
      </w:r>
      <w:r>
        <w:rPr>
          <w:color w:val="000000"/>
          <w:lang w:val="en-US" w:eastAsia="en-US"/>
        </w:rPr>
        <w:t>14</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Sturtevant Street,</w:t>
      </w:r>
      <w:r>
        <w:rPr>
          <w:color w:val="000000"/>
          <w:lang w:val="en-US" w:eastAsia="en-US"/>
        </w:rPr>
        <w:t xml:space="preserve"> Dor., from near and opposite 77 Park Street to 90 Parkman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near and opposite 77 Park Street to 110 Gibson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opposite 110 Gibson Street to 90 Parkman Street.</w:t>
      </w:r>
      <w:r>
        <w:rPr>
          <w:color w:val="000000"/>
        </w:rPr>
        <w:tab/>
        <w:tab/>
      </w:r>
      <w:r>
        <w:rPr>
          <w:color w:val="000000"/>
          <w:lang w:val="en-US" w:eastAsia="en-US"/>
        </w:rPr>
        <w:t>16</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Sudan Street,</w:t>
      </w:r>
      <w:r>
        <w:rPr>
          <w:color w:val="000000"/>
          <w:lang w:val="en-US" w:eastAsia="en-US"/>
        </w:rPr>
        <w:t xml:space="preserve"> Dor., Public way, from 988 Dorchester Avenue to 136 Sydney Street.</w:t>
        <w:tab/>
        <w:tab/>
        <w:t>13</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Sudbury Street,</w:t>
      </w:r>
      <w:r>
        <w:rPr>
          <w:color w:val="000000"/>
          <w:lang w:val="en-US" w:eastAsia="en-US"/>
        </w:rPr>
        <w:t xml:space="preserve"> B.P., Public way, from 65 Cambridge Street to the John F. Fitzgerald Expressway Surface Road.</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Sullivan Square,</w:t>
      </w:r>
      <w:r>
        <w:rPr>
          <w:color w:val="000000"/>
          <w:lang w:val="en-US" w:eastAsia="en-US"/>
        </w:rPr>
        <w:t xml:space="preserve"> Bri.</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Joseph F. Sullivan Square.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Sullivan Street,</w:t>
      </w:r>
      <w:r>
        <w:rPr>
          <w:color w:val="000000"/>
          <w:lang w:val="en-US" w:eastAsia="en-US"/>
        </w:rPr>
        <w:t xml:space="preserve"> Chsn., Public way, from 256 Bunker Hill Street to 297 Main Street.</w:t>
      </w:r>
    </w:p>
    <w:p>
      <w:pPr>
        <w:pStyle w:val="Tab2"/>
        <w:rPr/>
      </w:pPr>
      <w:r>
        <w:rPr>
          <w:color w:val="000000"/>
        </w:rPr>
        <w:t>1 - 59, 2 - 76</w:t>
        <w:tab/>
        <w:t>2</w:t>
        <w:tab/>
        <w:t>6</w:t>
        <w:tab/>
        <w:t>1</w:t>
        <w:tab/>
        <w:t>1</w:t>
        <w:tab/>
        <w:t>02129</w:t>
      </w:r>
    </w:p>
    <w:p>
      <w:pPr>
        <w:pStyle w:val="Tab2"/>
        <w:spacing w:before="0" w:after="120"/>
        <w:rPr/>
      </w:pPr>
      <w:r>
        <w:rPr>
          <w:color w:val="000000"/>
        </w:rPr>
        <w:t>61 - 83, 80 - 84</w:t>
        <w:tab/>
        <w:t>2</w:t>
        <w:tab/>
        <w:t>5</w:t>
        <w:tab/>
        <w:t>1</w:t>
        <w:tab/>
        <w:t>1</w:t>
        <w:tab/>
        <w:t>02129</w:t>
      </w:r>
    </w:p>
    <w:p>
      <w:pPr>
        <w:pStyle w:val="Tab1"/>
        <w:rPr>
          <w:color w:val="000000"/>
          <w:szCs w:val="17"/>
          <w:lang w:val="en-US" w:eastAsia="en-US"/>
        </w:rPr>
      </w:pPr>
      <w:r>
        <w:rPr>
          <w:b/>
          <w:color w:val="000000"/>
          <w:szCs w:val="17"/>
          <w:lang w:val="en-US" w:eastAsia="en-US"/>
        </w:rPr>
        <w:t>Sullivan Way,</w:t>
      </w:r>
      <w:r>
        <w:rPr>
          <w:b/>
          <w:color w:val="000000"/>
          <w:sz w:val="24"/>
          <w:lang w:val="en-US" w:eastAsia="en-US"/>
        </w:rPr>
        <w:t xml:space="preserve"> </w:t>
      </w:r>
      <w:r>
        <w:rPr>
          <w:color w:val="000000"/>
          <w:szCs w:val="17"/>
          <w:lang w:val="en-US" w:eastAsia="en-US"/>
        </w:rPr>
        <w:t>B.P.</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Cs w:val="17"/>
          <w:lang w:val="en-US" w:eastAsia="en-US"/>
        </w:rPr>
        <w:t xml:space="preserve">  </w:t>
      </w:r>
      <w:r>
        <w:rPr>
          <w:b/>
          <w:color w:val="000000"/>
          <w:szCs w:val="17"/>
          <w:lang w:val="en-US" w:eastAsia="en-US"/>
        </w:rPr>
        <w:t>Note;</w:t>
      </w:r>
      <w:r>
        <w:rPr>
          <w:color w:val="000000"/>
          <w:szCs w:val="17"/>
          <w:lang w:val="en-US" w:eastAsia="en-US"/>
        </w:rPr>
        <w:t xml:space="preserve"> see Paul Sullivan 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Summer Street,</w:t>
      </w:r>
      <w:r>
        <w:rPr>
          <w:color w:val="000000"/>
          <w:lang w:val="en-US" w:eastAsia="en-US"/>
        </w:rPr>
        <w:t xml:space="preserve"> B.P., S.B., Public way, from between 688 and 706 East Second Street to 426 Washington Street.</w:t>
      </w:r>
    </w:p>
    <w:p>
      <w:pPr>
        <w:pStyle w:val="Tab2"/>
        <w:rPr/>
      </w:pPr>
      <w:r>
        <w:rPr>
          <w:color w:val="000000"/>
        </w:rPr>
        <w:t>1 - 249</w:t>
        <w:tab/>
        <w:t>3</w:t>
        <w:tab/>
        <w:t>8</w:t>
        <w:tab/>
        <w:t>2</w:t>
        <w:tab/>
        <w:t>1/5</w:t>
        <w:tab/>
        <w:t>02110</w:t>
      </w:r>
    </w:p>
    <w:p>
      <w:pPr>
        <w:pStyle w:val="Tab2"/>
        <w:rPr/>
      </w:pPr>
      <w:r>
        <w:rPr>
          <w:color w:val="000000"/>
        </w:rPr>
        <w:t>2 - 250</w:t>
        <w:tab/>
        <w:t>3</w:t>
        <w:tab/>
        <w:t>6</w:t>
        <w:tab/>
        <w:t>1</w:t>
        <w:tab/>
        <w:t>1/5</w:t>
        <w:tab/>
        <w:t>02110</w:t>
      </w:r>
    </w:p>
    <w:p>
      <w:pPr>
        <w:pStyle w:val="Tab2"/>
        <w:rPr/>
      </w:pPr>
      <w:r>
        <w:rPr>
          <w:color w:val="000000"/>
        </w:rPr>
        <w:t>252 - 678, 253 - 501</w:t>
        <w:tab/>
        <w:t>6</w:t>
        <w:tab/>
        <w:t>1</w:t>
        <w:tab/>
        <w:t>2</w:t>
        <w:tab/>
        <w:t>5</w:t>
        <w:tab/>
        <w:t>02210</w:t>
      </w:r>
    </w:p>
    <w:p>
      <w:pPr>
        <w:pStyle w:val="Tab2"/>
        <w:rPr/>
      </w:pPr>
      <w:r>
        <w:rPr>
          <w:color w:val="000000"/>
        </w:rPr>
        <w:t>509 - 655</w:t>
        <w:tab/>
        <w:t>6</w:t>
        <w:tab/>
        <w:t>4</w:t>
        <w:tab/>
        <w:t>2</w:t>
        <w:tab/>
        <w:t>5</w:t>
        <w:tab/>
        <w:t>02127</w:t>
      </w:r>
    </w:p>
    <w:p>
      <w:pPr>
        <w:pStyle w:val="Tab2"/>
        <w:rPr/>
      </w:pPr>
      <w:r>
        <w:rPr>
          <w:color w:val="000000"/>
        </w:rPr>
        <w:t>727 - 855</w:t>
        <w:tab/>
        <w:t>6</w:t>
        <w:tab/>
        <w:t>5</w:t>
        <w:tab/>
        <w:t>2</w:t>
        <w:tab/>
        <w:t>5</w:t>
        <w:tab/>
        <w:t>02127</w:t>
      </w:r>
    </w:p>
    <w:p>
      <w:pPr>
        <w:pStyle w:val="Tab2"/>
        <w:spacing w:before="0" w:after="120"/>
        <w:rPr/>
      </w:pPr>
      <w:r>
        <w:rPr>
          <w:color w:val="000000"/>
        </w:rPr>
        <w:t>736 - 852</w:t>
        <w:tab/>
        <w:t>6</w:t>
        <w:tab/>
        <w:t>7</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Summer Street,</w:t>
      </w:r>
      <w:r>
        <w:rPr>
          <w:color w:val="000000"/>
          <w:lang w:val="en-US" w:eastAsia="en-US"/>
        </w:rPr>
        <w:t xml:space="preserve"> Chsn., Public way, from 16 Elm Street to 37 School Street.</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Summer Street,</w:t>
      </w:r>
      <w:r>
        <w:rPr>
          <w:color w:val="000000"/>
          <w:lang w:val="en-US" w:eastAsia="en-US"/>
        </w:rPr>
        <w:t xml:space="preserve"> H.P., Public way, from 21 Gordon Avenue to near 182 West Street.</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Summer Street,</w:t>
      </w:r>
      <w:r>
        <w:rPr>
          <w:color w:val="000000"/>
          <w:lang w:val="en-US" w:eastAsia="en-US"/>
        </w:rPr>
        <w:t xml:space="preserve"> W.R., from 56 Spring Street to southeast of 4 Ashland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56 Spring Street to 15 Autumn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opposite 15 Autumn Street to southeast of 4 Ashland Avenue.</w:t>
      </w:r>
      <w:r>
        <w:rPr>
          <w:color w:val="000000"/>
        </w:rPr>
        <w:tab/>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Summer Street Court,</w:t>
      </w:r>
      <w:r>
        <w:rPr>
          <w:color w:val="000000"/>
          <w:lang w:val="en-US" w:eastAsia="en-US"/>
        </w:rPr>
        <w:t xml:space="preserve"> Chsn., Private way, from 7 Summer Street to northeasterly.</w:t>
        <w:tab/>
        <w:tab/>
        <w:t>2</w:t>
      </w:r>
      <w:r>
        <w:rPr>
          <w:color w:val="000000"/>
        </w:rPr>
        <w:tab/>
        <w:t>5</w:t>
        <w:tab/>
        <w:t>1</w:t>
        <w:tab/>
        <w:t>1</w:t>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Summer Street Place,</w:t>
      </w:r>
      <w:r>
        <w:rPr>
          <w:color w:val="000000"/>
          <w:lang w:val="en-US" w:eastAsia="en-US"/>
        </w:rPr>
        <w:t xml:space="preserve"> H.P., Private way, from 25 Austin Street to 38 Summer Street.</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Summit Avenue,</w:t>
      </w:r>
      <w:r>
        <w:rPr>
          <w:color w:val="000000"/>
          <w:lang w:val="en-US" w:eastAsia="en-US"/>
        </w:rPr>
        <w:t xml:space="preserve"> Bri., Public way, from 1504 Commonwealth Avenue to the Boston and Brookline Boundary Line.</w:t>
      </w:r>
    </w:p>
    <w:p>
      <w:pPr>
        <w:pStyle w:val="Tab2"/>
        <w:rPr/>
      </w:pPr>
      <w:r>
        <w:rPr>
          <w:color w:val="000000"/>
        </w:rPr>
        <w:t>268 - 330</w:t>
        <w:tab/>
        <w:t>21</w:t>
        <w:tab/>
        <w:t>10</w:t>
        <w:tab/>
        <w:t>9</w:t>
        <w:tab/>
        <w:t>4</w:t>
        <w:tab/>
        <w:t>02146</w:t>
      </w:r>
    </w:p>
    <w:p>
      <w:pPr>
        <w:pStyle w:val="Tab2"/>
        <w:rPr/>
      </w:pPr>
      <w:r>
        <w:rPr>
          <w:color w:val="000000"/>
        </w:rPr>
        <w:t>269 - 309</w:t>
        <w:tab/>
        <w:t>21</w:t>
        <w:tab/>
        <w:t>8</w:t>
        <w:tab/>
        <w:t>9</w:t>
        <w:tab/>
        <w:t>4</w:t>
        <w:tab/>
        <w:t>02146</w:t>
      </w:r>
    </w:p>
    <w:p>
      <w:pPr>
        <w:pStyle w:val="Tab2"/>
        <w:spacing w:before="0" w:after="120"/>
        <w:rPr/>
      </w:pPr>
      <w:r>
        <w:rPr>
          <w:color w:val="000000"/>
        </w:rPr>
        <w:t>311 - 341</w:t>
        <w:tab/>
        <w:t>21</w:t>
        <w:tab/>
        <w:t>9</w:t>
        <w:tab/>
        <w:t>9</w:t>
        <w:tab/>
        <w:t>4</w:t>
        <w:tab/>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Summit Circle,</w:t>
      </w:r>
      <w:r>
        <w:rPr>
          <w:color w:val="000000"/>
          <w:lang w:val="en-US" w:eastAsia="en-US"/>
        </w:rPr>
        <w:t xml:space="preserve"> H.P., Private way, from 64 Summit Street to approximately 195 feet southeasterly.</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Summit Street,</w:t>
      </w:r>
      <w:r>
        <w:rPr>
          <w:color w:val="000000"/>
          <w:lang w:val="en-US" w:eastAsia="en-US"/>
        </w:rPr>
        <w:t xml:space="preserve"> H.P., Public way, from 78 Neponset Avenue to the Boston and Milton Boundary Line.</w:t>
      </w:r>
    </w:p>
    <w:p>
      <w:pPr>
        <w:pStyle w:val="Tab2"/>
        <w:rPr/>
      </w:pPr>
      <w:r>
        <w:rPr>
          <w:color w:val="000000"/>
        </w:rPr>
        <w:t>1 - 133, 2 - 132</w:t>
        <w:tab/>
        <w:t>18</w:t>
        <w:tab/>
        <w:t>16</w:t>
        <w:tab/>
        <w:t>5</w:t>
        <w:tab/>
        <w:t>8</w:t>
        <w:tab/>
        <w:t>02136</w:t>
      </w:r>
    </w:p>
    <w:p>
      <w:pPr>
        <w:pStyle w:val="Tab2"/>
        <w:spacing w:before="0" w:after="120"/>
        <w:rPr/>
      </w:pPr>
      <w:r>
        <w:rPr>
          <w:color w:val="000000"/>
        </w:rPr>
        <w:t>140 - 160, 141 - 155</w:t>
        <w:tab/>
        <w:t>18</w:t>
        <w:tab/>
        <w:t>17</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Sumner Avenue,</w:t>
      </w:r>
      <w:r>
        <w:rPr>
          <w:color w:val="000000"/>
          <w:lang w:val="en-US" w:eastAsia="en-US"/>
        </w:rPr>
        <w:t xml:space="preserve"> W.R., Private way, from 25 Cummins Highway to southwesterly.</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Sumner Park</w:t>
      </w:r>
      <w:r>
        <w:rPr>
          <w:color w:val="000000"/>
          <w:lang w:val="en-US" w:eastAsia="en-US"/>
        </w:rPr>
        <w:t>, Dor., Public way, from 83 Sumner Street to approximately 192 feet northwesterly.</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Sumner Place,</w:t>
      </w:r>
      <w:r>
        <w:rPr>
          <w:color w:val="000000"/>
          <w:lang w:val="en-US" w:eastAsia="en-US"/>
        </w:rPr>
        <w:t xml:space="preserve"> E.B., Private way, from 383 Sumner Street to southwesterly.</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Sumner Square,</w:t>
      </w:r>
      <w:r>
        <w:rPr>
          <w:color w:val="000000"/>
          <w:lang w:val="en-US" w:eastAsia="en-US"/>
        </w:rPr>
        <w:t xml:space="preserve"> Dor., Private way, from 88 Sumner Street to approximately 170 feet southeasterly.</w:t>
        <w:tab/>
        <w:tab/>
        <w:t>13</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Sumner Street,</w:t>
      </w:r>
      <w:r>
        <w:rPr>
          <w:color w:val="000000"/>
          <w:lang w:val="en-US" w:eastAsia="en-US"/>
        </w:rPr>
        <w:t xml:space="preserve"> Dor., Public way, from 187 East Cottage Street to 76 Stoughton Street.</w:t>
      </w:r>
    </w:p>
    <w:p>
      <w:pPr>
        <w:pStyle w:val="Tab2"/>
        <w:rPr/>
      </w:pPr>
      <w:r>
        <w:rPr>
          <w:color w:val="000000"/>
        </w:rPr>
        <w:t>1 - 95</w:t>
        <w:tab/>
        <w:t>7</w:t>
        <w:tab/>
        <w:t>10</w:t>
        <w:tab/>
        <w:t>7</w:t>
        <w:tab/>
        <w:t>3</w:t>
        <w:tab/>
        <w:t>02125</w:t>
      </w:r>
    </w:p>
    <w:p>
      <w:pPr>
        <w:pStyle w:val="Tab2"/>
        <w:rPr/>
      </w:pPr>
      <w:r>
        <w:rPr>
          <w:color w:val="000000"/>
        </w:rPr>
        <w:t>4 - 36</w:t>
        <w:tab/>
        <w:t>7</w:t>
        <w:tab/>
        <w:t>9</w:t>
        <w:tab/>
        <w:t>7</w:t>
        <w:tab/>
        <w:t>3</w:t>
        <w:tab/>
        <w:t>02125</w:t>
      </w:r>
    </w:p>
    <w:p>
      <w:pPr>
        <w:pStyle w:val="Tab2"/>
        <w:spacing w:before="0" w:after="120"/>
        <w:rPr/>
      </w:pPr>
      <w:r>
        <w:rPr>
          <w:color w:val="000000"/>
        </w:rPr>
        <w:t>40 - 96</w:t>
        <w:tab/>
        <w:t>13</w:t>
        <w:tab/>
        <w:t>6</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Sumner Street,</w:t>
      </w:r>
      <w:r>
        <w:rPr>
          <w:color w:val="000000"/>
          <w:lang w:val="en-US" w:eastAsia="en-US"/>
        </w:rPr>
        <w:t xml:space="preserve"> E.B., Public way, from 1 New Street to approximately 240 feet southwest of 40 Jeffries Street.</w:t>
      </w:r>
    </w:p>
    <w:p>
      <w:pPr>
        <w:pStyle w:val="Tab2"/>
        <w:rPr/>
      </w:pPr>
      <w:r>
        <w:rPr>
          <w:color w:val="000000"/>
        </w:rPr>
        <w:t>1 - 333, 66 - 336</w:t>
        <w:tab/>
        <w:t>1</w:t>
        <w:tab/>
        <w:t>3</w:t>
        <w:tab/>
        <w:t>1</w:t>
        <w:tab/>
        <w:t>9</w:t>
        <w:tab/>
        <w:t>02128</w:t>
      </w:r>
    </w:p>
    <w:p>
      <w:pPr>
        <w:pStyle w:val="Tab2"/>
        <w:rPr/>
      </w:pPr>
      <w:r>
        <w:rPr>
          <w:color w:val="000000"/>
        </w:rPr>
        <w:t>34 - 42</w:t>
        <w:tab/>
        <w:t>1</w:t>
        <w:tab/>
        <w:t>4</w:t>
        <w:tab/>
        <w:t>1</w:t>
        <w:tab/>
        <w:t>9</w:t>
        <w:tab/>
        <w:t>02128</w:t>
      </w:r>
    </w:p>
    <w:p>
      <w:pPr>
        <w:pStyle w:val="Tab2"/>
        <w:spacing w:before="0" w:after="120"/>
        <w:rPr/>
      </w:pPr>
      <w:r>
        <w:rPr>
          <w:color w:val="000000"/>
        </w:rPr>
        <w:t>343 - 561, 344 - 564</w:t>
        <w:tab/>
        <w:t>1</w:t>
        <w:tab/>
        <w:t>1</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Sumner Terrace,</w:t>
      </w:r>
      <w:r>
        <w:rPr>
          <w:color w:val="000000"/>
          <w:lang w:val="en-US" w:eastAsia="en-US"/>
        </w:rPr>
        <w:t xml:space="preserve"> Dor., Public way, from 19 Sumner Street to approximately 162 feet northwesterly.</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Sumner Tunnel</w:t>
      </w:r>
      <w:r>
        <w:rPr>
          <w:color w:val="000000"/>
          <w:lang w:val="en-US" w:eastAsia="en-US"/>
        </w:rPr>
        <w:t>, B.P., E.B., from Cross Street in Boston Proper to Porter Street in East Boston.</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tunnel, is under the care, control and custody of the M.D.O.T.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lang w:val="en-US" w:eastAsia="en-US"/>
        </w:rPr>
        <w:t>Sunapee Lane,</w:t>
      </w:r>
      <w:r>
        <w:rPr>
          <w:color w:val="000000"/>
          <w:lang w:val="en-US" w:eastAsia="en-US"/>
        </w:rPr>
        <w:t xml:space="preserve"> W.R., Private way, from opposite 53 Pleasantdale Road to approximately 160 feet southeasterly.</w:t>
        <w:tab/>
        <w:tab/>
        <w:t>20</w:t>
      </w:r>
      <w:r>
        <w:rPr>
          <w:color w:val="000000"/>
        </w:rPr>
        <w:tab/>
        <w:t>15</w:t>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Sun Court Street,</w:t>
      </w:r>
      <w:r>
        <w:rPr>
          <w:color w:val="000000"/>
          <w:lang w:val="en-US" w:eastAsia="en-US"/>
        </w:rPr>
        <w:t xml:space="preserve"> B.P., Public way, from 9 Moon Street opposite North Square to opposite 225 North Street.</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Suncrest Road,</w:t>
      </w:r>
      <w:r>
        <w:rPr>
          <w:color w:val="000000"/>
          <w:lang w:val="en-US" w:eastAsia="en-US"/>
        </w:rPr>
        <w:t xml:space="preserve"> H.P., Public way, from 663 River Street to approximately 540 feet northwesterly at Baldwin Street.</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ind w:left="86" w:right="2156" w:hanging="86"/>
        <w:rPr/>
      </w:pPr>
      <w:r>
        <w:rPr>
          <w:b/>
          <w:color w:val="000000"/>
          <w:lang w:val="en-US" w:eastAsia="en-US"/>
        </w:rPr>
        <w:t>Sunderland Street,</w:t>
      </w:r>
      <w:r>
        <w:rPr>
          <w:color w:val="000000"/>
          <w:lang w:val="en-US" w:eastAsia="en-US"/>
        </w:rPr>
        <w:t xml:space="preserve"> Rox., Public way, from 429 Blue Hill Avenue to 624 Warren Street.</w:t>
        <w:tab/>
        <w:tab/>
        <w:t>12</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Sunnybank Road,</w:t>
      </w:r>
      <w:r>
        <w:rPr>
          <w:color w:val="000000"/>
          <w:lang w:val="en-US" w:eastAsia="en-US"/>
        </w:rPr>
        <w:t xml:space="preserve"> W.R., from 111 Maple Street to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111 Maple Street to approximately 240 feet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northeasterly.</w:t>
      </w:r>
      <w:r>
        <w:rPr>
          <w:color w:val="000000"/>
        </w:rPr>
        <w:tab/>
        <w:tab/>
      </w:r>
      <w:r>
        <w:rPr>
          <w:color w:val="000000"/>
          <w:lang w:val="en-US" w:eastAsia="en-US"/>
        </w:rPr>
        <w:t>20</w:t>
      </w:r>
      <w:r>
        <w:rPr>
          <w:color w:val="000000"/>
        </w:rPr>
        <w:tab/>
      </w:r>
      <w:r>
        <w:rPr>
          <w:color w:val="000000"/>
          <w:lang w:val="en-US" w:eastAsia="en-US"/>
        </w:rPr>
        <w:t>18</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Sunnyside Street,</w:t>
      </w:r>
      <w:r>
        <w:rPr>
          <w:color w:val="000000"/>
          <w:lang w:val="en-US" w:eastAsia="en-US"/>
        </w:rPr>
        <w:t xml:space="preserve"> H.P., Public way, from 200 Reservation Road to Town Street.</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Sunnyside Street,</w:t>
      </w:r>
      <w:r>
        <w:rPr>
          <w:color w:val="000000"/>
          <w:lang w:val="en-US" w:eastAsia="en-US"/>
        </w:rPr>
        <w:t xml:space="preserve"> Rox., Public way, from 339 Centre Street to opposite 44 Creighton Street.</w:t>
      </w:r>
    </w:p>
    <w:p>
      <w:pPr>
        <w:pStyle w:val="Tab2"/>
        <w:rPr>
          <w:color w:val="000000"/>
        </w:rPr>
      </w:pPr>
      <w:r>
        <w:rPr>
          <w:color w:val="000000"/>
        </w:rPr>
        <w:t>Odd</w:t>
        <w:tab/>
        <w:t>10</w:t>
        <w:tab/>
        <w:t>6</w:t>
        <w:tab/>
        <w:t>6</w:t>
        <w:tab/>
        <w:t>10</w:t>
        <w:tab/>
        <w:t>02130</w:t>
      </w:r>
    </w:p>
    <w:p>
      <w:pPr>
        <w:pStyle w:val="Tab2"/>
        <w:spacing w:before="0" w:after="120"/>
        <w:rPr>
          <w:color w:val="000000"/>
        </w:rPr>
      </w:pPr>
      <w:r>
        <w:rPr>
          <w:color w:val="000000"/>
        </w:rPr>
        <w:t>Even</w:t>
        <w:tab/>
        <w:t>10</w:t>
        <w:tab/>
        <w:t>9</w:t>
        <w:tab/>
        <w:t>6</w:t>
        <w:tab/>
        <w:t>10</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Sunset Avenue,</w:t>
      </w:r>
      <w:r>
        <w:rPr>
          <w:color w:val="000000"/>
          <w:lang w:val="en-US" w:eastAsia="en-US"/>
        </w:rPr>
        <w:t xml:space="preserve"> W.R., Private way, from 63 Wenham Street to southeasterly.</w:t>
        <w:tab/>
        <w:tab/>
        <w:t>19</w:t>
        <w:tab/>
        <w:t>7</w:t>
        <w:tab/>
        <w:t>6</w:t>
      </w:r>
      <w:r>
        <w:rPr>
          <w:color w:val="000000"/>
        </w:rPr>
        <w:tab/>
        <w:t>2</w:t>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Sunset Lane,</w:t>
      </w:r>
      <w:r>
        <w:rPr>
          <w:color w:val="000000"/>
          <w:lang w:val="en-US" w:eastAsia="en-US"/>
        </w:rPr>
        <w:t xml:space="preserve"> Dor., Private way, from 883 Adams Street to northwesterly.</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Sunset Street,</w:t>
      </w:r>
      <w:r>
        <w:rPr>
          <w:color w:val="000000"/>
          <w:lang w:val="en-US" w:eastAsia="en-US"/>
        </w:rPr>
        <w:t xml:space="preserve"> Rox., Public way, from 188 Hillside Street to 70 Parker Hill Avenue.</w:t>
        <w:tab/>
        <w:tab/>
        <w:t>10</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Sunset Hill Path</w:t>
      </w:r>
      <w:r>
        <w:rPr>
          <w:color w:val="000000"/>
          <w:lang w:val="en-US" w:eastAsia="en-US"/>
        </w:rPr>
        <w:t>, W.R., Public way, from 1585 Centre Street to 18 Sunset Hill Road.</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Sunset Hill Road,</w:t>
      </w:r>
      <w:r>
        <w:rPr>
          <w:color w:val="000000"/>
          <w:lang w:val="en-US" w:eastAsia="en-US"/>
        </w:rPr>
        <w:t xml:space="preserve"> W.R., Public way, from 20 Montclair Avenue to 410 West Roxbury Parkway.</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Supple Road,</w:t>
      </w:r>
      <w:r>
        <w:rPr>
          <w:color w:val="000000"/>
          <w:lang w:val="en-US" w:eastAsia="en-US"/>
        </w:rPr>
        <w:t xml:space="preserve"> Dor., Public way, from 512 Blue Hill Avenue to 94 Columbia Road.</w:t>
        <w:tab/>
        <w:tab/>
        <w:t>14</w:t>
      </w:r>
      <w:r>
        <w:rPr>
          <w:color w:val="000000"/>
        </w:rPr>
        <w:tab/>
      </w:r>
      <w:r>
        <w:rPr>
          <w:color w:val="000000"/>
          <w:lang w:val="en-US" w:eastAsia="en-US"/>
        </w:rPr>
        <w:t>3</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Surface Artery</w:t>
      </w:r>
      <w:r>
        <w:rPr>
          <w:color w:val="000000"/>
          <w:lang w:val="en-US" w:eastAsia="en-US"/>
        </w:rPr>
        <w:t>, B.P.</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John F. Fitzgerald Expressway.</w:t>
      </w:r>
    </w:p>
    <w:p>
      <w:pPr>
        <w:pStyle w:val="Tab1"/>
        <w:rPr/>
      </w:pPr>
      <w:r>
        <w:rPr>
          <w:b/>
          <w:color w:val="000000"/>
          <w:lang w:val="en-US" w:eastAsia="en-US"/>
        </w:rPr>
        <w:t>Surrey Street,</w:t>
      </w:r>
      <w:r>
        <w:rPr>
          <w:color w:val="000000"/>
          <w:lang w:val="en-US" w:eastAsia="en-US"/>
        </w:rPr>
        <w:t xml:space="preserve"> Bri., from 413 Market Street to southwest of 1 Foster Street.</w:t>
      </w:r>
    </w:p>
    <w:p>
      <w:pPr>
        <w:pStyle w:val="Tab1"/>
        <w:rPr/>
      </w:pPr>
      <w:r>
        <w:rPr>
          <w:color w:val="000000"/>
          <w:lang w:val="en-US" w:eastAsia="en-US"/>
        </w:rPr>
        <w:t>Public way, from 413 Market Street to 4 Foster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lang w:val="en-US" w:eastAsia="en-US"/>
        </w:rPr>
        <w:t>*</w:t>
      </w:r>
      <w:r>
        <w:rPr>
          <w:color w:val="000000"/>
          <w:lang w:val="en-US" w:eastAsia="en-US"/>
        </w:rPr>
        <w:t>Private way, from 1 Foster Street to southwesterly.</w:t>
      </w:r>
    </w:p>
    <w:p>
      <w:pPr>
        <w:pStyle w:val="Tab2"/>
        <w:rPr/>
      </w:pPr>
      <w:r>
        <w:rPr>
          <w:color w:val="000000"/>
        </w:rPr>
        <w:t>1 - 49, 2 - 78</w:t>
        <w:tab/>
        <w:t>22</w:t>
        <w:tab/>
        <w:t>3</w:t>
        <w:tab/>
        <w:t>9</w:t>
        <w:tab/>
        <w:t>4</w:t>
        <w:tab/>
        <w:t>02135</w:t>
      </w:r>
    </w:p>
    <w:p>
      <w:pPr>
        <w:pStyle w:val="Tab2"/>
        <w:spacing w:before="0" w:after="120"/>
        <w:rPr/>
      </w:pPr>
      <w:r>
        <w:rPr>
          <w:color w:val="000000"/>
        </w:rPr>
        <w:t>55 - 97, 86 - 90</w:t>
        <w:tab/>
        <w:t>22</w:t>
        <w:tab/>
        <w:t>10</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Surreyhill Lane,</w:t>
      </w:r>
      <w:r>
        <w:rPr>
          <w:color w:val="000000"/>
          <w:lang w:val="en-US" w:eastAsia="en-US"/>
        </w:rPr>
        <w:t xml:space="preserve"> W.R., Public way, from 135 Moss Hill Road to 25 Slocum Road.</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Susanna Court,</w:t>
      </w:r>
      <w:r>
        <w:rPr>
          <w:color w:val="000000"/>
          <w:lang w:val="en-US" w:eastAsia="en-US"/>
        </w:rPr>
        <w:t xml:space="preserve"> H.P., Public way, from 19 Dietz Road to approximately 200 feet northwesterly.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Sussex Street,</w:t>
      </w:r>
      <w:r>
        <w:rPr>
          <w:color w:val="000000"/>
          <w:lang w:val="en-US" w:eastAsia="en-US"/>
        </w:rPr>
        <w:t xml:space="preserve"> Rox., from 80 Hammond Street to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80 Hammond Street to 20 Warwick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12 Sussex Street to southeasterly.</w:t>
        <w:tab/>
        <w:tab/>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Sutherland Road,</w:t>
      </w:r>
      <w:r>
        <w:rPr>
          <w:color w:val="000000"/>
          <w:lang w:val="en-US" w:eastAsia="en-US"/>
        </w:rPr>
        <w:t xml:space="preserve"> Bri., Public way, from 1958 Beacon Street at Cleveland Circle to 1700 Commonwealth Avenue.</w:t>
      </w:r>
    </w:p>
    <w:p>
      <w:pPr>
        <w:pStyle w:val="Tab2"/>
        <w:rPr/>
      </w:pPr>
      <w:r>
        <w:rPr>
          <w:color w:val="000000"/>
        </w:rPr>
        <w:t>1 - 137</w:t>
        <w:tab/>
        <w:t>21</w:t>
        <w:tab/>
        <w:t>14</w:t>
        <w:tab/>
        <w:t>9</w:t>
        <w:tab/>
        <w:t>4</w:t>
        <w:tab/>
        <w:t>02146</w:t>
      </w:r>
    </w:p>
    <w:p>
      <w:pPr>
        <w:pStyle w:val="Tab2"/>
        <w:rPr/>
      </w:pPr>
      <w:r>
        <w:rPr>
          <w:color w:val="000000"/>
        </w:rPr>
        <w:t>2 - 86</w:t>
        <w:tab/>
        <w:t>21</w:t>
        <w:tab/>
        <w:t>15</w:t>
        <w:tab/>
        <w:t>9</w:t>
        <w:tab/>
        <w:t>4</w:t>
        <w:tab/>
        <w:t>02146</w:t>
      </w:r>
    </w:p>
    <w:p>
      <w:pPr>
        <w:pStyle w:val="Tab2"/>
        <w:rPr>
          <w:color w:val="000000"/>
        </w:rPr>
      </w:pPr>
      <w:r>
        <w:rPr>
          <w:color w:val="000000"/>
        </w:rPr>
        <w:t>96 - 150</w:t>
        <w:tab/>
        <w:t>21</w:t>
        <w:tab/>
        <w:t>13</w:t>
        <w:tab/>
        <w:t>9</w:t>
        <w:tab/>
        <w:t>4</w:t>
        <w:tab/>
        <w:t>02146</w:t>
      </w:r>
    </w:p>
    <w:p>
      <w:pPr>
        <w:pStyle w:val="Tab2"/>
        <w:spacing w:before="0" w:after="120"/>
        <w:rPr/>
      </w:pPr>
      <w:r>
        <w:rPr>
          <w:color w:val="000000"/>
        </w:rPr>
        <w:t>141 - 161</w:t>
        <w:tab/>
        <w:t>21</w:t>
        <w:tab/>
        <w:t>12</w:t>
        <w:tab/>
        <w:t>9</w:t>
        <w:tab/>
        <w:t>4</w:t>
        <w:tab/>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Sutton Street,</w:t>
      </w:r>
      <w:r>
        <w:rPr>
          <w:color w:val="000000"/>
          <w:lang w:val="en-US" w:eastAsia="en-US"/>
        </w:rPr>
        <w:t xml:space="preserve"> Dor., Public way, from 791 Morton Street to 48 Woolson Street.</w:t>
        <w:tab/>
        <w:tab/>
        <w:t>14</w:t>
      </w:r>
      <w:r>
        <w:rPr>
          <w:color w:val="000000"/>
        </w:rPr>
        <w:tab/>
      </w:r>
      <w:r>
        <w:rPr>
          <w:color w:val="000000"/>
          <w:lang w:val="en-US" w:eastAsia="en-US"/>
        </w:rPr>
        <w:t>5</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Swallow Street,</w:t>
      </w:r>
      <w:r>
        <w:rPr>
          <w:color w:val="000000"/>
          <w:lang w:val="en-US" w:eastAsia="en-US"/>
        </w:rPr>
        <w:t xml:space="preserve"> S.B., Public way, from 138 N Street to 137 O Street.</w:t>
        <w:tab/>
        <w:tab/>
        <w:t>6</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Swan Avenue,</w:t>
      </w:r>
      <w:r>
        <w:rPr>
          <w:color w:val="000000"/>
          <w:lang w:val="en-US" w:eastAsia="en-US"/>
        </w:rPr>
        <w:t xml:space="preserve"> E.B., Private way, from 15 Leverett Avenue to 10 Palermo Street.</w:t>
        <w:tab/>
        <w:tab/>
        <w:t>1</w:t>
      </w:r>
      <w:r>
        <w:rPr>
          <w:color w:val="000000"/>
        </w:rPr>
        <w:tab/>
      </w:r>
      <w:r>
        <w:rPr>
          <w:color w:val="000000"/>
          <w:lang w:val="en-US" w:eastAsia="en-US"/>
        </w:rPr>
        <w:t>12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Swan Court,</w:t>
      </w:r>
      <w:r>
        <w:rPr>
          <w:color w:val="000000"/>
          <w:lang w:val="en-US" w:eastAsia="en-US"/>
        </w:rPr>
        <w:t xml:space="preserve"> Dor., Private way, from 109 Richmond Street to southeasterly.</w:t>
        <w:tab/>
        <w:tab/>
        <w:t>17</w:t>
      </w:r>
      <w:r>
        <w:rPr>
          <w:color w:val="000000"/>
        </w:rPr>
        <w:tab/>
      </w:r>
      <w:r>
        <w:rPr>
          <w:color w:val="000000"/>
          <w:lang w:val="en-US" w:eastAsia="en-US"/>
        </w:rPr>
        <w:t>13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Swan Street,</w:t>
      </w:r>
      <w:r>
        <w:rPr>
          <w:color w:val="000000"/>
          <w:lang w:val="en-US" w:eastAsia="en-US"/>
        </w:rPr>
        <w:t xml:space="preserve"> W.R., Public way, from 16 La Grange Street to 26 Pheasant Street.</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Swift Street,</w:t>
      </w:r>
      <w:r>
        <w:rPr>
          <w:color w:val="000000"/>
          <w:lang w:val="en-US" w:eastAsia="en-US"/>
        </w:rPr>
        <w:t xml:space="preserve"> E.B., Public way, from 597 Saratoga Street to 2 Swift Terrace.</w:t>
      </w:r>
    </w:p>
    <w:p>
      <w:pPr>
        <w:pStyle w:val="Tab2"/>
        <w:rPr/>
      </w:pPr>
      <w:r>
        <w:rPr>
          <w:color w:val="000000"/>
        </w:rPr>
        <w:t>Easterly side.</w:t>
        <w:tab/>
        <w:t>1</w:t>
        <w:tab/>
        <w:t>11</w:t>
        <w:tab/>
        <w:t>1</w:t>
        <w:tab/>
        <w:t>9</w:t>
        <w:tab/>
        <w:t>02128</w:t>
      </w:r>
    </w:p>
    <w:p>
      <w:pPr>
        <w:pStyle w:val="Tab2"/>
        <w:spacing w:before="0" w:after="120"/>
        <w:rPr/>
      </w:pPr>
      <w:r>
        <w:rPr>
          <w:color w:val="000000"/>
        </w:rPr>
        <w:t>Westerly side.</w:t>
        <w:tab/>
        <w:t>1</w:t>
        <w:tab/>
        <w:t>10</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Swift Terrace,</w:t>
      </w:r>
      <w:r>
        <w:rPr>
          <w:color w:val="000000"/>
          <w:lang w:val="en-US" w:eastAsia="en-US"/>
        </w:rPr>
        <w:t xml:space="preserve"> E.B., Public way, from Swift Street near Frankfort Street to approximately 250 feet southwesterly at the M.B.T.A. Railroad.</w:t>
        <w:tab/>
        <w:tab/>
        <w:t>1</w:t>
      </w:r>
      <w:r>
        <w:rPr>
          <w:color w:val="000000"/>
        </w:rPr>
        <w:tab/>
      </w:r>
      <w:r>
        <w:rPr>
          <w:color w:val="000000"/>
          <w:lang w:val="en-US" w:eastAsia="en-US"/>
        </w:rPr>
        <w:t>10</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Sycamore Street,</w:t>
      </w:r>
      <w:r>
        <w:rPr>
          <w:color w:val="000000"/>
          <w:lang w:val="en-US" w:eastAsia="en-US"/>
        </w:rPr>
        <w:t xml:space="preserve"> W.R., from 175 Florence Street to 68 Kittredge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175 Florence Street to 156 Poplar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lang w:val="en-US" w:eastAsia="en-US"/>
        </w:rPr>
        <w:t>*</w:t>
      </w:r>
      <w:r>
        <w:rPr>
          <w:color w:val="000000"/>
          <w:lang w:val="en-US" w:eastAsia="en-US"/>
        </w:rPr>
        <w:t>Private way, from 157 Poplar Street to 68 Kittredge Street.</w:t>
      </w:r>
    </w:p>
    <w:p>
      <w:pPr>
        <w:pStyle w:val="Tab2"/>
        <w:rPr/>
      </w:pPr>
      <w:r>
        <w:rPr>
          <w:color w:val="000000"/>
        </w:rPr>
        <w:t>1 - 17, 2 - 18</w:t>
        <w:tab/>
        <w:t>18</w:t>
        <w:tab/>
        <w:t>10</w:t>
        <w:tab/>
        <w:t>5</w:t>
        <w:tab/>
        <w:t>6</w:t>
        <w:tab/>
        <w:t>02131</w:t>
      </w:r>
    </w:p>
    <w:p>
      <w:pPr>
        <w:pStyle w:val="Tab2"/>
        <w:rPr>
          <w:color w:val="000000"/>
        </w:rPr>
      </w:pPr>
      <w:r>
        <w:rPr>
          <w:color w:val="000000"/>
        </w:rPr>
        <w:t>21 - 171, 22 - 88</w:t>
        <w:tab/>
        <w:t>19</w:t>
        <w:tab/>
        <w:t>10</w:t>
        <w:tab/>
        <w:t>5</w:t>
        <w:tab/>
        <w:t>6</w:t>
        <w:tab/>
        <w:t>02131</w:t>
      </w:r>
    </w:p>
    <w:p>
      <w:pPr>
        <w:pStyle w:val="Tab2"/>
        <w:spacing w:before="0" w:after="120"/>
        <w:rPr/>
      </w:pPr>
      <w:r>
        <w:rPr>
          <w:color w:val="000000"/>
        </w:rPr>
        <w:t>110 - 204, 175 - 203</w:t>
        <w:tab/>
        <w:t>19</w:t>
        <w:tab/>
        <w:t>13</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ind w:left="0" w:right="2246" w:hanging="0"/>
        <w:rPr/>
      </w:pPr>
      <w:r>
        <w:rPr>
          <w:b/>
          <w:color w:val="000000"/>
          <w:lang w:val="en-US" w:eastAsia="en-US"/>
        </w:rPr>
        <w:t>Sydney Street,</w:t>
      </w:r>
      <w:r>
        <w:rPr>
          <w:color w:val="000000"/>
          <w:lang w:val="en-US" w:eastAsia="en-US"/>
        </w:rPr>
        <w:t xml:space="preserve"> Dor., Public way, from opposite 68 Moseley Street to 110 Savin Hill Avenue.</w:t>
      </w:r>
    </w:p>
    <w:p>
      <w:pPr>
        <w:pStyle w:val="Tab2"/>
        <w:rPr/>
      </w:pPr>
      <w:r>
        <w:rPr>
          <w:color w:val="000000"/>
        </w:rPr>
        <w:t>1 - 107, 2 - 98</w:t>
        <w:tab/>
        <w:t>13</w:t>
        <w:tab/>
        <w:t>10</w:t>
        <w:tab/>
        <w:t>3</w:t>
        <w:tab/>
        <w:t>3</w:t>
        <w:tab/>
        <w:t>02125</w:t>
      </w:r>
    </w:p>
    <w:p>
      <w:pPr>
        <w:pStyle w:val="Tab2"/>
        <w:rPr/>
      </w:pPr>
      <w:r>
        <w:rPr>
          <w:color w:val="000000"/>
        </w:rPr>
        <w:t>100 - 160, 109 - 215</w:t>
        <w:tab/>
        <w:t>13</w:t>
        <w:tab/>
        <w:t>8</w:t>
        <w:tab/>
        <w:t>3</w:t>
        <w:tab/>
        <w:t>3</w:t>
        <w:tab/>
        <w:t>02125</w:t>
      </w:r>
    </w:p>
    <w:p>
      <w:pPr>
        <w:pStyle w:val="Tab2"/>
        <w:spacing w:before="0" w:after="120"/>
        <w:rPr/>
      </w:pPr>
      <w:r>
        <w:rPr>
          <w:color w:val="000000"/>
        </w:rPr>
        <w:t>162 - 216</w:t>
        <w:tab/>
        <w:t>13</w:t>
        <w:tab/>
        <w:t>7</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Sylvester Road,</w:t>
      </w:r>
      <w:r>
        <w:rPr>
          <w:color w:val="000000"/>
          <w:lang w:val="en-US" w:eastAsia="en-US"/>
        </w:rPr>
        <w:t xml:space="preserve"> Dor., Public way, from 710 Gallivan Boulevard to 54 Minot Street.</w:t>
        <w:tab/>
      </w:r>
      <w:r>
        <w:rPr>
          <w:color w:val="000000"/>
        </w:rPr>
        <w:tab/>
      </w:r>
      <w:r>
        <w:rPr>
          <w:color w:val="000000"/>
          <w:lang w:val="en-US" w:eastAsia="en-US"/>
        </w:rPr>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Sylvia Street,</w:t>
      </w:r>
      <w:r>
        <w:rPr>
          <w:color w:val="000000"/>
          <w:lang w:val="en-US" w:eastAsia="en-US"/>
        </w:rPr>
        <w:t xml:space="preserve"> W.R., Public way, from 55 Forest Hills Street to 3288 Washington Street.</w:t>
        <w:tab/>
        <w:tab/>
        <w:t>11</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Symmes Street,</w:t>
      </w:r>
      <w:r>
        <w:rPr>
          <w:color w:val="000000"/>
          <w:lang w:val="en-US" w:eastAsia="en-US"/>
        </w:rPr>
        <w:t xml:space="preserve"> W.R., Public way, from 20 Fairview Street to 57 Walter Street.</w:t>
        <w:tab/>
        <w:tab/>
        <w:t>20</w:t>
      </w:r>
      <w:r>
        <w:rPr>
          <w:color w:val="000000"/>
        </w:rPr>
        <w:tab/>
      </w:r>
      <w:r>
        <w:rPr>
          <w:color w:val="000000"/>
          <w:lang w:val="en-US" w:eastAsia="en-US"/>
        </w:rPr>
        <w:t>4</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clear" w:pos="3600"/>
          <w:tab w:val="clear" w:pos="5400"/>
          <w:tab w:val="left" w:pos="3240" w:leader="none"/>
          <w:tab w:val="center" w:pos="3330" w:leader="none"/>
          <w:tab w:val="center" w:pos="3960" w:leader="none"/>
          <w:tab w:val="center" w:pos="4320" w:leader="none"/>
          <w:tab w:val="center" w:pos="4680" w:leader="none"/>
        </w:tabs>
        <w:rPr/>
      </w:pPr>
      <w:r>
        <w:rPr>
          <w:b/>
          <w:color w:val="000000"/>
          <w:lang w:val="en-US" w:eastAsia="en-US"/>
        </w:rPr>
        <w:t>Symphony Road,</w:t>
      </w:r>
      <w:r>
        <w:rPr>
          <w:color w:val="000000"/>
          <w:lang w:val="en-US" w:eastAsia="en-US"/>
        </w:rPr>
        <w:t xml:space="preserve"> Rox., Public way, from 108 Hemenway Street to 27 St. Stephen Street.</w:t>
      </w:r>
    </w:p>
    <w:p>
      <w:pPr>
        <w:pStyle w:val="Tab2"/>
        <w:rPr>
          <w:color w:val="000000"/>
        </w:rPr>
      </w:pPr>
      <w:r>
        <w:rPr>
          <w:color w:val="000000"/>
        </w:rPr>
        <w:t>Odd</w:t>
        <w:tab/>
        <w:t>4</w:t>
        <w:tab/>
        <w:t>7</w:t>
        <w:tab/>
        <w:t>8</w:t>
        <w:tab/>
        <w:t>10</w:t>
        <w:tab/>
        <w:t>02115</w:t>
      </w:r>
    </w:p>
    <w:p>
      <w:pPr>
        <w:pStyle w:val="Tab2"/>
        <w:rPr>
          <w:color w:val="000000"/>
        </w:rPr>
      </w:pPr>
      <w:r>
        <w:rPr>
          <w:color w:val="000000"/>
        </w:rPr>
        <w:t>Even</w:t>
        <w:tab/>
        <w:t>4</w:t>
        <w:tab/>
        <w:t>8</w:t>
        <w:tab/>
        <w:t>7</w:t>
        <w:tab/>
        <w:t>10</w:t>
        <w:tab/>
        <w:t>02115</w:t>
      </w:r>
    </w:p>
    <w:p>
      <w:pPr>
        <w:sectPr>
          <w:headerReference w:type="default" r:id="rId131"/>
          <w:headerReference w:type="first" r:id="rId132"/>
          <w:footerReference w:type="default" r:id="rId133"/>
          <w:footerReference w:type="first" r:id="rId134"/>
          <w:type w:val="nextPage"/>
          <w:pgSz w:w="12240" w:h="15840"/>
          <w:pgMar w:left="547" w:right="360" w:header="720" w:top="1080" w:footer="720" w:bottom="1440" w:gutter="0"/>
          <w:pgNumType w:fmt="decimal"/>
          <w:cols w:num="2" w:space="360" w:equalWidth="true" w:sep="true"/>
          <w:formProt w:val="false"/>
          <w:titlePg/>
          <w:textDirection w:val="lrTb"/>
          <w:docGrid w:type="default" w:linePitch="360" w:charSpace="0"/>
        </w:sectPr>
      </w:pPr>
    </w:p>
    <w:p>
      <w:pPr>
        <w:sectPr>
          <w:type w:val="continuous"/>
          <w:pgSz w:w="12240" w:h="15840"/>
          <w:pgMar w:left="547" w:right="360" w:header="720" w:top="1080" w:footer="720" w:bottom="1440" w:gutter="0"/>
          <w:formProt w:val="false"/>
          <w:textDirection w:val="lrTb"/>
          <w:docGrid w:type="default" w:linePitch="360" w:charSpace="0"/>
        </w:sectPr>
        <w:pStyle w:val="Initial"/>
        <w:numPr>
          <w:ilvl w:val="0"/>
          <w:numId w:val="0"/>
        </w:numPr>
        <w:ind w:right="480" w:hanging="0"/>
        <w:rPr>
          <w:color w:val="000000"/>
        </w:rPr>
      </w:pPr>
      <w:r>
        <w:rPr>
          <w:color w:val="000000"/>
        </w:rPr>
      </w:r>
    </w:p>
    <w:p>
      <w:pPr>
        <w:pStyle w:val="Initial"/>
        <w:rPr>
          <w:color w:val="000000"/>
        </w:rPr>
      </w:pPr>
      <w:r>
        <w:rPr>
          <w:color w:val="000000"/>
        </w:rPr>
      </w:r>
    </w:p>
    <w:p>
      <w:pPr>
        <w:sectPr>
          <w:headerReference w:type="default" r:id="rId135"/>
          <w:headerReference w:type="first" r:id="rId136"/>
          <w:footerReference w:type="default" r:id="rId137"/>
          <w:footerReference w:type="first" r:id="rId138"/>
          <w:type w:val="nextPage"/>
          <w:pgSz w:w="12240" w:h="15840"/>
          <w:pgMar w:left="547" w:right="360" w:header="720" w:top="1080" w:footer="720" w:bottom="1440" w:gutter="0"/>
          <w:pgNumType w:fmt="decimal"/>
          <w:formProt w:val="false"/>
          <w:vAlign w:val="both"/>
          <w:titlePg/>
          <w:textDirection w:val="lrTb"/>
          <w:docGrid w:type="default" w:linePitch="360" w:charSpace="0"/>
        </w:sectPr>
      </w:pPr>
    </w:p>
    <w:p>
      <w:pPr>
        <w:pStyle w:val="Initial"/>
        <w:rPr>
          <w:b/>
          <w:b/>
          <w:color w:val="000000"/>
          <w:lang w:val="en-US" w:eastAsia="en-US"/>
        </w:rPr>
      </w:pPr>
      <w:r>
        <w:rPr>
          <w:b/>
          <w:color w:val="000000"/>
          <w:lang w:val="en-US" w:eastAsia="en-US"/>
        </w:rPr>
      </w:r>
    </w:p>
    <w:p>
      <w:pPr>
        <w:pStyle w:val="Initial"/>
        <w:rPr>
          <w:color w:val="000000"/>
        </w:rPr>
      </w:pPr>
      <w:r>
        <w:rPr>
          <w:color w:val="000000"/>
        </w:rPr>
      </w:r>
    </w:p>
    <w:p>
      <w:pPr>
        <w:pStyle w:val="Initial"/>
        <w:rPr>
          <w:color w:val="000000"/>
          <w:sz w:val="360"/>
        </w:rPr>
      </w:pPr>
      <w:r>
        <w:rPr>
          <w:color w:val="000000"/>
          <w:sz w:val="360"/>
        </w:rPr>
        <w:t>T</w:t>
      </w:r>
      <w:r>
        <w:br w:type="page"/>
      </w:r>
    </w:p>
    <w:p>
      <w:pPr>
        <w:pStyle w:val="Initial"/>
        <w:rPr>
          <w:color w:val="000000"/>
          <w:sz w:val="360"/>
        </w:rPr>
      </w:pPr>
      <w:r>
        <w:rPr>
          <w:color w:val="000000"/>
          <w:sz w:val="360"/>
        </w:rPr>
      </w:r>
    </w:p>
    <w:p>
      <w:pPr>
        <w:sectPr>
          <w:type w:val="continuous"/>
          <w:pgSz w:w="12240" w:h="15840"/>
          <w:pgMar w:left="547" w:right="360" w:header="720" w:top="1080" w:footer="720" w:bottom="1440" w:gutter="0"/>
          <w:formProt w:val="false"/>
          <w:vAlign w:val="both"/>
          <w:textDirection w:val="lrTb"/>
          <w:docGrid w:type="default" w:linePitch="360" w:charSpace="0"/>
        </w:sectPr>
      </w:pPr>
    </w:p>
    <w:p>
      <w:pPr>
        <w:sectPr>
          <w:type w:val="continuous"/>
          <w:pgSz w:w="12240" w:h="15840"/>
          <w:pgMar w:left="547" w:right="360" w:header="720" w:top="1080" w:footer="720" w:bottom="1440" w:gutter="0"/>
          <w:cols w:num="2" w:space="360" w:equalWidth="true" w:sep="true"/>
          <w:formProt w:val="false"/>
          <w:vAlign w:val="both"/>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spacing w:before="0" w:after="120"/>
        <w:ind w:left="86" w:right="2246" w:hanging="86"/>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Taber Street,</w:t>
      </w:r>
      <w:r>
        <w:rPr>
          <w:color w:val="000000"/>
          <w:lang w:val="en-US" w:eastAsia="en-US"/>
        </w:rPr>
        <w:t xml:space="preserve"> Rox., Public way, from 1135 Harrison Avenue to 22 Warren Street.</w:t>
        <w:tab/>
        <w:tab/>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Tacoma Street,</w:t>
      </w:r>
      <w:r>
        <w:rPr>
          <w:color w:val="000000"/>
          <w:lang w:val="en-US" w:eastAsia="en-US"/>
        </w:rPr>
        <w:t xml:space="preserve"> H.P., Public way, from 25 Bradlee Street to 149 Wood Avenue.</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Taft Street,</w:t>
      </w:r>
      <w:r>
        <w:rPr>
          <w:color w:val="000000"/>
          <w:lang w:val="en-US" w:eastAsia="en-US"/>
        </w:rPr>
        <w:t xml:space="preserve"> Dor., Public way, from 983 Dorchester Avenue to 16 Pleasant Street.</w:t>
        <w:tab/>
        <w:tab/>
        <w:t>13</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Tafthill Park</w:t>
      </w:r>
      <w:r>
        <w:rPr>
          <w:color w:val="000000"/>
          <w:lang w:val="en-US" w:eastAsia="en-US"/>
        </w:rPr>
        <w:t>, W.R., Public way, from 20 Tafthill Terrace to approximately 190 feet northwesterly.</w:t>
        <w:tab/>
        <w:tab/>
        <w:t>20</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Tafthill Terrace,</w:t>
      </w:r>
      <w:r>
        <w:rPr>
          <w:color w:val="000000"/>
          <w:lang w:val="en-US" w:eastAsia="en-US"/>
        </w:rPr>
        <w:t xml:space="preserve"> W.R., Public way, from 725 South Street to approximately 540 feet northeasterly.</w:t>
        <w:tab/>
        <w:tab/>
        <w:t>20</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Tai Tung Street,</w:t>
      </w:r>
      <w:r>
        <w:rPr>
          <w:color w:val="000000"/>
          <w:lang w:val="en-US" w:eastAsia="en-US"/>
        </w:rPr>
        <w:t xml:space="preserve"> B.P., Public way, from 103 Hudson Street to near 106 Tyler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Talbot Avenue,</w:t>
      </w:r>
      <w:r>
        <w:rPr>
          <w:color w:val="000000"/>
          <w:lang w:val="en-US" w:eastAsia="en-US"/>
        </w:rPr>
        <w:t xml:space="preserve"> Dor., Public way, from 870 Blue Hill Avenue at Harvard Street to opposite 6 Norfolk Street and after an interval, from 618 Washington Street to 174 Ashmont Street and opposite 1894 Dorchester Avenue at Peabody Square.</w:t>
      </w:r>
    </w:p>
    <w:p>
      <w:pPr>
        <w:pStyle w:val="Tab2"/>
        <w:rPr/>
      </w:pPr>
      <w:r>
        <w:rPr>
          <w:color w:val="000000"/>
        </w:rPr>
        <w:t>1 - 141, At Franklin Field.</w:t>
        <w:tab/>
        <w:t>14</w:t>
        <w:tab/>
        <w:t>10</w:t>
        <w:tab/>
        <w:t>4</w:t>
        <w:tab/>
        <w:t>7</w:t>
        <w:tab/>
        <w:t>02124</w:t>
      </w:r>
    </w:p>
    <w:p>
      <w:pPr>
        <w:pStyle w:val="Tab2"/>
        <w:rPr/>
      </w:pPr>
      <w:r>
        <w:rPr>
          <w:color w:val="000000"/>
        </w:rPr>
        <w:t>2 - 100</w:t>
        <w:tab/>
        <w:t>14</w:t>
        <w:tab/>
        <w:t>7</w:t>
        <w:tab/>
        <w:t>4</w:t>
        <w:tab/>
        <w:t>7</w:t>
        <w:tab/>
        <w:t>02124</w:t>
      </w:r>
    </w:p>
    <w:p>
      <w:pPr>
        <w:pStyle w:val="Tab2"/>
        <w:rPr/>
      </w:pPr>
      <w:r>
        <w:rPr>
          <w:color w:val="000000"/>
        </w:rPr>
        <w:t>102 - 198, 147 - 195</w:t>
        <w:tab/>
        <w:t>14</w:t>
        <w:tab/>
        <w:t>2</w:t>
        <w:tab/>
        <w:t>4</w:t>
        <w:tab/>
        <w:t>7</w:t>
        <w:tab/>
        <w:t>02124</w:t>
      </w:r>
    </w:p>
    <w:p>
      <w:pPr>
        <w:pStyle w:val="Tab2"/>
        <w:rPr/>
      </w:pPr>
      <w:r>
        <w:rPr>
          <w:color w:val="000000"/>
        </w:rPr>
        <w:t>204 - 292, 215 - 291</w:t>
        <w:tab/>
        <w:t>17</w:t>
        <w:tab/>
        <w:t>5</w:t>
        <w:tab/>
        <w:t>4</w:t>
        <w:tab/>
        <w:t>7</w:t>
        <w:tab/>
        <w:t>02124</w:t>
      </w:r>
    </w:p>
    <w:p>
      <w:pPr>
        <w:pStyle w:val="Tab2"/>
        <w:rPr/>
      </w:pPr>
      <w:r>
        <w:rPr>
          <w:color w:val="000000"/>
        </w:rPr>
        <w:t>297 - 303, 306 - 312</w:t>
        <w:tab/>
        <w:t>17</w:t>
        <w:tab/>
        <w:t>3</w:t>
        <w:tab/>
        <w:t>4</w:t>
        <w:tab/>
        <w:t>7</w:t>
        <w:tab/>
        <w:t>02124</w:t>
      </w:r>
    </w:p>
    <w:p>
      <w:pPr>
        <w:pStyle w:val="Tab2"/>
        <w:rPr/>
      </w:pPr>
      <w:r>
        <w:rPr>
          <w:color w:val="000000"/>
        </w:rPr>
        <w:t>315 - 339, 316 - 348</w:t>
        <w:tab/>
        <w:t>17</w:t>
        <w:tab/>
        <w:t>5</w:t>
        <w:tab/>
        <w:t>4</w:t>
        <w:tab/>
        <w:t>7</w:t>
        <w:tab/>
        <w:t>02124</w:t>
      </w:r>
    </w:p>
    <w:p>
      <w:pPr>
        <w:pStyle w:val="Tab2"/>
        <w:rPr/>
      </w:pPr>
      <w:r>
        <w:rPr>
          <w:color w:val="000000"/>
        </w:rPr>
        <w:t>352 - 410, 363 - 451</w:t>
        <w:tab/>
        <w:t>17</w:t>
        <w:tab/>
        <w:t>6</w:t>
        <w:tab/>
        <w:t>4</w:t>
        <w:tab/>
        <w:t>7</w:t>
        <w:tab/>
        <w:t>02124</w:t>
      </w:r>
    </w:p>
    <w:p>
      <w:pPr>
        <w:pStyle w:val="Tab2"/>
        <w:rPr/>
      </w:pPr>
      <w:r>
        <w:rPr>
          <w:color w:val="000000"/>
        </w:rPr>
        <w:t>412 - 560</w:t>
        <w:tab/>
        <w:t>16</w:t>
        <w:tab/>
        <w:t>3</w:t>
        <w:tab/>
        <w:t>3</w:t>
        <w:tab/>
        <w:t>7</w:t>
        <w:tab/>
        <w:t>02124</w:t>
      </w:r>
    </w:p>
    <w:p>
      <w:pPr>
        <w:pStyle w:val="Tab2"/>
        <w:spacing w:before="0" w:after="120"/>
        <w:rPr/>
      </w:pPr>
      <w:r>
        <w:rPr>
          <w:color w:val="000000"/>
        </w:rPr>
        <w:t>465 - 573</w:t>
        <w:tab/>
        <w:t>17</w:t>
        <w:tab/>
        <w:t>9</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Talbot Place,</w:t>
      </w:r>
      <w:r>
        <w:rPr>
          <w:color w:val="000000"/>
          <w:lang w:val="en-US" w:eastAsia="en-US"/>
        </w:rPr>
        <w:t xml:space="preserve"> Dor., Private way, from 504 Talbot Avenue to northeasterly at the M.B.T.A. Railroad.</w:t>
        <w:tab/>
        <w:tab/>
        <w:t>16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Tampa Street,</w:t>
      </w:r>
      <w:r>
        <w:rPr>
          <w:color w:val="000000"/>
          <w:lang w:val="en-US" w:eastAsia="en-US"/>
        </w:rPr>
        <w:t xml:space="preserve"> Dor., H.P., Public way, from opposite 564 Cummins Highway to opposite 54 Seminole Street.</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Tamworth Street,</w:t>
      </w:r>
      <w:r>
        <w:rPr>
          <w:color w:val="000000"/>
          <w:lang w:val="en-US" w:eastAsia="en-US"/>
        </w:rPr>
        <w:t xml:space="preserve"> B.P., Public way, from 52 Boylston Street to La Grange Street near Tremont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Tanglewood Road,</w:t>
      </w:r>
      <w:r>
        <w:rPr>
          <w:color w:val="000000"/>
          <w:lang w:val="en-US" w:eastAsia="en-US"/>
        </w:rPr>
        <w:t xml:space="preserve"> Dor., Public way, from 1113 Washington Street to approximately 185 feet southwesterly.</w:t>
        <w:tab/>
        <w:tab/>
        <w:t>17</w:t>
      </w:r>
      <w:r>
        <w:rPr>
          <w:color w:val="000000"/>
        </w:rPr>
        <w:tab/>
      </w:r>
      <w:r>
        <w:rPr>
          <w:color w:val="000000"/>
          <w:lang w:val="en-US" w:eastAsia="en-US"/>
        </w:rPr>
        <w:t>14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Tappan Street,</w:t>
      </w:r>
      <w:r>
        <w:rPr>
          <w:color w:val="000000"/>
          <w:lang w:val="en-US" w:eastAsia="en-US"/>
        </w:rPr>
        <w:t xml:space="preserve"> W.R., Public way, from 855 South Street to approximately 454 feet northeasterly.</w:t>
        <w:tab/>
        <w:tab/>
        <w:t>20</w:t>
      </w:r>
      <w:r>
        <w:rPr>
          <w:color w:val="000000"/>
        </w:rPr>
        <w:tab/>
      </w:r>
      <w:r>
        <w:rPr>
          <w:color w:val="000000"/>
          <w:lang w:val="en-US" w:eastAsia="en-US"/>
        </w:rPr>
        <w:t>4</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Tarleton Road,</w:t>
      </w:r>
      <w:r>
        <w:rPr>
          <w:color w:val="000000"/>
          <w:lang w:val="en-US" w:eastAsia="en-US"/>
        </w:rPr>
        <w:t xml:space="preserve"> W.R., Public way, from 1 Chesbrough Road to 82 Temple Street.</w:t>
      </w:r>
    </w:p>
    <w:p>
      <w:pPr>
        <w:pStyle w:val="Tab2"/>
        <w:rPr/>
      </w:pPr>
      <w:r>
        <w:rPr>
          <w:color w:val="000000"/>
        </w:rPr>
        <w:t>1 - 13</w:t>
        <w:tab/>
        <w:t>20</w:t>
        <w:tab/>
        <w:t>13</w:t>
        <w:tab/>
        <w:t>6</w:t>
        <w:tab/>
        <w:t>6</w:t>
        <w:tab/>
        <w:t>02132</w:t>
      </w:r>
    </w:p>
    <w:p>
      <w:pPr>
        <w:pStyle w:val="Tab2"/>
        <w:spacing w:before="0" w:after="120"/>
        <w:rPr/>
      </w:pPr>
      <w:r>
        <w:rPr>
          <w:color w:val="000000"/>
        </w:rPr>
        <w:t>2 - 36, 17 - 35</w:t>
        <w:tab/>
        <w:t>20</w:t>
        <w:tab/>
        <w:t>5</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Taunton Avenue,</w:t>
      </w:r>
      <w:r>
        <w:rPr>
          <w:color w:val="000000"/>
          <w:lang w:val="en-US" w:eastAsia="en-US"/>
        </w:rPr>
        <w:t xml:space="preserve"> H.P., Public way, from opposite 67 Oakcrest Road and 60 Ralston Road to 132 Wood Avenue.</w:t>
      </w:r>
    </w:p>
    <w:p>
      <w:pPr>
        <w:pStyle w:val="Tab2"/>
        <w:rPr/>
      </w:pPr>
      <w:r>
        <w:rPr>
          <w:color w:val="000000"/>
        </w:rPr>
        <w:t>1 - 79, 2 - 94</w:t>
        <w:tab/>
        <w:t>18</w:t>
        <w:tab/>
        <w:t>6</w:t>
        <w:tab/>
        <w:t>5</w:t>
        <w:tab/>
        <w:t>8</w:t>
        <w:tab/>
        <w:t>02126</w:t>
      </w:r>
    </w:p>
    <w:p>
      <w:pPr>
        <w:pStyle w:val="Tab2"/>
        <w:spacing w:before="0" w:after="120"/>
        <w:rPr/>
      </w:pPr>
      <w:r>
        <w:rPr>
          <w:color w:val="000000"/>
        </w:rPr>
        <w:t>81 - 109, 98 - 126</w:t>
        <w:tab/>
        <w:t>18</w:t>
        <w:tab/>
        <w:t>5</w:t>
        <w:tab/>
        <w:t>5</w:t>
        <w:tab/>
        <w:t>8</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Taylor Street,</w:t>
      </w:r>
      <w:r>
        <w:rPr>
          <w:color w:val="000000"/>
          <w:lang w:val="en-US" w:eastAsia="en-US"/>
        </w:rPr>
        <w:t xml:space="preserve"> B.P., Public way, from 12 Dwight Street to opposite 2 Milford Street.</w:t>
        <w:tab/>
        <w:tab/>
        <w:t>3</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Taylor Street,</w:t>
      </w:r>
      <w:r>
        <w:rPr>
          <w:color w:val="000000"/>
          <w:lang w:val="en-US" w:eastAsia="en-US"/>
        </w:rPr>
        <w:t xml:space="preserve"> Dor., Public way, from 478 Neponset Avenue to 5 Rice Street and after an interval, from the M.B.T.A. Railroad to near 6 Water Street.</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Taylor Terrace,</w:t>
      </w:r>
      <w:r>
        <w:rPr>
          <w:color w:val="000000"/>
          <w:lang w:val="en-US" w:eastAsia="en-US"/>
        </w:rPr>
        <w:t xml:space="preserve"> Dor., Private way, from 46 River Street to southeasterly.</w:t>
        <w:tab/>
        <w:tab/>
        <w:t>17</w:t>
      </w:r>
      <w:r>
        <w:rPr>
          <w:color w:val="000000"/>
        </w:rPr>
        <w:tab/>
      </w:r>
      <w:r>
        <w:rPr>
          <w:color w:val="000000"/>
          <w:lang w:val="en-US" w:eastAsia="en-US"/>
        </w:rPr>
        <w:t>14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Tearsen Street,</w:t>
      </w:r>
      <w:r>
        <w:rPr>
          <w:color w:val="000000"/>
          <w:lang w:val="en-US" w:eastAsia="en-US"/>
        </w:rPr>
        <w:t xml:space="preserve"> H.P., Private way, from 7 A Street to opposite 8 B Street.</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Tebroc Street,</w:t>
      </w:r>
      <w:r>
        <w:rPr>
          <w:color w:val="000000"/>
          <w:lang w:val="en-US" w:eastAsia="en-US"/>
        </w:rPr>
        <w:t xml:space="preserve"> Dor., Public way, from 157 Bowdoin Street to 16 Levant Street.</w:t>
      </w:r>
    </w:p>
    <w:p>
      <w:pPr>
        <w:pStyle w:val="Tab2"/>
        <w:rPr/>
      </w:pPr>
      <w:r>
        <w:rPr>
          <w:color w:val="000000"/>
        </w:rPr>
        <w:t>Odd</w:t>
        <w:tab/>
        <w:t>15</w:t>
        <w:tab/>
        <w:t>5</w:t>
        <w:tab/>
        <w:t>4</w:t>
        <w:tab/>
        <w:t>3</w:t>
        <w:tab/>
        <w:t>02122</w:t>
      </w:r>
    </w:p>
    <w:p>
      <w:pPr>
        <w:pStyle w:val="Tab2"/>
        <w:spacing w:before="0" w:after="120"/>
        <w:rPr>
          <w:color w:val="000000"/>
        </w:rPr>
      </w:pPr>
      <w:r>
        <w:rPr>
          <w:color w:val="000000"/>
        </w:rPr>
        <w:t>Even</w:t>
        <w:tab/>
        <w:t>15</w:t>
        <w:tab/>
        <w:t>2</w:t>
        <w:tab/>
        <w:t>4</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Teddy Corcilius Way, </w:t>
      </w:r>
      <w:r>
        <w:rPr>
          <w:color w:val="000000"/>
          <w:lang w:val="en-US" w:eastAsia="en-US"/>
        </w:rPr>
        <w:t>W.R., Public way, from 86 Brown Avenue to 57 Johnswood Road.</w:t>
        <w:tab/>
        <w:tab/>
        <w:t>19</w:t>
        <w:tab/>
        <w:t>10</w:t>
        <w:tab/>
        <w:t>5</w:t>
        <w:tab/>
        <w:t>2</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Telegraph Street,</w:t>
      </w:r>
      <w:r>
        <w:rPr>
          <w:color w:val="000000"/>
          <w:lang w:val="en-US" w:eastAsia="en-US"/>
        </w:rPr>
        <w:t xml:space="preserve"> S.B., Public way, from 220 Dorchester Street to 53 Old Harbor Street.</w:t>
      </w:r>
    </w:p>
    <w:p>
      <w:pPr>
        <w:pStyle w:val="Tab2"/>
        <w:rPr/>
      </w:pPr>
      <w:r>
        <w:rPr>
          <w:color w:val="000000"/>
        </w:rPr>
        <w:t>1 - 45, 2 - 38</w:t>
        <w:tab/>
        <w:t>7</w:t>
        <w:tab/>
        <w:t>5</w:t>
        <w:tab/>
        <w:t>2</w:t>
        <w:tab/>
        <w:t>5</w:t>
        <w:tab/>
        <w:t>02127</w:t>
      </w:r>
    </w:p>
    <w:p>
      <w:pPr>
        <w:pStyle w:val="Tab2"/>
        <w:spacing w:before="0" w:after="120"/>
        <w:rPr/>
      </w:pPr>
      <w:r>
        <w:rPr>
          <w:color w:val="000000"/>
        </w:rPr>
        <w:t>46 - 68, 47 - 77</w:t>
        <w:tab/>
        <w:t>7</w:t>
        <w:tab/>
        <w:t>4</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Telford Street,</w:t>
      </w:r>
      <w:r>
        <w:rPr>
          <w:color w:val="000000"/>
          <w:lang w:val="en-US" w:eastAsia="en-US"/>
        </w:rPr>
        <w:t xml:space="preserve"> Bri., from 113 Holton Street to 1256 Soldiers Field Road.</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1256 Soldiers Field Road to 355 Western Avenue.</w:t>
      </w:r>
    </w:p>
    <w:p>
      <w:pPr>
        <w:pStyle w:val="Tab2"/>
        <w:ind w:left="0" w:right="2246" w:hanging="0"/>
        <w:rPr>
          <w:color w:val="000000"/>
        </w:rPr>
      </w:pPr>
      <w:r>
        <w:rPr>
          <w:b/>
          <w:color w:val="000000"/>
          <w:sz w:val="24"/>
        </w:rPr>
        <w:t>*</w:t>
      </w:r>
      <w:r>
        <w:rPr>
          <w:color w:val="000000"/>
        </w:rPr>
        <w:t xml:space="preserve">Private way, from 113 Holton Street to 380 Western Avenue. </w:t>
      </w:r>
    </w:p>
    <w:p>
      <w:pPr>
        <w:pStyle w:val="Tab2"/>
        <w:rPr/>
      </w:pPr>
      <w:r>
        <w:rPr>
          <w:color w:val="000000"/>
        </w:rPr>
        <w:t>100 - 124</w:t>
        <w:tab/>
        <w:t>22</w:t>
        <w:tab/>
        <w:t>2</w:t>
        <w:tab/>
        <w:t>9</w:t>
        <w:tab/>
        <w:t>4</w:t>
        <w:tab/>
        <w:t>02135</w:t>
      </w:r>
    </w:p>
    <w:p>
      <w:pPr>
        <w:pStyle w:val="Tab2"/>
        <w:rPr/>
      </w:pPr>
      <w:r>
        <w:rPr>
          <w:color w:val="000000"/>
        </w:rPr>
        <w:tab/>
        <w:t>22</w:t>
        <w:tab/>
        <w:t>5</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ab/>
        <w:tab/>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Temple Place,</w:t>
      </w:r>
      <w:r>
        <w:rPr>
          <w:color w:val="000000"/>
          <w:lang w:val="en-US" w:eastAsia="en-US"/>
        </w:rPr>
        <w:t xml:space="preserve"> B.P., Public way, from 141 Tremont Street to 481 Washington Street.</w:t>
        <w:tab/>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Temple Street,</w:t>
      </w:r>
      <w:r>
        <w:rPr>
          <w:color w:val="000000"/>
          <w:lang w:val="en-US" w:eastAsia="en-US"/>
        </w:rPr>
        <w:t xml:space="preserve"> B.P., Public way, from 128 Cambridge Street to 16 Derne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Temple Street,</w:t>
      </w:r>
      <w:r>
        <w:rPr>
          <w:color w:val="000000"/>
          <w:lang w:val="en-US" w:eastAsia="en-US"/>
        </w:rPr>
        <w:t xml:space="preserve"> Chsn., Private way, from 10 Dorrance Street to northwesterly.</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Temple Street,</w:t>
      </w:r>
      <w:r>
        <w:rPr>
          <w:color w:val="000000"/>
          <w:lang w:val="en-US" w:eastAsia="en-US"/>
        </w:rPr>
        <w:t xml:space="preserve"> Dor., Public way, from 146 Manchester Street to opposite 46 River Street.</w:t>
        <w:tab/>
        <w:tab/>
        <w:t>17</w:t>
      </w:r>
      <w:r>
        <w:rPr>
          <w:color w:val="000000"/>
        </w:rPr>
        <w:tab/>
      </w:r>
      <w:r>
        <w:rPr>
          <w:color w:val="000000"/>
          <w:lang w:val="en-US" w:eastAsia="en-US"/>
        </w:rPr>
        <w:t>14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Temple Street,</w:t>
      </w:r>
      <w:r>
        <w:rPr>
          <w:color w:val="000000"/>
          <w:lang w:val="en-US" w:eastAsia="en-US"/>
        </w:rPr>
        <w:t xml:space="preserve"> W.R., Public way, from 527 Baker Street to 2105 Centre Street and 7 Spring Street.</w:t>
      </w:r>
    </w:p>
    <w:p>
      <w:pPr>
        <w:pStyle w:val="Tab2"/>
        <w:rPr/>
      </w:pPr>
      <w:r>
        <w:rPr>
          <w:color w:val="000000"/>
        </w:rPr>
        <w:t>1 - 49, 2 - 56</w:t>
        <w:tab/>
        <w:t>20</w:t>
        <w:tab/>
        <w:t>5</w:t>
        <w:tab/>
        <w:t>6</w:t>
        <w:tab/>
        <w:t>6</w:t>
        <w:tab/>
        <w:t>02132</w:t>
      </w:r>
    </w:p>
    <w:p>
      <w:pPr>
        <w:pStyle w:val="Tab2"/>
        <w:rPr/>
      </w:pPr>
      <w:r>
        <w:rPr>
          <w:color w:val="000000"/>
        </w:rPr>
        <w:t>67 - 271, 68 - 248</w:t>
        <w:tab/>
        <w:t>20</w:t>
        <w:tab/>
        <w:t>13</w:t>
        <w:tab/>
        <w:t>6</w:t>
        <w:tab/>
        <w:t>6</w:t>
        <w:tab/>
        <w:t>02132</w:t>
      </w:r>
    </w:p>
    <w:p>
      <w:pPr>
        <w:pStyle w:val="Tab2"/>
        <w:spacing w:before="0" w:after="120"/>
        <w:rPr/>
      </w:pPr>
      <w:r>
        <w:rPr>
          <w:color w:val="000000"/>
        </w:rPr>
        <w:t>252 - 350, 279 - 341</w:t>
        <w:tab/>
        <w:t>20</w:t>
        <w:tab/>
        <w:t>17</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Temple Terrace,</w:t>
      </w:r>
      <w:r>
        <w:rPr>
          <w:color w:val="000000"/>
          <w:lang w:val="en-US" w:eastAsia="en-US"/>
        </w:rPr>
        <w:t xml:space="preserve"> W.R., Public way, from 268 Perham Street to 341 Temple Street.</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Templeton Street,</w:t>
      </w:r>
      <w:r>
        <w:rPr>
          <w:color w:val="000000"/>
          <w:lang w:val="en-US" w:eastAsia="en-US"/>
        </w:rPr>
        <w:t xml:space="preserve"> Dor.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see Monsignor Patrick J. Lydon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Templeton Way</w:t>
      </w:r>
      <w:r>
        <w:rPr>
          <w:color w:val="000000"/>
          <w:lang w:val="en-US" w:eastAsia="en-US"/>
        </w:rPr>
        <w:t>, Dor., Private way, from 126 Monsignor Patrick J. Lydon Way to northeasterly.</w:t>
        <w:tab/>
        <w:tab/>
        <w:t>16</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Tenean Street,</w:t>
      </w:r>
      <w:r>
        <w:rPr>
          <w:color w:val="000000"/>
          <w:lang w:val="en-US" w:eastAsia="en-US"/>
        </w:rPr>
        <w:t xml:space="preserve"> Dor., Public way, from 818 William T. Morrissey Boulevard to the northwesterly side of the State Highway and after an interval, from the southeasterly side of the State Highway at Conley Street to opposite 13 Lawley Street.</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Tennis Road,</w:t>
      </w:r>
      <w:r>
        <w:rPr>
          <w:color w:val="000000"/>
          <w:lang w:val="en-US" w:eastAsia="en-US"/>
        </w:rPr>
        <w:t xml:space="preserve"> Dor., from 101 Almont Street to 1425 Blue Hill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1425 Blue Hill Avenue to approximately 759 feet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101 Almont Street.</w:t>
      </w:r>
      <w:r>
        <w:rPr>
          <w:color w:val="000000"/>
        </w:rPr>
        <w:tab/>
        <w:tab/>
        <w:t>18</w:t>
        <w:tab/>
        <w:t>3</w:t>
        <w:tab/>
        <w:t>5</w:t>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Tennyson Street,</w:t>
      </w:r>
      <w:r>
        <w:rPr>
          <w:color w:val="000000"/>
          <w:lang w:val="en-US" w:eastAsia="en-US"/>
        </w:rPr>
        <w:t xml:space="preserve"> W.R., Public way, from 183 La Grange Street to 76 Woodard Road.</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Teragram Street,</w:t>
      </w:r>
      <w:r>
        <w:rPr>
          <w:color w:val="000000"/>
          <w:lang w:val="en-US" w:eastAsia="en-US"/>
        </w:rPr>
        <w:t xml:space="preserve"> E.B., Public way, from 160 Bayswater Street to between 1159 and 1179 Saratoga Street.</w:t>
        <w:tab/>
        <w:tab/>
        <w:t>1</w:t>
      </w:r>
      <w:r>
        <w:rPr>
          <w:color w:val="000000"/>
        </w:rPr>
        <w:tab/>
      </w:r>
      <w:r>
        <w:rPr>
          <w:color w:val="000000"/>
          <w:lang w:val="en-US" w:eastAsia="en-US"/>
        </w:rPr>
        <w:t>12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Teresa Terrace,</w:t>
      </w:r>
      <w:r>
        <w:rPr>
          <w:color w:val="000000"/>
          <w:lang w:val="en-US" w:eastAsia="en-US"/>
        </w:rPr>
        <w:t xml:space="preserve"> H.P., Private way, from 985 Metropolitan Avenue to approximately 280 feet southwesterly.</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Terminal Street,</w:t>
      </w:r>
      <w:r>
        <w:rPr>
          <w:color w:val="000000"/>
          <w:lang w:val="en-US" w:eastAsia="en-US"/>
        </w:rPr>
        <w:t xml:space="preserve"> Chsn., Public way, from Chelsea Street at Mystic Terminal to 267 Medford Street.</w:t>
      </w:r>
    </w:p>
    <w:p>
      <w:pPr>
        <w:pStyle w:val="Tab2"/>
        <w:rPr>
          <w:color w:val="000000"/>
        </w:rPr>
      </w:pPr>
      <w:r>
        <w:rPr>
          <w:color w:val="000000"/>
        </w:rPr>
        <w:t>Odd</w:t>
        <w:tab/>
        <w:t>2</w:t>
        <w:tab/>
        <w:t>2</w:t>
        <w:tab/>
        <w:t>1</w:t>
        <w:tab/>
        <w:t>1</w:t>
        <w:tab/>
        <w:t>02129</w:t>
      </w:r>
    </w:p>
    <w:p>
      <w:pPr>
        <w:pStyle w:val="Tab2"/>
        <w:spacing w:before="0" w:after="120"/>
        <w:rPr>
          <w:color w:val="000000"/>
        </w:rPr>
      </w:pPr>
      <w:r>
        <w:rPr>
          <w:color w:val="000000"/>
        </w:rPr>
        <w:t>Even</w:t>
        <w:tab/>
        <w:t>2</w:t>
        <w:tab/>
        <w:t>7</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Terminal Wharf</w:t>
      </w:r>
      <w:r>
        <w:rPr>
          <w:color w:val="000000"/>
          <w:lang w:val="en-US" w:eastAsia="en-US"/>
        </w:rPr>
        <w:t>, Chsn., Private way, at the end of Terminal Street.</w:t>
        <w:tab/>
        <w:tab/>
        <w:t>2</w:t>
      </w:r>
      <w:r>
        <w:rPr>
          <w:color w:val="000000"/>
        </w:rPr>
        <w:tab/>
      </w:r>
      <w:r>
        <w:rPr>
          <w:color w:val="000000"/>
          <w:lang w:val="en-US" w:eastAsia="en-US"/>
        </w:rPr>
        <w:t>2/7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Termine Avenue,</w:t>
      </w:r>
      <w:r>
        <w:rPr>
          <w:color w:val="000000"/>
          <w:lang w:val="en-US" w:eastAsia="en-US"/>
        </w:rPr>
        <w:t xml:space="preserve"> W.R., Public way, from 24 Cranston Street to 33 Sheridan Street.</w:t>
        <w:tab/>
        <w:tab/>
        <w:t>19</w:t>
      </w:r>
      <w:r>
        <w:rPr>
          <w:color w:val="000000"/>
        </w:rPr>
        <w:tab/>
      </w:r>
      <w:r>
        <w:rPr>
          <w:color w:val="000000"/>
          <w:lang w:val="en-US" w:eastAsia="en-US"/>
        </w:rPr>
        <w:t>1</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Terrace Place,</w:t>
      </w:r>
      <w:r>
        <w:rPr>
          <w:color w:val="000000"/>
          <w:lang w:val="en-US" w:eastAsia="en-US"/>
        </w:rPr>
        <w:t xml:space="preserve"> Rox., Private way, from near 80 Terrace Street to southeasterly at the M.B.T.A. Railroad.</w:t>
        <w:tab/>
        <w:tab/>
        <w:t>10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Terrace Street,</w:t>
      </w:r>
      <w:r>
        <w:rPr>
          <w:color w:val="000000"/>
          <w:lang w:val="en-US" w:eastAsia="en-US"/>
        </w:rPr>
        <w:t xml:space="preserve"> Rox., Public way, from opposite 38 New Heath Street to near and opposite 1427 Tremont Street.</w:t>
        <w:tab/>
        <w:tab/>
        <w:t>10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Terry Way</w:t>
      </w:r>
      <w:r>
        <w:rPr>
          <w:color w:val="000000"/>
          <w:lang w:val="en-US" w:eastAsia="en-US"/>
        </w:rPr>
        <w:t>, H.P., Private way, from Circuit Avenue to Commonwealth Road.</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Tesla Street,</w:t>
      </w:r>
      <w:r>
        <w:rPr>
          <w:color w:val="000000"/>
          <w:lang w:val="en-US" w:eastAsia="en-US"/>
        </w:rPr>
        <w:t xml:space="preserve"> Dor., Public way, from 33 Edgewater Drive to 578 River Street.</w:t>
        <w:tab/>
        <w:tab/>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Tetlow Street,</w:t>
      </w:r>
      <w:r>
        <w:rPr>
          <w:color w:val="000000"/>
          <w:lang w:val="en-US" w:eastAsia="en-US"/>
        </w:rPr>
        <w:t xml:space="preserve"> Rox., Public way, from Evans Way to 115 Palace Road.</w:t>
        <w:tab/>
        <w:tab/>
        <w:t>4</w:t>
      </w:r>
      <w:r>
        <w:rPr>
          <w:color w:val="000000"/>
        </w:rPr>
        <w:tab/>
      </w:r>
      <w:r>
        <w:rPr>
          <w:color w:val="000000"/>
          <w:lang w:val="en-US" w:eastAsia="en-US"/>
        </w:rPr>
        <w:t>10</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Thacher Court,</w:t>
      </w:r>
      <w:r>
        <w:rPr>
          <w:color w:val="000000"/>
          <w:lang w:val="en-US" w:eastAsia="en-US"/>
        </w:rPr>
        <w:t xml:space="preserve"> B.P., Private way, from 29 Thacher Street to northwesterly.</w:t>
        <w:tab/>
        <w:tab/>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Thacher Street,</w:t>
      </w:r>
      <w:r>
        <w:rPr>
          <w:color w:val="000000"/>
          <w:lang w:val="en-US" w:eastAsia="en-US"/>
        </w:rPr>
        <w:t xml:space="preserve"> B.P., Public way, from 91 North Washington Street to opposite 97 Prince Street.</w:t>
        <w:tab/>
        <w:tab/>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Thane Street,</w:t>
      </w:r>
      <w:r>
        <w:rPr>
          <w:color w:val="000000"/>
          <w:lang w:val="en-US" w:eastAsia="en-US"/>
        </w:rPr>
        <w:t xml:space="preserve"> Dor., Public way, from 70 Harvard Street to 551 Park Street.</w:t>
        <w:tab/>
        <w:tab/>
        <w:t>17</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Thatcher Street,</w:t>
      </w:r>
      <w:r>
        <w:rPr>
          <w:color w:val="000000"/>
          <w:lang w:val="en-US" w:eastAsia="en-US"/>
        </w:rPr>
        <w:t xml:space="preserve"> H.P., Public way, from 24 Bradlee Street to 986 Hyde Park Avenue.</w:t>
      </w:r>
    </w:p>
    <w:p>
      <w:pPr>
        <w:pStyle w:val="Tab2"/>
        <w:rPr>
          <w:color w:val="000000"/>
        </w:rPr>
      </w:pPr>
      <w:r>
        <w:rPr>
          <w:color w:val="000000"/>
        </w:rPr>
        <w:t>1 - 37, 2 - 38</w:t>
        <w:tab/>
        <w:t>18</w:t>
        <w:tab/>
        <w:t>14</w:t>
        <w:tab/>
        <w:t>5</w:t>
        <w:tab/>
        <w:t>8</w:t>
        <w:tab/>
        <w:t>02136</w:t>
      </w:r>
    </w:p>
    <w:p>
      <w:pPr>
        <w:pStyle w:val="Tab2"/>
        <w:spacing w:before="0" w:after="120"/>
        <w:rPr/>
      </w:pPr>
      <w:r>
        <w:rPr>
          <w:color w:val="000000"/>
        </w:rPr>
        <w:t>42 - 80, 45 - 81</w:t>
        <w:tab/>
        <w:t>18</w:t>
        <w:tab/>
        <w:t>8</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Thatcher Terrace,</w:t>
      </w:r>
      <w:r>
        <w:rPr>
          <w:color w:val="000000"/>
          <w:lang w:val="en-US" w:eastAsia="en-US"/>
        </w:rPr>
        <w:t xml:space="preserve"> Dor., Private way, from 12 Windermere Road to southeasterly.</w:t>
        <w:tab/>
        <w:tab/>
        <w:t>13</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Thayer Street,</w:t>
      </w:r>
      <w:r>
        <w:rPr>
          <w:color w:val="000000"/>
          <w:lang w:val="en-US" w:eastAsia="en-US"/>
        </w:rPr>
        <w:t xml:space="preserve"> B.P., Private way, from Albany Street between Paul Sullivan Way and Randolph Street to 450 Harrison Avenue.</w:t>
        <w:tab/>
        <w:tab/>
        <w:t>3</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Thelma Road,</w:t>
      </w:r>
      <w:r>
        <w:rPr>
          <w:color w:val="000000"/>
          <w:lang w:val="en-US" w:eastAsia="en-US"/>
        </w:rPr>
        <w:t xml:space="preserve"> Dor., Public way, from 105 Neponset Avenue to 42 Train Street.</w:t>
        <w:tab/>
        <w:tab/>
        <w:t>16</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Theodore Street,</w:t>
      </w:r>
      <w:r>
        <w:rPr>
          <w:color w:val="000000"/>
          <w:lang w:val="en-US" w:eastAsia="en-US"/>
        </w:rPr>
        <w:t xml:space="preserve"> Dor., Public way, from opposite 47 Middleton Street to 754 Morton Street.</w:t>
      </w:r>
    </w:p>
    <w:p>
      <w:pPr>
        <w:pStyle w:val="Tab2"/>
        <w:rPr>
          <w:color w:val="000000"/>
        </w:rPr>
      </w:pPr>
      <w:r>
        <w:rPr>
          <w:color w:val="000000"/>
        </w:rPr>
        <w:t>Odd</w:t>
        <w:tab/>
        <w:t>14</w:t>
        <w:tab/>
        <w:t>13</w:t>
        <w:tab/>
        <w:t>4</w:t>
        <w:tab/>
        <w:t>7</w:t>
        <w:tab/>
        <w:t>02124</w:t>
      </w:r>
    </w:p>
    <w:p>
      <w:pPr>
        <w:pStyle w:val="Tab2"/>
        <w:spacing w:before="0" w:after="120"/>
        <w:rPr>
          <w:color w:val="000000"/>
        </w:rPr>
      </w:pPr>
      <w:r>
        <w:rPr>
          <w:color w:val="000000"/>
        </w:rPr>
        <w:t>Even</w:t>
        <w:tab/>
        <w:t>14</w:t>
        <w:tab/>
        <w:t>5</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Theodore A. Glynn Way</w:t>
      </w:r>
      <w:r>
        <w:rPr>
          <w:color w:val="000000"/>
          <w:lang w:val="en-US" w:eastAsia="en-US"/>
        </w:rPr>
        <w:t>, Rox., Public way, from 960 Massachusetts Avenue to 133 Southampton Street.</w:t>
        <w:tab/>
        <w:tab/>
        <w:t>8</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Theodore Parker Road,</w:t>
      </w:r>
      <w:r>
        <w:rPr>
          <w:color w:val="000000"/>
          <w:lang w:val="en-US" w:eastAsia="en-US"/>
        </w:rPr>
        <w:t xml:space="preserve"> W.R., Public way, from 14 Ardmore Road to 416 Weld Street.</w:t>
      </w:r>
    </w:p>
    <w:p>
      <w:pPr>
        <w:pStyle w:val="Tab2"/>
        <w:rPr/>
      </w:pPr>
      <w:r>
        <w:rPr>
          <w:color w:val="000000"/>
        </w:rPr>
        <w:t>1 - 67, 2 - 100</w:t>
        <w:tab/>
        <w:t>20</w:t>
        <w:tab/>
        <w:t>7</w:t>
        <w:tab/>
        <w:t>6</w:t>
        <w:tab/>
        <w:t>6</w:t>
        <w:tab/>
        <w:t>02132</w:t>
      </w:r>
    </w:p>
    <w:p>
      <w:pPr>
        <w:pStyle w:val="Tab2"/>
        <w:spacing w:before="0" w:after="120"/>
        <w:rPr/>
      </w:pPr>
      <w:r>
        <w:rPr>
          <w:color w:val="000000"/>
        </w:rPr>
        <w:t>71 - 165, 106 - 168</w:t>
        <w:tab/>
        <w:t>20</w:t>
        <w:tab/>
        <w:t>19</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Thetford Avenue,</w:t>
      </w:r>
      <w:r>
        <w:rPr>
          <w:color w:val="000000"/>
          <w:lang w:val="en-US" w:eastAsia="en-US"/>
        </w:rPr>
        <w:t xml:space="preserve"> Dor., Public way, from opposite 14 Evans Street to opposite 191 Norfolk Street.</w:t>
        <w:tab/>
        <w:tab/>
        <w:t>17</w:t>
      </w:r>
      <w:r>
        <w:rPr>
          <w:color w:val="000000"/>
        </w:rPr>
        <w:tab/>
      </w:r>
      <w:r>
        <w:rPr>
          <w:color w:val="000000"/>
          <w:lang w:val="en-US" w:eastAsia="en-US"/>
        </w:rPr>
        <w:t>7</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Third Avenue,</w:t>
      </w:r>
      <w:r>
        <w:rPr>
          <w:color w:val="000000"/>
          <w:lang w:val="en-US" w:eastAsia="en-US"/>
        </w:rPr>
        <w:t xml:space="preserve"> Chsn., Public way, from opposite 110 Sixth Street to Ninth Street and after an interval, from opposite 149 Thirteenth Street to 75 Sixteenth Street.</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Third New Way</w:t>
      </w:r>
      <w:r>
        <w:rPr>
          <w:color w:val="000000"/>
          <w:lang w:val="en-US" w:eastAsia="en-US"/>
        </w:rPr>
        <w:t>, H.P., Public way, from between 78 and 156 Fairmount Avenue at the Neponset River to approximately 200 feet northeasterly at the M.B.T.A. Railroad.</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Third Street Court,</w:t>
      </w:r>
      <w:r>
        <w:rPr>
          <w:color w:val="000000"/>
          <w:lang w:val="en-US" w:eastAsia="en-US"/>
        </w:rPr>
        <w:t xml:space="preserve"> S.B., Private way, from 292 Athens Street to 257 West Third Street.</w:t>
        <w:tab/>
        <w:tab/>
        <w:t>6</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Thirteenth Street,</w:t>
      </w:r>
      <w:r>
        <w:rPr>
          <w:color w:val="000000"/>
          <w:lang w:val="en-US" w:eastAsia="en-US"/>
        </w:rPr>
        <w:t xml:space="preserve"> Chsn., from Chelsea Street to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Chelsea Street to opposite 110 First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110 First Avenue to southeasterly.</w:t>
      </w:r>
      <w:r>
        <w:rPr>
          <w:color w:val="000000"/>
        </w:rPr>
        <w:tab/>
        <w:tab/>
        <w:t>2</w:t>
        <w:tab/>
        <w:t>2</w:t>
        <w:tab/>
        <w:t>1</w:t>
        <w:tab/>
        <w:t>1</w:t>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Thomas Park</w:t>
      </w:r>
      <w:r>
        <w:rPr>
          <w:color w:val="000000"/>
          <w:lang w:val="en-US" w:eastAsia="en-US"/>
        </w:rPr>
        <w:t>, S.B., Public way, from 75 G Street, going around Telegraph Hill to 40 Old Harbor Street and from opposite 61 Old Harbor Street, going around Telegraph Hill to opposite 96 G Street.</w:t>
      </w:r>
    </w:p>
    <w:p>
      <w:pPr>
        <w:pStyle w:val="Tab2"/>
        <w:rPr/>
      </w:pPr>
      <w:r>
        <w:rPr>
          <w:color w:val="000000"/>
        </w:rPr>
        <w:t>1-14, 56 - 69</w:t>
        <w:tab/>
        <w:t>7</w:t>
        <w:tab/>
        <w:t>3</w:t>
        <w:tab/>
        <w:t>2</w:t>
        <w:tab/>
        <w:t>5</w:t>
        <w:tab/>
        <w:t>02127</w:t>
      </w:r>
    </w:p>
    <w:p>
      <w:pPr>
        <w:pStyle w:val="Tab2"/>
        <w:spacing w:before="0" w:after="120"/>
        <w:rPr/>
      </w:pPr>
      <w:r>
        <w:rPr>
          <w:color w:val="000000"/>
        </w:rPr>
        <w:t>15-55</w:t>
        <w:tab/>
        <w:t>7</w:t>
        <w:tab/>
        <w:t>4</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Thomas Street,</w:t>
      </w:r>
      <w:r>
        <w:rPr>
          <w:color w:val="000000"/>
          <w:lang w:val="en-US" w:eastAsia="en-US"/>
        </w:rPr>
        <w:t xml:space="preserve"> W.R., Public way, from 10 Brewer Street to 753 Centre Street.</w:t>
        <w:tab/>
        <w:tab/>
        <w:t>19</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Thompson Island</w:t>
      </w:r>
      <w:r>
        <w:rPr>
          <w:color w:val="000000"/>
          <w:lang w:val="en-US" w:eastAsia="en-US"/>
        </w:rPr>
        <w:t>, Boston Harbor.</w:t>
        <w:tab/>
        <w:tab/>
        <w:t>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Thompson Square,</w:t>
      </w:r>
      <w:r>
        <w:rPr>
          <w:color w:val="000000"/>
          <w:lang w:val="en-US" w:eastAsia="en-US"/>
        </w:rPr>
        <w:t xml:space="preserve"> Chsn., at the junction of Dexter Row, Main Street and Warren Street.</w:t>
        <w:tab/>
        <w:tab/>
        <w:t>2</w:t>
      </w:r>
      <w:r>
        <w:rPr>
          <w:color w:val="000000"/>
        </w:rPr>
        <w:tab/>
      </w:r>
      <w:r>
        <w:rPr>
          <w:color w:val="000000"/>
          <w:lang w:val="en-US" w:eastAsia="en-US"/>
        </w:rPr>
        <w:t>1/3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Thompson Street,</w:t>
      </w:r>
      <w:r>
        <w:rPr>
          <w:color w:val="000000"/>
          <w:lang w:val="en-US" w:eastAsia="en-US"/>
        </w:rPr>
        <w:t xml:space="preserve"> H.P., Public way, from 238 Reservation Road to approximately 1,300 feet southwest of 19 Franklin Street.</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Thomson Place,</w:t>
      </w:r>
      <w:r>
        <w:rPr>
          <w:color w:val="000000"/>
          <w:lang w:val="en-US" w:eastAsia="en-US"/>
        </w:rPr>
        <w:t xml:space="preserve"> S.B., Private way, from near 354 Congress Street to 73 Seaport Boulevard.</w:t>
        <w:tab/>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Thor Terrace,</w:t>
      </w:r>
      <w:r>
        <w:rPr>
          <w:color w:val="000000"/>
          <w:lang w:val="en-US" w:eastAsia="en-US"/>
        </w:rPr>
        <w:t xml:space="preserve"> Bri., Private way, from 410 Cambridge Street to southwesterly.</w:t>
        <w:tab/>
        <w:tab/>
        <w:t>21</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Thoreau Path</w:t>
      </w:r>
      <w:r>
        <w:rPr>
          <w:color w:val="000000"/>
          <w:lang w:val="en-US" w:eastAsia="en-US"/>
        </w:rPr>
        <w:t>, B.P., Public way, from Charles Street between Blossom Street and Martha Road to opposite 68 William Cardinal O'Connell Way.</w:t>
        <w:tab/>
        <w:tab/>
        <w:t>3</w:t>
        <w:tab/>
        <w:t>5</w:t>
        <w:tab/>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Thorn Street,</w:t>
      </w:r>
      <w:r>
        <w:rPr>
          <w:color w:val="000000"/>
          <w:lang w:val="en-US" w:eastAsia="en-US"/>
        </w:rPr>
        <w:t xml:space="preserve"> B.P., Private way, from southwest of East Brookline Street at the rear of 615 Albany Street to northeast of East Canton Street at the rear of 595 Albany Street</w:t>
        <w:tab/>
        <w:t>.</w:t>
      </w:r>
      <w:r>
        <w:rPr>
          <w:color w:val="000000"/>
        </w:rPr>
        <w:tab/>
        <w:t>8</w:t>
        <w:tab/>
        <w:t>1/2</w:t>
        <w:tab/>
        <w:t>2</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Thorn Street,</w:t>
      </w:r>
      <w:r>
        <w:rPr>
          <w:color w:val="000000"/>
          <w:lang w:val="en-US" w:eastAsia="en-US"/>
        </w:rPr>
        <w:t xml:space="preserve"> H.P., from 745 River Street to northeast of Johnray 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745 River Street to approximately 250 feet northeasterly.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the end of the public way to northeast of Johnray Road.</w:t>
      </w:r>
      <w:r>
        <w:rPr>
          <w:color w:val="000000"/>
        </w:rPr>
        <w:tab/>
        <w:tab/>
        <w:t>18</w:t>
        <w:tab/>
        <w:t>5</w:t>
        <w:tab/>
        <w:t>5</w:t>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Thorndike Street,</w:t>
      </w:r>
      <w:r>
        <w:rPr>
          <w:color w:val="000000"/>
          <w:lang w:val="en-US" w:eastAsia="en-US"/>
        </w:rPr>
        <w:t xml:space="preserve"> B.P., Public way, from Harrison Avenue between Melnea Cass Boulevard and Newcomb Street to 1946 Washington Street.</w:t>
        <w:tab/>
        <w:tab/>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Thorndike Street,</w:t>
      </w:r>
      <w:r>
        <w:rPr>
          <w:color w:val="000000"/>
          <w:lang w:val="en-US" w:eastAsia="en-US"/>
        </w:rPr>
        <w:t xml:space="preserve"> Bri., Public way, from 1132 Commonwealth Avenue to the Boston and Brookline Boundary Line.</w:t>
        <w:tab/>
        <w:tab/>
        <w:t>21</w:t>
        <w:tab/>
        <w:t>3</w:t>
        <w:tab/>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Thornley Street,</w:t>
      </w:r>
      <w:r>
        <w:rPr>
          <w:color w:val="000000"/>
          <w:lang w:val="en-US" w:eastAsia="en-US"/>
        </w:rPr>
        <w:t xml:space="preserve"> Dor., Public way, from 1075 Dorchester Avenue to 62 Pleasant Street.</w:t>
        <w:tab/>
        <w:tab/>
        <w:t>13</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Thornton Place,</w:t>
      </w:r>
      <w:r>
        <w:rPr>
          <w:color w:val="000000"/>
          <w:lang w:val="en-US" w:eastAsia="en-US"/>
        </w:rPr>
        <w:t xml:space="preserve"> Rox., Private way, from Thornton Street between Vale Street and Valentine Street to southeasterly.</w:t>
        <w:tab/>
        <w:tab/>
        <w:t>11</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Thornton Street,</w:t>
      </w:r>
      <w:r>
        <w:rPr>
          <w:color w:val="000000"/>
          <w:lang w:val="en-US" w:eastAsia="en-US"/>
        </w:rPr>
        <w:t xml:space="preserve"> Rox., Public way, from between 16 and 32 Guild Street to opposite 14 Marcella Street.</w:t>
      </w:r>
    </w:p>
    <w:p>
      <w:pPr>
        <w:pStyle w:val="Tab2"/>
        <w:rPr/>
      </w:pPr>
      <w:r>
        <w:rPr>
          <w:color w:val="000000"/>
        </w:rPr>
        <w:t>1 - 59, 2 - 90</w:t>
        <w:tab/>
        <w:t>9</w:t>
        <w:tab/>
        <w:t>5</w:t>
        <w:tab/>
        <w:t>7</w:t>
        <w:tab/>
        <w:t>10</w:t>
        <w:tab/>
        <w:t>02119</w:t>
      </w:r>
    </w:p>
    <w:p>
      <w:pPr>
        <w:pStyle w:val="Tab2"/>
        <w:spacing w:before="0" w:after="120"/>
        <w:rPr/>
      </w:pPr>
      <w:r>
        <w:rPr>
          <w:color w:val="000000"/>
        </w:rPr>
        <w:t>61 - 193, 96 - 194</w:t>
        <w:tab/>
        <w:t>11</w:t>
        <w:tab/>
        <w:t>2</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Thornton Terrace,</w:t>
      </w:r>
      <w:r>
        <w:rPr>
          <w:color w:val="000000"/>
          <w:lang w:val="en-US" w:eastAsia="en-US"/>
        </w:rPr>
        <w:t xml:space="preserve"> Rox., Private way, from 184 Thornton Street to southeasterly.</w:t>
        <w:tab/>
        <w:tab/>
        <w:t>11</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Thrush Street,</w:t>
      </w:r>
      <w:r>
        <w:rPr>
          <w:color w:val="000000"/>
          <w:lang w:val="en-US" w:eastAsia="en-US"/>
        </w:rPr>
        <w:t xml:space="preserve"> W.R., Private way, from 66 Heron Street to 15 Willet Street.</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Thurlow Street,</w:t>
      </w:r>
      <w:r>
        <w:rPr>
          <w:color w:val="000000"/>
          <w:lang w:val="en-US" w:eastAsia="en-US"/>
        </w:rPr>
        <w:t xml:space="preserve"> W.R., Public way, from 135 Dent Street to 568 La Grange Street.</w:t>
        <w:tab/>
        <w:tab/>
        <w:t>20</w:t>
      </w:r>
      <w:r>
        <w:rPr>
          <w:color w:val="000000"/>
        </w:rPr>
        <w:tab/>
      </w:r>
      <w:r>
        <w:rPr>
          <w:color w:val="000000"/>
          <w:lang w:val="en-US" w:eastAsia="en-US"/>
        </w:rPr>
        <w:t>12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Thurston Street,</w:t>
      </w:r>
      <w:r>
        <w:rPr>
          <w:color w:val="000000"/>
          <w:lang w:val="en-US" w:eastAsia="en-US"/>
        </w:rPr>
        <w:t xml:space="preserve"> E.B., Public way, from opposite 8 Barnes Avenue to 57 Bayswater Street.</w:t>
        <w:tab/>
        <w:tab/>
        <w:t>1</w:t>
      </w:r>
      <w:r>
        <w:rPr>
          <w:color w:val="000000"/>
        </w:rPr>
        <w:tab/>
      </w:r>
      <w:r>
        <w:rPr>
          <w:color w:val="000000"/>
          <w:lang w:val="en-US" w:eastAsia="en-US"/>
        </w:rPr>
        <w:t>12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Thwing Street,</w:t>
      </w:r>
      <w:r>
        <w:rPr>
          <w:color w:val="000000"/>
          <w:lang w:val="en-US" w:eastAsia="en-US"/>
        </w:rPr>
        <w:t xml:space="preserve"> Rox., Public way, from opposite 202 Highland Street to Mulvey Terrace.</w:t>
        <w:tab/>
        <w:tab/>
        <w:t>11</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Tibbett’s Town Way</w:t>
      </w:r>
      <w:r>
        <w:rPr>
          <w:color w:val="000000"/>
          <w:lang w:val="en-US" w:eastAsia="en-US"/>
        </w:rPr>
        <w:t>, Chsn., Public way, from Essex Street at the rear of 358 Main Street to 318 Main Street.</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Ticknor Street,</w:t>
      </w:r>
      <w:r>
        <w:rPr>
          <w:color w:val="000000"/>
          <w:lang w:val="en-US" w:eastAsia="en-US"/>
        </w:rPr>
        <w:t xml:space="preserve"> S.B., Public way, from 1640 Columbia Road to opposite 78 Marine Road.</w:t>
        <w:tab/>
        <w:tab/>
        <w:t>7</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Tide Street,</w:t>
      </w:r>
      <w:r>
        <w:rPr>
          <w:color w:val="000000"/>
          <w:lang w:val="en-US" w:eastAsia="en-US"/>
        </w:rPr>
        <w:t xml:space="preserve"> S.B., Private way, from Dry Dock Avenue to Fid Kennedy Avenue.</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Tilesboro Street,</w:t>
      </w:r>
      <w:r>
        <w:rPr>
          <w:color w:val="000000"/>
          <w:lang w:val="en-US" w:eastAsia="en-US"/>
        </w:rPr>
        <w:t xml:space="preserve"> Dor., Public way, from 128 Neponset Avenue to Worrell Street at McMorrow Playground.</w:t>
        <w:tab/>
        <w:tab/>
        <w:t>16</w:t>
      </w:r>
      <w:r>
        <w:rPr>
          <w:color w:val="000000"/>
        </w:rPr>
        <w:tab/>
      </w:r>
      <w:r>
        <w:rPr>
          <w:color w:val="000000"/>
          <w:lang w:val="en-US" w:eastAsia="en-US"/>
        </w:rPr>
        <w:t>5</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Tileston Place,</w:t>
      </w:r>
      <w:r>
        <w:rPr>
          <w:color w:val="000000"/>
          <w:lang w:val="en-US" w:eastAsia="en-US"/>
        </w:rPr>
        <w:t xml:space="preserve"> B.P., Private way, from between 11 and 15 Tileston Street to northeasterly.</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Tileston Street,</w:t>
      </w:r>
      <w:r>
        <w:rPr>
          <w:color w:val="000000"/>
          <w:lang w:val="en-US" w:eastAsia="en-US"/>
        </w:rPr>
        <w:t xml:space="preserve"> B.P., Public way, from 352 Hanover Street to 181 Salem Street.</w:t>
      </w:r>
    </w:p>
    <w:p>
      <w:pPr>
        <w:pStyle w:val="Tab2"/>
        <w:rPr/>
      </w:pPr>
      <w:r>
        <w:rPr>
          <w:color w:val="000000"/>
        </w:rPr>
        <w:t>1 - 39</w:t>
        <w:tab/>
        <w:t>3</w:t>
        <w:tab/>
        <w:t>1</w:t>
        <w:tab/>
        <w:t>1</w:t>
        <w:tab/>
        <w:t>1</w:t>
        <w:tab/>
        <w:t>02113</w:t>
      </w:r>
    </w:p>
    <w:p>
      <w:pPr>
        <w:pStyle w:val="Tab2"/>
        <w:rPr/>
      </w:pPr>
      <w:r>
        <w:rPr>
          <w:color w:val="000000"/>
        </w:rPr>
        <w:t>2 - 36</w:t>
        <w:tab/>
        <w:t>3</w:t>
        <w:tab/>
        <w:t>3</w:t>
        <w:tab/>
        <w:t>1</w:t>
        <w:tab/>
        <w:t>1</w:t>
        <w:tab/>
        <w:t>02113</w:t>
      </w:r>
    </w:p>
    <w:p>
      <w:pPr>
        <w:pStyle w:val="Tab2"/>
        <w:spacing w:before="0" w:after="120"/>
        <w:rPr/>
      </w:pPr>
      <w:r>
        <w:rPr>
          <w:color w:val="000000"/>
        </w:rPr>
        <w:t>40 - 56, 43 - 53</w:t>
        <w:tab/>
        <w:t>3</w:t>
        <w:tab/>
        <w:t>2</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Tileston Street,</w:t>
      </w:r>
      <w:r>
        <w:rPr>
          <w:color w:val="000000"/>
          <w:lang w:val="en-US" w:eastAsia="en-US"/>
        </w:rPr>
        <w:t xml:space="preserve"> H.P., Public way, from 105 Radcliffe Road to near 797 River Street.</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Tilman Street,</w:t>
      </w:r>
      <w:r>
        <w:rPr>
          <w:color w:val="000000"/>
          <w:lang w:val="en-US" w:eastAsia="en-US"/>
        </w:rPr>
        <w:t xml:space="preserve"> Dor., Public way, from 1849 Dorchester Avenue to approximately 218 feet northwesterly.</w:t>
        <w:tab/>
        <w:tab/>
        <w:t>16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Tina Avenue,</w:t>
      </w:r>
      <w:r>
        <w:rPr>
          <w:color w:val="000000"/>
          <w:lang w:val="en-US" w:eastAsia="en-US"/>
        </w:rPr>
        <w:t xml:space="preserve"> H.P., Private way, from 11 Oakwood Street to 168 Wood Avenue.</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Tip Top Street,</w:t>
      </w:r>
      <w:r>
        <w:rPr>
          <w:color w:val="000000"/>
          <w:lang w:val="en-US" w:eastAsia="en-US"/>
        </w:rPr>
        <w:t xml:space="preserve"> Bri., Public way, from opposite 46 Tremont Street to 652 Washington Street.</w:t>
        <w:tab/>
        <w:tab/>
        <w:t>22</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Tiverton Road,</w:t>
      </w:r>
      <w:r>
        <w:rPr>
          <w:color w:val="000000"/>
          <w:lang w:val="en-US" w:eastAsia="en-US"/>
        </w:rPr>
        <w:t xml:space="preserve"> Dor., Public way, from opposite 29 Lorna Road to approximately 82 feet southeast of 2 Glenhill Road.</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Tobin Bridge, </w:t>
      </w:r>
      <w:r>
        <w:rPr>
          <w:color w:val="000000"/>
          <w:lang w:val="en-US" w:eastAsia="en-US"/>
        </w:rPr>
        <w:t>Chsn., Chelsea.</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see Maurice J. Tobin Bridge.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Tobin Road,</w:t>
      </w:r>
      <w:r>
        <w:rPr>
          <w:color w:val="000000"/>
          <w:lang w:val="en-US" w:eastAsia="en-US"/>
        </w:rPr>
        <w:t xml:space="preserve"> W.R., Public way, from opposite 51 Pleasantdale Road to 5295 Washington Street.</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Toland Court,</w:t>
      </w:r>
      <w:r>
        <w:rPr>
          <w:color w:val="000000"/>
          <w:lang w:val="en-US" w:eastAsia="en-US"/>
        </w:rPr>
        <w:t xml:space="preserve"> Rox., Private way, from 202 Norfolk Avenue to northeasterly at the M.B.T.A. Railroad.</w:t>
        <w:tab/>
        <w:tab/>
        <w:t>8</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Toledo Terrace,</w:t>
      </w:r>
      <w:r>
        <w:rPr>
          <w:color w:val="000000"/>
          <w:lang w:val="en-US" w:eastAsia="en-US"/>
        </w:rPr>
        <w:t xml:space="preserve"> Dor., Public way, from 24 Arcadia Street to Charles Street Footway.</w:t>
        <w:tab/>
        <w:tab/>
        <w:t>15</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Toll Gate Way</w:t>
      </w:r>
      <w:r>
        <w:rPr>
          <w:color w:val="000000"/>
          <w:lang w:val="en-US" w:eastAsia="en-US"/>
        </w:rPr>
        <w:t>, W.R., Public way, from opposite 168 Hyde Park Avenue to between 3870 and 3880 Washington Street.</w:t>
        <w:tab/>
        <w:tab/>
        <w:t>19</w:t>
        <w:tab/>
        <w:t>7</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Tolman Street,</w:t>
      </w:r>
      <w:r>
        <w:rPr>
          <w:color w:val="000000"/>
          <w:lang w:val="en-US" w:eastAsia="en-US"/>
        </w:rPr>
        <w:t xml:space="preserve"> Dor., Public way, from 304 Neponset Avenue to opposite 3 Norwood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Tolman Street, is separated by William T. Morrissey Boulevard.</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Tonawanda Street,</w:t>
      </w:r>
      <w:r>
        <w:rPr>
          <w:color w:val="000000"/>
          <w:lang w:val="en-US" w:eastAsia="en-US"/>
        </w:rPr>
        <w:t xml:space="preserve"> Dor., Public way, from 72 Claybourne Street to 481 Geneva Avenue at Waldeck Street.</w:t>
      </w:r>
    </w:p>
    <w:p>
      <w:pPr>
        <w:pStyle w:val="Tab2"/>
        <w:rPr/>
      </w:pPr>
      <w:r>
        <w:rPr>
          <w:color w:val="000000"/>
        </w:rPr>
        <w:t>1 - 135, 2 - 126</w:t>
        <w:tab/>
        <w:t>17</w:t>
        <w:tab/>
        <w:t>2</w:t>
        <w:tab/>
        <w:t>4</w:t>
        <w:tab/>
        <w:t>3</w:t>
        <w:tab/>
        <w:t>02124</w:t>
      </w:r>
    </w:p>
    <w:p>
      <w:pPr>
        <w:pStyle w:val="Tab2"/>
        <w:rPr/>
      </w:pPr>
      <w:r>
        <w:rPr>
          <w:color w:val="000000"/>
        </w:rPr>
        <w:t>130 - 142</w:t>
        <w:tab/>
        <w:t>17</w:t>
        <w:tab/>
        <w:t>3</w:t>
        <w:tab/>
        <w:t>4</w:t>
        <w:tab/>
        <w:t>3</w:t>
        <w:tab/>
        <w:t>02124</w:t>
      </w:r>
    </w:p>
    <w:p>
      <w:pPr>
        <w:pStyle w:val="Tab2"/>
        <w:spacing w:before="0" w:after="120"/>
        <w:rPr/>
      </w:pPr>
      <w:r>
        <w:rPr>
          <w:color w:val="000000"/>
        </w:rPr>
        <w:t>137 - 143</w:t>
        <w:tab/>
        <w:t>17</w:t>
        <w:tab/>
        <w:t>1</w:t>
        <w:tab/>
        <w:t>4</w:t>
        <w:tab/>
        <w:t>3</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Topalian Street,</w:t>
      </w:r>
      <w:r>
        <w:rPr>
          <w:color w:val="000000"/>
          <w:lang w:val="en-US" w:eastAsia="en-US"/>
        </w:rPr>
        <w:t xml:space="preserve"> Dor., Public way, from between 49 and 69 Edgewater Drive to 596 River Street.</w:t>
        <w:tab/>
        <w:tab/>
        <w:t>18</w:t>
      </w:r>
      <w:r>
        <w:rPr>
          <w:color w:val="000000"/>
        </w:rPr>
        <w:tab/>
      </w:r>
      <w:r>
        <w:rPr>
          <w:color w:val="000000"/>
          <w:lang w:val="en-US" w:eastAsia="en-US"/>
        </w:rPr>
        <w:t>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Topeka Street,</w:t>
      </w:r>
      <w:r>
        <w:rPr>
          <w:color w:val="000000"/>
          <w:lang w:val="en-US" w:eastAsia="en-US"/>
        </w:rPr>
        <w:t xml:space="preserve"> Rox., Public way, from 130 Southampton Street to 75 South Bay Avenue.</w:t>
        <w:tab/>
        <w:tab/>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Topliff Street,</w:t>
      </w:r>
      <w:r>
        <w:rPr>
          <w:color w:val="000000"/>
          <w:lang w:val="en-US" w:eastAsia="en-US"/>
        </w:rPr>
        <w:t xml:space="preserve"> Dor., Public way, from 189 Bowdoin Street to 392 Geneva Avenue.</w:t>
      </w:r>
    </w:p>
    <w:p>
      <w:pPr>
        <w:pStyle w:val="Tab2"/>
        <w:rPr/>
      </w:pPr>
      <w:r>
        <w:rPr>
          <w:color w:val="000000"/>
        </w:rPr>
        <w:t>1 - 31, 2 - 24</w:t>
        <w:tab/>
        <w:t>15</w:t>
        <w:tab/>
        <w:t>2</w:t>
        <w:tab/>
        <w:t>4</w:t>
        <w:tab/>
        <w:t>3</w:t>
        <w:tab/>
        <w:t>02122</w:t>
      </w:r>
    </w:p>
    <w:p>
      <w:pPr>
        <w:pStyle w:val="Tab2"/>
        <w:rPr/>
      </w:pPr>
      <w:r>
        <w:rPr>
          <w:color w:val="000000"/>
        </w:rPr>
        <w:t>28 - 92</w:t>
        <w:tab/>
        <w:t>15</w:t>
        <w:tab/>
        <w:t>7</w:t>
        <w:tab/>
        <w:t>3</w:t>
        <w:tab/>
        <w:t>3</w:t>
        <w:tab/>
        <w:t>02122</w:t>
      </w:r>
    </w:p>
    <w:p>
      <w:pPr>
        <w:pStyle w:val="Tab2"/>
        <w:spacing w:before="0" w:after="120"/>
        <w:rPr/>
      </w:pPr>
      <w:r>
        <w:rPr>
          <w:color w:val="000000"/>
        </w:rPr>
        <w:t>37 - 97, 94 - 108</w:t>
        <w:tab/>
        <w:t>15</w:t>
        <w:tab/>
        <w:t>5</w:t>
        <w:tab/>
        <w:t>4</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Toppan Avenue,</w:t>
      </w:r>
      <w:r>
        <w:rPr>
          <w:color w:val="000000"/>
          <w:lang w:val="en-US" w:eastAsia="en-US"/>
        </w:rPr>
        <w:t xml:space="preserve"> W.R., Public way, from 29 Charme Avenue to 26 Sammett Avenue.</w:t>
        <w:tab/>
        <w:tab/>
        <w:t>18</w:t>
      </w:r>
      <w:r>
        <w:rPr>
          <w:color w:val="000000"/>
        </w:rPr>
        <w:tab/>
      </w:r>
      <w:r>
        <w:rPr>
          <w:color w:val="000000"/>
          <w:lang w:val="en-US" w:eastAsia="en-US"/>
        </w:rPr>
        <w:t>7</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Torpie Street,</w:t>
      </w:r>
      <w:r>
        <w:rPr>
          <w:color w:val="000000"/>
          <w:lang w:val="en-US" w:eastAsia="en-US"/>
        </w:rPr>
        <w:t xml:space="preserve"> Rox., Public way, from 1580 Tremont Street to approximately 111 feet southwesterly.</w:t>
        <w:tab/>
        <w:tab/>
        <w:t>10</w:t>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Torrey Street,</w:t>
      </w:r>
      <w:r>
        <w:rPr>
          <w:color w:val="000000"/>
          <w:lang w:val="en-US" w:eastAsia="en-US"/>
        </w:rPr>
        <w:t xml:space="preserve"> Dor., Public way, from 683 Washington Street to 42 Wentworth Street.</w:t>
        <w:tab/>
        <w:tab/>
        <w:t>17</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Tovar Street,</w:t>
      </w:r>
      <w:r>
        <w:rPr>
          <w:color w:val="000000"/>
          <w:lang w:val="en-US" w:eastAsia="en-US"/>
        </w:rPr>
        <w:t xml:space="preserve"> Dor., Public way, from opposite 387 Bowdoin Street to 34 Cameron Street.</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Tower Street,</w:t>
      </w:r>
      <w:r>
        <w:rPr>
          <w:color w:val="000000"/>
          <w:lang w:val="en-US" w:eastAsia="en-US"/>
        </w:rPr>
        <w:t xml:space="preserve"> E.B., Private way, from opposite 136 Gladstone Street to 162 Orient Avenue.</w:t>
        <w:tab/>
        <w:tab/>
      </w:r>
      <w:r>
        <w:rPr>
          <w:color w:val="000000"/>
        </w:rPr>
        <w:t>1</w:t>
        <w:tab/>
        <w:t>13</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Tower Street,</w:t>
      </w:r>
      <w:r>
        <w:rPr>
          <w:color w:val="000000"/>
          <w:lang w:val="en-US" w:eastAsia="en-US"/>
        </w:rPr>
        <w:t xml:space="preserve"> W.R., Public way, from 2 Hyde Park Avenue at 3724 Washington Street to approximately 1,111 feet southeasterly at the Forest Hills Cemetery.</w:t>
        <w:tab/>
        <w:tab/>
        <w:t>11</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Town Street,</w:t>
      </w:r>
      <w:r>
        <w:rPr>
          <w:color w:val="000000"/>
          <w:lang w:val="en-US" w:eastAsia="en-US"/>
        </w:rPr>
        <w:t xml:space="preserve"> H.P., Public way, from opposite 72 Charles Street to 96 Sunnyside Street.</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Townsend Street,</w:t>
      </w:r>
      <w:r>
        <w:rPr>
          <w:color w:val="000000"/>
          <w:lang w:val="en-US" w:eastAsia="en-US"/>
        </w:rPr>
        <w:t xml:space="preserve"> H.P., Private way, from 55 Braeburn Road to 31 Hale Street.</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Townsend Street,</w:t>
      </w:r>
      <w:r>
        <w:rPr>
          <w:color w:val="000000"/>
          <w:lang w:val="en-US" w:eastAsia="en-US"/>
        </w:rPr>
        <w:t xml:space="preserve"> Rox., Public way, from 435 Warren Street to 2878 Washington Street.</w:t>
      </w:r>
    </w:p>
    <w:p>
      <w:pPr>
        <w:pStyle w:val="Tab2"/>
        <w:rPr/>
      </w:pPr>
      <w:r>
        <w:rPr>
          <w:color w:val="000000"/>
        </w:rPr>
        <w:t>1 - 75, 2 - 76</w:t>
        <w:tab/>
        <w:t>11</w:t>
        <w:tab/>
        <w:t>3</w:t>
        <w:tab/>
        <w:t>7</w:t>
        <w:tab/>
        <w:t>10</w:t>
        <w:tab/>
        <w:t>02119</w:t>
      </w:r>
    </w:p>
    <w:p>
      <w:pPr>
        <w:pStyle w:val="Tab2"/>
        <w:rPr/>
      </w:pPr>
      <w:r>
        <w:rPr>
          <w:color w:val="000000"/>
        </w:rPr>
        <w:t>79 - 117, 80 - 114</w:t>
        <w:tab/>
        <w:t>12</w:t>
        <w:tab/>
        <w:t>8</w:t>
        <w:tab/>
        <w:t>7</w:t>
        <w:tab/>
        <w:t>10</w:t>
        <w:tab/>
        <w:t>02121</w:t>
      </w:r>
    </w:p>
    <w:p>
      <w:pPr>
        <w:pStyle w:val="Tab2"/>
        <w:rPr/>
      </w:pPr>
      <w:r>
        <w:rPr>
          <w:color w:val="000000"/>
        </w:rPr>
        <w:t>116 - 198, 121 - 259</w:t>
        <w:tab/>
        <w:t>12</w:t>
        <w:tab/>
        <w:t>2</w:t>
        <w:tab/>
        <w:t>7</w:t>
        <w:tab/>
        <w:t>10</w:t>
        <w:tab/>
        <w:t>02121</w:t>
      </w:r>
    </w:p>
    <w:p>
      <w:pPr>
        <w:pStyle w:val="Tab2"/>
        <w:spacing w:before="0" w:after="120"/>
        <w:rPr/>
      </w:pPr>
      <w:r>
        <w:rPr>
          <w:color w:val="000000"/>
        </w:rPr>
        <w:t>200 - 260</w:t>
        <w:tab/>
        <w:t>12</w:t>
        <w:tab/>
        <w:t>6</w:t>
        <w:tab/>
        <w:t>7</w:t>
        <w:tab/>
        <w:t>10</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Tracton Avenue,</w:t>
      </w:r>
      <w:r>
        <w:rPr>
          <w:color w:val="000000"/>
          <w:lang w:val="en-US" w:eastAsia="en-US"/>
        </w:rPr>
        <w:t xml:space="preserve"> H.P., from 28 Tileston Street to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28 Tileston Street to approximately 128 feet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the end of the public way to southwesterly.</w:t>
      </w:r>
      <w:r>
        <w:rPr>
          <w:color w:val="000000"/>
        </w:rPr>
        <w:tab/>
        <w:tab/>
        <w:t>18</w:t>
        <w:tab/>
        <w:t>5</w:t>
        <w:tab/>
        <w:t>5</w:t>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Train Street,</w:t>
      </w:r>
      <w:r>
        <w:rPr>
          <w:color w:val="000000"/>
          <w:lang w:val="en-US" w:eastAsia="en-US"/>
        </w:rPr>
        <w:t xml:space="preserve"> Dor., Public way, from 504 Ashmont Street to opposite 14 Victory Road.</w:t>
      </w:r>
    </w:p>
    <w:p>
      <w:pPr>
        <w:pStyle w:val="Tab2"/>
        <w:rPr/>
      </w:pPr>
      <w:r>
        <w:rPr>
          <w:color w:val="000000"/>
        </w:rPr>
        <w:t>1 - 75, 2 - 104</w:t>
        <w:tab/>
        <w:t>16</w:t>
        <w:tab/>
        <w:t>5</w:t>
        <w:tab/>
        <w:t>3</w:t>
        <w:tab/>
        <w:t>7</w:t>
        <w:tab/>
        <w:t>02122</w:t>
      </w:r>
    </w:p>
    <w:p>
      <w:pPr>
        <w:pStyle w:val="Tab2"/>
        <w:spacing w:before="0" w:after="120"/>
        <w:rPr/>
      </w:pPr>
      <w:r>
        <w:rPr>
          <w:color w:val="000000"/>
        </w:rPr>
        <w:t>81 - 183, 106 - 180</w:t>
        <w:tab/>
        <w:t>16</w:t>
        <w:tab/>
        <w:t>7</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Transit Street,</w:t>
      </w:r>
      <w:r>
        <w:rPr>
          <w:color w:val="000000"/>
          <w:lang w:val="en-US" w:eastAsia="en-US"/>
        </w:rPr>
        <w:t xml:space="preserve"> S.B., Private way, from 573 Dorchester Avenue to approximately 89 feet westerly.</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Trapelo Street,</w:t>
      </w:r>
      <w:r>
        <w:rPr>
          <w:color w:val="000000"/>
          <w:lang w:val="en-US" w:eastAsia="en-US"/>
        </w:rPr>
        <w:t xml:space="preserve"> Bri., Public way, from 21 Glenmont Road to 201 Lake Street.</w:t>
      </w:r>
    </w:p>
    <w:p>
      <w:pPr>
        <w:pStyle w:val="Tab2"/>
        <w:rPr/>
      </w:pPr>
      <w:r>
        <w:rPr>
          <w:color w:val="000000"/>
        </w:rPr>
        <w:t>1 - 59, 2 - 16</w:t>
        <w:tab/>
        <w:t>22</w:t>
        <w:tab/>
        <w:t>8</w:t>
        <w:tab/>
        <w:t>9</w:t>
        <w:tab/>
        <w:t>4</w:t>
        <w:tab/>
        <w:t>02135</w:t>
      </w:r>
    </w:p>
    <w:p>
      <w:pPr>
        <w:pStyle w:val="Tab2"/>
        <w:spacing w:before="0" w:after="120"/>
        <w:rPr/>
      </w:pPr>
      <w:r>
        <w:rPr>
          <w:color w:val="000000"/>
        </w:rPr>
        <w:t>22 - 60</w:t>
        <w:tab/>
        <w:t>22</w:t>
        <w:tab/>
        <w:t>9</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Trask Street,</w:t>
      </w:r>
      <w:r>
        <w:rPr>
          <w:color w:val="000000"/>
          <w:lang w:val="en-US" w:eastAsia="en-US"/>
        </w:rPr>
        <w:t xml:space="preserve"> B.P., Public way, from 849 Harrison Avenue to 6 Parmelee Street at the rear of 659 Massachusetts Avenue.</w:t>
        <w:tab/>
        <w:tab/>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Traveler Street,</w:t>
      </w:r>
      <w:r>
        <w:rPr>
          <w:color w:val="000000"/>
          <w:lang w:val="en-US" w:eastAsia="en-US"/>
        </w:rPr>
        <w:t xml:space="preserve"> B.P., Public way, from Albany Street between East Berkeley Street and Herald Street to Washington Street between East Berkeley Street and William E. Mullins Way.</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Travis Street,</w:t>
      </w:r>
      <w:r>
        <w:rPr>
          <w:color w:val="000000"/>
          <w:lang w:val="en-US" w:eastAsia="en-US"/>
        </w:rPr>
        <w:t xml:space="preserve"> Bri., Public way, from opposite 10 Rena Street to 168 Western Avenue.</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Treadway Road,</w:t>
      </w:r>
      <w:r>
        <w:rPr>
          <w:color w:val="000000"/>
          <w:lang w:val="en-US" w:eastAsia="en-US"/>
        </w:rPr>
        <w:t xml:space="preserve"> Dor., Public way, from 12 Savin Hill Avenue to approximately 68 feet northwest of Doris Street.</w:t>
        <w:tab/>
        <w:tab/>
        <w:t>13</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Trelawney Street,</w:t>
      </w:r>
      <w:r>
        <w:rPr>
          <w:color w:val="000000"/>
          <w:lang w:val="en-US" w:eastAsia="en-US"/>
        </w:rPr>
        <w:t xml:space="preserve"> H.P., Private way, from 48 Blake Street to 30 Orchard Street.</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Tremlett Street,</w:t>
      </w:r>
      <w:r>
        <w:rPr>
          <w:color w:val="000000"/>
          <w:lang w:val="en-US" w:eastAsia="en-US"/>
        </w:rPr>
        <w:t xml:space="preserve"> Dor., Public way, from opposite 17 Waldeck Street to 482 Washington Street.</w:t>
        <w:tab/>
        <w:tab/>
        <w:t>17</w:t>
      </w:r>
      <w:r>
        <w:rPr>
          <w:color w:val="000000"/>
        </w:rPr>
        <w:tab/>
      </w:r>
      <w:r>
        <w:rPr>
          <w:color w:val="000000"/>
          <w:lang w:val="en-US" w:eastAsia="en-US"/>
        </w:rPr>
        <w:t>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Tremont Place,</w:t>
      </w:r>
      <w:r>
        <w:rPr>
          <w:color w:val="000000"/>
          <w:lang w:val="en-US" w:eastAsia="en-US"/>
        </w:rPr>
        <w:t xml:space="preserve"> B.P., Private way, from 6 Beacon Street to southeasterly at the Granary Burying Ground.</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Tremont Place,</w:t>
      </w:r>
      <w:r>
        <w:rPr>
          <w:color w:val="000000"/>
          <w:lang w:val="en-US" w:eastAsia="en-US"/>
        </w:rPr>
        <w:t xml:space="preserve"> Bri., Private way, from 86 Tremont Street to southwesterly.</w:t>
        <w:tab/>
        <w:tab/>
        <w:t>22</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Tremont Street,</w:t>
      </w:r>
      <w:r>
        <w:rPr>
          <w:color w:val="000000"/>
          <w:lang w:val="en-US" w:eastAsia="en-US"/>
        </w:rPr>
        <w:t xml:space="preserve"> B.P., Rox., Public way, from 722 Huntington Avenue to Scollay Square at Court Street.</w:t>
      </w:r>
    </w:p>
    <w:p>
      <w:pPr>
        <w:pStyle w:val="Tab2"/>
        <w:rPr>
          <w:color w:val="000000"/>
        </w:rPr>
      </w:pPr>
      <w:r>
        <w:rPr>
          <w:color w:val="000000"/>
        </w:rPr>
        <w:t>Boston Common.</w:t>
        <w:tab/>
        <w:t>5</w:t>
        <w:tab/>
        <w:t>3</w:t>
        <w:tab/>
        <w:t>8</w:t>
        <w:tab/>
        <w:t>1</w:t>
        <w:tab/>
        <w:t>02111</w:t>
      </w:r>
    </w:p>
    <w:p>
      <w:pPr>
        <w:pStyle w:val="Tab2"/>
        <w:rPr/>
      </w:pPr>
      <w:r>
        <w:rPr>
          <w:color w:val="000000"/>
        </w:rPr>
        <w:t>1 - 129, 2 - 128</w:t>
        <w:tab/>
        <w:t>3</w:t>
        <w:tab/>
        <w:t>6</w:t>
        <w:tab/>
        <w:t>1</w:t>
        <w:tab/>
        <w:t>1</w:t>
        <w:tab/>
        <w:t>02108</w:t>
      </w:r>
    </w:p>
    <w:p>
      <w:pPr>
        <w:pStyle w:val="Tab2"/>
        <w:rPr/>
      </w:pPr>
      <w:r>
        <w:rPr>
          <w:color w:val="000000"/>
        </w:rPr>
        <w:t>130 - 186, 131 - 183</w:t>
        <w:tab/>
        <w:t>3</w:t>
        <w:tab/>
        <w:t>8</w:t>
        <w:tab/>
        <w:t>2</w:t>
        <w:tab/>
        <w:t>1</w:t>
        <w:tab/>
        <w:t>02111</w:t>
      </w:r>
    </w:p>
    <w:p>
      <w:pPr>
        <w:pStyle w:val="Tab2"/>
        <w:rPr/>
      </w:pPr>
      <w:r>
        <w:rPr>
          <w:color w:val="000000"/>
        </w:rPr>
        <w:t>188 - 300</w:t>
        <w:tab/>
        <w:t>3</w:t>
        <w:tab/>
        <w:t>8</w:t>
        <w:tab/>
        <w:t>2</w:t>
        <w:tab/>
        <w:t>1</w:t>
        <w:tab/>
        <w:t>02116</w:t>
      </w:r>
    </w:p>
    <w:p>
      <w:pPr>
        <w:pStyle w:val="Tab2"/>
        <w:rPr/>
      </w:pPr>
      <w:r>
        <w:rPr>
          <w:color w:val="000000"/>
        </w:rPr>
        <w:t>191 - 555, 302 - 498</w:t>
        <w:tab/>
        <w:t>5</w:t>
        <w:tab/>
        <w:t>1</w:t>
        <w:tab/>
        <w:t>1</w:t>
        <w:tab/>
        <w:t>1</w:t>
        <w:tab/>
        <w:t>02116</w:t>
      </w:r>
    </w:p>
    <w:p>
      <w:pPr>
        <w:pStyle w:val="Tab2"/>
        <w:rPr/>
      </w:pPr>
      <w:r>
        <w:rPr>
          <w:color w:val="000000"/>
        </w:rPr>
        <w:t>500 - 544</w:t>
        <w:tab/>
        <w:t>3</w:t>
        <w:tab/>
        <w:t>7</w:t>
        <w:tab/>
        <w:t>2</w:t>
        <w:tab/>
        <w:t>1</w:t>
        <w:tab/>
        <w:t>02116</w:t>
      </w:r>
    </w:p>
    <w:p>
      <w:pPr>
        <w:pStyle w:val="Tab2"/>
        <w:rPr/>
      </w:pPr>
      <w:r>
        <w:rPr>
          <w:color w:val="000000"/>
        </w:rPr>
        <w:t>552 - 590</w:t>
        <w:tab/>
        <w:t>3</w:t>
        <w:tab/>
        <w:t>7</w:t>
        <w:tab/>
        <w:t>2</w:t>
        <w:tab/>
        <w:t>1</w:t>
        <w:tab/>
        <w:t>02118</w:t>
      </w:r>
    </w:p>
    <w:p>
      <w:pPr>
        <w:pStyle w:val="Tab2"/>
        <w:rPr/>
      </w:pPr>
      <w:r>
        <w:rPr>
          <w:color w:val="000000"/>
        </w:rPr>
        <w:t>557 - 647</w:t>
        <w:tab/>
        <w:t>4</w:t>
        <w:tab/>
        <w:t>1</w:t>
        <w:tab/>
        <w:t>2</w:t>
        <w:tab/>
        <w:t>1</w:t>
        <w:tab/>
        <w:t>02118</w:t>
      </w:r>
    </w:p>
    <w:p>
      <w:pPr>
        <w:pStyle w:val="Tab2"/>
        <w:rPr/>
      </w:pPr>
      <w:r>
        <w:rPr>
          <w:color w:val="000000"/>
        </w:rPr>
        <w:t>592 - 692</w:t>
        <w:tab/>
        <w:t>9</w:t>
        <w:tab/>
        <w:t>1</w:t>
        <w:tab/>
        <w:t>2</w:t>
        <w:tab/>
        <w:t>1</w:t>
        <w:tab/>
        <w:t>02118</w:t>
      </w:r>
    </w:p>
    <w:p>
      <w:pPr>
        <w:pStyle w:val="Tab2"/>
        <w:rPr/>
      </w:pPr>
      <w:r>
        <w:rPr>
          <w:color w:val="000000"/>
        </w:rPr>
        <w:t>655 - 683</w:t>
        <w:tab/>
        <w:t>4</w:t>
        <w:tab/>
        <w:t>3</w:t>
        <w:tab/>
        <w:t>2</w:t>
        <w:tab/>
        <w:t>1</w:t>
        <w:tab/>
        <w:t>02118</w:t>
      </w:r>
    </w:p>
    <w:p>
      <w:pPr>
        <w:pStyle w:val="Tab2"/>
        <w:rPr/>
      </w:pPr>
      <w:r>
        <w:rPr>
          <w:color w:val="000000"/>
        </w:rPr>
        <w:t>685 - 763</w:t>
        <w:tab/>
        <w:t>4</w:t>
        <w:tab/>
        <w:t>4</w:t>
        <w:tab/>
        <w:t>7</w:t>
        <w:tab/>
        <w:t>1</w:t>
        <w:tab/>
        <w:t>02118</w:t>
      </w:r>
    </w:p>
    <w:p>
      <w:pPr>
        <w:pStyle w:val="Tab2"/>
        <w:rPr/>
      </w:pPr>
      <w:r>
        <w:rPr>
          <w:color w:val="000000"/>
        </w:rPr>
        <w:t>694 - 780, 765 - 781</w:t>
        <w:tab/>
        <w:t>9</w:t>
        <w:tab/>
        <w:t>2</w:t>
        <w:tab/>
        <w:t>7</w:t>
        <w:tab/>
        <w:t>1</w:t>
        <w:tab/>
        <w:t>02118</w:t>
      </w:r>
    </w:p>
    <w:p>
      <w:pPr>
        <w:pStyle w:val="Tab2"/>
        <w:rPr/>
      </w:pPr>
      <w:r>
        <w:rPr>
          <w:color w:val="000000"/>
        </w:rPr>
        <w:t>782 - 920, 783 - 791</w:t>
        <w:tab/>
        <w:t>9</w:t>
        <w:tab/>
        <w:t>3</w:t>
        <w:tab/>
        <w:t>7</w:t>
        <w:tab/>
        <w:t>10</w:t>
        <w:tab/>
        <w:t>02118</w:t>
      </w:r>
    </w:p>
    <w:p>
      <w:pPr>
        <w:pStyle w:val="Tab2"/>
        <w:rPr/>
      </w:pPr>
      <w:r>
        <w:rPr>
          <w:color w:val="000000"/>
        </w:rPr>
        <w:t>793 - 921</w:t>
        <w:tab/>
        <w:t>9</w:t>
        <w:tab/>
        <w:t>4</w:t>
        <w:tab/>
        <w:t>7</w:t>
        <w:tab/>
        <w:t>10</w:t>
        <w:tab/>
        <w:t>02118</w:t>
      </w:r>
    </w:p>
    <w:p>
      <w:pPr>
        <w:pStyle w:val="Tab2"/>
        <w:rPr/>
      </w:pPr>
      <w:r>
        <w:rPr>
          <w:color w:val="000000"/>
        </w:rPr>
        <w:t>922 - 998</w:t>
        <w:tab/>
        <w:t>9</w:t>
        <w:tab/>
        <w:t>3</w:t>
        <w:tab/>
        <w:t>7</w:t>
        <w:tab/>
        <w:t>10</w:t>
        <w:tab/>
        <w:t>02120</w:t>
      </w:r>
    </w:p>
    <w:p>
      <w:pPr>
        <w:pStyle w:val="Tab2"/>
        <w:rPr/>
      </w:pPr>
      <w:r>
        <w:rPr>
          <w:color w:val="000000"/>
        </w:rPr>
        <w:t>923 - 1447, 1002 - 1398</w:t>
        <w:tab/>
        <w:t>9</w:t>
        <w:tab/>
        <w:t>4</w:t>
        <w:tab/>
        <w:t>7</w:t>
        <w:tab/>
        <w:t>10</w:t>
        <w:tab/>
        <w:t>02120</w:t>
      </w:r>
    </w:p>
    <w:p>
      <w:pPr>
        <w:pStyle w:val="Tab2"/>
        <w:rPr/>
      </w:pPr>
      <w:r>
        <w:rPr>
          <w:color w:val="000000"/>
        </w:rPr>
        <w:t>1404 - 1454</w:t>
        <w:tab/>
        <w:t>10</w:t>
        <w:tab/>
        <w:t>5</w:t>
        <w:tab/>
        <w:t>8</w:t>
        <w:tab/>
        <w:t>10</w:t>
        <w:tab/>
        <w:t>02120</w:t>
      </w:r>
    </w:p>
    <w:p>
      <w:pPr>
        <w:pStyle w:val="Tab2"/>
        <w:rPr/>
      </w:pPr>
      <w:r>
        <w:rPr>
          <w:color w:val="000000"/>
        </w:rPr>
        <w:t>1451 - 1617, 1456 - 1542</w:t>
        <w:tab/>
        <w:t>10</w:t>
        <w:tab/>
        <w:t>2</w:t>
        <w:tab/>
        <w:t>8</w:t>
        <w:tab/>
        <w:t>10</w:t>
        <w:tab/>
        <w:t>02120</w:t>
      </w:r>
    </w:p>
    <w:p>
      <w:pPr>
        <w:pStyle w:val="Tab2"/>
        <w:spacing w:before="0" w:after="120"/>
        <w:rPr/>
      </w:pPr>
      <w:r>
        <w:rPr>
          <w:color w:val="000000"/>
        </w:rPr>
        <w:t>1548 - 1634, 1621 - 1637</w:t>
        <w:tab/>
        <w:t>10</w:t>
        <w:tab/>
        <w:t>3</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Tremont Street,</w:t>
      </w:r>
      <w:r>
        <w:rPr>
          <w:color w:val="000000"/>
          <w:lang w:val="en-US" w:eastAsia="en-US"/>
        </w:rPr>
        <w:t xml:space="preserve"> Bri., Public way, from between 618 and 640 Washington Street at Oak Square to the Boston and Newton Boundary Line.</w:t>
        <w:tab/>
        <w:tab/>
        <w:t>22</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Tremont Street,</w:t>
      </w:r>
      <w:r>
        <w:rPr>
          <w:color w:val="000000"/>
          <w:lang w:val="en-US" w:eastAsia="en-US"/>
        </w:rPr>
        <w:t xml:space="preserve"> Chsn., Public way, from Lowney Way between Bunker Hill Street and Prospect Street to 14 Monument Square.</w:t>
      </w:r>
    </w:p>
    <w:p>
      <w:pPr>
        <w:pStyle w:val="Tab2"/>
        <w:rPr/>
      </w:pPr>
      <w:r>
        <w:rPr>
          <w:color w:val="000000"/>
        </w:rPr>
        <w:t>1 - 21</w:t>
        <w:tab/>
        <w:t>2</w:t>
        <w:tab/>
        <w:t>3</w:t>
        <w:tab/>
        <w:t>1</w:t>
        <w:tab/>
        <w:t>1</w:t>
        <w:tab/>
        <w:t>02129</w:t>
      </w:r>
    </w:p>
    <w:p>
      <w:pPr>
        <w:pStyle w:val="Tab2"/>
        <w:rPr/>
      </w:pPr>
      <w:r>
        <w:rPr>
          <w:color w:val="000000"/>
        </w:rPr>
        <w:t>2 - 48, 43 - 51</w:t>
        <w:tab/>
        <w:t>2</w:t>
        <w:tab/>
        <w:t>4</w:t>
        <w:tab/>
        <w:t>1</w:t>
        <w:tab/>
        <w:t>1</w:t>
        <w:tab/>
        <w:t>02129</w:t>
      </w:r>
    </w:p>
    <w:p>
      <w:pPr>
        <w:pStyle w:val="Tab2"/>
        <w:spacing w:before="0" w:after="120"/>
        <w:rPr/>
      </w:pPr>
      <w:r>
        <w:rPr>
          <w:color w:val="000000"/>
        </w:rPr>
        <w:t>50 - 94, 53 - 89</w:t>
        <w:tab/>
        <w:t>2</w:t>
        <w:tab/>
        <w:t>2</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Trent Street,</w:t>
      </w:r>
      <w:r>
        <w:rPr>
          <w:color w:val="000000"/>
          <w:lang w:val="en-US" w:eastAsia="en-US"/>
        </w:rPr>
        <w:t xml:space="preserve"> Dor., Public way, from 8 Clarkson Street to 7 Coleman Street.</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Trenton Street,</w:t>
      </w:r>
      <w:r>
        <w:rPr>
          <w:color w:val="000000"/>
          <w:lang w:val="en-US" w:eastAsia="en-US"/>
        </w:rPr>
        <w:t xml:space="preserve"> Chsn., Public way, from 15 Bartlett Street to 170 Bunker Hill Street.</w:t>
        <w:tab/>
        <w:tab/>
        <w:t>2</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Trenton Street,</w:t>
      </w:r>
      <w:r>
        <w:rPr>
          <w:color w:val="000000"/>
          <w:lang w:val="en-US" w:eastAsia="en-US"/>
        </w:rPr>
        <w:t xml:space="preserve"> E.B., Public way, from 291 East Eagle Street to 325 Meridian Street.</w:t>
      </w:r>
    </w:p>
    <w:p>
      <w:pPr>
        <w:pStyle w:val="Tab2"/>
        <w:rPr/>
      </w:pPr>
      <w:r>
        <w:rPr>
          <w:color w:val="000000"/>
        </w:rPr>
        <w:t>1 - 157, 2 - 108</w:t>
        <w:tab/>
        <w:t>1</w:t>
        <w:tab/>
        <w:t>7</w:t>
        <w:tab/>
        <w:t>1</w:t>
        <w:tab/>
        <w:t>9</w:t>
        <w:tab/>
        <w:t>02128</w:t>
      </w:r>
    </w:p>
    <w:p>
      <w:pPr>
        <w:pStyle w:val="Tab2"/>
        <w:rPr/>
      </w:pPr>
      <w:r>
        <w:rPr>
          <w:color w:val="000000"/>
        </w:rPr>
        <w:t>110 - 160</w:t>
        <w:tab/>
        <w:t>1</w:t>
        <w:tab/>
        <w:t>8</w:t>
        <w:tab/>
        <w:t>1</w:t>
        <w:tab/>
        <w:t>9</w:t>
        <w:tab/>
        <w:t>02128</w:t>
      </w:r>
    </w:p>
    <w:p>
      <w:pPr>
        <w:pStyle w:val="Tab2"/>
        <w:spacing w:before="0" w:after="120"/>
        <w:rPr/>
      </w:pPr>
      <w:r>
        <w:rPr>
          <w:color w:val="000000"/>
        </w:rPr>
        <w:t>159 - 247, 192 - 234</w:t>
        <w:tab/>
        <w:t>1</w:t>
        <w:tab/>
        <w:t>9</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Trescott Street,</w:t>
      </w:r>
      <w:r>
        <w:rPr>
          <w:color w:val="000000"/>
          <w:lang w:val="en-US" w:eastAsia="en-US"/>
        </w:rPr>
        <w:t xml:space="preserve"> Dor., Public way, from 58 Bakersfield Street to 45 Pleasant Street.</w:t>
        <w:tab/>
        <w:tab/>
        <w:t>13</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Trevore Street,</w:t>
      </w:r>
      <w:r>
        <w:rPr>
          <w:color w:val="000000"/>
          <w:lang w:val="en-US" w:eastAsia="en-US"/>
        </w:rPr>
        <w:t xml:space="preserve"> W.R., Private way, from 77 De Soto Road to 74 Edgemere Road.</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Trident Street,</w:t>
      </w:r>
      <w:r>
        <w:rPr>
          <w:color w:val="000000"/>
          <w:lang w:val="en-US" w:eastAsia="en-US"/>
        </w:rPr>
        <w:t xml:space="preserve"> E.B., Public way, from 752 Bennington Street to between 911 and 935 Saratoga Street.</w:t>
        <w:tab/>
        <w:tab/>
        <w:t>1</w:t>
      </w:r>
      <w:r>
        <w:rPr>
          <w:color w:val="000000"/>
        </w:rPr>
        <w:tab/>
      </w:r>
      <w:r>
        <w:rPr>
          <w:color w:val="000000"/>
          <w:lang w:val="en-US" w:eastAsia="en-US"/>
        </w:rPr>
        <w:t>13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Trinity Place,</w:t>
      </w:r>
      <w:r>
        <w:rPr>
          <w:color w:val="000000"/>
          <w:lang w:val="en-US" w:eastAsia="en-US"/>
        </w:rPr>
        <w:t xml:space="preserve"> B.P., Public way, from St. James Avenue between Clarendon Street and Dartmouth Street to approximately 115 feet southeast of 430 Stuart Street.</w:t>
        <w:tab/>
        <w:tab/>
        <w:t>4</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Trinity Terrace,</w:t>
      </w:r>
      <w:r>
        <w:rPr>
          <w:color w:val="000000"/>
          <w:lang w:val="en-US" w:eastAsia="en-US"/>
        </w:rPr>
        <w:t xml:space="preserve"> Dor., Public way, from 16 Norwell Street to approximately 300 feet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 xml:space="preserve">Note; </w:t>
      </w:r>
      <w:r>
        <w:rPr>
          <w:color w:val="000000"/>
          <w:lang w:val="en-US" w:eastAsia="en-US"/>
        </w:rPr>
        <w:t>the island, within Trinity Terrace, is not part of the Public way.</w:t>
        <w:tab/>
        <w:tab/>
        <w:t>14</w:t>
      </w:r>
      <w:r>
        <w:rPr>
          <w:color w:val="000000"/>
        </w:rPr>
        <w:tab/>
      </w:r>
      <w:r>
        <w:rPr>
          <w:color w:val="000000"/>
          <w:lang w:val="en-US" w:eastAsia="en-US"/>
        </w:rPr>
        <w:t>2</w:t>
      </w:r>
      <w:r>
        <w:rPr>
          <w:color w:val="000000"/>
        </w:rPr>
        <w:tab/>
        <w:t>4</w:t>
        <w:tab/>
        <w:t>3</w:t>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Trotter Court,</w:t>
      </w:r>
      <w:r>
        <w:rPr>
          <w:color w:val="000000"/>
          <w:lang w:val="en-US" w:eastAsia="en-US"/>
        </w:rPr>
        <w:t xml:space="preserve"> B.P., Private way, from Kendall Street near Shawmut Avenue to opposite 59 Lenox Street.</w:t>
        <w:tab/>
        <w:tab/>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Trull Street,</w:t>
      </w:r>
      <w:r>
        <w:rPr>
          <w:color w:val="000000"/>
          <w:lang w:val="en-US" w:eastAsia="en-US"/>
        </w:rPr>
        <w:t xml:space="preserve"> Dor., Public way, from between 14 and 26 Bellevue Street to 79 Hancock Street.</w:t>
      </w:r>
    </w:p>
    <w:p>
      <w:pPr>
        <w:pStyle w:val="Tab2"/>
        <w:rPr>
          <w:color w:val="000000"/>
        </w:rPr>
      </w:pPr>
      <w:r>
        <w:rPr>
          <w:color w:val="000000"/>
        </w:rPr>
        <w:t>Odd</w:t>
        <w:tab/>
        <w:t>15</w:t>
        <w:tab/>
        <w:t>1</w:t>
        <w:tab/>
        <w:t>3</w:t>
        <w:tab/>
        <w:t>3</w:t>
        <w:tab/>
        <w:t>02125</w:t>
      </w:r>
    </w:p>
    <w:p>
      <w:pPr>
        <w:pStyle w:val="Tab2"/>
        <w:spacing w:before="0" w:after="120"/>
        <w:rPr>
          <w:color w:val="000000"/>
        </w:rPr>
      </w:pPr>
      <w:r>
        <w:rPr>
          <w:color w:val="000000"/>
        </w:rPr>
        <w:t>Even</w:t>
        <w:tab/>
        <w:t>15</w:t>
        <w:tab/>
        <w:t>4</w:t>
        <w:tab/>
        <w:t>3</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Truman Parkway,</w:t>
      </w:r>
      <w:r>
        <w:rPr>
          <w:color w:val="000000"/>
          <w:lang w:val="en-US" w:eastAsia="en-US"/>
        </w:rPr>
        <w:t xml:space="preserve"> H.P., from 312 Neponset Valley Parkway to the Boston and Milton Boundary Line and after an interval, from the Boston and Milton Boundary Line near Cranmore Road to the Boston and Milton Boundary Line near Metropolitan Avenue.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parkway, is under the care, control and custody of the M.D.O.T.</w:t>
      </w:r>
    </w:p>
    <w:p>
      <w:pPr>
        <w:pStyle w:val="Tab2"/>
        <w:rPr/>
      </w:pPr>
      <w:r>
        <w:rPr>
          <w:color w:val="000000"/>
        </w:rPr>
        <w:t>480 - 722, 561 - 605</w:t>
        <w:tab/>
        <w:t>18</w:t>
        <w:tab/>
        <w:t>16</w:t>
        <w:tab/>
        <w:t>5</w:t>
        <w:tab/>
        <w:t>8</w:t>
        <w:tab/>
        <w:t>02136</w:t>
      </w:r>
    </w:p>
    <w:p>
      <w:pPr>
        <w:pStyle w:val="Tab2"/>
        <w:rPr/>
      </w:pPr>
      <w:r>
        <w:rPr>
          <w:color w:val="000000"/>
        </w:rPr>
        <w:t>691 - 783, 726 - 870</w:t>
        <w:tab/>
        <w:t>18</w:t>
        <w:tab/>
        <w:t>18</w:t>
        <w:tab/>
        <w:t>5</w:t>
        <w:tab/>
        <w:t>8</w:t>
        <w:tab/>
        <w:t>02136</w:t>
      </w:r>
    </w:p>
    <w:p>
      <w:pPr>
        <w:pStyle w:val="Tab2"/>
        <w:rPr/>
      </w:pPr>
      <w:r>
        <w:rPr>
          <w:color w:val="000000"/>
        </w:rPr>
        <w:t>890 - 1084, 1065</w:t>
        <w:tab/>
        <w:t>18</w:t>
        <w:tab/>
        <w:t>17</w:t>
        <w:tab/>
        <w:t>5</w:t>
        <w:tab/>
        <w:t>8</w:t>
        <w:tab/>
        <w:t>02136</w:t>
      </w:r>
    </w:p>
    <w:p>
      <w:pPr>
        <w:pStyle w:val="Tab2"/>
        <w:spacing w:before="0" w:after="120"/>
        <w:rPr>
          <w:color w:val="000000"/>
        </w:rPr>
      </w:pPr>
      <w:r>
        <w:rPr>
          <w:color w:val="000000"/>
        </w:rPr>
        <w:t>1233</w:t>
        <w:tab/>
        <w:t>18</w:t>
        <w:tab/>
        <w:t>20</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Trustman Terrace,</w:t>
      </w:r>
      <w:r>
        <w:rPr>
          <w:color w:val="000000"/>
          <w:lang w:val="en-US" w:eastAsia="en-US"/>
        </w:rPr>
        <w:t xml:space="preserve"> E.B., Private way, from 86 Brandywyne Drive to approximately 292 feet northwesterly.</w:t>
      </w:r>
      <w:r>
        <w:rPr>
          <w:color w:val="000000"/>
        </w:rPr>
        <w:tab/>
        <w:tab/>
      </w:r>
      <w:r>
        <w:rPr>
          <w:color w:val="000000"/>
          <w:lang w:val="en-US" w:eastAsia="en-US"/>
        </w:rPr>
        <w:t>1</w:t>
      </w:r>
      <w:r>
        <w:rPr>
          <w:color w:val="000000"/>
        </w:rPr>
        <w:tab/>
      </w:r>
      <w:r>
        <w:rPr>
          <w:color w:val="000000"/>
          <w:lang w:val="en-US" w:eastAsia="en-US"/>
        </w:rPr>
        <w:t>13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Tucker Street,</w:t>
      </w:r>
      <w:r>
        <w:rPr>
          <w:color w:val="000000"/>
          <w:lang w:val="en-US" w:eastAsia="en-US"/>
        </w:rPr>
        <w:t xml:space="preserve"> Dor., Public way, from 2 Callender Street to 39 Woodrow Avenue.</w:t>
        <w:tab/>
        <w:tab/>
        <w:t>14</w:t>
      </w:r>
      <w:r>
        <w:rPr>
          <w:color w:val="000000"/>
        </w:rPr>
        <w:tab/>
      </w:r>
      <w:r>
        <w:rPr>
          <w:color w:val="000000"/>
          <w:lang w:val="en-US" w:eastAsia="en-US"/>
        </w:rPr>
        <w:t>10</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Tuckerman Street,</w:t>
      </w:r>
      <w:r>
        <w:rPr>
          <w:color w:val="000000"/>
          <w:lang w:val="en-US" w:eastAsia="en-US"/>
        </w:rPr>
        <w:t xml:space="preserve"> S.B., Public way, from 327 Dorchester Street to 19 Middle Street.</w:t>
        <w:tab/>
        <w:tab/>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Tudor Street,</w:t>
      </w:r>
      <w:r>
        <w:rPr>
          <w:color w:val="000000"/>
          <w:lang w:val="en-US" w:eastAsia="en-US"/>
        </w:rPr>
        <w:t xml:space="preserve"> S.B., Public way, from 157 D Street to 187 Dorchester Street.</w:t>
      </w:r>
    </w:p>
    <w:p>
      <w:pPr>
        <w:pStyle w:val="Tab2"/>
        <w:rPr/>
      </w:pPr>
      <w:r>
        <w:rPr>
          <w:color w:val="000000"/>
        </w:rPr>
        <w:t>95 - 147, 106 - 142</w:t>
        <w:tab/>
        <w:t>6</w:t>
        <w:tab/>
        <w:t>2</w:t>
        <w:tab/>
        <w:t>2</w:t>
        <w:tab/>
        <w:t>5</w:t>
        <w:tab/>
        <w:t>02127</w:t>
      </w:r>
    </w:p>
    <w:p>
      <w:pPr>
        <w:pStyle w:val="Tab2"/>
        <w:rPr/>
      </w:pPr>
      <w:r>
        <w:rPr>
          <w:color w:val="000000"/>
        </w:rPr>
        <w:t>148 - 198, 153 - 197</w:t>
        <w:tab/>
        <w:t>6</w:t>
        <w:tab/>
        <w:t>3</w:t>
        <w:tab/>
        <w:t>2</w:t>
        <w:tab/>
        <w:t>5</w:t>
        <w:tab/>
        <w:t>02127</w:t>
      </w:r>
    </w:p>
    <w:p>
      <w:pPr>
        <w:pStyle w:val="Tab2"/>
        <w:spacing w:before="0" w:after="120"/>
        <w:rPr/>
      </w:pPr>
      <w:r>
        <w:rPr>
          <w:color w:val="000000"/>
        </w:rPr>
        <w:t>202 - 230, 203 - 321</w:t>
        <w:tab/>
        <w:t>7</w:t>
        <w:tab/>
        <w:t>5</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Tufts Street,</w:t>
      </w:r>
      <w:r>
        <w:rPr>
          <w:color w:val="000000"/>
          <w:lang w:val="en-US" w:eastAsia="en-US"/>
        </w:rPr>
        <w:t xml:space="preserve"> B.P., Public way, from 89 South Street to approximately 55 feet northwest of 109 Lincoln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Tufts Street,</w:t>
      </w:r>
      <w:r>
        <w:rPr>
          <w:color w:val="000000"/>
          <w:lang w:val="en-US" w:eastAsia="en-US"/>
        </w:rPr>
        <w:t xml:space="preserve"> Chsn., Public way, from 55 Bunker Hill Street at 49 Vine Street to 98 Medford Street.</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Tupelo Street,</w:t>
      </w:r>
      <w:r>
        <w:rPr>
          <w:color w:val="000000"/>
          <w:lang w:val="en-US" w:eastAsia="en-US"/>
        </w:rPr>
        <w:t xml:space="preserve"> Rox., Public way, from 16 Quincy Street to 27 Savin Street.</w:t>
        <w:tab/>
        <w:tab/>
        <w:t>12</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Turner Street,</w:t>
      </w:r>
      <w:r>
        <w:rPr>
          <w:color w:val="000000"/>
          <w:lang w:val="en-US" w:eastAsia="en-US"/>
        </w:rPr>
        <w:t xml:space="preserve"> Bri., Public way, from opposite 281 Faneuil Street to 517 Washington Street.</w:t>
      </w:r>
    </w:p>
    <w:p>
      <w:pPr>
        <w:pStyle w:val="Tab2"/>
        <w:rPr/>
      </w:pPr>
      <w:r>
        <w:rPr>
          <w:color w:val="000000"/>
        </w:rPr>
        <w:t>1 - 95</w:t>
        <w:tab/>
        <w:t>22</w:t>
        <w:tab/>
        <w:t>10</w:t>
        <w:tab/>
        <w:t>9</w:t>
        <w:tab/>
        <w:t>4</w:t>
        <w:tab/>
        <w:t>02135</w:t>
      </w:r>
    </w:p>
    <w:p>
      <w:pPr>
        <w:pStyle w:val="Tab2"/>
        <w:spacing w:before="0" w:after="120"/>
        <w:rPr/>
      </w:pPr>
      <w:r>
        <w:rPr>
          <w:color w:val="000000"/>
        </w:rPr>
        <w:t>2 - 94</w:t>
        <w:tab/>
        <w:t>22</w:t>
        <w:tab/>
        <w:t>7</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Turquoise Way,</w:t>
      </w:r>
      <w:r>
        <w:rPr>
          <w:color w:val="000000"/>
          <w:lang w:val="en-US" w:eastAsia="en-US"/>
        </w:rPr>
        <w:t xml:space="preserve"> Rox., Public way, from 22 McGreevey Way to 23A Smith Street.</w:t>
        <w:tab/>
        <w:tab/>
        <w:t>10</w:t>
        <w:tab/>
        <w:t>1</w:t>
        <w:tab/>
        <w:t>8</w:t>
      </w:r>
      <w:r>
        <w:rPr>
          <w:color w:val="000000"/>
        </w:rPr>
        <w:tab/>
        <w:t>10</w:t>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Turtle Pond Parkway,</w:t>
      </w:r>
      <w:r>
        <w:rPr>
          <w:color w:val="000000"/>
          <w:lang w:val="en-US" w:eastAsia="en-US"/>
        </w:rPr>
        <w:t xml:space="preserve"> H.P., from the Dedham Parkway and Enneking Parkway through the Stony Brook Reservation to between 1600 and 1724 River Street at Alvarado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tab/>
      </w:r>
      <w:r>
        <w:rPr>
          <w:color w:val="000000"/>
        </w:rPr>
        <w:tab/>
        <w:t>18</w:t>
        <w:tab/>
        <w:t>19</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Tuttle Street,</w:t>
      </w:r>
      <w:r>
        <w:rPr>
          <w:color w:val="000000"/>
          <w:lang w:val="en-US" w:eastAsia="en-US"/>
        </w:rPr>
        <w:t xml:space="preserve"> Dor., Public way, from 1 Hartland Street to 92 Savin Hill Avenue.</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Twombley Place,</w:t>
      </w:r>
      <w:r>
        <w:rPr>
          <w:color w:val="000000"/>
          <w:lang w:val="en-US" w:eastAsia="en-US"/>
        </w:rPr>
        <w:t xml:space="preserve"> Rox., Private way, from 781 Parker Street to northwesterly.</w:t>
        <w:tab/>
        <w:tab/>
        <w:t>10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Twomey Court,</w:t>
      </w:r>
      <w:r>
        <w:rPr>
          <w:color w:val="000000"/>
          <w:lang w:val="en-US" w:eastAsia="en-US"/>
        </w:rPr>
        <w:t xml:space="preserve"> S.B., Private way, from opposite 870 East Fifth Street to between 874 East Sixth Street and Farragut Road.</w:t>
        <w:tab/>
        <w:tab/>
        <w:t>6</w:t>
      </w:r>
      <w:r>
        <w:rPr>
          <w:color w:val="000000"/>
        </w:rPr>
        <w:tab/>
      </w:r>
      <w:r>
        <w:rPr>
          <w:color w:val="000000"/>
          <w:lang w:val="en-US" w:eastAsia="en-US"/>
        </w:rPr>
        <w:t>9</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Tyler Street,</w:t>
      </w:r>
      <w:r>
        <w:rPr>
          <w:color w:val="000000"/>
          <w:lang w:val="en-US" w:eastAsia="en-US"/>
        </w:rPr>
        <w:t xml:space="preserve"> B.P., Public way, from 55 Beach Street to Oak Street at the rear of 200 Harrison Avenue.</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Tyler Street,</w:t>
      </w:r>
      <w:r>
        <w:rPr>
          <w:color w:val="000000"/>
          <w:lang w:val="en-US" w:eastAsia="en-US"/>
        </w:rPr>
        <w:t xml:space="preserve"> H.P., Public way, from near 870 Truman Parkway to 137 Washington Street.</w:t>
      </w:r>
    </w:p>
    <w:p>
      <w:pPr>
        <w:pStyle w:val="Tab2"/>
        <w:rPr/>
      </w:pPr>
      <w:r>
        <w:rPr>
          <w:color w:val="000000"/>
        </w:rPr>
        <w:t>14 - 38</w:t>
        <w:tab/>
        <w:t>18</w:t>
        <w:tab/>
        <w:t>18</w:t>
        <w:tab/>
        <w:t>5</w:t>
        <w:tab/>
        <w:t>8</w:t>
        <w:tab/>
        <w:t>02136</w:t>
      </w:r>
    </w:p>
    <w:p>
      <w:pPr>
        <w:pStyle w:val="Tab2"/>
        <w:spacing w:before="0" w:after="120"/>
        <w:rPr/>
      </w:pPr>
      <w:r>
        <w:rPr>
          <w:color w:val="000000"/>
        </w:rPr>
        <w:t>15 - 71, 60 - 72</w:t>
        <w:tab/>
        <w:t>18</w:t>
        <w:tab/>
        <w:t>17</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Tyndale Street,</w:t>
      </w:r>
      <w:r>
        <w:rPr>
          <w:color w:val="000000"/>
          <w:lang w:val="en-US" w:eastAsia="en-US"/>
        </w:rPr>
        <w:t xml:space="preserve"> W.R., Public way, from 60 Guernsey Street to 25 Walworth Street.</w:t>
      </w:r>
    </w:p>
    <w:p>
      <w:pPr>
        <w:pStyle w:val="Tab2"/>
        <w:rPr/>
      </w:pPr>
      <w:r>
        <w:rPr>
          <w:color w:val="000000"/>
        </w:rPr>
        <w:t>1 - 57</w:t>
        <w:tab/>
        <w:t>20</w:t>
        <w:tab/>
        <w:t>4</w:t>
        <w:tab/>
        <w:t>5</w:t>
        <w:tab/>
        <w:t>6</w:t>
        <w:tab/>
        <w:t>02131</w:t>
      </w:r>
    </w:p>
    <w:p>
      <w:pPr>
        <w:pStyle w:val="Tab2"/>
        <w:rPr/>
      </w:pPr>
      <w:r>
        <w:rPr>
          <w:color w:val="000000"/>
        </w:rPr>
        <w:t>2 - 60</w:t>
        <w:tab/>
        <w:t>20</w:t>
        <w:tab/>
        <w:t>2</w:t>
        <w:tab/>
        <w:t>5</w:t>
        <w:tab/>
        <w:t>6</w:t>
        <w:tab/>
        <w:t>02131</w:t>
      </w:r>
    </w:p>
    <w:p>
      <w:pPr>
        <w:pStyle w:val="Tab2"/>
        <w:spacing w:before="0" w:after="120"/>
        <w:rPr/>
      </w:pPr>
      <w:r>
        <w:rPr>
          <w:color w:val="000000"/>
        </w:rPr>
        <w:t>59 - 133, 62 - 150</w:t>
        <w:tab/>
        <w:t>20</w:t>
        <w:tab/>
        <w:t>7</w:t>
        <w:tab/>
        <w:t>6</w:t>
        <w:tab/>
        <w:t>6</w:t>
        <w:tab/>
        <w:t>02131</w:t>
      </w:r>
    </w:p>
    <w:p>
      <w:pPr>
        <w:sectPr>
          <w:headerReference w:type="default" r:id="rId139"/>
          <w:headerReference w:type="first" r:id="rId140"/>
          <w:footerReference w:type="default" r:id="rId141"/>
          <w:footerReference w:type="first" r:id="rId142"/>
          <w:type w:val="nextPage"/>
          <w:pgSz w:w="12240" w:h="15840"/>
          <w:pgMar w:left="547" w:right="360" w:header="720" w:top="1080" w:footer="720" w:bottom="1440" w:gutter="0"/>
          <w:pgNumType w:fmt="decimal"/>
          <w:cols w:num="2" w:space="360" w:equalWidth="true" w:sep="true"/>
          <w:formProt w:val="false"/>
          <w:titlePg/>
          <w:textDirection w:val="lrTb"/>
          <w:docGrid w:type="default" w:linePitch="360" w:charSpace="0"/>
        </w:sectPr>
      </w:pPr>
    </w:p>
    <w:p>
      <w:pPr>
        <w:sectPr>
          <w:type w:val="continuous"/>
          <w:pgSz w:w="12240" w:h="15840"/>
          <w:pgMar w:left="547" w:right="360" w:header="720" w:top="1080" w:footer="720" w:bottom="1440" w:gutter="0"/>
          <w:formProt w:val="false"/>
          <w:textDirection w:val="lrTb"/>
          <w:docGrid w:type="default" w:linePitch="360" w:charSpace="0"/>
        </w:sectPr>
        <w:pStyle w:val="Initial"/>
        <w:numPr>
          <w:ilvl w:val="0"/>
          <w:numId w:val="0"/>
        </w:numPr>
        <w:ind w:right="480" w:hanging="0"/>
        <w:rPr>
          <w:color w:val="000000"/>
        </w:rPr>
      </w:pPr>
      <w:r>
        <w:rPr>
          <w:color w:val="000000"/>
        </w:rPr>
      </w:r>
    </w:p>
    <w:p>
      <w:pPr>
        <w:pStyle w:val="Initial"/>
        <w:rPr>
          <w:color w:val="000000"/>
        </w:rPr>
      </w:pPr>
      <w:r>
        <w:rPr>
          <w:color w:val="000000"/>
        </w:rPr>
      </w:r>
    </w:p>
    <w:p>
      <w:pPr>
        <w:pStyle w:val="Initial"/>
        <w:rPr>
          <w:color w:val="000000"/>
        </w:rPr>
      </w:pPr>
      <w:r>
        <w:rPr>
          <w:color w:val="000000"/>
        </w:rPr>
      </w:r>
    </w:p>
    <w:p>
      <w:pPr>
        <w:pStyle w:val="Initial"/>
        <w:rPr>
          <w:color w:val="000000"/>
        </w:rPr>
      </w:pPr>
      <w:r>
        <w:rPr>
          <w:color w:val="000000"/>
        </w:rPr>
      </w:r>
    </w:p>
    <w:p>
      <w:pPr>
        <w:sectPr>
          <w:headerReference w:type="default" r:id="rId143"/>
          <w:headerReference w:type="first" r:id="rId144"/>
          <w:footerReference w:type="default" r:id="rId145"/>
          <w:footerReference w:type="first" r:id="rId146"/>
          <w:type w:val="nextPage"/>
          <w:pgSz w:w="12240" w:h="15840"/>
          <w:pgMar w:left="547" w:right="360" w:header="720" w:top="1080" w:footer="720" w:bottom="1440" w:gutter="0"/>
          <w:pgNumType w:fmt="decimal"/>
          <w:formProt w:val="false"/>
          <w:vAlign w:val="both"/>
          <w:titlePg/>
          <w:textDirection w:val="lrTb"/>
          <w:docGrid w:type="default" w:linePitch="360" w:charSpace="0"/>
        </w:sectPr>
      </w:pPr>
    </w:p>
    <w:p>
      <w:pPr>
        <w:pStyle w:val="Initial"/>
        <w:rPr>
          <w:color w:val="000000"/>
          <w:sz w:val="360"/>
        </w:rPr>
      </w:pPr>
      <w:r>
        <w:rPr>
          <w:color w:val="000000"/>
          <w:sz w:val="360"/>
        </w:rPr>
        <w:t>U-V</w:t>
      </w:r>
      <w:r>
        <w:br w:type="page"/>
      </w:r>
    </w:p>
    <w:p>
      <w:pPr>
        <w:pStyle w:val="Initial"/>
        <w:rPr>
          <w:color w:val="000000"/>
          <w:sz w:val="360"/>
        </w:rPr>
      </w:pPr>
      <w:r>
        <w:rPr>
          <w:color w:val="000000"/>
          <w:sz w:val="360"/>
        </w:rPr>
      </w:r>
    </w:p>
    <w:p>
      <w:pPr>
        <w:sectPr>
          <w:type w:val="continuous"/>
          <w:pgSz w:w="12240" w:h="15840"/>
          <w:pgMar w:left="547" w:right="360" w:header="720" w:top="1080" w:footer="720" w:bottom="1440" w:gutter="0"/>
          <w:formProt w:val="false"/>
          <w:vAlign w:val="both"/>
          <w:textDirection w:val="lrTb"/>
          <w:docGrid w:type="default" w:linePitch="360" w:charSpace="0"/>
        </w:sectPr>
      </w:pPr>
    </w:p>
    <w:p>
      <w:pPr>
        <w:sectPr>
          <w:type w:val="continuous"/>
          <w:pgSz w:w="12240" w:h="15840"/>
          <w:pgMar w:left="547" w:right="360" w:header="720" w:top="1080" w:footer="720" w:bottom="1440" w:gutter="0"/>
          <w:cols w:num="2" w:space="360" w:equalWidth="true" w:sep="true"/>
          <w:formProt w:val="false"/>
          <w:vAlign w:val="both"/>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spacing w:before="0" w:after="120"/>
        <w:ind w:left="86" w:right="2246" w:hanging="86"/>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Ufford Street,</w:t>
      </w:r>
      <w:r>
        <w:rPr>
          <w:color w:val="000000"/>
          <w:lang w:val="en-US" w:eastAsia="en-US"/>
        </w:rPr>
        <w:t xml:space="preserve"> Dor., Private way, from 10 Dyer Street to northwesterly.</w:t>
        <w:tab/>
        <w:tab/>
        <w:t>17</w:t>
      </w:r>
      <w:r>
        <w:rPr>
          <w:color w:val="000000"/>
        </w:rPr>
        <w:tab/>
      </w:r>
      <w:r>
        <w:rPr>
          <w:color w:val="000000"/>
          <w:lang w:val="en-US" w:eastAsia="en-US"/>
        </w:rPr>
        <w:t>7</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Ukraine Way</w:t>
      </w:r>
      <w:r>
        <w:rPr>
          <w:color w:val="000000"/>
          <w:lang w:val="en-US" w:eastAsia="en-US"/>
        </w:rPr>
        <w:t>, W.R., Public way, from opposite 76 Hyde Park Avenue to between 3699 and 3841 Washington Street.</w:t>
        <w:tab/>
        <w:tab/>
        <w:t>19</w:t>
        <w:tab/>
        <w:t>7</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Undine Road,</w:t>
      </w:r>
      <w:r>
        <w:rPr>
          <w:color w:val="000000"/>
          <w:lang w:val="en-US" w:eastAsia="en-US"/>
        </w:rPr>
        <w:t xml:space="preserve"> Bri., Public way, from 34 Lake Street to 58 Lake Street.</w:t>
        <w:tab/>
        <w:tab/>
        <w:t>22</w:t>
      </w:r>
      <w:r>
        <w:rPr>
          <w:color w:val="000000"/>
        </w:rPr>
        <w:tab/>
      </w:r>
      <w:r>
        <w:rPr>
          <w:color w:val="000000"/>
          <w:lang w:val="en-US" w:eastAsia="en-US"/>
        </w:rPr>
        <w:t>8</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Union Avenue,</w:t>
      </w:r>
      <w:r>
        <w:rPr>
          <w:color w:val="000000"/>
          <w:lang w:val="en-US" w:eastAsia="en-US"/>
        </w:rPr>
        <w:t xml:space="preserve"> W.R., from 183 Green Street to Washington Street between and opposite Kenton Road and Rockvale Circle.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183 Green Street to approximately 794 feet southwesterly (near # 58 Union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Washington Street between and opposite Kenton Road and Rockvale Circle.</w:t>
      </w:r>
      <w:r>
        <w:rPr>
          <w:color w:val="000000"/>
        </w:rPr>
        <w:tab/>
        <w:tab/>
      </w:r>
      <w:r>
        <w:rPr>
          <w:color w:val="000000"/>
          <w:lang w:val="en-US" w:eastAsia="en-US"/>
        </w:rPr>
        <w:t>11</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Union Court,</w:t>
      </w:r>
      <w:r>
        <w:rPr>
          <w:color w:val="000000"/>
          <w:lang w:val="en-US" w:eastAsia="en-US"/>
        </w:rPr>
        <w:t xml:space="preserve"> Chsn., Private way, from 108 Main Street to southwesterly.</w:t>
      </w:r>
      <w:r>
        <w:rPr>
          <w:color w:val="000000"/>
        </w:rPr>
        <w:tab/>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Union Park</w:t>
      </w:r>
      <w:r>
        <w:rPr>
          <w:color w:val="000000"/>
          <w:lang w:val="en-US" w:eastAsia="en-US"/>
        </w:rPr>
        <w:t>, B.P., Public way, from 22 Montgomery Street to 315 Shawmut Avenue.</w:t>
      </w:r>
    </w:p>
    <w:p>
      <w:pPr>
        <w:pStyle w:val="Tab2"/>
        <w:rPr/>
      </w:pPr>
      <w:r>
        <w:rPr>
          <w:color w:val="000000"/>
        </w:rPr>
        <w:t>1 - 53, 2 - 52</w:t>
        <w:tab/>
        <w:t>3</w:t>
        <w:tab/>
        <w:t>7</w:t>
        <w:tab/>
        <w:t>2</w:t>
        <w:tab/>
        <w:t>1</w:t>
        <w:tab/>
        <w:t>02118</w:t>
      </w:r>
    </w:p>
    <w:p>
      <w:pPr>
        <w:pStyle w:val="Tab2"/>
        <w:spacing w:before="0" w:after="120"/>
        <w:rPr>
          <w:color w:val="000000"/>
        </w:rPr>
      </w:pPr>
      <w:r>
        <w:rPr>
          <w:color w:val="000000"/>
        </w:rPr>
        <w:t>54</w:t>
        <w:tab/>
        <w:t>4</w:t>
        <w:tab/>
        <w:t>1</w:t>
        <w:tab/>
        <w:t>2</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Union Square,</w:t>
      </w:r>
      <w:r>
        <w:rPr>
          <w:color w:val="000000"/>
          <w:lang w:val="en-US" w:eastAsia="en-US"/>
        </w:rPr>
        <w:t xml:space="preserve"> Bri., at the junction of Brighton Avenue, Cambridge Street and North Beacon Street.</w:t>
        <w:tab/>
        <w:tab/>
        <w:t>21/22</w:t>
      </w:r>
      <w:r>
        <w:rPr>
          <w:color w:val="000000"/>
        </w:rPr>
        <w:tab/>
        <w:t>2/</w:t>
      </w:r>
      <w:r>
        <w:rPr>
          <w:color w:val="000000"/>
          <w:lang w:val="en-US" w:eastAsia="en-US"/>
        </w:rPr>
        <w:t>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Union Street,</w:t>
      </w:r>
      <w:r>
        <w:rPr>
          <w:color w:val="000000"/>
          <w:lang w:val="en-US" w:eastAsia="en-US"/>
        </w:rPr>
        <w:t xml:space="preserve"> B.P., Public way, from 143 Hanover Street to 6 North Street at Dock Square.</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Union Street,</w:t>
      </w:r>
      <w:r>
        <w:rPr>
          <w:color w:val="000000"/>
          <w:lang w:val="en-US" w:eastAsia="en-US"/>
        </w:rPr>
        <w:t xml:space="preserve"> Bri., Public way, from 56 Chestnut Hill Avenue to 55 Monastery Road.</w:t>
      </w:r>
    </w:p>
    <w:p>
      <w:pPr>
        <w:pStyle w:val="Tab2"/>
        <w:rPr/>
      </w:pPr>
      <w:r>
        <w:rPr>
          <w:color w:val="000000"/>
        </w:rPr>
        <w:t>1 - 31, 2 - 70</w:t>
        <w:tab/>
        <w:t>21</w:t>
        <w:tab/>
        <w:t>11</w:t>
        <w:tab/>
        <w:t>9</w:t>
        <w:tab/>
        <w:t>4</w:t>
        <w:tab/>
        <w:t>02135</w:t>
      </w:r>
    </w:p>
    <w:p>
      <w:pPr>
        <w:pStyle w:val="Tab2"/>
        <w:rPr/>
      </w:pPr>
      <w:r>
        <w:rPr>
          <w:color w:val="000000"/>
        </w:rPr>
        <w:t>37 - 115</w:t>
        <w:tab/>
        <w:t>22</w:t>
        <w:tab/>
        <w:t>3</w:t>
        <w:tab/>
        <w:t>9</w:t>
        <w:tab/>
        <w:t>4</w:t>
        <w:tab/>
        <w:t>02135</w:t>
      </w:r>
    </w:p>
    <w:p>
      <w:pPr>
        <w:pStyle w:val="Tab2"/>
        <w:spacing w:before="0" w:after="120"/>
        <w:rPr/>
      </w:pPr>
      <w:r>
        <w:rPr>
          <w:color w:val="000000"/>
        </w:rPr>
        <w:t>72 - 116</w:t>
        <w:tab/>
        <w:t>21</w:t>
        <w:tab/>
        <w:t>13</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Union Street,</w:t>
      </w:r>
      <w:r>
        <w:rPr>
          <w:color w:val="000000"/>
          <w:lang w:val="en-US" w:eastAsia="en-US"/>
        </w:rPr>
        <w:t xml:space="preserve"> Chsn., Public way, from 43 Lynde Street to 116 Main Street.</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Union Wharf</w:t>
      </w:r>
      <w:r>
        <w:rPr>
          <w:color w:val="000000"/>
          <w:lang w:val="en-US" w:eastAsia="en-US"/>
        </w:rPr>
        <w:t>, B.P., Private way, from 343 Commercial Street to southeasterly.</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Union Park Street,</w:t>
      </w:r>
      <w:r>
        <w:rPr>
          <w:color w:val="000000"/>
          <w:lang w:val="en-US" w:eastAsia="en-US"/>
        </w:rPr>
        <w:t xml:space="preserve"> B.P., Public way, from 473 Albany Street to 314 Shawmut Avenue.</w:t>
      </w:r>
    </w:p>
    <w:p>
      <w:pPr>
        <w:pStyle w:val="Tab2"/>
        <w:rPr/>
      </w:pPr>
      <w:r>
        <w:rPr>
          <w:color w:val="000000"/>
        </w:rPr>
        <w:t>1 - 27, 2 - 134</w:t>
        <w:tab/>
        <w:t>3</w:t>
        <w:tab/>
        <w:t>7</w:t>
        <w:tab/>
        <w:t>2</w:t>
        <w:tab/>
        <w:t>1</w:t>
        <w:tab/>
        <w:t>02118</w:t>
      </w:r>
    </w:p>
    <w:p>
      <w:pPr>
        <w:pStyle w:val="Tab2"/>
        <w:spacing w:before="0" w:after="120"/>
        <w:rPr/>
      </w:pPr>
      <w:r>
        <w:rPr>
          <w:color w:val="000000"/>
        </w:rPr>
        <w:t>33 - 121</w:t>
        <w:tab/>
        <w:t>8</w:t>
        <w:tab/>
        <w:t>1</w:t>
        <w:tab/>
        <w:t>2</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Unity Court,</w:t>
      </w:r>
      <w:r>
        <w:rPr>
          <w:color w:val="000000"/>
          <w:lang w:val="en-US" w:eastAsia="en-US"/>
        </w:rPr>
        <w:t xml:space="preserve"> B.P., Private way, from 7 Unity Street to northwesterly and northeasterly.</w:t>
        <w:tab/>
        <w:tab/>
        <w:t>3</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Unity Street,</w:t>
      </w:r>
      <w:r>
        <w:rPr>
          <w:color w:val="000000"/>
          <w:lang w:val="en-US" w:eastAsia="en-US"/>
        </w:rPr>
        <w:t xml:space="preserve"> B.P., Public way, from 24 Charter Street to 39 Tileston Street.</w:t>
      </w:r>
    </w:p>
    <w:p>
      <w:pPr>
        <w:pStyle w:val="Tab2"/>
        <w:rPr>
          <w:color w:val="000000"/>
        </w:rPr>
      </w:pPr>
      <w:r>
        <w:rPr>
          <w:color w:val="000000"/>
        </w:rPr>
        <w:t>Odd</w:t>
        <w:tab/>
        <w:t>3</w:t>
        <w:tab/>
        <w:t>2</w:t>
        <w:tab/>
        <w:t>1</w:t>
        <w:tab/>
        <w:t>1</w:t>
        <w:tab/>
        <w:t>02113</w:t>
      </w:r>
    </w:p>
    <w:p>
      <w:pPr>
        <w:pStyle w:val="Tab2"/>
        <w:spacing w:before="0" w:after="120"/>
        <w:rPr>
          <w:color w:val="000000"/>
        </w:rPr>
      </w:pPr>
      <w:r>
        <w:rPr>
          <w:color w:val="000000"/>
        </w:rPr>
        <w:t>Even</w:t>
        <w:tab/>
        <w:t>3</w:t>
        <w:tab/>
        <w:t>1</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Unity Way, </w:t>
      </w:r>
      <w:r>
        <w:rPr>
          <w:color w:val="000000"/>
          <w:lang w:val="en-US" w:eastAsia="en-US"/>
        </w:rPr>
        <w:t>W.R., Public way from Beechland Circle to Beechland Circle.</w:t>
        <w:tab/>
        <w:tab/>
        <w:t>18</w:t>
        <w:tab/>
        <w:t>11</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University Bridge, </w:t>
      </w:r>
      <w:r>
        <w:rPr>
          <w:color w:val="000000"/>
          <w:lang w:val="en-US" w:eastAsia="en-US"/>
        </w:rPr>
        <w:t>B.P., Cambridge.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 xml:space="preserve">Note; </w:t>
      </w:r>
      <w:r>
        <w:rPr>
          <w:color w:val="000000"/>
          <w:lang w:val="en-US" w:eastAsia="en-US"/>
        </w:rPr>
        <w:t>see Boston University Bridge.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University Road,</w:t>
      </w:r>
      <w:r>
        <w:rPr>
          <w:color w:val="000000"/>
          <w:lang w:val="en-US" w:eastAsia="en-US"/>
        </w:rPr>
        <w:t xml:space="preserve"> B.P., Public way, from between 685 and 785 Commonwealth Avenue to James J. Storrow Memorial Drive.</w:t>
        <w:tab/>
        <w:tab/>
        <w:t>21</w:t>
      </w:r>
      <w:r>
        <w:rPr>
          <w:color w:val="000000"/>
        </w:rPr>
        <w:tab/>
      </w:r>
      <w:r>
        <w:rPr>
          <w:color w:val="000000"/>
          <w:lang w:val="en-US" w:eastAsia="en-US"/>
        </w:rPr>
        <w:t>2</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Upcrest Road,</w:t>
      </w:r>
      <w:r>
        <w:rPr>
          <w:color w:val="000000"/>
          <w:lang w:val="en-US" w:eastAsia="en-US"/>
        </w:rPr>
        <w:t xml:space="preserve"> Bri., Public way, from 139 Brooks Street to between 15 and 47 Dunboy Street.</w:t>
        <w:tab/>
        <w:tab/>
        <w:t>22</w:t>
      </w:r>
      <w:r>
        <w:rPr>
          <w:color w:val="000000"/>
        </w:rPr>
        <w:tab/>
      </w:r>
      <w:r>
        <w:rPr>
          <w:color w:val="000000"/>
          <w:lang w:val="en-US" w:eastAsia="en-US"/>
        </w:rPr>
        <w:t>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Upham Avenue,</w:t>
      </w:r>
      <w:r>
        <w:rPr>
          <w:color w:val="000000"/>
          <w:lang w:val="en-US" w:eastAsia="en-US"/>
        </w:rPr>
        <w:t xml:space="preserve"> Dor., Public way, from 12 Hancock Street to near and opposite 14 Mt. Cushing Terrace.</w:t>
        <w:tab/>
        <w:tab/>
        <w:t>13</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Upham's Court,</w:t>
      </w:r>
      <w:r>
        <w:rPr>
          <w:color w:val="000000"/>
          <w:lang w:val="en-US" w:eastAsia="en-US"/>
        </w:rPr>
        <w:t xml:space="preserve"> Dor., Private way, from opposite 632 Columbia Road to southeasterly.</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Upland Avenue,</w:t>
      </w:r>
      <w:r>
        <w:rPr>
          <w:color w:val="000000"/>
          <w:lang w:val="en-US" w:eastAsia="en-US"/>
        </w:rPr>
        <w:t xml:space="preserve"> Dor., Public way, from 98 Melville Avenue to opposite 261 Park Street.</w:t>
      </w:r>
    </w:p>
    <w:p>
      <w:pPr>
        <w:pStyle w:val="Tab2"/>
        <w:rPr/>
      </w:pPr>
      <w:r>
        <w:rPr>
          <w:color w:val="000000"/>
        </w:rPr>
        <w:t>1 - 7, 2 - 36</w:t>
        <w:tab/>
        <w:t>17</w:t>
        <w:tab/>
        <w:t>3</w:t>
        <w:tab/>
        <w:t>4</w:t>
        <w:tab/>
        <w:t>7</w:t>
        <w:tab/>
        <w:t>02124</w:t>
      </w:r>
    </w:p>
    <w:p>
      <w:pPr>
        <w:pStyle w:val="Tab2"/>
        <w:spacing w:before="0" w:after="120"/>
        <w:rPr/>
      </w:pPr>
      <w:r>
        <w:rPr>
          <w:color w:val="000000"/>
        </w:rPr>
        <w:t>9 - 27</w:t>
        <w:tab/>
        <w:t>16</w:t>
        <w:tab/>
        <w:t>1</w:t>
        <w:tab/>
        <w:t>2</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Upton Street,</w:t>
      </w:r>
      <w:r>
        <w:rPr>
          <w:color w:val="000000"/>
          <w:lang w:val="en-US" w:eastAsia="en-US"/>
        </w:rPr>
        <w:t xml:space="preserve"> B.P., Public way, from 331 Shawmut Avenue to 590 Tremont Street.</w:t>
      </w:r>
    </w:p>
    <w:p>
      <w:pPr>
        <w:pStyle w:val="Tab2"/>
        <w:rPr>
          <w:color w:val="000000"/>
        </w:rPr>
      </w:pPr>
      <w:r>
        <w:rPr>
          <w:color w:val="000000"/>
        </w:rPr>
        <w:t>Odd</w:t>
        <w:tab/>
        <w:t>3</w:t>
        <w:tab/>
        <w:t>7</w:t>
        <w:tab/>
        <w:t>2</w:t>
        <w:tab/>
        <w:t>1</w:t>
        <w:tab/>
        <w:t>02118</w:t>
      </w:r>
    </w:p>
    <w:p>
      <w:pPr>
        <w:pStyle w:val="Tab2"/>
        <w:spacing w:before="0" w:after="120"/>
        <w:rPr>
          <w:color w:val="000000"/>
        </w:rPr>
      </w:pPr>
      <w:r>
        <w:rPr>
          <w:color w:val="000000"/>
        </w:rPr>
        <w:t>Even</w:t>
        <w:tab/>
        <w:t>9</w:t>
        <w:tab/>
        <w:t>1</w:t>
        <w:tab/>
        <w:t>2</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Upton Street,</w:t>
      </w:r>
      <w:r>
        <w:rPr>
          <w:color w:val="000000"/>
          <w:lang w:val="en-US" w:eastAsia="en-US"/>
        </w:rPr>
        <w:t xml:space="preserve"> H.P., Private way, from 42 Vernon Street to southeasterly.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Utica Place,</w:t>
      </w:r>
      <w:r>
        <w:rPr>
          <w:color w:val="000000"/>
          <w:lang w:val="en-US" w:eastAsia="en-US"/>
        </w:rPr>
        <w:t xml:space="preserve"> B.P., Private way, from  Utica Street between Beach Street and Kneeland Street to southeasterly.</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Utica Street,</w:t>
      </w:r>
      <w:r>
        <w:rPr>
          <w:color w:val="000000"/>
          <w:lang w:val="en-US" w:eastAsia="en-US"/>
        </w:rPr>
        <w:t xml:space="preserve"> B.P., from Tufts Street between Lincoln Street and South Street to approximately 450 feet southwest of 165 Kneeland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105 Beach Street to approximately 450 feet southwest of 165 Kneeland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100 Beach Street to Tufts Street between Lincoln Street and South Street.</w:t>
      </w:r>
      <w:r>
        <w:rPr>
          <w:color w:val="000000"/>
        </w:rPr>
        <w:tab/>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Vale Court,</w:t>
      </w:r>
      <w:r>
        <w:rPr>
          <w:color w:val="000000"/>
          <w:lang w:val="en-US" w:eastAsia="en-US"/>
        </w:rPr>
        <w:t xml:space="preserve"> Rox., Private way, from 38 Vale Street to southwesterly.</w:t>
        <w:tab/>
        <w:tab/>
        <w:t>11</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Vale Street,</w:t>
      </w:r>
      <w:r>
        <w:rPr>
          <w:color w:val="000000"/>
          <w:lang w:val="en-US" w:eastAsia="en-US"/>
        </w:rPr>
        <w:t xml:space="preserve"> Rox., Public way, from 47 Marcella Street to opposite 184 Thornton Street.</w:t>
        <w:tab/>
        <w:tab/>
        <w:t>11</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Valencia Road,</w:t>
      </w:r>
      <w:r>
        <w:rPr>
          <w:color w:val="000000"/>
          <w:lang w:val="en-US" w:eastAsia="en-US"/>
        </w:rPr>
        <w:t xml:space="preserve"> H.P., Public way, from 36 Linwood Street to approximately 59 feet southwest of 28 Avila Road.</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Valenti Way</w:t>
      </w:r>
      <w:r>
        <w:rPr>
          <w:color w:val="000000"/>
          <w:lang w:val="en-US" w:eastAsia="en-US"/>
        </w:rPr>
        <w:t>, B.P.</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Anthony "Rip" Valenti 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Valentine Street,</w:t>
      </w:r>
      <w:r>
        <w:rPr>
          <w:color w:val="000000"/>
          <w:lang w:val="en-US" w:eastAsia="en-US"/>
        </w:rPr>
        <w:t xml:space="preserve"> Rox., Public way, from opposite 39 Fulda Street to 2789 Washington Street.</w:t>
        <w:tab/>
        <w:tab/>
        <w:t>11</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Vallar Road,</w:t>
      </w:r>
      <w:r>
        <w:rPr>
          <w:color w:val="000000"/>
          <w:lang w:val="en-US" w:eastAsia="en-US"/>
        </w:rPr>
        <w:t xml:space="preserve"> E.B., Public way, from opposite 154 Faywood Avenue to approximately 1,200 feet northwesterly.</w:t>
        <w:tab/>
        <w:tab/>
        <w:t>1</w:t>
      </w:r>
      <w:r>
        <w:rPr>
          <w:color w:val="000000"/>
        </w:rPr>
        <w:tab/>
      </w:r>
      <w:r>
        <w:rPr>
          <w:color w:val="000000"/>
          <w:lang w:val="en-US" w:eastAsia="en-US"/>
        </w:rPr>
        <w:t>14</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Vallaro Road,</w:t>
      </w:r>
      <w:r>
        <w:rPr>
          <w:color w:val="000000"/>
          <w:lang w:val="en-US" w:eastAsia="en-US"/>
        </w:rPr>
        <w:t xml:space="preserve"> H.P., Public way, from 1838 River Street to 32 West Milton Street.</w:t>
      </w:r>
    </w:p>
    <w:p>
      <w:pPr>
        <w:pStyle w:val="Tab2"/>
        <w:rPr/>
      </w:pPr>
      <w:r>
        <w:rPr>
          <w:color w:val="000000"/>
        </w:rPr>
        <w:t>1 - 71, 2 - 64</w:t>
        <w:tab/>
        <w:t>18</w:t>
        <w:tab/>
        <w:t>20</w:t>
        <w:tab/>
        <w:t>5</w:t>
        <w:tab/>
        <w:t>8</w:t>
        <w:tab/>
        <w:t>02136</w:t>
      </w:r>
    </w:p>
    <w:p>
      <w:pPr>
        <w:pStyle w:val="Tab2"/>
        <w:spacing w:before="0" w:after="120"/>
        <w:rPr/>
      </w:pPr>
      <w:r>
        <w:rPr>
          <w:color w:val="000000"/>
        </w:rPr>
        <w:t>90, 91 - 99</w:t>
        <w:tab/>
        <w:t>18</w:t>
        <w:tab/>
        <w:t>19</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Valley Road,</w:t>
      </w:r>
      <w:r>
        <w:rPr>
          <w:color w:val="000000"/>
          <w:lang w:val="en-US" w:eastAsia="en-US"/>
        </w:rPr>
        <w:t xml:space="preserve"> Dor., Public way, from 2123 Dorchester Avenue to 1008 Washington Street.</w:t>
      </w:r>
    </w:p>
    <w:p>
      <w:pPr>
        <w:pStyle w:val="Tab2"/>
        <w:rPr/>
      </w:pPr>
      <w:r>
        <w:rPr>
          <w:color w:val="000000"/>
        </w:rPr>
        <w:t>1 - 61, 20 - 62</w:t>
        <w:tab/>
        <w:t>17</w:t>
        <w:tab/>
        <w:t>4</w:t>
        <w:tab/>
        <w:t>3</w:t>
        <w:tab/>
        <w:t>7</w:t>
        <w:tab/>
        <w:t>02124</w:t>
      </w:r>
    </w:p>
    <w:p>
      <w:pPr>
        <w:pStyle w:val="Tab2"/>
        <w:spacing w:before="0" w:after="120"/>
        <w:rPr/>
      </w:pPr>
      <w:r>
        <w:rPr>
          <w:color w:val="000000"/>
        </w:rPr>
        <w:t>2 - 16</w:t>
        <w:tab/>
        <w:t>17</w:t>
        <w:tab/>
        <w:t>13</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Van Brunt Street,</w:t>
      </w:r>
      <w:r>
        <w:rPr>
          <w:color w:val="000000"/>
          <w:lang w:val="en-US" w:eastAsia="en-US"/>
        </w:rPr>
        <w:t xml:space="preserve"> H.P., Public way, from 62 Cranmore Road to Wakefield Avenue between Badger Road and Needham Road.</w:t>
        <w:tab/>
        <w:tab/>
        <w:t>18</w:t>
      </w:r>
      <w:r>
        <w:rPr>
          <w:color w:val="000000"/>
        </w:rPr>
        <w:tab/>
      </w:r>
      <w:r>
        <w:rPr>
          <w:color w:val="000000"/>
          <w:lang w:val="en-US" w:eastAsia="en-US"/>
        </w:rPr>
        <w:t>17</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Vancouver Street,</w:t>
      </w:r>
      <w:r>
        <w:rPr>
          <w:color w:val="000000"/>
          <w:lang w:val="en-US" w:eastAsia="en-US"/>
        </w:rPr>
        <w:t xml:space="preserve"> Rox., from 60 Louis Prang Street to Ward Street between Ponce Way and St. Alphonsus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60 Louis Prang Street to opposite 574 Huntington Avenue.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sz w:val="24"/>
          <w:lang w:val="en-US" w:eastAsia="en-US"/>
        </w:rPr>
        <w:t>*</w:t>
      </w:r>
      <w:r>
        <w:rPr>
          <w:color w:val="000000"/>
          <w:lang w:val="en-US" w:eastAsia="en-US"/>
        </w:rPr>
        <w:t>Private way, from between 574 and 610 Huntington Avenue to Ward Street between Ponce Way and St. Alphonsus Street.</w:t>
      </w:r>
    </w:p>
    <w:p>
      <w:pPr>
        <w:pStyle w:val="Tab2"/>
        <w:rPr/>
      </w:pPr>
      <w:r>
        <w:rPr>
          <w:color w:val="000000"/>
        </w:rPr>
        <w:t>1 - 57, 32 - 58</w:t>
        <w:tab/>
        <w:t>4</w:t>
        <w:tab/>
        <w:t>10</w:t>
        <w:tab/>
        <w:t>8</w:t>
        <w:tab/>
        <w:t>10</w:t>
        <w:tab/>
        <w:t>02120</w:t>
      </w:r>
    </w:p>
    <w:p>
      <w:pPr>
        <w:pStyle w:val="Tab2"/>
        <w:spacing w:before="0" w:after="120"/>
        <w:rPr>
          <w:color w:val="000000"/>
        </w:rPr>
      </w:pPr>
      <w:r>
        <w:rPr>
          <w:color w:val="000000"/>
        </w:rPr>
        <w:t>2 - 30</w:t>
        <w:tab/>
        <w:t>4</w:t>
        <w:tab/>
        <w:t>9</w:t>
        <w:tab/>
        <w:t>7</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Vanderbilt Avenue,</w:t>
      </w:r>
      <w:r>
        <w:rPr>
          <w:color w:val="000000"/>
          <w:lang w:val="en-US" w:eastAsia="en-US"/>
        </w:rPr>
        <w:t xml:space="preserve"> H.P., Private way, from 62 Blake Street to 12 Orchard Street.</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Van Ness Street,</w:t>
      </w:r>
      <w:r>
        <w:rPr>
          <w:color w:val="000000"/>
          <w:lang w:val="en-US" w:eastAsia="en-US"/>
        </w:rPr>
        <w:t xml:space="preserve"> B.P., Public way, from near 176 Ipswich Street to 16 Kilmarnock Street.</w:t>
        <w:tab/>
        <w:tab/>
        <w:t>5</w:t>
      </w:r>
      <w:r>
        <w:rPr>
          <w:color w:val="000000"/>
        </w:rPr>
        <w:tab/>
      </w:r>
      <w:r>
        <w:rPr>
          <w:color w:val="000000"/>
          <w:lang w:val="en-US" w:eastAsia="en-US"/>
        </w:rPr>
        <w:t>2</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02215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Van Winkle Street,</w:t>
      </w:r>
      <w:r>
        <w:rPr>
          <w:color w:val="000000"/>
          <w:lang w:val="en-US" w:eastAsia="en-US"/>
        </w:rPr>
        <w:t xml:space="preserve"> Dor., from 41 Carruth Street to 2012 Dorchester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41 Carruth Street to opposite 81 Bushnell Street and after an interval, from a point approximately 774 feet northeast of 2012 Dorchester Avenue at the M.B.T.A. Railroad to 2012 Dorchester Avenue.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lang w:val="en-US" w:eastAsia="en-US"/>
        </w:rPr>
        <w:t>*</w:t>
      </w:r>
      <w:r>
        <w:rPr>
          <w:color w:val="000000"/>
          <w:lang w:val="en-US" w:eastAsia="en-US"/>
        </w:rPr>
        <w:t xml:space="preserve">Private way, </w:t>
      </w:r>
      <w:r>
        <w:rPr>
          <w:color w:val="000000"/>
        </w:rPr>
        <w:t xml:space="preserve">from </w:t>
      </w:r>
      <w:r>
        <w:rPr>
          <w:color w:val="000000"/>
          <w:lang w:val="en-US" w:eastAsia="en-US"/>
        </w:rPr>
        <w:t>81 Bushnell Street</w:t>
      </w:r>
      <w:r>
        <w:rPr>
          <w:color w:val="000000"/>
        </w:rPr>
        <w:t xml:space="preserve"> to southwesterly at the </w:t>
      </w:r>
      <w:r>
        <w:rPr>
          <w:color w:val="000000"/>
          <w:lang w:val="en-US" w:eastAsia="en-US"/>
        </w:rPr>
        <w:t xml:space="preserve">M.B.T.A. </w:t>
      </w:r>
      <w:r>
        <w:rPr>
          <w:color w:val="000000"/>
        </w:rPr>
        <w:t>Railroad</w:t>
      </w:r>
      <w:r>
        <w:rPr>
          <w:color w:val="000000"/>
          <w:lang w:val="en-US" w:eastAsia="en-US"/>
        </w:rPr>
        <w:t>.</w:t>
      </w:r>
    </w:p>
    <w:p>
      <w:pPr>
        <w:pStyle w:val="Tab2"/>
        <w:rPr>
          <w:color w:val="000000"/>
        </w:rPr>
      </w:pPr>
      <w:r>
        <w:rPr>
          <w:color w:val="000000"/>
        </w:rPr>
        <w:t>Odd</w:t>
        <w:tab/>
        <w:t>16</w:t>
        <w:tab/>
        <w:t>11</w:t>
        <w:tab/>
        <w:t>3</w:t>
        <w:tab/>
        <w:t>7</w:t>
        <w:tab/>
        <w:t>02124</w:t>
      </w:r>
    </w:p>
    <w:p>
      <w:pPr>
        <w:pStyle w:val="Tab2"/>
        <w:spacing w:before="0" w:after="120"/>
        <w:rPr>
          <w:color w:val="000000"/>
        </w:rPr>
      </w:pPr>
      <w:r>
        <w:rPr>
          <w:color w:val="000000"/>
        </w:rPr>
        <w:t>Even</w:t>
        <w:tab/>
        <w:t>16</w:t>
        <w:tab/>
        <w:t>8</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Varick Road,</w:t>
      </w:r>
      <w:r>
        <w:rPr>
          <w:color w:val="000000"/>
          <w:lang w:val="en-US" w:eastAsia="en-US"/>
        </w:rPr>
        <w:t xml:space="preserve"> W.R., Public way, from opposite 112 Chesbrough Road to 246 Temple Street.</w:t>
      </w:r>
    </w:p>
    <w:p>
      <w:pPr>
        <w:pStyle w:val="Tab2"/>
        <w:rPr>
          <w:color w:val="000000"/>
        </w:rPr>
      </w:pPr>
      <w:r>
        <w:rPr>
          <w:color w:val="000000"/>
        </w:rPr>
        <w:t>Odd</w:t>
        <w:tab/>
        <w:t>20</w:t>
        <w:tab/>
        <w:t>17</w:t>
        <w:tab/>
        <w:t>6</w:t>
        <w:tab/>
        <w:t>6</w:t>
        <w:tab/>
        <w:t>02132</w:t>
      </w:r>
    </w:p>
    <w:p>
      <w:pPr>
        <w:pStyle w:val="Tab2"/>
        <w:spacing w:before="0" w:after="120"/>
        <w:rPr>
          <w:color w:val="000000"/>
        </w:rPr>
      </w:pPr>
      <w:r>
        <w:rPr>
          <w:color w:val="000000"/>
        </w:rPr>
        <w:t>Even</w:t>
        <w:tab/>
        <w:t>20</w:t>
        <w:tab/>
        <w:t>13</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Varney Street,</w:t>
      </w:r>
      <w:r>
        <w:rPr>
          <w:color w:val="000000"/>
          <w:lang w:val="en-US" w:eastAsia="en-US"/>
        </w:rPr>
        <w:t xml:space="preserve"> W.R., Public way, from 89 Wachusett Street to 15 Wenham Street.</w:t>
        <w:tab/>
        <w:tab/>
        <w:t>19</w:t>
        <w:tab/>
        <w:t>7</w:t>
        <w:tab/>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Vassar Street,</w:t>
      </w:r>
      <w:r>
        <w:rPr>
          <w:color w:val="000000"/>
          <w:lang w:val="en-US" w:eastAsia="en-US"/>
        </w:rPr>
        <w:t xml:space="preserve"> Dor., Public way, from opposite 75 Norwell Street to 275 Washington Street.</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Vaughan Avenue,</w:t>
      </w:r>
      <w:r>
        <w:rPr>
          <w:color w:val="000000"/>
          <w:lang w:val="en-US" w:eastAsia="en-US"/>
        </w:rPr>
        <w:t xml:space="preserve"> Dor., from 148 Geneva Avenue to opposite 20 Wyola Place.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148 Geneva Avenue to 163 Devon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opposite 163 Devon Street to opposite 20 Wyola Place.</w:t>
      </w:r>
      <w:r>
        <w:rPr>
          <w:color w:val="000000"/>
        </w:rPr>
        <w:tab/>
        <w:tab/>
        <w:t>14</w:t>
        <w:tab/>
        <w:t>1</w:t>
        <w:tab/>
        <w:t>4</w:t>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Venden Place,</w:t>
      </w:r>
      <w:r>
        <w:rPr>
          <w:color w:val="000000"/>
          <w:lang w:val="en-US" w:eastAsia="en-US"/>
        </w:rPr>
        <w:t xml:space="preserve"> Chsn., Private way, from 74 Rutherford Avenue to northwesterly.</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Venice Street,</w:t>
      </w:r>
      <w:r>
        <w:rPr>
          <w:color w:val="000000"/>
          <w:lang w:val="en-US" w:eastAsia="en-US"/>
        </w:rPr>
        <w:t xml:space="preserve"> E.B., Private way, from 268 Maverick Street to northeasterly.</w:t>
        <w:tab/>
        <w:tab/>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Ventura Street,</w:t>
      </w:r>
      <w:r>
        <w:rPr>
          <w:color w:val="000000"/>
          <w:lang w:val="en-US" w:eastAsia="en-US"/>
        </w:rPr>
        <w:t xml:space="preserve"> Dor., Public way, from opposite 90 Butler Street to Medway Street at the Neponset River Reservation.</w:t>
        <w:tab/>
        <w:tab/>
        <w:t>17</w:t>
      </w:r>
      <w:r>
        <w:rPr>
          <w:color w:val="000000"/>
        </w:rPr>
        <w:tab/>
      </w:r>
      <w:r>
        <w:rPr>
          <w:color w:val="000000"/>
          <w:lang w:val="en-US" w:eastAsia="en-US"/>
        </w:rPr>
        <w:t>13</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Vera Street,</w:t>
      </w:r>
      <w:r>
        <w:rPr>
          <w:color w:val="000000"/>
          <w:lang w:val="en-US" w:eastAsia="en-US"/>
        </w:rPr>
        <w:t xml:space="preserve"> Dor., Public way, from 64 Gallivan Boulevard to approximately 309 feet northwesterly.</w:t>
        <w:tab/>
        <w:tab/>
        <w:t>17</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Verdun Street,</w:t>
      </w:r>
      <w:r>
        <w:rPr>
          <w:color w:val="000000"/>
          <w:lang w:val="en-US" w:eastAsia="en-US"/>
        </w:rPr>
        <w:t xml:space="preserve"> Dor., Public way, from 62 Carruth Street to 424 Gallivan Boulevard.</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Vermont Street,</w:t>
      </w:r>
      <w:r>
        <w:rPr>
          <w:color w:val="000000"/>
          <w:lang w:val="en-US" w:eastAsia="en-US"/>
        </w:rPr>
        <w:t xml:space="preserve"> W.R., Public way, from 421 Baker Street to 236 Corey Street.</w:t>
      </w:r>
    </w:p>
    <w:p>
      <w:pPr>
        <w:pStyle w:val="Tab2"/>
        <w:rPr/>
      </w:pPr>
      <w:r>
        <w:rPr>
          <w:color w:val="000000"/>
        </w:rPr>
        <w:t>1 - 375, 246 - 290</w:t>
        <w:tab/>
        <w:t>20</w:t>
        <w:tab/>
        <w:t>17</w:t>
        <w:tab/>
        <w:t>6</w:t>
        <w:tab/>
        <w:t>6</w:t>
        <w:tab/>
        <w:t>02132</w:t>
      </w:r>
    </w:p>
    <w:p>
      <w:pPr>
        <w:pStyle w:val="Tab2"/>
        <w:rPr/>
      </w:pPr>
      <w:r>
        <w:rPr>
          <w:color w:val="000000"/>
        </w:rPr>
        <w:t>2 - 238</w:t>
        <w:tab/>
        <w:t>20</w:t>
        <w:tab/>
        <w:t>12</w:t>
        <w:tab/>
        <w:t>6</w:t>
        <w:tab/>
        <w:t>6</w:t>
        <w:tab/>
        <w:t>02132</w:t>
      </w:r>
    </w:p>
    <w:p>
      <w:pPr>
        <w:pStyle w:val="Tab2"/>
        <w:rPr/>
      </w:pPr>
      <w:r>
        <w:rPr>
          <w:color w:val="000000"/>
        </w:rPr>
        <w:t>296 - 336</w:t>
        <w:tab/>
        <w:t>20</w:t>
        <w:tab/>
        <w:t>13</w:t>
        <w:tab/>
        <w:t>6</w:t>
        <w:tab/>
        <w:t>6</w:t>
        <w:tab/>
        <w:t>02132</w:t>
      </w:r>
    </w:p>
    <w:p>
      <w:pPr>
        <w:pStyle w:val="Tab2"/>
        <w:spacing w:before="0" w:after="120"/>
        <w:rPr/>
      </w:pPr>
      <w:r>
        <w:rPr>
          <w:color w:val="000000"/>
        </w:rPr>
        <w:t>340 - 370</w:t>
        <w:tab/>
        <w:t>20</w:t>
        <w:tab/>
        <w:t>17</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Verndale Street,</w:t>
      </w:r>
      <w:r>
        <w:rPr>
          <w:color w:val="000000"/>
          <w:lang w:val="en-US" w:eastAsia="en-US"/>
        </w:rPr>
        <w:t xml:space="preserve"> Dor., Private way, from 15 Maryknoll Street to approximately 183 feet northwesterly.</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Vernon Street,</w:t>
      </w:r>
      <w:r>
        <w:rPr>
          <w:color w:val="000000"/>
          <w:lang w:val="en-US" w:eastAsia="en-US"/>
        </w:rPr>
        <w:t xml:space="preserve"> H.P., Private way, from 200 Turtle Pond Parkway to southwest of Upton Street.</w:t>
        <w:tab/>
        <w:tab/>
        <w:t>18</w:t>
      </w:r>
      <w:r>
        <w:rPr>
          <w:color w:val="000000"/>
        </w:rPr>
        <w:tab/>
      </w:r>
      <w:r>
        <w:rPr>
          <w:color w:val="000000"/>
          <w:lang w:val="en-US" w:eastAsia="en-US"/>
        </w:rPr>
        <w:t>19</w:t>
      </w:r>
      <w:r>
        <w:rPr>
          <w:color w:val="000000"/>
        </w:rPr>
        <w:tab/>
      </w:r>
      <w:r>
        <w:rPr>
          <w:color w:val="000000"/>
          <w:lang w:val="en-US" w:eastAsia="en-US"/>
        </w:rPr>
        <w:t>7</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Vernon Street,</w:t>
      </w:r>
      <w:r>
        <w:rPr>
          <w:color w:val="000000"/>
          <w:lang w:val="en-US" w:eastAsia="en-US"/>
        </w:rPr>
        <w:t xml:space="preserve"> Rox., Public way, from opposite 799 Shawmut Avenue to 2275 Washington Street.</w:t>
        <w:tab/>
        <w:tab/>
      </w:r>
      <w:r>
        <w:rPr>
          <w:color w:val="000000"/>
        </w:rPr>
        <w:t>9</w:t>
        <w:tab/>
        <w:t>5</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Verona Street,</w:t>
      </w:r>
      <w:r>
        <w:rPr>
          <w:color w:val="000000"/>
          <w:lang w:val="en-US" w:eastAsia="en-US"/>
        </w:rPr>
        <w:t xml:space="preserve"> W.R., Public way, from 75 Carolina Avenue to 72 Child Street.</w:t>
        <w:tab/>
        <w:tab/>
        <w:t>11</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Verrill Street,</w:t>
      </w:r>
      <w:r>
        <w:rPr>
          <w:color w:val="000000"/>
          <w:lang w:val="en-US" w:eastAsia="en-US"/>
        </w:rPr>
        <w:t xml:space="preserve"> Dor., Public way, from 805 Morton Street to 64 Woolson Street.</w:t>
        <w:tab/>
        <w:tab/>
        <w:t>14</w:t>
      </w:r>
      <w:r>
        <w:rPr>
          <w:color w:val="000000"/>
        </w:rPr>
        <w:tab/>
      </w:r>
      <w:r>
        <w:rPr>
          <w:color w:val="000000"/>
          <w:lang w:val="en-US" w:eastAsia="en-US"/>
        </w:rPr>
        <w:t>5</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Vershire Street,</w:t>
      </w:r>
      <w:r>
        <w:rPr>
          <w:color w:val="000000"/>
          <w:lang w:val="en-US" w:eastAsia="en-US"/>
        </w:rPr>
        <w:t xml:space="preserve"> W.R., from 10 Cowing Street to approximately 8 feet southwesterly.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10 Cowing Street to approximately 40 feet southwest of 57 Alleyne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approximately 8 feet southwesterly.</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Vesper Street,</w:t>
      </w:r>
      <w:r>
        <w:rPr>
          <w:color w:val="000000"/>
          <w:lang w:val="en-US" w:eastAsia="en-US"/>
        </w:rPr>
        <w:t xml:space="preserve"> W.R., Private way, from between 3 and 9 Vermont Street to northwesterly.</w:t>
        <w:tab/>
        <w:tab/>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Vesta Road,</w:t>
      </w:r>
      <w:r>
        <w:rPr>
          <w:color w:val="000000"/>
          <w:lang w:val="en-US" w:eastAsia="en-US"/>
        </w:rPr>
        <w:t xml:space="preserve"> Dor., Public way, from 820 Blue Hill Avenue to between 219 and 239 Harvard Street.</w:t>
        <w:tab/>
        <w:tab/>
        <w:t>14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Veterans Drive, </w:t>
      </w:r>
      <w:r>
        <w:rPr>
          <w:color w:val="000000"/>
          <w:lang w:val="en-US" w:eastAsia="en-US"/>
        </w:rPr>
        <w:t>W.R.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see Jewish War Veterans Drive.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Veterans of Foreign Wars Parkway,</w:t>
      </w:r>
      <w:r>
        <w:rPr>
          <w:color w:val="000000"/>
          <w:lang w:val="en-US" w:eastAsia="en-US"/>
        </w:rPr>
        <w:t xml:space="preserve"> W.R., from opposite 1200 Centre Street to the Boston and Dedham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  </w:t>
      </w:r>
      <w:r>
        <w:rPr>
          <w:b/>
          <w:color w:val="000000"/>
          <w:lang w:val="en-US" w:eastAsia="en-US"/>
        </w:rPr>
        <w:t>Note;</w:t>
      </w:r>
      <w:r>
        <w:rPr>
          <w:color w:val="000000"/>
          <w:lang w:val="en-US" w:eastAsia="en-US"/>
        </w:rPr>
        <w:t xml:space="preserve"> the portion of the Veterans of Foreign Wars Parkway, from opposite 1200 Centre Street to 255 Spring Street, is under the care, control and custody of the D.C.R.</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  </w:t>
      </w:r>
      <w:r>
        <w:rPr>
          <w:b/>
          <w:color w:val="000000"/>
          <w:lang w:val="en-US" w:eastAsia="en-US"/>
        </w:rPr>
        <w:t>Note;</w:t>
      </w:r>
      <w:r>
        <w:rPr>
          <w:color w:val="000000"/>
          <w:lang w:val="en-US" w:eastAsia="en-US"/>
        </w:rPr>
        <w:t xml:space="preserve"> the portion of the Veterans of Foreign Wars Parkway, from 320 Spring Street to the Boston and Dedham Boundary Line, is under the care, control and custody of the M.D.O.T.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the portion of the Veterans of Foreign Wars Parkway, from 320 Spring Street to the Boston and Dedham Boundary Line, is also part of the Blue Star Memorial Highway.</w:t>
      </w:r>
    </w:p>
    <w:p>
      <w:pPr>
        <w:pStyle w:val="Tab2"/>
        <w:rPr/>
      </w:pPr>
      <w:r>
        <w:rPr>
          <w:color w:val="000000"/>
        </w:rPr>
        <w:t>1 - 299, 2 - 300</w:t>
        <w:tab/>
        <w:t>20</w:t>
        <w:tab/>
        <w:t>6</w:t>
        <w:tab/>
        <w:t>6</w:t>
        <w:tab/>
        <w:t>6</w:t>
        <w:tab/>
        <w:t>02131</w:t>
      </w:r>
    </w:p>
    <w:p>
      <w:pPr>
        <w:pStyle w:val="Tab2"/>
        <w:rPr/>
      </w:pPr>
      <w:r>
        <w:rPr>
          <w:color w:val="000000"/>
        </w:rPr>
        <w:t>301 - 347, 302 - 400</w:t>
        <w:tab/>
        <w:t>20</w:t>
        <w:tab/>
        <w:t>19</w:t>
        <w:tab/>
        <w:t>6</w:t>
        <w:tab/>
        <w:t>6</w:t>
        <w:tab/>
        <w:t>02167</w:t>
      </w:r>
    </w:p>
    <w:p>
      <w:pPr>
        <w:pStyle w:val="Tab2"/>
        <w:rPr>
          <w:color w:val="000000"/>
        </w:rPr>
      </w:pPr>
      <w:r>
        <w:rPr>
          <w:color w:val="000000"/>
        </w:rPr>
        <w:t>353 - 523, 402 - 470, within the Town of Brookline.</w:t>
      </w:r>
    </w:p>
    <w:p>
      <w:pPr>
        <w:pStyle w:val="Tab2"/>
        <w:rPr>
          <w:color w:val="000000"/>
        </w:rPr>
      </w:pPr>
      <w:r>
        <w:rPr>
          <w:color w:val="000000"/>
        </w:rPr>
        <w:t>472 - 500, 525 - 681</w:t>
        <w:tab/>
        <w:t>20</w:t>
        <w:tab/>
        <w:t>20</w:t>
        <w:tab/>
        <w:t>6</w:t>
        <w:tab/>
        <w:t>6</w:t>
        <w:tab/>
        <w:t>02167</w:t>
      </w:r>
    </w:p>
    <w:p>
      <w:pPr>
        <w:pStyle w:val="Tab2"/>
        <w:rPr/>
      </w:pPr>
      <w:r>
        <w:rPr>
          <w:color w:val="000000"/>
        </w:rPr>
        <w:t>502 - 672</w:t>
        <w:tab/>
        <w:t>20</w:t>
        <w:tab/>
        <w:t>20</w:t>
        <w:tab/>
        <w:t>6</w:t>
        <w:tab/>
        <w:t>6</w:t>
        <w:tab/>
        <w:t>02132</w:t>
      </w:r>
    </w:p>
    <w:p>
      <w:pPr>
        <w:pStyle w:val="Tab2"/>
        <w:rPr/>
      </w:pPr>
      <w:r>
        <w:rPr>
          <w:color w:val="000000"/>
        </w:rPr>
        <w:t>676 - 1172, 685 - 1181</w:t>
        <w:tab/>
        <w:t>20</w:t>
        <w:tab/>
        <w:t>17</w:t>
        <w:tab/>
        <w:t>6</w:t>
        <w:tab/>
        <w:t>6</w:t>
        <w:tab/>
        <w:t>02132</w:t>
      </w:r>
    </w:p>
    <w:p>
      <w:pPr>
        <w:pStyle w:val="Tab2"/>
        <w:rPr/>
      </w:pPr>
      <w:r>
        <w:rPr>
          <w:color w:val="000000"/>
        </w:rPr>
        <w:t>1176 - 1400, 1185 - 1303</w:t>
        <w:tab/>
        <w:t>20</w:t>
        <w:tab/>
        <w:t>5</w:t>
        <w:tab/>
        <w:t>6</w:t>
        <w:tab/>
        <w:t>6</w:t>
        <w:tab/>
        <w:t>02132</w:t>
      </w:r>
    </w:p>
    <w:p>
      <w:pPr>
        <w:pStyle w:val="Tab2"/>
        <w:spacing w:before="0" w:after="120"/>
        <w:rPr/>
      </w:pPr>
      <w:r>
        <w:rPr>
          <w:color w:val="000000"/>
        </w:rPr>
        <w:t>1309 - 1515, 1430 - 1520</w:t>
        <w:tab/>
        <w:t>20</w:t>
        <w:tab/>
        <w:t>16</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Veterans Memorial Circle,</w:t>
      </w:r>
      <w:r>
        <w:rPr>
          <w:color w:val="000000"/>
          <w:lang w:val="en-US" w:eastAsia="en-US"/>
        </w:rPr>
        <w:t xml:space="preserve"> Rox., at the junction of Dudley Street and Roxbury Street at John Eliot Square.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it’s a safety island.</w:t>
      </w:r>
    </w:p>
    <w:p>
      <w:pPr>
        <w:pStyle w:val="Tab1"/>
        <w:rPr>
          <w:color w:val="000000"/>
          <w:lang w:val="en-US" w:eastAsia="en-US"/>
        </w:rPr>
      </w:pPr>
      <w:r>
        <w:rPr>
          <w:b/>
          <w:color w:val="000000"/>
          <w:lang w:val="en-US" w:eastAsia="en-US"/>
        </w:rPr>
        <w:t>Viaduct</w:t>
      </w:r>
      <w:r>
        <w:rPr>
          <w:color w:val="000000"/>
          <w:lang w:val="en-US" w:eastAsia="en-US"/>
        </w:rPr>
        <w:t>, S.B.</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viaduct, is now called, World Trade Center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Vicksburg Street,</w:t>
      </w:r>
      <w:r>
        <w:rPr>
          <w:color w:val="000000"/>
          <w:lang w:val="en-US" w:eastAsia="en-US"/>
        </w:rPr>
        <w:t xml:space="preserve"> S.B., Public way, from 485 East First Street to near 576 East Second Street.</w:t>
        <w:tab/>
        <w:tab/>
        <w:t>6</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Victor Street,</w:t>
      </w:r>
      <w:r>
        <w:rPr>
          <w:color w:val="000000"/>
          <w:lang w:val="en-US" w:eastAsia="en-US"/>
        </w:rPr>
        <w:t xml:space="preserve"> Dor., Public way, from 89 Brook Avenue to 21 Dean Street.</w:t>
      </w:r>
    </w:p>
    <w:p>
      <w:pPr>
        <w:pStyle w:val="Tab2"/>
        <w:rPr>
          <w:color w:val="000000"/>
        </w:rPr>
      </w:pPr>
      <w:r>
        <w:rPr>
          <w:color w:val="000000"/>
        </w:rPr>
        <w:t>Odd</w:t>
        <w:tab/>
        <w:t>13</w:t>
        <w:tab/>
        <w:t>1</w:t>
        <w:tab/>
        <w:t>7</w:t>
        <w:tab/>
        <w:t>3</w:t>
        <w:tab/>
        <w:t>02125</w:t>
      </w:r>
    </w:p>
    <w:p>
      <w:pPr>
        <w:pStyle w:val="Tab2"/>
        <w:spacing w:before="0" w:after="120"/>
        <w:rPr>
          <w:color w:val="000000"/>
        </w:rPr>
      </w:pPr>
      <w:r>
        <w:rPr>
          <w:color w:val="000000"/>
        </w:rPr>
        <w:t>Even</w:t>
        <w:tab/>
        <w:t>12</w:t>
        <w:tab/>
        <w:t>2</w:t>
        <w:tab/>
        <w:t>7</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Victoria Street,</w:t>
      </w:r>
      <w:r>
        <w:rPr>
          <w:color w:val="000000"/>
          <w:lang w:val="en-US" w:eastAsia="en-US"/>
        </w:rPr>
        <w:t xml:space="preserve"> Dor., Public way, from 1029 Dorchester Avenue to 38 Pleasant Street.</w:t>
        <w:tab/>
        <w:tab/>
        <w:t>13</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Victoria Heights Road,</w:t>
      </w:r>
      <w:r>
        <w:rPr>
          <w:color w:val="000000"/>
          <w:lang w:val="en-US" w:eastAsia="en-US"/>
        </w:rPr>
        <w:t xml:space="preserve"> H.P., Private way, from American Legion Highway to Farrar Avenue.</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Victory Road,</w:t>
      </w:r>
      <w:r>
        <w:rPr>
          <w:color w:val="000000"/>
          <w:lang w:val="en-US" w:eastAsia="en-US"/>
        </w:rPr>
        <w:t xml:space="preserve"> Dor., from 396 Adams Street to the Neponset River.</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396 Adams Street to 711 William T. Morrissey Boulevard and after an interval, from William T. Morrissey Boulevard to the Sargent William G. Walsh Expressway.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color w:val="000000"/>
          <w:lang w:val="en-US" w:eastAsia="en-US"/>
        </w:rPr>
        <w:t>Private way, from the Sargent William G. Walsh Expressway to the Neponset River.</w:t>
      </w:r>
    </w:p>
    <w:p>
      <w:pPr>
        <w:pStyle w:val="Tab2"/>
        <w:rPr/>
      </w:pPr>
      <w:r>
        <w:rPr>
          <w:color w:val="000000"/>
        </w:rPr>
        <w:t>1 - 89</w:t>
        <w:tab/>
        <w:t>16</w:t>
        <w:tab/>
        <w:t>5</w:t>
        <w:tab/>
        <w:t>3</w:t>
        <w:tab/>
        <w:t>7</w:t>
        <w:tab/>
        <w:t>02122</w:t>
      </w:r>
    </w:p>
    <w:p>
      <w:pPr>
        <w:pStyle w:val="Tab2"/>
        <w:spacing w:before="0" w:after="120"/>
        <w:rPr/>
      </w:pPr>
      <w:r>
        <w:rPr>
          <w:color w:val="000000"/>
        </w:rPr>
        <w:t>2 - 200, 91 - 229</w:t>
        <w:tab/>
        <w:t>16</w:t>
        <w:tab/>
        <w:t>2</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Vienna Street,</w:t>
      </w:r>
      <w:r>
        <w:rPr>
          <w:color w:val="000000"/>
          <w:lang w:val="en-US" w:eastAsia="en-US"/>
        </w:rPr>
        <w:t xml:space="preserve"> E.B., Public way, from opposite 398 Bennington Street to Neptune Road between Bennington Street and Frankfort Street.</w:t>
        <w:tab/>
        <w:tab/>
        <w:t>1</w:t>
      </w:r>
      <w:r>
        <w:rPr>
          <w:color w:val="000000"/>
        </w:rPr>
        <w:tab/>
      </w:r>
      <w:r>
        <w:rPr>
          <w:color w:val="000000"/>
          <w:lang w:val="en-US" w:eastAsia="en-US"/>
        </w:rPr>
        <w:t>10</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View South Avenue,</w:t>
      </w:r>
      <w:r>
        <w:rPr>
          <w:color w:val="000000"/>
          <w:lang w:val="en-US" w:eastAsia="en-US"/>
        </w:rPr>
        <w:t xml:space="preserve"> W.R., Public way, from 26 St. Rose Street to approximately 178 feet southwesterly.</w:t>
        <w:tab/>
        <w:tab/>
        <w:t>11</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Viking Street,</w:t>
      </w:r>
      <w:r>
        <w:rPr>
          <w:color w:val="000000"/>
          <w:lang w:val="en-US" w:eastAsia="en-US"/>
        </w:rPr>
        <w:t xml:space="preserve"> S.B., Public way, from 649 East Seventh Street to approximately 125 feet southerly.</w:t>
        <w:tab/>
        <w:tab/>
        <w:t>7</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Viking Terrace,</w:t>
      </w:r>
      <w:r>
        <w:rPr>
          <w:color w:val="000000"/>
          <w:lang w:val="en-US" w:eastAsia="en-US"/>
        </w:rPr>
        <w:t xml:space="preserve"> Dor., Public way, from 15 Dania Street to 6 Linvale Terrace.</w:t>
      </w:r>
    </w:p>
    <w:p>
      <w:pPr>
        <w:pStyle w:val="Tab2"/>
        <w:rPr>
          <w:color w:val="000000"/>
        </w:rPr>
      </w:pPr>
      <w:r>
        <w:rPr>
          <w:color w:val="000000"/>
        </w:rPr>
        <w:t>Odd</w:t>
        <w:tab/>
        <w:t>18</w:t>
        <w:tab/>
        <w:t>4</w:t>
        <w:tab/>
        <w:t>4</w:t>
        <w:tab/>
        <w:t>3</w:t>
        <w:tab/>
        <w:t>02126</w:t>
      </w:r>
    </w:p>
    <w:p>
      <w:pPr>
        <w:pStyle w:val="Tab2"/>
        <w:spacing w:before="0" w:after="120"/>
        <w:rPr>
          <w:color w:val="000000"/>
        </w:rPr>
      </w:pPr>
      <w:r>
        <w:rPr>
          <w:color w:val="000000"/>
        </w:rPr>
        <w:t>Even</w:t>
        <w:tab/>
        <w:t>18</w:t>
        <w:tab/>
        <w:t>1</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Village Court,</w:t>
      </w:r>
      <w:r>
        <w:rPr>
          <w:color w:val="000000"/>
          <w:lang w:val="en-US" w:eastAsia="en-US"/>
        </w:rPr>
        <w:t xml:space="preserve"> B.P., Public way, from East Berkeley Street between Shawmut Avenue and Tremont Street to approximately 388 feet northeasterly.</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Vinal Street,</w:t>
      </w:r>
      <w:r>
        <w:rPr>
          <w:color w:val="000000"/>
          <w:lang w:val="en-US" w:eastAsia="en-US"/>
        </w:rPr>
        <w:t xml:space="preserve"> Bri., Public way, from 212 Allston Street between Bellvista Road and Summit Avenue to opposite 33 Woodstock Avenue.</w:t>
        <w:tab/>
        <w:tab/>
        <w:t>21</w:t>
      </w:r>
      <w:r>
        <w:rPr>
          <w:color w:val="000000"/>
        </w:rPr>
        <w:tab/>
      </w:r>
      <w:r>
        <w:rPr>
          <w:color w:val="000000"/>
          <w:lang w:val="en-US" w:eastAsia="en-US"/>
        </w:rPr>
        <w:t>8</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Vincent Road,</w:t>
      </w:r>
      <w:r>
        <w:rPr>
          <w:color w:val="000000"/>
          <w:lang w:val="en-US" w:eastAsia="en-US"/>
        </w:rPr>
        <w:t xml:space="preserve"> W.R., Public way, from 22 Gretter Road to 40 Veterans of Foreign Wars Parkway.</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Vine Avenue,</w:t>
      </w:r>
      <w:r>
        <w:rPr>
          <w:color w:val="000000"/>
          <w:lang w:val="en-US" w:eastAsia="en-US"/>
        </w:rPr>
        <w:t xml:space="preserve"> Rox., Private way, from 46 Vine Street to southeasterly.</w:t>
        <w:tab/>
        <w:tab/>
        <w:t>8</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Vine Street,</w:t>
      </w:r>
      <w:r>
        <w:rPr>
          <w:color w:val="000000"/>
          <w:lang w:val="en-US" w:eastAsia="en-US"/>
        </w:rPr>
        <w:t xml:space="preserve"> Chsn., Public way, from near 55 Bunker Hill Street to Chelsea Street between Fifth Street and Medford Street.</w:t>
        <w:tab/>
        <w:tab/>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Vine Street,</w:t>
      </w:r>
      <w:r>
        <w:rPr>
          <w:color w:val="000000"/>
          <w:lang w:val="en-US" w:eastAsia="en-US"/>
        </w:rPr>
        <w:t xml:space="preserve"> Rox., Public way, from 339 Dudley Street to 76 Mt. Pleasant Avenue.</w:t>
      </w:r>
    </w:p>
    <w:p>
      <w:pPr>
        <w:pStyle w:val="Tab2"/>
        <w:rPr/>
      </w:pPr>
      <w:r>
        <w:rPr>
          <w:color w:val="000000"/>
        </w:rPr>
        <w:t>1 - 21, 2 - 54</w:t>
        <w:tab/>
        <w:t>8</w:t>
        <w:tab/>
        <w:t>7</w:t>
        <w:tab/>
        <w:t>7</w:t>
        <w:tab/>
        <w:t>10</w:t>
        <w:tab/>
        <w:t>02119</w:t>
      </w:r>
    </w:p>
    <w:p>
      <w:pPr>
        <w:pStyle w:val="Tab2"/>
        <w:spacing w:before="0" w:after="120"/>
        <w:rPr/>
      </w:pPr>
      <w:r>
        <w:rPr>
          <w:color w:val="000000"/>
        </w:rPr>
        <w:t>23 - 49</w:t>
        <w:tab/>
        <w:t>8</w:t>
        <w:tab/>
        <w:t>3</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Vineland Street,</w:t>
      </w:r>
      <w:r>
        <w:rPr>
          <w:color w:val="000000"/>
          <w:lang w:val="en-US" w:eastAsia="en-US"/>
        </w:rPr>
        <w:t xml:space="preserve"> Bri., Public way, from Market Street between Guest Street and North Beacon Street to opposite 286 North Beacon Street.</w:t>
        <w:tab/>
        <w:tab/>
        <w:t>22</w:t>
      </w:r>
      <w:r>
        <w:rPr>
          <w:color w:val="000000"/>
        </w:rPr>
        <w:tab/>
      </w:r>
      <w:r>
        <w:rPr>
          <w:color w:val="000000"/>
          <w:lang w:val="en-US" w:eastAsia="en-US"/>
        </w:rPr>
        <w:t>12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Vining Street,</w:t>
      </w:r>
      <w:r>
        <w:rPr>
          <w:color w:val="000000"/>
          <w:lang w:val="en-US" w:eastAsia="en-US"/>
        </w:rPr>
        <w:t xml:space="preserve"> Rox., Public way, from 52 Francis Street to approximately 180 feet southwest of 58 Fenwood Road.</w:t>
      </w:r>
    </w:p>
    <w:p>
      <w:pPr>
        <w:pStyle w:val="Tab2"/>
        <w:rPr/>
      </w:pPr>
      <w:r>
        <w:rPr>
          <w:color w:val="000000"/>
        </w:rPr>
        <w:t>1 - 35, 16 - 36</w:t>
        <w:tab/>
        <w:t>10</w:t>
        <w:tab/>
        <w:t>4</w:t>
        <w:tab/>
        <w:t>8</w:t>
        <w:tab/>
        <w:t>10</w:t>
        <w:tab/>
        <w:t>02115</w:t>
      </w:r>
    </w:p>
    <w:p>
      <w:pPr>
        <w:pStyle w:val="Tab2"/>
        <w:spacing w:before="0" w:after="120"/>
        <w:rPr/>
      </w:pPr>
      <w:r>
        <w:rPr>
          <w:color w:val="000000"/>
        </w:rPr>
        <w:t>2 - 12</w:t>
        <w:tab/>
        <w:t>10</w:t>
        <w:tab/>
        <w:t>3</w:t>
        <w:tab/>
        <w:t>8</w:t>
        <w:tab/>
        <w:t>10</w:t>
        <w:tab/>
        <w:t>02115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Vinson Street,</w:t>
      </w:r>
      <w:r>
        <w:rPr>
          <w:color w:val="000000"/>
          <w:lang w:val="en-US" w:eastAsia="en-US"/>
        </w:rPr>
        <w:t xml:space="preserve"> Dor., Public way, from 495 Geneva Avenue to 263 Park Street.</w:t>
        <w:tab/>
        <w:tab/>
        <w:t>16</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Vinton Street,</w:t>
      </w:r>
      <w:r>
        <w:rPr>
          <w:color w:val="000000"/>
          <w:lang w:val="en-US" w:eastAsia="en-US"/>
        </w:rPr>
        <w:t xml:space="preserve"> S.B., Public way, from 340 Dorchester Street to 96 Preble Street near 313 Old Colony Avenue.</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Violante Street,</w:t>
      </w:r>
      <w:r>
        <w:rPr>
          <w:color w:val="000000"/>
          <w:lang w:val="en-US" w:eastAsia="en-US"/>
        </w:rPr>
        <w:t xml:space="preserve"> Dor., from 577A River Street to 36 Rockdale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577A River Street to 36 Rockdale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19 Violante Street to northeasterly.</w:t>
        <w:tab/>
        <w:tab/>
        <w:t>18</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Violet Street,</w:t>
      </w:r>
      <w:r>
        <w:rPr>
          <w:color w:val="000000"/>
          <w:lang w:val="en-US" w:eastAsia="en-US"/>
        </w:rPr>
        <w:t xml:space="preserve"> Dor., Public way, from 18 Crossman Street to opposite 195 Delhi Street.</w:t>
        <w:tab/>
        <w:tab/>
        <w:t>18</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Virgil Road,</w:t>
      </w:r>
      <w:r>
        <w:rPr>
          <w:color w:val="000000"/>
          <w:lang w:val="en-US" w:eastAsia="en-US"/>
        </w:rPr>
        <w:t xml:space="preserve"> W.R., Public way, from 520 La Grange Street to approximately 332 feet southwesterly.</w:t>
        <w:tab/>
        <w:tab/>
        <w:t>20</w:t>
      </w:r>
      <w:r>
        <w:rPr>
          <w:color w:val="000000"/>
        </w:rPr>
        <w:tab/>
      </w:r>
      <w:r>
        <w:rPr>
          <w:color w:val="000000"/>
          <w:lang w:val="en-US" w:eastAsia="en-US"/>
        </w:rPr>
        <w:t>13</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Virginia Street,</w:t>
      </w:r>
      <w:r>
        <w:rPr>
          <w:color w:val="000000"/>
          <w:lang w:val="en-US" w:eastAsia="en-US"/>
        </w:rPr>
        <w:t xml:space="preserve"> Dor., Public way, from opposite 52 Bird Street to 747 Dudley Street.</w:t>
        <w:tab/>
        <w:tab/>
        <w:t>13</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Visconti Road,</w:t>
      </w:r>
      <w:r>
        <w:rPr>
          <w:color w:val="000000"/>
          <w:lang w:val="en-US" w:eastAsia="en-US"/>
        </w:rPr>
        <w:t xml:space="preserve"> EB. </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 xml:space="preserve">Note; </w:t>
      </w:r>
      <w:r>
        <w:rPr>
          <w:color w:val="000000"/>
          <w:lang w:val="en-US" w:eastAsia="en-US"/>
        </w:rPr>
        <w:t>see George R. Visconti Road.</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Vista Street,</w:t>
      </w:r>
      <w:r>
        <w:rPr>
          <w:color w:val="000000"/>
          <w:lang w:val="en-US" w:eastAsia="en-US"/>
        </w:rPr>
        <w:t xml:space="preserve"> W.R., Public way, from opposite 107 Augustus Avenue to opposite 12 Malverna Road.</w:t>
      </w:r>
      <w:r>
        <w:rPr>
          <w:color w:val="000000"/>
        </w:rPr>
        <w:tab/>
        <w:tab/>
      </w:r>
      <w:r>
        <w:rPr>
          <w:color w:val="000000"/>
          <w:lang w:val="en-US" w:eastAsia="en-US"/>
        </w:rPr>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Vogel Street,</w:t>
      </w:r>
      <w:r>
        <w:rPr>
          <w:color w:val="000000"/>
          <w:lang w:val="en-US" w:eastAsia="en-US"/>
        </w:rPr>
        <w:t xml:space="preserve"> W.R., Public way, from 29 Crosstown Avenue to 36 Fairlane Road.</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Von Hillern Street,</w:t>
      </w:r>
      <w:r>
        <w:rPr>
          <w:color w:val="000000"/>
          <w:lang w:val="en-US" w:eastAsia="en-US"/>
        </w:rPr>
        <w:t xml:space="preserve"> Dor., Public way, from between 690 and 749 Dorchester Avenue to approximately 619 feet southwest of Locust Street.</w:t>
        <w:tab/>
        <w:tab/>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Vose Avenue,</w:t>
      </w:r>
      <w:r>
        <w:rPr>
          <w:color w:val="000000"/>
          <w:lang w:val="en-US" w:eastAsia="en-US"/>
        </w:rPr>
        <w:t xml:space="preserve"> H.P., Public way, from 98 Beacon Street to between 490 and 570 Truman Parkway and after an interval, from between and opposite 490 and 570 Truman Parkway to Erie Street.</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Normal"/>
        <w:rPr>
          <w:color w:val="000000"/>
          <w:lang w:val="en-US" w:eastAsia="en-US"/>
        </w:rPr>
      </w:pPr>
      <w:r>
        <w:rPr>
          <w:color w:val="000000"/>
          <w:lang w:val="en-US" w:eastAsia="en-US"/>
        </w:rPr>
      </w:r>
    </w:p>
    <w:p>
      <w:pPr>
        <w:sectPr>
          <w:headerReference w:type="default" r:id="rId147"/>
          <w:headerReference w:type="first" r:id="rId148"/>
          <w:footerReference w:type="default" r:id="rId149"/>
          <w:footerReference w:type="first" r:id="rId150"/>
          <w:type w:val="nextPage"/>
          <w:pgSz w:w="12240" w:h="15840"/>
          <w:pgMar w:left="547" w:right="360" w:header="720" w:top="1080" w:footer="720" w:bottom="1440" w:gutter="0"/>
          <w:pgNumType w:fmt="decimal"/>
          <w:cols w:num="2" w:space="360" w:equalWidth="true" w:sep="true"/>
          <w:formProt w:val="false"/>
          <w:titlePg/>
          <w:textDirection w:val="lrTb"/>
          <w:docGrid w:type="default" w:linePitch="360" w:charSpace="0"/>
        </w:sectPr>
      </w:pPr>
    </w:p>
    <w:p>
      <w:pPr>
        <w:sectPr>
          <w:type w:val="continuous"/>
          <w:pgSz w:w="12240" w:h="15840"/>
          <w:pgMar w:left="547" w:right="360" w:header="720" w:top="1080" w:footer="720" w:bottom="1440" w:gutter="0"/>
          <w:formProt w:val="false"/>
          <w:textDirection w:val="lrTb"/>
          <w:docGrid w:type="default" w:linePitch="360" w:charSpace="0"/>
        </w:sectPr>
        <w:pStyle w:val="Initial"/>
        <w:numPr>
          <w:ilvl w:val="0"/>
          <w:numId w:val="0"/>
        </w:numPr>
        <w:spacing w:lineRule="exact" w:line="3000"/>
        <w:ind w:right="480" w:hanging="0"/>
        <w:rPr>
          <w:color w:val="000000"/>
        </w:rPr>
      </w:pPr>
      <w:r>
        <w:rPr>
          <w:color w:val="000000"/>
        </w:rPr>
      </w:r>
    </w:p>
    <w:p>
      <w:pPr>
        <w:pStyle w:val="Initial"/>
        <w:spacing w:lineRule="exact" w:line="3000"/>
        <w:rPr>
          <w:color w:val="000000"/>
        </w:rPr>
      </w:pPr>
      <w:r>
        <w:rPr>
          <w:color w:val="000000"/>
        </w:rPr>
      </w:r>
    </w:p>
    <w:p>
      <w:pPr>
        <w:pStyle w:val="Initial"/>
        <w:spacing w:lineRule="exact" w:line="1200"/>
        <w:rPr>
          <w:color w:val="000000"/>
        </w:rPr>
      </w:pPr>
      <w:r>
        <w:rPr>
          <w:color w:val="000000"/>
        </w:rPr>
      </w:r>
    </w:p>
    <w:p>
      <w:pPr>
        <w:pStyle w:val="Initial"/>
        <w:spacing w:lineRule="exact" w:line="4600"/>
        <w:rPr>
          <w:color w:val="000000"/>
        </w:rPr>
      </w:pPr>
      <w:r>
        <w:rPr>
          <w:color w:val="000000"/>
          <w:sz w:val="360"/>
        </w:rPr>
        <w:t>W,X,Y</w:t>
      </w:r>
    </w:p>
    <w:p>
      <w:pPr>
        <w:pStyle w:val="Initial"/>
        <w:spacing w:lineRule="exact" w:line="3600"/>
        <w:rPr>
          <w:color w:val="000000"/>
          <w:sz w:val="360"/>
        </w:rPr>
      </w:pPr>
      <w:r>
        <w:rPr>
          <w:color w:val="000000"/>
          <w:sz w:val="360"/>
        </w:rPr>
        <w:t>and Z</w:t>
      </w:r>
      <w:r>
        <w:br w:type="page"/>
      </w:r>
    </w:p>
    <w:p>
      <w:pPr>
        <w:pStyle w:val="Initial"/>
        <w:spacing w:lineRule="exact" w:line="3600"/>
        <w:rPr>
          <w:color w:val="000000"/>
          <w:sz w:val="360"/>
        </w:rPr>
      </w:pPr>
      <w:r>
        <w:rPr>
          <w:color w:val="000000"/>
          <w:sz w:val="360"/>
        </w:rPr>
      </w:r>
    </w:p>
    <w:p>
      <w:pPr>
        <w:sectPr>
          <w:headerReference w:type="default" r:id="rId151"/>
          <w:headerReference w:type="first" r:id="rId152"/>
          <w:footerReference w:type="default" r:id="rId153"/>
          <w:footerReference w:type="first" r:id="rId154"/>
          <w:type w:val="nextPage"/>
          <w:pgSz w:w="12240" w:h="15840"/>
          <w:pgMar w:left="547" w:right="360" w:header="720" w:top="1080" w:footer="720" w:bottom="1440" w:gutter="0"/>
          <w:pgNumType w:fmt="decimal"/>
          <w:formProt w:val="false"/>
          <w:titlePg/>
          <w:textDirection w:val="lrTb"/>
          <w:docGrid w:type="default" w:linePitch="360" w:charSpace="0"/>
        </w:sectPr>
      </w:pPr>
    </w:p>
    <w:p>
      <w:pPr>
        <w:sectPr>
          <w:type w:val="continuous"/>
          <w:pgSz w:w="12240" w:h="15840"/>
          <w:pgMar w:left="547" w:right="360" w:header="720" w:top="1080" w:footer="720" w:bottom="1440" w:gutter="0"/>
          <w:cols w:num="2" w:space="360" w:equalWidth="true" w:sep="true"/>
          <w:formProt w:val="false"/>
          <w:textDirection w:val="lrTb"/>
          <w:docGrid w:type="default" w:linePitch="360" w:charSpace="0"/>
        </w:sectPr>
        <w:pStyle w:val="Tab1"/>
        <w:numPr>
          <w:ilvl w:val="0"/>
          <w:numId w:val="0"/>
        </w:numPr>
        <w:tabs>
          <w:tab w:val="left" w:pos="3240" w:leader="none"/>
          <w:tab w:val="center" w:pos="3600" w:leader="none"/>
          <w:tab w:val="center" w:pos="3960" w:leader="none"/>
          <w:tab w:val="center" w:pos="4320" w:leader="none"/>
          <w:tab w:val="center" w:pos="4680" w:leader="none"/>
          <w:tab w:val="right" w:pos="5400" w:leader="none"/>
        </w:tabs>
        <w:spacing w:before="0" w:after="120"/>
        <w:ind w:left="86" w:right="2246" w:hanging="86"/>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Wabash Street,</w:t>
      </w:r>
      <w:r>
        <w:rPr>
          <w:color w:val="000000"/>
          <w:lang w:val="en-US" w:eastAsia="en-US"/>
        </w:rPr>
        <w:t xml:space="preserve"> Dor., Public way, from opposite 8 Elene Street to 23 Prairie Street.</w:t>
        <w:tab/>
        <w:tab/>
        <w:t>18</w:t>
        <w:tab/>
        <w:t>3</w:t>
        <w:tab/>
        <w:t>5</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Wabeno Street,</w:t>
      </w:r>
      <w:r>
        <w:rPr>
          <w:color w:val="000000"/>
          <w:lang w:val="en-US" w:eastAsia="en-US"/>
        </w:rPr>
        <w:t xml:space="preserve"> Rox., Public way, from 35 Waumbeck Street to 30 Wyoming Street.</w:t>
        <w:tab/>
        <w:tab/>
        <w:t>12</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Wabon Street,</w:t>
      </w:r>
      <w:r>
        <w:rPr>
          <w:color w:val="000000"/>
          <w:lang w:val="en-US" w:eastAsia="en-US"/>
        </w:rPr>
        <w:t xml:space="preserve"> Rox., Public way, from opposite 19 Wabeno Street to 501 Warren Street.</w:t>
        <w:tab/>
        <w:tab/>
        <w:t>12</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Wachusett Street,</w:t>
      </w:r>
      <w:r>
        <w:rPr>
          <w:color w:val="000000"/>
          <w:lang w:val="en-US" w:eastAsia="en-US"/>
        </w:rPr>
        <w:t xml:space="preserve"> H.P., Public way, from 720 River Street to approximately 908 feet southeasterly at the Neponset River Reservation.</w:t>
        <w:tab/>
        <w:tab/>
        <w:t>18</w:t>
      </w:r>
      <w:r>
        <w:rPr>
          <w:color w:val="000000"/>
        </w:rPr>
        <w:tab/>
      </w:r>
      <w:r>
        <w:rPr>
          <w:color w:val="000000"/>
          <w:lang w:val="en-US" w:eastAsia="en-US"/>
        </w:rPr>
        <w:t>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Wachusett Street,</w:t>
      </w:r>
      <w:r>
        <w:rPr>
          <w:color w:val="000000"/>
          <w:lang w:val="en-US" w:eastAsia="en-US"/>
        </w:rPr>
        <w:t xml:space="preserve"> W.R., Public way, from 90 Florian Street to 63 Weld Hill Street.</w:t>
      </w:r>
    </w:p>
    <w:p>
      <w:pPr>
        <w:pStyle w:val="Tab2"/>
        <w:rPr/>
      </w:pPr>
      <w:r>
        <w:rPr>
          <w:color w:val="000000"/>
        </w:rPr>
        <w:t>1 - 243, 2 - 210</w:t>
        <w:tab/>
        <w:t>19</w:t>
        <w:tab/>
        <w:t>7</w:t>
        <w:tab/>
        <w:t>6</w:t>
        <w:tab/>
        <w:t>2</w:t>
        <w:tab/>
        <w:t>02130</w:t>
      </w:r>
    </w:p>
    <w:p>
      <w:pPr>
        <w:pStyle w:val="Tab2"/>
        <w:spacing w:before="0" w:after="120"/>
        <w:rPr/>
      </w:pPr>
      <w:r>
        <w:rPr>
          <w:color w:val="000000"/>
        </w:rPr>
        <w:t>214 - 302, 251 - 309</w:t>
        <w:tab/>
        <w:t>19</w:t>
        <w:tab/>
        <w:t>12</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Wade Street,</w:t>
      </w:r>
      <w:r>
        <w:rPr>
          <w:color w:val="000000"/>
          <w:lang w:val="en-US" w:eastAsia="en-US"/>
        </w:rPr>
        <w:t xml:space="preserve"> Bri., Public way, from 2018 Commonwealth Avenue to approximately 661 feet southwesterly at Chestnut Hill Park.</w:t>
        <w:tab/>
        <w:tab/>
        <w:t>21</w:t>
      </w:r>
      <w:r>
        <w:rPr>
          <w:color w:val="000000"/>
        </w:rPr>
        <w:tab/>
      </w:r>
      <w:r>
        <w:rPr>
          <w:color w:val="000000"/>
          <w:lang w:val="en-US" w:eastAsia="en-US"/>
        </w:rPr>
        <w:t>16</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Wadleigh Place,</w:t>
      </w:r>
      <w:r>
        <w:rPr>
          <w:color w:val="000000"/>
          <w:lang w:val="en-US" w:eastAsia="en-US"/>
        </w:rPr>
        <w:t xml:space="preserve"> S.B., Private way, from near 5 Ellery Street to westerly.</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Wadsworth Street,</w:t>
      </w:r>
      <w:r>
        <w:rPr>
          <w:color w:val="000000"/>
          <w:lang w:val="en-US" w:eastAsia="en-US"/>
        </w:rPr>
        <w:t xml:space="preserve"> Bri., Public way, from 52 Pratt Street to approximately 73 feet southeast of 9 Hartley Terrace.</w:t>
        <w:tab/>
        <w:tab/>
        <w:t>21</w:t>
      </w:r>
      <w:r>
        <w:rPr>
          <w:color w:val="000000"/>
        </w:rPr>
        <w:tab/>
      </w:r>
      <w:r>
        <w:rPr>
          <w:color w:val="000000"/>
          <w:lang w:val="en-US" w:eastAsia="en-US"/>
        </w:rPr>
        <w:t>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Wainwright Street,</w:t>
      </w:r>
      <w:r>
        <w:rPr>
          <w:color w:val="000000"/>
          <w:lang w:val="en-US" w:eastAsia="en-US"/>
        </w:rPr>
        <w:t xml:space="preserve"> Dor., Public way, from 91 Centre Street to 90 Welles Avenue.</w:t>
      </w:r>
    </w:p>
    <w:p>
      <w:pPr>
        <w:pStyle w:val="Tab2"/>
        <w:rPr/>
      </w:pPr>
      <w:r>
        <w:rPr>
          <w:color w:val="000000"/>
        </w:rPr>
        <w:t>1 - 15</w:t>
        <w:tab/>
        <w:t>17</w:t>
        <w:tab/>
        <w:t>6</w:t>
        <w:tab/>
        <w:t>4</w:t>
        <w:tab/>
        <w:t>7</w:t>
        <w:tab/>
        <w:t>02124</w:t>
      </w:r>
    </w:p>
    <w:p>
      <w:pPr>
        <w:pStyle w:val="Tab2"/>
        <w:spacing w:before="0" w:after="120"/>
        <w:rPr/>
      </w:pPr>
      <w:r>
        <w:rPr>
          <w:color w:val="000000"/>
        </w:rPr>
        <w:t>2 - 54, 17 - 51</w:t>
        <w:tab/>
        <w:t>16</w:t>
        <w:tab/>
        <w:t>3</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Wait Street,</w:t>
      </w:r>
      <w:r>
        <w:rPr>
          <w:color w:val="000000"/>
          <w:lang w:val="en-US" w:eastAsia="en-US"/>
        </w:rPr>
        <w:t xml:space="preserve"> Rox., Public way, from 764 Huntington Avenue to between 28 and 73 Sachem Street.</w:t>
      </w:r>
    </w:p>
    <w:p>
      <w:pPr>
        <w:pStyle w:val="Tab2"/>
        <w:rPr/>
      </w:pPr>
      <w:r>
        <w:rPr>
          <w:color w:val="000000"/>
        </w:rPr>
        <w:t>1 - 35, 2 - 50</w:t>
        <w:tab/>
        <w:t>10</w:t>
        <w:tab/>
        <w:t>3</w:t>
        <w:tab/>
        <w:t>8</w:t>
        <w:tab/>
        <w:t>10</w:t>
        <w:tab/>
        <w:t>02120</w:t>
      </w:r>
    </w:p>
    <w:p>
      <w:pPr>
        <w:pStyle w:val="Tab2"/>
        <w:spacing w:before="0" w:after="120"/>
        <w:rPr/>
      </w:pPr>
      <w:r>
        <w:rPr>
          <w:color w:val="000000"/>
        </w:rPr>
        <w:t>37 - 63, 56 - 68</w:t>
        <w:tab/>
        <w:t>10</w:t>
        <w:tab/>
        <w:t>4</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Wakefield Avenue,</w:t>
      </w:r>
      <w:r>
        <w:rPr>
          <w:color w:val="000000"/>
          <w:lang w:val="en-US" w:eastAsia="en-US"/>
        </w:rPr>
        <w:t xml:space="preserve"> H.P., Public way, from near 1024 Truman Parkway to 168 Washington Street at Needham Road.</w:t>
        <w:tab/>
        <w:tab/>
        <w:t>18</w:t>
      </w:r>
      <w:r>
        <w:rPr>
          <w:color w:val="000000"/>
        </w:rPr>
        <w:tab/>
      </w:r>
      <w:r>
        <w:rPr>
          <w:color w:val="000000"/>
          <w:lang w:val="en-US" w:eastAsia="en-US"/>
        </w:rPr>
        <w:t>17</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Wakullah Street,</w:t>
      </w:r>
      <w:r>
        <w:rPr>
          <w:color w:val="000000"/>
          <w:lang w:val="en-US" w:eastAsia="en-US"/>
        </w:rPr>
        <w:t xml:space="preserve"> Rox., Public way, from 79 Dale Street to opposite 49 Rockland Street.</w:t>
        <w:tab/>
        <w:tab/>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Walbridge Street,</w:t>
      </w:r>
      <w:r>
        <w:rPr>
          <w:color w:val="000000"/>
          <w:lang w:val="en-US" w:eastAsia="en-US"/>
        </w:rPr>
        <w:t xml:space="preserve"> Bri., Public way, from 1340 Commonwealth Avenue to the Boston and Brookline Boundary Line.</w:t>
        <w:tab/>
        <w:tab/>
        <w:t>21</w:t>
      </w:r>
      <w:r>
        <w:rPr>
          <w:color w:val="000000"/>
        </w:rPr>
        <w:tab/>
      </w:r>
      <w:r>
        <w:rPr>
          <w:color w:val="000000"/>
          <w:lang w:val="en-US" w:eastAsia="en-US"/>
        </w:rPr>
        <w:t>8</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Waldeck Street,</w:t>
      </w:r>
      <w:r>
        <w:rPr>
          <w:color w:val="000000"/>
          <w:lang w:val="en-US" w:eastAsia="en-US"/>
        </w:rPr>
        <w:t xml:space="preserve"> Dor., Public way, from 481 Geneva Avenue at Tonawanda Street to 40 Melville Avenue.</w:t>
      </w:r>
    </w:p>
    <w:p>
      <w:pPr>
        <w:pStyle w:val="Tab2"/>
        <w:rPr/>
      </w:pPr>
      <w:r>
        <w:rPr>
          <w:color w:val="000000"/>
        </w:rPr>
        <w:t>1 - 55, 2 - 62</w:t>
        <w:tab/>
        <w:t>17</w:t>
        <w:tab/>
        <w:t>3</w:t>
        <w:tab/>
        <w:t>4</w:t>
        <w:tab/>
        <w:t>7</w:t>
        <w:tab/>
        <w:t>02124</w:t>
      </w:r>
    </w:p>
    <w:p>
      <w:pPr>
        <w:pStyle w:val="Tab2"/>
        <w:spacing w:before="0" w:after="120"/>
        <w:rPr/>
      </w:pPr>
      <w:r>
        <w:rPr>
          <w:color w:val="000000"/>
        </w:rPr>
        <w:t>59 - 101, 64 - 92</w:t>
        <w:tab/>
        <w:t>17</w:t>
        <w:tab/>
        <w:t>2</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Waldemar Avenue,</w:t>
      </w:r>
      <w:r>
        <w:rPr>
          <w:color w:val="000000"/>
          <w:lang w:val="en-US" w:eastAsia="en-US"/>
        </w:rPr>
        <w:t xml:space="preserve"> E.B., from 1 Orient Avenue opposite 7 Walley Street to opposite 440 William F. McClellan Highway.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 Orient Avenue opposite 7 Walley Street to opposite 440 William F. McClellan Highway.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17 Waldemar Avenue to approximately 283 feet southeasterly at Walley Street.</w:t>
        <w:tab/>
        <w:tab/>
        <w:t>1</w:t>
      </w:r>
      <w:r>
        <w:rPr>
          <w:color w:val="000000"/>
        </w:rPr>
        <w:tab/>
      </w:r>
      <w:r>
        <w:rPr>
          <w:color w:val="000000"/>
          <w:lang w:val="en-US" w:eastAsia="en-US"/>
        </w:rPr>
        <w:t>14</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Walden Street,</w:t>
      </w:r>
      <w:r>
        <w:rPr>
          <w:color w:val="000000"/>
          <w:lang w:val="en-US" w:eastAsia="en-US"/>
        </w:rPr>
        <w:t xml:space="preserve"> Rox., Public way, from 315 Centre Street to 178 Heath Street.</w:t>
        <w:tab/>
        <w:tab/>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Waldo Street,</w:t>
      </w:r>
      <w:r>
        <w:rPr>
          <w:color w:val="000000"/>
          <w:lang w:val="en-US" w:eastAsia="en-US"/>
        </w:rPr>
        <w:t xml:space="preserve"> Chsn., Public way, from opposite 44 Charles River Avenue to approximately 105 feet westerly (underneath, the North Washington Street Bridge) to Paul Revere Park.</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Waldo Terrace,</w:t>
      </w:r>
      <w:r>
        <w:rPr>
          <w:color w:val="000000"/>
          <w:lang w:val="en-US" w:eastAsia="en-US"/>
        </w:rPr>
        <w:t xml:space="preserve"> Bri., Public way, from 56 Henshaw Street to 321 Washington Street.</w:t>
        <w:tab/>
        <w:tab/>
        <w:t>22</w:t>
      </w:r>
      <w:r>
        <w:rPr>
          <w:color w:val="000000"/>
        </w:rPr>
        <w:tab/>
      </w:r>
      <w:r>
        <w:rPr>
          <w:color w:val="000000"/>
          <w:lang w:val="en-US" w:eastAsia="en-US"/>
        </w:rPr>
        <w:t>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Waldorf Street,</w:t>
      </w:r>
      <w:r>
        <w:rPr>
          <w:color w:val="000000"/>
          <w:lang w:val="en-US" w:eastAsia="en-US"/>
        </w:rPr>
        <w:t xml:space="preserve"> Dor., Public way, from 86 Ashmont Street to 30 Mellen Street.</w:t>
        <w:tab/>
        <w:tab/>
        <w:t>17</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Waldren Road,</w:t>
      </w:r>
      <w:r>
        <w:rPr>
          <w:color w:val="000000"/>
          <w:lang w:val="en-US" w:eastAsia="en-US"/>
        </w:rPr>
        <w:t xml:space="preserve"> Rox., Public way, from 50 Walnut Park to 65 Westminster Avenue.</w:t>
        <w:tab/>
        <w:tab/>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Wales Street,</w:t>
      </w:r>
      <w:r>
        <w:rPr>
          <w:color w:val="000000"/>
          <w:lang w:val="en-US" w:eastAsia="en-US"/>
        </w:rPr>
        <w:t xml:space="preserve"> Dor., Public way, from 760 Blue Hill Avenue to 98 Talbot Avenue.</w:t>
      </w:r>
    </w:p>
    <w:p>
      <w:pPr>
        <w:pStyle w:val="Tab2"/>
        <w:rPr/>
      </w:pPr>
      <w:r>
        <w:rPr>
          <w:color w:val="000000"/>
        </w:rPr>
        <w:t>1 - 121, 2 - 48, 82 - 114</w:t>
        <w:tab/>
        <w:t>14</w:t>
        <w:tab/>
        <w:t>7</w:t>
        <w:tab/>
        <w:t>4</w:t>
        <w:tab/>
        <w:t>3</w:t>
        <w:tab/>
        <w:t>02124</w:t>
      </w:r>
    </w:p>
    <w:p>
      <w:pPr>
        <w:pStyle w:val="Tab2"/>
        <w:spacing w:before="0" w:after="120"/>
        <w:rPr/>
      </w:pPr>
      <w:r>
        <w:rPr>
          <w:color w:val="000000"/>
        </w:rPr>
        <w:t>52 - 78</w:t>
        <w:tab/>
        <w:t>14</w:t>
        <w:tab/>
        <w:t>2</w:t>
        <w:tab/>
        <w:t>4</w:t>
        <w:tab/>
        <w:t>3</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Walford Way</w:t>
      </w:r>
      <w:r>
        <w:rPr>
          <w:color w:val="000000"/>
          <w:lang w:val="en-US" w:eastAsia="en-US"/>
        </w:rPr>
        <w:t>, Chsn., Public way, from 74 Decatur Street to 33 Polk Street.</w:t>
        <w:tab/>
        <w:tab/>
        <w:t>2</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Walker Street,</w:t>
      </w:r>
      <w:r>
        <w:rPr>
          <w:color w:val="000000"/>
          <w:lang w:val="en-US" w:eastAsia="en-US"/>
        </w:rPr>
        <w:t xml:space="preserve"> Chsn., Public way, from 315 Main Street to 19 Wall Street.</w:t>
      </w:r>
    </w:p>
    <w:p>
      <w:pPr>
        <w:pStyle w:val="Tab2"/>
        <w:rPr/>
      </w:pPr>
      <w:r>
        <w:rPr>
          <w:color w:val="000000"/>
        </w:rPr>
        <w:t>1 - 57, 2 - 52</w:t>
        <w:tab/>
        <w:t>2</w:t>
        <w:tab/>
        <w:t>6</w:t>
        <w:tab/>
        <w:t>1</w:t>
        <w:tab/>
        <w:t>1</w:t>
        <w:tab/>
        <w:t>02129</w:t>
      </w:r>
    </w:p>
    <w:p>
      <w:pPr>
        <w:pStyle w:val="Tab2"/>
        <w:spacing w:before="0" w:after="120"/>
        <w:rPr>
          <w:color w:val="000000"/>
        </w:rPr>
      </w:pPr>
      <w:r>
        <w:rPr>
          <w:color w:val="000000"/>
        </w:rPr>
        <w:t>56 - 64</w:t>
        <w:tab/>
        <w:t>2</w:t>
        <w:tab/>
        <w:t>5</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Walk Hill Street,</w:t>
      </w:r>
      <w:r>
        <w:rPr>
          <w:color w:val="000000"/>
          <w:lang w:val="en-US" w:eastAsia="en-US"/>
        </w:rPr>
        <w:t xml:space="preserve"> Dor., W.R., Public way, from 138 Hyde Park Avenue to 1351 Blue Hill Avenue.</w:t>
      </w:r>
    </w:p>
    <w:p>
      <w:pPr>
        <w:pStyle w:val="Tab2"/>
        <w:rPr/>
      </w:pPr>
      <w:r>
        <w:rPr>
          <w:color w:val="000000"/>
        </w:rPr>
        <w:t>1 - 249, 2 - 250</w:t>
        <w:tab/>
        <w:t>19</w:t>
        <w:tab/>
        <w:t>7</w:t>
        <w:tab/>
        <w:t>6</w:t>
        <w:tab/>
        <w:t>2</w:t>
        <w:tab/>
        <w:t>02130</w:t>
      </w:r>
    </w:p>
    <w:p>
      <w:pPr>
        <w:pStyle w:val="Tab2"/>
        <w:rPr/>
      </w:pPr>
      <w:r>
        <w:rPr>
          <w:color w:val="000000"/>
        </w:rPr>
        <w:t>251 - 549</w:t>
        <w:tab/>
        <w:t>18</w:t>
        <w:tab/>
        <w:t>7</w:t>
        <w:tab/>
        <w:t>5</w:t>
        <w:tab/>
        <w:t>2/7</w:t>
        <w:tab/>
        <w:t>02131</w:t>
      </w:r>
    </w:p>
    <w:p>
      <w:pPr>
        <w:pStyle w:val="Tab2"/>
        <w:rPr/>
      </w:pPr>
      <w:r>
        <w:rPr>
          <w:color w:val="000000"/>
        </w:rPr>
        <w:t>252 - 730</w:t>
        <w:tab/>
        <w:t>14</w:t>
        <w:tab/>
        <w:t>8</w:t>
        <w:tab/>
        <w:t>4</w:t>
        <w:tab/>
        <w:t>2/7</w:t>
        <w:tab/>
        <w:t>02126</w:t>
      </w:r>
    </w:p>
    <w:p>
      <w:pPr>
        <w:pStyle w:val="Tab2"/>
        <w:spacing w:before="0" w:after="120"/>
        <w:rPr/>
      </w:pPr>
      <w:r>
        <w:rPr>
          <w:color w:val="000000"/>
        </w:rPr>
        <w:t>559 - 731</w:t>
        <w:tab/>
        <w:t>18</w:t>
        <w:tab/>
        <w:t>3</w:t>
        <w:tab/>
        <w:t>5</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Wall Street,</w:t>
      </w:r>
      <w:r>
        <w:rPr>
          <w:color w:val="000000"/>
          <w:lang w:val="en-US" w:eastAsia="en-US"/>
        </w:rPr>
        <w:t xml:space="preserve"> Chsn., Public way, from Sullivan Street between Bunker Hill Street and Russell Street to opposite 64 Walker Street.</w:t>
      </w:r>
    </w:p>
    <w:p>
      <w:pPr>
        <w:pStyle w:val="Tab2"/>
        <w:rPr/>
      </w:pPr>
      <w:r>
        <w:rPr>
          <w:color w:val="000000"/>
        </w:rPr>
        <w:t>1 - 19, 2 - 18</w:t>
        <w:tab/>
        <w:t>2</w:t>
        <w:tab/>
        <w:t>6</w:t>
        <w:tab/>
        <w:t>1</w:t>
        <w:tab/>
        <w:t>1</w:t>
        <w:tab/>
        <w:t>02129</w:t>
      </w:r>
    </w:p>
    <w:p>
      <w:pPr>
        <w:pStyle w:val="Tab2"/>
        <w:spacing w:before="0" w:after="120"/>
        <w:rPr/>
      </w:pPr>
      <w:r>
        <w:rPr>
          <w:color w:val="000000"/>
        </w:rPr>
        <w:t>20 - 32, 21 - 31</w:t>
        <w:tab/>
        <w:t>2</w:t>
        <w:tab/>
        <w:t>5</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Wallace Court,</w:t>
      </w:r>
      <w:r>
        <w:rPr>
          <w:color w:val="000000"/>
          <w:lang w:val="en-US" w:eastAsia="en-US"/>
        </w:rPr>
        <w:t xml:space="preserve"> Chsn., Private way, from 1 Monument Square and 67 Winthrop Street to southeasterly.</w:t>
        <w:tab/>
        <w:tab/>
        <w:t>2</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Wallace Park</w:t>
      </w:r>
      <w:r>
        <w:rPr>
          <w:color w:val="000000"/>
          <w:lang w:val="en-US" w:eastAsia="en-US"/>
        </w:rPr>
        <w:t>, W.R., Private way, from opposite 102 Bourne Street to southwesterly.</w:t>
        <w:tab/>
        <w:tab/>
        <w:t>19</w:t>
        <w:tab/>
        <w:t>12</w:t>
        <w:tab/>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Walley Street,</w:t>
      </w:r>
      <w:r>
        <w:rPr>
          <w:color w:val="000000"/>
          <w:lang w:val="en-US" w:eastAsia="en-US"/>
        </w:rPr>
        <w:t xml:space="preserve"> E.B., from 1150 Bennington Street to the Boston and Revere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1150 Bennington Street to 5 Waldemar Avenue.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szCs w:val="24"/>
          <w:lang w:val="en-US" w:eastAsia="en-US"/>
        </w:rPr>
        <w:t>*</w:t>
      </w:r>
      <w:r>
        <w:rPr>
          <w:color w:val="000000"/>
          <w:lang w:val="en-US" w:eastAsia="en-US"/>
        </w:rPr>
        <w:t>Private way, from 5 Waldemar Avenue to the Boston and Revere Boundary Line.</w:t>
      </w:r>
    </w:p>
    <w:p>
      <w:pPr>
        <w:pStyle w:val="Tab2"/>
        <w:rPr>
          <w:color w:val="000000"/>
        </w:rPr>
      </w:pPr>
      <w:r>
        <w:rPr>
          <w:color w:val="000000"/>
        </w:rPr>
        <w:t>Odd</w:t>
        <w:tab/>
        <w:t>1</w:t>
        <w:tab/>
        <w:t>14</w:t>
        <w:tab/>
        <w:t>1</w:t>
        <w:tab/>
        <w:t>9</w:t>
        <w:tab/>
        <w:t>02128</w:t>
      </w:r>
    </w:p>
    <w:p>
      <w:pPr>
        <w:pStyle w:val="Tab2"/>
        <w:spacing w:before="0" w:after="120"/>
        <w:rPr>
          <w:color w:val="000000"/>
        </w:rPr>
      </w:pPr>
      <w:r>
        <w:rPr>
          <w:color w:val="000000"/>
        </w:rPr>
        <w:t>Even</w:t>
        <w:tab/>
        <w:t>1</w:t>
        <w:tab/>
        <w:t>13</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Wallingford Road,</w:t>
      </w:r>
      <w:r>
        <w:rPr>
          <w:color w:val="000000"/>
          <w:lang w:val="en-US" w:eastAsia="en-US"/>
        </w:rPr>
        <w:t xml:space="preserve"> Bri., Public way, from 80 Chestnut Hill Avenue to 1767 Commonwealth Avenue.</w:t>
        <w:tab/>
        <w:tab/>
        <w:t>21</w:t>
      </w:r>
      <w:r>
        <w:rPr>
          <w:color w:val="000000"/>
        </w:rPr>
        <w:tab/>
      </w:r>
      <w:r>
        <w:rPr>
          <w:color w:val="000000"/>
          <w:lang w:val="en-US" w:eastAsia="en-US"/>
        </w:rPr>
        <w:t>13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Walnut Avenue,</w:t>
      </w:r>
      <w:r>
        <w:rPr>
          <w:color w:val="000000"/>
          <w:lang w:val="en-US" w:eastAsia="en-US"/>
        </w:rPr>
        <w:t xml:space="preserve"> Rox., W.R., Public way, from 64 Sigourney Street at Peter Parley Road to opposite 196 Warren Street.</w:t>
      </w:r>
    </w:p>
    <w:p>
      <w:pPr>
        <w:pStyle w:val="Tab2"/>
        <w:rPr/>
      </w:pPr>
      <w:r>
        <w:rPr>
          <w:color w:val="000000"/>
        </w:rPr>
        <w:t>1 - 25, 2 - 78</w:t>
        <w:tab/>
        <w:t>12</w:t>
        <w:tab/>
        <w:t>1</w:t>
        <w:tab/>
        <w:t>7</w:t>
        <w:tab/>
        <w:t>10</w:t>
        <w:tab/>
        <w:t>02119</w:t>
      </w:r>
    </w:p>
    <w:p>
      <w:pPr>
        <w:pStyle w:val="Tab2"/>
        <w:rPr/>
      </w:pPr>
      <w:r>
        <w:rPr>
          <w:color w:val="000000"/>
        </w:rPr>
        <w:t>27 - 215, 80 - 148</w:t>
        <w:tab/>
        <w:t>12</w:t>
        <w:tab/>
        <w:t>3</w:t>
        <w:tab/>
        <w:t>7</w:t>
        <w:tab/>
        <w:t>10</w:t>
        <w:tab/>
        <w:t>02119</w:t>
      </w:r>
    </w:p>
    <w:p>
      <w:pPr>
        <w:pStyle w:val="Tab2"/>
        <w:rPr/>
      </w:pPr>
      <w:r>
        <w:rPr>
          <w:color w:val="000000"/>
        </w:rPr>
        <w:t>150 - 158, 212 - 264</w:t>
        <w:tab/>
        <w:t>12</w:t>
        <w:tab/>
        <w:t>5</w:t>
        <w:tab/>
        <w:t>7</w:t>
        <w:tab/>
        <w:t>10</w:t>
        <w:tab/>
        <w:t>02119</w:t>
      </w:r>
    </w:p>
    <w:p>
      <w:pPr>
        <w:pStyle w:val="Tab2"/>
        <w:rPr/>
      </w:pPr>
      <w:r>
        <w:rPr>
          <w:color w:val="000000"/>
        </w:rPr>
        <w:t>164 - 208</w:t>
        <w:tab/>
        <w:t>12</w:t>
        <w:tab/>
        <w:t>3</w:t>
        <w:tab/>
        <w:t>7</w:t>
        <w:tab/>
        <w:t>10</w:t>
        <w:tab/>
        <w:t>02119</w:t>
      </w:r>
    </w:p>
    <w:p>
      <w:pPr>
        <w:pStyle w:val="Tab2"/>
        <w:rPr/>
      </w:pPr>
      <w:r>
        <w:rPr>
          <w:color w:val="000000"/>
        </w:rPr>
        <w:t>221 - 359</w:t>
        <w:tab/>
        <w:t>11</w:t>
        <w:tab/>
        <w:t>3</w:t>
        <w:tab/>
        <w:t>7</w:t>
        <w:tab/>
        <w:t>10</w:t>
        <w:tab/>
        <w:t>02119</w:t>
      </w:r>
    </w:p>
    <w:p>
      <w:pPr>
        <w:pStyle w:val="Tab2"/>
        <w:rPr/>
      </w:pPr>
      <w:r>
        <w:rPr>
          <w:color w:val="000000"/>
        </w:rPr>
        <w:t>270 - 390</w:t>
        <w:tab/>
        <w:t>12</w:t>
        <w:tab/>
        <w:t>8</w:t>
        <w:tab/>
        <w:t>7</w:t>
        <w:tab/>
        <w:t>2/10</w:t>
        <w:tab/>
        <w:t>02119</w:t>
      </w:r>
    </w:p>
    <w:p>
      <w:pPr>
        <w:pStyle w:val="Tab2"/>
        <w:rPr/>
      </w:pPr>
      <w:r>
        <w:rPr>
          <w:color w:val="000000"/>
        </w:rPr>
        <w:t>361 - 451</w:t>
        <w:tab/>
        <w:t>11</w:t>
        <w:tab/>
        <w:t>5</w:t>
        <w:tab/>
        <w:t>7</w:t>
        <w:tab/>
        <w:t>2/10</w:t>
        <w:tab/>
        <w:t>02119</w:t>
      </w:r>
    </w:p>
    <w:p>
      <w:pPr>
        <w:pStyle w:val="Tab2"/>
        <w:rPr/>
      </w:pPr>
      <w:r>
        <w:rPr>
          <w:color w:val="000000"/>
        </w:rPr>
        <w:t>453 - 495</w:t>
        <w:tab/>
        <w:t>11</w:t>
        <w:tab/>
        <w:t>5</w:t>
        <w:tab/>
        <w:t>7</w:t>
        <w:tab/>
        <w:t>2/10</w:t>
        <w:tab/>
        <w:t>02130</w:t>
      </w:r>
    </w:p>
    <w:p>
      <w:pPr>
        <w:pStyle w:val="Tab2"/>
        <w:spacing w:before="0" w:after="120"/>
        <w:rPr/>
      </w:pPr>
      <w:r>
        <w:rPr>
          <w:color w:val="000000"/>
        </w:rPr>
        <w:t>From Seaver Street to Sigourney Street, south side only.</w:t>
        <w:tab/>
        <w:t>12</w:t>
        <w:tab/>
        <w:t>7</w:t>
        <w:tab/>
        <w:t>7</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Walnut Court,</w:t>
      </w:r>
      <w:r>
        <w:rPr>
          <w:color w:val="000000"/>
          <w:lang w:val="en-US" w:eastAsia="en-US"/>
        </w:rPr>
        <w:t xml:space="preserve"> Dor., Private way, from 123 Walnut Street to southeasterly.</w:t>
        <w:tab/>
        <w:tab/>
        <w:t>16</w:t>
      </w:r>
      <w:r>
        <w:rPr>
          <w:color w:val="000000"/>
        </w:rPr>
        <w:tab/>
        <w:t>10</w:t>
        <w:tab/>
        <w:t>3</w:t>
        <w:tab/>
        <w:t>7</w:t>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Walnut Court,</w:t>
      </w:r>
      <w:r>
        <w:rPr>
          <w:color w:val="000000"/>
          <w:lang w:val="en-US" w:eastAsia="en-US"/>
        </w:rPr>
        <w:t xml:space="preserve"> Rox., Private way, from 94 Walnut Avenue to southeasterly.</w:t>
        <w:tab/>
        <w:tab/>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Walnut Entrance</w:t>
      </w:r>
      <w:r>
        <w:rPr>
          <w:color w:val="000000"/>
          <w:lang w:val="en-US" w:eastAsia="en-US"/>
        </w:rPr>
        <w:t>, W.R., from opposite 427 Walnut Avenue and School Street to Pierpont Road and Playstead Road, within Franklin Park.</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entrance, into Franklin Park, is under the care, control and custody of the Boston Parks and Recreation Department.</w:t>
      </w:r>
      <w:r>
        <w:rPr>
          <w:color w:val="000000"/>
        </w:rPr>
        <w:tab/>
        <w:tab/>
      </w:r>
      <w:r>
        <w:rPr>
          <w:color w:val="000000"/>
          <w:lang w:val="en-US" w:eastAsia="en-US"/>
        </w:rPr>
        <w:t>12</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Walnut Park</w:t>
      </w:r>
      <w:r>
        <w:rPr>
          <w:color w:val="000000"/>
          <w:lang w:val="en-US" w:eastAsia="en-US"/>
        </w:rPr>
        <w:t>, Rox., Public way, from 361 Walnut Avenue to 3050 Washington Street.</w:t>
      </w:r>
    </w:p>
    <w:p>
      <w:pPr>
        <w:pStyle w:val="Tab2"/>
        <w:rPr>
          <w:color w:val="000000"/>
        </w:rPr>
      </w:pPr>
      <w:r>
        <w:rPr>
          <w:color w:val="000000"/>
        </w:rPr>
        <w:t>Odd</w:t>
        <w:tab/>
        <w:t>11</w:t>
        <w:tab/>
        <w:t>5</w:t>
        <w:tab/>
        <w:t>7</w:t>
        <w:tab/>
        <w:t>10</w:t>
        <w:tab/>
        <w:t>02119</w:t>
      </w:r>
    </w:p>
    <w:p>
      <w:pPr>
        <w:pStyle w:val="Tab2"/>
        <w:spacing w:before="0" w:after="120"/>
        <w:rPr>
          <w:color w:val="000000"/>
        </w:rPr>
      </w:pPr>
      <w:r>
        <w:rPr>
          <w:color w:val="000000"/>
        </w:rPr>
        <w:t>Even</w:t>
        <w:tab/>
        <w:t>11</w:t>
        <w:tab/>
        <w:t>3</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Walnut Road,</w:t>
      </w:r>
      <w:r>
        <w:rPr>
          <w:color w:val="000000"/>
          <w:lang w:val="en-US" w:eastAsia="en-US"/>
        </w:rPr>
        <w:t xml:space="preserve"> W.R., Private way, from 27 Chestnut Road to near and opposite 115 Dana Road.</w:t>
        <w:tab/>
        <w:tab/>
        <w:t>20</w:t>
      </w:r>
      <w:r>
        <w:rPr>
          <w:color w:val="000000"/>
        </w:rPr>
        <w:tab/>
      </w:r>
      <w:r>
        <w:rPr>
          <w:color w:val="000000"/>
          <w:lang w:val="en-US" w:eastAsia="en-US"/>
        </w:rPr>
        <w:t>15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Walnut Street,</w:t>
      </w:r>
      <w:r>
        <w:rPr>
          <w:color w:val="000000"/>
          <w:lang w:val="en-US" w:eastAsia="en-US"/>
        </w:rPr>
        <w:t xml:space="preserve"> B.P., Public way, from 37 Beacon Street to opposite 63 Mt. Vernon Street.</w:t>
        <w:tab/>
        <w:tab/>
        <w:t>5</w:t>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Walnut Street,</w:t>
      </w:r>
      <w:r>
        <w:rPr>
          <w:color w:val="000000"/>
          <w:lang w:val="en-US" w:eastAsia="en-US"/>
        </w:rPr>
        <w:t xml:space="preserve"> Dor., Public way, from opposite 26 Ericsson Street to Franklin Street and after an interval, from Rice Street and Woodworth Street to 1154 William T. Morrissey Boulevard at Neponset Circle.</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Walnut Street,</w:t>
      </w:r>
      <w:r>
        <w:rPr>
          <w:color w:val="000000"/>
          <w:lang w:val="en-US" w:eastAsia="en-US"/>
        </w:rPr>
        <w:t xml:space="preserve"> H.P., Public way, from 52 Dana Avenue to Second New Way.</w:t>
        <w:tab/>
      </w:r>
      <w:r>
        <w:rPr>
          <w:color w:val="000000"/>
        </w:rPr>
        <w:tab/>
        <w:t>18</w:t>
        <w:tab/>
        <w:t>18</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Walnut Street,</w:t>
      </w:r>
      <w:r>
        <w:rPr>
          <w:color w:val="000000"/>
          <w:lang w:val="en-US" w:eastAsia="en-US"/>
        </w:rPr>
        <w:t xml:space="preserve"> W.R., Private way, from 35 Belle Avenue to 68 Ledge Hill Road.</w:t>
        <w:tab/>
        <w:tab/>
        <w:t>20</w:t>
      </w:r>
      <w:r>
        <w:rPr>
          <w:color w:val="000000"/>
        </w:rPr>
        <w:tab/>
      </w:r>
      <w:r>
        <w:rPr>
          <w:color w:val="000000"/>
          <w:lang w:val="en-US" w:eastAsia="en-US"/>
        </w:rPr>
        <w:t>16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Walsh Memorial Expressway,</w:t>
      </w:r>
      <w:r>
        <w:rPr>
          <w:color w:val="000000"/>
          <w:lang w:val="en-US" w:eastAsia="en-US"/>
        </w:rPr>
        <w:t xml:space="preserve"> Dor.</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Sargent William G. Walsh Expressway.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Walter Street,</w:t>
      </w:r>
      <w:r>
        <w:rPr>
          <w:color w:val="000000"/>
          <w:lang w:val="en-US" w:eastAsia="en-US"/>
        </w:rPr>
        <w:t xml:space="preserve"> H.P., Public way, from 1114 River Street to approximately 100 feet southeast of 49 Pierce Street.</w:t>
      </w:r>
    </w:p>
    <w:p>
      <w:pPr>
        <w:pStyle w:val="Tab2"/>
        <w:rPr/>
      </w:pPr>
      <w:r>
        <w:rPr>
          <w:color w:val="000000"/>
        </w:rPr>
        <w:t>1 - 45, 2 - 30</w:t>
        <w:tab/>
        <w:t>18</w:t>
        <w:tab/>
        <w:t>13</w:t>
        <w:tab/>
        <w:t>5</w:t>
        <w:tab/>
        <w:t>8</w:t>
        <w:tab/>
        <w:t>02136</w:t>
      </w:r>
    </w:p>
    <w:p>
      <w:pPr>
        <w:pStyle w:val="Tab2"/>
        <w:spacing w:before="0" w:after="120"/>
        <w:rPr/>
      </w:pPr>
      <w:r>
        <w:rPr>
          <w:color w:val="000000"/>
        </w:rPr>
        <w:t>54</w:t>
        <w:tab/>
        <w:t>18</w:t>
        <w:tab/>
        <w:t>15</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Walter Street,</w:t>
      </w:r>
      <w:r>
        <w:rPr>
          <w:color w:val="000000"/>
          <w:lang w:val="en-US" w:eastAsia="en-US"/>
        </w:rPr>
        <w:t xml:space="preserve"> W.R., Public way, from 1200 Centre Street to 873 South Street.</w:t>
      </w:r>
    </w:p>
    <w:p>
      <w:pPr>
        <w:pStyle w:val="Tab2"/>
        <w:rPr/>
      </w:pPr>
      <w:r>
        <w:rPr>
          <w:color w:val="000000"/>
        </w:rPr>
        <w:t>1 - 139, 66 - 182</w:t>
        <w:tab/>
        <w:t>20</w:t>
        <w:tab/>
        <w:t>4</w:t>
        <w:tab/>
        <w:t>5</w:t>
        <w:tab/>
        <w:t>6</w:t>
        <w:tab/>
        <w:t>02131</w:t>
      </w:r>
    </w:p>
    <w:p>
      <w:pPr>
        <w:pStyle w:val="Tab2"/>
        <w:rPr/>
      </w:pPr>
      <w:r>
        <w:rPr>
          <w:color w:val="000000"/>
        </w:rPr>
        <w:t>2 - 60</w:t>
        <w:tab/>
        <w:t>20</w:t>
        <w:tab/>
        <w:t>1</w:t>
        <w:tab/>
        <w:t>5</w:t>
        <w:tab/>
        <w:t>6</w:t>
        <w:tab/>
        <w:t>02131</w:t>
      </w:r>
    </w:p>
    <w:p>
      <w:pPr>
        <w:pStyle w:val="Tab2"/>
        <w:rPr>
          <w:color w:val="000000"/>
        </w:rPr>
      </w:pPr>
      <w:r>
        <w:rPr>
          <w:color w:val="000000"/>
        </w:rPr>
        <w:t>163 - 182</w:t>
        <w:tab/>
        <w:t>19</w:t>
        <w:tab/>
        <w:t>2</w:t>
        <w:tab/>
        <w:t>6</w:t>
        <w:tab/>
        <w:t>2/6</w:t>
        <w:tab/>
        <w:t>02131</w:t>
      </w:r>
    </w:p>
    <w:p>
      <w:pPr>
        <w:pStyle w:val="Tab2"/>
        <w:spacing w:before="0" w:after="120"/>
        <w:rPr/>
      </w:pPr>
      <w:r>
        <w:rPr>
          <w:color w:val="000000"/>
        </w:rPr>
        <w:t>200 - 280</w:t>
        <w:tab/>
        <w:t>20</w:t>
        <w:tab/>
        <w:t>1</w:t>
        <w:tab/>
        <w:t>5</w:t>
        <w:tab/>
        <w:t>2/6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Waltham Street,</w:t>
      </w:r>
      <w:r>
        <w:rPr>
          <w:color w:val="000000"/>
          <w:lang w:val="en-US" w:eastAsia="en-US"/>
        </w:rPr>
        <w:t xml:space="preserve"> B.P., Public way, from 550 Tremont Street to 100 Union Park Street.</w:t>
        <w:tab/>
        <w:tab/>
        <w:t>3</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Walton Street,</w:t>
      </w:r>
      <w:r>
        <w:rPr>
          <w:color w:val="000000"/>
          <w:lang w:val="en-US" w:eastAsia="en-US"/>
        </w:rPr>
        <w:t xml:space="preserve"> Dor., Public way, from 17 Harley Street to 690 Washington Street.</w:t>
        <w:tab/>
        <w:tab/>
        <w:t>17</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Walworth Street,</w:t>
      </w:r>
      <w:r>
        <w:rPr>
          <w:color w:val="000000"/>
          <w:lang w:val="en-US" w:eastAsia="en-US"/>
        </w:rPr>
        <w:t xml:space="preserve"> W.R., Public way, from 942 South Street to 4525 Washington Street at Beech Street.</w:t>
      </w:r>
    </w:p>
    <w:p>
      <w:pPr>
        <w:pStyle w:val="Tab2"/>
        <w:rPr/>
      </w:pPr>
      <w:r>
        <w:rPr>
          <w:color w:val="000000"/>
        </w:rPr>
        <w:t>1 - 11, 2 - 18</w:t>
        <w:tab/>
        <w:t>20</w:t>
        <w:tab/>
        <w:t>4</w:t>
        <w:tab/>
        <w:t>5</w:t>
        <w:tab/>
        <w:t>6</w:t>
        <w:tab/>
        <w:t>02131</w:t>
      </w:r>
    </w:p>
    <w:p>
      <w:pPr>
        <w:pStyle w:val="Tab2"/>
        <w:rPr/>
      </w:pPr>
      <w:r>
        <w:rPr>
          <w:color w:val="000000"/>
        </w:rPr>
        <w:t>15 - 105, 24 - 106</w:t>
        <w:tab/>
        <w:t>20</w:t>
        <w:tab/>
        <w:t>2</w:t>
        <w:tab/>
        <w:t>5</w:t>
        <w:tab/>
        <w:t>6</w:t>
        <w:tab/>
        <w:t>02131</w:t>
      </w:r>
    </w:p>
    <w:p>
      <w:pPr>
        <w:pStyle w:val="Tab2"/>
        <w:spacing w:before="0" w:after="120"/>
        <w:rPr/>
      </w:pPr>
      <w:r>
        <w:rPr>
          <w:color w:val="000000"/>
        </w:rPr>
        <w:t>111 - 231, 112 - 232</w:t>
        <w:tab/>
        <w:t>20</w:t>
        <w:tab/>
        <w:t>9</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Ward Court,</w:t>
      </w:r>
      <w:r>
        <w:rPr>
          <w:color w:val="000000"/>
          <w:lang w:val="en-US" w:eastAsia="en-US"/>
        </w:rPr>
        <w:t xml:space="preserve"> S.B., Private way, from 28 Ward Street to northeasterly.</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Ward Street,</w:t>
      </w:r>
      <w:r>
        <w:rPr>
          <w:color w:val="000000"/>
          <w:lang w:val="en-US" w:eastAsia="en-US"/>
        </w:rPr>
        <w:t xml:space="preserve"> Rox., Public way, from 607A Parker Street to St. Alphonsus Street at Huntington Avenue.</w:t>
      </w:r>
    </w:p>
    <w:p>
      <w:pPr>
        <w:pStyle w:val="Tab2"/>
        <w:rPr/>
      </w:pPr>
      <w:r>
        <w:rPr>
          <w:color w:val="000000"/>
        </w:rPr>
        <w:t>55 - 139</w:t>
        <w:tab/>
        <w:t>4</w:t>
        <w:tab/>
        <w:t>9</w:t>
        <w:tab/>
        <w:t>7</w:t>
        <w:tab/>
        <w:t>10</w:t>
        <w:tab/>
        <w:t>02120</w:t>
      </w:r>
    </w:p>
    <w:p>
      <w:pPr>
        <w:pStyle w:val="Tab2"/>
        <w:rPr/>
      </w:pPr>
      <w:r>
        <w:rPr>
          <w:color w:val="000000"/>
        </w:rPr>
        <w:t>70 - 176</w:t>
        <w:tab/>
        <w:t>10</w:t>
        <w:tab/>
        <w:t>1</w:t>
        <w:tab/>
        <w:t>8</w:t>
        <w:tab/>
        <w:t>10</w:t>
        <w:tab/>
        <w:t>02120</w:t>
      </w:r>
    </w:p>
    <w:p>
      <w:pPr>
        <w:pStyle w:val="Tab2"/>
        <w:spacing w:before="0" w:after="120"/>
        <w:rPr/>
      </w:pPr>
      <w:r>
        <w:rPr>
          <w:color w:val="000000"/>
        </w:rPr>
        <w:t>141 - 175</w:t>
        <w:tab/>
        <w:t>4</w:t>
        <w:tab/>
        <w:t>10</w:t>
        <w:tab/>
        <w:t>7</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Ward Street,</w:t>
      </w:r>
      <w:r>
        <w:rPr>
          <w:color w:val="000000"/>
          <w:lang w:val="en-US" w:eastAsia="en-US"/>
        </w:rPr>
        <w:t xml:space="preserve"> S.B., from 362 Dorchester Street to southerly.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362 Dorchester Street to opposite 59 Preble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59 Preble Street to southerly.</w:t>
      </w:r>
      <w:r>
        <w:rPr>
          <w:color w:val="000000"/>
        </w:rPr>
        <w:tab/>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Wardman Road,</w:t>
      </w:r>
      <w:r>
        <w:rPr>
          <w:color w:val="000000"/>
          <w:lang w:val="en-US" w:eastAsia="en-US"/>
        </w:rPr>
        <w:t xml:space="preserve"> Rox., Public way, from 60 Walnut Park to 71 Westminster Avenue.</w:t>
        <w:tab/>
        <w:tab/>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Ware Street,</w:t>
      </w:r>
      <w:r>
        <w:rPr>
          <w:color w:val="000000"/>
          <w:lang w:val="en-US" w:eastAsia="en-US"/>
        </w:rPr>
        <w:t xml:space="preserve"> Dor., Public way, from opposite 42 Rill Street to 26 Trull Street.</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Wareham Street,</w:t>
      </w:r>
      <w:r>
        <w:rPr>
          <w:color w:val="000000"/>
          <w:lang w:val="en-US" w:eastAsia="en-US"/>
        </w:rPr>
        <w:t xml:space="preserve"> B.P., Public way, from 519 Albany Street to 618 Harrison Avenue at Malden Street.</w:t>
        <w:tab/>
        <w:tab/>
        <w:t>8</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Warner Street,</w:t>
      </w:r>
      <w:r>
        <w:rPr>
          <w:color w:val="000000"/>
          <w:lang w:val="en-US" w:eastAsia="en-US"/>
        </w:rPr>
        <w:t xml:space="preserve"> Dor., Public way, from 140 Harvard Street to opposite 636 West Park Street.</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Warren Avenue,</w:t>
      </w:r>
      <w:r>
        <w:rPr>
          <w:color w:val="000000"/>
          <w:lang w:val="en-US" w:eastAsia="en-US"/>
        </w:rPr>
        <w:t xml:space="preserve"> B.P., Public way, from Berkeley Street between Gray Street and Tremont Street to 430 Columbus Avenue at Columbus Square.</w:t>
      </w:r>
    </w:p>
    <w:p>
      <w:pPr>
        <w:pStyle w:val="Tab2"/>
        <w:rPr/>
      </w:pPr>
      <w:r>
        <w:rPr>
          <w:color w:val="000000"/>
        </w:rPr>
        <w:t>1 - 63, 2 - 58</w:t>
        <w:tab/>
        <w:t>5</w:t>
        <w:tab/>
        <w:t>1</w:t>
        <w:tab/>
        <w:t>2</w:t>
        <w:tab/>
        <w:t>1</w:t>
        <w:tab/>
        <w:t>02116</w:t>
      </w:r>
    </w:p>
    <w:p>
      <w:pPr>
        <w:pStyle w:val="Tab2"/>
        <w:rPr/>
      </w:pPr>
      <w:r>
        <w:rPr>
          <w:color w:val="000000"/>
        </w:rPr>
        <w:t>65 - 163, 68 - 168</w:t>
        <w:tab/>
        <w:t>4</w:t>
        <w:tab/>
        <w:t>1</w:t>
        <w:tab/>
        <w:t>2</w:t>
        <w:tab/>
        <w:t>1</w:t>
        <w:tab/>
        <w:t>02116</w:t>
      </w:r>
    </w:p>
    <w:p>
      <w:pPr>
        <w:pStyle w:val="Tab2"/>
        <w:spacing w:before="0" w:after="120"/>
        <w:rPr/>
      </w:pPr>
      <w:r>
        <w:rPr>
          <w:color w:val="000000"/>
        </w:rPr>
        <w:t>165 - 207, 172 - 210</w:t>
        <w:tab/>
        <w:t>4</w:t>
        <w:tab/>
        <w:t>3</w:t>
        <w:tab/>
        <w:t>2</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Warren Avenue, </w:t>
      </w:r>
      <w:r>
        <w:rPr>
          <w:color w:val="000000"/>
          <w:lang w:val="en-US" w:eastAsia="en-US"/>
        </w:rPr>
        <w:t>Chsn., Public way, from Constitution Road to Paul Revere Park.</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t xml:space="preserve">  </w:t>
      </w:r>
      <w:r>
        <w:rPr>
          <w:color w:val="000000"/>
          <w:lang w:val="en-US" w:eastAsia="en-US"/>
        </w:rPr>
        <w:t>Note; this street, is under the North Washington Street Bridge.</w:t>
        <w:tab/>
        <w:tab/>
        <w:t>2</w:t>
        <w:tab/>
        <w:t>1</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Warren Avenue,</w:t>
      </w:r>
      <w:r>
        <w:rPr>
          <w:color w:val="000000"/>
          <w:lang w:val="en-US" w:eastAsia="en-US"/>
        </w:rPr>
        <w:t xml:space="preserve"> H.P., Public way, from 45 Prospect Street to approximately 250 feet northwest of Truman Parkway at the Neponset River.</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Warren Park</w:t>
      </w:r>
      <w:r>
        <w:rPr>
          <w:color w:val="000000"/>
          <w:lang w:val="en-US" w:eastAsia="en-US"/>
        </w:rPr>
        <w:t>, H.P., Private way, from 144 Warren Avenue to approximately 227 feet northeasterly.</w:t>
        <w:tab/>
        <w:tab/>
        <w:t>18</w:t>
      </w:r>
      <w:r>
        <w:rPr>
          <w:color w:val="000000"/>
        </w:rPr>
        <w:tab/>
      </w:r>
      <w:r>
        <w:rPr>
          <w:color w:val="000000"/>
          <w:lang w:val="en-US" w:eastAsia="en-US"/>
        </w:rPr>
        <w:t>16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Warren Place,</w:t>
      </w:r>
      <w:r>
        <w:rPr>
          <w:color w:val="000000"/>
          <w:lang w:val="en-US" w:eastAsia="en-US"/>
        </w:rPr>
        <w:t xml:space="preserve"> Rox., Public way, from Pevear Place to 88 Warren Street.</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Warren Square,</w:t>
      </w:r>
      <w:r>
        <w:rPr>
          <w:color w:val="000000"/>
          <w:lang w:val="en-US" w:eastAsia="en-US"/>
        </w:rPr>
        <w:t xml:space="preserve"> B.P., at the junction of Friend Street, Market Street and Merrimac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Warren Square,</w:t>
      </w:r>
      <w:r>
        <w:rPr>
          <w:color w:val="000000"/>
          <w:lang w:val="en-US" w:eastAsia="en-US"/>
        </w:rPr>
        <w:t xml:space="preserve"> Rox.</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Joseph Warren Square.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Warren Square,</w:t>
      </w:r>
      <w:r>
        <w:rPr>
          <w:color w:val="000000"/>
          <w:lang w:val="en-US" w:eastAsia="en-US"/>
        </w:rPr>
        <w:t xml:space="preserve"> W.R., Private way, from 24 Green Street to 36 Green Street.</w:t>
        <w:tab/>
        <w:tab/>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Warren Street,</w:t>
      </w:r>
      <w:r>
        <w:rPr>
          <w:color w:val="000000"/>
          <w:lang w:val="en-US" w:eastAsia="en-US"/>
        </w:rPr>
        <w:t xml:space="preserve"> Bri., Public way, from opposite 715 Cambridge Street to 1443 Commonwealth Avenue.</w:t>
        <w:tab/>
        <w:tab/>
        <w:t>21</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Warren Street,</w:t>
      </w:r>
      <w:r>
        <w:rPr>
          <w:color w:val="000000"/>
          <w:lang w:val="en-US" w:eastAsia="en-US"/>
        </w:rPr>
        <w:t xml:space="preserve"> Chsn., Public way, from Constitution Road to Church Court and 10 Thompson Square.</w:t>
      </w:r>
    </w:p>
    <w:p>
      <w:pPr>
        <w:pStyle w:val="Tab2"/>
        <w:rPr/>
      </w:pPr>
      <w:r>
        <w:rPr>
          <w:color w:val="000000"/>
        </w:rPr>
        <w:t>1 - 45, 2 - 110</w:t>
        <w:tab/>
        <w:t>2</w:t>
        <w:tab/>
        <w:t>1</w:t>
        <w:tab/>
        <w:t>1</w:t>
        <w:tab/>
        <w:t>1</w:t>
        <w:tab/>
        <w:t>02129</w:t>
      </w:r>
    </w:p>
    <w:p>
      <w:pPr>
        <w:pStyle w:val="Tab2"/>
        <w:spacing w:before="0" w:after="120"/>
        <w:rPr/>
      </w:pPr>
      <w:r>
        <w:rPr>
          <w:color w:val="000000"/>
        </w:rPr>
        <w:t>53 - 109</w:t>
        <w:tab/>
        <w:t>2</w:t>
        <w:tab/>
        <w:t>3</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Warren Street,</w:t>
      </w:r>
      <w:r>
        <w:rPr>
          <w:color w:val="000000"/>
          <w:lang w:val="en-US" w:eastAsia="en-US"/>
        </w:rPr>
        <w:t xml:space="preserve"> Rox., Public way, from 451 Blue Hill Avenue to opposite 2235 Washington Street.</w:t>
      </w:r>
    </w:p>
    <w:p>
      <w:pPr>
        <w:pStyle w:val="Tab2"/>
        <w:rPr/>
      </w:pPr>
      <w:r>
        <w:rPr>
          <w:color w:val="000000"/>
        </w:rPr>
        <w:t>1 - 61</w:t>
        <w:tab/>
        <w:t>9</w:t>
        <w:tab/>
        <w:t>5</w:t>
        <w:tab/>
        <w:t>7</w:t>
        <w:tab/>
        <w:t>10</w:t>
        <w:tab/>
        <w:t>02119</w:t>
      </w:r>
    </w:p>
    <w:p>
      <w:pPr>
        <w:pStyle w:val="Tab2"/>
        <w:rPr/>
      </w:pPr>
      <w:r>
        <w:rPr>
          <w:color w:val="000000"/>
        </w:rPr>
        <w:t>2 - 60</w:t>
        <w:tab/>
        <w:t>8</w:t>
        <w:tab/>
        <w:t>4</w:t>
        <w:tab/>
        <w:t>7</w:t>
        <w:tab/>
        <w:t>10</w:t>
        <w:tab/>
        <w:t>02119</w:t>
      </w:r>
    </w:p>
    <w:p>
      <w:pPr>
        <w:pStyle w:val="Tab2"/>
        <w:rPr/>
      </w:pPr>
      <w:r>
        <w:rPr>
          <w:color w:val="000000"/>
        </w:rPr>
        <w:t>63 - 299, 64 - 264</w:t>
        <w:tab/>
        <w:t>12</w:t>
        <w:tab/>
        <w:t>1</w:t>
        <w:tab/>
        <w:t>7</w:t>
        <w:tab/>
        <w:t>10</w:t>
        <w:tab/>
        <w:t>02119</w:t>
      </w:r>
    </w:p>
    <w:p>
      <w:pPr>
        <w:pStyle w:val="Tab2"/>
        <w:rPr/>
      </w:pPr>
      <w:r>
        <w:rPr>
          <w:color w:val="000000"/>
        </w:rPr>
        <w:t>268 - 370</w:t>
        <w:tab/>
        <w:t>12</w:t>
        <w:tab/>
        <w:t>4</w:t>
        <w:tab/>
        <w:t>7</w:t>
        <w:tab/>
        <w:t>10</w:t>
        <w:tab/>
        <w:t>02119</w:t>
      </w:r>
    </w:p>
    <w:p>
      <w:pPr>
        <w:pStyle w:val="Tab2"/>
        <w:rPr/>
      </w:pPr>
      <w:r>
        <w:rPr>
          <w:color w:val="000000"/>
        </w:rPr>
        <w:t>303 - 417</w:t>
        <w:tab/>
        <w:t>12</w:t>
        <w:tab/>
        <w:t>5</w:t>
        <w:tab/>
        <w:t>7</w:t>
        <w:tab/>
        <w:t>10</w:t>
        <w:tab/>
        <w:t>02119</w:t>
      </w:r>
    </w:p>
    <w:p>
      <w:pPr>
        <w:pStyle w:val="Tab2"/>
        <w:rPr/>
      </w:pPr>
      <w:r>
        <w:rPr>
          <w:color w:val="000000"/>
        </w:rPr>
        <w:t>372 - 432, 421 - 433</w:t>
        <w:tab/>
        <w:t>12</w:t>
        <w:tab/>
        <w:t>6</w:t>
        <w:tab/>
        <w:t>7</w:t>
        <w:tab/>
        <w:t>10</w:t>
        <w:tab/>
        <w:t>02119</w:t>
      </w:r>
    </w:p>
    <w:p>
      <w:pPr>
        <w:pStyle w:val="Tab2"/>
        <w:rPr/>
      </w:pPr>
      <w:r>
        <w:rPr>
          <w:color w:val="000000"/>
        </w:rPr>
        <w:t>434 - 524</w:t>
        <w:tab/>
        <w:t>12</w:t>
        <w:tab/>
        <w:t>6</w:t>
        <w:tab/>
        <w:t>7</w:t>
        <w:tab/>
        <w:t>10</w:t>
        <w:tab/>
        <w:t>02121</w:t>
      </w:r>
    </w:p>
    <w:p>
      <w:pPr>
        <w:pStyle w:val="Tab2"/>
        <w:rPr/>
      </w:pPr>
      <w:r>
        <w:rPr>
          <w:color w:val="000000"/>
        </w:rPr>
        <w:t>435 - 443</w:t>
        <w:tab/>
        <w:t>12</w:t>
        <w:tab/>
        <w:t>2</w:t>
        <w:tab/>
        <w:t>7</w:t>
        <w:tab/>
        <w:t>10</w:t>
        <w:tab/>
        <w:t>02119</w:t>
      </w:r>
    </w:p>
    <w:p>
      <w:pPr>
        <w:pStyle w:val="Tab2"/>
        <w:spacing w:before="0" w:after="120"/>
        <w:rPr/>
      </w:pPr>
      <w:r>
        <w:rPr>
          <w:color w:val="000000"/>
        </w:rPr>
        <w:t>445 - 663, 528 - 648</w:t>
        <w:tab/>
        <w:t>12</w:t>
        <w:tab/>
        <w:t>2</w:t>
        <w:tab/>
        <w:t>7</w:t>
        <w:tab/>
        <w:t>10</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Warrenton Place,</w:t>
      </w:r>
      <w:r>
        <w:rPr>
          <w:color w:val="000000"/>
          <w:lang w:val="en-US" w:eastAsia="en-US"/>
        </w:rPr>
        <w:t xml:space="preserve"> B.P., Public way, from 78 Charles Street South to near 78 Warrenton Street.</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Warrenton Street,</w:t>
      </w:r>
      <w:r>
        <w:rPr>
          <w:color w:val="000000"/>
          <w:lang w:val="en-US" w:eastAsia="en-US"/>
        </w:rPr>
        <w:t xml:space="preserve"> B.P., Public way, from 100 Stuart Street to Warrenton Place.</w:t>
      </w:r>
    </w:p>
    <w:p>
      <w:pPr>
        <w:pStyle w:val="Tab2"/>
        <w:rPr/>
      </w:pPr>
      <w:r>
        <w:rPr>
          <w:color w:val="000000"/>
        </w:rPr>
        <w:t>1 - 43, 2 - 48</w:t>
        <w:tab/>
        <w:t>3</w:t>
        <w:tab/>
        <w:t>8</w:t>
        <w:tab/>
        <w:t>2</w:t>
        <w:tab/>
        <w:t>1</w:t>
        <w:tab/>
        <w:t>02116</w:t>
      </w:r>
    </w:p>
    <w:p>
      <w:pPr>
        <w:pStyle w:val="Tab2"/>
        <w:spacing w:before="0" w:after="120"/>
        <w:rPr/>
      </w:pPr>
      <w:r>
        <w:rPr>
          <w:color w:val="000000"/>
        </w:rPr>
        <w:t>50 - 112, 51 - 113</w:t>
        <w:tab/>
        <w:t>5</w:t>
        <w:tab/>
        <w:t>1</w:t>
        <w:tab/>
        <w:t>2</w:t>
        <w:tab/>
        <w:t>1</w:t>
        <w:tab/>
        <w:t>02116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Warwick Street,</w:t>
      </w:r>
      <w:r>
        <w:rPr>
          <w:color w:val="000000"/>
          <w:lang w:val="en-US" w:eastAsia="en-US"/>
        </w:rPr>
        <w:t xml:space="preserve"> Rox., Public way, from 96 Hammond Street to 85 Windsor Street.</w:t>
      </w:r>
    </w:p>
    <w:p>
      <w:pPr>
        <w:pStyle w:val="Tab2"/>
        <w:rPr/>
      </w:pPr>
      <w:r>
        <w:rPr>
          <w:color w:val="000000"/>
        </w:rPr>
        <w:t>1 - 59, 2 - 48</w:t>
        <w:tab/>
        <w:t>9</w:t>
        <w:tab/>
        <w:t>3</w:t>
        <w:tab/>
        <w:t>7</w:t>
        <w:tab/>
        <w:t>10</w:t>
        <w:tab/>
        <w:t>02120</w:t>
      </w:r>
    </w:p>
    <w:p>
      <w:pPr>
        <w:pStyle w:val="Tab2"/>
        <w:spacing w:before="0" w:after="120"/>
        <w:rPr/>
      </w:pPr>
      <w:r>
        <w:rPr>
          <w:color w:val="000000"/>
        </w:rPr>
        <w:t>50 - 140, 61 - 139</w:t>
        <w:tab/>
        <w:t>9</w:t>
        <w:tab/>
        <w:t>4</w:t>
        <w:tab/>
        <w:t>7</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Washburn Street,</w:t>
      </w:r>
      <w:r>
        <w:rPr>
          <w:color w:val="000000"/>
          <w:lang w:val="en-US" w:eastAsia="en-US"/>
        </w:rPr>
        <w:t xml:space="preserve"> S.B., Public way, from 106 Boston Street to opposite 6 Howell Street.</w:t>
        <w:tab/>
        <w:tab/>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Washington Place,</w:t>
      </w:r>
      <w:r>
        <w:rPr>
          <w:color w:val="000000"/>
          <w:lang w:val="en-US" w:eastAsia="en-US"/>
        </w:rPr>
        <w:t xml:space="preserve"> Chsn., Private way, from 39 Washington Street to northeasterly.</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Washington Street,</w:t>
      </w:r>
      <w:r>
        <w:rPr>
          <w:color w:val="000000"/>
          <w:lang w:val="en-US" w:eastAsia="en-US"/>
        </w:rPr>
        <w:t xml:space="preserve"> B.P., Rox., W.R., Public way, from 1 Court Street and 1 State Street to the Boston and Dedham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there is a portion of Washington Street, from Arborway at Morton Street to 1 Hyde Park Avenue at Tower Street. This portion was part of the original location of Washington Street, prior to its relocation in the “1980’s”, due to the construction of the new Forest Hills M.B.T.A. Railroad Station. This portion of Washington Street, is still a public way. </w:t>
      </w:r>
    </w:p>
    <w:p>
      <w:pPr>
        <w:pStyle w:val="Tab2"/>
        <w:rPr/>
      </w:pPr>
      <w:r>
        <w:rPr>
          <w:color w:val="000000"/>
        </w:rPr>
        <w:t>1 - 125, 2 - 192, 210 - 426</w:t>
        <w:tab/>
        <w:t>3</w:t>
        <w:tab/>
        <w:t>6</w:t>
        <w:tab/>
        <w:t>1</w:t>
        <w:tab/>
        <w:t>1</w:t>
        <w:tab/>
        <w:t>02108</w:t>
      </w:r>
    </w:p>
    <w:p>
      <w:pPr>
        <w:pStyle w:val="Tab2"/>
        <w:rPr/>
      </w:pPr>
      <w:r>
        <w:rPr>
          <w:color w:val="000000"/>
        </w:rPr>
        <w:t>194 - 208</w:t>
        <w:tab/>
        <w:t>3</w:t>
        <w:tab/>
        <w:t>6</w:t>
        <w:tab/>
        <w:t>1</w:t>
        <w:tab/>
        <w:t>1</w:t>
        <w:tab/>
        <w:t>02109</w:t>
      </w:r>
    </w:p>
    <w:p>
      <w:pPr>
        <w:pStyle w:val="Tab2"/>
        <w:rPr/>
      </w:pPr>
      <w:r>
        <w:rPr>
          <w:color w:val="000000"/>
        </w:rPr>
        <w:t>432 - 950, 443 - 949</w:t>
        <w:tab/>
        <w:t>3</w:t>
        <w:tab/>
        <w:t>8</w:t>
        <w:tab/>
        <w:t>2</w:t>
        <w:tab/>
        <w:t>1</w:t>
        <w:tab/>
        <w:t>02111</w:t>
      </w:r>
    </w:p>
    <w:p>
      <w:pPr>
        <w:pStyle w:val="Tab2"/>
        <w:rPr/>
      </w:pPr>
      <w:r>
        <w:rPr>
          <w:color w:val="000000"/>
        </w:rPr>
        <w:t>951 - 1129, 952 - 1130</w:t>
        <w:tab/>
        <w:t>3</w:t>
        <w:tab/>
        <w:t>8</w:t>
        <w:tab/>
        <w:t>2</w:t>
        <w:tab/>
        <w:t>1</w:t>
        <w:tab/>
        <w:t>02118</w:t>
      </w:r>
    </w:p>
    <w:p>
      <w:pPr>
        <w:pStyle w:val="Tab2"/>
        <w:rPr/>
      </w:pPr>
      <w:r>
        <w:rPr>
          <w:color w:val="000000"/>
        </w:rPr>
        <w:t>1134 - 1370, 1135 - 1429</w:t>
        <w:tab/>
        <w:t>3</w:t>
        <w:tab/>
        <w:t>7</w:t>
        <w:tab/>
        <w:t>2</w:t>
        <w:tab/>
        <w:t>1</w:t>
        <w:tab/>
        <w:t>02118</w:t>
      </w:r>
    </w:p>
    <w:p>
      <w:pPr>
        <w:pStyle w:val="Tab2"/>
        <w:rPr/>
      </w:pPr>
      <w:r>
        <w:rPr>
          <w:color w:val="000000"/>
        </w:rPr>
        <w:t>1384 - 1526</w:t>
        <w:tab/>
        <w:t>8</w:t>
        <w:tab/>
        <w:t>1</w:t>
        <w:tab/>
        <w:t>2</w:t>
        <w:tab/>
        <w:t>1</w:t>
        <w:tab/>
        <w:t>02118</w:t>
      </w:r>
    </w:p>
    <w:p>
      <w:pPr>
        <w:pStyle w:val="Tab2"/>
        <w:rPr/>
      </w:pPr>
      <w:r>
        <w:rPr>
          <w:color w:val="000000"/>
        </w:rPr>
        <w:t>1433 - 1585</w:t>
        <w:tab/>
        <w:t>9</w:t>
        <w:tab/>
        <w:t>1</w:t>
        <w:tab/>
        <w:t>2</w:t>
        <w:tab/>
        <w:t>1</w:t>
        <w:tab/>
        <w:t>02118</w:t>
      </w:r>
    </w:p>
    <w:p>
      <w:pPr>
        <w:pStyle w:val="Tab2"/>
        <w:rPr/>
      </w:pPr>
      <w:r>
        <w:rPr>
          <w:color w:val="000000"/>
        </w:rPr>
        <w:t>1528 - 1788</w:t>
        <w:tab/>
        <w:t>8</w:t>
        <w:tab/>
        <w:t>2</w:t>
        <w:tab/>
        <w:t>2</w:t>
        <w:tab/>
        <w:t>1/10</w:t>
        <w:tab/>
        <w:t>02118</w:t>
      </w:r>
    </w:p>
    <w:p>
      <w:pPr>
        <w:pStyle w:val="Tab2"/>
        <w:rPr/>
      </w:pPr>
      <w:r>
        <w:rPr>
          <w:color w:val="000000"/>
        </w:rPr>
        <w:t>1595 - 1747</w:t>
        <w:tab/>
        <w:t>9</w:t>
        <w:tab/>
        <w:t>2</w:t>
        <w:tab/>
        <w:t>7</w:t>
        <w:tab/>
        <w:t>10</w:t>
        <w:tab/>
        <w:t>02118</w:t>
      </w:r>
    </w:p>
    <w:p>
      <w:pPr>
        <w:pStyle w:val="Tab2"/>
        <w:rPr/>
      </w:pPr>
      <w:r>
        <w:rPr>
          <w:color w:val="000000"/>
        </w:rPr>
        <w:t>1759 - 2031</w:t>
        <w:tab/>
        <w:t>9</w:t>
        <w:tab/>
        <w:t>3</w:t>
        <w:tab/>
        <w:t>7</w:t>
        <w:tab/>
        <w:t>10</w:t>
        <w:tab/>
        <w:t>02118</w:t>
      </w:r>
    </w:p>
    <w:p>
      <w:pPr>
        <w:pStyle w:val="Tab2"/>
        <w:rPr/>
      </w:pPr>
      <w:r>
        <w:rPr>
          <w:color w:val="000000"/>
        </w:rPr>
        <w:t>1800 - 1998</w:t>
        <w:tab/>
        <w:t>8</w:t>
        <w:tab/>
        <w:t>3</w:t>
        <w:tab/>
        <w:t>7</w:t>
        <w:tab/>
        <w:t>10</w:t>
        <w:tab/>
        <w:t>02118</w:t>
      </w:r>
    </w:p>
    <w:p>
      <w:pPr>
        <w:pStyle w:val="Tab2"/>
        <w:rPr/>
      </w:pPr>
      <w:r>
        <w:rPr>
          <w:color w:val="000000"/>
        </w:rPr>
        <w:t>2000 - 2030</w:t>
        <w:tab/>
        <w:t>8</w:t>
        <w:tab/>
        <w:t>3</w:t>
        <w:tab/>
        <w:t>7</w:t>
        <w:tab/>
        <w:t>10</w:t>
        <w:tab/>
        <w:t>02119</w:t>
      </w:r>
    </w:p>
    <w:p>
      <w:pPr>
        <w:pStyle w:val="Tab2"/>
        <w:rPr/>
      </w:pPr>
      <w:r>
        <w:rPr>
          <w:color w:val="000000"/>
        </w:rPr>
        <w:t>2037 - 2193</w:t>
        <w:tab/>
        <w:t>9</w:t>
        <w:tab/>
        <w:t>4</w:t>
        <w:tab/>
        <w:t>7</w:t>
        <w:tab/>
        <w:t>10</w:t>
        <w:tab/>
        <w:t>02119</w:t>
      </w:r>
    </w:p>
    <w:p>
      <w:pPr>
        <w:pStyle w:val="Tab2"/>
        <w:rPr/>
      </w:pPr>
      <w:r>
        <w:rPr>
          <w:color w:val="000000"/>
        </w:rPr>
        <w:t>2038 - 2224</w:t>
        <w:tab/>
        <w:t>8</w:t>
        <w:tab/>
        <w:t>4</w:t>
        <w:tab/>
        <w:t>7</w:t>
        <w:tab/>
        <w:t>10</w:t>
        <w:tab/>
        <w:t>02119</w:t>
      </w:r>
    </w:p>
    <w:p>
      <w:pPr>
        <w:pStyle w:val="Tab2"/>
        <w:rPr/>
      </w:pPr>
      <w:r>
        <w:rPr>
          <w:color w:val="000000"/>
        </w:rPr>
        <w:t>2201 - 2387, 2260 - 2380, 2397 - 2695, 2600 - 2698</w:t>
        <w:tab/>
        <w:t>9</w:t>
        <w:tab/>
        <w:t>5</w:t>
        <w:tab/>
        <w:t>7</w:t>
        <w:tab/>
        <w:t>10</w:t>
        <w:tab/>
        <w:t>02119</w:t>
      </w:r>
    </w:p>
    <w:p>
      <w:pPr>
        <w:pStyle w:val="Tab2"/>
        <w:rPr/>
      </w:pPr>
      <w:r>
        <w:rPr>
          <w:color w:val="000000"/>
        </w:rPr>
        <w:t>2400 - 2584</w:t>
        <w:tab/>
        <w:t>12</w:t>
        <w:tab/>
        <w:t>1</w:t>
        <w:tab/>
        <w:t>7</w:t>
        <w:tab/>
        <w:t>10</w:t>
        <w:tab/>
        <w:t>02119</w:t>
      </w:r>
    </w:p>
    <w:p>
      <w:pPr>
        <w:pStyle w:val="Tab2"/>
        <w:rPr/>
      </w:pPr>
      <w:r>
        <w:rPr>
          <w:color w:val="000000"/>
        </w:rPr>
        <w:t>2700 - 2816, 2709 - 2923</w:t>
        <w:tab/>
        <w:t>11</w:t>
        <w:tab/>
        <w:t>2</w:t>
        <w:tab/>
        <w:t>7</w:t>
        <w:tab/>
        <w:t>10</w:t>
        <w:tab/>
        <w:t>02119</w:t>
      </w:r>
    </w:p>
    <w:p>
      <w:pPr>
        <w:pStyle w:val="Tab2"/>
        <w:rPr/>
      </w:pPr>
      <w:r>
        <w:rPr>
          <w:color w:val="000000"/>
        </w:rPr>
        <w:t>2818 - 3044</w:t>
        <w:tab/>
        <w:t>11</w:t>
        <w:tab/>
        <w:t>3</w:t>
        <w:tab/>
        <w:t>7</w:t>
        <w:tab/>
        <w:t>10</w:t>
        <w:tab/>
        <w:t>02119</w:t>
      </w:r>
    </w:p>
    <w:p>
      <w:pPr>
        <w:pStyle w:val="Tab2"/>
        <w:rPr/>
      </w:pPr>
      <w:r>
        <w:rPr>
          <w:color w:val="000000"/>
        </w:rPr>
        <w:t>2935 - 3123</w:t>
        <w:tab/>
        <w:t>11</w:t>
        <w:tab/>
        <w:t>4</w:t>
        <w:tab/>
        <w:t>6</w:t>
        <w:tab/>
        <w:t>2/10</w:t>
        <w:tab/>
        <w:t>02119</w:t>
      </w:r>
    </w:p>
    <w:p>
      <w:pPr>
        <w:pStyle w:val="Tab2"/>
        <w:rPr/>
      </w:pPr>
      <w:r>
        <w:rPr>
          <w:color w:val="000000"/>
        </w:rPr>
        <w:t>3050 - 3122</w:t>
        <w:tab/>
        <w:t>11</w:t>
        <w:tab/>
        <w:t>5</w:t>
        <w:tab/>
        <w:t>7</w:t>
        <w:tab/>
        <w:t>2</w:t>
        <w:tab/>
        <w:t>02119</w:t>
      </w:r>
    </w:p>
    <w:p>
      <w:pPr>
        <w:pStyle w:val="Tab2"/>
        <w:rPr/>
      </w:pPr>
      <w:r>
        <w:rPr>
          <w:color w:val="000000"/>
        </w:rPr>
        <w:t>3124 - 3248</w:t>
        <w:tab/>
        <w:t>11</w:t>
        <w:tab/>
        <w:t>5</w:t>
        <w:tab/>
        <w:t>7</w:t>
        <w:tab/>
        <w:t>2</w:t>
        <w:tab/>
        <w:t>02130</w:t>
      </w:r>
    </w:p>
    <w:p>
      <w:pPr>
        <w:pStyle w:val="Tab2"/>
        <w:rPr/>
      </w:pPr>
      <w:r>
        <w:rPr>
          <w:color w:val="000000"/>
        </w:rPr>
        <w:t>3125 - 3159</w:t>
        <w:tab/>
        <w:t>11</w:t>
        <w:tab/>
        <w:t>4</w:t>
        <w:tab/>
        <w:t>6</w:t>
        <w:tab/>
        <w:t>2/10</w:t>
        <w:tab/>
        <w:t>02130</w:t>
      </w:r>
    </w:p>
    <w:p>
      <w:pPr>
        <w:pStyle w:val="Tab2"/>
        <w:rPr/>
      </w:pPr>
      <w:r>
        <w:rPr>
          <w:color w:val="000000"/>
        </w:rPr>
        <w:t>3163 - 3349, 3252 - 3314</w:t>
        <w:tab/>
        <w:t>11</w:t>
        <w:tab/>
        <w:t>6</w:t>
        <w:tab/>
        <w:t>7</w:t>
        <w:tab/>
        <w:t>2</w:t>
        <w:tab/>
        <w:t>02130</w:t>
      </w:r>
    </w:p>
    <w:p>
      <w:pPr>
        <w:pStyle w:val="Tab2"/>
        <w:rPr/>
      </w:pPr>
      <w:r>
        <w:rPr>
          <w:color w:val="000000"/>
        </w:rPr>
        <w:t>3316 - 3490, 3355 - 3489</w:t>
        <w:tab/>
        <w:t>11</w:t>
        <w:tab/>
        <w:t>7</w:t>
        <w:tab/>
        <w:t>7</w:t>
        <w:tab/>
        <w:t>2</w:t>
        <w:tab/>
        <w:t>02130</w:t>
      </w:r>
    </w:p>
    <w:p>
      <w:pPr>
        <w:pStyle w:val="Tab2"/>
        <w:rPr/>
      </w:pPr>
      <w:r>
        <w:rPr>
          <w:color w:val="000000"/>
        </w:rPr>
        <w:t>3492 - 3724, 3493 - 3651</w:t>
        <w:tab/>
        <w:t>11</w:t>
        <w:tab/>
        <w:t>8</w:t>
        <w:tab/>
        <w:t>6</w:t>
        <w:tab/>
        <w:t>2</w:t>
        <w:tab/>
        <w:t>02130</w:t>
      </w:r>
    </w:p>
    <w:p>
      <w:pPr>
        <w:pStyle w:val="Tab2"/>
        <w:rPr/>
      </w:pPr>
      <w:r>
        <w:rPr>
          <w:color w:val="000000"/>
        </w:rPr>
        <w:t>3731 - 3799, 3742 - 3798</w:t>
        <w:tab/>
        <w:t>19</w:t>
        <w:tab/>
        <w:t>7</w:t>
        <w:tab/>
        <w:t>6</w:t>
        <w:tab/>
        <w:t>2</w:t>
        <w:tab/>
        <w:t>02130</w:t>
      </w:r>
    </w:p>
    <w:p>
      <w:pPr>
        <w:pStyle w:val="Tab2"/>
        <w:rPr/>
      </w:pPr>
      <w:r>
        <w:rPr>
          <w:color w:val="000000"/>
        </w:rPr>
        <w:t>3801 - 3931, 3802 - 3936</w:t>
        <w:tab/>
        <w:t>19</w:t>
        <w:tab/>
        <w:t>7</w:t>
        <w:tab/>
        <w:t>6</w:t>
        <w:tab/>
        <w:t>2</w:t>
        <w:tab/>
        <w:t>02131</w:t>
      </w:r>
    </w:p>
    <w:p>
      <w:pPr>
        <w:pStyle w:val="Tab2"/>
        <w:rPr/>
      </w:pPr>
      <w:r>
        <w:rPr>
          <w:color w:val="000000"/>
        </w:rPr>
        <w:t>3935 - 4143, 3940 - 4062</w:t>
        <w:tab/>
        <w:t>19</w:t>
        <w:tab/>
        <w:t>11</w:t>
        <w:tab/>
        <w:t>5</w:t>
        <w:tab/>
        <w:t>2</w:t>
        <w:tab/>
        <w:t>02131</w:t>
      </w:r>
    </w:p>
    <w:p>
      <w:pPr>
        <w:pStyle w:val="Tab2"/>
        <w:rPr/>
      </w:pPr>
      <w:r>
        <w:rPr>
          <w:color w:val="000000"/>
        </w:rPr>
        <w:t>4070 - 4210</w:t>
        <w:tab/>
        <w:t>19</w:t>
        <w:tab/>
        <w:t>13</w:t>
        <w:tab/>
        <w:t>5</w:t>
        <w:tab/>
        <w:t>2</w:t>
        <w:tab/>
        <w:t>02131</w:t>
      </w:r>
    </w:p>
    <w:p>
      <w:pPr>
        <w:pStyle w:val="Tab2"/>
        <w:rPr/>
      </w:pPr>
      <w:r>
        <w:rPr>
          <w:color w:val="000000"/>
        </w:rPr>
        <w:t>4151 - 4379</w:t>
        <w:tab/>
        <w:t>20</w:t>
        <w:tab/>
        <w:t>2</w:t>
        <w:tab/>
        <w:t>5</w:t>
        <w:tab/>
        <w:t>2/6</w:t>
        <w:tab/>
        <w:t>02131</w:t>
      </w:r>
    </w:p>
    <w:p>
      <w:pPr>
        <w:pStyle w:val="Tab2"/>
        <w:rPr/>
      </w:pPr>
      <w:r>
        <w:rPr>
          <w:color w:val="000000"/>
        </w:rPr>
        <w:t>4228 - 4250</w:t>
        <w:tab/>
        <w:t>19</w:t>
        <w:tab/>
        <w:t>10</w:t>
        <w:tab/>
        <w:t>5</w:t>
        <w:tab/>
        <w:t>6</w:t>
        <w:tab/>
        <w:t>02131</w:t>
      </w:r>
    </w:p>
    <w:p>
      <w:pPr>
        <w:pStyle w:val="Tab2"/>
        <w:rPr/>
      </w:pPr>
      <w:r>
        <w:rPr>
          <w:color w:val="000000"/>
        </w:rPr>
        <w:t>4256 - 4550</w:t>
        <w:tab/>
        <w:t>18</w:t>
        <w:tab/>
        <w:t>10</w:t>
        <w:tab/>
        <w:t>5</w:t>
        <w:tab/>
        <w:t>6</w:t>
        <w:tab/>
        <w:t>02131</w:t>
      </w:r>
    </w:p>
    <w:p>
      <w:pPr>
        <w:pStyle w:val="Tab2"/>
        <w:rPr/>
      </w:pPr>
      <w:r>
        <w:rPr>
          <w:color w:val="000000"/>
        </w:rPr>
        <w:t>4387 - 4635</w:t>
        <w:tab/>
        <w:t>20</w:t>
        <w:tab/>
        <w:t>9</w:t>
        <w:tab/>
        <w:t>5</w:t>
        <w:tab/>
        <w:t>6</w:t>
        <w:tab/>
        <w:t>02131</w:t>
      </w:r>
    </w:p>
    <w:p>
      <w:pPr>
        <w:pStyle w:val="Tab2"/>
        <w:rPr/>
      </w:pPr>
      <w:r>
        <w:rPr>
          <w:color w:val="000000"/>
        </w:rPr>
        <w:t>4552 - 4700</w:t>
        <w:tab/>
        <w:t>18</w:t>
        <w:tab/>
        <w:t>11</w:t>
        <w:tab/>
        <w:t>5</w:t>
        <w:tab/>
        <w:t>6</w:t>
        <w:tab/>
        <w:t>02131</w:t>
      </w:r>
    </w:p>
    <w:p>
      <w:pPr>
        <w:pStyle w:val="Tab2"/>
        <w:rPr>
          <w:color w:val="000000"/>
        </w:rPr>
      </w:pPr>
      <w:r>
        <w:rPr>
          <w:color w:val="000000"/>
        </w:rPr>
        <w:t>4645 - 4699</w:t>
        <w:tab/>
        <w:t>20</w:t>
        <w:tab/>
        <w:t>3</w:t>
        <w:tab/>
        <w:t>6</w:t>
        <w:tab/>
        <w:t>6</w:t>
        <w:tab/>
        <w:t>02131</w:t>
      </w:r>
    </w:p>
    <w:p>
      <w:pPr>
        <w:pStyle w:val="Tab2"/>
        <w:rPr/>
      </w:pPr>
      <w:r>
        <w:rPr>
          <w:color w:val="000000"/>
        </w:rPr>
        <w:t>4701 - 4995</w:t>
        <w:tab/>
        <w:t>20</w:t>
        <w:tab/>
        <w:t>3</w:t>
        <w:tab/>
        <w:t>6</w:t>
        <w:tab/>
        <w:t>6</w:t>
        <w:tab/>
        <w:t>02132</w:t>
      </w:r>
    </w:p>
    <w:p>
      <w:pPr>
        <w:pStyle w:val="Tab2"/>
        <w:rPr/>
      </w:pPr>
      <w:r>
        <w:rPr>
          <w:color w:val="000000"/>
        </w:rPr>
        <w:t>4702 - 4772</w:t>
        <w:tab/>
        <w:t>18</w:t>
        <w:tab/>
        <w:t>11</w:t>
        <w:tab/>
        <w:t>5</w:t>
        <w:tab/>
        <w:t>6</w:t>
        <w:tab/>
        <w:t>02132</w:t>
      </w:r>
    </w:p>
    <w:p>
      <w:pPr>
        <w:pStyle w:val="Tab2"/>
        <w:spacing w:before="0" w:after="120"/>
        <w:rPr/>
      </w:pPr>
      <w:r>
        <w:rPr>
          <w:color w:val="000000"/>
        </w:rPr>
        <w:t>4786 - 5200, 5001 - 5169, 5201 - 5341, 5206 - 5342</w:t>
        <w:tab/>
        <w:t>20</w:t>
        <w:tab/>
        <w:t>15</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Washington Street,</w:t>
      </w:r>
      <w:r>
        <w:rPr>
          <w:color w:val="000000"/>
          <w:lang w:val="en-US" w:eastAsia="en-US"/>
        </w:rPr>
        <w:t xml:space="preserve"> Bri., Public way, from the Boston and Brookline Boundary Line to the Boston and Newton Boundary Line.</w:t>
      </w:r>
    </w:p>
    <w:p>
      <w:pPr>
        <w:pStyle w:val="Tab2"/>
        <w:rPr/>
      </w:pPr>
      <w:r>
        <w:rPr>
          <w:color w:val="000000"/>
        </w:rPr>
        <w:t>1 - 65</w:t>
        <w:tab/>
        <w:t>21</w:t>
        <w:tab/>
        <w:t>10</w:t>
        <w:tab/>
        <w:t>9</w:t>
        <w:tab/>
        <w:t>4</w:t>
        <w:tab/>
        <w:t>02146</w:t>
      </w:r>
    </w:p>
    <w:p>
      <w:pPr>
        <w:pStyle w:val="Tab2"/>
        <w:rPr/>
      </w:pPr>
      <w:r>
        <w:rPr>
          <w:color w:val="000000"/>
        </w:rPr>
        <w:t>2 - 48</w:t>
        <w:tab/>
        <w:t>21</w:t>
        <w:tab/>
        <w:t>12</w:t>
        <w:tab/>
        <w:t>9</w:t>
        <w:tab/>
        <w:t>4</w:t>
        <w:tab/>
        <w:t>02146</w:t>
      </w:r>
    </w:p>
    <w:p>
      <w:pPr>
        <w:pStyle w:val="Tab2"/>
        <w:rPr/>
      </w:pPr>
      <w:r>
        <w:rPr>
          <w:color w:val="000000"/>
        </w:rPr>
        <w:t>67 - 123, 84 - 108</w:t>
        <w:tab/>
        <w:t>21</w:t>
        <w:tab/>
        <w:t>10</w:t>
        <w:tab/>
        <w:t>9</w:t>
        <w:tab/>
        <w:t>4</w:t>
        <w:tab/>
        <w:t>02135</w:t>
      </w:r>
    </w:p>
    <w:p>
      <w:pPr>
        <w:pStyle w:val="Tab2"/>
        <w:rPr/>
      </w:pPr>
      <w:r>
        <w:rPr>
          <w:color w:val="000000"/>
        </w:rPr>
        <w:t>116 - 198</w:t>
        <w:tab/>
        <w:t>21</w:t>
        <w:tab/>
        <w:t>11</w:t>
        <w:tab/>
        <w:t>9</w:t>
        <w:tab/>
        <w:t>4</w:t>
        <w:tab/>
        <w:t>02135</w:t>
      </w:r>
    </w:p>
    <w:p>
      <w:pPr>
        <w:pStyle w:val="Tab2"/>
        <w:rPr/>
      </w:pPr>
      <w:r>
        <w:rPr>
          <w:color w:val="000000"/>
        </w:rPr>
        <w:t>125 - 287</w:t>
        <w:tab/>
        <w:t>21</w:t>
        <w:tab/>
        <w:t>9</w:t>
        <w:tab/>
        <w:t>9</w:t>
        <w:tab/>
        <w:t>4</w:t>
        <w:tab/>
        <w:t>02135</w:t>
      </w:r>
    </w:p>
    <w:p>
      <w:pPr>
        <w:pStyle w:val="Tab2"/>
        <w:rPr/>
      </w:pPr>
      <w:r>
        <w:rPr>
          <w:color w:val="000000"/>
        </w:rPr>
        <w:t>200 - 394, 301 - 431</w:t>
        <w:tab/>
        <w:t>22</w:t>
        <w:tab/>
        <w:t>3</w:t>
        <w:tab/>
        <w:t>9</w:t>
        <w:tab/>
        <w:t>4</w:t>
        <w:tab/>
        <w:t>02135</w:t>
      </w:r>
    </w:p>
    <w:p>
      <w:pPr>
        <w:pStyle w:val="Tab2"/>
        <w:rPr/>
      </w:pPr>
      <w:r>
        <w:rPr>
          <w:color w:val="000000"/>
        </w:rPr>
        <w:t>398 - 434</w:t>
        <w:tab/>
        <w:t>22</w:t>
        <w:tab/>
        <w:t>9</w:t>
        <w:tab/>
        <w:t>9</w:t>
        <w:tab/>
        <w:t>4</w:t>
        <w:tab/>
        <w:t>02135</w:t>
      </w:r>
    </w:p>
    <w:p>
      <w:pPr>
        <w:pStyle w:val="Tab2"/>
        <w:rPr/>
      </w:pPr>
      <w:r>
        <w:rPr>
          <w:color w:val="000000"/>
        </w:rPr>
        <w:t>437 - 517, 438 - 524</w:t>
        <w:tab/>
        <w:t>22</w:t>
        <w:tab/>
        <w:t>10</w:t>
        <w:tab/>
        <w:t>9</w:t>
        <w:tab/>
        <w:t>4</w:t>
        <w:tab/>
        <w:t>02135</w:t>
      </w:r>
    </w:p>
    <w:p>
      <w:pPr>
        <w:pStyle w:val="Tab2"/>
        <w:rPr/>
      </w:pPr>
      <w:r>
        <w:rPr>
          <w:color w:val="000000"/>
        </w:rPr>
        <w:t>521 - 605, 526 - 606A</w:t>
        <w:tab/>
        <w:t>22</w:t>
        <w:tab/>
        <w:t>7</w:t>
        <w:tab/>
        <w:t>9</w:t>
        <w:tab/>
        <w:t>4</w:t>
        <w:tab/>
        <w:t>02135</w:t>
      </w:r>
    </w:p>
    <w:p>
      <w:pPr>
        <w:pStyle w:val="Tab2"/>
        <w:rPr/>
      </w:pPr>
      <w:r>
        <w:rPr>
          <w:color w:val="000000"/>
        </w:rPr>
        <w:t>608 - 724</w:t>
        <w:tab/>
        <w:t>22</w:t>
        <w:tab/>
        <w:t>4</w:t>
        <w:tab/>
        <w:t>9</w:t>
        <w:tab/>
        <w:t>4</w:t>
        <w:tab/>
        <w:t>02135</w:t>
      </w:r>
    </w:p>
    <w:p>
      <w:pPr>
        <w:pStyle w:val="Tab2"/>
        <w:spacing w:before="0" w:after="120"/>
        <w:rPr/>
      </w:pPr>
      <w:r>
        <w:rPr>
          <w:color w:val="000000"/>
        </w:rPr>
        <w:t>637 - 733</w:t>
        <w:tab/>
        <w:t>22</w:t>
        <w:tab/>
        <w:t>13</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Washington Street,</w:t>
      </w:r>
      <w:r>
        <w:rPr>
          <w:color w:val="000000"/>
          <w:lang w:val="en-US" w:eastAsia="en-US"/>
        </w:rPr>
        <w:t xml:space="preserve"> Chsn., Public way, from Austin Street at New Rutherford Avenue to 34 Harvard Street.</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Washington Street,</w:t>
      </w:r>
      <w:r>
        <w:rPr>
          <w:color w:val="000000"/>
          <w:lang w:val="en-US" w:eastAsia="en-US"/>
        </w:rPr>
        <w:t xml:space="preserve"> Dor., Rox., Public way, from near 1239 Adams Street and 2297 Dorchester Avenue at Pierce Square to 480 Blue Hill Avenue.</w:t>
      </w:r>
    </w:p>
    <w:p>
      <w:pPr>
        <w:pStyle w:val="Tab2"/>
        <w:rPr/>
      </w:pPr>
      <w:r>
        <w:rPr>
          <w:color w:val="000000"/>
        </w:rPr>
        <w:t>1 - 115, 2 - 98</w:t>
        <w:tab/>
        <w:t>14</w:t>
        <w:tab/>
        <w:t>3</w:t>
        <w:tab/>
        <w:t>4</w:t>
        <w:tab/>
        <w:t>3</w:t>
        <w:tab/>
        <w:t>02121</w:t>
      </w:r>
    </w:p>
    <w:p>
      <w:pPr>
        <w:pStyle w:val="Tab2"/>
        <w:rPr/>
      </w:pPr>
      <w:r>
        <w:rPr>
          <w:color w:val="000000"/>
        </w:rPr>
        <w:t>119 - 139</w:t>
        <w:tab/>
        <w:t>14</w:t>
        <w:tab/>
        <w:t>6</w:t>
        <w:tab/>
        <w:t>4</w:t>
        <w:tab/>
        <w:t>3</w:t>
        <w:tab/>
        <w:t>02121</w:t>
      </w:r>
    </w:p>
    <w:p>
      <w:pPr>
        <w:pStyle w:val="Tab2"/>
        <w:rPr/>
      </w:pPr>
      <w:r>
        <w:rPr>
          <w:color w:val="000000"/>
        </w:rPr>
        <w:t>120 - 340, 143 - 183</w:t>
        <w:tab/>
        <w:t>14</w:t>
        <w:tab/>
        <w:t>4</w:t>
        <w:tab/>
        <w:t>4</w:t>
        <w:tab/>
        <w:t>3</w:t>
        <w:tab/>
        <w:t>02121</w:t>
      </w:r>
    </w:p>
    <w:p>
      <w:pPr>
        <w:pStyle w:val="Tab2"/>
        <w:rPr/>
      </w:pPr>
      <w:r>
        <w:rPr>
          <w:color w:val="000000"/>
        </w:rPr>
        <w:t>185 - 345</w:t>
        <w:tab/>
        <w:t>14</w:t>
        <w:tab/>
        <w:t>2</w:t>
        <w:tab/>
        <w:t>4</w:t>
        <w:tab/>
        <w:t>3</w:t>
        <w:tab/>
        <w:t>02121</w:t>
      </w:r>
    </w:p>
    <w:p>
      <w:pPr>
        <w:pStyle w:val="Tab2"/>
        <w:rPr/>
      </w:pPr>
      <w:r>
        <w:rPr>
          <w:color w:val="000000"/>
        </w:rPr>
        <w:t>346 - 450, 347 - 457</w:t>
        <w:tab/>
        <w:t>17</w:t>
        <w:tab/>
        <w:t>1</w:t>
        <w:tab/>
        <w:t>4</w:t>
        <w:tab/>
        <w:t>3</w:t>
        <w:tab/>
        <w:t>02124</w:t>
      </w:r>
    </w:p>
    <w:p>
      <w:pPr>
        <w:pStyle w:val="Tab2"/>
        <w:rPr/>
      </w:pPr>
      <w:r>
        <w:rPr>
          <w:color w:val="000000"/>
        </w:rPr>
        <w:t>461 - 585, 462 - 518</w:t>
        <w:tab/>
        <w:t>17</w:t>
        <w:tab/>
        <w:t>3</w:t>
        <w:tab/>
        <w:t>4</w:t>
        <w:tab/>
        <w:t>7</w:t>
        <w:tab/>
        <w:t>02124</w:t>
      </w:r>
    </w:p>
    <w:p>
      <w:pPr>
        <w:pStyle w:val="Tab2"/>
        <w:rPr/>
      </w:pPr>
      <w:r>
        <w:rPr>
          <w:color w:val="000000"/>
        </w:rPr>
        <w:t>524 - 672</w:t>
        <w:tab/>
        <w:t>17</w:t>
        <w:tab/>
        <w:t>6</w:t>
        <w:tab/>
        <w:t>4</w:t>
        <w:tab/>
        <w:t>7</w:t>
        <w:tab/>
        <w:t>02124</w:t>
      </w:r>
    </w:p>
    <w:p>
      <w:pPr>
        <w:pStyle w:val="Tab2"/>
        <w:rPr/>
      </w:pPr>
      <w:r>
        <w:rPr>
          <w:color w:val="000000"/>
        </w:rPr>
        <w:t>587 - 607</w:t>
        <w:tab/>
        <w:t>17</w:t>
        <w:tab/>
        <w:t>5</w:t>
        <w:tab/>
        <w:t>4</w:t>
        <w:tab/>
        <w:t>7</w:t>
        <w:tab/>
        <w:t>02124</w:t>
      </w:r>
    </w:p>
    <w:p>
      <w:pPr>
        <w:pStyle w:val="Tab2"/>
        <w:rPr/>
      </w:pPr>
      <w:r>
        <w:rPr>
          <w:color w:val="000000"/>
        </w:rPr>
        <w:t>609 - 801</w:t>
        <w:tab/>
        <w:t>17</w:t>
        <w:tab/>
        <w:t>8</w:t>
        <w:tab/>
        <w:t>3</w:t>
        <w:tab/>
        <w:t>7</w:t>
        <w:tab/>
        <w:t>02124</w:t>
      </w:r>
    </w:p>
    <w:p>
      <w:pPr>
        <w:pStyle w:val="Tab2"/>
        <w:rPr/>
      </w:pPr>
      <w:r>
        <w:rPr>
          <w:color w:val="000000"/>
        </w:rPr>
        <w:t>680 - 798</w:t>
        <w:tab/>
        <w:t>17</w:t>
        <w:tab/>
        <w:t>9</w:t>
        <w:tab/>
        <w:t>4</w:t>
        <w:tab/>
        <w:t>7</w:t>
        <w:tab/>
        <w:t>02124</w:t>
      </w:r>
    </w:p>
    <w:p>
      <w:pPr>
        <w:pStyle w:val="Tab2"/>
        <w:rPr/>
      </w:pPr>
      <w:r>
        <w:rPr>
          <w:color w:val="000000"/>
        </w:rPr>
        <w:t>800 - 848</w:t>
        <w:tab/>
        <w:t>17</w:t>
        <w:tab/>
        <w:t>11</w:t>
        <w:tab/>
        <w:t>4</w:t>
        <w:tab/>
        <w:t>7</w:t>
        <w:tab/>
        <w:t>02124</w:t>
      </w:r>
    </w:p>
    <w:p>
      <w:pPr>
        <w:pStyle w:val="Tab2"/>
        <w:rPr/>
      </w:pPr>
      <w:r>
        <w:rPr>
          <w:color w:val="000000"/>
        </w:rPr>
        <w:t>803 - 849</w:t>
        <w:tab/>
        <w:t>17</w:t>
        <w:tab/>
        <w:t>10</w:t>
        <w:tab/>
        <w:t>3</w:t>
        <w:tab/>
        <w:t>7</w:t>
        <w:tab/>
        <w:t>02124</w:t>
      </w:r>
    </w:p>
    <w:p>
      <w:pPr>
        <w:pStyle w:val="Tab2"/>
        <w:rPr/>
      </w:pPr>
      <w:r>
        <w:rPr>
          <w:color w:val="000000"/>
        </w:rPr>
        <w:t>850 - 1022, 851 - 1041</w:t>
        <w:tab/>
        <w:t>17</w:t>
        <w:tab/>
        <w:t>4</w:t>
        <w:tab/>
        <w:t>3</w:t>
        <w:tab/>
        <w:t>7</w:t>
        <w:tab/>
        <w:t>02124</w:t>
      </w:r>
    </w:p>
    <w:p>
      <w:pPr>
        <w:pStyle w:val="Tab2"/>
        <w:rPr/>
      </w:pPr>
      <w:r>
        <w:rPr>
          <w:color w:val="000000"/>
        </w:rPr>
        <w:t>1028 - 1172, 1043 - 1089</w:t>
        <w:tab/>
        <w:t>17</w:t>
        <w:tab/>
        <w:t>13</w:t>
        <w:tab/>
        <w:t>3</w:t>
        <w:tab/>
        <w:t>7</w:t>
        <w:tab/>
        <w:t>02124</w:t>
      </w:r>
    </w:p>
    <w:p>
      <w:pPr>
        <w:pStyle w:val="Tab2"/>
        <w:spacing w:before="0" w:after="120"/>
        <w:rPr/>
      </w:pPr>
      <w:r>
        <w:rPr>
          <w:color w:val="000000"/>
        </w:rPr>
        <w:t>1103 - 1181</w:t>
        <w:tab/>
        <w:t>17</w:t>
        <w:tab/>
        <w:t>14</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Washington Street,</w:t>
      </w:r>
      <w:r>
        <w:rPr>
          <w:color w:val="000000"/>
          <w:lang w:val="en-US" w:eastAsia="en-US"/>
        </w:rPr>
        <w:t xml:space="preserve"> H.P., Public way, from 75 Neponset Avenue to Wakefield Avenue at Needham Road.</w:t>
        <w:tab/>
        <w:tab/>
        <w:t>18</w:t>
      </w:r>
      <w:r>
        <w:rPr>
          <w:color w:val="000000"/>
        </w:rPr>
        <w:tab/>
      </w:r>
      <w:r>
        <w:rPr>
          <w:color w:val="000000"/>
          <w:lang w:val="en-US" w:eastAsia="en-US"/>
        </w:rPr>
        <w:t>17</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Washington Street Place,</w:t>
      </w:r>
      <w:r>
        <w:rPr>
          <w:color w:val="000000"/>
          <w:lang w:val="en-US" w:eastAsia="en-US"/>
        </w:rPr>
        <w:t xml:space="preserve"> H.P., Public way, from 148 Washington Street to approximately 483 feet southeasterly.</w:t>
        <w:tab/>
        <w:tab/>
        <w:t>18</w:t>
      </w:r>
      <w:r>
        <w:rPr>
          <w:color w:val="000000"/>
        </w:rPr>
        <w:tab/>
      </w:r>
      <w:r>
        <w:rPr>
          <w:color w:val="000000"/>
          <w:lang w:val="en-US" w:eastAsia="en-US"/>
        </w:rPr>
        <w:t>17</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Water Street,</w:t>
      </w:r>
      <w:r>
        <w:rPr>
          <w:color w:val="000000"/>
          <w:lang w:val="en-US" w:eastAsia="en-US"/>
        </w:rPr>
        <w:t xml:space="preserve"> B.P., Public way, from 33 Broad Street to 268 Washington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Water Street,</w:t>
      </w:r>
      <w:r>
        <w:rPr>
          <w:color w:val="000000"/>
          <w:lang w:val="en-US" w:eastAsia="en-US"/>
        </w:rPr>
        <w:t xml:space="preserve"> Dor., Public way, from 13 Lawley Street to Taylor Street opposite Pope John Paul II Park.</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Waterloo Street,</w:t>
      </w:r>
      <w:r>
        <w:rPr>
          <w:color w:val="000000"/>
          <w:lang w:val="en-US" w:eastAsia="en-US"/>
        </w:rPr>
        <w:t xml:space="preserve"> H.P., Public way, from near 131 Neponset Valley Parkway to 70 Readville Street.</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Waterlow Street,</w:t>
      </w:r>
      <w:r>
        <w:rPr>
          <w:color w:val="000000"/>
          <w:lang w:val="en-US" w:eastAsia="en-US"/>
        </w:rPr>
        <w:t xml:space="preserve"> Dor., Public way, from 55 Harvard Street to 85 Harvard Street.</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Waterman Road,</w:t>
      </w:r>
      <w:r>
        <w:rPr>
          <w:color w:val="000000"/>
          <w:lang w:val="en-US" w:eastAsia="en-US"/>
        </w:rPr>
        <w:t xml:space="preserve"> W.R., Public way, from near 167 Bourne Street to 108 Neponset Avenue.</w:t>
        <w:tab/>
        <w:tab/>
        <w:t>19</w:t>
        <w:tab/>
        <w:t>12</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00"/>
        <w:rPr>
          <w:b/>
          <w:b/>
          <w:color w:val="000000"/>
          <w:lang w:val="en-US" w:eastAsia="en-US"/>
        </w:rPr>
      </w:pPr>
      <w:r>
        <w:rPr>
          <w:b/>
          <w:color w:val="000000"/>
          <w:sz w:val="24"/>
          <w:lang w:val="en-US" w:eastAsia="en-US"/>
        </w:rPr>
        <w:t>*</w:t>
      </w:r>
      <w:r>
        <w:rPr>
          <w:b/>
          <w:color w:val="000000"/>
          <w:lang w:val="en-US" w:eastAsia="en-US"/>
        </w:rPr>
        <w:t xml:space="preserve">Waterside Avenue, </w:t>
      </w:r>
      <w:r>
        <w:rPr>
          <w:color w:val="000000"/>
          <w:lang w:val="en-US" w:eastAsia="en-US"/>
        </w:rPr>
        <w:t>S.B., Private way, from Fan Pier Boulevard to Marina Park Drive.</w:t>
        <w:tab/>
        <w:tab/>
        <w:t>6</w:t>
        <w:tab/>
        <w:t>1</w:t>
        <w:tab/>
        <w:t>2</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Waumbeck Street,</w:t>
      </w:r>
      <w:r>
        <w:rPr>
          <w:color w:val="000000"/>
          <w:lang w:val="en-US" w:eastAsia="en-US"/>
        </w:rPr>
        <w:t xml:space="preserve"> Rox., Public way, from 131 Crawford Street to 517 Warren Street.</w:t>
      </w:r>
    </w:p>
    <w:p>
      <w:pPr>
        <w:pStyle w:val="Tab2"/>
        <w:rPr/>
      </w:pPr>
      <w:r>
        <w:rPr>
          <w:color w:val="000000"/>
        </w:rPr>
        <w:t>1 - 93</w:t>
        <w:tab/>
        <w:t>12</w:t>
        <w:tab/>
        <w:t>2</w:t>
        <w:tab/>
        <w:t>7</w:t>
        <w:tab/>
        <w:t>10</w:t>
        <w:tab/>
        <w:t>02121</w:t>
      </w:r>
    </w:p>
    <w:p>
      <w:pPr>
        <w:pStyle w:val="Tab2"/>
        <w:rPr/>
      </w:pPr>
      <w:r>
        <w:rPr>
          <w:color w:val="000000"/>
        </w:rPr>
        <w:t>2 - 50</w:t>
        <w:tab/>
        <w:t>12</w:t>
        <w:tab/>
        <w:t>9</w:t>
        <w:tab/>
        <w:t>7</w:t>
        <w:tab/>
        <w:t>10</w:t>
        <w:tab/>
        <w:t>02121</w:t>
      </w:r>
    </w:p>
    <w:p>
      <w:pPr>
        <w:pStyle w:val="Tab2"/>
        <w:spacing w:before="0" w:after="120"/>
        <w:rPr/>
      </w:pPr>
      <w:r>
        <w:rPr>
          <w:color w:val="000000"/>
        </w:rPr>
        <w:t>56 - 116, 97 - 115</w:t>
        <w:tab/>
        <w:t>12</w:t>
        <w:tab/>
        <w:t>8</w:t>
        <w:tab/>
        <w:t>7</w:t>
        <w:tab/>
        <w:t>10</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Wave Avenue,</w:t>
      </w:r>
      <w:r>
        <w:rPr>
          <w:color w:val="000000"/>
          <w:lang w:val="en-US" w:eastAsia="en-US"/>
        </w:rPr>
        <w:t xml:space="preserve"> Dor., Public way, from 361 Savin Hill Avenue to approximately 146 feet northeasterly.</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Waverly Road,</w:t>
      </w:r>
      <w:r>
        <w:rPr>
          <w:color w:val="000000"/>
          <w:lang w:val="en-US" w:eastAsia="en-US"/>
        </w:rPr>
        <w:t xml:space="preserve"> W.R., Private way, from 9 Centre Lane to opposite 2383 Centre Street.</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Waverly Street,</w:t>
      </w:r>
      <w:r>
        <w:rPr>
          <w:color w:val="000000"/>
          <w:lang w:val="en-US" w:eastAsia="en-US"/>
        </w:rPr>
        <w:t xml:space="preserve"> Bri., Public way, from 12 Leo M. Birmingham Parkway to 420 Western Avenue.</w:t>
        <w:tab/>
        <w:tab/>
        <w:t>22</w:t>
      </w:r>
      <w:r>
        <w:rPr>
          <w:color w:val="000000"/>
        </w:rPr>
        <w:tab/>
      </w:r>
      <w:r>
        <w:rPr>
          <w:color w:val="000000"/>
          <w:lang w:val="en-US" w:eastAsia="en-US"/>
        </w:rPr>
        <w:t>5</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Waverly Street,</w:t>
      </w:r>
      <w:r>
        <w:rPr>
          <w:color w:val="000000"/>
          <w:lang w:val="en-US" w:eastAsia="en-US"/>
        </w:rPr>
        <w:t xml:space="preserve"> Rox., Public way, from 139 Blue Hill Avenue to 270 Warren Street at Copeland Street.</w:t>
        <w:tab/>
        <w:tab/>
        <w:t>12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Way Street,</w:t>
      </w:r>
      <w:r>
        <w:rPr>
          <w:color w:val="000000"/>
          <w:lang w:val="en-US" w:eastAsia="en-US"/>
        </w:rPr>
        <w:t xml:space="preserve"> H.P., Private way, from 14 Davison Street to 1172 River Street.</w:t>
        <w:tab/>
        <w:tab/>
        <w:t>18</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Wayburn Road,</w:t>
      </w:r>
      <w:r>
        <w:rPr>
          <w:color w:val="000000"/>
          <w:lang w:val="en-US" w:eastAsia="en-US"/>
        </w:rPr>
        <w:t xml:space="preserve"> W.R., Public way, from 32 Eastland Road to 68 Eastland Road.</w:t>
        <w:tab/>
        <w:tab/>
        <w:t>19</w:t>
        <w:tab/>
        <w:t>7</w:t>
        <w:tab/>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Wayland Street,</w:t>
      </w:r>
      <w:r>
        <w:rPr>
          <w:color w:val="000000"/>
          <w:lang w:val="en-US" w:eastAsia="en-US"/>
        </w:rPr>
        <w:t xml:space="preserve"> Dor., Rox., Public way, from 13 Dacia Street to between 151 and 167 Magnolia Street.</w:t>
      </w:r>
    </w:p>
    <w:p>
      <w:pPr>
        <w:pStyle w:val="Tab2"/>
        <w:rPr/>
      </w:pPr>
      <w:r>
        <w:rPr>
          <w:color w:val="000000"/>
        </w:rPr>
        <w:t>1 - 77, 2 - 72</w:t>
        <w:tab/>
        <w:t>13</w:t>
        <w:tab/>
        <w:t>4</w:t>
        <w:tab/>
        <w:t>7</w:t>
        <w:tab/>
        <w:t>3</w:t>
        <w:tab/>
        <w:t>02125</w:t>
      </w:r>
    </w:p>
    <w:p>
      <w:pPr>
        <w:pStyle w:val="Tab2"/>
        <w:spacing w:before="0" w:after="120"/>
        <w:rPr/>
      </w:pPr>
      <w:r>
        <w:rPr>
          <w:color w:val="000000"/>
        </w:rPr>
        <w:t>74 - 120, 81 - 121</w:t>
        <w:tab/>
        <w:t>13</w:t>
        <w:tab/>
        <w:t>1</w:t>
        <w:tab/>
        <w:t>7</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Waymount Street,</w:t>
      </w:r>
      <w:r>
        <w:rPr>
          <w:color w:val="000000"/>
          <w:lang w:val="en-US" w:eastAsia="en-US"/>
        </w:rPr>
        <w:t xml:space="preserve"> Rox., Private way, from opposite 125 Parker Hill Avenue to Sachem Street at Iroquois Street.</w:t>
        <w:tab/>
        <w:tab/>
        <w:t>10</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Wayne Street,</w:t>
      </w:r>
      <w:r>
        <w:rPr>
          <w:color w:val="000000"/>
          <w:lang w:val="en-US" w:eastAsia="en-US"/>
        </w:rPr>
        <w:t xml:space="preserve"> Rox., Public way, from 545 Blue Hill Avenue to 92 Maple Street.</w:t>
        <w:tab/>
        <w:tab/>
        <w:t>12</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Weaver Court,</w:t>
      </w:r>
      <w:r>
        <w:rPr>
          <w:color w:val="000000"/>
          <w:lang w:val="en-US" w:eastAsia="en-US"/>
        </w:rPr>
        <w:t xml:space="preserve"> Rox., Public way, from Weaver Way to approximately 108 feet northerly.</w:t>
        <w:tab/>
        <w:tab/>
        <w:t>11</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Weaver Way</w:t>
      </w:r>
      <w:r>
        <w:rPr>
          <w:color w:val="000000"/>
          <w:lang w:val="en-US" w:eastAsia="en-US"/>
        </w:rPr>
        <w:t>, Rox., from Academy Road to Ritchie Street between Marcella Street and Slayton Way.</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Academy Road to approximately 143 feet east of Weaver Court.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Ritchie Street between Marcella Street and Slayton Way.</w:t>
      </w:r>
      <w:r>
        <w:rPr>
          <w:color w:val="000000"/>
        </w:rPr>
        <w:tab/>
        <w:tab/>
      </w:r>
      <w:r>
        <w:rPr>
          <w:color w:val="000000"/>
          <w:lang w:val="en-US" w:eastAsia="en-US"/>
        </w:rPr>
        <w:t>11</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Webb Park</w:t>
      </w:r>
      <w:r>
        <w:rPr>
          <w:color w:val="000000"/>
          <w:lang w:val="en-US" w:eastAsia="en-US"/>
        </w:rPr>
        <w:t>, S.B., Public way, from 531 East Sixth Street to approximately 123 feet southerly.</w:t>
        <w:tab/>
        <w:tab/>
        <w:t>7</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Webber Street,</w:t>
      </w:r>
      <w:r>
        <w:rPr>
          <w:color w:val="000000"/>
          <w:lang w:val="en-US" w:eastAsia="en-US"/>
        </w:rPr>
        <w:t xml:space="preserve"> Rox., Public way, from 909 Albany Street to approximately 355 feet northwesterly.</w:t>
        <w:tab/>
        <w:tab/>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Webley Street,</w:t>
      </w:r>
      <w:r>
        <w:rPr>
          <w:color w:val="000000"/>
          <w:lang w:val="en-US" w:eastAsia="en-US"/>
        </w:rPr>
        <w:t xml:space="preserve"> Bri., Public way, from 26 Armington Street to approximately 256 feet southeasterly at the Stanley A. Ringer Playground.</w:t>
      </w:r>
    </w:p>
    <w:p>
      <w:pPr>
        <w:pStyle w:val="Tab2"/>
        <w:rPr>
          <w:color w:val="000000"/>
        </w:rPr>
      </w:pPr>
      <w:r>
        <w:rPr>
          <w:color w:val="000000"/>
        </w:rPr>
        <w:t>Odd</w:t>
        <w:tab/>
        <w:t>21</w:t>
        <w:tab/>
        <w:t>7</w:t>
        <w:tab/>
        <w:t>9</w:t>
        <w:tab/>
        <w:t>4</w:t>
        <w:tab/>
        <w:t>02134</w:t>
      </w:r>
    </w:p>
    <w:p>
      <w:pPr>
        <w:pStyle w:val="Tab2"/>
        <w:spacing w:before="0" w:after="120"/>
        <w:rPr>
          <w:color w:val="000000"/>
        </w:rPr>
      </w:pPr>
      <w:r>
        <w:rPr>
          <w:color w:val="000000"/>
        </w:rPr>
        <w:t>Even</w:t>
        <w:tab/>
        <w:t>21</w:t>
        <w:tab/>
        <w:t>6</w:t>
        <w:tab/>
        <w:t>9</w:t>
        <w:tab/>
        <w:t>4</w:t>
        <w:tab/>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Webster Avenue,</w:t>
      </w:r>
      <w:r>
        <w:rPr>
          <w:color w:val="000000"/>
          <w:lang w:val="en-US" w:eastAsia="en-US"/>
        </w:rPr>
        <w:t xml:space="preserve"> E.B., Private way, from 349 Sumner Street to 138 Webster Street.</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Webster Place,</w:t>
      </w:r>
      <w:r>
        <w:rPr>
          <w:color w:val="000000"/>
          <w:lang w:val="en-US" w:eastAsia="en-US"/>
        </w:rPr>
        <w:t xml:space="preserve"> B.P., Private way, from 16 Fleet Street to northeasterly.</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Webster Place,</w:t>
      </w:r>
      <w:r>
        <w:rPr>
          <w:color w:val="000000"/>
          <w:lang w:val="en-US" w:eastAsia="en-US"/>
        </w:rPr>
        <w:t xml:space="preserve"> E.B., Private way, from 255 Webster Street to southeasterly.</w:t>
        <w:tab/>
        <w:tab/>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Webster Square, </w:t>
      </w:r>
      <w:r>
        <w:rPr>
          <w:color w:val="000000"/>
          <w:lang w:val="en-US" w:eastAsia="en-US"/>
        </w:rPr>
        <w:t>B.P.</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see Daniel Webster Square.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Webster Square,</w:t>
      </w:r>
      <w:r>
        <w:rPr>
          <w:color w:val="000000"/>
          <w:lang w:val="en-US" w:eastAsia="en-US"/>
        </w:rPr>
        <w:t xml:space="preserve"> H.P., at the junction of Central Street and Webster Street.</w:t>
        <w:tab/>
        <w:tab/>
        <w:t>18</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Webster Street,</w:t>
      </w:r>
      <w:r>
        <w:rPr>
          <w:color w:val="000000"/>
          <w:lang w:val="en-US" w:eastAsia="en-US"/>
        </w:rPr>
        <w:t xml:space="preserve"> E.B., Public way, from 487 Sumner Street to approximately 90 feet northwest of 24 Orleans Street.</w:t>
      </w:r>
    </w:p>
    <w:p>
      <w:pPr>
        <w:pStyle w:val="Tab2"/>
        <w:rPr/>
      </w:pPr>
      <w:r>
        <w:rPr>
          <w:color w:val="000000"/>
        </w:rPr>
        <w:t>1 - 119, 2 - 124</w:t>
        <w:tab/>
        <w:t>1</w:t>
        <w:tab/>
        <w:t>3</w:t>
        <w:tab/>
        <w:t>1</w:t>
        <w:tab/>
        <w:t>9</w:t>
        <w:tab/>
        <w:t>02128</w:t>
      </w:r>
    </w:p>
    <w:p>
      <w:pPr>
        <w:pStyle w:val="Tab2"/>
        <w:spacing w:before="0" w:after="120"/>
        <w:rPr/>
      </w:pPr>
      <w:r>
        <w:rPr>
          <w:color w:val="000000"/>
        </w:rPr>
        <w:t>123 - 295, 126 - 280</w:t>
        <w:tab/>
        <w:t>1</w:t>
        <w:tab/>
        <w:t>1</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Webster Street,</w:t>
      </w:r>
      <w:r>
        <w:rPr>
          <w:color w:val="000000"/>
          <w:lang w:val="en-US" w:eastAsia="en-US"/>
        </w:rPr>
        <w:t xml:space="preserve"> H.P., Public way, from 1172 Hyde Park Avenue to 1117 River Street.</w:t>
        <w:tab/>
        <w:tab/>
        <w:t>18</w:t>
      </w:r>
      <w:r>
        <w:rPr>
          <w:color w:val="000000"/>
        </w:rPr>
        <w:tab/>
      </w:r>
      <w:r>
        <w:rPr>
          <w:color w:val="000000"/>
          <w:lang w:val="en-US" w:eastAsia="en-US"/>
        </w:rPr>
        <w:t>13</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Webster Street,</w:t>
      </w:r>
      <w:r>
        <w:rPr>
          <w:color w:val="000000"/>
          <w:lang w:val="en-US" w:eastAsia="en-US"/>
        </w:rPr>
        <w:t xml:space="preserve"> W.R., Private way, from 50 Moville Street to 223 Spring Street.</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Wedgemere Road,</w:t>
      </w:r>
      <w:r>
        <w:rPr>
          <w:color w:val="000000"/>
          <w:lang w:val="en-US" w:eastAsia="en-US"/>
        </w:rPr>
        <w:t xml:space="preserve"> W.R., Private way, from 2300 Centre Street to approximately 564 feet southeasterly.</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Wedgewood Road,</w:t>
      </w:r>
      <w:r>
        <w:rPr>
          <w:color w:val="000000"/>
          <w:lang w:val="en-US" w:eastAsia="en-US"/>
        </w:rPr>
        <w:t xml:space="preserve"> W.R., Public way, from opposite 55 Buchanan Road to 123 Weld Street.</w:t>
        <w:tab/>
        <w:tab/>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Wedmore Street,</w:t>
      </w:r>
      <w:r>
        <w:rPr>
          <w:color w:val="000000"/>
          <w:lang w:val="en-US" w:eastAsia="en-US"/>
        </w:rPr>
        <w:t xml:space="preserve"> Dor., Private way, from 265 Savin Hill Avenue to northeasterly.</w:t>
        <w:tab/>
        <w:tab/>
        <w:t>13</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clear" w:pos="3240"/>
          <w:tab w:val="left" w:pos="3330" w:leader="none"/>
          <w:tab w:val="center" w:pos="3600" w:leader="none"/>
          <w:tab w:val="center" w:pos="3960" w:leader="none"/>
          <w:tab w:val="center" w:pos="4320" w:leader="none"/>
          <w:tab w:val="center" w:pos="4680" w:leader="none"/>
          <w:tab w:val="right" w:pos="5400" w:leader="none"/>
        </w:tabs>
        <w:spacing w:before="0" w:after="120"/>
        <w:ind w:left="86" w:right="2156" w:hanging="86"/>
        <w:rPr/>
      </w:pPr>
      <w:r>
        <w:rPr>
          <w:b/>
          <w:color w:val="000000"/>
          <w:lang w:val="en-US" w:eastAsia="en-US"/>
        </w:rPr>
        <w:t>Weeks Avenue,</w:t>
      </w:r>
      <w:r>
        <w:rPr>
          <w:color w:val="000000"/>
          <w:lang w:val="en-US" w:eastAsia="en-US"/>
        </w:rPr>
        <w:t xml:space="preserve"> W.R., Public way, from 33 Alpheus Road to opposite 15 Grew Hill Road.</w:t>
        <w:tab/>
        <w:tab/>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Weitz Street,</w:t>
      </w:r>
      <w:r>
        <w:rPr>
          <w:color w:val="000000"/>
          <w:lang w:val="en-US" w:eastAsia="en-US"/>
        </w:rPr>
        <w:t xml:space="preserve"> Bri., Public way, from 15 Bayard Street to 149 Franklin Street.</w:t>
        <w:tab/>
        <w:tab/>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Weld Avenue,</w:t>
      </w:r>
      <w:r>
        <w:rPr>
          <w:color w:val="000000"/>
          <w:lang w:val="en-US" w:eastAsia="en-US"/>
        </w:rPr>
        <w:t xml:space="preserve"> W.R., Public way, from 1979 Columbus Avenue to between 73 and 85 School Street.</w:t>
        <w:tab/>
        <w:tab/>
        <w:t>11</w:t>
        <w:tab/>
        <w:t>5</w:t>
        <w:tab/>
        <w:t>7</w:t>
      </w:r>
      <w:r>
        <w:rPr>
          <w:color w:val="000000"/>
        </w:rPr>
        <w:tab/>
      </w:r>
      <w:r>
        <w:rPr>
          <w:color w:val="000000"/>
          <w:lang w:val="en-US" w:eastAsia="en-US"/>
        </w:rPr>
        <w:t>2/10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Weld Street,</w:t>
      </w:r>
      <w:r>
        <w:rPr>
          <w:color w:val="000000"/>
          <w:lang w:val="en-US" w:eastAsia="en-US"/>
        </w:rPr>
        <w:t xml:space="preserve"> W.R., Public way, from 265 Corey Street to near 184 Walter Street.</w:t>
      </w:r>
    </w:p>
    <w:p>
      <w:pPr>
        <w:pStyle w:val="Tab2"/>
        <w:rPr/>
      </w:pPr>
      <w:r>
        <w:rPr>
          <w:color w:val="000000"/>
        </w:rPr>
        <w:t>1 - 89, 18 - 90</w:t>
        <w:tab/>
        <w:t>20</w:t>
        <w:tab/>
        <w:t>1</w:t>
        <w:tab/>
        <w:t>5</w:t>
        <w:tab/>
        <w:t>6</w:t>
        <w:tab/>
        <w:t>02131</w:t>
      </w:r>
    </w:p>
    <w:p>
      <w:pPr>
        <w:pStyle w:val="Tab2"/>
        <w:rPr/>
      </w:pPr>
      <w:r>
        <w:rPr>
          <w:color w:val="000000"/>
        </w:rPr>
        <w:t>2 - 16</w:t>
        <w:tab/>
        <w:t>20</w:t>
        <w:tab/>
        <w:t>4</w:t>
        <w:tab/>
        <w:t>5</w:t>
        <w:tab/>
        <w:t>6</w:t>
        <w:tab/>
        <w:t>02131</w:t>
      </w:r>
    </w:p>
    <w:p>
      <w:pPr>
        <w:pStyle w:val="Tab2"/>
        <w:rPr/>
      </w:pPr>
      <w:r>
        <w:rPr>
          <w:color w:val="000000"/>
        </w:rPr>
        <w:t>99 - 327, 100 - 328</w:t>
        <w:tab/>
        <w:t>20</w:t>
        <w:tab/>
        <w:t>6</w:t>
        <w:tab/>
        <w:t>6</w:t>
        <w:tab/>
        <w:t>6</w:t>
        <w:tab/>
        <w:t>02131</w:t>
      </w:r>
    </w:p>
    <w:p>
      <w:pPr>
        <w:pStyle w:val="Tab2"/>
        <w:rPr/>
      </w:pPr>
      <w:r>
        <w:rPr>
          <w:color w:val="000000"/>
        </w:rPr>
        <w:t>337 - 505, 338 - 534</w:t>
        <w:tab/>
        <w:t>20</w:t>
        <w:tab/>
        <w:t>19</w:t>
        <w:tab/>
        <w:t>6</w:t>
        <w:tab/>
        <w:t>6</w:t>
        <w:tab/>
        <w:t>02132</w:t>
      </w:r>
    </w:p>
    <w:p>
      <w:pPr>
        <w:pStyle w:val="Tab2"/>
        <w:rPr>
          <w:color w:val="000000"/>
        </w:rPr>
      </w:pPr>
      <w:r>
        <w:rPr>
          <w:color w:val="000000"/>
        </w:rPr>
        <w:t>511 - 651, 538 - 566, 604 - 650</w:t>
        <w:tab/>
        <w:t>20</w:t>
        <w:tab/>
        <w:t>20</w:t>
        <w:tab/>
        <w:t>6</w:t>
        <w:tab/>
        <w:t>6</w:t>
        <w:tab/>
        <w:t>02132</w:t>
      </w:r>
    </w:p>
    <w:p>
      <w:pPr>
        <w:pStyle w:val="Tab2"/>
        <w:spacing w:before="0" w:after="120"/>
        <w:rPr/>
      </w:pPr>
      <w:r>
        <w:rPr>
          <w:color w:val="000000"/>
        </w:rPr>
        <w:t>570 - 598</w:t>
        <w:tab/>
        <w:t>20</w:t>
        <w:tab/>
        <w:t>18</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Weld Hill Street,</w:t>
      </w:r>
      <w:r>
        <w:rPr>
          <w:color w:val="000000"/>
          <w:lang w:val="en-US" w:eastAsia="en-US"/>
        </w:rPr>
        <w:t xml:space="preserve"> W.R., Public way, from 36 Hyde Park Avenue to approximately 200 feet southeast of Wachusett Street at Forest Hills Cemetery.</w:t>
      </w:r>
    </w:p>
    <w:p>
      <w:pPr>
        <w:pStyle w:val="Tab2"/>
        <w:rPr>
          <w:color w:val="000000"/>
        </w:rPr>
      </w:pPr>
      <w:r>
        <w:rPr>
          <w:color w:val="000000"/>
        </w:rPr>
        <w:t>Odd</w:t>
        <w:tab/>
        <w:t>19</w:t>
        <w:tab/>
        <w:t>7</w:t>
        <w:tab/>
        <w:t>6</w:t>
        <w:tab/>
        <w:t>2</w:t>
        <w:tab/>
        <w:t>02130</w:t>
      </w:r>
    </w:p>
    <w:p>
      <w:pPr>
        <w:pStyle w:val="Tab2"/>
        <w:spacing w:before="0" w:after="120"/>
        <w:rPr>
          <w:color w:val="000000"/>
        </w:rPr>
      </w:pPr>
      <w:r>
        <w:rPr>
          <w:color w:val="000000"/>
        </w:rPr>
        <w:t>Even</w:t>
        <w:tab/>
        <w:t>11</w:t>
        <w:tab/>
        <w:t>8</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Weldon Street,</w:t>
      </w:r>
      <w:r>
        <w:rPr>
          <w:color w:val="000000"/>
          <w:lang w:val="en-US" w:eastAsia="en-US"/>
        </w:rPr>
        <w:t xml:space="preserve"> Rox., Public way, from 16 Holborn Street to opposite 26 Quincy Street.</w:t>
        <w:tab/>
        <w:tab/>
        <w:t>12</w:t>
      </w:r>
      <w:r>
        <w:rPr>
          <w:color w:val="000000"/>
        </w:rPr>
        <w:tab/>
      </w:r>
      <w:r>
        <w:rPr>
          <w:color w:val="000000"/>
          <w:lang w:val="en-US" w:eastAsia="en-US"/>
        </w:rPr>
        <w:t>6</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Well Street,</w:t>
      </w:r>
      <w:r>
        <w:rPr>
          <w:color w:val="000000"/>
          <w:lang w:val="en-US" w:eastAsia="en-US"/>
        </w:rPr>
        <w:t xml:space="preserve"> B.P., Public way, from Franklin Street between Broad Street and India Street to Wharf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Welland Road,</w:t>
      </w:r>
      <w:r>
        <w:rPr>
          <w:color w:val="000000"/>
          <w:lang w:val="en-US" w:eastAsia="en-US"/>
        </w:rPr>
        <w:t xml:space="preserve"> W.R., Public way, from 75 Sanborn Avenue to 146 Temple Street.</w:t>
        <w:tab/>
        <w:tab/>
        <w:t>20</w:t>
      </w:r>
      <w:r>
        <w:rPr>
          <w:color w:val="000000"/>
        </w:rPr>
        <w:tab/>
      </w:r>
      <w:r>
        <w:rPr>
          <w:color w:val="000000"/>
          <w:lang w:val="en-US" w:eastAsia="en-US"/>
        </w:rPr>
        <w:t>13</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Welles Avenue,</w:t>
      </w:r>
      <w:r>
        <w:rPr>
          <w:color w:val="000000"/>
          <w:lang w:val="en-US" w:eastAsia="en-US"/>
        </w:rPr>
        <w:t xml:space="preserve"> Dor., Public way, from 1759 Dorchester Avenue to 670 Washington Street.</w:t>
      </w:r>
    </w:p>
    <w:p>
      <w:pPr>
        <w:pStyle w:val="Tab2"/>
        <w:rPr/>
      </w:pPr>
      <w:r>
        <w:rPr>
          <w:color w:val="000000"/>
        </w:rPr>
        <w:t>1 - 81</w:t>
        <w:tab/>
        <w:t>17</w:t>
        <w:tab/>
        <w:t>9</w:t>
        <w:tab/>
        <w:t>4</w:t>
        <w:tab/>
        <w:t>7</w:t>
        <w:tab/>
        <w:t>02124</w:t>
      </w:r>
    </w:p>
    <w:p>
      <w:pPr>
        <w:pStyle w:val="Tab2"/>
        <w:rPr/>
      </w:pPr>
      <w:r>
        <w:rPr>
          <w:color w:val="000000"/>
        </w:rPr>
        <w:t>2 - 74</w:t>
        <w:tab/>
        <w:t>17</w:t>
        <w:tab/>
        <w:t>6</w:t>
        <w:tab/>
        <w:t>4</w:t>
        <w:tab/>
        <w:t>7</w:t>
        <w:tab/>
        <w:t>02124</w:t>
      </w:r>
    </w:p>
    <w:p>
      <w:pPr>
        <w:pStyle w:val="Tab2"/>
        <w:spacing w:before="0" w:after="120"/>
        <w:rPr/>
      </w:pPr>
      <w:r>
        <w:rPr>
          <w:color w:val="000000"/>
        </w:rPr>
        <w:t>82 - 168, 85 - 167</w:t>
        <w:tab/>
        <w:t>16</w:t>
        <w:tab/>
        <w:t>3</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Wellesley Park</w:t>
      </w:r>
      <w:r>
        <w:rPr>
          <w:color w:val="000000"/>
          <w:lang w:val="en-US" w:eastAsia="en-US"/>
        </w:rPr>
        <w:t>, Dor., Public way, from 56 Melville Avenue to 280 Park Street.</w:t>
        <w:tab/>
        <w:tab/>
        <w:t>17</w:t>
      </w:r>
      <w:r>
        <w:rPr>
          <w:color w:val="000000"/>
        </w:rPr>
        <w:tab/>
      </w:r>
      <w:r>
        <w:rPr>
          <w:color w:val="000000"/>
          <w:lang w:val="en-US" w:eastAsia="en-US"/>
        </w:rPr>
        <w:t>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Wellington Place,</w:t>
      </w:r>
      <w:r>
        <w:rPr>
          <w:color w:val="000000"/>
          <w:lang w:val="en-US" w:eastAsia="en-US"/>
        </w:rPr>
        <w:t xml:space="preserve"> Chsn., Private way, from 36 St. Martin Street to northwesterly.</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Wellington Street,</w:t>
      </w:r>
      <w:r>
        <w:rPr>
          <w:color w:val="000000"/>
          <w:lang w:val="en-US" w:eastAsia="en-US"/>
        </w:rPr>
        <w:t xml:space="preserve"> B.P., Public way, from Claremont Street to 559 Columbus Avenue.</w:t>
      </w:r>
    </w:p>
    <w:p>
      <w:pPr>
        <w:pStyle w:val="Tab2"/>
        <w:rPr>
          <w:color w:val="000000"/>
        </w:rPr>
      </w:pPr>
      <w:r>
        <w:rPr>
          <w:color w:val="000000"/>
        </w:rPr>
        <w:t>Odd</w:t>
        <w:tab/>
        <w:t>4</w:t>
        <w:tab/>
        <w:t>4</w:t>
        <w:tab/>
        <w:t>7</w:t>
        <w:tab/>
        <w:t>1</w:t>
        <w:tab/>
        <w:t>02118</w:t>
      </w:r>
    </w:p>
    <w:p>
      <w:pPr>
        <w:pStyle w:val="Tab2"/>
        <w:spacing w:before="0" w:after="120"/>
        <w:rPr>
          <w:color w:val="000000"/>
        </w:rPr>
      </w:pPr>
      <w:r>
        <w:rPr>
          <w:color w:val="000000"/>
        </w:rPr>
        <w:t>Even</w:t>
        <w:tab/>
        <w:t>9</w:t>
        <w:tab/>
        <w:t>2</w:t>
        <w:tab/>
        <w:t>7</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Wellington Hill Footway,</w:t>
      </w:r>
      <w:r>
        <w:rPr>
          <w:color w:val="000000"/>
          <w:lang w:val="en-US" w:eastAsia="en-US"/>
        </w:rPr>
        <w:t xml:space="preserve"> Dor., Public way, from 626 Walk Hill Street to 62 Wellington Hill Street.</w:t>
        <w:tab/>
        <w:tab/>
        <w:t>14</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Wellington Hill Street,</w:t>
      </w:r>
      <w:r>
        <w:rPr>
          <w:color w:val="000000"/>
          <w:lang w:val="en-US" w:eastAsia="en-US"/>
        </w:rPr>
        <w:t xml:space="preserve"> Dor., Public way, from opposite 1292 Blue Hill Avenue to 663 Morton Street.</w:t>
      </w:r>
    </w:p>
    <w:p>
      <w:pPr>
        <w:pStyle w:val="Tab2"/>
        <w:rPr/>
      </w:pPr>
      <w:r>
        <w:rPr>
          <w:color w:val="000000"/>
        </w:rPr>
        <w:t>1 - 19, 71 - 159, 118 - 160</w:t>
        <w:tab/>
        <w:t>14</w:t>
        <w:tab/>
        <w:t>14</w:t>
        <w:tab/>
        <w:t>4</w:t>
        <w:tab/>
        <w:t>7</w:t>
        <w:tab/>
        <w:t>02126</w:t>
      </w:r>
    </w:p>
    <w:p>
      <w:pPr>
        <w:pStyle w:val="Tab2"/>
        <w:spacing w:before="0" w:after="120"/>
        <w:rPr/>
      </w:pPr>
      <w:r>
        <w:rPr>
          <w:color w:val="000000"/>
        </w:rPr>
        <w:t>2 - 116, 25 - 61</w:t>
        <w:tab/>
        <w:t>14</w:t>
        <w:tab/>
        <w:t>8</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Wellsmere Park</w:t>
      </w:r>
      <w:r>
        <w:rPr>
          <w:color w:val="000000"/>
          <w:lang w:val="en-US" w:eastAsia="en-US"/>
        </w:rPr>
        <w:t>, W.R., Private way, from 88 Wellsmere Road to northeasterly.</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Wellsmere Road,</w:t>
      </w:r>
      <w:r>
        <w:rPr>
          <w:color w:val="000000"/>
          <w:lang w:val="en-US" w:eastAsia="en-US"/>
        </w:rPr>
        <w:t xml:space="preserve"> W.R., Public way, from 239 Kittredge Street to 188 Roslindale Avenue and 140 Walworth Street.</w:t>
      </w:r>
    </w:p>
    <w:p>
      <w:pPr>
        <w:pStyle w:val="Tab2"/>
        <w:rPr/>
      </w:pPr>
      <w:r>
        <w:rPr>
          <w:color w:val="000000"/>
        </w:rPr>
        <w:t>1 - 49, 2 - 50</w:t>
        <w:tab/>
        <w:t>20</w:t>
        <w:tab/>
        <w:t>9</w:t>
        <w:tab/>
        <w:t>5</w:t>
        <w:tab/>
        <w:t>6</w:t>
        <w:tab/>
        <w:t>02131</w:t>
      </w:r>
    </w:p>
    <w:p>
      <w:pPr>
        <w:pStyle w:val="Tab2"/>
        <w:spacing w:before="0" w:after="120"/>
        <w:rPr/>
      </w:pPr>
      <w:r>
        <w:rPr>
          <w:color w:val="000000"/>
        </w:rPr>
        <w:t>53 - 115, 54 - 110</w:t>
        <w:tab/>
        <w:t>18</w:t>
        <w:tab/>
        <w:t>10</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Wellsmere Terrace,</w:t>
      </w:r>
      <w:r>
        <w:rPr>
          <w:color w:val="000000"/>
          <w:lang w:val="en-US" w:eastAsia="en-US"/>
        </w:rPr>
        <w:t xml:space="preserve"> W.R., Public way, from 66 Wellsmere Road to approximately 222 feet northeasterly.</w:t>
        <w:tab/>
        <w:tab/>
        <w:t>18</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Welton Road,</w:t>
      </w:r>
      <w:r>
        <w:rPr>
          <w:color w:val="000000"/>
          <w:lang w:val="en-US" w:eastAsia="en-US"/>
        </w:rPr>
        <w:t xml:space="preserve"> W.R., Public way, from 500 La Grange Street to approximately 250 feet southwesterly.</w:t>
        <w:tab/>
        <w:tab/>
        <w:t>20</w:t>
      </w:r>
      <w:r>
        <w:rPr>
          <w:color w:val="000000"/>
        </w:rPr>
        <w:tab/>
      </w:r>
      <w:r>
        <w:rPr>
          <w:color w:val="000000"/>
          <w:lang w:val="en-US" w:eastAsia="en-US"/>
        </w:rPr>
        <w:t>13</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Wendell Place,</w:t>
      </w:r>
      <w:r>
        <w:rPr>
          <w:color w:val="000000"/>
          <w:lang w:val="en-US" w:eastAsia="en-US"/>
        </w:rPr>
        <w:t xml:space="preserve"> S.B., Private way, from 69 Preble Street to southeasterly.</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Wendell Street,</w:t>
      </w:r>
      <w:r>
        <w:rPr>
          <w:color w:val="000000"/>
          <w:lang w:val="en-US" w:eastAsia="en-US"/>
        </w:rPr>
        <w:t xml:space="preserve"> B.P., Public way, from 76 Batterymarch Street to 107 Broad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Wendeller Street,</w:t>
      </w:r>
      <w:r>
        <w:rPr>
          <w:color w:val="000000"/>
          <w:lang w:val="en-US" w:eastAsia="en-US"/>
        </w:rPr>
        <w:t xml:space="preserve"> S.B., Public way, from 44 General William H. Devine Way to between 43 and 65 Preble Street.</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Wendover Street,</w:t>
      </w:r>
      <w:r>
        <w:rPr>
          <w:color w:val="000000"/>
          <w:lang w:val="en-US" w:eastAsia="en-US"/>
        </w:rPr>
        <w:t xml:space="preserve"> Dor., Public way, from 742 Dudley Street to 32 Humphreys Street.</w:t>
        <w:tab/>
        <w:tab/>
        <w:t>7</w:t>
      </w:r>
      <w:r>
        <w:rPr>
          <w:color w:val="000000"/>
        </w:rPr>
        <w:tab/>
      </w:r>
      <w:r>
        <w:rPr>
          <w:color w:val="000000"/>
          <w:lang w:val="en-US" w:eastAsia="en-US"/>
        </w:rPr>
        <w:t>10</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Wenham Street,</w:t>
      </w:r>
      <w:r>
        <w:rPr>
          <w:color w:val="000000"/>
          <w:lang w:val="en-US" w:eastAsia="en-US"/>
        </w:rPr>
        <w:t xml:space="preserve"> W.R., Public way, from 12 Walk Hill Street to 31 Weld Hill Street.</w:t>
        <w:tab/>
        <w:tab/>
        <w:t>19</w:t>
        <w:tab/>
        <w:t>7</w:t>
        <w:tab/>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Wenlock Road,</w:t>
      </w:r>
      <w:r>
        <w:rPr>
          <w:color w:val="000000"/>
          <w:lang w:val="en-US" w:eastAsia="en-US"/>
        </w:rPr>
        <w:t xml:space="preserve"> Dor., Public way, from 710 Gallivan Boulevard to 72 Minot Street.</w:t>
      </w:r>
      <w:r>
        <w:rPr>
          <w:color w:val="000000"/>
        </w:rPr>
        <w:tab/>
        <w:tab/>
      </w:r>
      <w:r>
        <w:rPr>
          <w:color w:val="000000"/>
          <w:lang w:val="en-US" w:eastAsia="en-US"/>
        </w:rPr>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Wenonah Street,</w:t>
      </w:r>
      <w:r>
        <w:rPr>
          <w:color w:val="000000"/>
          <w:lang w:val="en-US" w:eastAsia="en-US"/>
        </w:rPr>
        <w:t xml:space="preserve"> Rox., Public way, from 21 Elm Hill Avenue to opposite 21 Waumbeck Street.</w:t>
        <w:tab/>
        <w:tab/>
        <w:t>12</w:t>
      </w:r>
      <w:r>
        <w:rPr>
          <w:color w:val="000000"/>
        </w:rPr>
        <w:tab/>
      </w:r>
      <w:r>
        <w:rPr>
          <w:color w:val="000000"/>
          <w:lang w:val="en-US" w:eastAsia="en-US"/>
        </w:rPr>
        <w:t>9</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Wensley Street,</w:t>
      </w:r>
      <w:r>
        <w:rPr>
          <w:color w:val="000000"/>
          <w:lang w:val="en-US" w:eastAsia="en-US"/>
        </w:rPr>
        <w:t xml:space="preserve"> Rox., Public way, from 19 Bucknam Street to 69 Heath Street at General Heath Square.</w:t>
      </w:r>
    </w:p>
    <w:p>
      <w:pPr>
        <w:pStyle w:val="Tab2"/>
        <w:rPr/>
      </w:pPr>
      <w:r>
        <w:rPr>
          <w:color w:val="000000"/>
        </w:rPr>
        <w:t>1 - 85, 2 - 50</w:t>
        <w:tab/>
        <w:t>10</w:t>
        <w:tab/>
        <w:t>5</w:t>
        <w:tab/>
        <w:t>8</w:t>
        <w:tab/>
        <w:t>10</w:t>
        <w:tab/>
        <w:t>02120</w:t>
      </w:r>
    </w:p>
    <w:p>
      <w:pPr>
        <w:pStyle w:val="Tab2"/>
        <w:spacing w:before="0" w:after="120"/>
        <w:rPr/>
      </w:pPr>
      <w:r>
        <w:rPr>
          <w:color w:val="000000"/>
        </w:rPr>
        <w:t>54 - 80</w:t>
        <w:tab/>
        <w:t>10</w:t>
        <w:tab/>
        <w:t>6</w:t>
        <w:tab/>
        <w:t>6</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Wentworth Street,</w:t>
      </w:r>
      <w:r>
        <w:rPr>
          <w:color w:val="000000"/>
          <w:lang w:val="en-US" w:eastAsia="en-US"/>
        </w:rPr>
        <w:t xml:space="preserve"> Dor., Public way, from 100 Norfolk Street to 2 Wentworth Terrace.</w:t>
        <w:tab/>
        <w:tab/>
        <w:t>17</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Wentworth Terrace,</w:t>
      </w:r>
      <w:r>
        <w:rPr>
          <w:color w:val="000000"/>
          <w:lang w:val="en-US" w:eastAsia="en-US"/>
        </w:rPr>
        <w:t xml:space="preserve"> Dor., Public way, from 25 Dunbar Avenue to opposite 65 Wentworth Street.</w:t>
        <w:tab/>
        <w:tab/>
        <w:t>17</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Wesley Place,</w:t>
      </w:r>
      <w:r>
        <w:rPr>
          <w:color w:val="000000"/>
          <w:lang w:val="en-US" w:eastAsia="en-US"/>
        </w:rPr>
        <w:t xml:space="preserve"> B.P., Public way, from 288 Hanover Street to approximately 122 feet northwesterly.</w:t>
        <w:tab/>
        <w:tab/>
        <w:t>3</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Wesley Street,</w:t>
      </w:r>
      <w:r>
        <w:rPr>
          <w:color w:val="000000"/>
          <w:lang w:val="en-US" w:eastAsia="en-US"/>
        </w:rPr>
        <w:t xml:space="preserve"> Chsn., Public way, from 2 Pearl Street to 41 Sullivan Street.</w:t>
        <w:tab/>
        <w:tab/>
        <w:t>2</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Wesleyan Place,</w:t>
      </w:r>
      <w:r>
        <w:rPr>
          <w:color w:val="000000"/>
          <w:lang w:val="en-US" w:eastAsia="en-US"/>
        </w:rPr>
        <w:t xml:space="preserve"> B.P., Private way, from 38 Bromfield Street to southwesterly.</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Wessex Street,</w:t>
      </w:r>
      <w:r>
        <w:rPr>
          <w:color w:val="000000"/>
          <w:lang w:val="en-US" w:eastAsia="en-US"/>
        </w:rPr>
        <w:t xml:space="preserve"> Dor., Public way, from 400 Gallivan Boulevard to 28 Weyanoke Street.</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 Street,</w:t>
      </w:r>
      <w:r>
        <w:rPr>
          <w:color w:val="000000"/>
          <w:lang w:val="en-US" w:eastAsia="en-US"/>
        </w:rPr>
        <w:t xml:space="preserve"> B.P., Public way, from 147 Tremont Street to 509 Washington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 Street,</w:t>
      </w:r>
      <w:r>
        <w:rPr>
          <w:color w:val="000000"/>
          <w:lang w:val="en-US" w:eastAsia="en-US"/>
        </w:rPr>
        <w:t xml:space="preserve"> Chsn., Public way, from Alford Street between Arlington Avenue and Main Street at Sullivan Square to Beacham Street near Main Street.</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 Street,</w:t>
      </w:r>
      <w:r>
        <w:rPr>
          <w:color w:val="000000"/>
          <w:lang w:val="en-US" w:eastAsia="en-US"/>
        </w:rPr>
        <w:t xml:space="preserve"> H.P., Public way, from the Neponset River to 624 Poplar Street.</w:t>
      </w:r>
    </w:p>
    <w:p>
      <w:pPr>
        <w:pStyle w:val="Tab2"/>
        <w:rPr/>
      </w:pPr>
      <w:r>
        <w:rPr>
          <w:color w:val="000000"/>
        </w:rPr>
        <w:t>1 - 67, 2 - 14</w:t>
        <w:tab/>
        <w:t>18</w:t>
        <w:tab/>
        <w:t>15</w:t>
        <w:tab/>
        <w:t>5</w:t>
        <w:tab/>
        <w:t>8</w:t>
        <w:tab/>
        <w:t>02136</w:t>
      </w:r>
    </w:p>
    <w:p>
      <w:pPr>
        <w:pStyle w:val="Tab2"/>
        <w:rPr/>
      </w:pPr>
      <w:r>
        <w:rPr>
          <w:color w:val="000000"/>
        </w:rPr>
        <w:t>18 - 158</w:t>
        <w:tab/>
        <w:t>18</w:t>
        <w:tab/>
        <w:t>13</w:t>
        <w:tab/>
        <w:t>5</w:t>
        <w:tab/>
        <w:t>8</w:t>
        <w:tab/>
        <w:t>02136</w:t>
      </w:r>
    </w:p>
    <w:p>
      <w:pPr>
        <w:pStyle w:val="Tab2"/>
        <w:rPr/>
      </w:pPr>
      <w:r>
        <w:rPr>
          <w:color w:val="000000"/>
        </w:rPr>
        <w:t>75 - 151</w:t>
        <w:tab/>
        <w:t>18</w:t>
        <w:tab/>
        <w:t>14</w:t>
        <w:tab/>
        <w:t>5</w:t>
        <w:tab/>
        <w:t>8</w:t>
        <w:tab/>
        <w:t>02136</w:t>
      </w:r>
    </w:p>
    <w:p>
      <w:pPr>
        <w:pStyle w:val="Tab2"/>
        <w:rPr/>
      </w:pPr>
      <w:r>
        <w:rPr>
          <w:color w:val="000000"/>
        </w:rPr>
        <w:t>161 - 411</w:t>
        <w:tab/>
        <w:t>18</w:t>
        <w:tab/>
        <w:t>22</w:t>
        <w:tab/>
        <w:t>5</w:t>
        <w:tab/>
        <w:t>8</w:t>
        <w:tab/>
        <w:t>02136</w:t>
      </w:r>
    </w:p>
    <w:p>
      <w:pPr>
        <w:pStyle w:val="Tab2"/>
        <w:spacing w:before="0" w:after="120"/>
        <w:rPr/>
      </w:pPr>
      <w:r>
        <w:rPr>
          <w:color w:val="000000"/>
        </w:rPr>
        <w:t>162 - 420</w:t>
        <w:tab/>
        <w:t>18</w:t>
        <w:tab/>
        <w:t>12</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West Bellflower Street,</w:t>
      </w:r>
      <w:r>
        <w:rPr>
          <w:color w:val="000000"/>
          <w:lang w:val="en-US" w:eastAsia="en-US"/>
        </w:rPr>
        <w:t xml:space="preserve"> Dor., Private way, from 143 Boston Street to northwesterly.</w:t>
        <w:tab/>
        <w:tab/>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West Boundary Road,</w:t>
      </w:r>
      <w:r>
        <w:rPr>
          <w:color w:val="000000"/>
          <w:lang w:val="en-US" w:eastAsia="en-US"/>
        </w:rPr>
        <w:t xml:space="preserve"> H.P., W.R., from 322 Turtle Pond Parkway to 4988 Washington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t xml:space="preserve">  </w:t>
      </w:r>
      <w:r>
        <w:rPr>
          <w:b/>
          <w:color w:val="000000"/>
          <w:lang w:val="en-US" w:eastAsia="en-US"/>
        </w:rPr>
        <w:t>Note;</w:t>
      </w:r>
      <w:r>
        <w:rPr/>
        <w:t xml:space="preserve"> this is a park road, under the care, control and custody of the </w:t>
      </w:r>
      <w:r>
        <w:rPr>
          <w:color w:val="000000"/>
          <w:lang w:val="en-US" w:eastAsia="en-US"/>
        </w:rPr>
        <w:t>D.C.R.</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 Boundary Road,</w:t>
      </w:r>
      <w:r>
        <w:rPr>
          <w:color w:val="000000"/>
          <w:lang w:val="en-US" w:eastAsia="en-US"/>
        </w:rPr>
        <w:t xml:space="preserve"> W.R., Public way, from opposite 4975 Washington Street to approximately 3,500 feet southeasterly.</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Westbourne Street,</w:t>
      </w:r>
      <w:r>
        <w:rPr>
          <w:color w:val="000000"/>
          <w:lang w:val="en-US" w:eastAsia="en-US"/>
        </w:rPr>
        <w:t xml:space="preserve"> W.R., Public way, from opposite 353 Cornell Street to 732 West Roxbury Parkway.</w:t>
      </w:r>
    </w:p>
    <w:p>
      <w:pPr>
        <w:pStyle w:val="Tab2"/>
        <w:rPr>
          <w:color w:val="000000"/>
        </w:rPr>
      </w:pPr>
      <w:r>
        <w:rPr>
          <w:color w:val="000000"/>
        </w:rPr>
        <w:t>Odd</w:t>
        <w:tab/>
        <w:t>20</w:t>
        <w:tab/>
        <w:t>9</w:t>
        <w:tab/>
        <w:t>5</w:t>
        <w:tab/>
        <w:t>6</w:t>
        <w:tab/>
        <w:t>02131</w:t>
      </w:r>
    </w:p>
    <w:p>
      <w:pPr>
        <w:pStyle w:val="Tab2"/>
        <w:spacing w:before="0" w:after="120"/>
        <w:rPr>
          <w:color w:val="000000"/>
        </w:rPr>
      </w:pPr>
      <w:r>
        <w:rPr>
          <w:color w:val="000000"/>
        </w:rPr>
        <w:t>Even</w:t>
        <w:tab/>
        <w:t>20</w:t>
        <w:tab/>
        <w:t>8</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Westbourne Terrace,</w:t>
      </w:r>
      <w:r>
        <w:rPr>
          <w:color w:val="000000"/>
          <w:lang w:val="en-US" w:eastAsia="en-US"/>
        </w:rPr>
        <w:t xml:space="preserve"> Bri., Public way, from 185 Corey Road to the Boston and Brookline Boundary Line.</w:t>
        <w:tab/>
        <w:tab/>
        <w:t>21</w:t>
      </w:r>
      <w:r>
        <w:rPr>
          <w:color w:val="000000"/>
        </w:rPr>
        <w:tab/>
      </w:r>
      <w:r>
        <w:rPr>
          <w:color w:val="000000"/>
          <w:lang w:val="en-US" w:eastAsia="en-US"/>
        </w:rPr>
        <w:t>10</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 Broadway</w:t>
      </w:r>
      <w:r>
        <w:rPr>
          <w:color w:val="000000"/>
          <w:lang w:val="en-US" w:eastAsia="en-US"/>
        </w:rPr>
        <w:t>, S.B., Public way, from between 100 and 150 Dorchester Avenue to between 81 and 100 Dorchester Street.</w:t>
      </w:r>
    </w:p>
    <w:p>
      <w:pPr>
        <w:pStyle w:val="Tab2"/>
        <w:rPr/>
      </w:pPr>
      <w:r>
        <w:rPr>
          <w:color w:val="000000"/>
        </w:rPr>
        <w:t>1 - 223, 2 - 296</w:t>
        <w:tab/>
        <w:t>6</w:t>
        <w:tab/>
        <w:t>1</w:t>
        <w:tab/>
        <w:t>2</w:t>
        <w:tab/>
        <w:t>5</w:t>
        <w:tab/>
        <w:t>02127</w:t>
      </w:r>
    </w:p>
    <w:p>
      <w:pPr>
        <w:pStyle w:val="Tab2"/>
        <w:rPr/>
      </w:pPr>
      <w:r>
        <w:rPr>
          <w:color w:val="000000"/>
        </w:rPr>
        <w:t>227 - 299</w:t>
        <w:tab/>
        <w:t>6</w:t>
        <w:tab/>
        <w:t>2</w:t>
        <w:tab/>
        <w:t>2</w:t>
        <w:tab/>
        <w:t>5</w:t>
        <w:tab/>
        <w:t>02127</w:t>
      </w:r>
    </w:p>
    <w:p>
      <w:pPr>
        <w:pStyle w:val="Tab2"/>
        <w:rPr/>
      </w:pPr>
      <w:r>
        <w:rPr>
          <w:color w:val="000000"/>
        </w:rPr>
        <w:t>300 - 414, 301 - 415</w:t>
        <w:tab/>
        <w:t>6</w:t>
        <w:tab/>
        <w:t>3</w:t>
        <w:tab/>
        <w:t>2</w:t>
        <w:tab/>
        <w:t>5</w:t>
        <w:tab/>
        <w:t>02127</w:t>
      </w:r>
    </w:p>
    <w:p>
      <w:pPr>
        <w:pStyle w:val="Tab2"/>
        <w:spacing w:before="0" w:after="120"/>
        <w:rPr/>
      </w:pPr>
      <w:r>
        <w:rPr>
          <w:color w:val="000000"/>
        </w:rPr>
        <w:t>416 - 486, 417 - 479</w:t>
        <w:tab/>
        <w:t>6</w:t>
        <w:tab/>
        <w:t>4</w:t>
        <w:tab/>
        <w:t>2</w:t>
        <w:tab/>
        <w:t>5</w:t>
        <w:tab/>
        <w:t>02127</w:t>
      </w:r>
    </w:p>
    <w:p>
      <w:pPr>
        <w:pStyle w:val="Tab1"/>
        <w:rPr/>
      </w:pPr>
      <w:r>
        <w:rPr>
          <w:b/>
          <w:color w:val="000000"/>
          <w:lang w:val="en-US" w:eastAsia="en-US"/>
        </w:rPr>
        <w:t>Westbrook Street,</w:t>
      </w:r>
      <w:r>
        <w:rPr>
          <w:color w:val="000000"/>
          <w:lang w:val="en-US" w:eastAsia="en-US"/>
        </w:rPr>
        <w:t xml:space="preserve"> E.B., from 863 Saratoga Street to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863 Saratoga Street to 700 Bennington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709 Bennington Street to southeasterly.</w:t>
      </w:r>
      <w:r>
        <w:rPr>
          <w:color w:val="000000"/>
        </w:rPr>
        <w:tab/>
        <w:tab/>
      </w:r>
      <w:r>
        <w:rPr>
          <w:color w:val="000000"/>
          <w:lang w:val="en-US" w:eastAsia="en-US"/>
        </w:rPr>
        <w:t>1</w:t>
      </w:r>
      <w:r>
        <w:rPr>
          <w:color w:val="000000"/>
        </w:rPr>
        <w:tab/>
      </w:r>
      <w:r>
        <w:rPr>
          <w:color w:val="000000"/>
          <w:sz w:val="14"/>
          <w:szCs w:val="14"/>
          <w:lang w:val="en-US" w:eastAsia="en-US"/>
        </w:rPr>
        <w:t>11/12/13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 Brookline Street,</w:t>
      </w:r>
      <w:r>
        <w:rPr>
          <w:color w:val="000000"/>
          <w:lang w:val="en-US" w:eastAsia="en-US"/>
        </w:rPr>
        <w:t xml:space="preserve"> B.P., Public way, from opposite 189 Warren Avenue to 11 Aguadilla Street and after an interval, from San Juan Street to 1525 Washington Street.</w:t>
      </w:r>
    </w:p>
    <w:p>
      <w:pPr>
        <w:pStyle w:val="Tab2"/>
        <w:rPr/>
      </w:pPr>
      <w:r>
        <w:rPr>
          <w:color w:val="000000"/>
        </w:rPr>
        <w:t>49 - 147, 50 - 146</w:t>
        <w:tab/>
        <w:t>9</w:t>
        <w:tab/>
        <w:t>1</w:t>
        <w:tab/>
        <w:t>2</w:t>
        <w:tab/>
        <w:t>1</w:t>
        <w:tab/>
        <w:t>02118</w:t>
      </w:r>
    </w:p>
    <w:p>
      <w:pPr>
        <w:pStyle w:val="Tab2"/>
        <w:rPr/>
      </w:pPr>
      <w:r>
        <w:rPr>
          <w:color w:val="000000"/>
        </w:rPr>
        <w:t>151 - 191</w:t>
        <w:tab/>
        <w:t>4</w:t>
        <w:tab/>
        <w:t>1</w:t>
        <w:tab/>
        <w:t>2</w:t>
        <w:tab/>
        <w:t>1</w:t>
        <w:tab/>
        <w:t>02118</w:t>
      </w:r>
    </w:p>
    <w:p>
      <w:pPr>
        <w:pStyle w:val="Tab2"/>
        <w:spacing w:before="0" w:after="120"/>
        <w:rPr/>
      </w:pPr>
      <w:r>
        <w:rPr>
          <w:color w:val="000000"/>
        </w:rPr>
        <w:t>152 - 206, 193 - 205</w:t>
        <w:tab/>
        <w:t>4</w:t>
        <w:tab/>
        <w:t>3</w:t>
        <w:tab/>
        <w:t>2</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West Canton Street,</w:t>
      </w:r>
      <w:r>
        <w:rPr>
          <w:color w:val="000000"/>
          <w:lang w:val="en-US" w:eastAsia="en-US"/>
        </w:rPr>
        <w:t xml:space="preserve"> B.P., Public way, from Carleton Street to 627 Tremont Street.</w:t>
      </w:r>
    </w:p>
    <w:p>
      <w:pPr>
        <w:pStyle w:val="Tab2"/>
        <w:rPr/>
      </w:pPr>
      <w:r>
        <w:rPr>
          <w:color w:val="000000"/>
        </w:rPr>
        <w:t>136 - 170, 137 - 205</w:t>
        <w:tab/>
        <w:t>4</w:t>
        <w:tab/>
        <w:t>1</w:t>
        <w:tab/>
        <w:t>2</w:t>
        <w:tab/>
        <w:t>1</w:t>
        <w:tab/>
        <w:t>02118</w:t>
      </w:r>
    </w:p>
    <w:p>
      <w:pPr>
        <w:pStyle w:val="Tab2"/>
        <w:rPr/>
      </w:pPr>
      <w:r>
        <w:rPr>
          <w:color w:val="000000"/>
        </w:rPr>
        <w:t>172 - 206</w:t>
        <w:tab/>
        <w:t>4</w:t>
        <w:tab/>
        <w:t>3</w:t>
        <w:tab/>
        <w:t>2</w:t>
        <w:tab/>
        <w:t>1</w:t>
        <w:tab/>
        <w:t>02118</w:t>
      </w:r>
    </w:p>
    <w:p>
      <w:pPr>
        <w:pStyle w:val="Tab2"/>
        <w:spacing w:before="0" w:after="120"/>
        <w:rPr/>
      </w:pPr>
      <w:r>
        <w:rPr>
          <w:color w:val="000000"/>
        </w:rPr>
        <w:t>207 - 245, 208 - 240</w:t>
        <w:tab/>
        <w:t>4</w:t>
        <w:tab/>
        <w:t>2</w:t>
        <w:tab/>
        <w:t>2</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 Cedar Street,</w:t>
      </w:r>
      <w:r>
        <w:rPr>
          <w:color w:val="000000"/>
          <w:lang w:val="en-US" w:eastAsia="en-US"/>
        </w:rPr>
        <w:t xml:space="preserve"> B.P., Public way, from opposite 326 Cambridge Street at Charles Circle to 57 Chestnut Street.</w:t>
      </w:r>
    </w:p>
    <w:p>
      <w:pPr>
        <w:pStyle w:val="Tab2"/>
        <w:rPr/>
      </w:pPr>
      <w:r>
        <w:rPr>
          <w:color w:val="000000"/>
        </w:rPr>
        <w:t>1 - 3, 2 - 114</w:t>
        <w:tab/>
        <w:t>5</w:t>
        <w:tab/>
        <w:t>5</w:t>
        <w:tab/>
        <w:t>8</w:t>
        <w:tab/>
        <w:t>1</w:t>
        <w:tab/>
        <w:t>02108</w:t>
      </w:r>
    </w:p>
    <w:p>
      <w:pPr>
        <w:pStyle w:val="Tab2"/>
        <w:rPr/>
      </w:pPr>
      <w:r>
        <w:rPr>
          <w:color w:val="000000"/>
        </w:rPr>
        <w:t>5 - 31</w:t>
        <w:tab/>
        <w:t>5</w:t>
        <w:tab/>
        <w:t>3</w:t>
        <w:tab/>
        <w:t>8</w:t>
        <w:tab/>
        <w:t>1</w:t>
        <w:tab/>
        <w:t>02108</w:t>
      </w:r>
    </w:p>
    <w:p>
      <w:pPr>
        <w:pStyle w:val="Tab2"/>
        <w:spacing w:before="0" w:after="120"/>
        <w:rPr/>
      </w:pPr>
      <w:r>
        <w:rPr>
          <w:color w:val="000000"/>
        </w:rPr>
        <w:t>33 - 115</w:t>
        <w:tab/>
        <w:t>5</w:t>
        <w:tab/>
        <w:t>4</w:t>
        <w:tab/>
        <w:t>8</w:t>
        <w:tab/>
        <w:t>1</w:t>
        <w:tab/>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Westchester Road,</w:t>
      </w:r>
      <w:r>
        <w:rPr>
          <w:color w:val="000000"/>
          <w:lang w:val="en-US" w:eastAsia="en-US"/>
        </w:rPr>
        <w:t xml:space="preserve"> W.R., Public way, from 1091 Centre Street to approximately 348 feet northwest of Calvin Road.</w:t>
      </w:r>
      <w:r>
        <w:rPr>
          <w:color w:val="000000"/>
        </w:rPr>
        <w:tab/>
        <w:tab/>
      </w:r>
      <w:r>
        <w:rPr>
          <w:color w:val="000000"/>
          <w:lang w:val="en-US" w:eastAsia="en-US"/>
        </w:rPr>
        <w:t>19</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 Concord Street,</w:t>
      </w:r>
      <w:r>
        <w:rPr>
          <w:color w:val="000000"/>
          <w:lang w:val="en-US" w:eastAsia="en-US"/>
        </w:rPr>
        <w:t xml:space="preserve"> B.P., Public way, from 708 Tremont Street to 1631 Washington Street.</w:t>
        <w:tab/>
        <w:tab/>
        <w:t>9</w:t>
        <w:tab/>
        <w:t>2</w:t>
        <w:tab/>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Westcott Street,</w:t>
      </w:r>
      <w:r>
        <w:rPr>
          <w:color w:val="000000"/>
          <w:lang w:val="en-US" w:eastAsia="en-US"/>
        </w:rPr>
        <w:t xml:space="preserve"> Dor., Public way, from 192 Talbot Avenue to 622 West Park Street.</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Westcott Street South,</w:t>
      </w:r>
      <w:r>
        <w:rPr>
          <w:color w:val="000000"/>
          <w:lang w:val="en-US" w:eastAsia="en-US"/>
        </w:rPr>
        <w:t xml:space="preserve"> Dor., Private way from 148 Bernard Street to opposite 202 Talbot Avenue.</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Westcott Terrace,</w:t>
      </w:r>
      <w:r>
        <w:rPr>
          <w:color w:val="000000"/>
          <w:lang w:val="en-US" w:eastAsia="en-US"/>
        </w:rPr>
        <w:t xml:space="preserve"> Dor., Private way from 112 Bernard Street to 120 Westcott Street South.</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 Cottage Street,</w:t>
      </w:r>
      <w:r>
        <w:rPr>
          <w:color w:val="000000"/>
          <w:lang w:val="en-US" w:eastAsia="en-US"/>
        </w:rPr>
        <w:t xml:space="preserve"> Dor., Rox., Public way, from opposite 133 Blue Hill Avenue to 553 Dudley Street.</w:t>
      </w:r>
    </w:p>
    <w:p>
      <w:pPr>
        <w:pStyle w:val="Tab2"/>
        <w:rPr/>
      </w:pPr>
      <w:r>
        <w:rPr>
          <w:color w:val="000000"/>
        </w:rPr>
        <w:t>1 - 57</w:t>
        <w:tab/>
        <w:t>8</w:t>
        <w:tab/>
        <w:t>5</w:t>
        <w:tab/>
        <w:t>7</w:t>
        <w:tab/>
        <w:t>3</w:t>
        <w:tab/>
        <w:t>02125</w:t>
      </w:r>
    </w:p>
    <w:p>
      <w:pPr>
        <w:pStyle w:val="Tab2"/>
        <w:rPr/>
      </w:pPr>
      <w:r>
        <w:rPr>
          <w:color w:val="000000"/>
        </w:rPr>
        <w:t>2 - 30</w:t>
        <w:tab/>
        <w:t>13</w:t>
        <w:tab/>
        <w:t>2</w:t>
        <w:tab/>
        <w:t>7</w:t>
        <w:tab/>
        <w:t>3</w:t>
        <w:tab/>
        <w:t>02125</w:t>
      </w:r>
    </w:p>
    <w:p>
      <w:pPr>
        <w:pStyle w:val="Tab2"/>
        <w:rPr/>
      </w:pPr>
      <w:r>
        <w:rPr>
          <w:color w:val="000000"/>
        </w:rPr>
        <w:t>32 - 112</w:t>
        <w:tab/>
        <w:t>13</w:t>
        <w:tab/>
        <w:t>1</w:t>
        <w:tab/>
        <w:t>7</w:t>
        <w:tab/>
        <w:t>3</w:t>
        <w:tab/>
        <w:t>02125</w:t>
      </w:r>
    </w:p>
    <w:p>
      <w:pPr>
        <w:pStyle w:val="Tab2"/>
        <w:spacing w:before="0" w:after="120"/>
        <w:rPr/>
      </w:pPr>
      <w:r>
        <w:rPr>
          <w:color w:val="000000"/>
        </w:rPr>
        <w:t>69 - 111</w:t>
        <w:tab/>
        <w:t>8</w:t>
        <w:tab/>
        <w:t>7</w:t>
        <w:tab/>
        <w:t>7</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 Dedham Street,</w:t>
      </w:r>
      <w:r>
        <w:rPr>
          <w:color w:val="000000"/>
          <w:lang w:val="en-US" w:eastAsia="en-US"/>
        </w:rPr>
        <w:t xml:space="preserve"> B.P., Public way, from 608 Tremont Street to near 1421 Washington Street at Pelham Street.</w:t>
        <w:tab/>
        <w:tab/>
        <w:t>9</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 Eagle Street,</w:t>
      </w:r>
      <w:r>
        <w:rPr>
          <w:color w:val="000000"/>
          <w:lang w:val="en-US" w:eastAsia="en-US"/>
        </w:rPr>
        <w:t xml:space="preserve"> E.B., Public way, from 401 Border Street to 220 Brooks Street.</w:t>
        <w:tab/>
        <w:tab/>
        <w:t>1</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 Eighth Street,</w:t>
      </w:r>
      <w:r>
        <w:rPr>
          <w:color w:val="000000"/>
          <w:lang w:val="en-US" w:eastAsia="en-US"/>
        </w:rPr>
        <w:t xml:space="preserve"> S.B., Public way, from 239 Dorchester Street to approximately 252 feet northwest of 120 D Street.</w:t>
      </w:r>
    </w:p>
    <w:p>
      <w:pPr>
        <w:pStyle w:val="Tab2"/>
        <w:rPr/>
      </w:pPr>
      <w:r>
        <w:rPr>
          <w:color w:val="000000"/>
        </w:rPr>
        <w:t>77 - 99, 78 - 198</w:t>
        <w:tab/>
        <w:t>6</w:t>
        <w:tab/>
        <w:t>2</w:t>
        <w:tab/>
        <w:t>2</w:t>
        <w:tab/>
        <w:t>5</w:t>
        <w:tab/>
        <w:t>02127</w:t>
      </w:r>
    </w:p>
    <w:p>
      <w:pPr>
        <w:pStyle w:val="Tab2"/>
        <w:spacing w:before="0" w:after="120"/>
        <w:rPr/>
      </w:pPr>
      <w:r>
        <w:rPr>
          <w:color w:val="000000"/>
        </w:rPr>
        <w:t>103 - 223, 200 - 222</w:t>
        <w:tab/>
        <w:t>7</w:t>
        <w:tab/>
        <w:t>5</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Westerly Street,</w:t>
      </w:r>
      <w:r>
        <w:rPr>
          <w:color w:val="000000"/>
          <w:lang w:val="en-US" w:eastAsia="en-US"/>
        </w:rPr>
        <w:t xml:space="preserve"> Rox., Public way, from 347 Centre Street to opposite 23 Sunnyside Street.</w:t>
        <w:tab/>
        <w:tab/>
        <w:t>10</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Western Avenue,</w:t>
      </w:r>
      <w:r>
        <w:rPr>
          <w:color w:val="000000"/>
          <w:lang w:val="en-US" w:eastAsia="en-US"/>
        </w:rPr>
        <w:t xml:space="preserve"> Bri., Public way, from the Boston and Cambridge Boundary Line to Arsenal Street at the Boston and Watertown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the portion of Western Avenue and Arsenal Street Bridge, between the Boston and Watertown Boundary Line, is under the care, control and custody of the D.C.R.</w:t>
      </w:r>
    </w:p>
    <w:p>
      <w:pPr>
        <w:pStyle w:val="Tab2"/>
        <w:rPr/>
      </w:pPr>
      <w:r>
        <w:rPr>
          <w:color w:val="000000"/>
        </w:rPr>
        <w:t>1 - 305, 2 - 222</w:t>
        <w:tab/>
        <w:t>22</w:t>
        <w:tab/>
        <w:t>1</w:t>
        <w:tab/>
        <w:t>9</w:t>
        <w:tab/>
        <w:t>4</w:t>
        <w:tab/>
        <w:t>02134</w:t>
      </w:r>
    </w:p>
    <w:p>
      <w:pPr>
        <w:pStyle w:val="Tab2"/>
        <w:rPr/>
      </w:pPr>
      <w:r>
        <w:rPr>
          <w:color w:val="000000"/>
        </w:rPr>
        <w:t>224 - 372</w:t>
        <w:tab/>
        <w:t>22</w:t>
        <w:tab/>
        <w:t>2</w:t>
        <w:tab/>
        <w:t>9</w:t>
        <w:tab/>
        <w:t>4</w:t>
        <w:tab/>
        <w:t>02134</w:t>
      </w:r>
    </w:p>
    <w:p>
      <w:pPr>
        <w:pStyle w:val="Tab2"/>
        <w:rPr/>
      </w:pPr>
      <w:r>
        <w:rPr>
          <w:color w:val="000000"/>
        </w:rPr>
        <w:t>307 - 561, 380 - 538</w:t>
        <w:tab/>
        <w:t>22</w:t>
        <w:tab/>
        <w:t>5</w:t>
        <w:tab/>
        <w:t>9</w:t>
        <w:tab/>
        <w:t>4</w:t>
        <w:tab/>
        <w:t>02135</w:t>
      </w:r>
    </w:p>
    <w:p>
      <w:pPr>
        <w:pStyle w:val="Tab2"/>
        <w:spacing w:before="0" w:after="120"/>
        <w:rPr>
          <w:color w:val="000000"/>
        </w:rPr>
      </w:pPr>
      <w:r>
        <w:rPr>
          <w:color w:val="000000"/>
        </w:rPr>
        <w:t>544 - 562</w:t>
        <w:tab/>
        <w:t>22</w:t>
        <w:tab/>
        <w:t>12</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 Fifth Street,</w:t>
      </w:r>
      <w:r>
        <w:rPr>
          <w:color w:val="000000"/>
          <w:lang w:val="en-US" w:eastAsia="en-US"/>
        </w:rPr>
        <w:t xml:space="preserve"> S.B., Public way, from 220 Dorchester Avenue to 50 B Street and after an interval, from 201 D Street to 147 Dorchester Street.</w:t>
      </w:r>
    </w:p>
    <w:p>
      <w:pPr>
        <w:pStyle w:val="Tab2"/>
        <w:rPr/>
      </w:pPr>
      <w:r>
        <w:rPr>
          <w:color w:val="000000"/>
        </w:rPr>
        <w:t>1 - 49, 2 - 50, 165 - 205</w:t>
        <w:tab/>
        <w:t>6</w:t>
        <w:tab/>
        <w:t>1</w:t>
        <w:tab/>
        <w:t>2</w:t>
        <w:tab/>
        <w:t>5</w:t>
        <w:tab/>
        <w:t>02127</w:t>
      </w:r>
    </w:p>
    <w:p>
      <w:pPr>
        <w:pStyle w:val="Tab2"/>
        <w:rPr/>
      </w:pPr>
      <w:r>
        <w:rPr>
          <w:color w:val="000000"/>
        </w:rPr>
        <w:t>160 - 254, 209 - 253</w:t>
        <w:tab/>
        <w:t>6</w:t>
        <w:tab/>
        <w:t>3</w:t>
        <w:tab/>
        <w:t>2</w:t>
        <w:tab/>
        <w:t>5</w:t>
        <w:tab/>
        <w:t>02127</w:t>
      </w:r>
    </w:p>
    <w:p>
      <w:pPr>
        <w:pStyle w:val="Tab2"/>
        <w:spacing w:before="0" w:after="120"/>
        <w:rPr/>
      </w:pPr>
      <w:r>
        <w:rPr>
          <w:color w:val="000000"/>
        </w:rPr>
        <w:t>256 - 298, 257 - 295</w:t>
        <w:tab/>
        <w:t>7</w:t>
        <w:tab/>
        <w:t>4</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 First Street,</w:t>
      </w:r>
      <w:r>
        <w:rPr>
          <w:color w:val="000000"/>
          <w:lang w:val="en-US" w:eastAsia="en-US"/>
        </w:rPr>
        <w:t xml:space="preserve"> S.B., Public way, from A Street between Richards Street and West Second Street to the South Boston Haul Road and after an interval, from B Street to 7 Dorchester Street.</w:t>
      </w:r>
    </w:p>
    <w:p>
      <w:pPr>
        <w:pStyle w:val="Tab2"/>
        <w:rPr/>
      </w:pPr>
      <w:r>
        <w:rPr>
          <w:color w:val="000000"/>
        </w:rPr>
        <w:t>1 - 299, 2 - 296</w:t>
        <w:tab/>
        <w:t>6</w:t>
        <w:tab/>
        <w:t>1</w:t>
        <w:tab/>
        <w:t>2</w:t>
        <w:tab/>
        <w:t>5</w:t>
        <w:tab/>
        <w:t>02127</w:t>
      </w:r>
    </w:p>
    <w:p>
      <w:pPr>
        <w:pStyle w:val="Tab2"/>
        <w:spacing w:before="0" w:after="120"/>
        <w:rPr/>
      </w:pPr>
      <w:r>
        <w:rPr>
          <w:color w:val="000000"/>
        </w:rPr>
        <w:t>304 - 424, 305 - 423</w:t>
        <w:tab/>
        <w:t>6</w:t>
        <w:tab/>
        <w:t>4</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Westford Place,</w:t>
      </w:r>
      <w:r>
        <w:rPr>
          <w:color w:val="000000"/>
          <w:lang w:val="en-US" w:eastAsia="en-US"/>
        </w:rPr>
        <w:t xml:space="preserve"> Bri., Private way, from 23 Westford Street to southwesterly.</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Westford Street,</w:t>
      </w:r>
      <w:r>
        <w:rPr>
          <w:color w:val="000000"/>
          <w:lang w:val="en-US" w:eastAsia="en-US"/>
        </w:rPr>
        <w:t xml:space="preserve"> Bri., Public way, from opposite 9 Raymond Street to 32 Raymond Street.</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West Fourth Street,</w:t>
      </w:r>
      <w:r>
        <w:rPr>
          <w:color w:val="000000"/>
          <w:lang w:val="en-US" w:eastAsia="en-US"/>
        </w:rPr>
        <w:t xml:space="preserve"> B.P., S.B., Public way, from Albany Street between Frontage Road and the Broadway Bridge to B Street between Gold Street and Silver Street and after an interval, from 221 D Street to 119 Dorchester Street.</w:t>
      </w:r>
    </w:p>
    <w:p>
      <w:pPr>
        <w:pStyle w:val="Tab2"/>
        <w:rPr/>
      </w:pPr>
      <w:r>
        <w:rPr>
          <w:color w:val="000000"/>
        </w:rPr>
        <w:t>1 - 177, 2 - 178</w:t>
        <w:tab/>
        <w:t>6</w:t>
        <w:tab/>
        <w:t>1</w:t>
        <w:tab/>
        <w:t>2</w:t>
        <w:tab/>
        <w:t>5</w:t>
        <w:tab/>
        <w:t>02127</w:t>
      </w:r>
    </w:p>
    <w:p>
      <w:pPr>
        <w:pStyle w:val="Tab2"/>
        <w:rPr/>
      </w:pPr>
      <w:r>
        <w:rPr>
          <w:color w:val="000000"/>
        </w:rPr>
        <w:t>308 - 402, 309 - 403</w:t>
        <w:tab/>
        <w:t>6</w:t>
        <w:tab/>
        <w:t>3</w:t>
        <w:tab/>
        <w:t>2</w:t>
        <w:tab/>
        <w:t>5</w:t>
        <w:tab/>
        <w:t>02127</w:t>
      </w:r>
    </w:p>
    <w:p>
      <w:pPr>
        <w:pStyle w:val="Tab2"/>
        <w:rPr/>
      </w:pPr>
      <w:r>
        <w:rPr>
          <w:color w:val="000000"/>
        </w:rPr>
        <w:t>409 - 461</w:t>
        <w:tab/>
        <w:t>7</w:t>
        <w:tab/>
        <w:t>4</w:t>
        <w:tab/>
        <w:t>2</w:t>
        <w:tab/>
        <w:t>5</w:t>
        <w:tab/>
        <w:t>02127</w:t>
      </w:r>
    </w:p>
    <w:p>
      <w:pPr>
        <w:pStyle w:val="Tab2"/>
        <w:rPr/>
      </w:pPr>
      <w:r>
        <w:rPr>
          <w:color w:val="000000"/>
        </w:rPr>
        <w:t>410 - 462</w:t>
        <w:tab/>
        <w:t>6</w:t>
        <w:tab/>
        <w:t>4</w:t>
        <w:tab/>
        <w:t>2</w:t>
        <w:tab/>
        <w:t>5</w:t>
        <w:tab/>
        <w:t>02127</w:t>
      </w:r>
    </w:p>
    <w:p>
      <w:pPr>
        <w:pStyle w:val="Tab2"/>
        <w:spacing w:before="0" w:after="120"/>
        <w:rPr/>
      </w:pPr>
      <w:r>
        <w:rPr>
          <w:color w:val="000000"/>
        </w:rPr>
        <w:t>From Albany Street to Dorchester Avenue.</w:t>
        <w:tab/>
        <w:t>8</w:t>
        <w:tab/>
        <w:t>1</w:t>
        <w:tab/>
        <w:t>2</w:t>
        <w:tab/>
        <w:t>5</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lang w:val="en-US" w:eastAsia="en-US"/>
        </w:rPr>
        <w:t>Westgate Road,</w:t>
      </w:r>
      <w:r>
        <w:rPr>
          <w:color w:val="000000"/>
          <w:lang w:val="en-US" w:eastAsia="en-US"/>
        </w:rPr>
        <w:t xml:space="preserve"> W.R., Private way, from opposite 42 Bryon Road within the Town of Newton to approximately 1,400 feet southeasterly.</w:t>
        <w:tab/>
      </w:r>
      <w:r>
        <w:rPr>
          <w:color w:val="000000"/>
        </w:rPr>
        <w:tab/>
        <w:t>20</w:t>
        <w:tab/>
        <w:t>20</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Westglow Street,</w:t>
      </w:r>
      <w:r>
        <w:rPr>
          <w:color w:val="000000"/>
          <w:lang w:val="en-US" w:eastAsia="en-US"/>
        </w:rPr>
        <w:t xml:space="preserve"> Dor., Public way, from 612 Adams Street to approximately 98 feet northeast of 30 Frost Avenue.</w:t>
        <w:tab/>
        <w:tab/>
        <w:t>16</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 Haven Street,</w:t>
      </w:r>
      <w:r>
        <w:rPr>
          <w:color w:val="000000"/>
          <w:lang w:val="en-US" w:eastAsia="en-US"/>
        </w:rPr>
        <w:t xml:space="preserve"> B.P., Private way, from  Newland Street between Rutland Street and West Newton Street to the rear of 684 Tremont Street.</w:t>
        <w:tab/>
        <w:tab/>
        <w:t>9</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West Hill Place,</w:t>
      </w:r>
      <w:r>
        <w:rPr>
          <w:color w:val="000000"/>
          <w:lang w:val="en-US" w:eastAsia="en-US"/>
        </w:rPr>
        <w:t xml:space="preserve"> B.P., Private way, from 160 Charles Street to between 22 and 30 Embankment Road.</w:t>
        <w:tab/>
        <w:tab/>
        <w:t>5</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West Howell Street,</w:t>
      </w:r>
      <w:r>
        <w:rPr>
          <w:color w:val="000000"/>
          <w:lang w:val="en-US" w:eastAsia="en-US"/>
        </w:rPr>
        <w:t xml:space="preserve"> Dor., Public way, from 123 Boston Street to approximately 351 feet northwesterly.</w:t>
        <w:tab/>
        <w:tab/>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Westinghouse Plaza,</w:t>
      </w:r>
      <w:r>
        <w:rPr>
          <w:color w:val="000000"/>
          <w:lang w:val="en-US" w:eastAsia="en-US"/>
        </w:rPr>
        <w:t xml:space="preserve"> H.P., Private way, from 58 Neponset Valley Parkway to Readville Street.</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Westland Avenue,</w:t>
      </w:r>
      <w:r>
        <w:rPr>
          <w:color w:val="000000"/>
          <w:lang w:val="en-US" w:eastAsia="en-US"/>
        </w:rPr>
        <w:t xml:space="preserve"> Rox., Public way, from 86 Hemenway Street to near 301 Massachusetts Avenue at St. Stephen Street.</w:t>
        <w:tab/>
        <w:tab/>
        <w:t>4</w:t>
      </w:r>
      <w:r>
        <w:rPr>
          <w:color w:val="000000"/>
        </w:rPr>
        <w:tab/>
      </w:r>
      <w:r>
        <w:rPr>
          <w:color w:val="000000"/>
          <w:lang w:val="en-US" w:eastAsia="en-US"/>
        </w:rPr>
        <w:t>7</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Westland Entrance</w:t>
      </w:r>
      <w:r>
        <w:rPr>
          <w:color w:val="000000"/>
          <w:lang w:val="en-US" w:eastAsia="en-US"/>
        </w:rPr>
        <w:t>, Rox., from opposite 59 Fenway to opposite 86 Hemenway Street at Westland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Boston Parks and Recreation Department.</w:t>
      </w:r>
      <w:r>
        <w:rPr>
          <w:color w:val="000000"/>
        </w:rPr>
        <w:tab/>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Normal"/>
        <w:tabs>
          <w:tab w:val="left" w:pos="3240" w:leader="none"/>
          <w:tab w:val="center" w:pos="3600" w:leader="none"/>
          <w:tab w:val="center" w:pos="3960" w:leader="none"/>
          <w:tab w:val="center" w:pos="4320" w:leader="none"/>
          <w:tab w:val="center" w:pos="4680" w:leader="none"/>
          <w:tab w:val="right" w:pos="5400" w:leader="none"/>
        </w:tabs>
        <w:spacing w:lineRule="exact" w:line="180" w:before="0" w:after="120"/>
        <w:ind w:left="86" w:right="2246" w:hanging="86"/>
        <w:rPr/>
      </w:pPr>
      <w:r>
        <w:rPr>
          <w:b/>
          <w:color w:val="000000"/>
          <w:kern w:val="2"/>
          <w:sz w:val="17"/>
          <w:lang w:val="en-US" w:eastAsia="en-US"/>
        </w:rPr>
        <w:t>West Main Street,</w:t>
      </w:r>
      <w:r>
        <w:rPr>
          <w:color w:val="000000"/>
          <w:kern w:val="2"/>
          <w:sz w:val="17"/>
          <w:lang w:val="en-US" w:eastAsia="en-US"/>
        </w:rPr>
        <w:t xml:space="preserve"> W.R., Public way, from opposite 520 Harvard Street and 1 Morton Street to approximately 1,260 feet southwesterly.</w:t>
        <w:tab/>
        <w:tab/>
        <w:t>14</w:t>
        <w:tab/>
        <w:t>9</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 Milton Place,</w:t>
      </w:r>
      <w:r>
        <w:rPr>
          <w:color w:val="000000"/>
          <w:lang w:val="en-US" w:eastAsia="en-US"/>
        </w:rPr>
        <w:t xml:space="preserve"> H.P., Private way, from 52 West Milton Street to northeasterly.</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West Milton Street,</w:t>
      </w:r>
      <w:r>
        <w:rPr>
          <w:color w:val="000000"/>
          <w:lang w:val="en-US" w:eastAsia="en-US"/>
        </w:rPr>
        <w:t xml:space="preserve"> H.P., Public way, from Sprague Street near 59 Milton Street and 174 Readville street to the Boston and Dedham Boundary Line.</w:t>
        <w:tab/>
      </w:r>
      <w:r>
        <w:rPr>
          <w:color w:val="000000"/>
        </w:rPr>
        <w:tab/>
        <w:t>18</w:t>
        <w:tab/>
        <w:t>20</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Westminster Avenue,</w:t>
      </w:r>
      <w:r>
        <w:rPr>
          <w:color w:val="000000"/>
          <w:lang w:val="en-US" w:eastAsia="en-US"/>
        </w:rPr>
        <w:t xml:space="preserve"> Rox., Public way, from between and opposite 310 and 340 Walnut Avenue to 3012 Washington Street.</w:t>
        <w:tab/>
        <w:tab/>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Westminster Street,</w:t>
      </w:r>
      <w:r>
        <w:rPr>
          <w:color w:val="000000"/>
          <w:lang w:val="en-US" w:eastAsia="en-US"/>
        </w:rPr>
        <w:t xml:space="preserve"> H.P., Public way, from between 85 and 91 Providence Street to 219 Wood Avenue.</w:t>
      </w:r>
    </w:p>
    <w:p>
      <w:pPr>
        <w:pStyle w:val="Tab2"/>
        <w:rPr/>
      </w:pPr>
      <w:r>
        <w:rPr>
          <w:color w:val="000000"/>
        </w:rPr>
        <w:t>1 - 73, 2 - 78</w:t>
        <w:tab/>
        <w:t>18</w:t>
        <w:tab/>
        <w:t>14</w:t>
        <w:tab/>
        <w:t>5</w:t>
        <w:tab/>
        <w:t>8</w:t>
        <w:tab/>
        <w:t>02136</w:t>
      </w:r>
    </w:p>
    <w:p>
      <w:pPr>
        <w:pStyle w:val="Tab2"/>
        <w:rPr/>
      </w:pPr>
      <w:r>
        <w:rPr>
          <w:color w:val="000000"/>
        </w:rPr>
        <w:t>77 - 181</w:t>
        <w:tab/>
        <w:t>18</w:t>
        <w:tab/>
        <w:t>15</w:t>
        <w:tab/>
        <w:t>5</w:t>
        <w:tab/>
        <w:t>8</w:t>
        <w:tab/>
        <w:t>02136</w:t>
      </w:r>
    </w:p>
    <w:p>
      <w:pPr>
        <w:pStyle w:val="Tab2"/>
        <w:spacing w:before="0" w:after="120"/>
        <w:rPr/>
      </w:pPr>
      <w:r>
        <w:rPr>
          <w:color w:val="000000"/>
        </w:rPr>
        <w:t>82 - 172</w:t>
        <w:tab/>
        <w:t>18</w:t>
        <w:tab/>
        <w:t>8</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Westminster Street,</w:t>
      </w:r>
      <w:r>
        <w:rPr>
          <w:color w:val="000000"/>
          <w:lang w:val="en-US" w:eastAsia="en-US"/>
        </w:rPr>
        <w:t xml:space="preserve"> Rox., Public way, from 2 Greenwich Street to 60 Hammond Street.</w:t>
        <w:tab/>
      </w:r>
      <w:r>
        <w:rPr>
          <w:color w:val="000000"/>
        </w:rPr>
        <w:tab/>
        <w:t>9</w:t>
        <w:tab/>
        <w:t>3</w:t>
        <w:tab/>
        <w:t>7</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Westminster Terrace,</w:t>
      </w:r>
      <w:r>
        <w:rPr>
          <w:color w:val="000000"/>
          <w:lang w:val="en-US" w:eastAsia="en-US"/>
        </w:rPr>
        <w:t xml:space="preserve"> Bri., Private way, from 50 Chestnut Hill Avenue to northeasterly.</w:t>
        <w:tab/>
        <w:tab/>
        <w:t>22</w:t>
      </w:r>
      <w:r>
        <w:rPr>
          <w:color w:val="000000"/>
        </w:rPr>
        <w:tab/>
      </w:r>
      <w:r>
        <w:rPr>
          <w:color w:val="000000"/>
          <w:lang w:val="en-US" w:eastAsia="en-US"/>
        </w:rPr>
        <w:t>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Westminster Terrace,</w:t>
      </w:r>
      <w:r>
        <w:rPr>
          <w:color w:val="000000"/>
          <w:lang w:val="en-US" w:eastAsia="en-US"/>
        </w:rPr>
        <w:t xml:space="preserve"> Rox., Private way, from 19 Westminster Avenue to southwesterly.</w:t>
        <w:tab/>
        <w:tab/>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Westmoor Circle,</w:t>
      </w:r>
      <w:r>
        <w:rPr>
          <w:color w:val="000000"/>
          <w:lang w:val="en-US" w:eastAsia="en-US"/>
        </w:rPr>
        <w:t xml:space="preserve"> W.R., Private way, from 105 Westmoor Road to approximately 100 feet northwesterly.</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Westmoor Road,</w:t>
      </w:r>
      <w:r>
        <w:rPr>
          <w:color w:val="000000"/>
          <w:lang w:val="en-US" w:eastAsia="en-US"/>
        </w:rPr>
        <w:t xml:space="preserve"> W.R., Private way, from 60 Running Brook Road to 22 Willers Street.</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Westmoor Terrace,</w:t>
      </w:r>
      <w:r>
        <w:rPr>
          <w:color w:val="000000"/>
          <w:lang w:val="en-US" w:eastAsia="en-US"/>
        </w:rPr>
        <w:t xml:space="preserve"> W.R., Private way, from 95 Westmoor Road to approximately 340 feet northwesterly.</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Westmore Road,</w:t>
      </w:r>
      <w:r>
        <w:rPr>
          <w:color w:val="000000"/>
          <w:lang w:val="en-US" w:eastAsia="en-US"/>
        </w:rPr>
        <w:t xml:space="preserve"> Dor., Public way, from 92 Deering Road to opposite 132 Hazleton Street.</w:t>
      </w:r>
    </w:p>
    <w:p>
      <w:pPr>
        <w:pStyle w:val="Tab2"/>
        <w:rPr/>
      </w:pPr>
      <w:r>
        <w:rPr>
          <w:color w:val="000000"/>
        </w:rPr>
        <w:t>1 - 89, 40 - 90</w:t>
        <w:tab/>
        <w:t>14</w:t>
        <w:tab/>
        <w:t>8</w:t>
        <w:tab/>
        <w:t>4</w:t>
        <w:tab/>
        <w:t>6</w:t>
        <w:tab/>
        <w:t>02126</w:t>
      </w:r>
    </w:p>
    <w:p>
      <w:pPr>
        <w:pStyle w:val="Tab2"/>
        <w:spacing w:before="0" w:after="120"/>
        <w:rPr/>
      </w:pPr>
      <w:r>
        <w:rPr>
          <w:color w:val="000000"/>
        </w:rPr>
        <w:t>2 - 38</w:t>
        <w:tab/>
        <w:t>14</w:t>
        <w:tab/>
        <w:t>14</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Westmoreland Street,</w:t>
      </w:r>
      <w:r>
        <w:rPr>
          <w:color w:val="000000"/>
          <w:lang w:val="en-US" w:eastAsia="en-US"/>
        </w:rPr>
        <w:t xml:space="preserve"> Dor., Public way, from 707 Adams Street to 9 Fairfax Street.</w:t>
        <w:tab/>
        <w:tab/>
        <w:t>16</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Westmount Avenue,</w:t>
      </w:r>
      <w:r>
        <w:rPr>
          <w:color w:val="000000"/>
          <w:lang w:val="en-US" w:eastAsia="en-US"/>
        </w:rPr>
        <w:t xml:space="preserve"> W.R., Public way, from 31 Dent Street to 42 Mt. Vernon Street.</w:t>
      </w:r>
    </w:p>
    <w:p>
      <w:pPr>
        <w:pStyle w:val="Tab2"/>
        <w:rPr/>
      </w:pPr>
      <w:r>
        <w:rPr>
          <w:color w:val="000000"/>
        </w:rPr>
        <w:t>1 - 51</w:t>
        <w:tab/>
        <w:t>20</w:t>
        <w:tab/>
        <w:t>12</w:t>
        <w:tab/>
        <w:t>6</w:t>
        <w:tab/>
        <w:t>6</w:t>
        <w:tab/>
        <w:t>02132</w:t>
      </w:r>
    </w:p>
    <w:p>
      <w:pPr>
        <w:pStyle w:val="Tab2"/>
        <w:spacing w:before="0" w:after="120"/>
        <w:rPr>
          <w:color w:val="000000"/>
        </w:rPr>
      </w:pPr>
      <w:r>
        <w:rPr>
          <w:color w:val="000000"/>
        </w:rPr>
        <w:t>2 - 40, 53</w:t>
        <w:tab/>
        <w:t>20</w:t>
        <w:tab/>
        <w:t>13</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 Newton Street,</w:t>
      </w:r>
      <w:r>
        <w:rPr>
          <w:color w:val="000000"/>
          <w:lang w:val="en-US" w:eastAsia="en-US"/>
        </w:rPr>
        <w:t xml:space="preserve"> B.P., Public way, from 120 Huntington Avenue to Washington Street between Rutland Street and West Brookline Street.</w:t>
      </w:r>
    </w:p>
    <w:p>
      <w:pPr>
        <w:pStyle w:val="Tab2"/>
        <w:rPr/>
      </w:pPr>
      <w:r>
        <w:rPr>
          <w:color w:val="000000"/>
        </w:rPr>
        <w:t>35 - 111, 36 - 110</w:t>
        <w:tab/>
        <w:t>9</w:t>
        <w:tab/>
        <w:t>1</w:t>
        <w:tab/>
        <w:t>2</w:t>
        <w:tab/>
        <w:t>1</w:t>
        <w:tab/>
        <w:t>02118</w:t>
      </w:r>
    </w:p>
    <w:p>
      <w:pPr>
        <w:pStyle w:val="Tab2"/>
        <w:rPr/>
      </w:pPr>
      <w:r>
        <w:rPr>
          <w:color w:val="000000"/>
        </w:rPr>
        <w:t>113 - 223, 116 - 168</w:t>
        <w:tab/>
        <w:t>4</w:t>
        <w:tab/>
        <w:t>3</w:t>
        <w:tab/>
        <w:t>2</w:t>
        <w:tab/>
        <w:t>1</w:t>
        <w:tab/>
        <w:t>02118</w:t>
      </w:r>
    </w:p>
    <w:p>
      <w:pPr>
        <w:pStyle w:val="Tab2"/>
        <w:rPr/>
      </w:pPr>
      <w:r>
        <w:rPr>
          <w:color w:val="000000"/>
        </w:rPr>
        <w:t>114, 170 - 226</w:t>
        <w:tab/>
        <w:t>4</w:t>
        <w:tab/>
        <w:t>4</w:t>
        <w:tab/>
        <w:t>7</w:t>
        <w:tab/>
        <w:t>1</w:t>
        <w:tab/>
        <w:t>02118</w:t>
      </w:r>
    </w:p>
    <w:p>
      <w:pPr>
        <w:pStyle w:val="Tab2"/>
        <w:rPr/>
      </w:pPr>
      <w:r>
        <w:rPr>
          <w:color w:val="000000"/>
        </w:rPr>
        <w:t>230 - 284, 231 - 251</w:t>
        <w:tab/>
        <w:t>4</w:t>
        <w:tab/>
        <w:t>5</w:t>
        <w:tab/>
        <w:t>7</w:t>
        <w:tab/>
        <w:t>1</w:t>
        <w:tab/>
        <w:t>02118</w:t>
      </w:r>
    </w:p>
    <w:p>
      <w:pPr>
        <w:pStyle w:val="Tab2"/>
        <w:spacing w:before="0" w:after="120"/>
        <w:rPr/>
      </w:pPr>
      <w:r>
        <w:rPr>
          <w:color w:val="000000"/>
        </w:rPr>
        <w:t>255 - 281</w:t>
        <w:tab/>
        <w:t>4</w:t>
        <w:tab/>
        <w:t>2</w:t>
        <w:tab/>
        <w:t>2</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 Ninth Street,</w:t>
      </w:r>
      <w:r>
        <w:rPr>
          <w:color w:val="000000"/>
          <w:lang w:val="en-US" w:eastAsia="en-US"/>
        </w:rPr>
        <w:t xml:space="preserve"> S.B., Public way, from 101 D Street to 261 Dorchester Street.</w:t>
        <w:tab/>
        <w:tab/>
        <w:t>7</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Weston Street,</w:t>
      </w:r>
      <w:r>
        <w:rPr>
          <w:color w:val="000000"/>
          <w:lang w:val="en-US" w:eastAsia="en-US"/>
        </w:rPr>
        <w:t xml:space="preserve"> H.P., Private way, from Acton Street to opposite 15 Upton Street.</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Westover Street,</w:t>
      </w:r>
      <w:r>
        <w:rPr>
          <w:color w:val="000000"/>
          <w:lang w:val="en-US" w:eastAsia="en-US"/>
        </w:rPr>
        <w:t xml:space="preserve"> W.R., Public way, from 50 Farmington Road to 583 Weld Street.</w:t>
        <w:tab/>
        <w:tab/>
        <w:t>20</w:t>
      </w:r>
      <w:r>
        <w:rPr>
          <w:color w:val="000000"/>
        </w:rPr>
        <w:tab/>
      </w:r>
      <w:r>
        <w:rPr>
          <w:color w:val="000000"/>
          <w:lang w:val="en-US" w:eastAsia="en-US"/>
        </w:rPr>
        <w:t>20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West Park Street,</w:t>
      </w:r>
      <w:r>
        <w:rPr>
          <w:color w:val="000000"/>
          <w:lang w:val="en-US" w:eastAsia="en-US"/>
        </w:rPr>
        <w:t xml:space="preserve"> Dor., Public way, from 66 Bernard Street to Standish Street at the M.B.T.A. Railroad.</w:t>
        <w:tab/>
      </w:r>
      <w:r>
        <w:rPr>
          <w:color w:val="000000"/>
        </w:rPr>
        <w:tab/>
        <w:t>14</w:t>
        <w:tab/>
        <w:t>2</w:t>
        <w:tab/>
        <w:t>4</w:t>
        <w:tab/>
        <w:t>3</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 Roxbury Parkway,</w:t>
      </w:r>
      <w:r>
        <w:rPr>
          <w:color w:val="000000"/>
          <w:lang w:val="en-US" w:eastAsia="en-US"/>
        </w:rPr>
        <w:t xml:space="preserve"> W.R., from 4635 Washington Street to the Boston and Brookline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r>
    </w:p>
    <w:p>
      <w:pPr>
        <w:pStyle w:val="Tab2"/>
        <w:rPr/>
      </w:pPr>
      <w:r>
        <w:rPr>
          <w:color w:val="000000"/>
        </w:rPr>
        <w:t>240 - 434</w:t>
        <w:tab/>
        <w:t>20</w:t>
        <w:tab/>
        <w:t>6</w:t>
        <w:tab/>
        <w:t>6</w:t>
        <w:tab/>
        <w:t>6</w:t>
        <w:tab/>
        <w:t>02132</w:t>
      </w:r>
    </w:p>
    <w:p>
      <w:pPr>
        <w:pStyle w:val="Tab2"/>
        <w:rPr/>
      </w:pPr>
      <w:r>
        <w:rPr>
          <w:color w:val="000000"/>
        </w:rPr>
        <w:t>243 - 475</w:t>
        <w:tab/>
        <w:t>20</w:t>
        <w:tab/>
        <w:t>19</w:t>
        <w:tab/>
        <w:t>6</w:t>
        <w:tab/>
        <w:t>6</w:t>
        <w:tab/>
        <w:t>02132</w:t>
      </w:r>
    </w:p>
    <w:p>
      <w:pPr>
        <w:pStyle w:val="Tab2"/>
        <w:rPr/>
      </w:pPr>
      <w:r>
        <w:rPr>
          <w:color w:val="000000"/>
        </w:rPr>
        <w:t>436 - 566, 477 - 615</w:t>
        <w:tab/>
        <w:t>20</w:t>
        <w:tab/>
        <w:t>7</w:t>
        <w:tab/>
        <w:t>6</w:t>
        <w:tab/>
        <w:t>6</w:t>
        <w:tab/>
        <w:t>02132</w:t>
      </w:r>
    </w:p>
    <w:p>
      <w:pPr>
        <w:pStyle w:val="Tab2"/>
        <w:rPr/>
      </w:pPr>
      <w:r>
        <w:rPr>
          <w:color w:val="000000"/>
        </w:rPr>
        <w:t>568 - 730</w:t>
        <w:tab/>
        <w:t>20</w:t>
        <w:tab/>
        <w:t>8</w:t>
        <w:tab/>
        <w:t>5</w:t>
        <w:tab/>
        <w:t>6</w:t>
        <w:tab/>
        <w:t>02131</w:t>
      </w:r>
    </w:p>
    <w:p>
      <w:pPr>
        <w:pStyle w:val="Tab2"/>
        <w:rPr/>
      </w:pPr>
      <w:r>
        <w:rPr>
          <w:color w:val="000000"/>
        </w:rPr>
        <w:t>617 - 651</w:t>
        <w:tab/>
        <w:t>20</w:t>
        <w:tab/>
        <w:t>11</w:t>
        <w:tab/>
        <w:t>6</w:t>
        <w:tab/>
        <w:t>6</w:t>
        <w:tab/>
        <w:t>02131</w:t>
      </w:r>
    </w:p>
    <w:p>
      <w:pPr>
        <w:pStyle w:val="Tab2"/>
        <w:rPr/>
      </w:pPr>
      <w:r>
        <w:rPr>
          <w:color w:val="000000"/>
        </w:rPr>
        <w:t>655 - 771</w:t>
        <w:tab/>
        <w:t>20</w:t>
        <w:tab/>
        <w:t>10</w:t>
        <w:tab/>
        <w:t>6</w:t>
        <w:tab/>
        <w:t>6</w:t>
        <w:tab/>
        <w:t>02131</w:t>
      </w:r>
    </w:p>
    <w:p>
      <w:pPr>
        <w:pStyle w:val="Tab2"/>
        <w:spacing w:before="0" w:after="120"/>
        <w:rPr/>
      </w:pPr>
      <w:r>
        <w:rPr>
          <w:color w:val="000000"/>
        </w:rPr>
        <w:t>732 - 884</w:t>
        <w:tab/>
        <w:t>20</w:t>
        <w:tab/>
        <w:t>9</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 Rutland Square,</w:t>
      </w:r>
      <w:r>
        <w:rPr>
          <w:color w:val="000000"/>
          <w:lang w:val="en-US" w:eastAsia="en-US"/>
        </w:rPr>
        <w:t xml:space="preserve"> B.P., Public way, from Claremont Street to 495 Columbus Avenue.</w:t>
        <w:tab/>
        <w:tab/>
        <w:t>4</w:t>
        <w:tab/>
        <w:t>4</w:t>
        <w:tab/>
        <w:t>7</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 School Street,</w:t>
      </w:r>
      <w:r>
        <w:rPr>
          <w:color w:val="000000"/>
          <w:lang w:val="en-US" w:eastAsia="en-US"/>
        </w:rPr>
        <w:t xml:space="preserve"> Chsn., Public way, from 232 Main Street to New Rutherford Avenue between Austin Street and Essex Street.</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 Second Street,</w:t>
      </w:r>
      <w:r>
        <w:rPr>
          <w:color w:val="000000"/>
          <w:lang w:val="en-US" w:eastAsia="en-US"/>
        </w:rPr>
        <w:t xml:space="preserve"> S.B., Public way, from Dorchester Avenue between Gillette Park and West Broadway to 25 Dorchester Street.</w:t>
      </w:r>
    </w:p>
    <w:p>
      <w:pPr>
        <w:pStyle w:val="Tab2"/>
        <w:rPr/>
      </w:pPr>
      <w:r>
        <w:rPr>
          <w:color w:val="000000"/>
        </w:rPr>
        <w:t>1 - 249, 2 - 304</w:t>
        <w:tab/>
        <w:t>6</w:t>
        <w:tab/>
        <w:t>1</w:t>
        <w:tab/>
        <w:t>2</w:t>
        <w:tab/>
        <w:t>5</w:t>
        <w:tab/>
        <w:t>02127</w:t>
      </w:r>
    </w:p>
    <w:p>
      <w:pPr>
        <w:pStyle w:val="Tab2"/>
        <w:rPr/>
      </w:pPr>
      <w:r>
        <w:rPr>
          <w:color w:val="000000"/>
        </w:rPr>
        <w:t>257 - 305</w:t>
        <w:tab/>
        <w:t>6</w:t>
        <w:tab/>
        <w:t>3</w:t>
        <w:tab/>
        <w:t>2</w:t>
        <w:tab/>
        <w:t>5</w:t>
        <w:tab/>
        <w:t>02127</w:t>
      </w:r>
    </w:p>
    <w:p>
      <w:pPr>
        <w:pStyle w:val="Tab2"/>
        <w:spacing w:before="0" w:after="120"/>
        <w:rPr/>
      </w:pPr>
      <w:r>
        <w:rPr>
          <w:color w:val="000000"/>
        </w:rPr>
        <w:t>310 - 450, 311 - 463</w:t>
        <w:tab/>
        <w:t>6</w:t>
        <w:tab/>
        <w:t>4</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 Selden Street,</w:t>
      </w:r>
      <w:r>
        <w:rPr>
          <w:color w:val="000000"/>
          <w:lang w:val="en-US" w:eastAsia="en-US"/>
        </w:rPr>
        <w:t xml:space="preserve"> Dor., Public way, from opposite 31 Crossman Street to 915 Morton Street.</w:t>
      </w:r>
    </w:p>
    <w:p>
      <w:pPr>
        <w:pStyle w:val="Tab2"/>
        <w:rPr>
          <w:color w:val="000000"/>
        </w:rPr>
      </w:pPr>
      <w:r>
        <w:rPr>
          <w:color w:val="000000"/>
        </w:rPr>
        <w:t>Odd</w:t>
        <w:tab/>
        <w:t>18</w:t>
        <w:tab/>
        <w:t>2</w:t>
        <w:tab/>
        <w:t>4</w:t>
        <w:tab/>
        <w:t>7</w:t>
        <w:tab/>
        <w:t>02126</w:t>
      </w:r>
    </w:p>
    <w:p>
      <w:pPr>
        <w:pStyle w:val="Tab2"/>
        <w:spacing w:before="0" w:after="120"/>
        <w:rPr>
          <w:color w:val="000000"/>
        </w:rPr>
      </w:pPr>
      <w:r>
        <w:rPr>
          <w:color w:val="000000"/>
        </w:rPr>
        <w:t>Even</w:t>
        <w:tab/>
        <w:t>18</w:t>
        <w:tab/>
        <w:t>1</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West Service Road, </w:t>
      </w:r>
      <w:r>
        <w:rPr>
          <w:color w:val="000000"/>
          <w:lang w:val="en-US" w:eastAsia="en-US"/>
        </w:rPr>
        <w:t>S.B., Public way, from Boston Wharf Road to the South Boston Haul Road.</w:t>
        <w:tab/>
        <w:tab/>
        <w:t>6</w:t>
        <w:tab/>
        <w:t>6</w:t>
        <w:tab/>
        <w:t>1</w:t>
        <w:tab/>
        <w:t>5</w:t>
        <w:tab/>
        <w:t>02210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 Seventh Street,</w:t>
      </w:r>
      <w:r>
        <w:rPr>
          <w:color w:val="000000"/>
          <w:lang w:val="en-US" w:eastAsia="en-US"/>
        </w:rPr>
        <w:t xml:space="preserve"> S.B., Public way, from 284 Dorchester Avenue at B Street to 197 Dorchester Street.</w:t>
      </w:r>
    </w:p>
    <w:p>
      <w:pPr>
        <w:pStyle w:val="Tab2"/>
        <w:rPr/>
      </w:pPr>
      <w:r>
        <w:rPr>
          <w:color w:val="000000"/>
        </w:rPr>
        <w:t>1 - 47, 2 - 48</w:t>
        <w:tab/>
        <w:t>6</w:t>
        <w:tab/>
        <w:t>1</w:t>
        <w:tab/>
        <w:t>2</w:t>
        <w:tab/>
        <w:t>5</w:t>
        <w:tab/>
        <w:t>02127</w:t>
      </w:r>
    </w:p>
    <w:p>
      <w:pPr>
        <w:pStyle w:val="Tab2"/>
        <w:rPr/>
      </w:pPr>
      <w:r>
        <w:rPr>
          <w:color w:val="000000"/>
        </w:rPr>
        <w:t>51 - 191, 52 - 146</w:t>
        <w:tab/>
        <w:t>6</w:t>
        <w:tab/>
        <w:t>2</w:t>
        <w:tab/>
        <w:t>2</w:t>
        <w:tab/>
        <w:t>5</w:t>
        <w:tab/>
        <w:t>02127</w:t>
      </w:r>
    </w:p>
    <w:p>
      <w:pPr>
        <w:pStyle w:val="Tab2"/>
        <w:rPr/>
      </w:pPr>
      <w:r>
        <w:rPr>
          <w:color w:val="000000"/>
        </w:rPr>
        <w:t>150 - 192</w:t>
        <w:tab/>
        <w:t>6</w:t>
        <w:tab/>
        <w:t>3</w:t>
        <w:tab/>
        <w:t>2</w:t>
        <w:tab/>
        <w:t>5</w:t>
        <w:tab/>
        <w:t>02127</w:t>
      </w:r>
    </w:p>
    <w:p>
      <w:pPr>
        <w:pStyle w:val="Tab2"/>
        <w:spacing w:before="0" w:after="120"/>
        <w:rPr/>
      </w:pPr>
      <w:r>
        <w:rPr>
          <w:color w:val="000000"/>
        </w:rPr>
        <w:t>195 - 229, 196 - 230</w:t>
        <w:tab/>
        <w:t>7</w:t>
        <w:tab/>
        <w:t>5</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West Sixth Street,</w:t>
      </w:r>
      <w:r>
        <w:rPr>
          <w:color w:val="000000"/>
          <w:lang w:val="en-US" w:eastAsia="en-US"/>
        </w:rPr>
        <w:t xml:space="preserve"> S.B., Public way, from 250 Dorchester Avenue to 30 B Street and after an interval, from 167 D Street to 169 Dorchester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a portion of West Sixth Street, between 30 B Street and 250 Dorchester Avenue, is inaccessible as a public way.</w:t>
      </w:r>
    </w:p>
    <w:p>
      <w:pPr>
        <w:pStyle w:val="Tab2"/>
        <w:rPr/>
      </w:pPr>
      <w:r>
        <w:rPr>
          <w:color w:val="000000"/>
        </w:rPr>
        <w:t>1 - 27, 2 - 26</w:t>
        <w:tab/>
        <w:t>6</w:t>
        <w:tab/>
        <w:t>1</w:t>
        <w:tab/>
        <w:t>2</w:t>
        <w:tab/>
        <w:t>5</w:t>
        <w:tab/>
        <w:t>02127</w:t>
      </w:r>
    </w:p>
    <w:p>
      <w:pPr>
        <w:pStyle w:val="Tab2"/>
        <w:rPr/>
      </w:pPr>
      <w:r>
        <w:rPr>
          <w:color w:val="000000"/>
        </w:rPr>
        <w:t>132 - 180, 133 - 179</w:t>
        <w:tab/>
        <w:t>6</w:t>
        <w:tab/>
        <w:t>2</w:t>
        <w:tab/>
        <w:t>2</w:t>
        <w:tab/>
        <w:t>5</w:t>
        <w:tab/>
        <w:t>02127</w:t>
      </w:r>
    </w:p>
    <w:p>
      <w:pPr>
        <w:pStyle w:val="Tab2"/>
        <w:rPr/>
      </w:pPr>
      <w:r>
        <w:rPr>
          <w:color w:val="000000"/>
        </w:rPr>
        <w:t>183 - 225, 184 - 226</w:t>
        <w:tab/>
        <w:t>6</w:t>
        <w:tab/>
        <w:t>3</w:t>
        <w:tab/>
        <w:t>2</w:t>
        <w:tab/>
        <w:t>5</w:t>
        <w:tab/>
        <w:t>02127</w:t>
      </w:r>
    </w:p>
    <w:p>
      <w:pPr>
        <w:pStyle w:val="Tab2"/>
        <w:rPr/>
      </w:pPr>
      <w:r>
        <w:rPr>
          <w:color w:val="000000"/>
        </w:rPr>
        <w:t>229 - 263</w:t>
        <w:tab/>
        <w:t>7</w:t>
        <w:tab/>
        <w:t>5</w:t>
        <w:tab/>
        <w:t>2</w:t>
        <w:tab/>
        <w:t>5</w:t>
        <w:tab/>
        <w:t>02127</w:t>
      </w:r>
    </w:p>
    <w:p>
      <w:pPr>
        <w:pStyle w:val="Tab2"/>
        <w:spacing w:before="0" w:after="120"/>
        <w:rPr/>
      </w:pPr>
      <w:r>
        <w:rPr>
          <w:color w:val="000000"/>
        </w:rPr>
        <w:t>230 - 264</w:t>
        <w:tab/>
        <w:t>7</w:t>
        <w:tab/>
        <w:t>4</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 Sorrento Street,</w:t>
      </w:r>
      <w:r>
        <w:rPr>
          <w:color w:val="000000"/>
          <w:lang w:val="en-US" w:eastAsia="en-US"/>
        </w:rPr>
        <w:t xml:space="preserve"> Bri., from 31 Hopedale Street to southeasterly and from 30 Hopedale Street to northwest of 40 Eatonia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30 Hopedale Street to 40 Eatonia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31 Hopedale Street to southeasterly and from 40 Eatonia Street to northwesterly.</w:t>
      </w:r>
      <w:r>
        <w:rPr>
          <w:color w:val="000000"/>
        </w:rPr>
        <w:tab/>
        <w:tab/>
      </w:r>
      <w:r>
        <w:rPr>
          <w:color w:val="000000"/>
          <w:lang w:val="en-US" w:eastAsia="en-US"/>
        </w:rPr>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 Springfield Street,</w:t>
      </w:r>
      <w:r>
        <w:rPr>
          <w:color w:val="000000"/>
          <w:lang w:val="en-US" w:eastAsia="en-US"/>
        </w:rPr>
        <w:t xml:space="preserve"> B.P., Public way, from 560 Columbus Avenue to 1721 Washington Street.</w:t>
      </w:r>
    </w:p>
    <w:p>
      <w:pPr>
        <w:pStyle w:val="Tab2"/>
        <w:rPr/>
      </w:pPr>
      <w:r>
        <w:rPr>
          <w:color w:val="000000"/>
        </w:rPr>
        <w:t>67 - 175, 68 - 224</w:t>
        <w:tab/>
        <w:t>9</w:t>
        <w:tab/>
        <w:t>2</w:t>
        <w:tab/>
        <w:t>7</w:t>
        <w:tab/>
        <w:t>1</w:t>
        <w:tab/>
        <w:t>02118</w:t>
      </w:r>
    </w:p>
    <w:p>
      <w:pPr>
        <w:pStyle w:val="Tab2"/>
        <w:spacing w:before="0" w:after="120"/>
        <w:rPr/>
      </w:pPr>
      <w:r>
        <w:rPr>
          <w:color w:val="000000"/>
        </w:rPr>
        <w:t>185 - 225</w:t>
        <w:tab/>
        <w:t>4</w:t>
        <w:tab/>
        <w:t>4</w:t>
        <w:tab/>
        <w:t>7</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 Third Street,</w:t>
      </w:r>
      <w:r>
        <w:rPr>
          <w:color w:val="000000"/>
          <w:lang w:val="en-US" w:eastAsia="en-US"/>
        </w:rPr>
        <w:t xml:space="preserve"> S.B., Public way, from 51 and 66 Dorchester Street to 49 West Second Street.</w:t>
      </w:r>
    </w:p>
    <w:p>
      <w:pPr>
        <w:pStyle w:val="Tab2"/>
        <w:rPr/>
      </w:pPr>
      <w:r>
        <w:rPr>
          <w:color w:val="000000"/>
        </w:rPr>
        <w:t>1 - 191, 2 - 174A</w:t>
        <w:tab/>
        <w:t>6</w:t>
        <w:tab/>
        <w:t>1</w:t>
        <w:tab/>
        <w:t>2</w:t>
        <w:tab/>
        <w:t>5</w:t>
        <w:tab/>
        <w:t>02127</w:t>
      </w:r>
    </w:p>
    <w:p>
      <w:pPr>
        <w:pStyle w:val="Tab2"/>
        <w:rPr/>
      </w:pPr>
      <w:r>
        <w:rPr>
          <w:color w:val="000000"/>
        </w:rPr>
        <w:t>176 - 276, 193 - 301</w:t>
        <w:tab/>
        <w:t>6</w:t>
        <w:tab/>
        <w:t>3</w:t>
        <w:tab/>
        <w:t>2</w:t>
        <w:tab/>
        <w:t>5</w:t>
        <w:tab/>
        <w:t>02127</w:t>
      </w:r>
    </w:p>
    <w:p>
      <w:pPr>
        <w:pStyle w:val="Tab2"/>
        <w:spacing w:before="0" w:after="120"/>
        <w:rPr/>
      </w:pPr>
      <w:r>
        <w:rPr>
          <w:color w:val="000000"/>
        </w:rPr>
        <w:t>280 - 352, 303 - 367</w:t>
        <w:tab/>
        <w:t>6</w:t>
        <w:tab/>
        <w:t>4</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 Tremlett Street,</w:t>
      </w:r>
      <w:r>
        <w:rPr>
          <w:color w:val="000000"/>
          <w:lang w:val="en-US" w:eastAsia="en-US"/>
        </w:rPr>
        <w:t xml:space="preserve"> Dor., Public way, from 487 Washington Street to 125 Whitfield Street.</w:t>
        <w:tab/>
        <w:tab/>
        <w:t>17</w:t>
      </w:r>
      <w:r>
        <w:rPr>
          <w:color w:val="000000"/>
        </w:rPr>
        <w:tab/>
      </w:r>
      <w:r>
        <w:rPr>
          <w:color w:val="000000"/>
          <w:lang w:val="en-US" w:eastAsia="en-US"/>
        </w:rPr>
        <w:t>3</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Westview Street,</w:t>
      </w:r>
      <w:r>
        <w:rPr>
          <w:color w:val="000000"/>
          <w:lang w:val="en-US" w:eastAsia="en-US"/>
        </w:rPr>
        <w:t xml:space="preserve"> Dor., Public way, from Stratton Street at Blue Hill Avenue to approximately 1,924 feet easterly.</w:t>
      </w:r>
    </w:p>
    <w:p>
      <w:pPr>
        <w:pStyle w:val="Tab2"/>
        <w:rPr/>
      </w:pPr>
      <w:r>
        <w:rPr>
          <w:color w:val="000000"/>
        </w:rPr>
        <w:t>1 - 25, 60 - 240</w:t>
        <w:tab/>
        <w:t>14</w:t>
        <w:tab/>
        <w:t>10</w:t>
        <w:tab/>
        <w:t>4</w:t>
        <w:tab/>
        <w:t>7</w:t>
        <w:tab/>
        <w:t>02124</w:t>
      </w:r>
    </w:p>
    <w:p>
      <w:pPr>
        <w:pStyle w:val="Tab2"/>
        <w:spacing w:before="0" w:after="120"/>
        <w:rPr/>
      </w:pPr>
      <w:r>
        <w:rPr>
          <w:color w:val="000000"/>
        </w:rPr>
        <w:t>2 - 26</w:t>
        <w:tab/>
        <w:t>14</w:t>
        <w:tab/>
        <w:t>2</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Westville Street,</w:t>
      </w:r>
      <w:r>
        <w:rPr>
          <w:color w:val="000000"/>
          <w:lang w:val="en-US" w:eastAsia="en-US"/>
        </w:rPr>
        <w:t xml:space="preserve"> Dor., Public way, from 29 Bowdoin Street to 12 Corwin Street.</w:t>
      </w:r>
    </w:p>
    <w:p>
      <w:pPr>
        <w:pStyle w:val="Tab2"/>
        <w:rPr/>
      </w:pPr>
      <w:r>
        <w:rPr>
          <w:color w:val="000000"/>
        </w:rPr>
        <w:t>1 - 129, 2 - 128</w:t>
        <w:tab/>
        <w:t>15</w:t>
        <w:tab/>
        <w:t>5</w:t>
        <w:tab/>
        <w:t>4</w:t>
        <w:tab/>
        <w:t>3</w:t>
        <w:tab/>
        <w:t>02124</w:t>
      </w:r>
    </w:p>
    <w:p>
      <w:pPr>
        <w:pStyle w:val="Tab2"/>
        <w:rPr>
          <w:color w:val="000000"/>
        </w:rPr>
      </w:pPr>
      <w:r>
        <w:rPr>
          <w:color w:val="000000"/>
        </w:rPr>
        <w:t>131 - 263</w:t>
        <w:tab/>
        <w:t>15</w:t>
        <w:tab/>
        <w:t>8</w:t>
        <w:tab/>
        <w:t>3</w:t>
        <w:tab/>
        <w:t>3</w:t>
        <w:tab/>
        <w:t>02122</w:t>
      </w:r>
    </w:p>
    <w:p>
      <w:pPr>
        <w:pStyle w:val="Tab2"/>
        <w:rPr/>
      </w:pPr>
      <w:r>
        <w:rPr>
          <w:color w:val="000000"/>
        </w:rPr>
        <w:t>132 - 230</w:t>
        <w:tab/>
        <w:t>15</w:t>
        <w:tab/>
        <w:t>5</w:t>
        <w:tab/>
        <w:t>4</w:t>
        <w:tab/>
        <w:t>3</w:t>
        <w:tab/>
        <w:t>02122</w:t>
      </w:r>
    </w:p>
    <w:p>
      <w:pPr>
        <w:pStyle w:val="Tab2"/>
        <w:spacing w:before="0" w:after="120"/>
        <w:rPr/>
      </w:pPr>
      <w:r>
        <w:rPr>
          <w:color w:val="000000"/>
        </w:rPr>
        <w:t>242 - 264</w:t>
        <w:tab/>
        <w:t>15</w:t>
        <w:tab/>
        <w:t>9</w:t>
        <w:tab/>
        <w:t>3</w:t>
        <w:tab/>
        <w:t>3</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Westville Terrace,</w:t>
      </w:r>
      <w:r>
        <w:rPr>
          <w:color w:val="000000"/>
          <w:lang w:val="en-US" w:eastAsia="en-US"/>
        </w:rPr>
        <w:t xml:space="preserve"> Dor., Public way, from 74 Westville Street to approximately 197 feet northwesterly.</w:t>
        <w:tab/>
        <w:tab/>
        <w:t>15</w:t>
        <w:tab/>
        <w:t>5</w:t>
        <w:tab/>
        <w:t>4</w:t>
      </w:r>
      <w:r>
        <w:rPr>
          <w:color w:val="000000"/>
        </w:rPr>
        <w:tab/>
      </w:r>
      <w:r>
        <w:rPr>
          <w:color w:val="000000"/>
          <w:lang w:val="en-US" w:eastAsia="en-US"/>
        </w:rPr>
        <w:t>3</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 Walnut Park</w:t>
      </w:r>
      <w:r>
        <w:rPr>
          <w:color w:val="000000"/>
          <w:lang w:val="en-US" w:eastAsia="en-US"/>
        </w:rPr>
        <w:t>, Rox., Public way, from between 120 and 153 Amory Street to 3037 Washington Street.</w:t>
        <w:tab/>
        <w:tab/>
        <w:t>11</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Westwind Road,</w:t>
      </w:r>
      <w:r>
        <w:rPr>
          <w:color w:val="000000"/>
          <w:lang w:val="en-US" w:eastAsia="en-US"/>
        </w:rPr>
        <w:t xml:space="preserve"> Dor., Private way, from North Point Drive to South Point Drive.</w:t>
        <w:tab/>
        <w:tab/>
        <w:t>13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lang w:val="en-US" w:eastAsia="en-US"/>
        </w:rPr>
        <w:t>Westwood Street,</w:t>
      </w:r>
      <w:r>
        <w:rPr>
          <w:color w:val="000000"/>
          <w:lang w:val="en-US" w:eastAsia="en-US"/>
        </w:rPr>
        <w:t xml:space="preserve"> Dor., Private way, from Wilrose Street to southwesterly.</w:t>
      </w:r>
      <w:r>
        <w:rPr>
          <w:color w:val="000000"/>
        </w:rPr>
        <w:tab/>
        <w:tab/>
        <w:t>14</w:t>
        <w:tab/>
        <w:t>1</w:t>
        <w:tab/>
        <w:t>4</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Weyanoke Street,</w:t>
      </w:r>
      <w:r>
        <w:rPr>
          <w:color w:val="000000"/>
          <w:lang w:val="en-US" w:eastAsia="en-US"/>
        </w:rPr>
        <w:t xml:space="preserve"> Dor., Public way, from opposite 62 Carruth Street to Wessex Street.</w:t>
        <w:tab/>
        <w:tab/>
        <w:t>16</w:t>
      </w:r>
      <w:r>
        <w:rPr>
          <w:color w:val="000000"/>
        </w:rPr>
        <w:tab/>
      </w:r>
      <w:r>
        <w:rPr>
          <w:color w:val="000000"/>
          <w:lang w:val="en-US" w:eastAsia="en-US"/>
        </w:rPr>
        <w:t>11</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Weybosset Street,</w:t>
      </w:r>
      <w:r>
        <w:rPr>
          <w:color w:val="000000"/>
          <w:lang w:val="en-US" w:eastAsia="en-US"/>
        </w:rPr>
        <w:t xml:space="preserve"> Dor., H.P., Public way, from 621 Cummins Highway and near 204 Greenfield Road to opposite 50 Mariposa Street.</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Weymouth Avenue,</w:t>
      </w:r>
      <w:r>
        <w:rPr>
          <w:color w:val="000000"/>
          <w:lang w:val="en-US" w:eastAsia="en-US"/>
        </w:rPr>
        <w:t xml:space="preserve"> W.R., from 5011 Washington Street to Cowan Avenue.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5011 Washington Street to approximately 410 feet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the end of the public way to Cowan Avenue.</w:t>
      </w:r>
      <w:r>
        <w:rPr>
          <w:color w:val="000000"/>
        </w:rPr>
        <w:tab/>
        <w:tab/>
        <w:t>20</w:t>
        <w:tab/>
        <w:t>3</w:t>
        <w:tab/>
        <w:t>6</w:t>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Wharf Street,</w:t>
      </w:r>
      <w:r>
        <w:rPr>
          <w:color w:val="000000"/>
          <w:lang w:val="en-US" w:eastAsia="en-US"/>
        </w:rPr>
        <w:t xml:space="preserve"> B.P., Public way, from 102 Broad Street to Well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Wharton Court,</w:t>
      </w:r>
      <w:r>
        <w:rPr>
          <w:color w:val="000000"/>
          <w:lang w:val="en-US" w:eastAsia="en-US"/>
        </w:rPr>
        <w:t xml:space="preserve"> H.P., Public way, from 40 Dietz Road to approximately 180 feet easterly.</w:t>
        <w:tab/>
        <w:tab/>
        <w:t>18</w:t>
      </w:r>
      <w:r>
        <w:rPr>
          <w:color w:val="000000"/>
        </w:rPr>
        <w:tab/>
      </w:r>
      <w:r>
        <w:rPr>
          <w:color w:val="000000"/>
          <w:lang w:val="en-US" w:eastAsia="en-US"/>
        </w:rPr>
        <w:t>19</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Wheatland Avenue,</w:t>
      </w:r>
      <w:r>
        <w:rPr>
          <w:color w:val="000000"/>
          <w:lang w:val="en-US" w:eastAsia="en-US"/>
        </w:rPr>
        <w:t xml:space="preserve"> Dor., from 505 Washington Street to southwesterly at the M.B.T.A. Railroad.</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505 Washington Street to opposite 289 Norwell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lang w:val="en-US" w:eastAsia="en-US"/>
        </w:rPr>
        <w:t>*</w:t>
      </w:r>
      <w:r>
        <w:rPr>
          <w:color w:val="000000"/>
          <w:lang w:val="en-US" w:eastAsia="en-US"/>
        </w:rPr>
        <w:t>Private way, from 289 Norwell Street to southwesterly at the M.B.T.A. Railroad.</w:t>
      </w:r>
    </w:p>
    <w:p>
      <w:pPr>
        <w:pStyle w:val="Tab2"/>
        <w:rPr/>
      </w:pPr>
      <w:r>
        <w:rPr>
          <w:color w:val="000000"/>
        </w:rPr>
        <w:t>1 - 117, 2 - 62</w:t>
        <w:tab/>
        <w:t>17</w:t>
        <w:tab/>
        <w:t>3</w:t>
        <w:tab/>
        <w:t>4</w:t>
        <w:tab/>
        <w:t>7</w:t>
        <w:tab/>
        <w:t>02124</w:t>
      </w:r>
    </w:p>
    <w:p>
      <w:pPr>
        <w:pStyle w:val="Tab2"/>
        <w:spacing w:before="0" w:after="120"/>
        <w:rPr/>
      </w:pPr>
      <w:r>
        <w:rPr>
          <w:color w:val="000000"/>
        </w:rPr>
        <w:t>66 - 116</w:t>
        <w:tab/>
        <w:t>17</w:t>
        <w:tab/>
        <w:t>5</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Wheatley Way</w:t>
      </w:r>
      <w:r>
        <w:rPr>
          <w:color w:val="000000"/>
          <w:lang w:val="en-US" w:eastAsia="en-US"/>
        </w:rPr>
        <w:t>, Rox., Public way, from 99 Eustis Street to 130 Zeigler Street.</w:t>
        <w:tab/>
        <w:tab/>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Wheelock Avenue,</w:t>
      </w:r>
      <w:r>
        <w:rPr>
          <w:color w:val="000000"/>
          <w:lang w:val="en-US" w:eastAsia="en-US"/>
        </w:rPr>
        <w:t xml:space="preserve"> Dor., Private way, from 13 Hancock Street to southwesterly.</w:t>
        <w:tab/>
        <w:tab/>
        <w:t>13</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Whipple Avenue,</w:t>
      </w:r>
      <w:r>
        <w:rPr>
          <w:color w:val="000000"/>
          <w:lang w:val="en-US" w:eastAsia="en-US"/>
        </w:rPr>
        <w:t xml:space="preserve"> W.R., Private way, from Brookway Road to 4024 Washington Street.</w:t>
        <w:tab/>
        <w:tab/>
        <w:t>19</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Whipple Street,</w:t>
      </w:r>
      <w:r>
        <w:rPr>
          <w:color w:val="000000"/>
          <w:lang w:val="en-US" w:eastAsia="en-US"/>
        </w:rPr>
        <w:t xml:space="preserve"> Rox., Private way, from 120 Norway Street to southwesterly.</w:t>
        <w:tab/>
        <w:tab/>
        <w:t>4</w:t>
      </w:r>
      <w:r>
        <w:rPr>
          <w:color w:val="000000"/>
        </w:rPr>
        <w:tab/>
      </w:r>
      <w:r>
        <w:rPr>
          <w:color w:val="000000"/>
          <w:lang w:val="en-US" w:eastAsia="en-US"/>
        </w:rPr>
        <w:t>6</w:t>
      </w:r>
      <w:r>
        <w:rPr>
          <w:color w:val="000000"/>
        </w:rPr>
        <w:tab/>
      </w:r>
      <w:r>
        <w:rPr>
          <w:color w:val="000000"/>
          <w:lang w:val="en-US" w:eastAsia="en-US"/>
        </w:rPr>
        <w:t>8</w:t>
      </w:r>
      <w:r>
        <w:rPr>
          <w:color w:val="000000"/>
        </w:rPr>
        <w:tab/>
      </w:r>
      <w:r>
        <w:rPr>
          <w:color w:val="000000"/>
          <w:lang w:val="en-US" w:eastAsia="en-US"/>
        </w:rPr>
        <w:t>10</w:t>
      </w:r>
      <w:r>
        <w:rPr>
          <w:color w:val="000000"/>
        </w:rPr>
        <w:tab/>
      </w:r>
      <w:r>
        <w:rPr>
          <w:color w:val="000000"/>
          <w:lang w:val="en-US" w:eastAsia="en-US"/>
        </w:rPr>
        <w:t>02115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Whitby Street,</w:t>
      </w:r>
      <w:r>
        <w:rPr>
          <w:color w:val="000000"/>
          <w:lang w:val="en-US" w:eastAsia="en-US"/>
        </w:rPr>
        <w:t xml:space="preserve"> E.B., from 70 Ashley Street to 8 Ford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8 Ford Street to approximately 440 feet northwesterly.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70 Ashley Street.</w:t>
      </w:r>
      <w:r>
        <w:rPr>
          <w:color w:val="000000"/>
        </w:rPr>
        <w:tab/>
        <w:tab/>
      </w:r>
      <w:r>
        <w:rPr>
          <w:color w:val="000000"/>
          <w:lang w:val="en-US" w:eastAsia="en-US"/>
        </w:rPr>
        <w:t>1</w:t>
      </w:r>
      <w:r>
        <w:rPr>
          <w:color w:val="000000"/>
        </w:rPr>
        <w:tab/>
      </w:r>
      <w:r>
        <w:rPr>
          <w:color w:val="000000"/>
          <w:lang w:val="en-US" w:eastAsia="en-US"/>
        </w:rPr>
        <w:t>13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Whitby Terrace,</w:t>
      </w:r>
      <w:r>
        <w:rPr>
          <w:color w:val="000000"/>
          <w:lang w:val="en-US" w:eastAsia="en-US"/>
        </w:rPr>
        <w:t xml:space="preserve"> Dor., Public way, from 65 Pleasant Street to approximately 286 feet southwesterly.</w:t>
        <w:tab/>
        <w:tab/>
        <w:t>13</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Whitcomb Avenue,</w:t>
      </w:r>
      <w:r>
        <w:rPr>
          <w:color w:val="000000"/>
          <w:lang w:val="en-US" w:eastAsia="en-US"/>
        </w:rPr>
        <w:t xml:space="preserve"> W.R., Public way, from near 1125 Centre Street between Allandale Street and Westchester Road to 66 Malcolm Road.</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White Street,</w:t>
      </w:r>
      <w:r>
        <w:rPr>
          <w:color w:val="000000"/>
          <w:lang w:val="en-US" w:eastAsia="en-US"/>
        </w:rPr>
        <w:t xml:space="preserve"> E.B., Public way, from 401 Border Street to near 196 Trenton Street.</w:t>
      </w:r>
    </w:p>
    <w:p>
      <w:pPr>
        <w:pStyle w:val="Tab2"/>
        <w:rPr/>
      </w:pPr>
      <w:r>
        <w:rPr>
          <w:color w:val="000000"/>
        </w:rPr>
        <w:t>1 - 95, 2 - 92</w:t>
        <w:tab/>
        <w:t>1</w:t>
        <w:tab/>
        <w:t>8</w:t>
        <w:tab/>
        <w:t>1</w:t>
        <w:tab/>
        <w:t>9</w:t>
        <w:tab/>
        <w:t>02128</w:t>
      </w:r>
    </w:p>
    <w:p>
      <w:pPr>
        <w:pStyle w:val="Tab2"/>
        <w:spacing w:before="0" w:after="120"/>
        <w:rPr/>
      </w:pPr>
      <w:r>
        <w:rPr>
          <w:color w:val="000000"/>
        </w:rPr>
        <w:t>94 - 118</w:t>
        <w:tab/>
        <w:t>1</w:t>
        <w:tab/>
        <w:t>9</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lang w:val="en-US" w:eastAsia="en-US"/>
        </w:rPr>
        <w:t>*</w:t>
      </w:r>
      <w:r>
        <w:rPr>
          <w:b/>
          <w:color w:val="000000"/>
          <w:lang w:val="en-US" w:eastAsia="en-US"/>
        </w:rPr>
        <w:t>White Street Place,</w:t>
      </w:r>
      <w:r>
        <w:rPr>
          <w:color w:val="000000"/>
          <w:lang w:val="en-US" w:eastAsia="en-US"/>
        </w:rPr>
        <w:t xml:space="preserve"> E.B., Private way, from 38 White Street to northerly.</w:t>
        <w:tab/>
        <w:tab/>
        <w:t>1</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White Oak Road,</w:t>
      </w:r>
      <w:r>
        <w:rPr>
          <w:color w:val="000000"/>
          <w:lang w:val="en-US" w:eastAsia="en-US"/>
        </w:rPr>
        <w:t xml:space="preserve"> W.R., Public way, from 126 Wren Street to 142 Wren Street.</w:t>
        <w:tab/>
        <w:tab/>
        <w:t>20</w:t>
      </w:r>
      <w:r>
        <w:rPr>
          <w:color w:val="000000"/>
        </w:rPr>
        <w:tab/>
      </w:r>
      <w:r>
        <w:rPr>
          <w:color w:val="000000"/>
          <w:lang w:val="en-US" w:eastAsia="en-US"/>
        </w:rPr>
        <w:t>4</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Whitfield Street,</w:t>
      </w:r>
      <w:r>
        <w:rPr>
          <w:color w:val="000000"/>
          <w:lang w:val="en-US" w:eastAsia="en-US"/>
        </w:rPr>
        <w:t xml:space="preserve"> Dor., Public way, from 29 Norfolk Street to 552 Park Street.</w:t>
      </w:r>
    </w:p>
    <w:p>
      <w:pPr>
        <w:pStyle w:val="Tab2"/>
        <w:rPr/>
      </w:pPr>
      <w:r>
        <w:rPr>
          <w:color w:val="000000"/>
        </w:rPr>
        <w:t>1 - 25, 2 - 98</w:t>
        <w:tab/>
        <w:t>17</w:t>
        <w:tab/>
        <w:t>5</w:t>
        <w:tab/>
        <w:t>4</w:t>
        <w:tab/>
        <w:t>7</w:t>
        <w:tab/>
        <w:t>02124</w:t>
      </w:r>
    </w:p>
    <w:p>
      <w:pPr>
        <w:pStyle w:val="Tab2"/>
        <w:spacing w:before="0" w:after="120"/>
        <w:rPr/>
      </w:pPr>
      <w:r>
        <w:rPr>
          <w:color w:val="000000"/>
        </w:rPr>
        <w:t>29 - 147, 112 - 158</w:t>
        <w:tab/>
        <w:t>17</w:t>
        <w:tab/>
        <w:t>3</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Whitford Street,</w:t>
      </w:r>
      <w:r>
        <w:rPr>
          <w:color w:val="000000"/>
          <w:lang w:val="en-US" w:eastAsia="en-US"/>
        </w:rPr>
        <w:t xml:space="preserve"> W.R., Public way, from 106 Kittredge Street to 385 Poplar Street.</w:t>
      </w:r>
    </w:p>
    <w:p>
      <w:pPr>
        <w:pStyle w:val="Tab2"/>
        <w:rPr/>
      </w:pPr>
      <w:r>
        <w:rPr>
          <w:color w:val="000000"/>
        </w:rPr>
        <w:t>1 - 21, 2 - 22</w:t>
        <w:tab/>
        <w:t>18</w:t>
        <w:tab/>
        <w:t>10</w:t>
        <w:tab/>
        <w:t>5</w:t>
        <w:tab/>
        <w:t>6</w:t>
        <w:tab/>
        <w:t>02131</w:t>
      </w:r>
    </w:p>
    <w:p>
      <w:pPr>
        <w:pStyle w:val="Tab2"/>
        <w:spacing w:before="0" w:after="120"/>
        <w:rPr/>
      </w:pPr>
      <w:r>
        <w:rPr>
          <w:color w:val="000000"/>
        </w:rPr>
        <w:t>25 - 139, 26 - 136</w:t>
        <w:tab/>
        <w:t>18</w:t>
        <w:tab/>
        <w:t>9</w:t>
        <w:tab/>
        <w:t>5</w:t>
        <w:tab/>
        <w:t>6</w:t>
        <w:tab/>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Whiting Street,</w:t>
      </w:r>
      <w:r>
        <w:rPr>
          <w:color w:val="000000"/>
          <w:lang w:val="en-US" w:eastAsia="en-US"/>
        </w:rPr>
        <w:t xml:space="preserve"> Rox., Public way, from 202A Warren Street to 59 Winthrop Street.</w:t>
        <w:tab/>
        <w:tab/>
        <w:t>12</w:t>
      </w:r>
      <w:r>
        <w:rPr>
          <w:color w:val="000000"/>
        </w:rPr>
        <w:tab/>
      </w:r>
      <w:r>
        <w:rPr>
          <w:color w:val="000000"/>
          <w:lang w:val="en-US" w:eastAsia="en-US"/>
        </w:rPr>
        <w:t>1</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Whitman Street,</w:t>
      </w:r>
      <w:r>
        <w:rPr>
          <w:color w:val="000000"/>
          <w:lang w:val="en-US" w:eastAsia="en-US"/>
        </w:rPr>
        <w:t xml:space="preserve"> Dor., Public way, from 138 Norfolk Street to approximately 792 feet southeasterly.</w:t>
        <w:tab/>
        <w:tab/>
        <w:t>17</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Whitridge Street,</w:t>
      </w:r>
      <w:r>
        <w:rPr>
          <w:color w:val="000000"/>
          <w:lang w:val="en-US" w:eastAsia="en-US"/>
        </w:rPr>
        <w:t xml:space="preserve"> Dor., Public way, from 33 Hill Top Street to 175 Milton Street.</w:t>
        <w:tab/>
        <w:tab/>
        <w:t>16</w:t>
      </w:r>
      <w:r>
        <w:rPr>
          <w:color w:val="000000"/>
        </w:rPr>
        <w:tab/>
      </w:r>
      <w:r>
        <w:rPr>
          <w:color w:val="000000"/>
          <w:lang w:val="en-US" w:eastAsia="en-US"/>
        </w:rPr>
        <w:t>12</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Whittemore Street,</w:t>
      </w:r>
      <w:r>
        <w:rPr>
          <w:color w:val="000000"/>
          <w:lang w:val="en-US" w:eastAsia="en-US"/>
        </w:rPr>
        <w:t xml:space="preserve"> W.R., Public way, from opposite 12 Crest Street to 71 Montview Street.</w:t>
        <w:tab/>
        <w:tab/>
        <w:t>20</w:t>
      </w:r>
      <w:r>
        <w:rPr>
          <w:color w:val="000000"/>
        </w:rPr>
        <w:tab/>
      </w:r>
      <w:r>
        <w:rPr>
          <w:color w:val="000000"/>
          <w:lang w:val="en-US" w:eastAsia="en-US"/>
        </w:rPr>
        <w:t>12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Whittemore Terrace,</w:t>
      </w:r>
      <w:r>
        <w:rPr>
          <w:color w:val="000000"/>
          <w:lang w:val="en-US" w:eastAsia="en-US"/>
        </w:rPr>
        <w:t xml:space="preserve"> Dor., Public way, from 43 Hancock Street to approximately 211 feet southwesterly.</w:t>
        <w:tab/>
        <w:tab/>
        <w:t>15</w:t>
      </w:r>
      <w:r>
        <w:rPr>
          <w:color w:val="000000"/>
        </w:rPr>
        <w:tab/>
      </w:r>
      <w:r>
        <w:rPr>
          <w:color w:val="000000"/>
          <w:lang w:val="en-US" w:eastAsia="en-US"/>
        </w:rPr>
        <w:t>1</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Whitten Street,</w:t>
      </w:r>
      <w:r>
        <w:rPr>
          <w:color w:val="000000"/>
          <w:lang w:val="en-US" w:eastAsia="en-US"/>
        </w:rPr>
        <w:t xml:space="preserve"> Dor., Public way, from 447 Adams Street to 1686 Dorchester Avenue.</w:t>
      </w:r>
    </w:p>
    <w:p>
      <w:pPr>
        <w:pStyle w:val="Tab2"/>
        <w:rPr/>
      </w:pPr>
      <w:r>
        <w:rPr>
          <w:color w:val="000000"/>
        </w:rPr>
        <w:t>3 - 71, 6 - 50</w:t>
        <w:tab/>
        <w:t>16</w:t>
        <w:tab/>
        <w:t>4</w:t>
        <w:tab/>
        <w:t>3</w:t>
        <w:tab/>
        <w:t>7</w:t>
        <w:tab/>
        <w:t>02122</w:t>
      </w:r>
    </w:p>
    <w:p>
      <w:pPr>
        <w:pStyle w:val="Tab2"/>
        <w:spacing w:before="0" w:after="120"/>
        <w:rPr/>
      </w:pPr>
      <w:r>
        <w:rPr>
          <w:color w:val="000000"/>
        </w:rPr>
        <w:t>58 - 74</w:t>
        <w:tab/>
        <w:t>16</w:t>
        <w:tab/>
        <w:t>5</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Whittier Place,</w:t>
      </w:r>
      <w:r>
        <w:rPr>
          <w:color w:val="000000"/>
          <w:lang w:val="en-US" w:eastAsia="en-US"/>
        </w:rPr>
        <w:t xml:space="preserve"> B.P., Private way, from Martha Road between Amy Court and Charles Street to southwesterly.</w:t>
        <w:tab/>
        <w:tab/>
        <w:t>3</w:t>
        <w:tab/>
        <w:t>5</w:t>
        <w:tab/>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Whittier Street,</w:t>
      </w:r>
      <w:r>
        <w:rPr>
          <w:color w:val="000000"/>
          <w:lang w:val="en-US" w:eastAsia="en-US"/>
        </w:rPr>
        <w:t xml:space="preserve"> Rox., Public way, from Cabot Street to 1176 Tremont Street.</w:t>
        <w:tab/>
        <w:tab/>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Whittlers Alley,</w:t>
      </w:r>
      <w:r>
        <w:rPr>
          <w:color w:val="000000"/>
          <w:lang w:val="en-US" w:eastAsia="en-US"/>
        </w:rPr>
        <w:t xml:space="preserve"> B.P., Private way, from 266 Commercial Street to northwesterly.</w:t>
        <w:tab/>
        <w:tab/>
        <w:t>3</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Wichita Terrace,</w:t>
      </w:r>
      <w:r>
        <w:rPr>
          <w:color w:val="000000"/>
          <w:lang w:val="en-US" w:eastAsia="en-US"/>
        </w:rPr>
        <w:t xml:space="preserve"> Dor., Public way, from 19A River Street to approximately 257 feet northwesterly.</w:t>
        <w:tab/>
        <w:tab/>
        <w:t>17</w:t>
      </w:r>
      <w:r>
        <w:rPr>
          <w:color w:val="000000"/>
        </w:rPr>
        <w:tab/>
      </w:r>
      <w:r>
        <w:rPr>
          <w:color w:val="000000"/>
          <w:lang w:val="en-US" w:eastAsia="en-US"/>
        </w:rPr>
        <w:t>14</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Widett Circle,</w:t>
      </w:r>
      <w:r>
        <w:rPr>
          <w:color w:val="000000"/>
          <w:lang w:val="en-US" w:eastAsia="en-US"/>
        </w:rPr>
        <w:t xml:space="preserve"> Rox., Public way, from Frontage Road at the Southeast Expressway opposite South Bay Avenue to Frontage Road at the Southeast Expressway opposite South Bay Avenue.</w:t>
        <w:tab/>
        <w:tab/>
        <w:t>8</w:t>
      </w:r>
      <w:r>
        <w:rPr>
          <w:color w:val="000000"/>
        </w:rPr>
        <w:tab/>
      </w:r>
      <w:r>
        <w:rPr>
          <w:color w:val="000000"/>
          <w:lang w:val="en-US" w:eastAsia="en-US"/>
        </w:rPr>
        <w:t>1/2</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Wiget Street,</w:t>
      </w:r>
      <w:r>
        <w:rPr>
          <w:color w:val="000000"/>
          <w:lang w:val="en-US" w:eastAsia="en-US"/>
        </w:rPr>
        <w:t xml:space="preserve"> B.P., Public way, from near 7 North Margin Street to 90 Salem Street.</w:t>
        <w:tab/>
        <w:tab/>
        <w:t>3</w:t>
      </w:r>
      <w:r>
        <w:rPr>
          <w:color w:val="000000"/>
        </w:rPr>
        <w:tab/>
      </w:r>
      <w:r>
        <w:rPr>
          <w:color w:val="000000"/>
          <w:lang w:val="en-US" w:eastAsia="en-US"/>
        </w:rPr>
        <w:t>4</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02113</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Wiggin Street,</w:t>
      </w:r>
      <w:r>
        <w:rPr>
          <w:color w:val="000000"/>
          <w:lang w:val="en-US" w:eastAsia="en-US"/>
        </w:rPr>
        <w:t xml:space="preserve"> B.P., Public way, from 31 North Bennet Street to 40 Tileston Street.</w:t>
        <w:tab/>
      </w:r>
      <w:r>
        <w:rPr>
          <w:color w:val="000000"/>
        </w:rPr>
        <w:tab/>
        <w:t>3</w:t>
        <w:tab/>
        <w:t>2</w:t>
        <w:tab/>
        <w:t>1</w:t>
        <w:tab/>
        <w:t>1</w:t>
        <w:tab/>
        <w:t>02113</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Wigglesworth Street,</w:t>
      </w:r>
      <w:r>
        <w:rPr>
          <w:color w:val="000000"/>
          <w:lang w:val="en-US" w:eastAsia="en-US"/>
        </w:rPr>
        <w:t xml:space="preserve"> Rox., Public way, from 660 Huntington Avenue to 1605 Tremont Street.</w:t>
      </w:r>
    </w:p>
    <w:p>
      <w:pPr>
        <w:pStyle w:val="Tab2"/>
        <w:rPr/>
      </w:pPr>
      <w:r>
        <w:rPr>
          <w:color w:val="000000"/>
        </w:rPr>
        <w:t>1 - 49</w:t>
        <w:tab/>
        <w:t>10</w:t>
        <w:tab/>
        <w:t>2</w:t>
        <w:tab/>
        <w:t>8</w:t>
        <w:tab/>
        <w:t>10</w:t>
        <w:tab/>
        <w:t>02120</w:t>
      </w:r>
    </w:p>
    <w:p>
      <w:pPr>
        <w:pStyle w:val="Tab2"/>
        <w:rPr/>
      </w:pPr>
      <w:r>
        <w:rPr>
          <w:color w:val="000000"/>
        </w:rPr>
        <w:t>2 - 24</w:t>
        <w:tab/>
        <w:t>10</w:t>
        <w:tab/>
        <w:t>3</w:t>
        <w:tab/>
        <w:t>8</w:t>
        <w:tab/>
        <w:t>10</w:t>
        <w:tab/>
        <w:t>02120</w:t>
      </w:r>
    </w:p>
    <w:p>
      <w:pPr>
        <w:pStyle w:val="Tab2"/>
        <w:spacing w:before="0" w:after="120"/>
        <w:rPr/>
      </w:pPr>
      <w:r>
        <w:rPr>
          <w:color w:val="000000"/>
        </w:rPr>
        <w:t>26 - 34</w:t>
        <w:tab/>
        <w:t>4</w:t>
        <w:tab/>
        <w:t>10</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lang w:val="en-US" w:eastAsia="en-US"/>
        </w:rPr>
        <w:t>Wilbert Circle,</w:t>
      </w:r>
      <w:r>
        <w:rPr>
          <w:color w:val="000000"/>
          <w:lang w:val="en-US" w:eastAsia="en-US"/>
        </w:rPr>
        <w:t xml:space="preserve"> W.R., Private way, from 37 Lorne Street to 29 Wilbert Road.</w:t>
        <w:tab/>
        <w:tab/>
        <w:t>14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sz w:val="24"/>
          <w:szCs w:val="24"/>
          <w:lang w:val="en-US" w:eastAsia="en-US"/>
        </w:rPr>
      </w:pPr>
      <w:r>
        <w:rPr>
          <w:b/>
          <w:color w:val="000000"/>
          <w:sz w:val="24"/>
          <w:szCs w:val="24"/>
          <w:lang w:val="en-US" w:eastAsia="en-US"/>
        </w:rPr>
        <w:t>*</w:t>
      </w:r>
      <w:r>
        <w:rPr>
          <w:b/>
          <w:color w:val="000000"/>
          <w:lang w:val="en-US" w:eastAsia="en-US"/>
        </w:rPr>
        <w:t>Wilbert Road,</w:t>
      </w:r>
      <w:r>
        <w:rPr>
          <w:color w:val="000000"/>
          <w:lang w:val="en-US" w:eastAsia="en-US"/>
        </w:rPr>
        <w:t xml:space="preserve"> W.R., Private way, from 156 American Legion Highway to approximately 720 feet southeasterly.</w:t>
        <w:tab/>
        <w:tab/>
        <w:t>14</w:t>
        <w:tab/>
        <w:t>9</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Wilbert Road,</w:t>
      </w:r>
      <w:r>
        <w:rPr>
          <w:color w:val="000000"/>
          <w:lang w:val="en-US" w:eastAsia="en-US"/>
        </w:rPr>
        <w:t xml:space="preserve"> W.R., Private way, from 301 Harvard Street to approximately 580 feet northwesterly.</w:t>
        <w:tab/>
        <w:tab/>
        <w:t>14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Wilbur Court,</w:t>
      </w:r>
      <w:r>
        <w:rPr>
          <w:color w:val="000000"/>
          <w:lang w:val="en-US" w:eastAsia="en-US"/>
        </w:rPr>
        <w:t xml:space="preserve"> E.B., Private way, from 319 Sumner Street to southwesterly.</w:t>
        <w:tab/>
        <w:tab/>
        <w:t>1</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Wilbur Street,</w:t>
      </w:r>
      <w:r>
        <w:rPr>
          <w:color w:val="000000"/>
          <w:lang w:val="en-US" w:eastAsia="en-US"/>
        </w:rPr>
        <w:t xml:space="preserve"> Dor., Public way, from 7 Cushing Avenue to 4 Upham Avenue.</w:t>
        <w:tab/>
        <w:tab/>
        <w:t>13</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Wilcock Street,</w:t>
      </w:r>
      <w:r>
        <w:rPr>
          <w:color w:val="000000"/>
          <w:lang w:val="en-US" w:eastAsia="en-US"/>
        </w:rPr>
        <w:t xml:space="preserve"> Dor., Public way, from 1107 Blue Hill Avenue to near 636 Morton Street.</w:t>
        <w:tab/>
        <w:tab/>
        <w:t>14</w:t>
      </w:r>
      <w:r>
        <w:rPr>
          <w:color w:val="000000"/>
        </w:rPr>
        <w:tab/>
      </w:r>
      <w:r>
        <w:rPr>
          <w:color w:val="000000"/>
          <w:lang w:val="en-US" w:eastAsia="en-US"/>
        </w:rPr>
        <w:t>11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Wilcox Road,</w:t>
      </w:r>
      <w:r>
        <w:rPr>
          <w:color w:val="000000"/>
          <w:lang w:val="en-US" w:eastAsia="en-US"/>
        </w:rPr>
        <w:t xml:space="preserve"> Dor., Public way, from 54 Beaumont Street to opposite 56 Elmer Road.</w:t>
        <w:tab/>
        <w:tab/>
        <w:t>16</w:t>
      </w:r>
      <w:r>
        <w:rPr>
          <w:color w:val="000000"/>
        </w:rPr>
        <w:tab/>
      </w:r>
      <w:r>
        <w:rPr>
          <w:color w:val="000000"/>
          <w:lang w:val="en-US" w:eastAsia="en-US"/>
        </w:rPr>
        <w:t>8</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Wilcutt Road,</w:t>
      </w:r>
      <w:r>
        <w:rPr>
          <w:color w:val="000000"/>
          <w:lang w:val="en-US" w:eastAsia="en-US"/>
        </w:rPr>
        <w:t xml:space="preserve"> Dor., Private way, from 63 Rosseter Street to southwesterly.</w:t>
        <w:tab/>
        <w:tab/>
        <w:t>14</w:t>
      </w:r>
      <w:r>
        <w:rPr>
          <w:color w:val="000000"/>
        </w:rPr>
        <w:tab/>
      </w:r>
      <w:r>
        <w:rPr>
          <w:color w:val="000000"/>
          <w:lang w:val="en-US" w:eastAsia="en-US"/>
        </w:rPr>
        <w:t>4</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Wilder Street,</w:t>
      </w:r>
      <w:r>
        <w:rPr>
          <w:color w:val="000000"/>
          <w:lang w:val="en-US" w:eastAsia="en-US"/>
        </w:rPr>
        <w:t xml:space="preserve"> Dor., Private way from between 74 and 94 Geneva Avenue to 34 Oldfields Road.</w:t>
      </w:r>
      <w:r>
        <w:rPr>
          <w:color w:val="000000"/>
        </w:rPr>
        <w:tab/>
        <w:tab/>
      </w:r>
      <w:r>
        <w:rPr>
          <w:color w:val="000000"/>
          <w:lang w:val="en-US" w:eastAsia="en-US"/>
        </w:rPr>
        <w:t>14</w:t>
      </w:r>
      <w:r>
        <w:rPr>
          <w:color w:val="000000"/>
        </w:rPr>
        <w:tab/>
      </w:r>
      <w:r>
        <w:rPr>
          <w:color w:val="000000"/>
          <w:lang w:val="en-US" w:eastAsia="en-US"/>
        </w:rPr>
        <w:t>3</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Wildwood Street,</w:t>
      </w:r>
      <w:r>
        <w:rPr>
          <w:color w:val="000000"/>
          <w:lang w:val="en-US" w:eastAsia="en-US"/>
        </w:rPr>
        <w:t xml:space="preserve"> Dor., from 40 Woolson Street to northeast of 31 Middleton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40 Woolson Street to opposite 31 Middleton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sz w:val="24"/>
          <w:lang w:val="en-US" w:eastAsia="en-US"/>
        </w:rPr>
        <w:t>*</w:t>
      </w:r>
      <w:r>
        <w:rPr>
          <w:color w:val="000000"/>
          <w:lang w:val="en-US" w:eastAsia="en-US"/>
        </w:rPr>
        <w:t>Private way, from 31 Middleton Street to northeasterly.</w:t>
      </w:r>
    </w:p>
    <w:p>
      <w:pPr>
        <w:pStyle w:val="Tab2"/>
        <w:rPr/>
      </w:pPr>
      <w:r>
        <w:rPr>
          <w:color w:val="000000"/>
        </w:rPr>
        <w:t>1 - 3, 2 - 4</w:t>
        <w:tab/>
        <w:t>14</w:t>
        <w:tab/>
        <w:t>13</w:t>
        <w:tab/>
        <w:t>4</w:t>
        <w:tab/>
        <w:t>7</w:t>
        <w:tab/>
        <w:t>02124</w:t>
      </w:r>
    </w:p>
    <w:p>
      <w:pPr>
        <w:pStyle w:val="Tab2"/>
        <w:rPr/>
      </w:pPr>
      <w:r>
        <w:rPr>
          <w:color w:val="000000"/>
        </w:rPr>
        <w:t>6 - 64, 7 - 53</w:t>
        <w:tab/>
        <w:t>14</w:t>
        <w:tab/>
        <w:t>5</w:t>
        <w:tab/>
        <w:t>4</w:t>
        <w:tab/>
        <w:t>7</w:t>
        <w:tab/>
        <w:t>02124</w:t>
      </w:r>
    </w:p>
    <w:p>
      <w:pPr>
        <w:pStyle w:val="Tab2"/>
        <w:spacing w:before="0" w:after="120"/>
        <w:rPr/>
      </w:pPr>
      <w:r>
        <w:rPr>
          <w:color w:val="000000"/>
        </w:rPr>
        <w:t>55 - 93, 66 - 94</w:t>
        <w:tab/>
        <w:t>14</w:t>
        <w:tab/>
        <w:t>5</w:t>
        <w:tab/>
        <w:t>4</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Wilkes Passage,</w:t>
      </w:r>
      <w:r>
        <w:rPr>
          <w:color w:val="000000"/>
          <w:lang w:val="en-US" w:eastAsia="en-US"/>
        </w:rPr>
        <w:t xml:space="preserve"> B.P., Public way, from opposite 32 Bradford Street to opposite 1264 Washington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passage, runs parallel with Peters Park.</w:t>
        <w:tab/>
        <w:tab/>
        <w:t>3</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Wilkins Place,</w:t>
      </w:r>
      <w:r>
        <w:rPr>
          <w:color w:val="000000"/>
          <w:lang w:val="en-US" w:eastAsia="en-US"/>
        </w:rPr>
        <w:t xml:space="preserve"> W.R., Private way, from 32 Sycamore Street to northerly.</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3</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Wilkinson Park</w:t>
      </w:r>
      <w:r>
        <w:rPr>
          <w:color w:val="000000"/>
          <w:lang w:val="en-US" w:eastAsia="en-US"/>
        </w:rPr>
        <w:t>, Dor., Public way, from 56 East Street to approximately 245 feet southeasterly.</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Willers Street,</w:t>
      </w:r>
      <w:r>
        <w:rPr>
          <w:color w:val="000000"/>
          <w:lang w:val="en-US" w:eastAsia="en-US"/>
        </w:rPr>
        <w:t xml:space="preserve"> W.R., Public way, from near 102 Edgemere Road to approximately 20 feet southeast of Fensmere Road.</w:t>
        <w:tab/>
        <w:tab/>
        <w:t>20</w:t>
        <w:tab/>
        <w:t>3</w:t>
        <w:tab/>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Willet Street,</w:t>
      </w:r>
      <w:r>
        <w:rPr>
          <w:color w:val="000000"/>
          <w:lang w:val="en-US" w:eastAsia="en-US"/>
        </w:rPr>
        <w:t xml:space="preserve"> W.R., Private way, from Eagle Street to 4935 Washington Street.</w:t>
        <w:tab/>
        <w:tab/>
        <w:t>20</w:t>
      </w:r>
      <w:r>
        <w:rPr>
          <w:color w:val="000000"/>
        </w:rPr>
        <w:tab/>
      </w:r>
      <w:r>
        <w:rPr>
          <w:color w:val="000000"/>
          <w:lang w:val="en-US" w:eastAsia="en-US"/>
        </w:rPr>
        <w:t>10</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William C. Kelly Square,</w:t>
      </w:r>
      <w:r>
        <w:rPr>
          <w:color w:val="000000"/>
          <w:lang w:val="en-US" w:eastAsia="en-US"/>
        </w:rPr>
        <w:t xml:space="preserve"> E.B., at the junction of Bennington Street, Border Street, Liverpool Street, Meridian Street and Saratoga Street.</w:t>
      </w:r>
    </w:p>
    <w:p>
      <w:pPr>
        <w:pStyle w:val="Tab2"/>
        <w:rPr/>
      </w:pPr>
      <w:r>
        <w:rPr>
          <w:color w:val="000000"/>
        </w:rPr>
        <w:t>1 - 9, 14 - 16, 66 - 68</w:t>
        <w:tab/>
        <w:t>1</w:t>
        <w:tab/>
        <w:t>6</w:t>
        <w:tab/>
        <w:t>1</w:t>
        <w:tab/>
        <w:t>9</w:t>
        <w:tab/>
        <w:t>02128</w:t>
      </w:r>
    </w:p>
    <w:p>
      <w:pPr>
        <w:pStyle w:val="Tab2"/>
        <w:spacing w:before="0" w:after="120"/>
        <w:rPr/>
      </w:pPr>
      <w:r>
        <w:rPr>
          <w:color w:val="000000"/>
        </w:rPr>
        <w:t>20 - 34, 21 - 35</w:t>
        <w:tab/>
        <w:t>1</w:t>
        <w:tab/>
        <w:t>4</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William Cardinal O'Connell Way</w:t>
      </w:r>
      <w:r>
        <w:rPr>
          <w:color w:val="000000"/>
          <w:lang w:val="en-US" w:eastAsia="en-US"/>
        </w:rPr>
        <w:t>, B.P., Public way, from 51 Blossom Street to 20 Staniford Street.</w:t>
        <w:tab/>
        <w:tab/>
        <w:t>3</w:t>
        <w:tab/>
        <w:t>5</w:t>
        <w:tab/>
        <w:t>8</w:t>
      </w:r>
      <w:r>
        <w:rPr>
          <w:color w:val="000000"/>
        </w:rPr>
        <w:tab/>
      </w:r>
      <w:r>
        <w:rPr>
          <w:color w:val="000000"/>
          <w:lang w:val="en-US" w:eastAsia="en-US"/>
        </w:rPr>
        <w:t>1</w:t>
      </w:r>
      <w:r>
        <w:rPr>
          <w:color w:val="000000"/>
        </w:rPr>
        <w:tab/>
      </w:r>
      <w:r>
        <w:rPr>
          <w:color w:val="000000"/>
          <w:lang w:val="en-US" w:eastAsia="en-US"/>
        </w:rPr>
        <w:t>02114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William E. Mullins Way</w:t>
      </w:r>
      <w:r>
        <w:rPr>
          <w:color w:val="000000"/>
          <w:lang w:val="en-US" w:eastAsia="en-US"/>
        </w:rPr>
        <w:t>, B.P., Public way, from 321 Harrison Avenue to Washington Street between Herald Street and Traveler Street.</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William F. McClellan Highway,</w:t>
      </w:r>
      <w:r>
        <w:rPr>
          <w:color w:val="000000"/>
          <w:lang w:val="en-US" w:eastAsia="en-US"/>
        </w:rPr>
        <w:t xml:space="preserve"> E.B., from the East Boston Expressway at 398 Bennington Street to the Boston and Revere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highway, is under the care, control and custody of the M.D.O.T.</w:t>
      </w:r>
    </w:p>
    <w:p>
      <w:pPr>
        <w:pStyle w:val="Tab2"/>
        <w:rPr/>
      </w:pPr>
      <w:r>
        <w:rPr>
          <w:color w:val="000000"/>
        </w:rPr>
        <w:t>1 - 21, 2 - 22</w:t>
        <w:tab/>
        <w:t>1</w:t>
        <w:tab/>
        <w:t>10</w:t>
        <w:tab/>
        <w:t>1</w:t>
        <w:tab/>
        <w:t>9</w:t>
        <w:tab/>
        <w:t>02128</w:t>
      </w:r>
    </w:p>
    <w:p>
      <w:pPr>
        <w:pStyle w:val="Tab2"/>
        <w:rPr/>
      </w:pPr>
      <w:r>
        <w:rPr>
          <w:color w:val="000000"/>
        </w:rPr>
        <w:t>23 - 275, 24 - 306</w:t>
        <w:tab/>
        <w:t>1</w:t>
        <w:tab/>
        <w:t>11</w:t>
        <w:tab/>
        <w:t>1</w:t>
        <w:tab/>
        <w:t>9</w:t>
        <w:tab/>
        <w:t>02128</w:t>
      </w:r>
    </w:p>
    <w:p>
      <w:pPr>
        <w:pStyle w:val="Tab2"/>
        <w:rPr/>
      </w:pPr>
      <w:r>
        <w:rPr>
          <w:color w:val="000000"/>
        </w:rPr>
        <w:t>279 - 381, 310 - 412</w:t>
        <w:tab/>
        <w:t>1</w:t>
        <w:tab/>
        <w:t>13</w:t>
        <w:tab/>
        <w:t>1</w:t>
        <w:tab/>
        <w:t>9</w:t>
        <w:tab/>
        <w:t>02128</w:t>
      </w:r>
    </w:p>
    <w:p>
      <w:pPr>
        <w:pStyle w:val="Tab2"/>
        <w:spacing w:before="0" w:after="120"/>
        <w:rPr/>
      </w:pPr>
      <w:r>
        <w:rPr>
          <w:color w:val="000000"/>
        </w:rPr>
        <w:t>383 - 483, 414 - 514</w:t>
        <w:tab/>
        <w:t>1</w:t>
        <w:tab/>
        <w:t>14</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William J. Day Boulevard,</w:t>
      </w:r>
      <w:r>
        <w:rPr>
          <w:color w:val="000000"/>
          <w:lang w:val="en-US" w:eastAsia="en-US"/>
        </w:rPr>
        <w:t xml:space="preserve"> Dor., S.B., from Castle Island to Kosciuszko Circle.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r>
      <w:r>
        <w:rPr>
          <w:color w:val="000000"/>
        </w:rPr>
        <w:tab/>
        <w:tab/>
      </w:r>
      <w:r>
        <w:rPr>
          <w:color w:val="000000"/>
          <w:lang w:val="en-US" w:eastAsia="en-US"/>
        </w:rPr>
        <w:t>6/7</w:t>
      </w:r>
      <w:r>
        <w:rPr>
          <w:color w:val="000000"/>
        </w:rPr>
        <w:tab/>
        <w:t>1/</w:t>
      </w:r>
      <w:r>
        <w:rPr>
          <w:color w:val="000000"/>
          <w:lang w:val="en-US" w:eastAsia="en-US"/>
        </w:rPr>
        <w:t>9</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William Jackson Avenue,</w:t>
      </w:r>
      <w:r>
        <w:rPr>
          <w:color w:val="000000"/>
          <w:lang w:val="en-US" w:eastAsia="en-US"/>
        </w:rPr>
        <w:t xml:space="preserve"> Bri., Public way, from 112 Academy Hill Road to 81 Chestnut Hill Avenue.</w:t>
      </w:r>
    </w:p>
    <w:p>
      <w:pPr>
        <w:pStyle w:val="Tab2"/>
        <w:rPr>
          <w:color w:val="000000"/>
        </w:rPr>
      </w:pPr>
      <w:r>
        <w:rPr>
          <w:color w:val="000000"/>
        </w:rPr>
        <w:t>Odd</w:t>
        <w:tab/>
        <w:t>21</w:t>
        <w:tab/>
        <w:t>13</w:t>
        <w:tab/>
        <w:t>9</w:t>
        <w:tab/>
        <w:t>4</w:t>
        <w:tab/>
        <w:t>02135</w:t>
      </w:r>
    </w:p>
    <w:p>
      <w:pPr>
        <w:pStyle w:val="Tab2"/>
        <w:spacing w:before="0" w:after="120"/>
        <w:rPr>
          <w:color w:val="000000"/>
        </w:rPr>
      </w:pPr>
      <w:r>
        <w:rPr>
          <w:color w:val="000000"/>
        </w:rPr>
        <w:t>Even</w:t>
        <w:tab/>
        <w:t>22</w:t>
        <w:tab/>
        <w:t>9</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Williams Avenue,</w:t>
      </w:r>
      <w:r>
        <w:rPr>
          <w:color w:val="000000"/>
          <w:lang w:val="en-US" w:eastAsia="en-US"/>
        </w:rPr>
        <w:t xml:space="preserve"> H.P., Public way, from 722 Truman Parkway to the Boston and Milton Boundary Line.</w:t>
      </w:r>
    </w:p>
    <w:p>
      <w:pPr>
        <w:pStyle w:val="Tab2"/>
        <w:rPr/>
      </w:pPr>
      <w:r>
        <w:rPr>
          <w:color w:val="000000"/>
        </w:rPr>
        <w:t>2 - 38</w:t>
        <w:tab/>
        <w:t>18</w:t>
        <w:tab/>
        <w:t>16</w:t>
        <w:tab/>
        <w:t>5</w:t>
        <w:tab/>
        <w:t>8</w:t>
        <w:tab/>
        <w:t>02136</w:t>
      </w:r>
    </w:p>
    <w:p>
      <w:pPr>
        <w:pStyle w:val="Tab2"/>
        <w:rPr/>
      </w:pPr>
      <w:r>
        <w:rPr>
          <w:color w:val="000000"/>
        </w:rPr>
        <w:t>9 - 55</w:t>
        <w:tab/>
        <w:t>18</w:t>
        <w:tab/>
        <w:t>18</w:t>
        <w:tab/>
        <w:t>5</w:t>
        <w:tab/>
        <w:t>8</w:t>
        <w:tab/>
        <w:t>02136</w:t>
      </w:r>
    </w:p>
    <w:p>
      <w:pPr>
        <w:pStyle w:val="Tab2"/>
        <w:rPr/>
      </w:pPr>
      <w:r>
        <w:rPr>
          <w:color w:val="000000"/>
        </w:rPr>
        <w:t>48 - 66, 65 - 169</w:t>
        <w:tab/>
        <w:t>18</w:t>
        <w:tab/>
        <w:t>17</w:t>
        <w:tab/>
        <w:t>5</w:t>
        <w:tab/>
        <w:t>8</w:t>
        <w:tab/>
        <w:t>02136</w:t>
      </w:r>
    </w:p>
    <w:p>
      <w:pPr>
        <w:pStyle w:val="Tab2"/>
        <w:spacing w:before="0" w:after="120"/>
        <w:rPr/>
      </w:pPr>
      <w:r>
        <w:rPr>
          <w:color w:val="000000"/>
        </w:rPr>
        <w:t>80 - 170</w:t>
        <w:tab/>
        <w:t>18</w:t>
        <w:tab/>
        <w:t>16</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Williams Street,</w:t>
      </w:r>
      <w:r>
        <w:rPr>
          <w:color w:val="000000"/>
          <w:lang w:val="en-US" w:eastAsia="en-US"/>
        </w:rPr>
        <w:t xml:space="preserve"> Rox., Public way, from 720 Shawmut Avenue to 2115 Washington Street.</w:t>
        <w:tab/>
        <w:tab/>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Williams Street,</w:t>
      </w:r>
      <w:r>
        <w:rPr>
          <w:color w:val="000000"/>
          <w:lang w:val="en-US" w:eastAsia="en-US"/>
        </w:rPr>
        <w:t xml:space="preserve"> W.R., Public way, from Call Street, opposite 142 Carolina Street and Everett Street to 265 Forest Hills Street.</w:t>
      </w:r>
    </w:p>
    <w:p>
      <w:pPr>
        <w:pStyle w:val="Tab2"/>
        <w:rPr/>
      </w:pPr>
      <w:r>
        <w:rPr>
          <w:color w:val="000000"/>
        </w:rPr>
        <w:t>1 - 9</w:t>
        <w:tab/>
        <w:t>11</w:t>
        <w:tab/>
        <w:t>10</w:t>
        <w:tab/>
        <w:t>6</w:t>
        <w:tab/>
        <w:t>2</w:t>
        <w:tab/>
        <w:t>02130</w:t>
      </w:r>
    </w:p>
    <w:p>
      <w:pPr>
        <w:pStyle w:val="Tab2"/>
        <w:rPr/>
      </w:pPr>
      <w:r>
        <w:rPr>
          <w:color w:val="000000"/>
        </w:rPr>
        <w:t>2 - 8</w:t>
        <w:tab/>
        <w:t>19</w:t>
        <w:tab/>
        <w:t>6</w:t>
        <w:tab/>
        <w:t>6</w:t>
        <w:tab/>
        <w:t>2</w:t>
        <w:tab/>
        <w:t>02130</w:t>
      </w:r>
    </w:p>
    <w:p>
      <w:pPr>
        <w:pStyle w:val="Tab2"/>
        <w:rPr/>
      </w:pPr>
      <w:r>
        <w:rPr>
          <w:color w:val="000000"/>
        </w:rPr>
        <w:t>12 - 202</w:t>
        <w:tab/>
        <w:t>11</w:t>
        <w:tab/>
        <w:t>7</w:t>
        <w:tab/>
        <w:t>6</w:t>
        <w:tab/>
        <w:t>2</w:t>
        <w:tab/>
        <w:t>02130</w:t>
      </w:r>
    </w:p>
    <w:p>
      <w:pPr>
        <w:pStyle w:val="Tab2"/>
        <w:spacing w:before="0" w:after="120"/>
        <w:rPr/>
      </w:pPr>
      <w:r>
        <w:rPr>
          <w:color w:val="000000"/>
        </w:rPr>
        <w:t>13 - 167</w:t>
        <w:tab/>
        <w:t>11</w:t>
        <w:tab/>
        <w:t>8</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William T. Morrissey Boulevard,</w:t>
      </w:r>
      <w:r>
        <w:rPr>
          <w:color w:val="000000"/>
          <w:lang w:val="en-US" w:eastAsia="en-US"/>
        </w:rPr>
        <w:t xml:space="preserve"> Dor., from Columbia Road at Kosciuszko Circle to the Neponset River Bridge.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boulevard, is under the care, control and custody of the D.C.R.</w:t>
      </w:r>
    </w:p>
    <w:p>
      <w:pPr>
        <w:pStyle w:val="Tab2"/>
        <w:rPr/>
      </w:pPr>
      <w:r>
        <w:rPr>
          <w:color w:val="000000"/>
        </w:rPr>
        <w:t>1 - 201, 2 - 200</w:t>
        <w:tab/>
        <w:t>13</w:t>
        <w:tab/>
        <w:t>3</w:t>
        <w:tab/>
        <w:t>3</w:t>
        <w:tab/>
        <w:t>3</w:t>
        <w:tab/>
        <w:t>02125</w:t>
      </w:r>
    </w:p>
    <w:p>
      <w:pPr>
        <w:pStyle w:val="Tab2"/>
        <w:rPr/>
      </w:pPr>
      <w:r>
        <w:rPr>
          <w:color w:val="000000"/>
        </w:rPr>
        <w:t>204 - 552, 205 - 553</w:t>
        <w:tab/>
        <w:t>13</w:t>
        <w:tab/>
        <w:t>10</w:t>
        <w:tab/>
        <w:t>3</w:t>
        <w:tab/>
        <w:t>3</w:t>
        <w:tab/>
        <w:t>02125</w:t>
      </w:r>
    </w:p>
    <w:p>
      <w:pPr>
        <w:pStyle w:val="Tab2"/>
        <w:rPr>
          <w:color w:val="000000"/>
        </w:rPr>
      </w:pPr>
      <w:r>
        <w:rPr>
          <w:color w:val="000000"/>
        </w:rPr>
        <w:t>620 - 780, 621 - 781</w:t>
        <w:tab/>
        <w:t>16</w:t>
        <w:tab/>
        <w:t>2</w:t>
        <w:tab/>
        <w:t>3</w:t>
        <w:tab/>
        <w:t>7</w:t>
        <w:tab/>
        <w:t>02122</w:t>
      </w:r>
    </w:p>
    <w:p>
      <w:pPr>
        <w:pStyle w:val="Tab2"/>
        <w:rPr/>
      </w:pPr>
      <w:r>
        <w:rPr>
          <w:color w:val="000000"/>
        </w:rPr>
        <w:t>784 - 848, 785 - 849</w:t>
        <w:tab/>
        <w:t>16</w:t>
        <w:tab/>
        <w:t>5</w:t>
        <w:tab/>
        <w:t>3</w:t>
        <w:tab/>
        <w:t>7</w:t>
        <w:tab/>
        <w:t>02122</w:t>
      </w:r>
    </w:p>
    <w:p>
      <w:pPr>
        <w:pStyle w:val="Tab2"/>
        <w:spacing w:before="0" w:after="120"/>
        <w:rPr>
          <w:color w:val="000000"/>
        </w:rPr>
      </w:pPr>
      <w:r>
        <w:rPr>
          <w:color w:val="000000"/>
        </w:rPr>
        <w:t>856 - 1176, 857 - 1177</w:t>
        <w:tab/>
        <w:t>16</w:t>
        <w:tab/>
        <w:t>10</w:t>
        <w:tab/>
        <w:t>3</w:t>
        <w:tab/>
        <w:t>7</w:t>
        <w:tab/>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Willis Street,</w:t>
      </w:r>
      <w:r>
        <w:rPr>
          <w:color w:val="000000"/>
          <w:lang w:val="en-US" w:eastAsia="en-US"/>
        </w:rPr>
        <w:t xml:space="preserve"> Dor., Public way, from 11 Pleasant Street to 36 Sumner Street.</w:t>
      </w:r>
    </w:p>
    <w:p>
      <w:pPr>
        <w:pStyle w:val="Tab2"/>
        <w:rPr/>
      </w:pPr>
      <w:r>
        <w:rPr>
          <w:color w:val="000000"/>
        </w:rPr>
        <w:t>1 - 15, 2 - 50</w:t>
        <w:tab/>
        <w:t>13</w:t>
        <w:tab/>
        <w:t>6</w:t>
        <w:tab/>
        <w:t>3</w:t>
        <w:tab/>
        <w:t>3</w:t>
        <w:tab/>
        <w:t>02125</w:t>
      </w:r>
    </w:p>
    <w:p>
      <w:pPr>
        <w:pStyle w:val="Tab2"/>
        <w:spacing w:before="0" w:after="120"/>
        <w:rPr/>
      </w:pPr>
      <w:r>
        <w:rPr>
          <w:color w:val="000000"/>
        </w:rPr>
        <w:t>19 - 49</w:t>
        <w:tab/>
        <w:t>7</w:t>
        <w:tab/>
        <w:t>9</w:t>
        <w:tab/>
        <w:t>2</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Williston Road,</w:t>
      </w:r>
      <w:r>
        <w:rPr>
          <w:color w:val="000000"/>
          <w:lang w:val="en-US" w:eastAsia="en-US"/>
        </w:rPr>
        <w:t xml:space="preserve"> Bri., Public way, from opposite 94 Corey Road to the Boston and Brookline Boundary Line.</w:t>
        <w:tab/>
        <w:tab/>
        <w:t>21</w:t>
      </w:r>
      <w:r>
        <w:rPr>
          <w:color w:val="000000"/>
        </w:rPr>
        <w:tab/>
      </w:r>
      <w:r>
        <w:rPr>
          <w:color w:val="000000"/>
          <w:lang w:val="en-US" w:eastAsia="en-US"/>
        </w:rPr>
        <w:t>12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Willoughby Place,</w:t>
      </w:r>
      <w:r>
        <w:rPr>
          <w:color w:val="000000"/>
          <w:lang w:val="en-US" w:eastAsia="en-US"/>
        </w:rPr>
        <w:t xml:space="preserve"> Rox., Private way, from opposite 14 Blanchard Street to northwesterly.</w:t>
        <w:tab/>
        <w:tab/>
        <w:t>9</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Willoughby Street,</w:t>
      </w:r>
      <w:r>
        <w:rPr>
          <w:color w:val="000000"/>
          <w:lang w:val="en-US" w:eastAsia="en-US"/>
        </w:rPr>
        <w:t xml:space="preserve"> Bri., Public way, from 51 Glenmont Road to 21 Rogers Park Avenue.</w:t>
      </w:r>
    </w:p>
    <w:p>
      <w:pPr>
        <w:pStyle w:val="Tab2"/>
        <w:rPr/>
      </w:pPr>
      <w:r>
        <w:rPr>
          <w:color w:val="000000"/>
        </w:rPr>
        <w:t>1 - 47, 24 - 46</w:t>
        <w:tab/>
        <w:t>22</w:t>
        <w:tab/>
        <w:t>8</w:t>
        <w:tab/>
        <w:t>9</w:t>
        <w:tab/>
        <w:t>4</w:t>
        <w:tab/>
        <w:t>02135</w:t>
      </w:r>
    </w:p>
    <w:p>
      <w:pPr>
        <w:pStyle w:val="Tab2"/>
        <w:spacing w:before="0" w:after="120"/>
        <w:rPr/>
      </w:pPr>
      <w:r>
        <w:rPr>
          <w:color w:val="000000"/>
        </w:rPr>
        <w:t>2 - 16</w:t>
        <w:tab/>
        <w:t>22</w:t>
        <w:tab/>
        <w:t>9</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Willow Avenue,</w:t>
      </w:r>
      <w:r>
        <w:rPr>
          <w:color w:val="000000"/>
          <w:lang w:val="en-US" w:eastAsia="en-US"/>
        </w:rPr>
        <w:t xml:space="preserve"> H.P., Public way, from 923 Hyde Park Avenue to 151 Providence Street.</w:t>
        <w:tab/>
        <w:tab/>
        <w:t>18</w:t>
      </w:r>
      <w:r>
        <w:rPr>
          <w:color w:val="000000"/>
        </w:rPr>
        <w:tab/>
      </w:r>
      <w:r>
        <w:rPr>
          <w:color w:val="000000"/>
          <w:lang w:val="en-US" w:eastAsia="en-US"/>
        </w:rPr>
        <w:t>14</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Willow Court,</w:t>
      </w:r>
      <w:r>
        <w:rPr>
          <w:color w:val="000000"/>
          <w:lang w:val="en-US" w:eastAsia="en-US"/>
        </w:rPr>
        <w:t xml:space="preserve"> Dor., Public way, from Allstate Road near Massachusetts Avenue to near 59 Enterprise Street.</w:t>
        <w:tab/>
        <w:tab/>
        <w:t>7</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Willow Street,</w:t>
      </w:r>
      <w:r>
        <w:rPr>
          <w:color w:val="000000"/>
          <w:lang w:val="en-US" w:eastAsia="en-US"/>
        </w:rPr>
        <w:t xml:space="preserve"> B.P., Public way, from 37 Chestnut Street to 86 Mt. Vernon Street.</w:t>
        <w:tab/>
        <w:tab/>
        <w:t>5</w:t>
      </w:r>
      <w:r>
        <w:rPr>
          <w:color w:val="000000"/>
        </w:rPr>
        <w:tab/>
      </w:r>
      <w:r>
        <w:rPr>
          <w:color w:val="000000"/>
          <w:lang w:val="en-US" w:eastAsia="en-US"/>
        </w:rPr>
        <w:t>3</w:t>
      </w:r>
      <w:r>
        <w:rPr>
          <w:color w:val="000000"/>
        </w:rPr>
        <w:tab/>
      </w:r>
      <w:r>
        <w:rPr>
          <w:color w:val="000000"/>
          <w:lang w:val="en-US" w:eastAsia="en-US"/>
        </w:rPr>
        <w:t>8</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Willow Street,</w:t>
      </w:r>
      <w:r>
        <w:rPr>
          <w:color w:val="000000"/>
          <w:lang w:val="en-US" w:eastAsia="en-US"/>
        </w:rPr>
        <w:t xml:space="preserve"> W.R., from 32 Farmington Road to approximately 358 feet southeast of 1780 Centre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32 Farmington Road to 1785 Centre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color w:val="000000"/>
          <w:lang w:val="en-US" w:eastAsia="en-US"/>
        </w:rPr>
        <w:t>Private way, from 1780 Centre Street to approximately 358 feet southeasterly.</w:t>
      </w:r>
    </w:p>
    <w:p>
      <w:pPr>
        <w:pStyle w:val="Tab2"/>
        <w:rPr/>
      </w:pPr>
      <w:r>
        <w:rPr>
          <w:color w:val="000000"/>
        </w:rPr>
        <w:t>1 - 123, 2 - 168</w:t>
        <w:tab/>
        <w:t>20</w:t>
        <w:tab/>
        <w:t>18</w:t>
        <w:tab/>
        <w:t>6</w:t>
        <w:tab/>
        <w:t>6</w:t>
        <w:tab/>
        <w:t>02132</w:t>
      </w:r>
    </w:p>
    <w:p>
      <w:pPr>
        <w:pStyle w:val="Tab2"/>
        <w:spacing w:before="0" w:after="120"/>
        <w:rPr/>
      </w:pPr>
      <w:r>
        <w:rPr>
          <w:color w:val="000000"/>
        </w:rPr>
        <w:t>127 - 271, 176 - 280</w:t>
        <w:tab/>
        <w:t>20</w:t>
        <w:tab/>
        <w:t>20</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Willow Terrace,</w:t>
      </w:r>
      <w:r>
        <w:rPr>
          <w:color w:val="000000"/>
          <w:lang w:val="en-US" w:eastAsia="en-US"/>
        </w:rPr>
        <w:t xml:space="preserve"> W.R., Public way, from 128 Willow Street to approximately 240 feet southwesterly.</w:t>
        <w:tab/>
        <w:tab/>
        <w:t>20</w:t>
      </w:r>
      <w:r>
        <w:rPr>
          <w:color w:val="000000"/>
        </w:rPr>
        <w:tab/>
      </w:r>
      <w:r>
        <w:rPr>
          <w:color w:val="000000"/>
          <w:lang w:val="en-US" w:eastAsia="en-US"/>
        </w:rPr>
        <w:t>18</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Willowdean Avenue,</w:t>
      </w:r>
      <w:r>
        <w:rPr>
          <w:color w:val="000000"/>
          <w:lang w:val="en-US" w:eastAsia="en-US"/>
        </w:rPr>
        <w:t xml:space="preserve"> W.R., Public way, from 8 Parklawn Road to 360 Veterans of Foreign Wars Parkway.</w:t>
        <w:tab/>
        <w:tab/>
        <w:t>20</w:t>
      </w:r>
      <w:r>
        <w:rPr>
          <w:color w:val="000000"/>
        </w:rPr>
        <w:tab/>
      </w:r>
      <w:r>
        <w:rPr>
          <w:color w:val="000000"/>
          <w:lang w:val="en-US" w:eastAsia="en-US"/>
        </w:rPr>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Willow Pond Road,</w:t>
      </w:r>
      <w:r>
        <w:rPr>
          <w:color w:val="000000"/>
          <w:lang w:val="en-US" w:eastAsia="en-US"/>
        </w:rPr>
        <w:t xml:space="preserve"> W.R., from opposite 220 Jamaicaway to the Boston and Brookline Boundary Line.</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 xml:space="preserve">  </w:t>
      </w:r>
      <w:r>
        <w:rPr>
          <w:b/>
          <w:color w:val="000000"/>
          <w:lang w:val="en-US" w:eastAsia="en-US"/>
        </w:rPr>
        <w:t>Note;</w:t>
      </w:r>
      <w:r>
        <w:rPr>
          <w:color w:val="000000"/>
          <w:lang w:val="en-US" w:eastAsia="en-US"/>
        </w:rPr>
        <w:t xml:space="preserve"> this is a park road, under the care, control and custody of the D.C.R.</w:t>
      </w:r>
    </w:p>
    <w:p>
      <w:pPr>
        <w:pStyle w:val="Tab2"/>
        <w:rPr/>
      </w:pPr>
      <w:r>
        <w:rPr>
          <w:color w:val="000000"/>
        </w:rPr>
        <w:t>Northeasterly side.</w:t>
        <w:tab/>
        <w:t>10</w:t>
        <w:tab/>
        <w:t>8</w:t>
        <w:tab/>
        <w:t>8</w:t>
        <w:tab/>
        <w:t>2</w:t>
        <w:tab/>
        <w:t>02132</w:t>
      </w:r>
    </w:p>
    <w:p>
      <w:pPr>
        <w:pStyle w:val="Tab2"/>
        <w:spacing w:before="0" w:after="120"/>
        <w:rPr/>
      </w:pPr>
      <w:r>
        <w:rPr>
          <w:color w:val="000000"/>
        </w:rPr>
        <w:t>Southwesterly side.</w:t>
        <w:tab/>
        <w:t>10</w:t>
        <w:tab/>
        <w:t>9</w:t>
        <w:tab/>
        <w:t>6</w:t>
        <w:tab/>
        <w:t>2</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Willowwood Street,</w:t>
      </w:r>
      <w:r>
        <w:rPr>
          <w:color w:val="000000"/>
          <w:lang w:val="en-US" w:eastAsia="en-US"/>
        </w:rPr>
        <w:t xml:space="preserve"> Dor., Public way, from 355 Norfolk Street to 166 Woodrow Avenue.</w:t>
      </w:r>
    </w:p>
    <w:p>
      <w:pPr>
        <w:pStyle w:val="Tab2"/>
        <w:rPr/>
      </w:pPr>
      <w:r>
        <w:rPr>
          <w:color w:val="000000"/>
        </w:rPr>
        <w:t>1 - 31</w:t>
        <w:tab/>
        <w:t>14</w:t>
        <w:tab/>
        <w:t>12</w:t>
        <w:tab/>
        <w:t>4</w:t>
        <w:tab/>
        <w:t>7</w:t>
        <w:tab/>
        <w:t>02124</w:t>
      </w:r>
    </w:p>
    <w:p>
      <w:pPr>
        <w:pStyle w:val="Tab2"/>
        <w:spacing w:before="0" w:after="120"/>
        <w:rPr/>
      </w:pPr>
      <w:r>
        <w:rPr>
          <w:color w:val="000000"/>
        </w:rPr>
        <w:t>2 - 104, 35 - 105</w:t>
        <w:tab/>
        <w:t>14</w:t>
        <w:tab/>
        <w:t>13</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Wilmington Avenue,</w:t>
      </w:r>
      <w:r>
        <w:rPr>
          <w:color w:val="000000"/>
          <w:lang w:val="en-US" w:eastAsia="en-US"/>
        </w:rPr>
        <w:t xml:space="preserve"> Dor., Public way, from 14 Gallivan Boulevard to opposite 18 Ogden Street.</w:t>
      </w:r>
    </w:p>
    <w:p>
      <w:pPr>
        <w:pStyle w:val="Tab2"/>
        <w:rPr/>
      </w:pPr>
      <w:r>
        <w:rPr>
          <w:color w:val="000000"/>
        </w:rPr>
        <w:t>1 - 103, 2 - 96</w:t>
        <w:tab/>
        <w:t>17</w:t>
        <w:tab/>
        <w:t>12</w:t>
        <w:tab/>
        <w:t>3</w:t>
        <w:tab/>
        <w:t>7</w:t>
        <w:tab/>
        <w:t>02124</w:t>
      </w:r>
    </w:p>
    <w:p>
      <w:pPr>
        <w:pStyle w:val="Tab2"/>
        <w:spacing w:before="0" w:after="120"/>
        <w:rPr/>
      </w:pPr>
      <w:r>
        <w:rPr>
          <w:color w:val="000000"/>
        </w:rPr>
        <w:t>100 - 174, 111 - 183</w:t>
        <w:tab/>
        <w:t>17</w:t>
        <w:tab/>
        <w:t>4</w:t>
        <w:tab/>
        <w:t>3</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Wilmore Street,</w:t>
      </w:r>
      <w:r>
        <w:rPr>
          <w:color w:val="000000"/>
          <w:lang w:val="en-US" w:eastAsia="en-US"/>
        </w:rPr>
        <w:t xml:space="preserve"> Dor., Public way, from 1326 Blue Hill Avenue to 569 Norfolk Street.</w:t>
        <w:tab/>
        <w:tab/>
        <w:t>18</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Wilmot Street,</w:t>
      </w:r>
      <w:r>
        <w:rPr>
          <w:color w:val="000000"/>
          <w:lang w:val="en-US" w:eastAsia="en-US"/>
        </w:rPr>
        <w:t xml:space="preserve"> W.R., Private way, from near 917 American Legion Highway to 50 Navarre Street.</w:t>
        <w:tab/>
        <w:tab/>
        <w:t>18</w:t>
      </w:r>
      <w:r>
        <w:rPr>
          <w:color w:val="000000"/>
        </w:rPr>
        <w:tab/>
      </w:r>
      <w:r>
        <w:rPr>
          <w:color w:val="000000"/>
          <w:lang w:val="en-US" w:eastAsia="en-US"/>
        </w:rPr>
        <w:t>8</w:t>
      </w:r>
      <w:r>
        <w:rPr>
          <w:color w:val="000000"/>
        </w:rPr>
        <w:tab/>
      </w:r>
      <w:r>
        <w:rPr>
          <w:color w:val="000000"/>
          <w:lang w:val="en-US" w:eastAsia="en-US"/>
        </w:rPr>
        <w:t>5</w:t>
      </w:r>
      <w:r>
        <w:rPr>
          <w:color w:val="000000"/>
        </w:rPr>
        <w:tab/>
      </w:r>
      <w:r>
        <w:rPr>
          <w:color w:val="000000"/>
          <w:lang w:val="en-US" w:eastAsia="en-US"/>
        </w:rPr>
        <w:t>2</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Wilna Court,</w:t>
      </w:r>
      <w:r>
        <w:rPr>
          <w:color w:val="000000"/>
          <w:lang w:val="en-US" w:eastAsia="en-US"/>
        </w:rPr>
        <w:t xml:space="preserve"> W.R., Public way, from 72 Willow Street to approximately 193 feet southwesterly.</w:t>
        <w:tab/>
        <w:tab/>
        <w:t>20</w:t>
      </w:r>
      <w:r>
        <w:rPr>
          <w:color w:val="000000"/>
        </w:rPr>
        <w:tab/>
      </w:r>
      <w:r>
        <w:rPr>
          <w:color w:val="000000"/>
          <w:lang w:val="en-US" w:eastAsia="en-US"/>
        </w:rPr>
        <w:t>18</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Wilrose Street,</w:t>
      </w:r>
      <w:r>
        <w:rPr>
          <w:color w:val="000000"/>
          <w:lang w:val="en-US" w:eastAsia="en-US"/>
        </w:rPr>
        <w:t xml:space="preserve"> Dor., Public way, from 17 Puritan Avenue to approximately 80 feet northwest of Westwood Street at the M.B.T.A. Railroad.</w:t>
      </w:r>
    </w:p>
    <w:p>
      <w:pPr>
        <w:pStyle w:val="Tab2"/>
        <w:rPr>
          <w:color w:val="000000"/>
        </w:rPr>
      </w:pPr>
      <w:r>
        <w:rPr>
          <w:color w:val="000000"/>
        </w:rPr>
        <w:t>Odd</w:t>
        <w:tab/>
        <w:t>14</w:t>
        <w:tab/>
        <w:t>1</w:t>
        <w:tab/>
        <w:t>4</w:t>
        <w:tab/>
        <w:t>3</w:t>
        <w:tab/>
        <w:t>02121</w:t>
      </w:r>
    </w:p>
    <w:p>
      <w:pPr>
        <w:pStyle w:val="Tab2"/>
        <w:spacing w:before="0" w:after="120"/>
        <w:rPr>
          <w:color w:val="000000"/>
        </w:rPr>
      </w:pPr>
      <w:r>
        <w:rPr>
          <w:color w:val="000000"/>
        </w:rPr>
        <w:t>Even</w:t>
        <w:tab/>
        <w:t>15</w:t>
        <w:tab/>
        <w:t>1</w:t>
        <w:tab/>
        <w:t>3</w:t>
        <w:tab/>
        <w:t>3</w:t>
        <w:tab/>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Wilson Park</w:t>
      </w:r>
      <w:r>
        <w:rPr>
          <w:color w:val="000000"/>
          <w:lang w:val="en-US" w:eastAsia="en-US"/>
        </w:rPr>
        <w:t>, Bri., Public way, from 1686 Commonwealth Avenue to 1688 Commonwealth Avenue.</w:t>
        <w:tab/>
        <w:tab/>
        <w:t>21</w:t>
      </w:r>
      <w:r>
        <w:rPr>
          <w:color w:val="000000"/>
        </w:rPr>
        <w:tab/>
      </w:r>
      <w:r>
        <w:rPr>
          <w:color w:val="000000"/>
          <w:lang w:val="en-US" w:eastAsia="en-US"/>
        </w:rPr>
        <w:t>12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Wilson Square,</w:t>
      </w:r>
      <w:r>
        <w:rPr>
          <w:color w:val="000000"/>
          <w:lang w:val="en-US" w:eastAsia="en-US"/>
        </w:rPr>
        <w:t xml:space="preserve"> Bri.</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see George A. Wilson Square.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Wilson Street,</w:t>
      </w:r>
      <w:r>
        <w:rPr>
          <w:color w:val="000000"/>
          <w:lang w:val="en-US" w:eastAsia="en-US"/>
        </w:rPr>
        <w:t xml:space="preserve"> W.R., Private way, from Austin Street to between 50 and 56 Lorne Street.</w:t>
        <w:tab/>
        <w:tab/>
        <w:t>14</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Wilton Street,</w:t>
      </w:r>
      <w:r>
        <w:rPr>
          <w:color w:val="000000"/>
          <w:lang w:val="en-US" w:eastAsia="en-US"/>
        </w:rPr>
        <w:t xml:space="preserve"> Bri., Public way, from 40 Braintree Street to 391 Cambridge Street.</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Wilton Street,</w:t>
      </w:r>
      <w:r>
        <w:rPr>
          <w:color w:val="000000"/>
          <w:lang w:val="en-US" w:eastAsia="en-US"/>
        </w:rPr>
        <w:t xml:space="preserve"> H.P., Public way, from 1448 Hyde Park Avenue to approximately 452 feet southeasterly at the Neponset River Reservation.</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Wilton Terrace,</w:t>
      </w:r>
      <w:r>
        <w:rPr>
          <w:color w:val="000000"/>
          <w:lang w:val="en-US" w:eastAsia="en-US"/>
        </w:rPr>
        <w:t xml:space="preserve"> Bri., Private way, from Wilton Street at 40 Braintree Street to southwesterly.</w:t>
        <w:tab/>
        <w:tab/>
        <w:t>22</w:t>
      </w:r>
      <w:r>
        <w:rPr>
          <w:color w:val="000000"/>
        </w:rPr>
        <w:tab/>
      </w:r>
      <w:r>
        <w:rPr>
          <w:color w:val="000000"/>
          <w:lang w:val="en-US" w:eastAsia="en-US"/>
        </w:rPr>
        <w:t>2</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Wiltshire Road,</w:t>
      </w:r>
      <w:r>
        <w:rPr>
          <w:color w:val="000000"/>
          <w:lang w:val="en-US" w:eastAsia="en-US"/>
        </w:rPr>
        <w:t xml:space="preserve"> Bri., Public way, from 145 Chestnut Hill Avenue to 172 Foster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 xml:space="preserve">  </w:t>
      </w:r>
      <w:r>
        <w:rPr>
          <w:b/>
          <w:color w:val="000000"/>
          <w:lang w:val="en-US" w:eastAsia="en-US"/>
        </w:rPr>
        <w:t>Note;</w:t>
      </w:r>
      <w:r>
        <w:rPr>
          <w:color w:val="000000"/>
          <w:lang w:val="en-US" w:eastAsia="en-US"/>
        </w:rPr>
        <w:t xml:space="preserve"> the portion of Wiltshire Road, from 172 Foster Street to a point approximately 100 feet northwest of 3 Portina Road, is unconstructed, but is, part of the public way.</w:t>
        <w:tab/>
        <w:tab/>
        <w:t>22</w:t>
      </w:r>
      <w:r>
        <w:rPr>
          <w:color w:val="000000"/>
        </w:rPr>
        <w:tab/>
      </w:r>
      <w:r>
        <w:rPr>
          <w:color w:val="000000"/>
          <w:lang w:val="en-US" w:eastAsia="en-US"/>
        </w:rPr>
        <w:t>9</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Winborough Street,</w:t>
      </w:r>
      <w:r>
        <w:rPr>
          <w:color w:val="000000"/>
          <w:lang w:val="en-US" w:eastAsia="en-US"/>
        </w:rPr>
        <w:t xml:space="preserve"> H.P., Public way, from 105 Taunton Avenue to 23 Tileston Street.</w:t>
        <w:tab/>
        <w:tab/>
        <w:t>18</w:t>
        <w:tab/>
        <w:t>5</w:t>
        <w:tab/>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Winchester Street,</w:t>
      </w:r>
      <w:r>
        <w:rPr>
          <w:color w:val="000000"/>
          <w:lang w:val="en-US" w:eastAsia="en-US"/>
        </w:rPr>
        <w:t xml:space="preserve"> B.P., Public way, from between 108 and 122 Arlington Street to between 79 and 95 Broadway.</w:t>
        <w:tab/>
        <w:tab/>
        <w:t>5</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Winchester Terrace,</w:t>
      </w:r>
      <w:r>
        <w:rPr>
          <w:color w:val="000000"/>
          <w:lang w:val="en-US" w:eastAsia="en-US"/>
        </w:rPr>
        <w:t xml:space="preserve"> W.R., Public way, from 29 Westchester Road to approximately 290 feet northeasterly.</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Windermere Road,</w:t>
      </w:r>
      <w:r>
        <w:rPr>
          <w:color w:val="000000"/>
          <w:lang w:val="en-US" w:eastAsia="en-US"/>
        </w:rPr>
        <w:t xml:space="preserve"> Dor., Public way, from 102 Cushing Avenue to 107 Stoughton Street.</w:t>
        <w:tab/>
        <w:tab/>
        <w:t>13</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Windham Road,</w:t>
      </w:r>
      <w:r>
        <w:rPr>
          <w:color w:val="000000"/>
          <w:lang w:val="en-US" w:eastAsia="en-US"/>
        </w:rPr>
        <w:t xml:space="preserve"> H.P., W.R., Public way, from 260 Austin Street to 85 Dale Street.</w:t>
        <w:tab/>
        <w:tab/>
        <w:t>18</w:t>
      </w:r>
      <w:r>
        <w:rPr>
          <w:color w:val="000000"/>
        </w:rPr>
        <w:tab/>
      </w:r>
      <w:r>
        <w:rPr>
          <w:color w:val="000000"/>
          <w:lang w:val="en-US" w:eastAsia="en-US"/>
        </w:rPr>
        <w:t>22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Windom Street,</w:t>
      </w:r>
      <w:r>
        <w:rPr>
          <w:color w:val="000000"/>
          <w:lang w:val="en-US" w:eastAsia="en-US"/>
        </w:rPr>
        <w:t xml:space="preserve"> Bri., Public way, from 159 Cambridge Street to approximately 95 feet northwest of 60 Hopedale Street.</w:t>
        <w:tab/>
      </w:r>
      <w:r>
        <w:rPr>
          <w:color w:val="000000"/>
        </w:rPr>
        <w:tab/>
      </w:r>
      <w:r>
        <w:rPr>
          <w:color w:val="000000"/>
          <w:lang w:val="en-US" w:eastAsia="en-US"/>
        </w:rPr>
        <w:t>22</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02134</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Windsor Street,</w:t>
      </w:r>
      <w:r>
        <w:rPr>
          <w:color w:val="000000"/>
          <w:lang w:val="en-US" w:eastAsia="en-US"/>
        </w:rPr>
        <w:t xml:space="preserve"> Rox., Public way, from 675 Shawmut Avenue between Hammond Street and Melnea Cass Boulevard to near 46 Warwick Street.</w:t>
        <w:tab/>
      </w:r>
      <w:r>
        <w:rPr>
          <w:color w:val="000000"/>
        </w:rPr>
        <w:tab/>
        <w:t>9</w:t>
        <w:tab/>
        <w:t>3</w:t>
        <w:tab/>
        <w:t>7</w:t>
        <w:tab/>
        <w:t>1</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Winfield Street,</w:t>
      </w:r>
      <w:r>
        <w:rPr>
          <w:color w:val="000000"/>
          <w:lang w:val="en-US" w:eastAsia="en-US"/>
        </w:rPr>
        <w:t xml:space="preserve"> S.B., Public way, from 460 East Eighth Street to 431 East Seventh Street.</w:t>
        <w:tab/>
        <w:tab/>
        <w:t>7</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Wingate Road,</w:t>
      </w:r>
      <w:r>
        <w:rPr>
          <w:color w:val="000000"/>
          <w:lang w:val="en-US" w:eastAsia="en-US"/>
        </w:rPr>
        <w:t xml:space="preserve"> H.P., Private way, from 224 Neponset Valley Parkway to approximately 314 feet northeasterly.</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Winship Place,</w:t>
      </w:r>
      <w:r>
        <w:rPr>
          <w:color w:val="000000"/>
          <w:lang w:val="en-US" w:eastAsia="en-US"/>
        </w:rPr>
        <w:t xml:space="preserve"> Bri., Private way, from 32 Winship Street to southeasterly.</w:t>
        <w:tab/>
        <w:tab/>
        <w:t>22</w:t>
      </w:r>
      <w:r>
        <w:rPr>
          <w:color w:val="000000"/>
        </w:rPr>
        <w:tab/>
      </w:r>
      <w:r>
        <w:rPr>
          <w:color w:val="000000"/>
          <w:lang w:val="en-US" w:eastAsia="en-US"/>
        </w:rPr>
        <w:t>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Winship Street,</w:t>
      </w:r>
      <w:r>
        <w:rPr>
          <w:color w:val="000000"/>
          <w:lang w:val="en-US" w:eastAsia="en-US"/>
        </w:rPr>
        <w:t xml:space="preserve"> Bri., Public way, from 66 Chestnut Hill Avenue to 288 Washington Street.</w:t>
      </w:r>
    </w:p>
    <w:p>
      <w:pPr>
        <w:pStyle w:val="Tab2"/>
        <w:rPr/>
      </w:pPr>
      <w:r>
        <w:rPr>
          <w:color w:val="000000"/>
        </w:rPr>
        <w:t>1 - 59, 2 - 58</w:t>
        <w:tab/>
        <w:t>22</w:t>
        <w:tab/>
        <w:t>3</w:t>
        <w:tab/>
        <w:t>9</w:t>
        <w:tab/>
        <w:t>4</w:t>
        <w:tab/>
        <w:t>02135</w:t>
      </w:r>
    </w:p>
    <w:p>
      <w:pPr>
        <w:pStyle w:val="Tab2"/>
        <w:spacing w:before="0" w:after="120"/>
        <w:rPr/>
      </w:pPr>
      <w:r>
        <w:rPr>
          <w:color w:val="000000"/>
        </w:rPr>
        <w:t>60 - 64, 61 - 63</w:t>
        <w:tab/>
        <w:t>21</w:t>
        <w:tab/>
        <w:t>13</w:t>
        <w:tab/>
        <w:t>9</w:t>
        <w:tab/>
        <w:t>4</w:t>
        <w:tab/>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Winslow Street,</w:t>
      </w:r>
      <w:r>
        <w:rPr>
          <w:color w:val="000000"/>
          <w:lang w:val="en-US" w:eastAsia="en-US"/>
        </w:rPr>
        <w:t xml:space="preserve"> H.P., from 1421 River Street to northwest of 145 Child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color w:val="000000"/>
          <w:lang w:val="en-US" w:eastAsia="en-US"/>
        </w:rPr>
        <w:t>Public way, from 1421 River Street to 144 Child Street.</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145 Child Street to northwesterly.</w:t>
        <w:tab/>
        <w:tab/>
        <w:t>18</w:t>
      </w:r>
      <w:r>
        <w:rPr>
          <w:color w:val="000000"/>
        </w:rPr>
        <w:tab/>
      </w:r>
      <w:r>
        <w:rPr>
          <w:color w:val="000000"/>
          <w:lang w:val="en-US" w:eastAsia="en-US"/>
        </w:rPr>
        <w:t>12</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Winslow Street,</w:t>
      </w:r>
      <w:r>
        <w:rPr>
          <w:color w:val="000000"/>
          <w:lang w:val="en-US" w:eastAsia="en-US"/>
        </w:rPr>
        <w:t xml:space="preserve"> Rox., Public way, from between 194 and 208 Dudley Street to opposite 80 Zeigler Street.</w:t>
        <w:tab/>
        <w:tab/>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Winslow Square,</w:t>
      </w:r>
      <w:r>
        <w:rPr>
          <w:color w:val="000000"/>
          <w:lang w:val="en-US" w:eastAsia="en-US"/>
        </w:rPr>
        <w:t xml:space="preserve"> Rox.</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rPr>
      </w:pPr>
      <w:r>
        <w:rPr>
          <w:b/>
          <w:color w:val="000000"/>
          <w:lang w:val="en-US" w:eastAsia="en-US"/>
        </w:rPr>
        <w:t xml:space="preserve">  </w:t>
      </w:r>
      <w:r>
        <w:rPr>
          <w:b/>
          <w:color w:val="000000"/>
          <w:lang w:val="en-US" w:eastAsia="en-US"/>
        </w:rPr>
        <w:t>Note;</w:t>
      </w:r>
      <w:r>
        <w:rPr>
          <w:color w:val="000000"/>
          <w:lang w:val="en-US" w:eastAsia="en-US"/>
        </w:rPr>
        <w:t xml:space="preserve"> see Commodore Winslow Square.</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Winston Road,</w:t>
      </w:r>
      <w:r>
        <w:rPr>
          <w:color w:val="000000"/>
          <w:lang w:val="en-US" w:eastAsia="en-US"/>
        </w:rPr>
        <w:t xml:space="preserve"> Dor., Public way, from 138 Lucerne Street to between and opposite 20 and 50 Willowwood Street.</w:t>
      </w:r>
    </w:p>
    <w:p>
      <w:pPr>
        <w:pStyle w:val="Tab2"/>
        <w:rPr>
          <w:color w:val="000000"/>
        </w:rPr>
      </w:pPr>
      <w:r>
        <w:rPr>
          <w:color w:val="000000"/>
        </w:rPr>
        <w:t>Odd</w:t>
        <w:tab/>
        <w:t>14</w:t>
        <w:tab/>
        <w:t>12</w:t>
        <w:tab/>
        <w:t>4</w:t>
        <w:tab/>
        <w:t>7</w:t>
        <w:tab/>
        <w:t>02124</w:t>
      </w:r>
    </w:p>
    <w:p>
      <w:pPr>
        <w:pStyle w:val="Tab2"/>
        <w:spacing w:before="0" w:after="120"/>
        <w:rPr>
          <w:color w:val="000000"/>
        </w:rPr>
      </w:pPr>
      <w:r>
        <w:rPr>
          <w:color w:val="000000"/>
        </w:rPr>
        <w:t>Even</w:t>
        <w:tab/>
        <w:t>14</w:t>
        <w:tab/>
        <w:t>13</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Winter Place,</w:t>
      </w:r>
      <w:r>
        <w:rPr>
          <w:color w:val="000000"/>
          <w:lang w:val="en-US" w:eastAsia="en-US"/>
        </w:rPr>
        <w:t xml:space="preserve"> B.P., Private way, from 24 Winter Street to southwesterly.</w:t>
        <w:tab/>
        <w:tab/>
        <w:t>3</w:t>
      </w:r>
      <w:r>
        <w:rPr>
          <w:color w:val="000000"/>
        </w:rPr>
        <w:tab/>
      </w:r>
      <w:r>
        <w:rPr>
          <w:color w:val="000000"/>
          <w:lang w:val="en-US" w:eastAsia="en-US"/>
        </w:rPr>
        <w:t>8</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02108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rPr>
      </w:pPr>
      <w:r>
        <w:rPr>
          <w:b/>
          <w:color w:val="000000"/>
          <w:lang w:val="en-US" w:eastAsia="en-US"/>
        </w:rPr>
        <w:t>Winter Street,</w:t>
      </w:r>
      <w:r>
        <w:rPr>
          <w:color w:val="000000"/>
          <w:lang w:val="en-US" w:eastAsia="en-US"/>
        </w:rPr>
        <w:t xml:space="preserve"> B.P., Public way, from 129 Tremont Street to 435 Washington Street.</w:t>
      </w:r>
    </w:p>
    <w:p>
      <w:pPr>
        <w:pStyle w:val="Tab2"/>
        <w:rPr>
          <w:color w:val="000000"/>
        </w:rPr>
      </w:pPr>
      <w:r>
        <w:rPr>
          <w:color w:val="000000"/>
        </w:rPr>
        <w:t>Odd</w:t>
        <w:tab/>
        <w:t>3</w:t>
        <w:tab/>
        <w:t>6</w:t>
        <w:tab/>
        <w:t>1</w:t>
        <w:tab/>
        <w:t>1</w:t>
        <w:tab/>
        <w:t>02108</w:t>
      </w:r>
    </w:p>
    <w:p>
      <w:pPr>
        <w:pStyle w:val="Tab2"/>
        <w:spacing w:before="0" w:after="120"/>
        <w:rPr>
          <w:color w:val="000000"/>
        </w:rPr>
      </w:pPr>
      <w:r>
        <w:rPr>
          <w:color w:val="000000"/>
        </w:rPr>
        <w:t>Even</w:t>
        <w:tab/>
        <w:t>3</w:t>
        <w:tab/>
        <w:t>8</w:t>
        <w:tab/>
        <w:t>2</w:t>
        <w:tab/>
        <w:t>1</w:t>
        <w:tab/>
        <w:t>02108</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Winter Street,</w:t>
      </w:r>
      <w:r>
        <w:rPr>
          <w:color w:val="000000"/>
          <w:lang w:val="en-US" w:eastAsia="en-US"/>
        </w:rPr>
        <w:t xml:space="preserve"> Dor., Public way, from 34 Adams Street to 409 Bowdoin Street.</w:t>
        <w:tab/>
        <w:tab/>
        <w:t>15</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3</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Winter Street,</w:t>
      </w:r>
      <w:r>
        <w:rPr>
          <w:color w:val="000000"/>
          <w:lang w:val="en-US" w:eastAsia="en-US"/>
        </w:rPr>
        <w:t xml:space="preserve"> H.P., Public way, from 9 Glenwood Avenue to Reservation Road between Hyde Park Avenue and the Neponset River.</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Winthrop Lane,</w:t>
      </w:r>
      <w:r>
        <w:rPr>
          <w:color w:val="000000"/>
          <w:lang w:val="en-US" w:eastAsia="en-US"/>
        </w:rPr>
        <w:t xml:space="preserve"> B.P., Public way, from 80 Arch Street to 20 Winthrop Square at Devonshire Street and Otis Street.</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Winthrop Square,</w:t>
      </w:r>
      <w:r>
        <w:rPr>
          <w:color w:val="000000"/>
          <w:lang w:val="en-US" w:eastAsia="en-US"/>
        </w:rPr>
        <w:t xml:space="preserve"> B.P., at the junction of Devonshire Street, Otis Street and Winthrop Lane.</w:t>
        <w:tab/>
        <w:tab/>
        <w:t>3</w:t>
      </w:r>
      <w:r>
        <w:rPr>
          <w:color w:val="000000"/>
        </w:rPr>
        <w:tab/>
      </w:r>
      <w:r>
        <w:rPr>
          <w:color w:val="000000"/>
          <w:lang w:val="en-US" w:eastAsia="en-US"/>
        </w:rPr>
        <w:t>6</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02110</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Winthrop Street,</w:t>
      </w:r>
      <w:r>
        <w:rPr>
          <w:color w:val="000000"/>
          <w:lang w:val="en-US" w:eastAsia="en-US"/>
        </w:rPr>
        <w:t xml:space="preserve"> Chsn., Public way, from 55 Main Street to 1 and 50 Monument Square.</w:t>
      </w:r>
    </w:p>
    <w:p>
      <w:pPr>
        <w:pStyle w:val="Tab2"/>
        <w:rPr/>
      </w:pPr>
      <w:r>
        <w:rPr>
          <w:color w:val="000000"/>
        </w:rPr>
        <w:t>1 - 37, 2 - 14</w:t>
        <w:tab/>
        <w:t>2</w:t>
        <w:tab/>
        <w:t>1</w:t>
        <w:tab/>
        <w:t>1</w:t>
        <w:tab/>
        <w:t>1</w:t>
        <w:tab/>
        <w:t>02129</w:t>
      </w:r>
    </w:p>
    <w:p>
      <w:pPr>
        <w:pStyle w:val="Tab2"/>
        <w:spacing w:before="0" w:after="120"/>
        <w:rPr/>
      </w:pPr>
      <w:r>
        <w:rPr>
          <w:color w:val="000000"/>
        </w:rPr>
        <w:t>18 - 74, 59 - 69</w:t>
        <w:tab/>
        <w:t>2</w:t>
        <w:tab/>
        <w:t>3</w:t>
        <w:tab/>
        <w:t>1</w:t>
        <w:tab/>
        <w:t>1</w:t>
        <w:tab/>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Winthrop Street,</w:t>
      </w:r>
      <w:r>
        <w:rPr>
          <w:color w:val="000000"/>
          <w:lang w:val="en-US" w:eastAsia="en-US"/>
        </w:rPr>
        <w:t xml:space="preserve"> Dor., Rox., Public way, from between and opposite 14 and 28 Brook Avenue to 108 Warren Street.</w:t>
      </w:r>
    </w:p>
    <w:p>
      <w:pPr>
        <w:pStyle w:val="Tab2"/>
        <w:rPr/>
      </w:pPr>
      <w:r>
        <w:rPr>
          <w:color w:val="000000"/>
        </w:rPr>
        <w:t>1 - 69, 2 - 24</w:t>
        <w:tab/>
        <w:t>12</w:t>
        <w:tab/>
        <w:t>1</w:t>
        <w:tab/>
        <w:t>7</w:t>
        <w:tab/>
        <w:t>10</w:t>
        <w:tab/>
        <w:t>02119</w:t>
      </w:r>
    </w:p>
    <w:p>
      <w:pPr>
        <w:pStyle w:val="Tab2"/>
        <w:rPr/>
      </w:pPr>
      <w:r>
        <w:rPr>
          <w:color w:val="000000"/>
        </w:rPr>
        <w:t>40 - 70</w:t>
        <w:tab/>
        <w:t>8</w:t>
        <w:tab/>
        <w:t>4</w:t>
        <w:tab/>
        <w:t>7</w:t>
        <w:tab/>
        <w:t>10</w:t>
        <w:tab/>
        <w:t>02119</w:t>
      </w:r>
    </w:p>
    <w:p>
      <w:pPr>
        <w:pStyle w:val="Tab2"/>
        <w:rPr/>
      </w:pPr>
      <w:r>
        <w:rPr>
          <w:color w:val="000000"/>
        </w:rPr>
        <w:t>72 - 158, 73 - 159</w:t>
        <w:tab/>
        <w:t>8</w:t>
        <w:tab/>
        <w:t>7</w:t>
        <w:tab/>
        <w:t>7</w:t>
        <w:tab/>
        <w:t>3/10</w:t>
        <w:tab/>
        <w:t>02119</w:t>
      </w:r>
    </w:p>
    <w:p>
      <w:pPr>
        <w:pStyle w:val="Tab2"/>
        <w:spacing w:before="0" w:after="120"/>
        <w:rPr/>
      </w:pPr>
      <w:r>
        <w:rPr>
          <w:color w:val="000000"/>
        </w:rPr>
        <w:t>169 - 193, 170 - 194</w:t>
        <w:tab/>
        <w:t>8</w:t>
        <w:tab/>
        <w:t>5</w:t>
        <w:tab/>
        <w:t>7</w:t>
        <w:tab/>
        <w:t>3/10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Winthrop Street,</w:t>
      </w:r>
      <w:r>
        <w:rPr>
          <w:color w:val="000000"/>
          <w:lang w:val="en-US" w:eastAsia="en-US"/>
        </w:rPr>
        <w:t xml:space="preserve"> E.B., Public way, from 34 Maverick Square to opposite 32 Paris Street.</w:t>
        <w:tab/>
        <w:tab/>
        <w:t>1</w:t>
      </w:r>
      <w:r>
        <w:rPr>
          <w:color w:val="000000"/>
        </w:rPr>
        <w:tab/>
      </w:r>
      <w:r>
        <w:rPr>
          <w:color w:val="000000"/>
          <w:lang w:val="en-US" w:eastAsia="en-US"/>
        </w:rPr>
        <w:t>3</w:t>
      </w:r>
      <w:r>
        <w:rPr>
          <w:color w:val="000000"/>
        </w:rPr>
        <w:tab/>
      </w:r>
      <w:r>
        <w:rPr>
          <w:color w:val="000000"/>
          <w:lang w:val="en-US" w:eastAsia="en-US"/>
        </w:rPr>
        <w:t>1</w:t>
      </w:r>
      <w:r>
        <w:rPr>
          <w:color w:val="000000"/>
        </w:rPr>
        <w:tab/>
      </w:r>
      <w:r>
        <w:rPr>
          <w:color w:val="000000"/>
          <w:lang w:val="en-US" w:eastAsia="en-US"/>
        </w:rPr>
        <w:t>9</w:t>
      </w:r>
      <w:r>
        <w:rPr>
          <w:color w:val="000000"/>
        </w:rPr>
        <w:tab/>
      </w:r>
      <w:r>
        <w:rPr>
          <w:color w:val="000000"/>
          <w:lang w:val="en-US" w:eastAsia="en-US"/>
        </w:rPr>
        <w:t>02128</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Winthrop Street,</w:t>
      </w:r>
      <w:r>
        <w:rPr>
          <w:color w:val="000000"/>
          <w:lang w:val="en-US" w:eastAsia="en-US"/>
        </w:rPr>
        <w:t xml:space="preserve"> H.P., Public way, from 14 Central Avenue to approximately 200 feet southwesterly and after an interval, from Harvard Avenue to approximately 100 feet southwesterly.</w:t>
      </w:r>
    </w:p>
    <w:p>
      <w:pPr>
        <w:pStyle w:val="Tab2"/>
        <w:rPr>
          <w:color w:val="000000"/>
        </w:rPr>
      </w:pPr>
      <w:r>
        <w:rPr>
          <w:color w:val="000000"/>
        </w:rPr>
        <w:t>Odd</w:t>
        <w:tab/>
        <w:t>18</w:t>
        <w:tab/>
        <w:t>13</w:t>
        <w:tab/>
        <w:t>5</w:t>
        <w:tab/>
        <w:t>8</w:t>
        <w:tab/>
        <w:t>02136</w:t>
      </w:r>
    </w:p>
    <w:p>
      <w:pPr>
        <w:pStyle w:val="Tab2"/>
        <w:spacing w:before="0" w:after="120"/>
        <w:rPr>
          <w:color w:val="000000"/>
        </w:rPr>
      </w:pPr>
      <w:r>
        <w:rPr>
          <w:color w:val="000000"/>
        </w:rPr>
        <w:t>Even</w:t>
        <w:tab/>
        <w:t>18</w:t>
        <w:tab/>
        <w:t>18</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Winton Street,</w:t>
      </w:r>
      <w:r>
        <w:rPr>
          <w:color w:val="000000"/>
          <w:lang w:val="en-US" w:eastAsia="en-US"/>
        </w:rPr>
        <w:t xml:space="preserve"> W.R., Public way, from 485 Beech Street to approximately 639 feet southwesterly.</w:t>
        <w:tab/>
        <w:tab/>
        <w:t>18</w:t>
      </w:r>
      <w:r>
        <w:rPr>
          <w:color w:val="000000"/>
        </w:rPr>
        <w:tab/>
      </w:r>
      <w:r>
        <w:rPr>
          <w:color w:val="000000"/>
          <w:lang w:val="en-US" w:eastAsia="en-US"/>
        </w:rPr>
        <w:t>11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Wirt Street,</w:t>
      </w:r>
      <w:r>
        <w:rPr>
          <w:color w:val="000000"/>
          <w:lang w:val="en-US" w:eastAsia="en-US"/>
        </w:rPr>
        <w:t xml:space="preserve"> Bri., Public way, from opposite 29 Henshaw Street to 307 Washington Street.</w:t>
        <w:tab/>
        <w:tab/>
        <w:t>22</w:t>
      </w:r>
      <w:r>
        <w:rPr>
          <w:color w:val="000000"/>
        </w:rPr>
        <w:tab/>
      </w:r>
      <w:r>
        <w:rPr>
          <w:color w:val="000000"/>
          <w:lang w:val="en-US" w:eastAsia="en-US"/>
        </w:rPr>
        <w:t>3</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Wise Street,</w:t>
      </w:r>
      <w:r>
        <w:rPr>
          <w:color w:val="000000"/>
          <w:lang w:val="en-US" w:eastAsia="en-US"/>
        </w:rPr>
        <w:t xml:space="preserve"> Rox., Public way, from 278 Centre Street to Roys Street.</w:t>
        <w:tab/>
        <w:tab/>
        <w:t>10</w:t>
      </w:r>
      <w:r>
        <w:rPr>
          <w:color w:val="000000"/>
        </w:rPr>
        <w:tab/>
      </w:r>
      <w:r>
        <w:rPr>
          <w:color w:val="000000"/>
          <w:lang w:val="en-US" w:eastAsia="en-US"/>
        </w:rPr>
        <w:t>7</w:t>
      </w:r>
      <w:r>
        <w:rPr>
          <w:color w:val="000000"/>
        </w:rPr>
        <w:tab/>
      </w:r>
      <w:r>
        <w:rPr>
          <w:color w:val="000000"/>
          <w:lang w:val="en-US" w:eastAsia="en-US"/>
        </w:rPr>
        <w:t>6</w:t>
      </w:r>
      <w:r>
        <w:rPr>
          <w:color w:val="000000"/>
        </w:rPr>
        <w:tab/>
      </w:r>
      <w:r>
        <w:rPr>
          <w:color w:val="000000"/>
          <w:lang w:val="en-US" w:eastAsia="en-US"/>
        </w:rPr>
        <w:t>10</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Wistar Place,</w:t>
      </w:r>
      <w:r>
        <w:rPr>
          <w:color w:val="000000"/>
          <w:lang w:val="en-US" w:eastAsia="en-US"/>
        </w:rPr>
        <w:t xml:space="preserve"> Chsn., Private way, from 42 Elm Street to northwesterly.</w:t>
        <w:tab/>
        <w:tab/>
        <w:t>2</w:t>
      </w:r>
      <w:r>
        <w:rPr>
          <w:color w:val="000000"/>
        </w:rPr>
        <w:tab/>
      </w:r>
      <w:r>
        <w:rPr>
          <w:color w:val="000000"/>
          <w:lang w:val="en-US" w:eastAsia="en-US"/>
        </w:rPr>
        <w:t>5</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Withington Street,</w:t>
      </w:r>
      <w:r>
        <w:rPr>
          <w:color w:val="000000"/>
          <w:lang w:val="en-US" w:eastAsia="en-US"/>
        </w:rPr>
        <w:t xml:space="preserve"> Dor., Public way, from 44 Norfolk Street to 29 Torrey Street.</w:t>
        <w:tab/>
        <w:tab/>
        <w:t>17</w:t>
      </w:r>
      <w:r>
        <w:rPr>
          <w:color w:val="000000"/>
        </w:rPr>
        <w:tab/>
      </w:r>
      <w:r>
        <w:rPr>
          <w:color w:val="000000"/>
          <w:lang w:val="en-US" w:eastAsia="en-US"/>
        </w:rPr>
        <w:t>8</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Wolcott Court,</w:t>
      </w:r>
      <w:r>
        <w:rPr>
          <w:color w:val="000000"/>
          <w:lang w:val="en-US" w:eastAsia="en-US"/>
        </w:rPr>
        <w:t xml:space="preserve"> H.P., Public way, from 1800 Hyde Park Avenue and 200 Neponset Valley Parkway at Wolcott Square to approximately 126 feet northeast of 8 Wolcott Street.</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Wolcott Square,</w:t>
      </w:r>
      <w:r>
        <w:rPr>
          <w:color w:val="000000"/>
          <w:lang w:val="en-US" w:eastAsia="en-US"/>
        </w:rPr>
        <w:t xml:space="preserve"> H.P., at the junction of Hyde Park Avenue, Neponset Valley Parkway,  Prescott Street and Wolcott Square.</w:t>
        <w:tab/>
        <w:tab/>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Wolcott Street,</w:t>
      </w:r>
      <w:r>
        <w:rPr>
          <w:color w:val="000000"/>
          <w:lang w:val="en-US" w:eastAsia="en-US"/>
        </w:rPr>
        <w:t xml:space="preserve"> Dor., Public way, from 39 Columbia Road to between 73 and 76 Erie Street.</w:t>
        <w:tab/>
        <w:tab/>
        <w:t>14</w:t>
      </w:r>
      <w:r>
        <w:rPr>
          <w:color w:val="000000"/>
        </w:rPr>
        <w:tab/>
      </w:r>
      <w:r>
        <w:rPr>
          <w:color w:val="000000"/>
          <w:lang w:val="en-US" w:eastAsia="en-US"/>
        </w:rPr>
        <w:t>6</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Wolcott Street,</w:t>
      </w:r>
      <w:r>
        <w:rPr>
          <w:color w:val="000000"/>
          <w:lang w:val="en-US" w:eastAsia="en-US"/>
        </w:rPr>
        <w:t xml:space="preserve"> H.P., from 12 Wolcott Court to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12 Wolcott Court to approximately 423 feet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color w:val="000000"/>
          <w:lang w:val="en-US" w:eastAsia="en-US"/>
        </w:rPr>
        <w:t>Private way, from the end of the public way to southeasterly.</w:t>
      </w:r>
      <w:r>
        <w:rPr>
          <w:color w:val="000000"/>
        </w:rPr>
        <w:tab/>
        <w:tab/>
      </w:r>
      <w:r>
        <w:rPr>
          <w:color w:val="000000"/>
          <w:lang w:val="en-US" w:eastAsia="en-US"/>
        </w:rPr>
        <w:t>18</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Wolfe Street,</w:t>
      </w:r>
      <w:r>
        <w:rPr>
          <w:color w:val="000000"/>
          <w:lang w:val="en-US" w:eastAsia="en-US"/>
        </w:rPr>
        <w:t xml:space="preserve"> W.R., Public way, from 177 Dent Street to 614 La Grange Street.</w:t>
        <w:tab/>
        <w:tab/>
        <w:t>20</w:t>
      </w:r>
      <w:r>
        <w:rPr>
          <w:color w:val="000000"/>
        </w:rPr>
        <w:tab/>
      </w:r>
      <w:r>
        <w:rPr>
          <w:color w:val="000000"/>
          <w:lang w:val="en-US" w:eastAsia="en-US"/>
        </w:rPr>
        <w:t>12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Wollaston Terrace,</w:t>
      </w:r>
      <w:r>
        <w:rPr>
          <w:color w:val="000000"/>
          <w:lang w:val="en-US" w:eastAsia="en-US"/>
        </w:rPr>
        <w:t xml:space="preserve"> Dor., Public way, from 33 Jones Avenue to 112 Woodrow Avenue.</w:t>
      </w:r>
    </w:p>
    <w:p>
      <w:pPr>
        <w:pStyle w:val="Tab2"/>
        <w:rPr>
          <w:color w:val="000000"/>
        </w:rPr>
      </w:pPr>
      <w:r>
        <w:rPr>
          <w:color w:val="000000"/>
        </w:rPr>
        <w:t>Odd</w:t>
        <w:tab/>
        <w:t>14</w:t>
        <w:tab/>
        <w:t>13</w:t>
        <w:tab/>
        <w:t>4</w:t>
        <w:tab/>
        <w:t>7</w:t>
        <w:tab/>
        <w:t>02124</w:t>
      </w:r>
    </w:p>
    <w:p>
      <w:pPr>
        <w:pStyle w:val="Tab2"/>
        <w:spacing w:before="0" w:after="120"/>
        <w:rPr>
          <w:color w:val="000000"/>
        </w:rPr>
      </w:pPr>
      <w:r>
        <w:rPr>
          <w:color w:val="000000"/>
        </w:rPr>
        <w:t>Even</w:t>
        <w:tab/>
        <w:t>14</w:t>
        <w:tab/>
        <w:t>10</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Wood Avenue,</w:t>
      </w:r>
      <w:r>
        <w:rPr>
          <w:color w:val="000000"/>
          <w:lang w:val="en-US" w:eastAsia="en-US"/>
        </w:rPr>
        <w:t xml:space="preserve"> Dor., H.P., Public way, from 531 Cummins Highwy to 853 River Street.</w:t>
      </w:r>
    </w:p>
    <w:p>
      <w:pPr>
        <w:pStyle w:val="Tab2"/>
        <w:rPr/>
      </w:pPr>
      <w:r>
        <w:rPr>
          <w:color w:val="000000"/>
        </w:rPr>
        <w:t>1 - 111, 2 - 122</w:t>
        <w:tab/>
        <w:t>18</w:t>
        <w:tab/>
        <w:t>6</w:t>
        <w:tab/>
        <w:t>5</w:t>
        <w:tab/>
        <w:t>8</w:t>
        <w:tab/>
        <w:t>02126</w:t>
      </w:r>
    </w:p>
    <w:p>
      <w:pPr>
        <w:pStyle w:val="Tab2"/>
        <w:rPr/>
      </w:pPr>
      <w:r>
        <w:rPr>
          <w:color w:val="000000"/>
        </w:rPr>
        <w:t>115 - 135</w:t>
        <w:tab/>
        <w:t>18</w:t>
        <w:tab/>
        <w:t>8</w:t>
        <w:tab/>
        <w:t>5</w:t>
        <w:tab/>
        <w:t>8</w:t>
        <w:tab/>
        <w:t>02126</w:t>
      </w:r>
    </w:p>
    <w:p>
      <w:pPr>
        <w:pStyle w:val="Tab2"/>
        <w:rPr/>
      </w:pPr>
      <w:r>
        <w:rPr>
          <w:color w:val="000000"/>
        </w:rPr>
        <w:t>124 - 330</w:t>
        <w:tab/>
        <w:t>18</w:t>
        <w:tab/>
        <w:t>6</w:t>
        <w:tab/>
        <w:t>5</w:t>
        <w:tab/>
        <w:t>8</w:t>
        <w:tab/>
        <w:t>02136</w:t>
      </w:r>
    </w:p>
    <w:p>
      <w:pPr>
        <w:pStyle w:val="Tab2"/>
        <w:rPr/>
      </w:pPr>
      <w:r>
        <w:rPr>
          <w:color w:val="000000"/>
        </w:rPr>
        <w:t>137 - 221</w:t>
        <w:tab/>
        <w:t>18</w:t>
        <w:tab/>
        <w:t>8</w:t>
        <w:tab/>
        <w:t>5</w:t>
        <w:tab/>
        <w:t>8</w:t>
        <w:tab/>
        <w:t>02136</w:t>
      </w:r>
    </w:p>
    <w:p>
      <w:pPr>
        <w:pStyle w:val="Tab2"/>
        <w:spacing w:before="0" w:after="120"/>
        <w:rPr/>
      </w:pPr>
      <w:r>
        <w:rPr>
          <w:color w:val="000000"/>
        </w:rPr>
        <w:t>227 - 329</w:t>
        <w:tab/>
        <w:t>18</w:t>
        <w:tab/>
        <w:t>15</w:t>
        <w:tab/>
        <w:t>5</w:t>
        <w:tab/>
        <w:t>8</w:t>
        <w:tab/>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 Street,</w:t>
      </w:r>
      <w:r>
        <w:rPr>
          <w:color w:val="000000"/>
          <w:lang w:val="en-US" w:eastAsia="en-US"/>
        </w:rPr>
        <w:t xml:space="preserve"> Chsn., Public way, from 58 High Street to between 169 and 185 Main Street.</w:t>
        <w:tab/>
        <w:tab/>
        <w:t>2</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Woodard Road,</w:t>
      </w:r>
      <w:r>
        <w:rPr>
          <w:color w:val="000000"/>
          <w:lang w:val="en-US" w:eastAsia="en-US"/>
        </w:rPr>
        <w:t xml:space="preserve"> W.R., Public way, from between and opposite 55 and 71 Emmonsdale Road to 727 West Roxbury Parkway.</w:t>
      </w:r>
    </w:p>
    <w:p>
      <w:pPr>
        <w:pStyle w:val="Tab2"/>
        <w:rPr/>
      </w:pPr>
      <w:r>
        <w:rPr>
          <w:color w:val="000000"/>
        </w:rPr>
        <w:t>1 - 47, 2 - 126</w:t>
        <w:tab/>
        <w:t>20</w:t>
        <w:tab/>
        <w:t>10</w:t>
        <w:tab/>
        <w:t>6</w:t>
        <w:tab/>
        <w:t>6</w:t>
        <w:tab/>
        <w:t>02132</w:t>
      </w:r>
    </w:p>
    <w:p>
      <w:pPr>
        <w:pStyle w:val="Tab2"/>
        <w:spacing w:before="0" w:after="120"/>
        <w:rPr/>
      </w:pPr>
      <w:r>
        <w:rPr>
          <w:color w:val="000000"/>
        </w:rPr>
        <w:t>53 - 125</w:t>
        <w:tab/>
        <w:t>20</w:t>
        <w:tab/>
        <w:t>14</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Woodbine Street,</w:t>
      </w:r>
      <w:r>
        <w:rPr>
          <w:color w:val="000000"/>
          <w:lang w:val="en-US" w:eastAsia="en-US"/>
        </w:rPr>
        <w:t xml:space="preserve"> Rox., Public way, from 183 Blue Hill Avenue to 324 Warren Street.</w:t>
        <w:tab/>
        <w:tab/>
        <w:t>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Woodbole Avenue,</w:t>
      </w:r>
      <w:r>
        <w:rPr>
          <w:color w:val="000000"/>
          <w:lang w:val="en-US" w:eastAsia="en-US"/>
        </w:rPr>
        <w:t xml:space="preserve"> Dor., Public way, from 112 Standard Street to near 17 Woodgate Street.</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Woodbourne Road,</w:t>
      </w:r>
      <w:r>
        <w:rPr>
          <w:color w:val="000000"/>
          <w:lang w:val="en-US" w:eastAsia="en-US"/>
        </w:rPr>
        <w:t xml:space="preserve"> W.R., Public way, from 12 Eastland Road to 30 Eastland Road.</w:t>
        <w:tab/>
        <w:tab/>
        <w:t>19</w:t>
        <w:tab/>
        <w:t>7</w:t>
        <w:tab/>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Woodbrier Road,</w:t>
      </w:r>
      <w:r>
        <w:rPr>
          <w:color w:val="000000"/>
          <w:lang w:val="en-US" w:eastAsia="en-US"/>
        </w:rPr>
        <w:t xml:space="preserve"> W.R., Public way, from 2284 Centre Street to approximately 592 feet southeasterly.</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Woodcliff Street,</w:t>
      </w:r>
      <w:r>
        <w:rPr>
          <w:color w:val="000000"/>
          <w:lang w:val="en-US" w:eastAsia="en-US"/>
        </w:rPr>
        <w:t xml:space="preserve"> Dor., Rox., Public way, from 244 Blue Hill Avenue to approximately 214 feet southeast of 130 Howard Avenue.</w:t>
      </w:r>
    </w:p>
    <w:p>
      <w:pPr>
        <w:pStyle w:val="Tab2"/>
        <w:rPr/>
      </w:pPr>
      <w:r>
        <w:rPr>
          <w:color w:val="000000"/>
        </w:rPr>
        <w:t>1 - 71, 2 - 56</w:t>
        <w:tab/>
        <w:t>13</w:t>
        <w:tab/>
        <w:t>1</w:t>
        <w:tab/>
        <w:t>7</w:t>
        <w:tab/>
        <w:t>3</w:t>
        <w:tab/>
        <w:t>02125</w:t>
      </w:r>
    </w:p>
    <w:p>
      <w:pPr>
        <w:pStyle w:val="Tab2"/>
        <w:spacing w:before="0" w:after="120"/>
        <w:rPr/>
      </w:pPr>
      <w:r>
        <w:rPr>
          <w:color w:val="000000"/>
        </w:rPr>
        <w:t>58 - 78</w:t>
        <w:tab/>
        <w:t>13</w:t>
        <w:tab/>
        <w:t>4</w:t>
        <w:tab/>
        <w:t>7</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Wooddale Avenue,</w:t>
      </w:r>
      <w:r>
        <w:rPr>
          <w:color w:val="000000"/>
          <w:lang w:val="en-US" w:eastAsia="en-US"/>
        </w:rPr>
        <w:t xml:space="preserve"> Dor., Public way, from 128 Delhi Street to 159 West Selden Street.</w:t>
        <w:tab/>
        <w:tab/>
        <w:t>18</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Woodfield Street,</w:t>
      </w:r>
      <w:r>
        <w:rPr>
          <w:color w:val="000000"/>
          <w:lang w:val="en-US" w:eastAsia="en-US"/>
        </w:rPr>
        <w:t xml:space="preserve"> Dor., Public way, from 598 Gallivan Boulevard to 122 Minot Street.</w:t>
        <w:tab/>
        <w:tab/>
        <w:t>16</w:t>
      </w:r>
      <w:r>
        <w:rPr>
          <w:color w:val="000000"/>
        </w:rPr>
        <w:tab/>
      </w:r>
      <w:r>
        <w:rPr>
          <w:color w:val="000000"/>
          <w:lang w:val="en-US" w:eastAsia="en-US"/>
        </w:rPr>
        <w:t>9</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Woodford Street,</w:t>
      </w:r>
      <w:r>
        <w:rPr>
          <w:color w:val="000000"/>
          <w:lang w:val="en-US" w:eastAsia="en-US"/>
        </w:rPr>
        <w:t xml:space="preserve"> Dor., Public way, from opposite 14 Magnolia Street to 25 Magnolia Street.</w:t>
        <w:tab/>
        <w:tab/>
        <w:t>13</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Woodgate Street,</w:t>
      </w:r>
      <w:r>
        <w:rPr>
          <w:color w:val="000000"/>
          <w:lang w:val="en-US" w:eastAsia="en-US"/>
        </w:rPr>
        <w:t xml:space="preserve"> Dor., Public way, from 1033 Morton Street to 107 Standard Street.</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Woodglen Road,</w:t>
      </w:r>
      <w:r>
        <w:rPr>
          <w:color w:val="000000"/>
          <w:lang w:val="en-US" w:eastAsia="en-US"/>
        </w:rPr>
        <w:t xml:space="preserve"> H.P., Public way, from 225 Garfield Avenue to 118 Washington Street.</w:t>
        <w:tab/>
        <w:tab/>
        <w:t>18</w:t>
      </w:r>
      <w:r>
        <w:rPr>
          <w:color w:val="000000"/>
        </w:rPr>
        <w:tab/>
      </w:r>
      <w:r>
        <w:rPr>
          <w:color w:val="000000"/>
          <w:lang w:val="en-US" w:eastAsia="en-US"/>
        </w:rPr>
        <w:t>17</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Woodhaven Street,</w:t>
      </w:r>
      <w:r>
        <w:rPr>
          <w:color w:val="000000"/>
          <w:lang w:val="en-US" w:eastAsia="en-US"/>
        </w:rPr>
        <w:t xml:space="preserve"> Dor., Public way, from 1505 Blue Hill Avenue to Cummins Highway between Brockton Street and Regis Road.</w:t>
      </w:r>
    </w:p>
    <w:p>
      <w:pPr>
        <w:pStyle w:val="Tab2"/>
        <w:rPr/>
      </w:pPr>
      <w:r>
        <w:rPr>
          <w:color w:val="000000"/>
        </w:rPr>
        <w:t>1 - 75</w:t>
        <w:tab/>
        <w:t>18</w:t>
        <w:tab/>
        <w:t>3</w:t>
        <w:tab/>
        <w:t>5</w:t>
        <w:tab/>
        <w:t>7</w:t>
        <w:tab/>
        <w:t>02126</w:t>
      </w:r>
    </w:p>
    <w:p>
      <w:pPr>
        <w:pStyle w:val="Tab2"/>
        <w:spacing w:before="0" w:after="120"/>
        <w:rPr/>
      </w:pPr>
      <w:r>
        <w:rPr>
          <w:color w:val="000000"/>
        </w:rPr>
        <w:t>2 - 126, 79 - 123</w:t>
        <w:tab/>
        <w:t>18</w:t>
        <w:tab/>
        <w:t>21</w:t>
        <w:tab/>
        <w:t>5</w:t>
        <w:tab/>
        <w:t>7</w:t>
        <w:tab/>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Woodland Place,</w:t>
      </w:r>
      <w:r>
        <w:rPr>
          <w:color w:val="000000"/>
          <w:lang w:val="en-US" w:eastAsia="en-US"/>
        </w:rPr>
        <w:t xml:space="preserve"> H.P., Private way, from 65 Maple Street to southwesterly.</w:t>
        <w:tab/>
        <w:tab/>
        <w:t>18</w:t>
      </w:r>
      <w:r>
        <w:rPr>
          <w:color w:val="000000"/>
        </w:rPr>
        <w:tab/>
      </w:r>
      <w:r>
        <w:rPr>
          <w:color w:val="000000"/>
          <w:lang w:val="en-US" w:eastAsia="en-US"/>
        </w:rPr>
        <w:t>18</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Woodland Road,</w:t>
      </w:r>
      <w:r>
        <w:rPr>
          <w:color w:val="000000"/>
          <w:lang w:val="en-US" w:eastAsia="en-US"/>
        </w:rPr>
        <w:t xml:space="preserve"> W.R., Public way, from 39 Moss Hill Road to opposite 345 Pond Street.</w:t>
        <w:tab/>
        <w:tab/>
        <w:t>19</w:t>
      </w:r>
      <w:r>
        <w:rPr>
          <w:color w:val="000000"/>
        </w:rPr>
        <w:tab/>
      </w:r>
      <w:r>
        <w:rPr>
          <w:color w:val="000000"/>
          <w:lang w:val="en-US" w:eastAsia="en-US"/>
        </w:rPr>
        <w:t>2</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Woodlawn Street,</w:t>
      </w:r>
      <w:r>
        <w:rPr>
          <w:color w:val="000000"/>
          <w:lang w:val="en-US" w:eastAsia="en-US"/>
        </w:rPr>
        <w:t xml:space="preserve"> W.R., Public way, from 16 Hyde Park Avenue to approximately 1,067 feet southeasterly at the Forest Hills Cemetery.</w:t>
        <w:tab/>
        <w:tab/>
        <w:t>11</w:t>
      </w:r>
      <w:r>
        <w:rPr>
          <w:color w:val="000000"/>
        </w:rPr>
        <w:tab/>
      </w:r>
      <w:r>
        <w:rPr>
          <w:color w:val="000000"/>
          <w:lang w:val="en-US" w:eastAsia="en-US"/>
        </w:rPr>
        <w:t>8</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Woodledge Street,</w:t>
      </w:r>
      <w:r>
        <w:rPr>
          <w:color w:val="000000"/>
          <w:lang w:val="en-US" w:eastAsia="en-US"/>
        </w:rPr>
        <w:t xml:space="preserve"> Dor., Public way, from 19 Cunningham Street to approximately 237 feet northerly.</w:t>
      </w:r>
    </w:p>
    <w:p>
      <w:pPr>
        <w:pStyle w:val="Tab2"/>
        <w:rPr>
          <w:color w:val="000000"/>
        </w:rPr>
      </w:pPr>
      <w:r>
        <w:rPr>
          <w:color w:val="000000"/>
        </w:rPr>
        <w:t>Odd</w:t>
        <w:tab/>
        <w:t>13</w:t>
        <w:tab/>
        <w:t>1</w:t>
        <w:tab/>
        <w:t>7</w:t>
        <w:tab/>
        <w:t>3</w:t>
        <w:tab/>
        <w:t>02125</w:t>
      </w:r>
    </w:p>
    <w:p>
      <w:pPr>
        <w:pStyle w:val="Tab2"/>
        <w:spacing w:before="0" w:after="120"/>
        <w:rPr>
          <w:color w:val="000000"/>
        </w:rPr>
      </w:pPr>
      <w:r>
        <w:rPr>
          <w:color w:val="000000"/>
        </w:rPr>
        <w:t>Even</w:t>
        <w:tab/>
        <w:t>13</w:t>
        <w:tab/>
        <w:t>4</w:t>
        <w:tab/>
        <w:t>7</w:t>
        <w:tab/>
        <w:t>3</w:t>
        <w:tab/>
        <w:t>02125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Woodley Avenue,</w:t>
      </w:r>
      <w:r>
        <w:rPr>
          <w:color w:val="000000"/>
          <w:lang w:val="en-US" w:eastAsia="en-US"/>
        </w:rPr>
        <w:t xml:space="preserve"> W.R., from 76 De Soto Road to 5016 Washington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5016 Washington Street to approximately 430 feet southeasterly.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color w:val="000000"/>
          <w:lang w:val="en-US" w:eastAsia="en-US"/>
        </w:rPr>
        <w:t>Private way, from the end of the public way to 76 De Soto Road.</w:t>
      </w:r>
      <w:r>
        <w:rPr>
          <w:color w:val="000000"/>
        </w:rPr>
        <w:tab/>
        <w:tab/>
        <w:t>20</w:t>
        <w:tab/>
        <w:t>3</w:t>
        <w:tab/>
        <w:t>6</w:t>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Woodman Street,</w:t>
      </w:r>
      <w:r>
        <w:rPr>
          <w:color w:val="000000"/>
          <w:lang w:val="en-US" w:eastAsia="en-US"/>
        </w:rPr>
        <w:t xml:space="preserve"> W.R., Public way, from 28 Custer Street to opposite 24 Jamaica Street.</w:t>
        <w:tab/>
        <w:tab/>
        <w:t>11</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Woodmere Street,</w:t>
      </w:r>
      <w:r>
        <w:rPr>
          <w:color w:val="000000"/>
          <w:lang w:val="en-US" w:eastAsia="en-US"/>
        </w:rPr>
        <w:t xml:space="preserve"> Dor., Public way, from 999 Morton Street to 31 Woodbole Avenue.</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Woodmont Street,</w:t>
      </w:r>
      <w:r>
        <w:rPr>
          <w:color w:val="000000"/>
          <w:lang w:val="en-US" w:eastAsia="en-US"/>
        </w:rPr>
        <w:t xml:space="preserve"> Bri., Public way, from 35 Brooks Street to approximately 450 feet northwesterly.</w:t>
        <w:tab/>
        <w:tab/>
        <w:t>22</w:t>
      </w:r>
      <w:r>
        <w:rPr>
          <w:color w:val="000000"/>
        </w:rPr>
        <w:tab/>
      </w:r>
      <w:r>
        <w:rPr>
          <w:color w:val="000000"/>
          <w:lang w:val="en-US" w:eastAsia="en-US"/>
        </w:rPr>
        <w:t>11</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02135</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Woodrow Avenue,</w:t>
      </w:r>
      <w:r>
        <w:rPr>
          <w:color w:val="000000"/>
          <w:lang w:val="en-US" w:eastAsia="en-US"/>
        </w:rPr>
        <w:t xml:space="preserve"> Dor., Public way, from 1132 Blue Hill Avenue to 129 Norfolk Street at New England Avenue.</w:t>
      </w:r>
    </w:p>
    <w:p>
      <w:pPr>
        <w:pStyle w:val="Tab2"/>
        <w:rPr/>
      </w:pPr>
      <w:r>
        <w:rPr>
          <w:color w:val="000000"/>
        </w:rPr>
        <w:t>1 - 23</w:t>
        <w:tab/>
        <w:t>17</w:t>
        <w:tab/>
        <w:t>5</w:t>
        <w:tab/>
        <w:t>4</w:t>
        <w:tab/>
        <w:t>7</w:t>
        <w:tab/>
        <w:t>02124</w:t>
      </w:r>
    </w:p>
    <w:p>
      <w:pPr>
        <w:pStyle w:val="Tab2"/>
        <w:rPr/>
      </w:pPr>
      <w:r>
        <w:rPr>
          <w:color w:val="000000"/>
        </w:rPr>
        <w:t>2 - 18</w:t>
        <w:tab/>
        <w:t>17</w:t>
        <w:tab/>
        <w:t>7</w:t>
        <w:tab/>
        <w:t>4</w:t>
        <w:tab/>
        <w:t>7</w:t>
        <w:tab/>
        <w:t>02124</w:t>
      </w:r>
    </w:p>
    <w:p>
      <w:pPr>
        <w:pStyle w:val="Tab2"/>
        <w:rPr/>
      </w:pPr>
      <w:r>
        <w:rPr>
          <w:color w:val="000000"/>
        </w:rPr>
        <w:t>20 - 112, 25 - 157</w:t>
        <w:tab/>
        <w:t>14</w:t>
        <w:tab/>
        <w:t>10</w:t>
        <w:tab/>
        <w:t>4</w:t>
        <w:tab/>
        <w:t>7</w:t>
        <w:tab/>
        <w:t>02124</w:t>
      </w:r>
    </w:p>
    <w:p>
      <w:pPr>
        <w:pStyle w:val="Tab2"/>
        <w:rPr/>
      </w:pPr>
      <w:r>
        <w:rPr>
          <w:color w:val="000000"/>
        </w:rPr>
        <w:t>118 - 166</w:t>
        <w:tab/>
        <w:t>14</w:t>
        <w:tab/>
        <w:t>13</w:t>
        <w:tab/>
        <w:t>4</w:t>
        <w:tab/>
        <w:t>7</w:t>
        <w:tab/>
        <w:t>02124</w:t>
      </w:r>
    </w:p>
    <w:p>
      <w:pPr>
        <w:pStyle w:val="Tab2"/>
        <w:spacing w:before="0" w:after="120"/>
        <w:rPr/>
      </w:pPr>
      <w:r>
        <w:rPr>
          <w:color w:val="000000"/>
        </w:rPr>
        <w:t>163 - 255, 170 - 262</w:t>
        <w:tab/>
        <w:t>14</w:t>
        <w:tab/>
        <w:t>12</w:t>
        <w:tab/>
        <w:t>4</w:t>
        <w:tab/>
        <w:t>7</w:t>
        <w:tab/>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Woodruff Way</w:t>
      </w:r>
      <w:r>
        <w:rPr>
          <w:color w:val="000000"/>
          <w:lang w:val="en-US" w:eastAsia="en-US"/>
        </w:rPr>
        <w:t>, Dor., Public way, from 66 Woodbole Avenue to approximately 900 feet southeast of near 121 Woodbole Avenue.</w:t>
        <w:tab/>
        <w:tab/>
        <w:t>18</w:t>
      </w:r>
      <w:r>
        <w:rPr>
          <w:color w:val="000000"/>
        </w:rPr>
        <w:tab/>
      </w:r>
      <w:r>
        <w:rPr>
          <w:color w:val="000000"/>
          <w:lang w:val="en-US" w:eastAsia="en-US"/>
        </w:rPr>
        <w:t>1</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Woods Place,</w:t>
      </w:r>
      <w:r>
        <w:rPr>
          <w:color w:val="000000"/>
          <w:lang w:val="en-US" w:eastAsia="en-US"/>
        </w:rPr>
        <w:t xml:space="preserve"> Chsn., Private way, from 16 North Mead Street to northwesterly.</w:t>
        <w:tab/>
        <w:tab/>
        <w:t>2</w:t>
      </w:r>
      <w:r>
        <w:rPr>
          <w:color w:val="000000"/>
        </w:rPr>
        <w:tab/>
      </w:r>
      <w:r>
        <w:rPr>
          <w:color w:val="000000"/>
          <w:lang w:val="en-US" w:eastAsia="en-US"/>
        </w:rPr>
        <w:t>7</w:t>
      </w:r>
      <w:r>
        <w:rPr>
          <w:color w:val="000000"/>
        </w:rPr>
        <w:tab/>
      </w:r>
      <w:r>
        <w:rPr>
          <w:color w:val="000000"/>
          <w:lang w:val="en-US" w:eastAsia="en-US"/>
        </w:rPr>
        <w:t>1</w:t>
      </w:r>
      <w:r>
        <w:rPr>
          <w:color w:val="000000"/>
        </w:rPr>
        <w:tab/>
      </w:r>
      <w:r>
        <w:rPr>
          <w:color w:val="000000"/>
          <w:lang w:val="en-US" w:eastAsia="en-US"/>
        </w:rPr>
        <w:t>1</w:t>
      </w:r>
      <w:r>
        <w:rPr>
          <w:color w:val="000000"/>
        </w:rPr>
        <w:tab/>
      </w:r>
      <w:r>
        <w:rPr>
          <w:color w:val="000000"/>
          <w:lang w:val="en-US" w:eastAsia="en-US"/>
        </w:rPr>
        <w:t>02129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Woodside Avenue,</w:t>
      </w:r>
      <w:r>
        <w:rPr>
          <w:color w:val="000000"/>
          <w:lang w:val="en-US" w:eastAsia="en-US"/>
        </w:rPr>
        <w:t xml:space="preserve"> W.R., Public way, from 75 Forest Hills Street to 3316 Washington Street.</w:t>
      </w:r>
    </w:p>
    <w:p>
      <w:pPr>
        <w:pStyle w:val="Tab2"/>
        <w:rPr>
          <w:color w:val="000000"/>
        </w:rPr>
      </w:pPr>
      <w:r>
        <w:rPr>
          <w:color w:val="000000"/>
        </w:rPr>
        <w:t>Odd</w:t>
        <w:tab/>
        <w:t>11</w:t>
        <w:tab/>
        <w:t>7</w:t>
        <w:tab/>
        <w:t>6</w:t>
        <w:tab/>
        <w:t>2</w:t>
        <w:tab/>
        <w:t>02130</w:t>
      </w:r>
    </w:p>
    <w:p>
      <w:pPr>
        <w:pStyle w:val="Tab2"/>
        <w:spacing w:before="0" w:after="120"/>
        <w:rPr>
          <w:color w:val="000000"/>
        </w:rPr>
      </w:pPr>
      <w:r>
        <w:rPr>
          <w:color w:val="000000"/>
        </w:rPr>
        <w:t>Even</w:t>
        <w:tab/>
        <w:t>11</w:t>
        <w:tab/>
        <w:t>6</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Woodstock Avenue,</w:t>
      </w:r>
      <w:r>
        <w:rPr>
          <w:color w:val="000000"/>
          <w:lang w:val="en-US" w:eastAsia="en-US"/>
        </w:rPr>
        <w:t xml:space="preserve"> Bri., Public way, from 225 Kelton Street to 295 Summit Avenue.</w:t>
        <w:tab/>
        <w:tab/>
        <w:t>21</w:t>
      </w:r>
      <w:r>
        <w:rPr>
          <w:color w:val="000000"/>
        </w:rPr>
        <w:tab/>
      </w:r>
      <w:r>
        <w:rPr>
          <w:color w:val="000000"/>
          <w:lang w:val="en-US" w:eastAsia="en-US"/>
        </w:rPr>
        <w:t>8</w:t>
      </w:r>
      <w:r>
        <w:rPr>
          <w:color w:val="000000"/>
        </w:rPr>
        <w:tab/>
      </w:r>
      <w:r>
        <w:rPr>
          <w:color w:val="000000"/>
          <w:lang w:val="en-US" w:eastAsia="en-US"/>
        </w:rPr>
        <w:t>9</w:t>
      </w:r>
      <w:r>
        <w:rPr>
          <w:color w:val="000000"/>
        </w:rPr>
        <w:tab/>
      </w:r>
      <w:r>
        <w:rPr>
          <w:color w:val="000000"/>
          <w:lang w:val="en-US" w:eastAsia="en-US"/>
        </w:rPr>
        <w:t>4</w:t>
      </w:r>
      <w:r>
        <w:rPr>
          <w:color w:val="000000"/>
        </w:rPr>
        <w:tab/>
      </w:r>
      <w:r>
        <w:rPr>
          <w:color w:val="000000"/>
          <w:lang w:val="en-US" w:eastAsia="en-US"/>
        </w:rPr>
        <w:t>02146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Woodville Park</w:t>
      </w:r>
      <w:r>
        <w:rPr>
          <w:color w:val="000000"/>
          <w:lang w:val="en-US" w:eastAsia="en-US"/>
        </w:rPr>
        <w:t>, Rox., Public way, from 46 Dennis Street to approximately 320 feet southeasterly.</w:t>
        <w:tab/>
        <w:tab/>
        <w:t>8</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Woodville Street,</w:t>
      </w:r>
      <w:r>
        <w:rPr>
          <w:color w:val="000000"/>
          <w:lang w:val="en-US" w:eastAsia="en-US"/>
        </w:rPr>
        <w:t xml:space="preserve"> Rox., Public way, from 108 Blue Hill Avenue to 69 West Cottage Street.</w:t>
      </w:r>
    </w:p>
    <w:p>
      <w:pPr>
        <w:pStyle w:val="Tab2"/>
        <w:rPr/>
      </w:pPr>
      <w:r>
        <w:rPr>
          <w:color w:val="000000"/>
        </w:rPr>
        <w:t>1 - 25</w:t>
        <w:tab/>
        <w:t>8</w:t>
        <w:tab/>
        <w:t>5</w:t>
        <w:tab/>
        <w:t>7</w:t>
        <w:tab/>
        <w:t>3</w:t>
        <w:tab/>
        <w:t>02119</w:t>
      </w:r>
    </w:p>
    <w:p>
      <w:pPr>
        <w:pStyle w:val="Tab2"/>
        <w:spacing w:before="0" w:after="120"/>
        <w:rPr/>
      </w:pPr>
      <w:r>
        <w:rPr>
          <w:color w:val="000000"/>
        </w:rPr>
        <w:t>2 - 46, 29 - 49</w:t>
        <w:tab/>
        <w:t>8</w:t>
        <w:tab/>
        <w:t>7</w:t>
        <w:tab/>
        <w:t>7</w:t>
        <w:tab/>
        <w:t>3</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b/>
          <w:color w:val="000000"/>
          <w:lang w:val="en-US" w:eastAsia="en-US"/>
        </w:rPr>
        <w:t>Woodville Terrace,</w:t>
      </w:r>
      <w:r>
        <w:rPr>
          <w:color w:val="000000"/>
          <w:lang w:val="en-US" w:eastAsia="en-US"/>
        </w:rPr>
        <w:t xml:space="preserve"> Rox., Private way, from 13 Woodville Street to southeasterly.</w:t>
        <w:tab/>
        <w:tab/>
        <w:t>8</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Woodward Avenue,</w:t>
      </w:r>
      <w:r>
        <w:rPr>
          <w:color w:val="000000"/>
          <w:lang w:val="en-US" w:eastAsia="en-US"/>
        </w:rPr>
        <w:t xml:space="preserve"> Rox., Public way, from 430 Dudley Street to 105 George Street.</w:t>
        <w:tab/>
        <w:tab/>
        <w:t>8</w:t>
      </w:r>
      <w:r>
        <w:rPr>
          <w:color w:val="000000"/>
        </w:rPr>
        <w:tab/>
      </w:r>
      <w:r>
        <w:rPr>
          <w:color w:val="000000"/>
          <w:lang w:val="en-US" w:eastAsia="en-US"/>
        </w:rPr>
        <w:t>5</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Woodward Place,</w:t>
      </w:r>
      <w:r>
        <w:rPr>
          <w:color w:val="000000"/>
          <w:lang w:val="en-US" w:eastAsia="en-US"/>
        </w:rPr>
        <w:t xml:space="preserve"> S.B., Private way, from 9 Woodward Street to southeasterly.</w:t>
        <w:tab/>
        <w:tab/>
        <w:t>7</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Woodward Street,</w:t>
      </w:r>
      <w:r>
        <w:rPr>
          <w:color w:val="000000"/>
          <w:lang w:val="en-US" w:eastAsia="en-US"/>
        </w:rPr>
        <w:t xml:space="preserve"> S.B., Public way, from 510 Dorchester Avenue to 361 Dorchester Street.</w:t>
      </w:r>
    </w:p>
    <w:p>
      <w:pPr>
        <w:pStyle w:val="Tab2"/>
        <w:rPr>
          <w:color w:val="000000"/>
        </w:rPr>
      </w:pPr>
      <w:r>
        <w:rPr>
          <w:color w:val="000000"/>
        </w:rPr>
        <w:t>Odd</w:t>
        <w:tab/>
        <w:t>7</w:t>
        <w:tab/>
        <w:t>6</w:t>
        <w:tab/>
        <w:t>2</w:t>
        <w:tab/>
        <w:t>5</w:t>
        <w:tab/>
        <w:t>02127</w:t>
      </w:r>
    </w:p>
    <w:p>
      <w:pPr>
        <w:pStyle w:val="Tab2"/>
        <w:spacing w:before="0" w:after="120"/>
        <w:rPr>
          <w:color w:val="000000"/>
        </w:rPr>
      </w:pPr>
      <w:r>
        <w:rPr>
          <w:color w:val="000000"/>
        </w:rPr>
        <w:t>Even</w:t>
        <w:tab/>
        <w:t>7</w:t>
        <w:tab/>
        <w:t>5</w:t>
        <w:tab/>
        <w:t>2</w:t>
        <w:tab/>
        <w:t>5</w:t>
        <w:tab/>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Woodward Park Street,</w:t>
      </w:r>
      <w:r>
        <w:rPr>
          <w:color w:val="000000"/>
          <w:lang w:val="en-US" w:eastAsia="en-US"/>
        </w:rPr>
        <w:t xml:space="preserve"> Dor., Public way, from opposite 28 Folsom Street to 58 Howard Ave.</w:t>
        <w:tab/>
        <w:tab/>
        <w:t>13</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3</w:t>
      </w:r>
      <w:r>
        <w:rPr>
          <w:color w:val="000000"/>
        </w:rPr>
        <w:tab/>
      </w:r>
      <w:r>
        <w:rPr>
          <w:color w:val="000000"/>
          <w:lang w:val="en-US" w:eastAsia="en-US"/>
        </w:rPr>
        <w:t>02125</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Woodworth Street,</w:t>
      </w:r>
      <w:r>
        <w:rPr>
          <w:color w:val="000000"/>
          <w:lang w:val="en-US" w:eastAsia="en-US"/>
        </w:rPr>
        <w:t xml:space="preserve"> Dor., Public way, from 57 Redfield Street to opposite 59 Walnut Street.</w:t>
        <w:tab/>
        <w:tab/>
        <w:t>16</w:t>
      </w:r>
      <w:r>
        <w:rPr>
          <w:color w:val="000000"/>
        </w:rPr>
        <w:tab/>
      </w:r>
      <w:r>
        <w:rPr>
          <w:color w:val="000000"/>
          <w:lang w:val="en-US" w:eastAsia="en-US"/>
        </w:rPr>
        <w:t>10</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Woolsey Square,</w:t>
      </w:r>
      <w:r>
        <w:rPr>
          <w:color w:val="000000"/>
          <w:lang w:val="en-US" w:eastAsia="en-US"/>
        </w:rPr>
        <w:t xml:space="preserve"> W.R., Public way, from near 13 Gordon Street to near 131 Green Street.</w:t>
      </w:r>
      <w:r>
        <w:rPr>
          <w:color w:val="000000"/>
        </w:rPr>
        <w:tab/>
        <w:tab/>
      </w:r>
      <w:r>
        <w:rPr>
          <w:color w:val="000000"/>
          <w:lang w:val="en-US" w:eastAsia="en-US"/>
        </w:rPr>
        <w:t>19</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Woolson Street,</w:t>
      </w:r>
      <w:r>
        <w:rPr>
          <w:color w:val="000000"/>
          <w:lang w:val="en-US" w:eastAsia="en-US"/>
        </w:rPr>
        <w:t xml:space="preserve"> Dor., Public way, from near 1222 Blue Hill Avenue to 465 Norfolk Street.</w:t>
        <w:tab/>
        <w:tab/>
        <w:t>14</w:t>
      </w:r>
      <w:r>
        <w:rPr>
          <w:color w:val="000000"/>
        </w:rPr>
        <w:tab/>
      </w:r>
      <w:r>
        <w:rPr>
          <w:color w:val="000000"/>
          <w:lang w:val="en-US" w:eastAsia="en-US"/>
        </w:rPr>
        <w:t>5</w:t>
      </w:r>
      <w:r>
        <w:rPr>
          <w:color w:val="000000"/>
        </w:rPr>
        <w:tab/>
      </w:r>
      <w:r>
        <w:rPr>
          <w:color w:val="000000"/>
          <w:lang w:val="en-US" w:eastAsia="en-US"/>
        </w:rPr>
        <w:t>4</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Worcester Square,</w:t>
      </w:r>
      <w:r>
        <w:rPr>
          <w:color w:val="000000"/>
          <w:lang w:val="en-US" w:eastAsia="en-US"/>
        </w:rPr>
        <w:t xml:space="preserve"> B.P., Public way, from 797 Harrison Avenue to 1672 Washington Street.</w:t>
        <w:tab/>
        <w:tab/>
        <w:t>8</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Worcester Street,</w:t>
      </w:r>
      <w:r>
        <w:rPr>
          <w:color w:val="000000"/>
          <w:lang w:val="en-US" w:eastAsia="en-US"/>
        </w:rPr>
        <w:t xml:space="preserve"> B.P., Public way, from 534 Columbus Avenue to 1679 Washington Street.</w:t>
      </w:r>
    </w:p>
    <w:p>
      <w:pPr>
        <w:pStyle w:val="Tab2"/>
        <w:rPr/>
      </w:pPr>
      <w:r>
        <w:rPr>
          <w:color w:val="000000"/>
        </w:rPr>
        <w:t>1 - 101, 2 - 100</w:t>
        <w:tab/>
        <w:t>9</w:t>
        <w:tab/>
        <w:t>2</w:t>
        <w:tab/>
        <w:t>7</w:t>
        <w:tab/>
        <w:t>1</w:t>
        <w:tab/>
        <w:t>02118</w:t>
      </w:r>
    </w:p>
    <w:p>
      <w:pPr>
        <w:pStyle w:val="Tab2"/>
        <w:spacing w:before="0" w:after="120"/>
        <w:rPr/>
      </w:pPr>
      <w:r>
        <w:rPr>
          <w:color w:val="000000"/>
        </w:rPr>
        <w:t>105 - 159, 106 - 158</w:t>
        <w:tab/>
        <w:t>4</w:t>
        <w:tab/>
        <w:t>4</w:t>
        <w:tab/>
        <w:t>7</w:t>
        <w:tab/>
        <w:t>1</w:t>
        <w:tab/>
        <w:t>02118</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Wordsworth Street,</w:t>
      </w:r>
      <w:r>
        <w:rPr>
          <w:color w:val="000000"/>
          <w:lang w:val="en-US" w:eastAsia="en-US"/>
        </w:rPr>
        <w:t xml:space="preserve"> E.B., Public way, from opposite 167 Coleridge Street to opposite 150 William F. McClellan Highway.</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  </w:t>
      </w:r>
      <w:r>
        <w:rPr>
          <w:b/>
          <w:color w:val="000000"/>
          <w:lang w:val="en-US" w:eastAsia="en-US"/>
        </w:rPr>
        <w:t>Note;</w:t>
      </w:r>
      <w:r>
        <w:rPr>
          <w:color w:val="000000"/>
          <w:lang w:val="en-US" w:eastAsia="en-US"/>
        </w:rPr>
        <w:t xml:space="preserve"> the portion of Wordsworth Street, from between 158 and 175 Wordsworth Street, is called the Charles Ernest Andrews Footbridge.</w:t>
      </w:r>
    </w:p>
    <w:p>
      <w:pPr>
        <w:pStyle w:val="Tab2"/>
        <w:rPr/>
      </w:pPr>
      <w:r>
        <w:rPr>
          <w:color w:val="000000"/>
        </w:rPr>
        <w:t>1 - 111, 2 - 110</w:t>
        <w:tab/>
        <w:t>1</w:t>
        <w:tab/>
        <w:t>11</w:t>
        <w:tab/>
        <w:t>1</w:t>
        <w:tab/>
        <w:t>9</w:t>
        <w:tab/>
        <w:t>02128</w:t>
      </w:r>
    </w:p>
    <w:p>
      <w:pPr>
        <w:pStyle w:val="Tab2"/>
        <w:spacing w:before="0" w:after="120"/>
        <w:rPr/>
      </w:pPr>
      <w:r>
        <w:rPr>
          <w:color w:val="000000"/>
        </w:rPr>
        <w:t>112 - 186, 113 - 189</w:t>
        <w:tab/>
        <w:t>1</w:t>
        <w:tab/>
        <w:t>12</w:t>
        <w:tab/>
        <w:t>1</w:t>
        <w:tab/>
        <w:t>9</w:t>
        <w:tab/>
        <w:t>02128</w:t>
      </w:r>
    </w:p>
    <w:p>
      <w:pPr>
        <w:pStyle w:val="Tab1"/>
        <w:tabs>
          <w:tab w:val="left" w:pos="3240" w:leader="none"/>
          <w:tab w:val="center" w:pos="3600" w:leader="none"/>
          <w:tab w:val="center" w:pos="3960" w:leader="none"/>
          <w:tab w:val="center" w:pos="4320" w:leader="none"/>
          <w:tab w:val="center" w:pos="4680" w:leader="none"/>
          <w:tab w:val="right" w:pos="5400" w:leader="none"/>
        </w:tabs>
        <w:rPr>
          <w:b/>
          <w:b/>
          <w:color w:val="000000"/>
          <w:lang w:val="en-US" w:eastAsia="en-US"/>
        </w:rPr>
      </w:pPr>
      <w:r>
        <w:rPr>
          <w:b/>
          <w:color w:val="000000"/>
          <w:lang w:val="en-US" w:eastAsia="en-US"/>
        </w:rPr>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 xml:space="preserve">World Trade Center Avenue, </w:t>
      </w:r>
      <w:r>
        <w:rPr>
          <w:color w:val="000000"/>
          <w:lang w:val="en-US" w:eastAsia="en-US"/>
        </w:rPr>
        <w:t>S.B., from Commonwealth Pier at the World Trade Center, above Seaport Boulevard to Summer Street, opposite the Boston Convention Center near D Street.</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 xml:space="preserve">Note; </w:t>
      </w:r>
      <w:r>
        <w:rPr>
          <w:color w:val="000000"/>
          <w:lang w:val="en-US" w:eastAsia="en-US"/>
        </w:rPr>
        <w:t>this avenue, is under the care, control and custody of the M.P.A.</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b/>
          <w:b/>
          <w:color w:val="000000"/>
          <w:lang w:val="en-US" w:eastAsia="en-US"/>
        </w:rPr>
      </w:pPr>
      <w:r>
        <w:rPr>
          <w:b/>
          <w:color w:val="000000"/>
          <w:lang w:val="en-US" w:eastAsia="en-US"/>
        </w:rPr>
        <w:t xml:space="preserve">  </w:t>
      </w:r>
      <w:r>
        <w:rPr>
          <w:b/>
          <w:color w:val="000000"/>
          <w:lang w:val="en-US" w:eastAsia="en-US"/>
        </w:rPr>
        <w:t xml:space="preserve">Note; </w:t>
      </w:r>
      <w:r>
        <w:rPr>
          <w:color w:val="000000"/>
          <w:lang w:val="en-US" w:eastAsia="en-US"/>
        </w:rPr>
        <w:t>this avenue, was formerly called Viaduct.</w:t>
        <w:tab/>
        <w:tab/>
        <w:t>6</w:t>
        <w:tab/>
        <w:t>1</w:t>
        <w:tab/>
        <w:t>2</w:t>
        <w:tab/>
        <w:t>5</w:t>
        <w:tab/>
        <w:t>02110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Worley Street,</w:t>
      </w:r>
      <w:r>
        <w:rPr>
          <w:color w:val="000000"/>
          <w:lang w:val="en-US" w:eastAsia="en-US"/>
        </w:rPr>
        <w:t xml:space="preserve"> W.R., from 22 Brook Farm Road to opposite 6 Dwinell Street.</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color w:val="000000"/>
          <w:lang w:val="en-US" w:eastAsia="en-US"/>
        </w:rPr>
        <w:t>Public way, from opposite 6 Dwinell Street to 710 Veterans of Foreign Wars Parkway.</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szCs w:val="24"/>
          <w:lang w:val="en-US" w:eastAsia="en-US"/>
        </w:rPr>
        <w:t>*</w:t>
      </w:r>
      <w:r>
        <w:rPr>
          <w:color w:val="000000"/>
          <w:lang w:val="en-US" w:eastAsia="en-US"/>
        </w:rPr>
        <w:t>Private way, from 715 Veterans of Foreign Wars Parkway to 22 Brook Farm Road.</w:t>
      </w:r>
      <w:r>
        <w:rPr>
          <w:color w:val="000000"/>
        </w:rPr>
        <w:tab/>
        <w:tab/>
      </w:r>
      <w:r>
        <w:rPr>
          <w:color w:val="000000"/>
          <w:lang w:val="en-US" w:eastAsia="en-US"/>
        </w:rPr>
        <w:t>20</w:t>
      </w:r>
      <w:r>
        <w:rPr>
          <w:color w:val="000000"/>
        </w:rPr>
        <w:tab/>
      </w:r>
      <w:r>
        <w:rPr>
          <w:color w:val="000000"/>
          <w:lang w:val="en-US" w:eastAsia="en-US"/>
        </w:rPr>
        <w:t>17</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Wormwood Street,</w:t>
      </w:r>
      <w:r>
        <w:rPr>
          <w:color w:val="000000"/>
          <w:lang w:val="en-US" w:eastAsia="en-US"/>
        </w:rPr>
        <w:t xml:space="preserve"> S.B., Private way, from 251 A Street to southeasterly.</w:t>
        <w:tab/>
        <w:tab/>
        <w:t>6</w:t>
      </w:r>
      <w:r>
        <w:rPr>
          <w:color w:val="000000"/>
        </w:rPr>
        <w:tab/>
      </w:r>
      <w:r>
        <w:rPr>
          <w:color w:val="000000"/>
          <w:lang w:val="en-US" w:eastAsia="en-US"/>
        </w:rPr>
        <w:t>1</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02210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Worrell Street,</w:t>
      </w:r>
      <w:r>
        <w:rPr>
          <w:color w:val="000000"/>
          <w:lang w:val="en-US" w:eastAsia="en-US"/>
        </w:rPr>
        <w:t xml:space="preserve"> Dor., Public way, from 22 Pope's Hill Street to 29 Tilesboro Street.</w:t>
        <w:tab/>
        <w:tab/>
        <w:t>16</w:t>
      </w:r>
      <w:r>
        <w:rPr>
          <w:color w:val="000000"/>
        </w:rPr>
        <w:tab/>
      </w:r>
      <w:r>
        <w:rPr>
          <w:color w:val="000000"/>
          <w:lang w:val="en-US" w:eastAsia="en-US"/>
        </w:rPr>
        <w:t>5</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02122</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Worthington Street,</w:t>
      </w:r>
      <w:r>
        <w:rPr>
          <w:color w:val="000000"/>
          <w:lang w:val="en-US" w:eastAsia="en-US"/>
        </w:rPr>
        <w:t xml:space="preserve"> Rox., Public way, from 660 Huntington Avenue to 1605 Tremont Street.</w:t>
      </w:r>
    </w:p>
    <w:p>
      <w:pPr>
        <w:pStyle w:val="Tab2"/>
        <w:rPr/>
      </w:pPr>
      <w:r>
        <w:rPr>
          <w:color w:val="000000"/>
        </w:rPr>
        <w:t>1 - 35, 2 - 34</w:t>
        <w:tab/>
        <w:t>10</w:t>
        <w:tab/>
        <w:t>2</w:t>
        <w:tab/>
        <w:t>8</w:t>
        <w:tab/>
        <w:t>10</w:t>
        <w:tab/>
        <w:t>02120</w:t>
      </w:r>
    </w:p>
    <w:p>
      <w:pPr>
        <w:pStyle w:val="Tab2"/>
        <w:spacing w:before="0" w:after="120"/>
        <w:rPr/>
      </w:pPr>
      <w:r>
        <w:rPr>
          <w:color w:val="000000"/>
        </w:rPr>
        <w:t>40 - 52, 41 - 47</w:t>
        <w:tab/>
        <w:t>10</w:t>
        <w:tab/>
        <w:t>1</w:t>
        <w:tab/>
        <w:t>8</w:t>
        <w:tab/>
        <w:t>10</w:t>
        <w:tab/>
        <w:t>02120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Wren Street,</w:t>
      </w:r>
      <w:r>
        <w:rPr>
          <w:color w:val="000000"/>
          <w:lang w:val="en-US" w:eastAsia="en-US"/>
        </w:rPr>
        <w:t xml:space="preserve"> W.R., Public way, from 50 Robin Street to 14 Rutledge Street.</w:t>
      </w:r>
    </w:p>
    <w:p>
      <w:pPr>
        <w:pStyle w:val="Tab2"/>
        <w:rPr/>
      </w:pPr>
      <w:r>
        <w:rPr>
          <w:color w:val="000000"/>
        </w:rPr>
        <w:t>1 - 169, 80 - 168</w:t>
        <w:tab/>
        <w:t>20</w:t>
        <w:tab/>
        <w:t>14</w:t>
        <w:tab/>
        <w:t>6</w:t>
        <w:tab/>
        <w:t>6</w:t>
        <w:tab/>
        <w:t>02132</w:t>
      </w:r>
    </w:p>
    <w:p>
      <w:pPr>
        <w:pStyle w:val="Tab2"/>
        <w:rPr/>
      </w:pPr>
      <w:r>
        <w:rPr>
          <w:color w:val="000000"/>
        </w:rPr>
        <w:t>2 - 78</w:t>
        <w:tab/>
        <w:t>20</w:t>
        <w:tab/>
        <w:t>11</w:t>
        <w:tab/>
        <w:t>6</w:t>
        <w:tab/>
        <w:t>6</w:t>
        <w:tab/>
        <w:t>02132</w:t>
      </w:r>
    </w:p>
    <w:p>
      <w:pPr>
        <w:pStyle w:val="Tab2"/>
        <w:spacing w:before="0" w:after="120"/>
        <w:rPr/>
      </w:pPr>
      <w:r>
        <w:rPr>
          <w:color w:val="000000"/>
        </w:rPr>
        <w:t>170 - 228, 171 - 277</w:t>
        <w:tab/>
        <w:t>20</w:t>
        <w:tab/>
        <w:t>10</w:t>
        <w:tab/>
        <w:t>6</w:t>
        <w:tab/>
        <w:t>6</w:t>
        <w:tab/>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Wrentham Street,</w:t>
      </w:r>
      <w:r>
        <w:rPr>
          <w:color w:val="000000"/>
          <w:lang w:val="en-US" w:eastAsia="en-US"/>
        </w:rPr>
        <w:t xml:space="preserve"> Dor., Public way, from 597 Adams Street to 1856 Dorchester Avenue.</w:t>
        <w:tab/>
        <w:tab/>
        <w:t>16</w:t>
      </w:r>
      <w:r>
        <w:rPr>
          <w:color w:val="000000"/>
        </w:rPr>
        <w:tab/>
      </w:r>
      <w:r>
        <w:rPr>
          <w:color w:val="000000"/>
          <w:lang w:val="en-US" w:eastAsia="en-US"/>
        </w:rPr>
        <w:t>6</w:t>
      </w:r>
      <w:r>
        <w:rPr>
          <w:color w:val="000000"/>
        </w:rPr>
        <w:tab/>
      </w:r>
      <w:r>
        <w:rPr>
          <w:color w:val="000000"/>
          <w:lang w:val="en-US" w:eastAsia="en-US"/>
        </w:rPr>
        <w:t>3</w:t>
      </w:r>
      <w:r>
        <w:rPr>
          <w:color w:val="000000"/>
        </w:rPr>
        <w:tab/>
      </w:r>
      <w:r>
        <w:rPr>
          <w:color w:val="000000"/>
          <w:lang w:val="en-US" w:eastAsia="en-US"/>
        </w:rPr>
        <w:t>7</w:t>
      </w:r>
      <w:r>
        <w:rPr>
          <w:color w:val="000000"/>
        </w:rPr>
        <w:tab/>
      </w:r>
      <w:r>
        <w:rPr>
          <w:color w:val="000000"/>
          <w:lang w:val="en-US" w:eastAsia="en-US"/>
        </w:rPr>
        <w:t>02124</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color w:val="000000"/>
          <w:lang w:val="en-US" w:eastAsia="en-US"/>
        </w:rPr>
      </w:pPr>
      <w:r>
        <w:rPr>
          <w:b/>
          <w:color w:val="000000"/>
          <w:sz w:val="24"/>
          <w:szCs w:val="24"/>
          <w:lang w:val="en-US" w:eastAsia="en-US"/>
        </w:rPr>
        <w:t>*</w:t>
      </w:r>
      <w:r>
        <w:rPr>
          <w:b/>
          <w:color w:val="000000"/>
          <w:lang w:val="en-US" w:eastAsia="en-US"/>
        </w:rPr>
        <w:t>Wright Street,</w:t>
      </w:r>
      <w:r>
        <w:rPr>
          <w:color w:val="000000"/>
          <w:lang w:val="en-US" w:eastAsia="en-US"/>
        </w:rPr>
        <w:t xml:space="preserve"> W.R., Private way, from 70 Hawthorne Street to approximately 223 feet northeasterly and after an interval, from a point approximately 102 feet southeast of 59 Sycamore Street to 59 Sycamore Street.</w:t>
        <w:tab/>
        <w:tab/>
        <w:t>19</w:t>
      </w:r>
      <w:r>
        <w:rPr>
          <w:color w:val="000000"/>
        </w:rPr>
        <w:tab/>
      </w:r>
      <w:r>
        <w:rPr>
          <w:color w:val="000000"/>
          <w:lang w:val="en-US" w:eastAsia="en-US"/>
        </w:rPr>
        <w:t>10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Wright's Court,</w:t>
      </w:r>
      <w:r>
        <w:rPr>
          <w:color w:val="000000"/>
          <w:lang w:val="en-US" w:eastAsia="en-US"/>
        </w:rPr>
        <w:t xml:space="preserve"> S.B., Private way, from 279 Athens Street to 354 West Broadway.</w:t>
        <w:tab/>
        <w:tab/>
        <w:t>6</w:t>
      </w:r>
      <w:r>
        <w:rPr>
          <w:color w:val="000000"/>
        </w:rPr>
        <w:tab/>
      </w:r>
      <w:r>
        <w:rPr>
          <w:color w:val="000000"/>
          <w:lang w:val="en-US" w:eastAsia="en-US"/>
        </w:rPr>
        <w:t>3</w:t>
      </w:r>
      <w:r>
        <w:rPr>
          <w:color w:val="000000"/>
        </w:rPr>
        <w:tab/>
      </w:r>
      <w:r>
        <w:rPr>
          <w:color w:val="000000"/>
          <w:lang w:val="en-US" w:eastAsia="en-US"/>
        </w:rPr>
        <w:t>2</w:t>
      </w:r>
      <w:r>
        <w:rPr>
          <w:color w:val="000000"/>
        </w:rPr>
        <w:tab/>
      </w:r>
      <w:r>
        <w:rPr>
          <w:color w:val="000000"/>
          <w:lang w:val="en-US" w:eastAsia="en-US"/>
        </w:rPr>
        <w:t>5</w:t>
      </w:r>
      <w:r>
        <w:rPr>
          <w:color w:val="000000"/>
        </w:rPr>
        <w:tab/>
      </w:r>
      <w:r>
        <w:rPr>
          <w:color w:val="000000"/>
          <w:lang w:val="en-US" w:eastAsia="en-US"/>
        </w:rPr>
        <w:t>02127</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Wycliff Avenue,</w:t>
      </w:r>
      <w:r>
        <w:rPr>
          <w:color w:val="000000"/>
          <w:lang w:val="en-US" w:eastAsia="en-US"/>
        </w:rPr>
        <w:t xml:space="preserve"> W.R., Public way, from 202 Baker Street to opposite 91 Gardner Street.</w:t>
        <w:tab/>
        <w:tab/>
        <w:t>20</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sz w:val="24"/>
          <w:szCs w:val="24"/>
          <w:lang w:val="en-US" w:eastAsia="en-US"/>
        </w:rPr>
        <w:t>*</w:t>
      </w:r>
      <w:r>
        <w:rPr>
          <w:b/>
          <w:color w:val="000000"/>
          <w:lang w:val="en-US" w:eastAsia="en-US"/>
        </w:rPr>
        <w:t>Wyman Place,</w:t>
      </w:r>
      <w:r>
        <w:rPr>
          <w:color w:val="000000"/>
          <w:lang w:val="en-US" w:eastAsia="en-US"/>
        </w:rPr>
        <w:t xml:space="preserve"> Rox., Private way, from 284 Centre Street to 13 Chestnut Avenue.</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Cs w:val="17"/>
          <w:lang w:val="en-US" w:eastAsia="en-US"/>
        </w:rPr>
        <w:t xml:space="preserve">  </w:t>
      </w:r>
      <w:r>
        <w:rPr>
          <w:b/>
          <w:color w:val="000000"/>
          <w:lang w:val="en-US" w:eastAsia="en-US"/>
        </w:rPr>
        <w:t>Note;</w:t>
      </w:r>
      <w:r>
        <w:rPr>
          <w:color w:val="000000"/>
          <w:lang w:val="en-US" w:eastAsia="en-US"/>
        </w:rPr>
        <w:t xml:space="preserve"> this place, runs parallel, with Chestnut Avenue.</w:t>
        <w:tab/>
        <w:tab/>
        <w:t>10</w:t>
      </w:r>
      <w:r>
        <w:rPr>
          <w:color w:val="000000"/>
        </w:rPr>
        <w:tab/>
      </w:r>
      <w:r>
        <w:rPr>
          <w:color w:val="000000"/>
          <w:lang w:val="en-US" w:eastAsia="en-US"/>
        </w:rPr>
        <w:t>7</w:t>
      </w:r>
      <w:r>
        <w:rPr>
          <w:color w:val="000000"/>
        </w:rPr>
        <w:tab/>
      </w:r>
      <w:r>
        <w:rPr>
          <w:color w:val="000000"/>
          <w:lang w:val="en-US" w:eastAsia="en-US"/>
        </w:rPr>
        <w:t>7</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Wyman Street,</w:t>
      </w:r>
      <w:r>
        <w:rPr>
          <w:color w:val="000000"/>
          <w:lang w:val="en-US" w:eastAsia="en-US"/>
        </w:rPr>
        <w:t xml:space="preserve"> Rox., Public way, from 340 Centre Street to 137 Lamartine Street.</w:t>
      </w:r>
    </w:p>
    <w:p>
      <w:pPr>
        <w:pStyle w:val="Tab2"/>
        <w:rPr/>
      </w:pPr>
      <w:r>
        <w:rPr>
          <w:color w:val="000000"/>
        </w:rPr>
        <w:t>1 - 87, 2 - 90</w:t>
        <w:tab/>
        <w:t>10</w:t>
        <w:tab/>
        <w:t>9</w:t>
        <w:tab/>
        <w:t>6</w:t>
        <w:tab/>
        <w:t>2</w:t>
        <w:tab/>
        <w:t>02130</w:t>
      </w:r>
    </w:p>
    <w:p>
      <w:pPr>
        <w:pStyle w:val="Tab2"/>
        <w:spacing w:before="0" w:after="120"/>
        <w:rPr/>
      </w:pPr>
      <w:r>
        <w:rPr>
          <w:color w:val="000000"/>
        </w:rPr>
        <w:t>91 - 101, 92 - 100</w:t>
        <w:tab/>
        <w:t>19</w:t>
        <w:tab/>
        <w:t>4</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Wyola Place,</w:t>
      </w:r>
      <w:r>
        <w:rPr>
          <w:color w:val="000000"/>
          <w:lang w:val="en-US" w:eastAsia="en-US"/>
        </w:rPr>
        <w:t xml:space="preserve"> Dor., Public way, from 247 Columbia Road to Vaughan Avenue.</w:t>
        <w:tab/>
        <w:tab/>
        <w:t>14</w:t>
        <w:tab/>
        <w:t>1</w:t>
        <w:tab/>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Wyoming Street,</w:t>
      </w:r>
      <w:r>
        <w:rPr>
          <w:color w:val="000000"/>
          <w:lang w:val="en-US" w:eastAsia="en-US"/>
        </w:rPr>
        <w:t xml:space="preserve"> Rox., Public way, from 120 Humboldt Avenue to 493 Warren Street.</w:t>
        <w:tab/>
        <w:tab/>
        <w:t>12</w:t>
      </w:r>
      <w:r>
        <w:rPr>
          <w:color w:val="000000"/>
        </w:rPr>
        <w:tab/>
      </w:r>
      <w:r>
        <w:rPr>
          <w:color w:val="000000"/>
          <w:lang w:val="en-US" w:eastAsia="en-US"/>
        </w:rPr>
        <w:t>2</w:t>
      </w:r>
      <w:r>
        <w:rPr>
          <w:color w:val="000000"/>
        </w:rPr>
        <w:tab/>
      </w:r>
      <w:r>
        <w:rPr>
          <w:color w:val="000000"/>
          <w:lang w:val="en-US" w:eastAsia="en-US"/>
        </w:rPr>
        <w:t>7</w:t>
      </w:r>
      <w:r>
        <w:rPr>
          <w:color w:val="000000"/>
        </w:rPr>
        <w:tab/>
      </w:r>
      <w:r>
        <w:rPr>
          <w:color w:val="000000"/>
          <w:lang w:val="en-US" w:eastAsia="en-US"/>
        </w:rPr>
        <w:t>10</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Wyvern Street,</w:t>
      </w:r>
      <w:r>
        <w:rPr>
          <w:color w:val="000000"/>
          <w:lang w:val="en-US" w:eastAsia="en-US"/>
        </w:rPr>
        <w:t xml:space="preserve"> W.R., Public way, from between 348 and 362 Hyde Park Avenue to 62 Neponset Avenue.</w:t>
        <w:tab/>
        <w:tab/>
        <w:t>19</w:t>
        <w:tab/>
        <w:t>12</w:t>
        <w:tab/>
        <w:t>6</w:t>
      </w:r>
      <w:r>
        <w:rPr>
          <w:color w:val="000000"/>
        </w:rPr>
        <w:tab/>
      </w:r>
      <w:r>
        <w:rPr>
          <w:color w:val="000000"/>
          <w:lang w:val="en-US" w:eastAsia="en-US"/>
        </w:rPr>
        <w:t>2</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sz w:val="24"/>
          <w:lang w:val="en-US" w:eastAsia="en-US"/>
        </w:rPr>
        <w:t>*</w:t>
      </w:r>
      <w:r>
        <w:rPr>
          <w:b/>
          <w:color w:val="000000"/>
          <w:lang w:val="en-US" w:eastAsia="en-US"/>
        </w:rPr>
        <w:t>Yale Terrace,</w:t>
      </w:r>
      <w:r>
        <w:rPr>
          <w:color w:val="000000"/>
          <w:lang w:val="en-US" w:eastAsia="en-US"/>
        </w:rPr>
        <w:t xml:space="preserve"> W.R., Private way, from Forest Hills Avenue to 113 Morton Street.</w:t>
      </w:r>
    </w:p>
    <w:p>
      <w:pPr>
        <w:pStyle w:val="Tab2"/>
        <w:rPr/>
      </w:pPr>
      <w:r>
        <w:rPr>
          <w:color w:val="000000"/>
        </w:rPr>
        <w:t>1 - 39, 2 - 60</w:t>
        <w:tab/>
        <w:t>11</w:t>
        <w:tab/>
        <w:t>8</w:t>
        <w:tab/>
        <w:t>5</w:t>
        <w:tab/>
        <w:t>2</w:t>
        <w:tab/>
        <w:t>02130</w:t>
      </w:r>
    </w:p>
    <w:p>
      <w:pPr>
        <w:pStyle w:val="Tab2"/>
        <w:spacing w:before="0" w:after="120"/>
        <w:rPr/>
      </w:pPr>
      <w:r>
        <w:rPr>
          <w:color w:val="000000"/>
        </w:rPr>
        <w:t>45 - 55</w:t>
        <w:tab/>
        <w:t>19</w:t>
        <w:tab/>
        <w:t>7</w:t>
        <w:tab/>
        <w:t>6</w:t>
        <w:tab/>
        <w:t>2</w:t>
        <w:tab/>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Yarmouth Street,</w:t>
      </w:r>
      <w:r>
        <w:rPr>
          <w:color w:val="000000"/>
          <w:lang w:val="en-US" w:eastAsia="en-US"/>
        </w:rPr>
        <w:t xml:space="preserve"> B.P., Public way, from Carleton Street to 357 Columbus Avenue.</w:t>
        <w:tab/>
        <w:tab/>
        <w:t>4</w:t>
      </w:r>
      <w:r>
        <w:rPr>
          <w:color w:val="000000"/>
        </w:rPr>
        <w:tab/>
      </w:r>
      <w:r>
        <w:rPr>
          <w:color w:val="000000"/>
          <w:lang w:val="en-US" w:eastAsia="en-US"/>
        </w:rPr>
        <w:t>2</w:t>
      </w:r>
      <w:r>
        <w:rPr>
          <w:color w:val="000000"/>
        </w:rPr>
        <w:tab/>
      </w:r>
      <w:r>
        <w:rPr>
          <w:color w:val="000000"/>
          <w:lang w:val="en-US" w:eastAsia="en-US"/>
        </w:rPr>
        <w:t>2</w:t>
      </w:r>
      <w:r>
        <w:rPr>
          <w:color w:val="000000"/>
        </w:rPr>
        <w:tab/>
      </w:r>
      <w:r>
        <w:rPr>
          <w:color w:val="000000"/>
          <w:lang w:val="en-US" w:eastAsia="en-US"/>
        </w:rPr>
        <w:t>1</w:t>
      </w:r>
      <w:r>
        <w:rPr>
          <w:color w:val="000000"/>
        </w:rPr>
        <w:tab/>
      </w:r>
      <w:r>
        <w:rPr>
          <w:color w:val="000000"/>
          <w:lang w:val="en-US" w:eastAsia="en-US"/>
        </w:rPr>
        <w:t>02116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York Street,</w:t>
      </w:r>
      <w:r>
        <w:rPr>
          <w:color w:val="000000"/>
          <w:lang w:val="en-US" w:eastAsia="en-US"/>
        </w:rPr>
        <w:t xml:space="preserve"> Dor., Public way, from 112 Glenway Street to 61 Greenwood Street.</w:t>
        <w:tab/>
        <w:tab/>
        <w:t>14</w:t>
      </w:r>
      <w:r>
        <w:rPr>
          <w:color w:val="000000"/>
        </w:rPr>
        <w:tab/>
      </w:r>
      <w:r>
        <w:rPr>
          <w:color w:val="000000"/>
          <w:lang w:val="en-US" w:eastAsia="en-US"/>
        </w:rPr>
        <w:t>2</w:t>
      </w:r>
      <w:r>
        <w:rPr>
          <w:color w:val="000000"/>
        </w:rPr>
        <w:tab/>
      </w:r>
      <w:r>
        <w:rPr>
          <w:color w:val="000000"/>
          <w:lang w:val="en-US" w:eastAsia="en-US"/>
        </w:rPr>
        <w:t>4</w:t>
      </w:r>
      <w:r>
        <w:rPr>
          <w:color w:val="000000"/>
        </w:rPr>
        <w:tab/>
      </w:r>
      <w:r>
        <w:rPr>
          <w:color w:val="000000"/>
          <w:lang w:val="en-US" w:eastAsia="en-US"/>
        </w:rPr>
        <w:t>3</w:t>
      </w:r>
      <w:r>
        <w:rPr>
          <w:color w:val="000000"/>
        </w:rPr>
        <w:tab/>
      </w:r>
      <w:r>
        <w:rPr>
          <w:color w:val="000000"/>
          <w:lang w:val="en-US" w:eastAsia="en-US"/>
        </w:rPr>
        <w:t>02121</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Yorktown Street,</w:t>
      </w:r>
      <w:r>
        <w:rPr>
          <w:color w:val="000000"/>
          <w:lang w:val="en-US" w:eastAsia="en-US"/>
        </w:rPr>
        <w:t xml:space="preserve"> W.R., Public way, from opposite 562 La Grange Street to opposite 58 Potomac Street.</w:t>
        <w:tab/>
        <w:tab/>
        <w:t>20</w:t>
      </w:r>
      <w:r>
        <w:rPr>
          <w:color w:val="000000"/>
        </w:rPr>
        <w:tab/>
      </w:r>
      <w:r>
        <w:rPr>
          <w:color w:val="000000"/>
          <w:lang w:val="en-US" w:eastAsia="en-US"/>
        </w:rPr>
        <w:t>12</w:t>
      </w:r>
      <w:r>
        <w:rPr>
          <w:color w:val="000000"/>
        </w:rPr>
        <w:tab/>
      </w:r>
      <w:r>
        <w:rPr>
          <w:color w:val="000000"/>
          <w:lang w:val="en-US" w:eastAsia="en-US"/>
        </w:rPr>
        <w:t>6</w:t>
      </w:r>
      <w:r>
        <w:rPr>
          <w:color w:val="000000"/>
        </w:rPr>
        <w:tab/>
      </w:r>
      <w:r>
        <w:rPr>
          <w:color w:val="000000"/>
          <w:lang w:val="en-US" w:eastAsia="en-US"/>
        </w:rPr>
        <w:t>6</w:t>
      </w:r>
      <w:r>
        <w:rPr>
          <w:color w:val="000000"/>
        </w:rPr>
        <w:tab/>
      </w:r>
      <w:r>
        <w:rPr>
          <w:color w:val="000000"/>
          <w:lang w:val="en-US" w:eastAsia="en-US"/>
        </w:rPr>
        <w:t>02132</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Young's Road,</w:t>
      </w:r>
      <w:r>
        <w:rPr>
          <w:color w:val="000000"/>
          <w:lang w:val="en-US" w:eastAsia="en-US"/>
        </w:rPr>
        <w:t xml:space="preserve"> Dor., Private way, from 20 Regis Road to northwesterly at the M.B.T.A. Railroad.</w:t>
        <w:tab/>
        <w:tab/>
        <w:t>18</w:t>
        <w:tab/>
        <w:t>21</w:t>
        <w:tab/>
        <w:t>5</w:t>
      </w:r>
      <w:r>
        <w:rPr>
          <w:color w:val="000000"/>
        </w:rPr>
        <w:tab/>
      </w:r>
      <w:r>
        <w:rPr>
          <w:color w:val="000000"/>
          <w:lang w:val="en-US" w:eastAsia="en-US"/>
        </w:rPr>
        <w:t>7</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Yuill Circle,</w:t>
      </w:r>
      <w:r>
        <w:rPr>
          <w:color w:val="000000"/>
          <w:lang w:val="en-US" w:eastAsia="en-US"/>
        </w:rPr>
        <w:t xml:space="preserve"> H.P., Private way, from 206 Neponset Valley Parkway to 214 Neponset Valley Parkway.</w:t>
        <w:tab/>
        <w:tab/>
        <w:t>19</w:t>
      </w:r>
      <w:r>
        <w:rPr>
          <w:color w:val="000000"/>
        </w:rPr>
        <w:tab/>
      </w:r>
      <w:r>
        <w:rPr>
          <w:color w:val="000000"/>
          <w:lang w:val="en-US" w:eastAsia="en-US"/>
        </w:rPr>
        <w:t>20</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02136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Yuletide Road,</w:t>
      </w:r>
      <w:r>
        <w:rPr>
          <w:color w:val="000000"/>
          <w:lang w:val="en-US" w:eastAsia="en-US"/>
        </w:rPr>
        <w:t xml:space="preserve"> Dor., H.P., Public way, from 201 Hebron Street to 20 Seminole Street.</w:t>
        <w:tab/>
        <w:tab/>
        <w:t>18</w:t>
      </w:r>
      <w:r>
        <w:rPr>
          <w:color w:val="000000"/>
        </w:rPr>
        <w:tab/>
      </w:r>
      <w:r>
        <w:rPr>
          <w:color w:val="000000"/>
          <w:lang w:val="en-US" w:eastAsia="en-US"/>
        </w:rPr>
        <w:t>6</w:t>
      </w:r>
      <w:r>
        <w:rPr>
          <w:color w:val="000000"/>
        </w:rPr>
        <w:tab/>
      </w:r>
      <w:r>
        <w:rPr>
          <w:color w:val="000000"/>
          <w:lang w:val="en-US" w:eastAsia="en-US"/>
        </w:rPr>
        <w:t>5</w:t>
      </w:r>
      <w:r>
        <w:rPr>
          <w:color w:val="000000"/>
        </w:rPr>
        <w:tab/>
      </w:r>
      <w:r>
        <w:rPr>
          <w:color w:val="000000"/>
          <w:lang w:val="en-US" w:eastAsia="en-US"/>
        </w:rPr>
        <w:t>8</w:t>
      </w:r>
      <w:r>
        <w:rPr>
          <w:color w:val="000000"/>
        </w:rPr>
        <w:tab/>
      </w:r>
      <w:r>
        <w:rPr>
          <w:color w:val="000000"/>
          <w:lang w:val="en-US" w:eastAsia="en-US"/>
        </w:rPr>
        <w:t>02126</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sz w:val="24"/>
          <w:lang w:val="en-US" w:eastAsia="en-US"/>
        </w:rPr>
        <w:t>*</w:t>
      </w:r>
      <w:r>
        <w:rPr>
          <w:b/>
          <w:color w:val="000000"/>
          <w:lang w:val="en-US" w:eastAsia="en-US"/>
        </w:rPr>
        <w:t>Zamora Court,</w:t>
      </w:r>
      <w:r>
        <w:rPr>
          <w:color w:val="000000"/>
          <w:lang w:val="en-US" w:eastAsia="en-US"/>
        </w:rPr>
        <w:t xml:space="preserve"> W.R., Private way, from 28 Zamora Street to approximately 190 feet southwesterly.</w:t>
        <w:tab/>
        <w:tab/>
        <w:t>10</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Zamora Street,</w:t>
      </w:r>
      <w:r>
        <w:rPr>
          <w:color w:val="000000"/>
          <w:lang w:val="en-US" w:eastAsia="en-US"/>
        </w:rPr>
        <w:t xml:space="preserve"> W.R., Public way, from 14 Castleton Street to 59 Perkins Street.</w:t>
        <w:tab/>
        <w:tab/>
        <w:t>10</w:t>
      </w:r>
      <w:r>
        <w:rPr>
          <w:color w:val="000000"/>
        </w:rPr>
        <w:tab/>
      </w:r>
      <w:r>
        <w:rPr>
          <w:color w:val="000000"/>
          <w:lang w:val="en-US" w:eastAsia="en-US"/>
        </w:rPr>
        <w:t>9</w:t>
      </w:r>
      <w:r>
        <w:rPr>
          <w:color w:val="000000"/>
        </w:rPr>
        <w:tab/>
      </w:r>
      <w:r>
        <w:rPr>
          <w:color w:val="000000"/>
          <w:lang w:val="en-US" w:eastAsia="en-US"/>
        </w:rPr>
        <w:t>6</w:t>
      </w:r>
      <w:r>
        <w:rPr>
          <w:color w:val="000000"/>
        </w:rPr>
        <w:tab/>
      </w:r>
      <w:r>
        <w:rPr>
          <w:color w:val="000000"/>
          <w:lang w:val="en-US" w:eastAsia="en-US"/>
        </w:rPr>
        <w:t>2</w:t>
      </w:r>
      <w:r>
        <w:rPr>
          <w:color w:val="000000"/>
        </w:rPr>
        <w:tab/>
      </w:r>
      <w:r>
        <w:rPr>
          <w:color w:val="000000"/>
          <w:lang w:val="en-US" w:eastAsia="en-US"/>
        </w:rPr>
        <w:t>02130</w:t>
      </w:r>
    </w:p>
    <w:p>
      <w:pPr>
        <w:pStyle w:val="Tab1"/>
        <w:tabs>
          <w:tab w:val="left" w:pos="3240" w:leader="none"/>
          <w:tab w:val="center" w:pos="3600" w:leader="none"/>
          <w:tab w:val="center" w:pos="3960" w:leader="none"/>
          <w:tab w:val="center" w:pos="4320" w:leader="none"/>
          <w:tab w:val="center" w:pos="4680" w:leader="none"/>
          <w:tab w:val="right" w:pos="5400" w:leader="none"/>
        </w:tabs>
        <w:rPr/>
      </w:pPr>
      <w:r>
        <w:rPr>
          <w:b/>
          <w:color w:val="000000"/>
          <w:lang w:val="en-US" w:eastAsia="en-US"/>
        </w:rPr>
        <w:t>Zeigler Street,</w:t>
      </w:r>
      <w:r>
        <w:rPr>
          <w:color w:val="000000"/>
          <w:lang w:val="en-US" w:eastAsia="en-US"/>
        </w:rPr>
        <w:t xml:space="preserve"> Rox., Public way, from 43 Dearborn Street to 38 Warren Street.</w:t>
      </w:r>
    </w:p>
    <w:p>
      <w:pPr>
        <w:pStyle w:val="Tab2"/>
        <w:rPr/>
      </w:pPr>
      <w:r>
        <w:rPr>
          <w:color w:val="000000"/>
        </w:rPr>
        <w:t>1 - 31, 2 - 34</w:t>
        <w:tab/>
        <w:t>9</w:t>
        <w:tab/>
        <w:t>5</w:t>
        <w:tab/>
        <w:t>7</w:t>
        <w:tab/>
        <w:t>10</w:t>
        <w:tab/>
        <w:t>02119</w:t>
      </w:r>
    </w:p>
    <w:p>
      <w:pPr>
        <w:pStyle w:val="Tab2"/>
        <w:spacing w:before="0" w:after="120"/>
        <w:rPr/>
      </w:pPr>
      <w:r>
        <w:rPr>
          <w:color w:val="000000"/>
        </w:rPr>
        <w:t>35 - 139, 36 - 144</w:t>
        <w:tab/>
        <w:t>8</w:t>
        <w:tab/>
        <w:t>4</w:t>
        <w:tab/>
        <w:t>7</w:t>
        <w:tab/>
        <w:t>10</w:t>
        <w:tab/>
        <w:t>02119</w:t>
      </w:r>
    </w:p>
    <w:p>
      <w:pPr>
        <w:pStyle w:val="Tab1"/>
        <w:tabs>
          <w:tab w:val="left" w:pos="3240" w:leader="none"/>
          <w:tab w:val="center" w:pos="3600" w:leader="none"/>
          <w:tab w:val="center" w:pos="3960" w:leader="none"/>
          <w:tab w:val="center" w:pos="4320" w:leader="none"/>
          <w:tab w:val="center" w:pos="4680" w:leader="none"/>
          <w:tab w:val="right" w:pos="5400" w:leader="none"/>
        </w:tabs>
        <w:spacing w:before="0" w:after="120"/>
        <w:rPr/>
      </w:pPr>
      <w:r>
        <w:rPr>
          <w:b/>
          <w:color w:val="000000"/>
          <w:lang w:val="en-US" w:eastAsia="en-US"/>
        </w:rPr>
        <w:t>Zeller Street,</w:t>
      </w:r>
      <w:r>
        <w:rPr>
          <w:color w:val="000000"/>
          <w:lang w:val="en-US" w:eastAsia="en-US"/>
        </w:rPr>
        <w:t xml:space="preserve"> W.R., Public way, from 95 Selwyn Street to approximately 764 feet northwesterly.</w:t>
        <w:tab/>
        <w:tab/>
        <w:t>20</w:t>
      </w:r>
      <w:r>
        <w:rPr>
          <w:color w:val="000000"/>
        </w:rPr>
        <w:tab/>
      </w:r>
      <w:r>
        <w:rPr>
          <w:color w:val="000000"/>
          <w:lang w:val="en-US" w:eastAsia="en-US"/>
        </w:rPr>
        <w:t>1</w:t>
      </w:r>
      <w:r>
        <w:rPr>
          <w:color w:val="000000"/>
        </w:rPr>
        <w:tab/>
      </w:r>
      <w:r>
        <w:rPr>
          <w:color w:val="000000"/>
          <w:lang w:val="en-US" w:eastAsia="en-US"/>
        </w:rPr>
        <w:t>5</w:t>
      </w:r>
      <w:r>
        <w:rPr>
          <w:color w:val="000000"/>
        </w:rPr>
        <w:tab/>
      </w:r>
      <w:r>
        <w:rPr>
          <w:color w:val="000000"/>
          <w:lang w:val="en-US" w:eastAsia="en-US"/>
        </w:rPr>
        <w:t>6</w:t>
      </w:r>
      <w:r>
        <w:rPr>
          <w:color w:val="000000"/>
        </w:rPr>
        <w:tab/>
      </w:r>
      <w:r>
        <w:rPr>
          <w:color w:val="000000"/>
          <w:lang w:val="en-US" w:eastAsia="en-US"/>
        </w:rPr>
        <w:t>02131</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Zwiercan Way</w:t>
      </w:r>
      <w:r>
        <w:rPr>
          <w:color w:val="000000"/>
          <w:lang w:val="en-US" w:eastAsia="en-US"/>
        </w:rPr>
        <w:t>, S.B.</w:t>
      </w:r>
    </w:p>
    <w:p>
      <w:pPr>
        <w:pStyle w:val="Tab1"/>
        <w:tabs>
          <w:tab w:val="left" w:pos="3240" w:leader="none"/>
          <w:tab w:val="center" w:pos="3600" w:leader="none"/>
          <w:tab w:val="center" w:pos="3960" w:leader="none"/>
          <w:tab w:val="center" w:pos="4320" w:leader="none"/>
          <w:tab w:val="center" w:pos="4680" w:leader="none"/>
          <w:tab w:val="right" w:pos="5400" w:leader="none"/>
        </w:tabs>
        <w:rPr>
          <w:color w:val="000000"/>
          <w:lang w:val="en-US" w:eastAsia="en-US"/>
        </w:rPr>
      </w:pPr>
      <w:r>
        <w:rPr>
          <w:b/>
          <w:color w:val="000000"/>
          <w:lang w:val="en-US" w:eastAsia="en-US"/>
        </w:rPr>
        <w:t xml:space="preserve">  </w:t>
      </w:r>
      <w:r>
        <w:rPr>
          <w:b/>
          <w:color w:val="000000"/>
          <w:lang w:val="en-US" w:eastAsia="en-US"/>
        </w:rPr>
        <w:t>Note;</w:t>
      </w:r>
      <w:r>
        <w:rPr>
          <w:color w:val="000000"/>
          <w:lang w:val="en-US" w:eastAsia="en-US"/>
        </w:rPr>
        <w:t xml:space="preserve"> see Al Zwiercan Way.</w:t>
      </w:r>
    </w:p>
    <w:p>
      <w:pPr>
        <w:pStyle w:val="Normal"/>
        <w:rPr>
          <w:color w:val="000000"/>
          <w:lang w:val="en-US" w:eastAsia="en-US"/>
        </w:rPr>
      </w:pPr>
      <w:r>
        <w:rPr>
          <w:color w:val="000000"/>
          <w:lang w:val="en-US" w:eastAsia="en-US"/>
        </w:rPr>
      </w:r>
    </w:p>
    <w:p>
      <w:pPr>
        <w:sectPr>
          <w:headerReference w:type="default" r:id="rId155"/>
          <w:headerReference w:type="first" r:id="rId156"/>
          <w:footerReference w:type="default" r:id="rId157"/>
          <w:footerReference w:type="first" r:id="rId158"/>
          <w:type w:val="nextPage"/>
          <w:pgSz w:w="12240" w:h="15840"/>
          <w:pgMar w:left="547" w:right="360" w:header="720" w:top="1080" w:footer="720" w:bottom="1440" w:gutter="0"/>
          <w:pgNumType w:fmt="decimal"/>
          <w:cols w:num="2" w:space="360" w:equalWidth="true" w:sep="true"/>
          <w:formProt w:val="false"/>
          <w:titlePg/>
          <w:textDirection w:val="lrTb"/>
          <w:docGrid w:type="default" w:linePitch="360" w:charSpace="0"/>
        </w:sectPr>
      </w:pPr>
    </w:p>
    <w:p>
      <w:pPr>
        <w:pStyle w:val="Normal"/>
        <w:rPr/>
      </w:pPr>
      <w:r>
        <w:rPr/>
      </w:r>
    </w:p>
    <w:sectPr>
      <w:type w:val="continuous"/>
      <w:pgSz w:w="12240" w:h="15840"/>
      <w:pgMar w:left="547" w:right="360" w:header="720" w:top="1080" w:footer="720" w:bottom="1440" w:gutter="0"/>
      <w:cols w:num="2" w:space="360" w:equalWidth="true" w:sep="tru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18"/>
      </w:rPr>
    </w:pPr>
    <w:r>
      <w:rPr>
        <w:sz w:val="18"/>
      </w:rPr>
    </w:r>
    <w:r>
      <mc:AlternateContent>
        <mc:Choice Requires="wps">
          <w:drawing>
            <wp:anchor behindDoc="0" distT="0" distB="0" distL="0" distR="0" simplePos="0" locked="0" layoutInCell="1" allowOverlap="1" relativeHeight="4">
              <wp:simplePos x="0" y="0"/>
              <wp:positionH relativeFrom="margin">
                <wp:align>center</wp:align>
              </wp:positionH>
              <wp:positionV relativeFrom="paragraph">
                <wp:posOffset>635</wp:posOffset>
              </wp:positionV>
              <wp:extent cx="58420" cy="120650"/>
              <wp:effectExtent l="0" t="0" r="0" b="0"/>
              <wp:wrapSquare wrapText="largest"/>
              <wp:docPr id="1" name="Frame1"/>
              <a:graphic xmlns:a="http://schemas.openxmlformats.org/drawingml/2006/main">
                <a:graphicData uri="http://schemas.microsoft.com/office/word/2010/wordprocessingShape">
                  <wps:wsp>
                    <wps:cNvSpPr txBox="1"/>
                    <wps:spPr>
                      <a:xfrm>
                        <a:off x="0" y="0"/>
                        <a:ext cx="58420" cy="120650"/>
                      </a:xfrm>
                      <a:prstGeom prst="rect"/>
                      <a:solidFill>
                        <a:srgbClr val="FFFFFF">
                          <a:alpha val="0"/>
                        </a:srgbClr>
                      </a:solidFill>
                    </wps:spPr>
                    <wps:txbx>
                      <w:txbxContent>
                        <w:p>
                          <w:pPr>
                            <w:pStyle w:val="Footer"/>
                            <w:rPr>
                              <w:rStyle w:val="PageNumber"/>
                              <w:sz w:val="18"/>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9</w:t>
                          </w:r>
                          <w:r>
                            <w:rPr>
                              <w:rStyle w:val="PageNumber"/>
                              <w:sz w:val="18"/>
                            </w:rPr>
                            <w:fldChar w:fldCharType="end"/>
                          </w:r>
                        </w:p>
                      </w:txbxContent>
                    </wps:txbx>
                    <wps:bodyPr anchor="t" lIns="0" tIns="0" rIns="0" bIns="0">
                      <a:noAutofit/>
                    </wps:bodyPr>
                  </wps:wsp>
                </a:graphicData>
              </a:graphic>
            </wp:anchor>
          </w:drawing>
        </mc:Choice>
        <mc:Fallback>
          <w:pict>
            <v:rect fillcolor="#FFFFFF" style="position:absolute;rotation:0;width:4.6pt;height:9.5pt;mso-wrap-distance-left:0pt;mso-wrap-distance-right:0pt;mso-wrap-distance-top:0pt;mso-wrap-distance-bottom:0pt;margin-top:0.05pt;mso-position-vertical-relative:text;margin-left:281pt;mso-position-horizontal:center;mso-position-horizontal-relative:margin">
              <v:fill opacity="0f"/>
              <v:textbox>
                <w:txbxContent>
                  <w:p>
                    <w:pPr>
                      <w:pStyle w:val="Footer"/>
                      <w:rPr>
                        <w:rStyle w:val="PageNumber"/>
                        <w:sz w:val="18"/>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9</w:t>
                    </w:r>
                    <w:r>
                      <w:rPr>
                        <w:rStyle w:val="PageNumber"/>
                        <w:sz w:val="18"/>
                      </w:rPr>
                      <w:fldChar w:fldCharType="end"/>
                    </w:r>
                  </w:p>
                </w:txbxContent>
              </v:textbox>
              <w10:wrap type="square" side="largest"/>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18"/>
      </w:rPr>
    </w:pPr>
    <w:r>
      <w:rPr>
        <w:sz w:val="18"/>
      </w:rPr>
    </w:r>
    <w:r>
      <mc:AlternateContent>
        <mc:Choice Requires="wps">
          <w:drawing>
            <wp:anchor behindDoc="0" distT="0" distB="0" distL="0" distR="0" simplePos="0" locked="0" layoutInCell="1" allowOverlap="1" relativeHeight="59">
              <wp:simplePos x="0" y="0"/>
              <wp:positionH relativeFrom="margin">
                <wp:align>center</wp:align>
              </wp:positionH>
              <wp:positionV relativeFrom="paragraph">
                <wp:posOffset>635</wp:posOffset>
              </wp:positionV>
              <wp:extent cx="116205" cy="120650"/>
              <wp:effectExtent l="0" t="0" r="0" b="0"/>
              <wp:wrapSquare wrapText="largest"/>
              <wp:docPr id="6" name="Frame6"/>
              <a:graphic xmlns:a="http://schemas.openxmlformats.org/drawingml/2006/main">
                <a:graphicData uri="http://schemas.microsoft.com/office/word/2010/wordprocessingShape">
                  <wps:wsp>
                    <wps:cNvSpPr txBox="1"/>
                    <wps:spPr>
                      <a:xfrm>
                        <a:off x="0" y="0"/>
                        <a:ext cx="116205" cy="120650"/>
                      </a:xfrm>
                      <a:prstGeom prst="rect"/>
                      <a:solidFill>
                        <a:srgbClr val="FFFFFF">
                          <a:alpha val="0"/>
                        </a:srgbClr>
                      </a:solidFill>
                    </wps:spPr>
                    <wps:txbx>
                      <w:txbxContent>
                        <w:p>
                          <w:pPr>
                            <w:pStyle w:val="Foo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86</w:t>
                          </w:r>
                          <w:r>
                            <w:rPr>
                              <w:rStyle w:val="PageNumber"/>
                              <w:sz w:val="18"/>
                            </w:rPr>
                            <w:fldChar w:fldCharType="end"/>
                          </w:r>
                        </w:p>
                      </w:txbxContent>
                    </wps:txbx>
                    <wps:bodyPr anchor="t" lIns="0" tIns="0" rIns="0" bIns="0">
                      <a:noAutofit/>
                    </wps:bodyPr>
                  </wps:wsp>
                </a:graphicData>
              </a:graphic>
            </wp:anchor>
          </w:drawing>
        </mc:Choice>
        <mc:Fallback>
          <w:pict>
            <v:rect fillcolor="#FFFFFF" style="position:absolute;rotation:0;width:9.15pt;height:9.5pt;mso-wrap-distance-left:0pt;mso-wrap-distance-right:0pt;mso-wrap-distance-top:0pt;mso-wrap-distance-bottom:0pt;margin-top:0.05pt;mso-position-vertical-relative:text;margin-left:278.75pt;mso-position-horizontal:center;mso-position-horizontal-relative:margin">
              <v:fill opacity="0f"/>
              <v:textbox>
                <w:txbxContent>
                  <w:p>
                    <w:pPr>
                      <w:pStyle w:val="Foo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86</w:t>
                    </w:r>
                    <w:r>
                      <w:rPr>
                        <w:rStyle w:val="PageNumber"/>
                        <w:sz w:val="18"/>
                      </w:rPr>
                      <w:fldChar w:fldCharType="end"/>
                    </w:r>
                  </w:p>
                </w:txbxContent>
              </v:textbox>
              <w10:wrap type="square" side="largest"/>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56</w:t>
    </w:r>
    <w:r>
      <w:rPr>
        <w:rStyle w:val="PageNumbe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18"/>
      </w:rPr>
    </w:pPr>
    <w:r>
      <w:rPr>
        <w:sz w:val="18"/>
      </w:rPr>
    </w:r>
    <w:r>
      <mc:AlternateContent>
        <mc:Choice Requires="wps">
          <w:drawing>
            <wp:anchor behindDoc="0" distT="0" distB="0" distL="0" distR="0" simplePos="0" locked="0" layoutInCell="1" allowOverlap="1" relativeHeight="80">
              <wp:simplePos x="0" y="0"/>
              <wp:positionH relativeFrom="margin">
                <wp:align>center</wp:align>
              </wp:positionH>
              <wp:positionV relativeFrom="paragraph">
                <wp:posOffset>635</wp:posOffset>
              </wp:positionV>
              <wp:extent cx="116205" cy="120650"/>
              <wp:effectExtent l="0" t="0" r="0" b="0"/>
              <wp:wrapSquare wrapText="largest"/>
              <wp:docPr id="7" name="Frame7"/>
              <a:graphic xmlns:a="http://schemas.openxmlformats.org/drawingml/2006/main">
                <a:graphicData uri="http://schemas.microsoft.com/office/word/2010/wordprocessingShape">
                  <wps:wsp>
                    <wps:cNvSpPr txBox="1"/>
                    <wps:spPr>
                      <a:xfrm>
                        <a:off x="0" y="0"/>
                        <a:ext cx="116205" cy="120650"/>
                      </a:xfrm>
                      <a:prstGeom prst="rect"/>
                      <a:solidFill>
                        <a:srgbClr val="FFFFFF">
                          <a:alpha val="0"/>
                        </a:srgbClr>
                      </a:solidFill>
                    </wps:spPr>
                    <wps:txbx>
                      <w:txbxContent>
                        <w:p>
                          <w:pPr>
                            <w:pStyle w:val="Foo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88</w:t>
                          </w:r>
                          <w:r>
                            <w:rPr>
                              <w:rStyle w:val="PageNumber"/>
                              <w:sz w:val="18"/>
                            </w:rPr>
                            <w:fldChar w:fldCharType="end"/>
                          </w:r>
                        </w:p>
                      </w:txbxContent>
                    </wps:txbx>
                    <wps:bodyPr anchor="t" lIns="0" tIns="0" rIns="0" bIns="0">
                      <a:noAutofit/>
                    </wps:bodyPr>
                  </wps:wsp>
                </a:graphicData>
              </a:graphic>
            </wp:anchor>
          </w:drawing>
        </mc:Choice>
        <mc:Fallback>
          <w:pict>
            <v:rect fillcolor="#FFFFFF" style="position:absolute;rotation:0;width:9.15pt;height:9.5pt;mso-wrap-distance-left:0pt;mso-wrap-distance-right:0pt;mso-wrap-distance-top:0pt;mso-wrap-distance-bottom:0pt;margin-top:0.05pt;mso-position-vertical-relative:text;margin-left:278.75pt;mso-position-horizontal:center;mso-position-horizontal-relative:margin">
              <v:fill opacity="0f"/>
              <v:textbox>
                <w:txbxContent>
                  <w:p>
                    <w:pPr>
                      <w:pStyle w:val="Foo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88</w:t>
                    </w:r>
                    <w:r>
                      <w:rPr>
                        <w:rStyle w:val="PageNumber"/>
                        <w:sz w:val="18"/>
                      </w:rPr>
                      <w:fldChar w:fldCharType="end"/>
                    </w:r>
                  </w:p>
                </w:txbxContent>
              </v:textbox>
              <w10:wrap type="square" side="largest"/>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87</w:t>
    </w:r>
    <w:r>
      <w:rPr>
        <w:rStyle w:val="PageNumber"/>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18"/>
      </w:rPr>
    </w:pPr>
    <w:r>
      <w:rPr>
        <w:sz w:val="18"/>
      </w:rPr>
    </w:r>
    <w:r>
      <mc:AlternateContent>
        <mc:Choice Requires="wps">
          <w:drawing>
            <wp:anchor behindDoc="0" distT="0" distB="0" distL="0" distR="0" simplePos="0" locked="0" layoutInCell="1" allowOverlap="1" relativeHeight="84">
              <wp:simplePos x="0" y="0"/>
              <wp:positionH relativeFrom="margin">
                <wp:align>center</wp:align>
              </wp:positionH>
              <wp:positionV relativeFrom="paragraph">
                <wp:posOffset>635</wp:posOffset>
              </wp:positionV>
              <wp:extent cx="174625" cy="120650"/>
              <wp:effectExtent l="0" t="0" r="0" b="0"/>
              <wp:wrapSquare wrapText="largest"/>
              <wp:docPr id="8" name="Frame8"/>
              <a:graphic xmlns:a="http://schemas.openxmlformats.org/drawingml/2006/main">
                <a:graphicData uri="http://schemas.microsoft.com/office/word/2010/wordprocessingShape">
                  <wps:wsp>
                    <wps:cNvSpPr txBox="1"/>
                    <wps:spPr>
                      <a:xfrm>
                        <a:off x="0" y="0"/>
                        <a:ext cx="174625" cy="120650"/>
                      </a:xfrm>
                      <a:prstGeom prst="rect"/>
                      <a:solidFill>
                        <a:srgbClr val="FFFFFF">
                          <a:alpha val="0"/>
                        </a:srgbClr>
                      </a:solidFill>
                    </wps:spPr>
                    <wps:txbx>
                      <w:txbxContent>
                        <w:p>
                          <w:pPr>
                            <w:pStyle w:val="Foo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101</w:t>
                          </w:r>
                          <w:r>
                            <w:rPr>
                              <w:rStyle w:val="PageNumber"/>
                              <w:sz w:val="18"/>
                            </w:rPr>
                            <w:fldChar w:fldCharType="end"/>
                          </w:r>
                        </w:p>
                      </w:txbxContent>
                    </wps:txbx>
                    <wps:bodyPr anchor="t" lIns="0" tIns="0" rIns="0" bIns="0">
                      <a:noAutofit/>
                    </wps:bodyPr>
                  </wps:wsp>
                </a:graphicData>
              </a:graphic>
            </wp:anchor>
          </w:drawing>
        </mc:Choice>
        <mc:Fallback>
          <w:pict>
            <v:rect fillcolor="#FFFFFF" style="position:absolute;rotation:0;width:13.75pt;height:9.5pt;mso-wrap-distance-left:0pt;mso-wrap-distance-right:0pt;mso-wrap-distance-top:0pt;mso-wrap-distance-bottom:0pt;margin-top:0.05pt;mso-position-vertical-relative:text;margin-left:276.45pt;mso-position-horizontal:center;mso-position-horizontal-relative:margin">
              <v:fill opacity="0f"/>
              <v:textbox>
                <w:txbxContent>
                  <w:p>
                    <w:pPr>
                      <w:pStyle w:val="Foo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101</w:t>
                    </w:r>
                    <w:r>
                      <w:rPr>
                        <w:rStyle w:val="PageNumber"/>
                        <w:sz w:val="18"/>
                      </w:rPr>
                      <w:fldChar w:fldCharType="end"/>
                    </w:r>
                  </w:p>
                </w:txbxContent>
              </v:textbox>
              <w10:wrap type="square" side="largest"/>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89</w:t>
    </w:r>
    <w:r>
      <w:rPr>
        <w:rStyle w:val="PageNumber"/>
      </w:rP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18"/>
      </w:rPr>
    </w:pPr>
    <w:r>
      <w:rPr>
        <w:sz w:val="18"/>
      </w:rPr>
    </w:r>
    <w:r>
      <mc:AlternateContent>
        <mc:Choice Requires="wps">
          <w:drawing>
            <wp:anchor behindDoc="0" distT="0" distB="0" distL="0" distR="0" simplePos="0" locked="0" layoutInCell="1" allowOverlap="1" relativeHeight="93">
              <wp:simplePos x="0" y="0"/>
              <wp:positionH relativeFrom="margin">
                <wp:align>center</wp:align>
              </wp:positionH>
              <wp:positionV relativeFrom="paragraph">
                <wp:posOffset>635</wp:posOffset>
              </wp:positionV>
              <wp:extent cx="174625" cy="120650"/>
              <wp:effectExtent l="0" t="0" r="0" b="0"/>
              <wp:wrapSquare wrapText="largest"/>
              <wp:docPr id="9" name="Frame9"/>
              <a:graphic xmlns:a="http://schemas.openxmlformats.org/drawingml/2006/main">
                <a:graphicData uri="http://schemas.microsoft.com/office/word/2010/wordprocessingShape">
                  <wps:wsp>
                    <wps:cNvSpPr txBox="1"/>
                    <wps:spPr>
                      <a:xfrm>
                        <a:off x="0" y="0"/>
                        <a:ext cx="174625" cy="120650"/>
                      </a:xfrm>
                      <a:prstGeom prst="rect"/>
                      <a:solidFill>
                        <a:srgbClr val="FFFFFF">
                          <a:alpha val="0"/>
                        </a:srgbClr>
                      </a:solidFill>
                    </wps:spPr>
                    <wps:txbx>
                      <w:txbxContent>
                        <w:p>
                          <w:pPr>
                            <w:pStyle w:val="Foo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103</w:t>
                          </w:r>
                          <w:r>
                            <w:rPr>
                              <w:rStyle w:val="PageNumber"/>
                              <w:sz w:val="18"/>
                            </w:rPr>
                            <w:fldChar w:fldCharType="end"/>
                          </w:r>
                        </w:p>
                      </w:txbxContent>
                    </wps:txbx>
                    <wps:bodyPr anchor="t" lIns="0" tIns="0" rIns="0" bIns="0">
                      <a:noAutofit/>
                    </wps:bodyPr>
                  </wps:wsp>
                </a:graphicData>
              </a:graphic>
            </wp:anchor>
          </w:drawing>
        </mc:Choice>
        <mc:Fallback>
          <w:pict>
            <v:rect fillcolor="#FFFFFF" style="position:absolute;rotation:0;width:13.75pt;height:9.5pt;mso-wrap-distance-left:0pt;mso-wrap-distance-right:0pt;mso-wrap-distance-top:0pt;mso-wrap-distance-bottom:0pt;margin-top:0.05pt;mso-position-vertical-relative:text;margin-left:276.45pt;mso-position-horizontal:center;mso-position-horizontal-relative:margin">
              <v:fill opacity="0f"/>
              <v:textbox>
                <w:txbxContent>
                  <w:p>
                    <w:pPr>
                      <w:pStyle w:val="Foo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103</w:t>
                    </w:r>
                    <w:r>
                      <w:rPr>
                        <w:rStyle w:val="PageNumber"/>
                        <w:sz w:val="18"/>
                      </w:rPr>
                      <w:fldChar w:fldCharType="end"/>
                    </w:r>
                  </w:p>
                </w:txbxContent>
              </v:textbox>
              <w10:wrap type="square" side="largest"/>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102</w:t>
    </w:r>
    <w:r>
      <w:rPr>
        <w:rStyle w:val="PageNumber"/>
      </w:rP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18"/>
      </w:rPr>
    </w:pPr>
    <w:r>
      <w:rPr>
        <w:sz w:val="18"/>
      </w:rPr>
    </w:r>
    <w:r>
      <mc:AlternateContent>
        <mc:Choice Requires="wps">
          <w:drawing>
            <wp:anchor behindDoc="0" distT="0" distB="0" distL="0" distR="0" simplePos="0" locked="0" layoutInCell="1" allowOverlap="1" relativeHeight="98">
              <wp:simplePos x="0" y="0"/>
              <wp:positionH relativeFrom="margin">
                <wp:align>center</wp:align>
              </wp:positionH>
              <wp:positionV relativeFrom="paragraph">
                <wp:posOffset>635</wp:posOffset>
              </wp:positionV>
              <wp:extent cx="174625" cy="120650"/>
              <wp:effectExtent l="0" t="0" r="0" b="0"/>
              <wp:wrapSquare wrapText="largest"/>
              <wp:docPr id="10" name="Frame10"/>
              <a:graphic xmlns:a="http://schemas.openxmlformats.org/drawingml/2006/main">
                <a:graphicData uri="http://schemas.microsoft.com/office/word/2010/wordprocessingShape">
                  <wps:wsp>
                    <wps:cNvSpPr txBox="1"/>
                    <wps:spPr>
                      <a:xfrm>
                        <a:off x="0" y="0"/>
                        <a:ext cx="174625" cy="120650"/>
                      </a:xfrm>
                      <a:prstGeom prst="rect"/>
                      <a:solidFill>
                        <a:srgbClr val="FFFFFF">
                          <a:alpha val="0"/>
                        </a:srgbClr>
                      </a:solidFill>
                    </wps:spPr>
                    <wps:txbx>
                      <w:txbxContent>
                        <w:p>
                          <w:pPr>
                            <w:pStyle w:val="Foo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117</w:t>
                          </w:r>
                          <w:r>
                            <w:rPr>
                              <w:rStyle w:val="PageNumber"/>
                              <w:sz w:val="18"/>
                            </w:rPr>
                            <w:fldChar w:fldCharType="end"/>
                          </w:r>
                        </w:p>
                      </w:txbxContent>
                    </wps:txbx>
                    <wps:bodyPr anchor="t" lIns="0" tIns="0" rIns="0" bIns="0">
                      <a:noAutofit/>
                    </wps:bodyPr>
                  </wps:wsp>
                </a:graphicData>
              </a:graphic>
            </wp:anchor>
          </w:drawing>
        </mc:Choice>
        <mc:Fallback>
          <w:pict>
            <v:rect fillcolor="#FFFFFF" style="position:absolute;rotation:0;width:13.75pt;height:9.5pt;mso-wrap-distance-left:0pt;mso-wrap-distance-right:0pt;mso-wrap-distance-top:0pt;mso-wrap-distance-bottom:0pt;margin-top:0.05pt;mso-position-vertical-relative:text;margin-left:276.45pt;mso-position-horizontal:center;mso-position-horizontal-relative:margin">
              <v:fill opacity="0f"/>
              <v:textbox>
                <w:txbxContent>
                  <w:p>
                    <w:pPr>
                      <w:pStyle w:val="Foo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117</w:t>
                    </w:r>
                    <w:r>
                      <w:rPr>
                        <w:rStyle w:val="PageNumber"/>
                        <w:sz w:val="18"/>
                      </w:rPr>
                      <w:fldChar w:fldCharType="end"/>
                    </w:r>
                  </w:p>
                </w:txbxContent>
              </v:textbox>
              <w10:wrap type="square" side="largest"/>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104</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18"/>
      </w:rPr>
    </w:pPr>
    <w:r>
      <w:rPr>
        <w:sz w:val="18"/>
      </w:rPr>
    </w:r>
    <w:r>
      <mc:AlternateContent>
        <mc:Choice Requires="wps">
          <w:drawing>
            <wp:anchor behindDoc="0" distT="0" distB="0" distL="0" distR="0" simplePos="0" locked="0" layoutInCell="1" allowOverlap="1" relativeHeight="20">
              <wp:simplePos x="0" y="0"/>
              <wp:positionH relativeFrom="margin">
                <wp:align>center</wp:align>
              </wp:positionH>
              <wp:positionV relativeFrom="paragraph">
                <wp:posOffset>635</wp:posOffset>
              </wp:positionV>
              <wp:extent cx="116205" cy="120650"/>
              <wp:effectExtent l="0" t="0" r="0" b="0"/>
              <wp:wrapSquare wrapText="largest"/>
              <wp:docPr id="2" name="Frame2"/>
              <a:graphic xmlns:a="http://schemas.openxmlformats.org/drawingml/2006/main">
                <a:graphicData uri="http://schemas.microsoft.com/office/word/2010/wordprocessingShape">
                  <wps:wsp>
                    <wps:cNvSpPr txBox="1"/>
                    <wps:spPr>
                      <a:xfrm>
                        <a:off x="0" y="0"/>
                        <a:ext cx="116205" cy="120650"/>
                      </a:xfrm>
                      <a:prstGeom prst="rect"/>
                      <a:solidFill>
                        <a:srgbClr val="FFFFFF">
                          <a:alpha val="0"/>
                        </a:srgbClr>
                      </a:solidFill>
                    </wps:spPr>
                    <wps:txbx>
                      <w:txbxContent>
                        <w:p>
                          <w:pPr>
                            <w:pStyle w:val="Foo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23</w:t>
                          </w:r>
                          <w:r>
                            <w:rPr>
                              <w:rStyle w:val="PageNumber"/>
                              <w:sz w:val="18"/>
                            </w:rPr>
                            <w:fldChar w:fldCharType="end"/>
                          </w:r>
                        </w:p>
                      </w:txbxContent>
                    </wps:txbx>
                    <wps:bodyPr anchor="t" lIns="0" tIns="0" rIns="0" bIns="0">
                      <a:noAutofit/>
                    </wps:bodyPr>
                  </wps:wsp>
                </a:graphicData>
              </a:graphic>
            </wp:anchor>
          </w:drawing>
        </mc:Choice>
        <mc:Fallback>
          <w:pict>
            <v:rect fillcolor="#FFFFFF" style="position:absolute;rotation:0;width:9.15pt;height:9.5pt;mso-wrap-distance-left:0pt;mso-wrap-distance-right:0pt;mso-wrap-distance-top:0pt;mso-wrap-distance-bottom:0pt;margin-top:0.05pt;mso-position-vertical-relative:text;margin-left:278.75pt;mso-position-horizontal:center;mso-position-horizontal-relative:margin">
              <v:fill opacity="0f"/>
              <v:textbox>
                <w:txbxContent>
                  <w:p>
                    <w:pPr>
                      <w:pStyle w:val="Foo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23</w:t>
                    </w:r>
                    <w:r>
                      <w:rPr>
                        <w:rStyle w:val="PageNumber"/>
                        <w:sz w:val="18"/>
                      </w:rPr>
                      <w:fldChar w:fldCharType="end"/>
                    </w:r>
                  </w:p>
                </w:txbxContent>
              </v:textbox>
              <w10:wrap type="square" side="largest"/>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18"/>
      </w:rPr>
    </w:pPr>
    <w:r>
      <w:rPr>
        <w:sz w:val="18"/>
      </w:rPr>
    </w:r>
    <w:r>
      <mc:AlternateContent>
        <mc:Choice Requires="wps">
          <w:drawing>
            <wp:anchor behindDoc="0" distT="0" distB="0" distL="0" distR="0" simplePos="0" locked="0" layoutInCell="1" allowOverlap="1" relativeHeight="5">
              <wp:simplePos x="0" y="0"/>
              <wp:positionH relativeFrom="margin">
                <wp:align>center</wp:align>
              </wp:positionH>
              <wp:positionV relativeFrom="paragraph">
                <wp:posOffset>635</wp:posOffset>
              </wp:positionV>
              <wp:extent cx="174625" cy="120650"/>
              <wp:effectExtent l="0" t="0" r="0" b="0"/>
              <wp:wrapSquare wrapText="largest"/>
              <wp:docPr id="11" name="Frame11"/>
              <a:graphic xmlns:a="http://schemas.openxmlformats.org/drawingml/2006/main">
                <a:graphicData uri="http://schemas.microsoft.com/office/word/2010/wordprocessingShape">
                  <wps:wsp>
                    <wps:cNvSpPr txBox="1"/>
                    <wps:spPr>
                      <a:xfrm>
                        <a:off x="0" y="0"/>
                        <a:ext cx="174625" cy="120650"/>
                      </a:xfrm>
                      <a:prstGeom prst="rect"/>
                      <a:solidFill>
                        <a:srgbClr val="FFFFFF">
                          <a:alpha val="0"/>
                        </a:srgbClr>
                      </a:solidFill>
                    </wps:spPr>
                    <wps:txbx>
                      <w:txbxContent>
                        <w:p>
                          <w:pPr>
                            <w:pStyle w:val="Footer"/>
                            <w:rPr>
                              <w:rStyle w:val="PageNumber"/>
                              <w:sz w:val="18"/>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119</w:t>
                          </w:r>
                          <w:r>
                            <w:rPr>
                              <w:rStyle w:val="PageNumber"/>
                              <w:sz w:val="18"/>
                            </w:rPr>
                            <w:fldChar w:fldCharType="end"/>
                          </w:r>
                        </w:p>
                      </w:txbxContent>
                    </wps:txbx>
                    <wps:bodyPr anchor="t" lIns="0" tIns="0" rIns="0" bIns="0">
                      <a:noAutofit/>
                    </wps:bodyPr>
                  </wps:wsp>
                </a:graphicData>
              </a:graphic>
            </wp:anchor>
          </w:drawing>
        </mc:Choice>
        <mc:Fallback>
          <w:pict>
            <v:rect fillcolor="#FFFFFF" style="position:absolute;rotation:0;width:13.75pt;height:9.5pt;mso-wrap-distance-left:0pt;mso-wrap-distance-right:0pt;mso-wrap-distance-top:0pt;mso-wrap-distance-bottom:0pt;margin-top:0.05pt;mso-position-vertical-relative:text;margin-left:276.45pt;mso-position-horizontal:center;mso-position-horizontal-relative:margin">
              <v:fill opacity="0f"/>
              <v:textbox>
                <w:txbxContent>
                  <w:p>
                    <w:pPr>
                      <w:pStyle w:val="Footer"/>
                      <w:rPr>
                        <w:rStyle w:val="PageNumber"/>
                        <w:sz w:val="18"/>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119</w:t>
                    </w:r>
                    <w:r>
                      <w:rPr>
                        <w:rStyle w:val="PageNumber"/>
                        <w:sz w:val="18"/>
                      </w:rPr>
                      <w:fldChar w:fldCharType="end"/>
                    </w:r>
                  </w:p>
                </w:txbxContent>
              </v:textbox>
              <w10:wrap type="square" side="largest"/>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118</w:t>
    </w:r>
    <w:r>
      <w:rPr>
        <w:rStyle w:val="PageNumber"/>
      </w:rP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18"/>
      </w:rPr>
    </w:pPr>
    <w:r>
      <w:rPr>
        <w:sz w:val="18"/>
      </w:rPr>
    </w:r>
    <w:r>
      <mc:AlternateContent>
        <mc:Choice Requires="wps">
          <w:drawing>
            <wp:anchor behindDoc="0" distT="0" distB="0" distL="0" distR="0" simplePos="0" locked="0" layoutInCell="1" allowOverlap="1" relativeHeight="21">
              <wp:simplePos x="0" y="0"/>
              <wp:positionH relativeFrom="margin">
                <wp:align>center</wp:align>
              </wp:positionH>
              <wp:positionV relativeFrom="paragraph">
                <wp:posOffset>635</wp:posOffset>
              </wp:positionV>
              <wp:extent cx="116205" cy="120650"/>
              <wp:effectExtent l="0" t="0" r="0" b="0"/>
              <wp:wrapSquare wrapText="largest"/>
              <wp:docPr id="3" name="Frame3"/>
              <a:graphic xmlns:a="http://schemas.openxmlformats.org/drawingml/2006/main">
                <a:graphicData uri="http://schemas.microsoft.com/office/word/2010/wordprocessingShape">
                  <wps:wsp>
                    <wps:cNvSpPr txBox="1"/>
                    <wps:spPr>
                      <a:xfrm>
                        <a:off x="0" y="0"/>
                        <a:ext cx="116205" cy="120650"/>
                      </a:xfrm>
                      <a:prstGeom prst="rect"/>
                      <a:solidFill>
                        <a:srgbClr val="FFFFFF">
                          <a:alpha val="0"/>
                        </a:srgbClr>
                      </a:solidFill>
                    </wps:spPr>
                    <wps:txbx>
                      <w:txbxContent>
                        <w:p>
                          <w:pPr>
                            <w:pStyle w:val="Foo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25</w:t>
                          </w:r>
                          <w:r>
                            <w:rPr>
                              <w:rStyle w:val="PageNumber"/>
                              <w:sz w:val="18"/>
                            </w:rPr>
                            <w:fldChar w:fldCharType="end"/>
                          </w:r>
                        </w:p>
                      </w:txbxContent>
                    </wps:txbx>
                    <wps:bodyPr anchor="t" lIns="0" tIns="0" rIns="0" bIns="0">
                      <a:noAutofit/>
                    </wps:bodyPr>
                  </wps:wsp>
                </a:graphicData>
              </a:graphic>
            </wp:anchor>
          </w:drawing>
        </mc:Choice>
        <mc:Fallback>
          <w:pict>
            <v:rect fillcolor="#FFFFFF" style="position:absolute;rotation:0;width:9.15pt;height:9.5pt;mso-wrap-distance-left:0pt;mso-wrap-distance-right:0pt;mso-wrap-distance-top:0pt;mso-wrap-distance-bottom:0pt;margin-top:0.05pt;mso-position-vertical-relative:text;margin-left:278.75pt;mso-position-horizontal:center;mso-position-horizontal-relative:margin">
              <v:fill opacity="0f"/>
              <v:textbox>
                <w:txbxContent>
                  <w:p>
                    <w:pPr>
                      <w:pStyle w:val="Foo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25</w:t>
                    </w:r>
                    <w:r>
                      <w:rPr>
                        <w:rStyle w:val="PageNumber"/>
                        <w:sz w:val="18"/>
                      </w:rPr>
                      <w:fldChar w:fldCharType="end"/>
                    </w:r>
                  </w:p>
                </w:txbxContent>
              </v:textbox>
              <w10:wrap type="square" side="largest"/>
            </v:rect>
          </w:pict>
        </mc:Fallback>
      </mc:AlternateConten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246</w:t>
    </w:r>
    <w:r>
      <w:rPr>
        <w:rStyle w:val="PageNumber"/>
        <w:sz w:val="18"/>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24</w:t>
    </w:r>
    <w:r>
      <w:rPr>
        <w:rStyle w:val="PageNumber"/>
      </w:rPr>
      <w:fldChar w:fldCharType="end"/>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283</w:t>
    </w:r>
    <w:r>
      <w:rPr>
        <w:rStyle w:val="PageNumber"/>
        <w:sz w:val="18"/>
      </w:rPr>
      <w:fldChar w:fldCharType="end"/>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18"/>
      </w:rPr>
    </w:pPr>
    <w:r>
      <w:rPr>
        <w:sz w:val="18"/>
      </w:rPr>
    </w:r>
    <w:r>
      <mc:AlternateContent>
        <mc:Choice Requires="wps">
          <w:drawing>
            <wp:anchor behindDoc="0" distT="0" distB="0" distL="0" distR="0" simplePos="0" locked="0" layoutInCell="1" allowOverlap="1" relativeHeight="22">
              <wp:simplePos x="0" y="0"/>
              <wp:positionH relativeFrom="margin">
                <wp:align>center</wp:align>
              </wp:positionH>
              <wp:positionV relativeFrom="paragraph">
                <wp:posOffset>635</wp:posOffset>
              </wp:positionV>
              <wp:extent cx="116205" cy="120650"/>
              <wp:effectExtent l="0" t="0" r="0" b="0"/>
              <wp:wrapSquare wrapText="largest"/>
              <wp:docPr id="4" name="Frame4"/>
              <a:graphic xmlns:a="http://schemas.openxmlformats.org/drawingml/2006/main">
                <a:graphicData uri="http://schemas.microsoft.com/office/word/2010/wordprocessingShape">
                  <wps:wsp>
                    <wps:cNvSpPr txBox="1"/>
                    <wps:spPr>
                      <a:xfrm>
                        <a:off x="0" y="0"/>
                        <a:ext cx="116205" cy="120650"/>
                      </a:xfrm>
                      <a:prstGeom prst="rect"/>
                      <a:solidFill>
                        <a:srgbClr val="FFFFFF">
                          <a:alpha val="0"/>
                        </a:srgbClr>
                      </a:solidFill>
                    </wps:spPr>
                    <wps:txbx>
                      <w:txbxContent>
                        <w:p>
                          <w:pPr>
                            <w:pStyle w:val="Foo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53</w:t>
                          </w:r>
                          <w:r>
                            <w:rPr>
                              <w:rStyle w:val="PageNumber"/>
                              <w:sz w:val="18"/>
                            </w:rPr>
                            <w:fldChar w:fldCharType="end"/>
                          </w:r>
                        </w:p>
                      </w:txbxContent>
                    </wps:txbx>
                    <wps:bodyPr anchor="t" lIns="0" tIns="0" rIns="0" bIns="0">
                      <a:noAutofit/>
                    </wps:bodyPr>
                  </wps:wsp>
                </a:graphicData>
              </a:graphic>
            </wp:anchor>
          </w:drawing>
        </mc:Choice>
        <mc:Fallback>
          <w:pict>
            <v:rect fillcolor="#FFFFFF" style="position:absolute;rotation:0;width:9.15pt;height:9.5pt;mso-wrap-distance-left:0pt;mso-wrap-distance-right:0pt;mso-wrap-distance-top:0pt;mso-wrap-distance-bottom:0pt;margin-top:0.05pt;mso-position-vertical-relative:text;margin-left:278.75pt;mso-position-horizontal:center;mso-position-horizontal-relative:margin">
              <v:fill opacity="0f"/>
              <v:textbox>
                <w:txbxContent>
                  <w:p>
                    <w:pPr>
                      <w:pStyle w:val="Foo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53</w:t>
                    </w:r>
                    <w:r>
                      <w:rPr>
                        <w:rStyle w:val="PageNumber"/>
                        <w:sz w:val="18"/>
                      </w:rPr>
                      <w:fldChar w:fldCharType="end"/>
                    </w:r>
                  </w:p>
                </w:txbxContent>
              </v:textbox>
              <w10:wrap type="square" side="largest"/>
            </v:rect>
          </w:pict>
        </mc:Fallback>
      </mc:AlternateConten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26</w:t>
    </w:r>
    <w:r>
      <w:rPr>
        <w:rStyle w:val="PageNumber"/>
      </w:rPr>
      <w:fldChar w:fldCharType="end"/>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18"/>
      </w:rPr>
    </w:pPr>
    <w:r>
      <w:rPr>
        <w:sz w:val="18"/>
      </w:rPr>
    </w:r>
    <w:r>
      <mc:AlternateContent>
        <mc:Choice Requires="wps">
          <w:drawing>
            <wp:anchor behindDoc="0" distT="0" distB="0" distL="0" distR="0" simplePos="0" locked="0" layoutInCell="1" allowOverlap="1" relativeHeight="49">
              <wp:simplePos x="0" y="0"/>
              <wp:positionH relativeFrom="margin">
                <wp:align>center</wp:align>
              </wp:positionH>
              <wp:positionV relativeFrom="paragraph">
                <wp:posOffset>635</wp:posOffset>
              </wp:positionV>
              <wp:extent cx="116205" cy="120650"/>
              <wp:effectExtent l="0" t="0" r="0" b="0"/>
              <wp:wrapSquare wrapText="largest"/>
              <wp:docPr id="5" name="Frame5"/>
              <a:graphic xmlns:a="http://schemas.openxmlformats.org/drawingml/2006/main">
                <a:graphicData uri="http://schemas.microsoft.com/office/word/2010/wordprocessingShape">
                  <wps:wsp>
                    <wps:cNvSpPr txBox="1"/>
                    <wps:spPr>
                      <a:xfrm>
                        <a:off x="0" y="0"/>
                        <a:ext cx="116205" cy="120650"/>
                      </a:xfrm>
                      <a:prstGeom prst="rect"/>
                      <a:solidFill>
                        <a:srgbClr val="FFFFFF">
                          <a:alpha val="0"/>
                        </a:srgbClr>
                      </a:solidFill>
                    </wps:spPr>
                    <wps:txbx>
                      <w:txbxContent>
                        <w:p>
                          <w:pPr>
                            <w:pStyle w:val="Foo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55</w:t>
                          </w:r>
                          <w:r>
                            <w:rPr>
                              <w:rStyle w:val="PageNumber"/>
                              <w:sz w:val="18"/>
                            </w:rPr>
                            <w:fldChar w:fldCharType="end"/>
                          </w:r>
                        </w:p>
                      </w:txbxContent>
                    </wps:txbx>
                    <wps:bodyPr anchor="t" lIns="0" tIns="0" rIns="0" bIns="0">
                      <a:noAutofit/>
                    </wps:bodyPr>
                  </wps:wsp>
                </a:graphicData>
              </a:graphic>
            </wp:anchor>
          </w:drawing>
        </mc:Choice>
        <mc:Fallback>
          <w:pict>
            <v:rect fillcolor="#FFFFFF" style="position:absolute;rotation:0;width:9.15pt;height:9.5pt;mso-wrap-distance-left:0pt;mso-wrap-distance-right:0pt;mso-wrap-distance-top:0pt;mso-wrap-distance-bottom:0pt;margin-top:0.05pt;mso-position-vertical-relative:text;margin-left:278.75pt;mso-position-horizontal:center;mso-position-horizontal-relative:margin">
              <v:fill opacity="0f"/>
              <v:textbox>
                <w:txbxContent>
                  <w:p>
                    <w:pPr>
                      <w:pStyle w:val="Footer"/>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55</w:t>
                    </w:r>
                    <w:r>
                      <w:rPr>
                        <w:rStyle w:val="PageNumber"/>
                        <w:sz w:val="18"/>
                      </w:rPr>
                      <w:fldChar w:fldCharType="end"/>
                    </w:r>
                  </w:p>
                </w:txbxContent>
              </v:textbox>
              <w10:wrap type="square" side="largest"/>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54</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left" w:pos="4500" w:leader="none"/>
        <w:tab w:val="left" w:pos="4770" w:leader="none"/>
        <w:tab w:val="left" w:pos="5040" w:leader="none"/>
        <w:tab w:val="center" w:pos="5220" w:leader="none"/>
        <w:tab w:val="center" w:pos="7459" w:leader="none"/>
        <w:tab w:val="left" w:pos="9540" w:leader="none"/>
        <w:tab w:val="left" w:pos="9810" w:leader="none"/>
        <w:tab w:val="left" w:pos="10170" w:leader="none"/>
        <w:tab w:val="left" w:pos="10260" w:leader="none"/>
        <w:tab w:val="left" w:pos="10530" w:leader="none"/>
        <w:tab w:val="center" w:pos="10620" w:leader="none"/>
        <w:tab w:val="left" w:pos="11070" w:leader="none"/>
      </w:tabs>
      <w:rPr/>
    </w:pPr>
    <w:r>
      <w:rPr/>
      <w:tab/>
      <w:t>Street</w:t>
      <w:tab/>
      <w:t>Wd</w:t>
      <w:tab/>
      <w:t>Prec</w:t>
      <w:tab/>
      <w:t>Dist</w:t>
      <w:tab/>
      <w:t>PWD</w:t>
      <w:tab/>
      <w:t>Zip</w:t>
      <w:tab/>
      <w:t>Street</w:t>
      <w:tab/>
      <w:t>Wd</w:t>
      <w:tab/>
      <w:t>Prec</w:t>
      <w:tab/>
      <w:t>Dist</w:t>
      <w:tab/>
      <w:t>PWD</w:t>
      <w:tab/>
      <w:t>Zip</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630" w:leader="none"/>
        <w:tab w:val="center" w:pos="9990" w:leader="none"/>
        <w:tab w:val="center" w:pos="10350" w:leader="none"/>
        <w:tab w:val="center" w:pos="10710" w:leader="none"/>
        <w:tab w:val="center" w:pos="11250" w:leader="none"/>
      </w:tabs>
      <w:rPr/>
    </w:pPr>
    <w:r>
      <w:rPr/>
      <w:tab/>
      <w:t>Street</w:t>
      <w:tab/>
      <w:t>Wd</w:t>
      <w:tab/>
      <w:t>Prec</w:t>
      <w:tab/>
      <w:t>Dist</w:t>
      <w:tab/>
      <w:t>PWD</w:t>
      <w:tab/>
      <w:t>Zip</w:t>
      <w:tab/>
      <w:t>Street</w:t>
      <w:tab/>
      <w:t>Wd</w:t>
      <w:tab/>
      <w:t>Prec</w:t>
      <w:tab/>
      <w:t>Dist</w:t>
      <w:tab/>
      <w:t>PWD</w:t>
      <w:tab/>
      <w:t>Zip</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630" w:leader="none"/>
        <w:tab w:val="center" w:pos="9990" w:leader="none"/>
        <w:tab w:val="center" w:pos="10350" w:leader="none"/>
        <w:tab w:val="center" w:pos="10710" w:leader="none"/>
        <w:tab w:val="center" w:pos="11250" w:leader="none"/>
      </w:tabs>
      <w:rPr/>
    </w:pPr>
    <w:r>
      <w:rPr/>
      <w:tab/>
      <w:t>Street</w:t>
      <w:tab/>
      <w:t>Wd</w:t>
      <w:tab/>
      <w:t>Prec</w:t>
      <w:tab/>
      <w:t>Dist</w:t>
      <w:tab/>
      <w:t>PWD</w:t>
      <w:tab/>
      <w:t>Zip</w:t>
      <w:tab/>
      <w:t>Street</w:t>
      <w:tab/>
      <w:t>Wd</w:t>
      <w:tab/>
      <w:t>Prec</w:t>
      <w:tab/>
      <w:t>Dist</w:t>
      <w:tab/>
      <w:t>PWD</w:t>
      <w:tab/>
      <w:t>Zip</w: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630" w:leader="none"/>
        <w:tab w:val="center" w:pos="9990" w:leader="none"/>
        <w:tab w:val="center" w:pos="10350" w:leader="none"/>
        <w:tab w:val="center" w:pos="10710" w:leader="none"/>
        <w:tab w:val="center" w:pos="11250" w:leader="none"/>
      </w:tabs>
      <w:rPr/>
    </w:pPr>
    <w:r>
      <w:rPr/>
      <w:tab/>
      <w:t>Street</w:t>
      <w:tab/>
      <w:t>Wd</w:t>
      <w:tab/>
      <w:t>Prec</w:t>
      <w:tab/>
      <w:t>Dist</w:t>
      <w:tab/>
      <w:t>PWD</w:t>
      <w:tab/>
      <w:t>Zip</w:t>
      <w:tab/>
      <w:t>Street</w:t>
      <w:tab/>
      <w:t>Wd</w:t>
      <w:tab/>
      <w:t>Prec</w:t>
      <w:tab/>
      <w:t>Dist</w:t>
      <w:tab/>
      <w:t>PWD</w:t>
      <w:tab/>
      <w:t>Zip</w: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630" w:leader="none"/>
        <w:tab w:val="center" w:pos="9990" w:leader="none"/>
        <w:tab w:val="center" w:pos="10350" w:leader="none"/>
        <w:tab w:val="center" w:pos="10710" w:leader="none"/>
        <w:tab w:val="center" w:pos="11250" w:leader="none"/>
      </w:tabs>
      <w:rPr/>
    </w:pPr>
    <w:r>
      <w:rPr/>
      <w:tab/>
      <w:t>Street</w:t>
      <w:tab/>
      <w:t>Wd</w:t>
      <w:tab/>
      <w:t>Prec</w:t>
      <w:tab/>
      <w:t>Dist</w:t>
      <w:tab/>
      <w:t>PWD</w:t>
      <w:tab/>
      <w:t>Zip</w:t>
      <w:tab/>
      <w:t>Street</w:t>
      <w:tab/>
      <w:t>Wd</w:t>
      <w:tab/>
      <w:t>Prec</w:t>
      <w:tab/>
      <w:t>Dist</w:t>
      <w:tab/>
      <w:t>PWD</w:t>
      <w:tab/>
      <w:t>Zip</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630" w:leader="none"/>
        <w:tab w:val="center" w:pos="9990" w:leader="none"/>
        <w:tab w:val="left" w:pos="10170" w:leader="none"/>
        <w:tab w:val="left" w:pos="10350" w:leader="none"/>
        <w:tab w:val="center" w:pos="10710" w:leader="none"/>
        <w:tab w:val="center" w:pos="11250" w:leader="none"/>
      </w:tabs>
      <w:rPr/>
    </w:pPr>
    <w:r>
      <w:rPr/>
      <w:tab/>
      <w:t>Street</w:t>
      <w:tab/>
      <w:t>Wd</w:t>
      <w:tab/>
      <w:t>Prec</w:t>
      <w:tab/>
      <w:t>Dist</w:t>
      <w:tab/>
      <w:t>PWD</w:t>
      <w:tab/>
      <w:t>Zip</w:t>
      <w:tab/>
      <w:t>Street</w:t>
      <w:tab/>
      <w:t>Wd</w:t>
      <w:tab/>
      <w:t>Prec</w:t>
      <w:tab/>
      <w:t>Dist</w:t>
      <w:tab/>
      <w:t>PWD</w:t>
      <w:tab/>
      <w:t>Zip</w: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left" w:pos="661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ab/>
      <w:t>Street</w:t>
      <w:tab/>
      <w:t>Wd</w:t>
      <w:tab/>
      <w:t>Prec</w:t>
      <w:tab/>
      <w:t>Dist</w:t>
      <w:tab/>
      <w:t>PWD</w:t>
      <w:tab/>
      <w:t>Zip</w:t>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tab/>
      <w:t>Street</w:t>
      <w:tab/>
      <w:t>Wd</w:t>
      <w:tab/>
      <w:t>Prec</w:t>
      <w:tab/>
      <w:t>Dist</w:t>
      <w:tab/>
      <w:t>PWD</w:t>
      <w:tab/>
      <w:t>Zip</w:t>
      <w:tab/>
      <w:t>Street</w:t>
      <w:tab/>
      <w:t>Wd</w:t>
      <w:tab/>
      <w:t>Prec</w:t>
      <w:tab/>
      <w:t>Dist</w:t>
      <w:tab/>
      <w:t>PWD</w:t>
      <w:tab/>
      <w:t>Zip</w:t>
    </w:r>
  </w:p>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450" w:leader="none"/>
        <w:tab w:val="center" w:pos="9810" w:leader="none"/>
        <w:tab w:val="center" w:pos="10170" w:leader="none"/>
        <w:tab w:val="center" w:pos="10620" w:leader="none"/>
        <w:tab w:val="center" w:pos="11070" w:leader="none"/>
      </w:tabs>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240"/>
        <w:tab w:val="clear" w:pos="4680"/>
        <w:tab w:val="clear" w:pos="5400"/>
        <w:tab w:val="center" w:pos="1620" w:leader="none"/>
        <w:tab w:val="center" w:pos="3600" w:leader="none"/>
        <w:tab w:val="center" w:pos="3960" w:leader="none"/>
        <w:tab w:val="center" w:pos="4320" w:leader="none"/>
        <w:tab w:val="center" w:pos="4770" w:leader="none"/>
        <w:tab w:val="center" w:pos="5220" w:leader="none"/>
        <w:tab w:val="center" w:pos="7459" w:leader="none"/>
        <w:tab w:val="center" w:pos="9630" w:leader="none"/>
        <w:tab w:val="center" w:pos="9990" w:leader="none"/>
        <w:tab w:val="center" w:pos="10350" w:leader="none"/>
        <w:tab w:val="center" w:pos="10710" w:leader="none"/>
        <w:tab w:val="center" w:pos="11250" w:leader="none"/>
      </w:tabs>
      <w:rPr/>
    </w:pPr>
    <w:r>
      <w:rPr/>
      <w:tab/>
      <w:t>Street</w:t>
      <w:tab/>
      <w:t>Wd</w:t>
      <w:tab/>
      <w:t>Prec</w:t>
      <w:tab/>
      <w:t>Dist</w:t>
      <w:tab/>
      <w:t>PWD</w:t>
      <w:tab/>
      <w:t>Zip</w:t>
      <w:tab/>
      <w:t>Street</w:t>
      <w:tab/>
      <w:t>Wd</w:t>
      <w:tab/>
      <w:t>Prec</w:t>
      <w:tab/>
      <w:t>Dist</w:t>
      <w:tab/>
      <w:t>PWD</w:t>
      <w:tab/>
      <w:t>Zip</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pPrDefault>
  </w:docDefaults>
  <w:style w:type="paragraph" w:styleId="Normal">
    <w:name w:val="Normal"/>
    <w:qFormat/>
    <w:pPr>
      <w:widowControl/>
      <w:tabs>
        <w:tab w:val="clear" w:pos="720"/>
        <w:tab w:val="left" w:pos="3240" w:leader="dot"/>
        <w:tab w:val="center" w:pos="3600" w:leader="none"/>
        <w:tab w:val="center" w:pos="3960" w:leader="none"/>
        <w:tab w:val="center" w:pos="4320" w:leader="none"/>
        <w:tab w:val="center" w:pos="4680" w:leader="none"/>
        <w:tab w:val="right" w:pos="5400" w:leader="none"/>
      </w:tabs>
      <w:overflowPunct w:val="false"/>
      <w:autoSpaceDE w:val="false"/>
      <w:bidi w:val="0"/>
      <w:spacing w:lineRule="exact" w:line="190"/>
      <w:jc w:val="both"/>
      <w:textAlignment w:val="baseline"/>
    </w:pPr>
    <w:rPr>
      <w:rFonts w:ascii="Times New Roman" w:hAnsi="Times New Roman" w:eastAsia="Times New Roman" w:cs="Times New Roman"/>
      <w:color w:val="FF0000"/>
      <w:sz w:val="16"/>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sz w:val="24"/>
    </w:rPr>
  </w:style>
  <w:style w:type="character" w:styleId="WW8Num1z0">
    <w:name w:val="WW8Num1z0"/>
    <w:qFormat/>
    <w:rPr>
      <w:rFonts w:ascii="Symbol" w:hAnsi="Symbol" w:eastAsia="Times New Roman" w:cs="Times New Roman"/>
      <w:color w:val="000000"/>
      <w:sz w:val="17"/>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eastAsia="Times New Roman" w:cs="Times New Roman"/>
      <w:color w:val="000000"/>
      <w:sz w:val="17"/>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DefaultParagraphFont">
    <w:name w:val="Default Paragraph Font"/>
    <w:qFormat/>
    <w:rPr/>
  </w:style>
  <w:style w:type="character" w:styleId="PageNumber">
    <w:name w:val="Page Number"/>
    <w:rPr>
      <w:rFonts w:ascii="Times New Roman" w:hAnsi="Times New Roman" w:cs="Times New Roman"/>
      <w:b/>
      <w:color w:val="000000"/>
      <w:sz w:val="16"/>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rPr>
      <w:rFonts w:ascii="Arial" w:hAnsi="Arial" w:cs="Arial"/>
      <w:color w:val="00000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3240" w:leader="none"/>
        <w:tab w:val="right" w:pos="3600" w:leader="none"/>
        <w:tab w:val="center" w:pos="3960" w:leader="none"/>
        <w:tab w:val="center" w:pos="4320" w:leader="none"/>
        <w:tab w:val="center" w:pos="4680" w:leader="none"/>
        <w:tab w:val="center" w:pos="5400" w:leader="none"/>
      </w:tabs>
    </w:pPr>
    <w:rPr>
      <w:b/>
      <w:color w:val="000000"/>
    </w:rPr>
  </w:style>
  <w:style w:type="paragraph" w:styleId="Footer">
    <w:name w:val="Footer"/>
    <w:basedOn w:val="Normal"/>
    <w:pPr>
      <w:tabs>
        <w:tab w:val="left" w:pos="3240" w:leader="dot"/>
        <w:tab w:val="center" w:pos="3600" w:leader="none"/>
        <w:tab w:val="center" w:pos="3960" w:leader="none"/>
        <w:tab w:val="center" w:pos="4320" w:leader="none"/>
        <w:tab w:val="center" w:pos="4680" w:leader="none"/>
        <w:tab w:val="right" w:pos="5400" w:leader="none"/>
        <w:tab w:val="right" w:pos="8640" w:leader="none"/>
      </w:tabs>
    </w:pPr>
    <w:rPr>
      <w:rFonts w:ascii="Arial" w:hAnsi="Arial" w:cs="Arial"/>
      <w:sz w:val="20"/>
    </w:rPr>
  </w:style>
  <w:style w:type="paragraph" w:styleId="Tab1">
    <w:name w:val="tab1"/>
    <w:basedOn w:val="Normal"/>
    <w:next w:val="Normal"/>
    <w:qFormat/>
    <w:pPr>
      <w:spacing w:lineRule="exact" w:line="180"/>
      <w:ind w:left="86" w:right="2246" w:hanging="86"/>
    </w:pPr>
    <w:rPr>
      <w:color w:val="000000"/>
      <w:kern w:val="2"/>
      <w:sz w:val="17"/>
    </w:rPr>
  </w:style>
  <w:style w:type="paragraph" w:styleId="Tab2">
    <w:name w:val="tab2"/>
    <w:basedOn w:val="Tab1"/>
    <w:qFormat/>
    <w:pPr>
      <w:tabs>
        <w:tab w:val="clear" w:pos="3240"/>
        <w:tab w:val="center" w:pos="3600" w:leader="none"/>
        <w:tab w:val="center" w:pos="3960" w:leader="none"/>
        <w:tab w:val="center" w:pos="4320" w:leader="none"/>
        <w:tab w:val="center" w:pos="4680" w:leader="none"/>
        <w:tab w:val="right" w:pos="5400" w:leader="none"/>
      </w:tabs>
      <w:ind w:left="432" w:right="2246" w:hanging="0"/>
    </w:pPr>
    <w:rPr>
      <w:lang w:val="en-US" w:eastAsia="en-US"/>
    </w:rPr>
  </w:style>
  <w:style w:type="paragraph" w:styleId="Fnltab">
    <w:name w:val="fnl tab"/>
    <w:basedOn w:val="Tab1"/>
    <w:qFormat/>
    <w:pPr>
      <w:tabs>
        <w:tab w:val="clear" w:pos="3240"/>
        <w:tab w:val="center" w:pos="3600" w:leader="none"/>
        <w:tab w:val="center" w:pos="3960" w:leader="none"/>
        <w:tab w:val="center" w:pos="4320" w:leader="none"/>
        <w:tab w:val="center" w:pos="4680" w:leader="none"/>
        <w:tab w:val="right" w:pos="5400" w:leader="none"/>
      </w:tabs>
      <w:ind w:left="518" w:right="2246" w:hanging="86"/>
    </w:pPr>
    <w:rPr>
      <w:color w:val="FF0000"/>
      <w:lang w:val="en-US" w:eastAsia="en-US"/>
    </w:rPr>
  </w:style>
  <w:style w:type="paragraph" w:styleId="Initial">
    <w:name w:val="initial"/>
    <w:basedOn w:val="Normal"/>
    <w:qFormat/>
    <w:pPr>
      <w:tabs>
        <w:tab w:val="clear" w:pos="3240"/>
        <w:tab w:val="clear" w:pos="3600"/>
        <w:tab w:val="clear" w:pos="3960"/>
        <w:tab w:val="clear" w:pos="4320"/>
        <w:tab w:val="clear" w:pos="4680"/>
        <w:tab w:val="clear" w:pos="5400"/>
      </w:tabs>
      <w:spacing w:lineRule="exact" w:line="3200" w:before="0" w:after="120"/>
      <w:ind w:right="480" w:hanging="0"/>
      <w:jc w:val="right"/>
    </w:pPr>
    <w:rPr>
      <w:b/>
      <w:color w:val="0000FF"/>
      <w:sz w:val="180"/>
      <w:lang w:val="en-US" w:eastAsia="en-US"/>
    </w:rPr>
  </w:style>
  <w:style w:type="paragraph" w:styleId="BodyText2">
    <w:name w:val="Body Text 2"/>
    <w:basedOn w:val="Normal"/>
    <w:qFormat/>
    <w:pPr/>
    <w:rPr>
      <w:color w:val="000000"/>
      <w:kern w:val="2"/>
      <w:sz w:val="17"/>
      <w:lang w:val="en-US" w:eastAsia="en-US"/>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header" Target="header15.xml"/><Relationship Id="rId32" Type="http://schemas.openxmlformats.org/officeDocument/2006/relationships/header" Target="header16.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header" Target="header17.xml"/><Relationship Id="rId36" Type="http://schemas.openxmlformats.org/officeDocument/2006/relationships/header" Target="header18.xml"/><Relationship Id="rId37" Type="http://schemas.openxmlformats.org/officeDocument/2006/relationships/footer" Target="footer18.xml"/><Relationship Id="rId38" Type="http://schemas.openxmlformats.org/officeDocument/2006/relationships/footer" Target="footer19.xml"/><Relationship Id="rId39" Type="http://schemas.openxmlformats.org/officeDocument/2006/relationships/header" Target="header19.xml"/><Relationship Id="rId40" Type="http://schemas.openxmlformats.org/officeDocument/2006/relationships/header" Target="header20.xml"/><Relationship Id="rId41" Type="http://schemas.openxmlformats.org/officeDocument/2006/relationships/footer" Target="footer20.xml"/><Relationship Id="rId42" Type="http://schemas.openxmlformats.org/officeDocument/2006/relationships/footer" Target="footer21.xml"/><Relationship Id="rId43" Type="http://schemas.openxmlformats.org/officeDocument/2006/relationships/header" Target="header21.xml"/><Relationship Id="rId44" Type="http://schemas.openxmlformats.org/officeDocument/2006/relationships/header" Target="header22.xml"/><Relationship Id="rId45" Type="http://schemas.openxmlformats.org/officeDocument/2006/relationships/footer" Target="footer22.xml"/><Relationship Id="rId46" Type="http://schemas.openxmlformats.org/officeDocument/2006/relationships/footer" Target="footer23.xml"/><Relationship Id="rId47" Type="http://schemas.openxmlformats.org/officeDocument/2006/relationships/header" Target="header23.xml"/><Relationship Id="rId48" Type="http://schemas.openxmlformats.org/officeDocument/2006/relationships/header" Target="header24.xml"/><Relationship Id="rId49" Type="http://schemas.openxmlformats.org/officeDocument/2006/relationships/footer" Target="footer24.xml"/><Relationship Id="rId50" Type="http://schemas.openxmlformats.org/officeDocument/2006/relationships/footer" Target="footer25.xml"/><Relationship Id="rId51" Type="http://schemas.openxmlformats.org/officeDocument/2006/relationships/header" Target="header25.xml"/><Relationship Id="rId52" Type="http://schemas.openxmlformats.org/officeDocument/2006/relationships/header" Target="header26.xml"/><Relationship Id="rId53" Type="http://schemas.openxmlformats.org/officeDocument/2006/relationships/footer" Target="footer26.xml"/><Relationship Id="rId54" Type="http://schemas.openxmlformats.org/officeDocument/2006/relationships/footer" Target="footer27.xml"/><Relationship Id="rId55" Type="http://schemas.openxmlformats.org/officeDocument/2006/relationships/header" Target="header27.xml"/><Relationship Id="rId56" Type="http://schemas.openxmlformats.org/officeDocument/2006/relationships/header" Target="header28.xml"/><Relationship Id="rId57" Type="http://schemas.openxmlformats.org/officeDocument/2006/relationships/footer" Target="footer28.xml"/><Relationship Id="rId58" Type="http://schemas.openxmlformats.org/officeDocument/2006/relationships/footer" Target="footer29.xml"/><Relationship Id="rId59" Type="http://schemas.openxmlformats.org/officeDocument/2006/relationships/header" Target="header29.xml"/><Relationship Id="rId60" Type="http://schemas.openxmlformats.org/officeDocument/2006/relationships/header" Target="header30.xml"/><Relationship Id="rId61" Type="http://schemas.openxmlformats.org/officeDocument/2006/relationships/footer" Target="footer30.xml"/><Relationship Id="rId62" Type="http://schemas.openxmlformats.org/officeDocument/2006/relationships/footer" Target="footer31.xml"/><Relationship Id="rId63" Type="http://schemas.openxmlformats.org/officeDocument/2006/relationships/header" Target="header31.xml"/><Relationship Id="rId64" Type="http://schemas.openxmlformats.org/officeDocument/2006/relationships/header" Target="header32.xml"/><Relationship Id="rId65" Type="http://schemas.openxmlformats.org/officeDocument/2006/relationships/footer" Target="footer32.xml"/><Relationship Id="rId66" Type="http://schemas.openxmlformats.org/officeDocument/2006/relationships/footer" Target="footer33.xml"/><Relationship Id="rId67" Type="http://schemas.openxmlformats.org/officeDocument/2006/relationships/header" Target="header33.xml"/><Relationship Id="rId68" Type="http://schemas.openxmlformats.org/officeDocument/2006/relationships/header" Target="header34.xml"/><Relationship Id="rId69" Type="http://schemas.openxmlformats.org/officeDocument/2006/relationships/footer" Target="footer34.xml"/><Relationship Id="rId70" Type="http://schemas.openxmlformats.org/officeDocument/2006/relationships/footer" Target="footer35.xml"/><Relationship Id="rId71" Type="http://schemas.openxmlformats.org/officeDocument/2006/relationships/header" Target="header35.xml"/><Relationship Id="rId72" Type="http://schemas.openxmlformats.org/officeDocument/2006/relationships/header" Target="header36.xml"/><Relationship Id="rId73" Type="http://schemas.openxmlformats.org/officeDocument/2006/relationships/footer" Target="footer36.xml"/><Relationship Id="rId74" Type="http://schemas.openxmlformats.org/officeDocument/2006/relationships/footer" Target="footer37.xml"/><Relationship Id="rId75" Type="http://schemas.openxmlformats.org/officeDocument/2006/relationships/header" Target="header37.xml"/><Relationship Id="rId76" Type="http://schemas.openxmlformats.org/officeDocument/2006/relationships/header" Target="header38.xml"/><Relationship Id="rId77" Type="http://schemas.openxmlformats.org/officeDocument/2006/relationships/footer" Target="footer38.xml"/><Relationship Id="rId78" Type="http://schemas.openxmlformats.org/officeDocument/2006/relationships/footer" Target="footer39.xml"/><Relationship Id="rId79" Type="http://schemas.openxmlformats.org/officeDocument/2006/relationships/header" Target="header39.xml"/><Relationship Id="rId80" Type="http://schemas.openxmlformats.org/officeDocument/2006/relationships/header" Target="header40.xml"/><Relationship Id="rId81" Type="http://schemas.openxmlformats.org/officeDocument/2006/relationships/footer" Target="footer40.xml"/><Relationship Id="rId82" Type="http://schemas.openxmlformats.org/officeDocument/2006/relationships/footer" Target="footer41.xml"/><Relationship Id="rId83" Type="http://schemas.openxmlformats.org/officeDocument/2006/relationships/header" Target="header41.xml"/><Relationship Id="rId84" Type="http://schemas.openxmlformats.org/officeDocument/2006/relationships/header" Target="header42.xml"/><Relationship Id="rId85" Type="http://schemas.openxmlformats.org/officeDocument/2006/relationships/footer" Target="footer42.xml"/><Relationship Id="rId86" Type="http://schemas.openxmlformats.org/officeDocument/2006/relationships/footer" Target="footer43.xml"/><Relationship Id="rId87" Type="http://schemas.openxmlformats.org/officeDocument/2006/relationships/header" Target="header43.xml"/><Relationship Id="rId88" Type="http://schemas.openxmlformats.org/officeDocument/2006/relationships/header" Target="header44.xml"/><Relationship Id="rId89" Type="http://schemas.openxmlformats.org/officeDocument/2006/relationships/footer" Target="footer44.xml"/><Relationship Id="rId90" Type="http://schemas.openxmlformats.org/officeDocument/2006/relationships/footer" Target="footer45.xml"/><Relationship Id="rId91" Type="http://schemas.openxmlformats.org/officeDocument/2006/relationships/header" Target="header45.xml"/><Relationship Id="rId92" Type="http://schemas.openxmlformats.org/officeDocument/2006/relationships/header" Target="header46.xml"/><Relationship Id="rId93" Type="http://schemas.openxmlformats.org/officeDocument/2006/relationships/footer" Target="footer46.xml"/><Relationship Id="rId94" Type="http://schemas.openxmlformats.org/officeDocument/2006/relationships/footer" Target="footer47.xml"/><Relationship Id="rId95" Type="http://schemas.openxmlformats.org/officeDocument/2006/relationships/header" Target="header47.xml"/><Relationship Id="rId96" Type="http://schemas.openxmlformats.org/officeDocument/2006/relationships/header" Target="header48.xml"/><Relationship Id="rId97" Type="http://schemas.openxmlformats.org/officeDocument/2006/relationships/footer" Target="footer48.xml"/><Relationship Id="rId98" Type="http://schemas.openxmlformats.org/officeDocument/2006/relationships/footer" Target="footer49.xml"/><Relationship Id="rId99" Type="http://schemas.openxmlformats.org/officeDocument/2006/relationships/header" Target="header49.xml"/><Relationship Id="rId100" Type="http://schemas.openxmlformats.org/officeDocument/2006/relationships/header" Target="header50.xml"/><Relationship Id="rId101" Type="http://schemas.openxmlformats.org/officeDocument/2006/relationships/footer" Target="footer50.xml"/><Relationship Id="rId102" Type="http://schemas.openxmlformats.org/officeDocument/2006/relationships/footer" Target="footer51.xml"/><Relationship Id="rId103" Type="http://schemas.openxmlformats.org/officeDocument/2006/relationships/header" Target="header51.xml"/><Relationship Id="rId104" Type="http://schemas.openxmlformats.org/officeDocument/2006/relationships/header" Target="header52.xml"/><Relationship Id="rId105" Type="http://schemas.openxmlformats.org/officeDocument/2006/relationships/footer" Target="footer52.xml"/><Relationship Id="rId106" Type="http://schemas.openxmlformats.org/officeDocument/2006/relationships/footer" Target="footer53.xml"/><Relationship Id="rId107" Type="http://schemas.openxmlformats.org/officeDocument/2006/relationships/header" Target="header53.xml"/><Relationship Id="rId108" Type="http://schemas.openxmlformats.org/officeDocument/2006/relationships/header" Target="header54.xml"/><Relationship Id="rId109" Type="http://schemas.openxmlformats.org/officeDocument/2006/relationships/footer" Target="footer54.xml"/><Relationship Id="rId110" Type="http://schemas.openxmlformats.org/officeDocument/2006/relationships/footer" Target="footer55.xml"/><Relationship Id="rId111" Type="http://schemas.openxmlformats.org/officeDocument/2006/relationships/header" Target="header55.xml"/><Relationship Id="rId112" Type="http://schemas.openxmlformats.org/officeDocument/2006/relationships/header" Target="header56.xml"/><Relationship Id="rId113" Type="http://schemas.openxmlformats.org/officeDocument/2006/relationships/footer" Target="footer56.xml"/><Relationship Id="rId114" Type="http://schemas.openxmlformats.org/officeDocument/2006/relationships/footer" Target="footer57.xml"/><Relationship Id="rId115" Type="http://schemas.openxmlformats.org/officeDocument/2006/relationships/header" Target="header57.xml"/><Relationship Id="rId116" Type="http://schemas.openxmlformats.org/officeDocument/2006/relationships/header" Target="header58.xml"/><Relationship Id="rId117" Type="http://schemas.openxmlformats.org/officeDocument/2006/relationships/footer" Target="footer58.xml"/><Relationship Id="rId118" Type="http://schemas.openxmlformats.org/officeDocument/2006/relationships/footer" Target="footer59.xml"/><Relationship Id="rId119" Type="http://schemas.openxmlformats.org/officeDocument/2006/relationships/header" Target="header59.xml"/><Relationship Id="rId120" Type="http://schemas.openxmlformats.org/officeDocument/2006/relationships/header" Target="header60.xml"/><Relationship Id="rId121" Type="http://schemas.openxmlformats.org/officeDocument/2006/relationships/footer" Target="footer60.xml"/><Relationship Id="rId122" Type="http://schemas.openxmlformats.org/officeDocument/2006/relationships/footer" Target="footer61.xml"/><Relationship Id="rId123" Type="http://schemas.openxmlformats.org/officeDocument/2006/relationships/header" Target="header61.xml"/><Relationship Id="rId124" Type="http://schemas.openxmlformats.org/officeDocument/2006/relationships/header" Target="header62.xml"/><Relationship Id="rId125" Type="http://schemas.openxmlformats.org/officeDocument/2006/relationships/footer" Target="footer62.xml"/><Relationship Id="rId126" Type="http://schemas.openxmlformats.org/officeDocument/2006/relationships/footer" Target="footer63.xml"/><Relationship Id="rId127" Type="http://schemas.openxmlformats.org/officeDocument/2006/relationships/header" Target="header63.xml"/><Relationship Id="rId128" Type="http://schemas.openxmlformats.org/officeDocument/2006/relationships/header" Target="header64.xml"/><Relationship Id="rId129" Type="http://schemas.openxmlformats.org/officeDocument/2006/relationships/footer" Target="footer64.xml"/><Relationship Id="rId130" Type="http://schemas.openxmlformats.org/officeDocument/2006/relationships/footer" Target="footer65.xml"/><Relationship Id="rId131" Type="http://schemas.openxmlformats.org/officeDocument/2006/relationships/header" Target="header65.xml"/><Relationship Id="rId132" Type="http://schemas.openxmlformats.org/officeDocument/2006/relationships/header" Target="header66.xml"/><Relationship Id="rId133" Type="http://schemas.openxmlformats.org/officeDocument/2006/relationships/footer" Target="footer66.xml"/><Relationship Id="rId134" Type="http://schemas.openxmlformats.org/officeDocument/2006/relationships/footer" Target="footer67.xml"/><Relationship Id="rId135" Type="http://schemas.openxmlformats.org/officeDocument/2006/relationships/header" Target="header67.xml"/><Relationship Id="rId136" Type="http://schemas.openxmlformats.org/officeDocument/2006/relationships/header" Target="header68.xml"/><Relationship Id="rId137" Type="http://schemas.openxmlformats.org/officeDocument/2006/relationships/footer" Target="footer68.xml"/><Relationship Id="rId138" Type="http://schemas.openxmlformats.org/officeDocument/2006/relationships/footer" Target="footer69.xml"/><Relationship Id="rId139" Type="http://schemas.openxmlformats.org/officeDocument/2006/relationships/header" Target="header69.xml"/><Relationship Id="rId140" Type="http://schemas.openxmlformats.org/officeDocument/2006/relationships/header" Target="header70.xml"/><Relationship Id="rId141" Type="http://schemas.openxmlformats.org/officeDocument/2006/relationships/footer" Target="footer70.xml"/><Relationship Id="rId142" Type="http://schemas.openxmlformats.org/officeDocument/2006/relationships/footer" Target="footer71.xml"/><Relationship Id="rId143" Type="http://schemas.openxmlformats.org/officeDocument/2006/relationships/header" Target="header71.xml"/><Relationship Id="rId144" Type="http://schemas.openxmlformats.org/officeDocument/2006/relationships/header" Target="header72.xml"/><Relationship Id="rId145" Type="http://schemas.openxmlformats.org/officeDocument/2006/relationships/footer" Target="footer72.xml"/><Relationship Id="rId146" Type="http://schemas.openxmlformats.org/officeDocument/2006/relationships/footer" Target="footer73.xml"/><Relationship Id="rId147" Type="http://schemas.openxmlformats.org/officeDocument/2006/relationships/header" Target="header73.xml"/><Relationship Id="rId148" Type="http://schemas.openxmlformats.org/officeDocument/2006/relationships/header" Target="header74.xml"/><Relationship Id="rId149" Type="http://schemas.openxmlformats.org/officeDocument/2006/relationships/footer" Target="footer74.xml"/><Relationship Id="rId150" Type="http://schemas.openxmlformats.org/officeDocument/2006/relationships/footer" Target="footer75.xml"/><Relationship Id="rId151" Type="http://schemas.openxmlformats.org/officeDocument/2006/relationships/header" Target="header75.xml"/><Relationship Id="rId152" Type="http://schemas.openxmlformats.org/officeDocument/2006/relationships/header" Target="header76.xml"/><Relationship Id="rId153" Type="http://schemas.openxmlformats.org/officeDocument/2006/relationships/footer" Target="footer76.xml"/><Relationship Id="rId154" Type="http://schemas.openxmlformats.org/officeDocument/2006/relationships/footer" Target="footer77.xml"/><Relationship Id="rId155" Type="http://schemas.openxmlformats.org/officeDocument/2006/relationships/header" Target="header77.xml"/><Relationship Id="rId156" Type="http://schemas.openxmlformats.org/officeDocument/2006/relationships/header" Target="header78.xml"/><Relationship Id="rId157" Type="http://schemas.openxmlformats.org/officeDocument/2006/relationships/footer" Target="footer78.xml"/><Relationship Id="rId158" Type="http://schemas.openxmlformats.org/officeDocument/2006/relationships/footer" Target="footer79.xml"/><Relationship Id="rId159" Type="http://schemas.openxmlformats.org/officeDocument/2006/relationships/numbering" Target="numbering.xml"/><Relationship Id="rId160" Type="http://schemas.openxmlformats.org/officeDocument/2006/relationships/fontTable" Target="fontTable.xml"/><Relationship Id="rId1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460</TotalTime>
  <Application>LibreOffice/6.1.2.1$Linux_X86_64 LibreOffice_project/10$Build-1</Application>
  <Pages>475</Pages>
  <Words>132204</Words>
  <Characters>545830</Characters>
  <CharactersWithSpaces>673861</CharactersWithSpaces>
  <Paragraphs>8920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2015-11-09T08:09:00Z</dcterms:created>
  <dc:creator>Robert Astrella and John Fleming</dc:creator>
  <dc:description>On 2/14/2011, I, John Fleming, began, a re-write of the; "Street Book, A - Z" section only.
On 8/29/2012, I, John Fleming, completed, my re-write of the; "Street Book, A - Z" section only.</dc:description>
  <cp:keywords>None</cp:keywords>
  <dc:language>en-US</dc:language>
  <cp:lastModifiedBy>Fleming, John (Public Works)</cp:lastModifiedBy>
  <cp:lastPrinted>2007-01-22T17:57:00Z</cp:lastPrinted>
  <dcterms:modified xsi:type="dcterms:W3CDTF">2018-08-15T08:07:00Z</dcterms:modified>
  <cp:revision>112</cp:revision>
  <dc:subject>City of Boston Streets</dc:subject>
  <dc:title>City of Boston Street Directory</dc:title>
</cp:coreProperties>
</file>